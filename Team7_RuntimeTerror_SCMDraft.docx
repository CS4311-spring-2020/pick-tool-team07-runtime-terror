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2C3D0" w14:textId="77777777" w:rsidR="00F84F03" w:rsidRDefault="00845C8D">
      <w:pPr>
        <w:pStyle w:val="Title"/>
      </w:pPr>
      <w:r>
        <w:rPr>
          <w:rStyle w:val="normaltextrun"/>
          <w:rFonts w:cs="Arial"/>
          <w:b w:val="0"/>
          <w:bCs/>
          <w:color w:val="000000"/>
          <w:szCs w:val="36"/>
          <w:bdr w:val="none" w:sz="0" w:space="0" w:color="auto" w:frame="1"/>
        </w:rPr>
        <w:t>PMR Insight Collective Knowledge (PICK)</w:t>
      </w:r>
    </w:p>
    <w:p w14:paraId="45070A9E" w14:textId="77777777" w:rsidR="00F84F03" w:rsidRDefault="00F84F03">
      <w:pPr>
        <w:pStyle w:val="Title"/>
      </w:pPr>
      <w:r>
        <w:t>Software Configuration Management Plan</w:t>
      </w:r>
    </w:p>
    <w:p w14:paraId="40C13AE3" w14:textId="54A86916" w:rsidR="00F84F03" w:rsidRDefault="00F84F03">
      <w:pPr>
        <w:pStyle w:val="Subtitle"/>
      </w:pPr>
      <w:r>
        <w:t>Version &lt;1.</w:t>
      </w:r>
      <w:r w:rsidR="58E6C04F">
        <w:t>6</w:t>
      </w:r>
      <w:r>
        <w:t>&gt;</w:t>
      </w:r>
    </w:p>
    <w:p w14:paraId="022B29FA" w14:textId="183DB06E" w:rsidR="00F84F03" w:rsidRDefault="00570657">
      <w:pPr>
        <w:pStyle w:val="Subtitle"/>
        <w:rPr>
          <w:color w:val="000000"/>
        </w:rPr>
      </w:pPr>
      <w:r w:rsidRPr="61621E2F">
        <w:rPr>
          <w:color w:val="000000" w:themeColor="text1"/>
        </w:rPr>
        <w:t>&lt;</w:t>
      </w:r>
      <w:r w:rsidR="00605D75" w:rsidRPr="61621E2F">
        <w:rPr>
          <w:color w:val="000000" w:themeColor="text1"/>
        </w:rPr>
        <w:t>2/</w:t>
      </w:r>
      <w:r w:rsidR="2279B1A6" w:rsidRPr="61621E2F">
        <w:rPr>
          <w:color w:val="000000" w:themeColor="text1"/>
        </w:rPr>
        <w:t>6</w:t>
      </w:r>
      <w:r w:rsidR="00605D75" w:rsidRPr="61621E2F">
        <w:rPr>
          <w:color w:val="000000" w:themeColor="text1"/>
        </w:rPr>
        <w:t>/2020</w:t>
      </w:r>
      <w:r w:rsidRPr="61621E2F">
        <w:rPr>
          <w:color w:val="000000" w:themeColor="text1"/>
        </w:rPr>
        <w:t>&gt;</w:t>
      </w:r>
    </w:p>
    <w:p w14:paraId="672A6659" w14:textId="77777777" w:rsidR="00F84F03" w:rsidRDefault="00F84F03">
      <w:pPr>
        <w:pStyle w:val="DocControlHeading"/>
        <w:sectPr w:rsidR="00F84F03">
          <w:headerReference w:type="default" r:id="rId10"/>
          <w:footerReference w:type="default" r:id="rId11"/>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F84F03" w:rsidRDefault="00F84F03">
      <w:pPr>
        <w:pStyle w:val="DocControlHeading"/>
      </w:pPr>
      <w:bookmarkStart w:id="3" w:name="_Toc61860422"/>
      <w:r>
        <w:lastRenderedPageBreak/>
        <w:t>Document Control</w:t>
      </w:r>
      <w:bookmarkEnd w:id="0"/>
      <w:bookmarkEnd w:id="1"/>
      <w:bookmarkEnd w:id="2"/>
      <w:bookmarkEnd w:id="3"/>
    </w:p>
    <w:p w14:paraId="4894EE75" w14:textId="77777777" w:rsidR="00F84F03" w:rsidRDefault="00F84F03">
      <w:pPr>
        <w:pStyle w:val="DocControlHeading2"/>
      </w:pPr>
      <w:bookmarkStart w:id="4" w:name="_Toc461626764"/>
      <w:bookmarkStart w:id="5" w:name="_Toc461628994"/>
      <w:bookmarkStart w:id="6" w:name="_Toc461632036"/>
      <w:bookmarkStart w:id="7" w:name="_Toc61860423"/>
      <w:r>
        <w:t>Approval</w:t>
      </w:r>
      <w:bookmarkEnd w:id="4"/>
      <w:bookmarkEnd w:id="5"/>
      <w:bookmarkEnd w:id="6"/>
      <w:bookmarkEnd w:id="7"/>
    </w:p>
    <w:p w14:paraId="55A3739B" w14:textId="77777777" w:rsidR="00F84F03" w:rsidRDefault="00F84F03">
      <w:pPr>
        <w:pStyle w:val="Paragraph"/>
      </w:pPr>
      <w:r>
        <w:t>The Guidance Team and the customer shall approve this document.</w:t>
      </w:r>
    </w:p>
    <w:p w14:paraId="2A5DB65E" w14:textId="77777777" w:rsidR="00F84F03" w:rsidRDefault="00F84F03">
      <w:pPr>
        <w:pStyle w:val="DocControlHeading2"/>
      </w:pPr>
      <w:bookmarkStart w:id="8" w:name="_Toc461626765"/>
      <w:bookmarkStart w:id="9" w:name="_Toc461628995"/>
      <w:bookmarkStart w:id="10" w:name="_Toc461632037"/>
      <w:bookmarkStart w:id="11" w:name="_Toc61860424"/>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363AFD6C" w14:textId="77777777" w:rsidTr="61621E2F">
        <w:tc>
          <w:tcPr>
            <w:tcW w:w="4428" w:type="dxa"/>
          </w:tcPr>
          <w:p w14:paraId="3621CFBB" w14:textId="77777777" w:rsidR="00F84F03" w:rsidRDefault="00F84F03">
            <w:pPr>
              <w:jc w:val="right"/>
            </w:pPr>
            <w:r>
              <w:t>Initial Release:</w:t>
            </w:r>
          </w:p>
        </w:tc>
        <w:tc>
          <w:tcPr>
            <w:tcW w:w="4428" w:type="dxa"/>
          </w:tcPr>
          <w:p w14:paraId="4B3AA50C" w14:textId="77777777" w:rsidR="00F84F03" w:rsidRDefault="00605D75">
            <w:r>
              <w:t>1.0</w:t>
            </w:r>
          </w:p>
        </w:tc>
      </w:tr>
      <w:tr w:rsidR="00F84F03" w14:paraId="79B7F8D3" w14:textId="77777777" w:rsidTr="61621E2F">
        <w:tc>
          <w:tcPr>
            <w:tcW w:w="4428" w:type="dxa"/>
          </w:tcPr>
          <w:p w14:paraId="08FD4353" w14:textId="77777777" w:rsidR="00F84F03" w:rsidRDefault="00F84F03">
            <w:pPr>
              <w:jc w:val="right"/>
            </w:pPr>
            <w:r>
              <w:t>Current Release:</w:t>
            </w:r>
          </w:p>
        </w:tc>
        <w:tc>
          <w:tcPr>
            <w:tcW w:w="4428" w:type="dxa"/>
          </w:tcPr>
          <w:p w14:paraId="0A37501D" w14:textId="400A6DC2" w:rsidR="00F84F03" w:rsidRDefault="31EF3DBA">
            <w:r>
              <w:t>1.6</w:t>
            </w:r>
          </w:p>
        </w:tc>
      </w:tr>
      <w:tr w:rsidR="00F84F03" w14:paraId="4CCD519B" w14:textId="77777777" w:rsidTr="61621E2F">
        <w:tc>
          <w:tcPr>
            <w:tcW w:w="4428" w:type="dxa"/>
          </w:tcPr>
          <w:p w14:paraId="4802E998" w14:textId="77777777" w:rsidR="00F84F03" w:rsidRDefault="00F84F03">
            <w:pPr>
              <w:jc w:val="right"/>
            </w:pPr>
            <w:r>
              <w:t>Indicator of Last Page in Document:</w:t>
            </w:r>
          </w:p>
        </w:tc>
        <w:tc>
          <w:tcPr>
            <w:tcW w:w="4428" w:type="dxa"/>
          </w:tcPr>
          <w:p w14:paraId="3F1F7BE4" w14:textId="77777777" w:rsidR="00F84F03" w:rsidRDefault="00605D75">
            <w:r>
              <w:t>$$$</w:t>
            </w:r>
          </w:p>
        </w:tc>
      </w:tr>
      <w:tr w:rsidR="00F84F03" w14:paraId="3E43F795" w14:textId="77777777" w:rsidTr="61621E2F">
        <w:tc>
          <w:tcPr>
            <w:tcW w:w="4428" w:type="dxa"/>
          </w:tcPr>
          <w:p w14:paraId="2297BAEF" w14:textId="77777777" w:rsidR="00F84F03" w:rsidRDefault="00F84F03">
            <w:pPr>
              <w:jc w:val="right"/>
            </w:pPr>
            <w:r>
              <w:t>Date of Last Review:</w:t>
            </w:r>
          </w:p>
        </w:tc>
        <w:tc>
          <w:tcPr>
            <w:tcW w:w="4428" w:type="dxa"/>
          </w:tcPr>
          <w:p w14:paraId="5DAB6C7B" w14:textId="77777777" w:rsidR="00F84F03" w:rsidRDefault="00F84F03"/>
        </w:tc>
      </w:tr>
      <w:tr w:rsidR="00F84F03" w14:paraId="683248D2" w14:textId="77777777" w:rsidTr="61621E2F">
        <w:tc>
          <w:tcPr>
            <w:tcW w:w="4428" w:type="dxa"/>
          </w:tcPr>
          <w:p w14:paraId="5954F1B7" w14:textId="77777777" w:rsidR="00F84F03" w:rsidRDefault="00F84F03">
            <w:pPr>
              <w:jc w:val="right"/>
            </w:pPr>
            <w:r>
              <w:t>Date of Next Review:</w:t>
            </w:r>
          </w:p>
        </w:tc>
        <w:tc>
          <w:tcPr>
            <w:tcW w:w="4428" w:type="dxa"/>
          </w:tcPr>
          <w:p w14:paraId="02EB378F" w14:textId="77777777" w:rsidR="00F84F03" w:rsidRDefault="00F84F03"/>
        </w:tc>
      </w:tr>
      <w:tr w:rsidR="00F84F03" w14:paraId="61220FA6" w14:textId="77777777" w:rsidTr="61621E2F">
        <w:tc>
          <w:tcPr>
            <w:tcW w:w="4428" w:type="dxa"/>
          </w:tcPr>
          <w:p w14:paraId="74A20F4E" w14:textId="77777777" w:rsidR="00F84F03" w:rsidRDefault="00F84F03">
            <w:pPr>
              <w:jc w:val="right"/>
            </w:pPr>
            <w:r>
              <w:t>Target Date for Next Update:</w:t>
            </w:r>
          </w:p>
        </w:tc>
        <w:tc>
          <w:tcPr>
            <w:tcW w:w="4428" w:type="dxa"/>
          </w:tcPr>
          <w:p w14:paraId="6A05A809" w14:textId="77777777" w:rsidR="00F84F03" w:rsidRDefault="00F84F03"/>
        </w:tc>
      </w:tr>
    </w:tbl>
    <w:p w14:paraId="78934FBF" w14:textId="77777777" w:rsidR="00F84F03" w:rsidRDefault="00F84F03">
      <w:pPr>
        <w:pStyle w:val="DocControlHeading2"/>
      </w:pPr>
      <w:bookmarkStart w:id="12" w:name="_Toc461626766"/>
      <w:bookmarkStart w:id="13" w:name="_Toc461628996"/>
      <w:bookmarkStart w:id="14" w:name="_Toc461632038"/>
      <w:bookmarkStart w:id="15" w:name="_Toc61860425"/>
      <w:r>
        <w:t>Distribution List</w:t>
      </w:r>
      <w:bookmarkEnd w:id="12"/>
      <w:bookmarkEnd w:id="13"/>
      <w:bookmarkEnd w:id="14"/>
      <w:bookmarkEnd w:id="15"/>
    </w:p>
    <w:p w14:paraId="58854CE7" w14:textId="77777777" w:rsidR="00F84F03" w:rsidRDefault="00F84F03">
      <w:pPr>
        <w:pStyle w:val="Paragraph"/>
      </w:pPr>
      <w:r>
        <w:t>This following list of people shall receive a copy of this document every time a new version of this document becomes available:</w:t>
      </w:r>
    </w:p>
    <w:p w14:paraId="1C78B30C" w14:textId="63A0C527" w:rsidR="00F84F03" w:rsidRDefault="00F84F03">
      <w:pPr>
        <w:ind w:left="2160"/>
      </w:pPr>
      <w:r>
        <w:t>Guidance Team Members:</w:t>
      </w:r>
      <w:r w:rsidR="002C4734">
        <w:t xml:space="preserve"> </w:t>
      </w:r>
      <w:r w:rsidR="0041328A">
        <w:t xml:space="preserve"> </w:t>
      </w:r>
      <w:r w:rsidR="002C4734">
        <w:t>Dr. Steve Roach</w:t>
      </w:r>
    </w:p>
    <w:p w14:paraId="0D01119D" w14:textId="52559511" w:rsidR="002C4734" w:rsidRDefault="002C4734">
      <w:pPr>
        <w:ind w:left="2160"/>
      </w:pPr>
      <w:r>
        <w:tab/>
      </w:r>
      <w:r>
        <w:tab/>
      </w:r>
      <w:r>
        <w:tab/>
      </w:r>
      <w:r w:rsidR="0041328A">
        <w:t xml:space="preserve"> </w:t>
      </w:r>
      <w:r>
        <w:t xml:space="preserve">Jake </w:t>
      </w:r>
      <w:proofErr w:type="spellStart"/>
      <w:r>
        <w:t>Lasley</w:t>
      </w:r>
      <w:proofErr w:type="spellEnd"/>
    </w:p>
    <w:p w14:paraId="5A39BBE3" w14:textId="77777777" w:rsidR="00845C8D" w:rsidRDefault="00845C8D"/>
    <w:p w14:paraId="41C8F396" w14:textId="77777777" w:rsidR="00845C8D" w:rsidRDefault="00845C8D" w:rsidP="5E753C53"/>
    <w:p w14:paraId="67D3B037" w14:textId="423BB38A" w:rsidR="00845C8D" w:rsidRDefault="00845C8D" w:rsidP="5E753C53">
      <w:r>
        <w:t xml:space="preserve">                                     </w:t>
      </w:r>
      <w:r w:rsidR="00F84F03" w:rsidRPr="00845C8D">
        <w:t>Customer:</w:t>
      </w:r>
      <w:r w:rsidR="00F84F03">
        <w:t xml:space="preserve"> </w:t>
      </w:r>
      <w:r w:rsidR="00F84F03">
        <w:tab/>
      </w:r>
      <w:r>
        <w:t xml:space="preserve">           </w:t>
      </w:r>
      <w:r w:rsidR="776B043B">
        <w:t xml:space="preserve">        </w:t>
      </w:r>
      <w:r>
        <w:t xml:space="preserve"> </w:t>
      </w:r>
      <w:r w:rsidR="70763143">
        <w:t xml:space="preserve">        </w:t>
      </w:r>
      <w:r>
        <w:t>Mr. Baltazar </w:t>
      </w:r>
      <w:proofErr w:type="spellStart"/>
      <w:r>
        <w:t>Santaella</w:t>
      </w:r>
      <w:proofErr w:type="spellEnd"/>
      <w:r>
        <w:t> </w:t>
      </w:r>
    </w:p>
    <w:p w14:paraId="2795DD73" w14:textId="53F07878" w:rsidR="00845C8D" w:rsidRDefault="00845C8D" w:rsidP="5E753C53">
      <w:r>
        <w:t xml:space="preserve">              </w:t>
      </w:r>
      <w:r w:rsidR="4ED4BAEA">
        <w:t xml:space="preserve">                                                                    </w:t>
      </w:r>
      <w:r w:rsidR="0041328A">
        <w:t xml:space="preserve">   </w:t>
      </w:r>
      <w:r w:rsidR="4ED4BAEA">
        <w:t xml:space="preserve"> </w:t>
      </w:r>
      <w:r>
        <w:t>Ms. </w:t>
      </w:r>
      <w:proofErr w:type="spellStart"/>
      <w:r>
        <w:t>Herandy</w:t>
      </w:r>
      <w:proofErr w:type="spellEnd"/>
      <w:r>
        <w:t> Vasquez </w:t>
      </w:r>
    </w:p>
    <w:p w14:paraId="001D9E11" w14:textId="3B6C6BC6" w:rsidR="00845C8D" w:rsidRDefault="00845C8D" w:rsidP="5E753C53">
      <w:r>
        <w:t xml:space="preserve">              </w:t>
      </w:r>
      <w:r w:rsidR="7F0145B4">
        <w:t xml:space="preserve">                                                                    </w:t>
      </w:r>
      <w:r w:rsidR="0041328A">
        <w:t xml:space="preserve">   </w:t>
      </w:r>
      <w:r w:rsidR="7F0145B4">
        <w:t xml:space="preserve"> </w:t>
      </w:r>
      <w:r>
        <w:t>Mr. Vincent Fonseca </w:t>
      </w:r>
    </w:p>
    <w:p w14:paraId="2ABB2FDA" w14:textId="30811EAE" w:rsidR="00845C8D" w:rsidRDefault="00845C8D" w:rsidP="5E753C53">
      <w:r>
        <w:t xml:space="preserve">             </w:t>
      </w:r>
      <w:r w:rsidR="49BE68B7">
        <w:t xml:space="preserve">                                                                     </w:t>
      </w:r>
      <w:r>
        <w:t xml:space="preserve"> </w:t>
      </w:r>
      <w:r w:rsidR="0041328A">
        <w:t xml:space="preserve">   </w:t>
      </w:r>
      <w:r>
        <w:t>Ms. Florencia Larsen </w:t>
      </w:r>
    </w:p>
    <w:p w14:paraId="67402ECA" w14:textId="02321427" w:rsidR="00845C8D" w:rsidRDefault="00845C8D" w:rsidP="5E753C53">
      <w:r>
        <w:t xml:space="preserve">              </w:t>
      </w:r>
      <w:r w:rsidR="3C165EEE">
        <w:t xml:space="preserve">                                                                     </w:t>
      </w:r>
      <w:r w:rsidR="0041328A">
        <w:t xml:space="preserve">   </w:t>
      </w:r>
      <w:r>
        <w:t>Mr. Eric de Nava </w:t>
      </w:r>
    </w:p>
    <w:p w14:paraId="72A3D3EC" w14:textId="77777777" w:rsidR="00F84F03" w:rsidRDefault="00F84F03">
      <w:pPr>
        <w:ind w:left="1440" w:firstLine="720"/>
      </w:pPr>
    </w:p>
    <w:p w14:paraId="0D0B940D" w14:textId="77777777" w:rsidR="00F84F03" w:rsidRDefault="00F84F03">
      <w:pPr>
        <w:ind w:left="1440" w:firstLine="720"/>
      </w:pPr>
    </w:p>
    <w:p w14:paraId="6E4FB951" w14:textId="6441E8B4" w:rsidR="00F84F03" w:rsidRDefault="00F84F03">
      <w:pPr>
        <w:ind w:left="1440" w:firstLine="720"/>
      </w:pPr>
      <w:r>
        <w:t>Software Team Members:</w:t>
      </w:r>
      <w:r w:rsidR="002C4734">
        <w:t xml:space="preserve"> </w:t>
      </w:r>
      <w:r w:rsidR="0041328A">
        <w:t xml:space="preserve"> </w:t>
      </w:r>
      <w:r w:rsidR="002C4734">
        <w:t>Itzel Rivas</w:t>
      </w:r>
    </w:p>
    <w:p w14:paraId="2ABF43E1" w14:textId="55EBCC62" w:rsidR="002C4734" w:rsidRDefault="002C4734">
      <w:pPr>
        <w:ind w:left="1440" w:firstLine="720"/>
      </w:pPr>
      <w:r>
        <w:tab/>
      </w:r>
      <w:r>
        <w:tab/>
      </w:r>
      <w:r>
        <w:tab/>
      </w:r>
      <w:r w:rsidR="0041328A">
        <w:t xml:space="preserve"> </w:t>
      </w:r>
      <w:r>
        <w:t>Eder Rodriguez</w:t>
      </w:r>
    </w:p>
    <w:p w14:paraId="101292C1" w14:textId="73DCD38E" w:rsidR="002C4734" w:rsidRDefault="0041328A">
      <w:pPr>
        <w:ind w:left="1440" w:firstLine="720"/>
      </w:pPr>
      <w:r>
        <w:tab/>
      </w:r>
      <w:r>
        <w:tab/>
        <w:t xml:space="preserve">             </w:t>
      </w:r>
      <w:r w:rsidR="393AAE92">
        <w:t xml:space="preserve">  </w:t>
      </w:r>
      <w:r w:rsidR="002C4734">
        <w:t>Jose Gallardo</w:t>
      </w:r>
    </w:p>
    <w:p w14:paraId="224E6F11" w14:textId="41D8A278" w:rsidR="002C4734" w:rsidRDefault="002C4734">
      <w:pPr>
        <w:ind w:left="1440" w:firstLine="720"/>
      </w:pPr>
      <w:r>
        <w:tab/>
      </w:r>
      <w:r>
        <w:tab/>
      </w:r>
      <w:r>
        <w:tab/>
      </w:r>
      <w:r w:rsidR="0041328A">
        <w:t xml:space="preserve"> </w:t>
      </w:r>
      <w:r>
        <w:t>Gilbert Alvarez</w:t>
      </w:r>
    </w:p>
    <w:p w14:paraId="72A3C3BD" w14:textId="6EF7FF0C" w:rsidR="002C4734" w:rsidRDefault="002C4734">
      <w:pPr>
        <w:ind w:left="1440" w:firstLine="720"/>
      </w:pPr>
      <w:r>
        <w:tab/>
      </w:r>
      <w:r>
        <w:tab/>
      </w:r>
      <w:r>
        <w:tab/>
      </w:r>
      <w:r w:rsidR="0041328A">
        <w:t xml:space="preserve">  </w:t>
      </w:r>
      <w:r>
        <w:t xml:space="preserve">Nusrat </w:t>
      </w:r>
      <w:proofErr w:type="spellStart"/>
      <w:r>
        <w:t>Sarmin</w:t>
      </w:r>
      <w:proofErr w:type="spellEnd"/>
    </w:p>
    <w:p w14:paraId="090AC0D6" w14:textId="77777777" w:rsidR="00F84F03" w:rsidRDefault="00F84F03">
      <w:pPr>
        <w:pStyle w:val="DocControlHeading2"/>
      </w:pPr>
      <w:bookmarkStart w:id="16" w:name="_Toc461626767"/>
      <w:bookmarkStart w:id="17" w:name="_Toc461628997"/>
      <w:bookmarkStart w:id="18" w:name="_Toc461632039"/>
      <w:bookmarkStart w:id="19" w:name="_Toc61860426"/>
      <w:r>
        <w:t>Change Summary</w:t>
      </w:r>
      <w:bookmarkEnd w:id="16"/>
      <w:bookmarkEnd w:id="17"/>
      <w:bookmarkEnd w:id="18"/>
      <w:bookmarkEnd w:id="19"/>
    </w:p>
    <w:p w14:paraId="076906EA" w14:textId="77777777" w:rsidR="00F84F03" w:rsidRDefault="00F84F03">
      <w:pPr>
        <w:pStyle w:val="Paragraph"/>
      </w:pPr>
      <w:r>
        <w:t>The following table details changes made between versions of this document</w:t>
      </w:r>
    </w:p>
    <w:p w14:paraId="0E27B00A" w14:textId="77777777" w:rsidR="00F84F03" w:rsidRDefault="00F84F03">
      <w:pPr>
        <w:ind w:left="144"/>
      </w:pPr>
    </w:p>
    <w:tbl>
      <w:tblPr>
        <w:tblW w:w="871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1539"/>
        <w:gridCol w:w="1800"/>
        <w:gridCol w:w="3978"/>
      </w:tblGrid>
      <w:tr w:rsidR="00F84F03" w14:paraId="7F339CDC" w14:textId="77777777" w:rsidTr="5E753C53">
        <w:tc>
          <w:tcPr>
            <w:tcW w:w="1395" w:type="dxa"/>
          </w:tcPr>
          <w:p w14:paraId="6B814A1E" w14:textId="77777777" w:rsidR="00F84F03" w:rsidRDefault="00F84F03">
            <w:pPr>
              <w:jc w:val="center"/>
            </w:pPr>
            <w:r>
              <w:t>Version</w:t>
            </w:r>
          </w:p>
        </w:tc>
        <w:tc>
          <w:tcPr>
            <w:tcW w:w="1539" w:type="dxa"/>
          </w:tcPr>
          <w:p w14:paraId="491072FA" w14:textId="77777777" w:rsidR="00F84F03" w:rsidRDefault="00F84F03">
            <w:pPr>
              <w:jc w:val="center"/>
            </w:pPr>
            <w:r>
              <w:t>Date</w:t>
            </w:r>
          </w:p>
        </w:tc>
        <w:tc>
          <w:tcPr>
            <w:tcW w:w="1800" w:type="dxa"/>
          </w:tcPr>
          <w:p w14:paraId="01463D2C" w14:textId="77777777" w:rsidR="00F84F03" w:rsidRDefault="00F84F03">
            <w:pPr>
              <w:jc w:val="center"/>
            </w:pPr>
            <w:r>
              <w:t>Modifier</w:t>
            </w:r>
          </w:p>
        </w:tc>
        <w:tc>
          <w:tcPr>
            <w:tcW w:w="3978" w:type="dxa"/>
          </w:tcPr>
          <w:p w14:paraId="31FF54C8" w14:textId="77777777" w:rsidR="00F84F03" w:rsidRDefault="00F84F03">
            <w:pPr>
              <w:jc w:val="center"/>
            </w:pPr>
            <w:r>
              <w:t>Description</w:t>
            </w:r>
          </w:p>
        </w:tc>
      </w:tr>
      <w:tr w:rsidR="00F84F03" w14:paraId="74DCF656" w14:textId="77777777" w:rsidTr="5E753C53">
        <w:tc>
          <w:tcPr>
            <w:tcW w:w="1395" w:type="dxa"/>
          </w:tcPr>
          <w:p w14:paraId="2ED06E6E" w14:textId="77777777" w:rsidR="00F84F03" w:rsidRDefault="002C4734">
            <w:pPr>
              <w:jc w:val="center"/>
            </w:pPr>
            <w:r>
              <w:t>1.0</w:t>
            </w:r>
          </w:p>
        </w:tc>
        <w:tc>
          <w:tcPr>
            <w:tcW w:w="1539" w:type="dxa"/>
          </w:tcPr>
          <w:p w14:paraId="031217D1" w14:textId="77777777" w:rsidR="00F84F03" w:rsidRDefault="002C4734">
            <w:pPr>
              <w:jc w:val="center"/>
            </w:pPr>
            <w:r>
              <w:t>2/2/2020</w:t>
            </w:r>
          </w:p>
        </w:tc>
        <w:tc>
          <w:tcPr>
            <w:tcW w:w="1800" w:type="dxa"/>
          </w:tcPr>
          <w:p w14:paraId="2F8327EF" w14:textId="77777777" w:rsidR="00F84F03" w:rsidRDefault="002C4734">
            <w:pPr>
              <w:jc w:val="center"/>
            </w:pPr>
            <w:r>
              <w:t>Itzel Rivas</w:t>
            </w:r>
          </w:p>
        </w:tc>
        <w:tc>
          <w:tcPr>
            <w:tcW w:w="3978" w:type="dxa"/>
          </w:tcPr>
          <w:p w14:paraId="7DF32D5C" w14:textId="77777777" w:rsidR="00F84F03" w:rsidRDefault="00605D75">
            <w:pPr>
              <w:pStyle w:val="TableText"/>
              <w:widowControl/>
              <w:spacing w:before="0" w:after="0"/>
            </w:pPr>
            <w:r>
              <w:t>Started the document</w:t>
            </w:r>
          </w:p>
        </w:tc>
      </w:tr>
      <w:tr w:rsidR="00F84F03" w14:paraId="305280C3" w14:textId="77777777" w:rsidTr="5E753C53">
        <w:tc>
          <w:tcPr>
            <w:tcW w:w="1395" w:type="dxa"/>
          </w:tcPr>
          <w:p w14:paraId="55D8B3B0" w14:textId="77777777" w:rsidR="00F84F03" w:rsidRDefault="00845C8D" w:rsidP="00845C8D">
            <w:pPr>
              <w:jc w:val="center"/>
            </w:pPr>
            <w:r>
              <w:t>1.1</w:t>
            </w:r>
          </w:p>
        </w:tc>
        <w:tc>
          <w:tcPr>
            <w:tcW w:w="1539" w:type="dxa"/>
          </w:tcPr>
          <w:p w14:paraId="17D770E4" w14:textId="77777777" w:rsidR="00F84F03" w:rsidRDefault="00845C8D" w:rsidP="00845C8D">
            <w:pPr>
              <w:jc w:val="center"/>
            </w:pPr>
            <w:r>
              <w:t>2/4/2020</w:t>
            </w:r>
          </w:p>
        </w:tc>
        <w:tc>
          <w:tcPr>
            <w:tcW w:w="1800" w:type="dxa"/>
          </w:tcPr>
          <w:p w14:paraId="39FB9552" w14:textId="77777777" w:rsidR="00F84F03" w:rsidRDefault="00845C8D" w:rsidP="00845C8D">
            <w:pPr>
              <w:jc w:val="center"/>
            </w:pPr>
            <w:r>
              <w:t>Itzel Rivas</w:t>
            </w:r>
          </w:p>
        </w:tc>
        <w:tc>
          <w:tcPr>
            <w:tcW w:w="3978" w:type="dxa"/>
          </w:tcPr>
          <w:p w14:paraId="7076A3BF" w14:textId="77777777" w:rsidR="00F84F03" w:rsidRDefault="00845C8D">
            <w:r>
              <w:t>Added section 1 (introduction)</w:t>
            </w:r>
          </w:p>
        </w:tc>
      </w:tr>
      <w:tr w:rsidR="00F84F03" w14:paraId="60061E4C" w14:textId="77777777" w:rsidTr="5E753C53">
        <w:tc>
          <w:tcPr>
            <w:tcW w:w="1395" w:type="dxa"/>
          </w:tcPr>
          <w:p w14:paraId="44EAFD9C" w14:textId="77294E6F" w:rsidR="00F84F03" w:rsidRDefault="6C691E90" w:rsidP="67C335E2">
            <w:pPr>
              <w:jc w:val="center"/>
            </w:pPr>
            <w:r>
              <w:t>1.2</w:t>
            </w:r>
          </w:p>
        </w:tc>
        <w:tc>
          <w:tcPr>
            <w:tcW w:w="1539" w:type="dxa"/>
          </w:tcPr>
          <w:p w14:paraId="4B94D5A5" w14:textId="64C4AF27" w:rsidR="00F84F03" w:rsidRDefault="6C691E90" w:rsidP="67C335E2">
            <w:pPr>
              <w:jc w:val="center"/>
            </w:pPr>
            <w:r>
              <w:t>2/5/2020</w:t>
            </w:r>
          </w:p>
        </w:tc>
        <w:tc>
          <w:tcPr>
            <w:tcW w:w="1800" w:type="dxa"/>
          </w:tcPr>
          <w:p w14:paraId="3DEEC669" w14:textId="1395737A" w:rsidR="00F84F03" w:rsidRDefault="6C691E90" w:rsidP="67C335E2">
            <w:pPr>
              <w:jc w:val="center"/>
            </w:pPr>
            <w:r>
              <w:t>Gilbert Alvarez</w:t>
            </w:r>
          </w:p>
        </w:tc>
        <w:tc>
          <w:tcPr>
            <w:tcW w:w="3978" w:type="dxa"/>
          </w:tcPr>
          <w:p w14:paraId="3656B9AB" w14:textId="5256CF86" w:rsidR="00F84F03" w:rsidRDefault="6C691E90">
            <w:r>
              <w:t xml:space="preserve">Answered: Describe how errors will be documented, </w:t>
            </w:r>
            <w:r w:rsidR="320E3AEC">
              <w:t>how</w:t>
            </w:r>
            <w:r>
              <w:t xml:space="preserve"> </w:t>
            </w:r>
            <w:r w:rsidR="111854AB">
              <w:t xml:space="preserve">will </w:t>
            </w:r>
            <w:r>
              <w:t xml:space="preserve">change requests be </w:t>
            </w:r>
            <w:r w:rsidR="57D8D51D">
              <w:t>made.</w:t>
            </w:r>
          </w:p>
        </w:tc>
      </w:tr>
      <w:tr w:rsidR="67C335E2" w14:paraId="7D3F32B3" w14:textId="77777777" w:rsidTr="5E753C53">
        <w:tc>
          <w:tcPr>
            <w:tcW w:w="1395" w:type="dxa"/>
          </w:tcPr>
          <w:p w14:paraId="1A49DC27" w14:textId="7C1CA8F1" w:rsidR="67C335E2" w:rsidRDefault="2C9528A6" w:rsidP="67C335E2">
            <w:pPr>
              <w:jc w:val="center"/>
            </w:pPr>
            <w:r>
              <w:t>1.3</w:t>
            </w:r>
          </w:p>
        </w:tc>
        <w:tc>
          <w:tcPr>
            <w:tcW w:w="1539" w:type="dxa"/>
          </w:tcPr>
          <w:p w14:paraId="328BAAF9" w14:textId="70FD761C" w:rsidR="67C335E2" w:rsidRDefault="2C9528A6" w:rsidP="2FE2518A">
            <w:pPr>
              <w:jc w:val="center"/>
            </w:pPr>
            <w:r>
              <w:t>2/5/2020</w:t>
            </w:r>
          </w:p>
        </w:tc>
        <w:tc>
          <w:tcPr>
            <w:tcW w:w="1800" w:type="dxa"/>
          </w:tcPr>
          <w:p w14:paraId="401AC64B" w14:textId="025C2B54" w:rsidR="67C335E2" w:rsidRDefault="2C9528A6" w:rsidP="67C335E2">
            <w:pPr>
              <w:jc w:val="center"/>
            </w:pPr>
            <w:r>
              <w:t>Jose Gallardo</w:t>
            </w:r>
          </w:p>
        </w:tc>
        <w:tc>
          <w:tcPr>
            <w:tcW w:w="3978" w:type="dxa"/>
          </w:tcPr>
          <w:p w14:paraId="797348E5" w14:textId="7D8C4C6D" w:rsidR="67C335E2" w:rsidRDefault="2A117652" w:rsidP="67C335E2">
            <w:r>
              <w:t>Answered:</w:t>
            </w:r>
            <w:r w:rsidR="184C973F">
              <w:t xml:space="preserve"> What source code control tool will you be using? Where is it hosted?</w:t>
            </w:r>
          </w:p>
        </w:tc>
      </w:tr>
      <w:tr w:rsidR="61621E2F" w14:paraId="4B98EC3B" w14:textId="77777777" w:rsidTr="5E753C53">
        <w:tc>
          <w:tcPr>
            <w:tcW w:w="1395" w:type="dxa"/>
          </w:tcPr>
          <w:p w14:paraId="178DB233" w14:textId="464F11E5" w:rsidR="3ACBA9CF" w:rsidRDefault="3ACBA9CF" w:rsidP="61621E2F">
            <w:pPr>
              <w:jc w:val="center"/>
            </w:pPr>
            <w:r>
              <w:t>1.4</w:t>
            </w:r>
          </w:p>
        </w:tc>
        <w:tc>
          <w:tcPr>
            <w:tcW w:w="1539" w:type="dxa"/>
          </w:tcPr>
          <w:p w14:paraId="7D53EB6F" w14:textId="6FAF6535" w:rsidR="3ACBA9CF" w:rsidRDefault="3ACBA9CF" w:rsidP="61621E2F">
            <w:pPr>
              <w:jc w:val="center"/>
            </w:pPr>
            <w:r>
              <w:t>2/5/2020</w:t>
            </w:r>
          </w:p>
        </w:tc>
        <w:tc>
          <w:tcPr>
            <w:tcW w:w="1800" w:type="dxa"/>
          </w:tcPr>
          <w:p w14:paraId="1F6AF9E0" w14:textId="30F0F04D" w:rsidR="3ACBA9CF" w:rsidRDefault="3ACBA9CF" w:rsidP="61621E2F">
            <w:pPr>
              <w:jc w:val="center"/>
            </w:pPr>
            <w:r>
              <w:t xml:space="preserve">Nusrat </w:t>
            </w:r>
            <w:proofErr w:type="spellStart"/>
            <w:r>
              <w:t>Sarmin</w:t>
            </w:r>
            <w:proofErr w:type="spellEnd"/>
          </w:p>
        </w:tc>
        <w:tc>
          <w:tcPr>
            <w:tcW w:w="3978" w:type="dxa"/>
          </w:tcPr>
          <w:p w14:paraId="19C3C50F" w14:textId="15F261BE" w:rsidR="3ACBA9CF" w:rsidRDefault="3ACBA9CF" w:rsidP="61621E2F">
            <w:r>
              <w:t>Answered: How will you back-up files?</w:t>
            </w:r>
          </w:p>
        </w:tc>
      </w:tr>
      <w:tr w:rsidR="61621E2F" w14:paraId="2E27C286" w14:textId="77777777" w:rsidTr="5E753C53">
        <w:tc>
          <w:tcPr>
            <w:tcW w:w="1395" w:type="dxa"/>
          </w:tcPr>
          <w:p w14:paraId="2A056E1A" w14:textId="4EB05459" w:rsidR="3F07B426" w:rsidRDefault="3F07B426" w:rsidP="61621E2F">
            <w:pPr>
              <w:jc w:val="center"/>
            </w:pPr>
            <w:r>
              <w:t>1.5</w:t>
            </w:r>
          </w:p>
        </w:tc>
        <w:tc>
          <w:tcPr>
            <w:tcW w:w="1539" w:type="dxa"/>
          </w:tcPr>
          <w:p w14:paraId="272D9BE5" w14:textId="25D71969" w:rsidR="3F07B426" w:rsidRDefault="3F07B426" w:rsidP="61621E2F">
            <w:pPr>
              <w:jc w:val="center"/>
            </w:pPr>
            <w:r>
              <w:t>2/5/2020</w:t>
            </w:r>
          </w:p>
        </w:tc>
        <w:tc>
          <w:tcPr>
            <w:tcW w:w="1800" w:type="dxa"/>
          </w:tcPr>
          <w:p w14:paraId="144A0F4B" w14:textId="31EEE692" w:rsidR="3F07B426" w:rsidRDefault="3F07B426" w:rsidP="61621E2F">
            <w:pPr>
              <w:jc w:val="center"/>
            </w:pPr>
            <w:r>
              <w:t>Eder Rodriguez</w:t>
            </w:r>
          </w:p>
        </w:tc>
        <w:tc>
          <w:tcPr>
            <w:tcW w:w="3978" w:type="dxa"/>
          </w:tcPr>
          <w:p w14:paraId="03ECE2E0" w14:textId="2AE4DF7F" w:rsidR="3F07B426" w:rsidRDefault="3F07B426" w:rsidP="61621E2F">
            <w:r>
              <w:t xml:space="preserve">Defined the directory structure that we are currently using. </w:t>
            </w:r>
          </w:p>
        </w:tc>
      </w:tr>
      <w:tr w:rsidR="61621E2F" w14:paraId="57B78856" w14:textId="77777777" w:rsidTr="5E753C53">
        <w:tc>
          <w:tcPr>
            <w:tcW w:w="1395" w:type="dxa"/>
          </w:tcPr>
          <w:p w14:paraId="34CDDB47" w14:textId="0617CB5F" w:rsidR="75D634EE" w:rsidRDefault="75D634EE" w:rsidP="61621E2F">
            <w:pPr>
              <w:jc w:val="center"/>
            </w:pPr>
            <w:r>
              <w:lastRenderedPageBreak/>
              <w:t>1.6</w:t>
            </w:r>
          </w:p>
        </w:tc>
        <w:tc>
          <w:tcPr>
            <w:tcW w:w="1539" w:type="dxa"/>
          </w:tcPr>
          <w:p w14:paraId="06DC1A8E" w14:textId="3E6B30D1" w:rsidR="75D634EE" w:rsidRDefault="75D634EE" w:rsidP="61621E2F">
            <w:pPr>
              <w:jc w:val="center"/>
            </w:pPr>
            <w:r>
              <w:t>2/5/2020</w:t>
            </w:r>
          </w:p>
        </w:tc>
        <w:tc>
          <w:tcPr>
            <w:tcW w:w="1800" w:type="dxa"/>
          </w:tcPr>
          <w:p w14:paraId="1ED25648" w14:textId="553DE3D1" w:rsidR="75D634EE" w:rsidRDefault="75D634EE" w:rsidP="61621E2F">
            <w:pPr>
              <w:jc w:val="center"/>
            </w:pPr>
            <w:r>
              <w:t>Itzel Rivas</w:t>
            </w:r>
          </w:p>
        </w:tc>
        <w:tc>
          <w:tcPr>
            <w:tcW w:w="3978" w:type="dxa"/>
          </w:tcPr>
          <w:p w14:paraId="08FC26FC" w14:textId="51EACE23" w:rsidR="61621E2F" w:rsidRDefault="09B50EA7" w:rsidP="61621E2F">
            <w:r>
              <w:t>Added questions on how to keep track of the versions of our code- files</w:t>
            </w:r>
            <w:r w:rsidR="09963EB4">
              <w:t xml:space="preserve">, </w:t>
            </w:r>
            <w:r w:rsidR="34B7C559">
              <w:t>and storage of documents and code</w:t>
            </w:r>
            <w:r w:rsidR="00812758">
              <w:t>. Added to section 2.1</w:t>
            </w:r>
          </w:p>
        </w:tc>
      </w:tr>
    </w:tbl>
    <w:p w14:paraId="45FB0818" w14:textId="77777777" w:rsidR="00F84F03" w:rsidRDefault="00F84F03">
      <w:pPr>
        <w:ind w:left="144"/>
      </w:pPr>
    </w:p>
    <w:p w14:paraId="049F31CB" w14:textId="77777777" w:rsidR="00F84F03" w:rsidRDefault="00F84F03">
      <w:pPr>
        <w:ind w:left="144"/>
      </w:pPr>
    </w:p>
    <w:p w14:paraId="53128261" w14:textId="77777777" w:rsidR="00F84F03" w:rsidRDefault="00F84F03">
      <w:pPr>
        <w:ind w:left="144"/>
      </w:pPr>
    </w:p>
    <w:p w14:paraId="62486C05" w14:textId="77777777" w:rsidR="00F84F03" w:rsidRDefault="00F84F03">
      <w:pPr>
        <w:ind w:left="144"/>
      </w:pPr>
    </w:p>
    <w:p w14:paraId="4101652C" w14:textId="77777777" w:rsidR="00F84F03" w:rsidRDefault="00F84F03">
      <w:pPr>
        <w:pStyle w:val="Paragraph"/>
      </w:pPr>
      <w:r>
        <w:br w:type="column"/>
      </w:r>
    </w:p>
    <w:p w14:paraId="4B99056E" w14:textId="77777777" w:rsidR="00F84F03" w:rsidRDefault="00F84F03">
      <w:pPr>
        <w:ind w:left="144"/>
      </w:pPr>
    </w:p>
    <w:p w14:paraId="22E0FC93" w14:textId="77777777" w:rsidR="00F84F03" w:rsidRDefault="00F84F03">
      <w:pPr>
        <w:pStyle w:val="TOC2"/>
        <w:rPr>
          <w:sz w:val="28"/>
        </w:rPr>
      </w:pPr>
      <w:r>
        <w:rPr>
          <w:sz w:val="28"/>
        </w:rPr>
        <w:t>Table of Contents</w:t>
      </w:r>
    </w:p>
    <w:p w14:paraId="26BAB04C" w14:textId="77777777" w:rsidR="004A4872" w:rsidRDefault="004A4872">
      <w:pPr>
        <w:pStyle w:val="TOC1"/>
        <w:rPr>
          <w:b w:val="0"/>
          <w:caps w:val="0"/>
          <w:noProof/>
          <w:sz w:val="24"/>
          <w:szCs w:val="24"/>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61860422" w:history="1">
        <w:r w:rsidRPr="000C2417">
          <w:rPr>
            <w:rStyle w:val="Hyperlink"/>
            <w:noProof/>
          </w:rPr>
          <w:t>Document Control</w:t>
        </w:r>
        <w:r>
          <w:rPr>
            <w:noProof/>
            <w:webHidden/>
          </w:rPr>
          <w:tab/>
        </w:r>
        <w:r>
          <w:rPr>
            <w:noProof/>
            <w:webHidden/>
          </w:rPr>
          <w:fldChar w:fldCharType="begin"/>
        </w:r>
        <w:r>
          <w:rPr>
            <w:noProof/>
            <w:webHidden/>
          </w:rPr>
          <w:instrText xml:space="preserve"> PAGEREF _Toc61860422 \h </w:instrText>
        </w:r>
        <w:r>
          <w:rPr>
            <w:noProof/>
            <w:webHidden/>
          </w:rPr>
        </w:r>
        <w:r>
          <w:rPr>
            <w:noProof/>
            <w:webHidden/>
          </w:rPr>
          <w:fldChar w:fldCharType="separate"/>
        </w:r>
        <w:r w:rsidR="00D87586">
          <w:rPr>
            <w:noProof/>
            <w:webHidden/>
          </w:rPr>
          <w:t>ii</w:t>
        </w:r>
        <w:r>
          <w:rPr>
            <w:noProof/>
            <w:webHidden/>
          </w:rPr>
          <w:fldChar w:fldCharType="end"/>
        </w:r>
      </w:hyperlink>
    </w:p>
    <w:p w14:paraId="493C6176" w14:textId="77777777" w:rsidR="004A4872" w:rsidRDefault="00494BF2">
      <w:pPr>
        <w:pStyle w:val="TOC2"/>
        <w:rPr>
          <w:b w:val="0"/>
          <w:bCs w:val="0"/>
          <w:smallCaps w:val="0"/>
          <w:noProof/>
          <w:sz w:val="24"/>
          <w:szCs w:val="24"/>
        </w:rPr>
      </w:pPr>
      <w:hyperlink w:anchor="_Toc61860423" w:history="1">
        <w:r w:rsidR="004A4872" w:rsidRPr="000C2417">
          <w:rPr>
            <w:rStyle w:val="Hyperlink"/>
            <w:noProof/>
          </w:rPr>
          <w:t>Approval</w:t>
        </w:r>
        <w:r w:rsidR="004A4872">
          <w:rPr>
            <w:noProof/>
            <w:webHidden/>
          </w:rPr>
          <w:tab/>
        </w:r>
        <w:r w:rsidR="004A4872">
          <w:rPr>
            <w:noProof/>
            <w:webHidden/>
          </w:rPr>
          <w:fldChar w:fldCharType="begin"/>
        </w:r>
        <w:r w:rsidR="004A4872">
          <w:rPr>
            <w:noProof/>
            <w:webHidden/>
          </w:rPr>
          <w:instrText xml:space="preserve"> PAGEREF _Toc61860423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3A208697" w14:textId="77777777" w:rsidR="004A4872" w:rsidRDefault="00494BF2">
      <w:pPr>
        <w:pStyle w:val="TOC2"/>
        <w:rPr>
          <w:b w:val="0"/>
          <w:bCs w:val="0"/>
          <w:smallCaps w:val="0"/>
          <w:noProof/>
          <w:sz w:val="24"/>
          <w:szCs w:val="24"/>
        </w:rPr>
      </w:pPr>
      <w:hyperlink w:anchor="_Toc61860424" w:history="1">
        <w:r w:rsidR="004A4872" w:rsidRPr="000C2417">
          <w:rPr>
            <w:rStyle w:val="Hyperlink"/>
            <w:noProof/>
          </w:rPr>
          <w:t>Document Change Control</w:t>
        </w:r>
        <w:r w:rsidR="004A4872">
          <w:rPr>
            <w:noProof/>
            <w:webHidden/>
          </w:rPr>
          <w:tab/>
        </w:r>
        <w:r w:rsidR="004A4872">
          <w:rPr>
            <w:noProof/>
            <w:webHidden/>
          </w:rPr>
          <w:fldChar w:fldCharType="begin"/>
        </w:r>
        <w:r w:rsidR="004A4872">
          <w:rPr>
            <w:noProof/>
            <w:webHidden/>
          </w:rPr>
          <w:instrText xml:space="preserve"> PAGEREF _Toc61860424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27337B5F" w14:textId="77777777" w:rsidR="004A4872" w:rsidRDefault="00494BF2">
      <w:pPr>
        <w:pStyle w:val="TOC2"/>
        <w:rPr>
          <w:b w:val="0"/>
          <w:bCs w:val="0"/>
          <w:smallCaps w:val="0"/>
          <w:noProof/>
          <w:sz w:val="24"/>
          <w:szCs w:val="24"/>
        </w:rPr>
      </w:pPr>
      <w:hyperlink w:anchor="_Toc61860425" w:history="1">
        <w:r w:rsidR="004A4872" w:rsidRPr="000C2417">
          <w:rPr>
            <w:rStyle w:val="Hyperlink"/>
            <w:noProof/>
          </w:rPr>
          <w:t>Distribution List</w:t>
        </w:r>
        <w:r w:rsidR="004A4872">
          <w:rPr>
            <w:noProof/>
            <w:webHidden/>
          </w:rPr>
          <w:tab/>
        </w:r>
        <w:r w:rsidR="004A4872">
          <w:rPr>
            <w:noProof/>
            <w:webHidden/>
          </w:rPr>
          <w:fldChar w:fldCharType="begin"/>
        </w:r>
        <w:r w:rsidR="004A4872">
          <w:rPr>
            <w:noProof/>
            <w:webHidden/>
          </w:rPr>
          <w:instrText xml:space="preserve"> PAGEREF _Toc61860425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75F4F0CC" w14:textId="77777777" w:rsidR="004A4872" w:rsidRDefault="00494BF2">
      <w:pPr>
        <w:pStyle w:val="TOC2"/>
        <w:rPr>
          <w:b w:val="0"/>
          <w:bCs w:val="0"/>
          <w:smallCaps w:val="0"/>
          <w:noProof/>
          <w:sz w:val="24"/>
          <w:szCs w:val="24"/>
        </w:rPr>
      </w:pPr>
      <w:hyperlink w:anchor="_Toc61860426" w:history="1">
        <w:r w:rsidR="004A4872" w:rsidRPr="000C2417">
          <w:rPr>
            <w:rStyle w:val="Hyperlink"/>
            <w:noProof/>
          </w:rPr>
          <w:t>Change Summary</w:t>
        </w:r>
        <w:r w:rsidR="004A4872">
          <w:rPr>
            <w:noProof/>
            <w:webHidden/>
          </w:rPr>
          <w:tab/>
        </w:r>
        <w:r w:rsidR="004A4872">
          <w:rPr>
            <w:noProof/>
            <w:webHidden/>
          </w:rPr>
          <w:fldChar w:fldCharType="begin"/>
        </w:r>
        <w:r w:rsidR="004A4872">
          <w:rPr>
            <w:noProof/>
            <w:webHidden/>
          </w:rPr>
          <w:instrText xml:space="preserve"> PAGEREF _Toc61860426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74C7163F" w14:textId="77777777" w:rsidR="004A4872" w:rsidRDefault="00494BF2">
      <w:pPr>
        <w:pStyle w:val="TOC1"/>
        <w:tabs>
          <w:tab w:val="left" w:pos="400"/>
        </w:tabs>
        <w:rPr>
          <w:b w:val="0"/>
          <w:caps w:val="0"/>
          <w:noProof/>
          <w:sz w:val="24"/>
          <w:szCs w:val="24"/>
        </w:rPr>
      </w:pPr>
      <w:hyperlink w:anchor="_Toc61860427" w:history="1">
        <w:r w:rsidR="004A4872" w:rsidRPr="000C2417">
          <w:rPr>
            <w:rStyle w:val="Hyperlink"/>
            <w:noProof/>
          </w:rPr>
          <w:t>1.</w:t>
        </w:r>
        <w:r w:rsidR="004A4872">
          <w:rPr>
            <w:b w:val="0"/>
            <w:caps w:val="0"/>
            <w:noProof/>
            <w:sz w:val="24"/>
            <w:szCs w:val="24"/>
          </w:rPr>
          <w:tab/>
        </w:r>
        <w:r w:rsidR="004A4872" w:rsidRPr="000C2417">
          <w:rPr>
            <w:rStyle w:val="Hyperlink"/>
            <w:noProof/>
          </w:rPr>
          <w:t>Introduction</w:t>
        </w:r>
        <w:r w:rsidR="004A4872">
          <w:rPr>
            <w:noProof/>
            <w:webHidden/>
          </w:rPr>
          <w:tab/>
        </w:r>
        <w:r w:rsidR="004A4872">
          <w:rPr>
            <w:noProof/>
            <w:webHidden/>
          </w:rPr>
          <w:fldChar w:fldCharType="begin"/>
        </w:r>
        <w:r w:rsidR="004A4872">
          <w:rPr>
            <w:noProof/>
            <w:webHidden/>
          </w:rPr>
          <w:instrText xml:space="preserve"> PAGEREF _Toc61860427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7729ACA2" w14:textId="77777777" w:rsidR="004A4872" w:rsidRDefault="00494BF2">
      <w:pPr>
        <w:pStyle w:val="TOC2"/>
        <w:rPr>
          <w:b w:val="0"/>
          <w:bCs w:val="0"/>
          <w:smallCaps w:val="0"/>
          <w:noProof/>
          <w:sz w:val="24"/>
          <w:szCs w:val="24"/>
        </w:rPr>
      </w:pPr>
      <w:hyperlink w:anchor="_Toc61860428" w:history="1">
        <w:r w:rsidR="004A4872" w:rsidRPr="000C2417">
          <w:rPr>
            <w:rStyle w:val="Hyperlink"/>
            <w:noProof/>
          </w:rPr>
          <w:t>1.1.</w:t>
        </w:r>
        <w:r w:rsidR="004A4872">
          <w:rPr>
            <w:b w:val="0"/>
            <w:bCs w:val="0"/>
            <w:smallCaps w:val="0"/>
            <w:noProof/>
            <w:sz w:val="24"/>
            <w:szCs w:val="24"/>
          </w:rPr>
          <w:tab/>
        </w:r>
        <w:r w:rsidR="004A4872" w:rsidRPr="000C2417">
          <w:rPr>
            <w:rStyle w:val="Hyperlink"/>
            <w:noProof/>
          </w:rPr>
          <w:t>References</w:t>
        </w:r>
        <w:r w:rsidR="004A4872">
          <w:rPr>
            <w:noProof/>
            <w:webHidden/>
          </w:rPr>
          <w:tab/>
        </w:r>
        <w:r w:rsidR="004A4872">
          <w:rPr>
            <w:noProof/>
            <w:webHidden/>
          </w:rPr>
          <w:fldChar w:fldCharType="begin"/>
        </w:r>
        <w:r w:rsidR="004A4872">
          <w:rPr>
            <w:noProof/>
            <w:webHidden/>
          </w:rPr>
          <w:instrText xml:space="preserve"> PAGEREF _Toc61860428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2363F283" w14:textId="77777777" w:rsidR="004A4872" w:rsidRDefault="00494BF2">
      <w:pPr>
        <w:pStyle w:val="TOC1"/>
        <w:tabs>
          <w:tab w:val="left" w:pos="400"/>
        </w:tabs>
        <w:rPr>
          <w:b w:val="0"/>
          <w:caps w:val="0"/>
          <w:noProof/>
          <w:sz w:val="24"/>
          <w:szCs w:val="24"/>
        </w:rPr>
      </w:pPr>
      <w:hyperlink w:anchor="_Toc61860429" w:history="1">
        <w:r w:rsidR="004A4872" w:rsidRPr="000C2417">
          <w:rPr>
            <w:rStyle w:val="Hyperlink"/>
            <w:noProof/>
          </w:rPr>
          <w:t>2.</w:t>
        </w:r>
        <w:r w:rsidR="004A4872">
          <w:rPr>
            <w:b w:val="0"/>
            <w:caps w:val="0"/>
            <w:noProof/>
            <w:sz w:val="24"/>
            <w:szCs w:val="24"/>
          </w:rPr>
          <w:tab/>
        </w:r>
        <w:r w:rsidR="004A4872" w:rsidRPr="000C2417">
          <w:rPr>
            <w:rStyle w:val="Hyperlink"/>
            <w:noProof/>
          </w:rPr>
          <w:t>Software Configuration Identification</w:t>
        </w:r>
        <w:r w:rsidR="004A4872">
          <w:rPr>
            <w:noProof/>
            <w:webHidden/>
          </w:rPr>
          <w:tab/>
        </w:r>
        <w:r w:rsidR="004A4872">
          <w:rPr>
            <w:noProof/>
            <w:webHidden/>
          </w:rPr>
          <w:fldChar w:fldCharType="begin"/>
        </w:r>
        <w:r w:rsidR="004A4872">
          <w:rPr>
            <w:noProof/>
            <w:webHidden/>
          </w:rPr>
          <w:instrText xml:space="preserve"> PAGEREF _Toc61860429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676DBE96" w14:textId="77777777" w:rsidR="004A4872" w:rsidRDefault="00494BF2">
      <w:pPr>
        <w:pStyle w:val="TOC2"/>
        <w:rPr>
          <w:b w:val="0"/>
          <w:bCs w:val="0"/>
          <w:smallCaps w:val="0"/>
          <w:noProof/>
          <w:sz w:val="24"/>
          <w:szCs w:val="24"/>
        </w:rPr>
      </w:pPr>
      <w:hyperlink w:anchor="_Toc61860430" w:history="1">
        <w:r w:rsidR="004A4872" w:rsidRPr="000C2417">
          <w:rPr>
            <w:rStyle w:val="Hyperlink"/>
            <w:noProof/>
          </w:rPr>
          <w:t>2.1.</w:t>
        </w:r>
        <w:r w:rsidR="004A4872">
          <w:rPr>
            <w:b w:val="0"/>
            <w:bCs w:val="0"/>
            <w:smallCaps w:val="0"/>
            <w:noProof/>
            <w:sz w:val="24"/>
            <w:szCs w:val="24"/>
          </w:rPr>
          <w:tab/>
        </w:r>
        <w:r w:rsidR="004A4872" w:rsidRPr="000C2417">
          <w:rPr>
            <w:rStyle w:val="Hyperlink"/>
            <w:noProof/>
          </w:rPr>
          <w:t>Software Configuration Item Identification</w:t>
        </w:r>
        <w:r w:rsidR="004A4872">
          <w:rPr>
            <w:noProof/>
            <w:webHidden/>
          </w:rPr>
          <w:tab/>
        </w:r>
        <w:r w:rsidR="004A4872">
          <w:rPr>
            <w:noProof/>
            <w:webHidden/>
          </w:rPr>
          <w:fldChar w:fldCharType="begin"/>
        </w:r>
        <w:r w:rsidR="004A4872">
          <w:rPr>
            <w:noProof/>
            <w:webHidden/>
          </w:rPr>
          <w:instrText xml:space="preserve"> PAGEREF _Toc61860430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6E91FF0B" w14:textId="77777777" w:rsidR="004A4872" w:rsidRDefault="00494BF2">
      <w:pPr>
        <w:pStyle w:val="TOC2"/>
        <w:rPr>
          <w:b w:val="0"/>
          <w:bCs w:val="0"/>
          <w:smallCaps w:val="0"/>
          <w:noProof/>
          <w:sz w:val="24"/>
          <w:szCs w:val="24"/>
        </w:rPr>
      </w:pPr>
      <w:hyperlink w:anchor="_Toc61860431" w:history="1">
        <w:r w:rsidR="004A4872" w:rsidRPr="000C2417">
          <w:rPr>
            <w:rStyle w:val="Hyperlink"/>
            <w:noProof/>
          </w:rPr>
          <w:t>2.2.</w:t>
        </w:r>
        <w:r w:rsidR="004A4872">
          <w:rPr>
            <w:b w:val="0"/>
            <w:bCs w:val="0"/>
            <w:smallCaps w:val="0"/>
            <w:noProof/>
            <w:sz w:val="24"/>
            <w:szCs w:val="24"/>
          </w:rPr>
          <w:tab/>
        </w:r>
        <w:r w:rsidR="004A4872" w:rsidRPr="000C2417">
          <w:rPr>
            <w:rStyle w:val="Hyperlink"/>
            <w:noProof/>
          </w:rPr>
          <w:t>Software Configuration Item Organization</w:t>
        </w:r>
        <w:r w:rsidR="004A4872">
          <w:rPr>
            <w:noProof/>
            <w:webHidden/>
          </w:rPr>
          <w:tab/>
        </w:r>
        <w:r w:rsidR="004A4872">
          <w:rPr>
            <w:noProof/>
            <w:webHidden/>
          </w:rPr>
          <w:fldChar w:fldCharType="begin"/>
        </w:r>
        <w:r w:rsidR="004A4872">
          <w:rPr>
            <w:noProof/>
            <w:webHidden/>
          </w:rPr>
          <w:instrText xml:space="preserve"> PAGEREF _Toc61860431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2EA4D385" w14:textId="77777777" w:rsidR="004A4872" w:rsidRDefault="00494BF2">
      <w:pPr>
        <w:pStyle w:val="TOC1"/>
        <w:tabs>
          <w:tab w:val="left" w:pos="400"/>
        </w:tabs>
        <w:rPr>
          <w:b w:val="0"/>
          <w:caps w:val="0"/>
          <w:noProof/>
          <w:sz w:val="24"/>
          <w:szCs w:val="24"/>
        </w:rPr>
      </w:pPr>
      <w:hyperlink w:anchor="_Toc61860432" w:history="1">
        <w:r w:rsidR="004A4872" w:rsidRPr="000C2417">
          <w:rPr>
            <w:rStyle w:val="Hyperlink"/>
            <w:noProof/>
          </w:rPr>
          <w:t>3.</w:t>
        </w:r>
        <w:r w:rsidR="004A4872">
          <w:rPr>
            <w:b w:val="0"/>
            <w:caps w:val="0"/>
            <w:noProof/>
            <w:sz w:val="24"/>
            <w:szCs w:val="24"/>
          </w:rPr>
          <w:tab/>
        </w:r>
        <w:r w:rsidR="004A4872" w:rsidRPr="000C2417">
          <w:rPr>
            <w:rStyle w:val="Hyperlink"/>
            <w:noProof/>
          </w:rPr>
          <w:t>Software Configuration Control</w:t>
        </w:r>
        <w:r w:rsidR="004A4872">
          <w:rPr>
            <w:noProof/>
            <w:webHidden/>
          </w:rPr>
          <w:tab/>
        </w:r>
        <w:r w:rsidR="004A4872">
          <w:rPr>
            <w:noProof/>
            <w:webHidden/>
          </w:rPr>
          <w:fldChar w:fldCharType="begin"/>
        </w:r>
        <w:r w:rsidR="004A4872">
          <w:rPr>
            <w:noProof/>
            <w:webHidden/>
          </w:rPr>
          <w:instrText xml:space="preserve"> PAGEREF _Toc61860432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3997E532" w14:textId="77777777" w:rsidR="004A4872" w:rsidRDefault="00494BF2">
      <w:pPr>
        <w:pStyle w:val="TOC2"/>
        <w:rPr>
          <w:b w:val="0"/>
          <w:bCs w:val="0"/>
          <w:smallCaps w:val="0"/>
          <w:noProof/>
          <w:sz w:val="24"/>
          <w:szCs w:val="24"/>
        </w:rPr>
      </w:pPr>
      <w:hyperlink w:anchor="_Toc61860433" w:history="1">
        <w:r w:rsidR="004A4872" w:rsidRPr="000C2417">
          <w:rPr>
            <w:rStyle w:val="Hyperlink"/>
            <w:noProof/>
          </w:rPr>
          <w:t>3.1.</w:t>
        </w:r>
        <w:r w:rsidR="004A4872">
          <w:rPr>
            <w:b w:val="0"/>
            <w:bCs w:val="0"/>
            <w:smallCaps w:val="0"/>
            <w:noProof/>
            <w:sz w:val="24"/>
            <w:szCs w:val="24"/>
          </w:rPr>
          <w:tab/>
        </w:r>
        <w:r w:rsidR="004A4872" w:rsidRPr="000C2417">
          <w:rPr>
            <w:rStyle w:val="Hyperlink"/>
            <w:noProof/>
          </w:rPr>
          <w:t>Documentation</w:t>
        </w:r>
        <w:r w:rsidR="004A4872">
          <w:rPr>
            <w:noProof/>
            <w:webHidden/>
          </w:rPr>
          <w:tab/>
        </w:r>
        <w:r w:rsidR="004A4872">
          <w:rPr>
            <w:noProof/>
            <w:webHidden/>
          </w:rPr>
          <w:fldChar w:fldCharType="begin"/>
        </w:r>
        <w:r w:rsidR="004A4872">
          <w:rPr>
            <w:noProof/>
            <w:webHidden/>
          </w:rPr>
          <w:instrText xml:space="preserve"> PAGEREF _Toc61860433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6722E303" w14:textId="77777777" w:rsidR="004A4872" w:rsidRDefault="00494BF2">
      <w:pPr>
        <w:pStyle w:val="TOC2"/>
        <w:rPr>
          <w:b w:val="0"/>
          <w:bCs w:val="0"/>
          <w:smallCaps w:val="0"/>
          <w:noProof/>
          <w:sz w:val="24"/>
          <w:szCs w:val="24"/>
        </w:rPr>
      </w:pPr>
      <w:hyperlink w:anchor="_Toc61860434" w:history="1">
        <w:r w:rsidR="004A4872" w:rsidRPr="000C2417">
          <w:rPr>
            <w:rStyle w:val="Hyperlink"/>
            <w:noProof/>
          </w:rPr>
          <w:t>3.2.</w:t>
        </w:r>
        <w:r w:rsidR="004A4872">
          <w:rPr>
            <w:b w:val="0"/>
            <w:bCs w:val="0"/>
            <w:smallCaps w:val="0"/>
            <w:noProof/>
            <w:sz w:val="24"/>
            <w:szCs w:val="24"/>
          </w:rPr>
          <w:tab/>
        </w:r>
        <w:r w:rsidR="004A4872" w:rsidRPr="000C2417">
          <w:rPr>
            <w:rStyle w:val="Hyperlink"/>
            <w:noProof/>
          </w:rPr>
          <w:t>Configuration Control Board</w:t>
        </w:r>
        <w:r w:rsidR="004A4872">
          <w:rPr>
            <w:noProof/>
            <w:webHidden/>
          </w:rPr>
          <w:tab/>
        </w:r>
        <w:r w:rsidR="004A4872">
          <w:rPr>
            <w:noProof/>
            <w:webHidden/>
          </w:rPr>
          <w:fldChar w:fldCharType="begin"/>
        </w:r>
        <w:r w:rsidR="004A4872">
          <w:rPr>
            <w:noProof/>
            <w:webHidden/>
          </w:rPr>
          <w:instrText xml:space="preserve"> PAGEREF _Toc61860434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5689F620" w14:textId="77777777" w:rsidR="004A4872" w:rsidRDefault="00494BF2">
      <w:pPr>
        <w:pStyle w:val="TOC2"/>
        <w:rPr>
          <w:b w:val="0"/>
          <w:bCs w:val="0"/>
          <w:smallCaps w:val="0"/>
          <w:noProof/>
          <w:sz w:val="24"/>
          <w:szCs w:val="24"/>
        </w:rPr>
      </w:pPr>
      <w:hyperlink w:anchor="_Toc61860435" w:history="1">
        <w:r w:rsidR="004A4872" w:rsidRPr="000C2417">
          <w:rPr>
            <w:rStyle w:val="Hyperlink"/>
            <w:noProof/>
          </w:rPr>
          <w:t>3.3.</w:t>
        </w:r>
        <w:r w:rsidR="004A4872">
          <w:rPr>
            <w:b w:val="0"/>
            <w:bCs w:val="0"/>
            <w:smallCaps w:val="0"/>
            <w:noProof/>
            <w:sz w:val="24"/>
            <w:szCs w:val="24"/>
          </w:rPr>
          <w:tab/>
        </w:r>
        <w:r w:rsidR="004A4872" w:rsidRPr="000C2417">
          <w:rPr>
            <w:rStyle w:val="Hyperlink"/>
            <w:noProof/>
          </w:rPr>
          <w:t>Procedures</w:t>
        </w:r>
        <w:r w:rsidR="004A4872">
          <w:rPr>
            <w:noProof/>
            <w:webHidden/>
          </w:rPr>
          <w:tab/>
        </w:r>
        <w:r w:rsidR="004A4872">
          <w:rPr>
            <w:noProof/>
            <w:webHidden/>
          </w:rPr>
          <w:fldChar w:fldCharType="begin"/>
        </w:r>
        <w:r w:rsidR="004A4872">
          <w:rPr>
            <w:noProof/>
            <w:webHidden/>
          </w:rPr>
          <w:instrText xml:space="preserve"> PAGEREF _Toc61860435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0B80D5CC" w14:textId="77777777" w:rsidR="004A4872" w:rsidRDefault="00494BF2">
      <w:pPr>
        <w:pStyle w:val="TOC1"/>
        <w:tabs>
          <w:tab w:val="left" w:pos="400"/>
        </w:tabs>
        <w:rPr>
          <w:b w:val="0"/>
          <w:caps w:val="0"/>
          <w:noProof/>
          <w:sz w:val="24"/>
          <w:szCs w:val="24"/>
        </w:rPr>
      </w:pPr>
      <w:hyperlink w:anchor="_Toc61860436" w:history="1">
        <w:r w:rsidR="004A4872" w:rsidRPr="000C2417">
          <w:rPr>
            <w:rStyle w:val="Hyperlink"/>
            <w:noProof/>
          </w:rPr>
          <w:t>4.</w:t>
        </w:r>
        <w:r w:rsidR="004A4872">
          <w:rPr>
            <w:b w:val="0"/>
            <w:caps w:val="0"/>
            <w:noProof/>
            <w:sz w:val="24"/>
            <w:szCs w:val="24"/>
          </w:rPr>
          <w:tab/>
        </w:r>
        <w:r w:rsidR="004A4872" w:rsidRPr="000C2417">
          <w:rPr>
            <w:rStyle w:val="Hyperlink"/>
            <w:noProof/>
          </w:rPr>
          <w:t>Software Configuration Auditing</w:t>
        </w:r>
        <w:r w:rsidR="004A4872">
          <w:rPr>
            <w:noProof/>
            <w:webHidden/>
          </w:rPr>
          <w:tab/>
        </w:r>
        <w:r w:rsidR="004A4872">
          <w:rPr>
            <w:noProof/>
            <w:webHidden/>
          </w:rPr>
          <w:fldChar w:fldCharType="begin"/>
        </w:r>
        <w:r w:rsidR="004A4872">
          <w:rPr>
            <w:noProof/>
            <w:webHidden/>
          </w:rPr>
          <w:instrText xml:space="preserve"> PAGEREF _Toc61860436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1299C43A" w14:textId="77777777" w:rsidR="00F84F03" w:rsidRDefault="004A4872">
      <w:pPr>
        <w:pStyle w:val="TOC2"/>
      </w:pPr>
      <w:r>
        <w:rPr>
          <w:bCs w:val="0"/>
          <w:caps/>
          <w:smallCaps w:val="0"/>
          <w:sz w:val="28"/>
        </w:rPr>
        <w:fldChar w:fldCharType="end"/>
      </w:r>
    </w:p>
    <w:p w14:paraId="29D6B04F" w14:textId="77777777" w:rsidR="00F84F03" w:rsidRDefault="00F84F03">
      <w:pPr>
        <w:sectPr w:rsidR="00F84F0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3E7A9F1C" w14:textId="77777777" w:rsidR="00F84F03" w:rsidRDefault="00F84F03">
      <w:pPr>
        <w:pStyle w:val="Heading1"/>
      </w:pPr>
      <w:bookmarkStart w:id="20" w:name="_Toc61860427"/>
      <w:r>
        <w:lastRenderedPageBreak/>
        <w:t>Introduction</w:t>
      </w:r>
      <w:bookmarkEnd w:id="20"/>
    </w:p>
    <w:p w14:paraId="3B705087" w14:textId="1F2FF541" w:rsidR="0082636A" w:rsidRDefault="0082636A" w:rsidP="5E753C53">
      <w:pPr>
        <w:pStyle w:val="Paragraph"/>
        <w:ind w:firstLine="720"/>
      </w:pPr>
      <w:r>
        <w:t xml:space="preserve">The purpose of the Software Configuration Management Plan (SCMP) is to give the customer and guidance team a clear and precise description of tracking and controlling changes in the </w:t>
      </w:r>
      <w:r w:rsidR="00845C8D">
        <w:t>PMR Insight Collective Knowledge</w:t>
      </w:r>
      <w:r>
        <w:t xml:space="preserve"> (</w:t>
      </w:r>
      <w:r w:rsidR="007D6D8B">
        <w:t>PICK</w:t>
      </w:r>
      <w:r>
        <w:t>) software. The SCMP divides itself into three further sections: Software Configuration Identification (SCI), Software Configuration Control (SCC), and Software Configuration Auditing (SCA). The SCI is used to identify any items that can be controlled as well as establish their versions and baselines. The SCC is used to identify the procedures that will be used to control access to items in the configuration in order to prevent unauthorized updates and collisions between team members working on the system simultaneously. The SCA is used to provide a procedure for determining if the current configuration of the software system mirrors the software system pictured in the baseline and the requirements documentation. The intended audience of the SCMP are our customers and guidance team.</w:t>
      </w:r>
    </w:p>
    <w:p w14:paraId="071E4E01" w14:textId="77777777" w:rsidR="00F84F03" w:rsidRDefault="00F84F03">
      <w:pPr>
        <w:pStyle w:val="Heading2"/>
      </w:pPr>
      <w:bookmarkStart w:id="21" w:name="_Toc61860428"/>
      <w:r>
        <w:t>References</w:t>
      </w:r>
      <w:bookmarkEnd w:id="21"/>
    </w:p>
    <w:p w14:paraId="3461D779" w14:textId="77777777" w:rsidR="00F84F03" w:rsidRDefault="00F84F03"/>
    <w:p w14:paraId="7AF0EDEE" w14:textId="736896AE" w:rsidR="67FF4B86" w:rsidRDefault="00494BF2" w:rsidP="61621E2F">
      <w:pPr>
        <w:spacing w:line="259" w:lineRule="auto"/>
      </w:pPr>
      <w:hyperlink r:id="rId14" w:anchor="Software_Configuration_Control">
        <w:r w:rsidR="67FF4B86" w:rsidRPr="61621E2F">
          <w:rPr>
            <w:rStyle w:val="Hyperlink"/>
          </w:rPr>
          <w:t>http://swebokwiki.org/Chapter_6:_Software_Configuration_Management#Software_Configuration_Control</w:t>
        </w:r>
      </w:hyperlink>
    </w:p>
    <w:p w14:paraId="17229DA8" w14:textId="697F7EA3" w:rsidR="61621E2F" w:rsidRDefault="61621E2F" w:rsidP="61621E2F"/>
    <w:p w14:paraId="3CF2D8B6" w14:textId="77777777" w:rsidR="00F84F03" w:rsidRDefault="002D4B73">
      <w:r>
        <w:br w:type="page"/>
      </w:r>
    </w:p>
    <w:p w14:paraId="0FB78278" w14:textId="77777777" w:rsidR="00F84F03" w:rsidRDefault="00F84F03"/>
    <w:p w14:paraId="31625B2B" w14:textId="77777777" w:rsidR="00F84F03" w:rsidRDefault="00F84F03">
      <w:pPr>
        <w:pStyle w:val="Heading1"/>
      </w:pPr>
      <w:bookmarkStart w:id="22" w:name="_Toc61860429"/>
      <w:r>
        <w:t>Software Configuration Identification</w:t>
      </w:r>
      <w:bookmarkEnd w:id="22"/>
    </w:p>
    <w:p w14:paraId="43671C33" w14:textId="77777777" w:rsidR="00F84F03" w:rsidRDefault="00F84F03">
      <w:pPr>
        <w:overflowPunct/>
        <w:autoSpaceDE/>
        <w:autoSpaceDN/>
        <w:adjustRightInd/>
        <w:textAlignment w:val="auto"/>
        <w:rPr>
          <w:vanish/>
          <w:szCs w:val="24"/>
        </w:rPr>
      </w:pPr>
      <w:r>
        <w:rPr>
          <w:szCs w:val="32"/>
        </w:rPr>
        <w:t>&lt;&lt; This section provides labels for the baselines and their updates.</w:t>
      </w:r>
    </w:p>
    <w:p w14:paraId="73F71782" w14:textId="77777777" w:rsidR="00F84F03" w:rsidRDefault="00F84F03">
      <w:pPr>
        <w:overflowPunct/>
        <w:autoSpaceDE/>
        <w:autoSpaceDN/>
        <w:adjustRightInd/>
        <w:textAlignment w:val="auto"/>
        <w:rPr>
          <w:szCs w:val="32"/>
        </w:rPr>
      </w:pPr>
      <w:r>
        <w:rPr>
          <w:szCs w:val="32"/>
        </w:rPr>
        <w:t xml:space="preserve"> &gt;&gt;</w:t>
      </w:r>
    </w:p>
    <w:p w14:paraId="43A7A72C" w14:textId="77777777" w:rsidR="00F84F03" w:rsidRDefault="00F84F03">
      <w:pPr>
        <w:pStyle w:val="Heading2"/>
      </w:pPr>
      <w:bookmarkStart w:id="23" w:name="_Toc61860430"/>
      <w:r>
        <w:t>Software Configuration Item</w:t>
      </w:r>
      <w:r w:rsidR="00634505">
        <w:t xml:space="preserve"> Identification</w:t>
      </w:r>
      <w:bookmarkEnd w:id="23"/>
      <w:r>
        <w:t xml:space="preserve"> </w:t>
      </w:r>
    </w:p>
    <w:p w14:paraId="4AD5FA43" w14:textId="688456F7" w:rsidR="00F84F03" w:rsidRDefault="00F84F03">
      <w:pPr>
        <w:overflowPunct/>
        <w:autoSpaceDE/>
        <w:autoSpaceDN/>
        <w:adjustRightInd/>
        <w:textAlignment w:val="auto"/>
        <w:rPr>
          <w:szCs w:val="32"/>
        </w:rPr>
      </w:pPr>
      <w:r w:rsidRPr="00284CA6">
        <w:rPr>
          <w:szCs w:val="32"/>
        </w:rPr>
        <w:t xml:space="preserve">&lt;&lt; Identify </w:t>
      </w:r>
      <w:r w:rsidR="007A41BA" w:rsidRPr="00284CA6">
        <w:rPr>
          <w:szCs w:val="32"/>
        </w:rPr>
        <w:t xml:space="preserve">a complete list of </w:t>
      </w:r>
      <w:r w:rsidRPr="00284CA6">
        <w:rPr>
          <w:szCs w:val="32"/>
        </w:rPr>
        <w:t>elements that will make up a configuration</w:t>
      </w:r>
      <w:r w:rsidR="00570657">
        <w:rPr>
          <w:szCs w:val="32"/>
        </w:rPr>
        <w:t xml:space="preserve">. A “configuration” is the set of things you need to create and install a working version of your system. </w:t>
      </w:r>
      <w:r w:rsidRPr="00284CA6">
        <w:rPr>
          <w:szCs w:val="32"/>
        </w:rPr>
        <w:t xml:space="preserve">These items include source code, design documents, test suites, requirements documents, </w:t>
      </w:r>
      <w:r w:rsidR="00F27A0C" w:rsidRPr="00284CA6">
        <w:rPr>
          <w:szCs w:val="32"/>
        </w:rPr>
        <w:t xml:space="preserve">project plans, project standards, </w:t>
      </w:r>
      <w:r w:rsidRPr="00284CA6">
        <w:rPr>
          <w:szCs w:val="32"/>
        </w:rPr>
        <w:t>and</w:t>
      </w:r>
      <w:r>
        <w:rPr>
          <w:szCs w:val="32"/>
        </w:rPr>
        <w:t xml:space="preserve"> other documentation such as user guides.</w:t>
      </w:r>
      <w:r w:rsidR="00570657">
        <w:rPr>
          <w:szCs w:val="32"/>
        </w:rPr>
        <w:t xml:space="preserve"> It may also include specific versions of COTS products needed to build and run the system.</w:t>
      </w:r>
      <w:r>
        <w:rPr>
          <w:szCs w:val="32"/>
        </w:rPr>
        <w:t xml:space="preserve"> Identify only the items that are to be controlled in a given configuration. &gt;&gt;</w:t>
      </w:r>
    </w:p>
    <w:p w14:paraId="3809204A" w14:textId="77777777" w:rsidR="00812758" w:rsidRDefault="00812758">
      <w:pPr>
        <w:overflowPunct/>
        <w:autoSpaceDE/>
        <w:autoSpaceDN/>
        <w:adjustRightInd/>
        <w:textAlignment w:val="auto"/>
        <w:rPr>
          <w:szCs w:val="32"/>
        </w:rPr>
      </w:pPr>
    </w:p>
    <w:p w14:paraId="149B6671" w14:textId="4BA539C4" w:rsidR="00812758" w:rsidRDefault="00812758">
      <w:pPr>
        <w:overflowPunct/>
        <w:autoSpaceDE/>
        <w:autoSpaceDN/>
        <w:adjustRightInd/>
        <w:textAlignment w:val="auto"/>
        <w:rPr>
          <w:szCs w:val="32"/>
        </w:rPr>
      </w:pPr>
      <w:r>
        <w:rPr>
          <w:szCs w:val="32"/>
        </w:rPr>
        <w:t xml:space="preserve">List of </w:t>
      </w:r>
      <w:r w:rsidR="001A67DE">
        <w:rPr>
          <w:szCs w:val="32"/>
        </w:rPr>
        <w:t>dependencies</w:t>
      </w:r>
      <w:r>
        <w:rPr>
          <w:szCs w:val="32"/>
        </w:rPr>
        <w:t xml:space="preserve"> that will </w:t>
      </w:r>
      <w:r w:rsidR="00FE637B">
        <w:rPr>
          <w:szCs w:val="32"/>
        </w:rPr>
        <w:t>have to be downloaded to make the program run</w:t>
      </w:r>
      <w:r>
        <w:rPr>
          <w:szCs w:val="32"/>
        </w:rPr>
        <w:t>:</w:t>
      </w:r>
    </w:p>
    <w:p w14:paraId="43AD4030" w14:textId="5B88DC9D" w:rsidR="00812758" w:rsidRPr="00FE637B" w:rsidRDefault="00812758" w:rsidP="00FE637B">
      <w:pPr>
        <w:pStyle w:val="ListParagraph"/>
        <w:numPr>
          <w:ilvl w:val="0"/>
          <w:numId w:val="17"/>
        </w:numPr>
        <w:overflowPunct/>
        <w:autoSpaceDE/>
        <w:autoSpaceDN/>
        <w:adjustRightInd/>
        <w:textAlignment w:val="auto"/>
        <w:rPr>
          <w:szCs w:val="32"/>
        </w:rPr>
      </w:pPr>
      <w:r w:rsidRPr="00FE637B">
        <w:rPr>
          <w:szCs w:val="32"/>
        </w:rPr>
        <w:t>Python3</w:t>
      </w:r>
    </w:p>
    <w:p w14:paraId="320E894B" w14:textId="09186F09" w:rsidR="00812758" w:rsidRPr="00FE637B" w:rsidRDefault="00812758" w:rsidP="00FE637B">
      <w:pPr>
        <w:pStyle w:val="ListParagraph"/>
        <w:numPr>
          <w:ilvl w:val="0"/>
          <w:numId w:val="17"/>
        </w:numPr>
        <w:overflowPunct/>
        <w:autoSpaceDE/>
        <w:autoSpaceDN/>
        <w:adjustRightInd/>
        <w:textAlignment w:val="auto"/>
        <w:rPr>
          <w:szCs w:val="32"/>
        </w:rPr>
      </w:pPr>
      <w:r w:rsidRPr="00FE637B">
        <w:rPr>
          <w:szCs w:val="32"/>
        </w:rPr>
        <w:t>PyQt5</w:t>
      </w:r>
    </w:p>
    <w:p w14:paraId="5AE6CEF6" w14:textId="2A7C3D35" w:rsidR="00812758" w:rsidRPr="00FE637B" w:rsidRDefault="00812758" w:rsidP="00FE637B">
      <w:pPr>
        <w:pStyle w:val="ListParagraph"/>
        <w:numPr>
          <w:ilvl w:val="0"/>
          <w:numId w:val="17"/>
        </w:numPr>
        <w:overflowPunct/>
        <w:autoSpaceDE/>
        <w:autoSpaceDN/>
        <w:adjustRightInd/>
        <w:textAlignment w:val="auto"/>
        <w:rPr>
          <w:szCs w:val="32"/>
        </w:rPr>
      </w:pPr>
      <w:proofErr w:type="spellStart"/>
      <w:r w:rsidRPr="00FE637B">
        <w:rPr>
          <w:szCs w:val="32"/>
        </w:rPr>
        <w:t>QGra</w:t>
      </w:r>
      <w:bookmarkStart w:id="24" w:name="_GoBack"/>
      <w:bookmarkEnd w:id="24"/>
      <w:r w:rsidRPr="00FE637B">
        <w:rPr>
          <w:szCs w:val="32"/>
        </w:rPr>
        <w:t>phViz</w:t>
      </w:r>
      <w:proofErr w:type="spellEnd"/>
    </w:p>
    <w:p w14:paraId="1FC39945" w14:textId="77777777" w:rsidR="00F84F03" w:rsidRDefault="00F84F03">
      <w:pPr>
        <w:overflowPunct/>
        <w:autoSpaceDE/>
        <w:autoSpaceDN/>
        <w:adjustRightInd/>
        <w:textAlignment w:val="auto"/>
        <w:rPr>
          <w:vanish/>
          <w:szCs w:val="24"/>
        </w:rPr>
      </w:pPr>
    </w:p>
    <w:p w14:paraId="0DFAE634" w14:textId="77777777" w:rsidR="00F84F03" w:rsidRDefault="00F84F03">
      <w:r>
        <w:rPr>
          <w:szCs w:val="32"/>
        </w:rPr>
        <w:t xml:space="preserve">  </w:t>
      </w:r>
    </w:p>
    <w:p w14:paraId="0810F227" w14:textId="77777777" w:rsidR="00634505" w:rsidRDefault="00634505" w:rsidP="00634505">
      <w:pPr>
        <w:pStyle w:val="Heading2"/>
      </w:pPr>
      <w:bookmarkStart w:id="25" w:name="_Toc61860431"/>
      <w:r>
        <w:t>Software Configuration Item Organization</w:t>
      </w:r>
      <w:bookmarkEnd w:id="25"/>
      <w:r>
        <w:t xml:space="preserve"> </w:t>
      </w:r>
    </w:p>
    <w:p w14:paraId="6D98A12B" w14:textId="28FA53E1" w:rsidR="00845C8D" w:rsidRDefault="00845C8D" w:rsidP="5E753C53"/>
    <w:p w14:paraId="3C3768AB" w14:textId="77777777" w:rsidR="00845C8D" w:rsidRDefault="00845C8D" w:rsidP="00845C8D">
      <w:r>
        <w:t xml:space="preserve">What source code control tool will you be using? Where is it hosted? </w:t>
      </w:r>
    </w:p>
    <w:p w14:paraId="219E2436" w14:textId="6D982C10" w:rsidR="292D1ECD" w:rsidRDefault="292D1ECD" w:rsidP="794A9A16">
      <w:pPr>
        <w:ind w:firstLine="720"/>
      </w:pPr>
      <w:r>
        <w:t>The source code control tool we will be using is Git. It will be hoste</w:t>
      </w:r>
      <w:r w:rsidR="710C0AB5">
        <w:t>d on our team repository</w:t>
      </w:r>
      <w:r w:rsidR="024CAE9D">
        <w:t xml:space="preserve"> located on </w:t>
      </w:r>
      <w:r w:rsidR="20575105">
        <w:t>GitHub</w:t>
      </w:r>
      <w:r w:rsidR="024CAE9D">
        <w:t>.</w:t>
      </w:r>
      <w:r w:rsidR="4F5295DD">
        <w:t xml:space="preserve"> </w:t>
      </w:r>
    </w:p>
    <w:p w14:paraId="43406D15" w14:textId="7F1DF98C" w:rsidR="710C0AB5" w:rsidRDefault="710C0AB5" w:rsidP="794A9A16">
      <w:pPr>
        <w:ind w:firstLine="720"/>
      </w:pPr>
      <w:r>
        <w:t xml:space="preserve"> </w:t>
      </w:r>
    </w:p>
    <w:p w14:paraId="16C2C7D0" w14:textId="77777777" w:rsidR="00845C8D" w:rsidRDefault="00845C8D" w:rsidP="00845C8D">
      <w:r>
        <w:t xml:space="preserve">Define the directory structure that you are using or will be using to manage documents and program-code files. </w:t>
      </w:r>
    </w:p>
    <w:p w14:paraId="34592843" w14:textId="4C9DB0A2" w:rsidR="267A5921" w:rsidRDefault="267A5921" w:rsidP="61621E2F">
      <w:pPr>
        <w:ind w:firstLine="720"/>
      </w:pPr>
      <w:r>
        <w:t>To maintain a</w:t>
      </w:r>
      <w:r w:rsidR="7CBBC3E1">
        <w:t>n</w:t>
      </w:r>
      <w:r>
        <w:t xml:space="preserve"> understandable directory structure for our code, we will </w:t>
      </w:r>
      <w:r w:rsidR="2CD774E8">
        <w:t>follow, to some point, the directory structure of Model-View-Controller Architectur</w:t>
      </w:r>
      <w:r w:rsidR="3DD412DD">
        <w:t xml:space="preserve">e. We maintain our </w:t>
      </w:r>
      <w:r w:rsidR="0D0E5DD2">
        <w:t>view objects</w:t>
      </w:r>
      <w:r w:rsidR="3DD412DD">
        <w:t xml:space="preserve"> in one folder, our </w:t>
      </w:r>
      <w:r w:rsidR="414D4446">
        <w:t>m</w:t>
      </w:r>
      <w:r w:rsidR="3DD412DD">
        <w:t>odel</w:t>
      </w:r>
      <w:r w:rsidR="5F089C09">
        <w:t xml:space="preserve"> objects</w:t>
      </w:r>
      <w:r w:rsidR="3DD412DD">
        <w:t xml:space="preserve"> in a different folder, and our Controllers</w:t>
      </w:r>
      <w:r w:rsidR="5F8C3DDC">
        <w:t>,</w:t>
      </w:r>
      <w:r w:rsidR="3DD412DD">
        <w:t xml:space="preserve"> which in this case is are the Manager objects</w:t>
      </w:r>
      <w:r w:rsidR="78EF7C00">
        <w:t>,</w:t>
      </w:r>
      <w:r w:rsidR="3DD412DD">
        <w:t xml:space="preserve"> in the root directory of our code base. </w:t>
      </w:r>
    </w:p>
    <w:p w14:paraId="1A4A1BD3" w14:textId="0681F6F3" w:rsidR="61621E2F" w:rsidRDefault="61621E2F" w:rsidP="61621E2F">
      <w:pPr>
        <w:ind w:firstLine="720"/>
      </w:pPr>
    </w:p>
    <w:p w14:paraId="1A6B7F7F" w14:textId="77777777" w:rsidR="00845C8D" w:rsidRDefault="00845C8D" w:rsidP="00845C8D">
      <w:r>
        <w:t xml:space="preserve">How will you manage versions of your program-code files? What naming conventions will you use? </w:t>
      </w:r>
    </w:p>
    <w:p w14:paraId="35EAF208" w14:textId="5B3F3604" w:rsidR="455E2121" w:rsidRDefault="455E2121" w:rsidP="61621E2F">
      <w:pPr>
        <w:ind w:firstLine="720"/>
      </w:pPr>
      <w:r>
        <w:t xml:space="preserve">To manage the versions of our program-code files we will be </w:t>
      </w:r>
      <w:r w:rsidR="715E2A04">
        <w:t xml:space="preserve">version control from GitHub, which will allow us to keep track of our work and helps </w:t>
      </w:r>
      <w:r w:rsidR="680DDAB7">
        <w:t xml:space="preserve">us </w:t>
      </w:r>
      <w:r w:rsidR="715E2A04">
        <w:t xml:space="preserve">to easily explore the changes you </w:t>
      </w:r>
      <w:r w:rsidR="1D3C90FD">
        <w:t xml:space="preserve">we </w:t>
      </w:r>
      <w:r w:rsidR="715E2A04">
        <w:t>made</w:t>
      </w:r>
      <w:r w:rsidR="06A014E5">
        <w:t xml:space="preserve">. For the naming </w:t>
      </w:r>
      <w:r w:rsidR="4985E074">
        <w:t>conventions</w:t>
      </w:r>
      <w:r w:rsidR="06A014E5">
        <w:t xml:space="preserve"> we will try to be as descriptive as </w:t>
      </w:r>
      <w:r w:rsidR="5C7AA179">
        <w:t>possible</w:t>
      </w:r>
      <w:r w:rsidR="06A014E5">
        <w:t xml:space="preserve"> in the </w:t>
      </w:r>
      <w:r w:rsidR="69ACB228">
        <w:t xml:space="preserve">title we give each file, so it will be easier to </w:t>
      </w:r>
      <w:r w:rsidR="09D6FC8B">
        <w:t>identify</w:t>
      </w:r>
      <w:r w:rsidR="69ACB228">
        <w:t xml:space="preserve"> and work with it</w:t>
      </w:r>
      <w:r w:rsidR="525C940E">
        <w:t xml:space="preserve"> e.g. graphNode_V1.</w:t>
      </w:r>
      <w:r w:rsidR="69ACB228">
        <w:t xml:space="preserve"> </w:t>
      </w:r>
    </w:p>
    <w:p w14:paraId="506AB893" w14:textId="552B099E" w:rsidR="61621E2F" w:rsidRDefault="61621E2F" w:rsidP="61621E2F"/>
    <w:p w14:paraId="3BA4E81D" w14:textId="77777777" w:rsidR="00845C8D" w:rsidRDefault="00845C8D" w:rsidP="00845C8D">
      <w:r>
        <w:t xml:space="preserve">What process will your team use to update group documents and source code?  </w:t>
      </w:r>
    </w:p>
    <w:p w14:paraId="66D06CA7" w14:textId="53369D51" w:rsidR="61621E2F" w:rsidRDefault="2F85E141" w:rsidP="5E753C53">
      <w:pPr>
        <w:ind w:firstLine="720"/>
      </w:pPr>
      <w:r>
        <w:t xml:space="preserve">The process that our team will be using </w:t>
      </w:r>
      <w:r w:rsidR="4334395D">
        <w:t>to update documents</w:t>
      </w:r>
      <w:r w:rsidR="70B92686">
        <w:t xml:space="preserve"> is through Microsoft Teams, since last semester we have been using this app to store and u</w:t>
      </w:r>
      <w:r w:rsidR="08C7F91E">
        <w:t xml:space="preserve">pdate </w:t>
      </w:r>
      <w:r w:rsidR="008F11A4">
        <w:t>documents that</w:t>
      </w:r>
      <w:r w:rsidR="08C7F91E">
        <w:t xml:space="preserve"> we will be working throughout the </w:t>
      </w:r>
      <w:r w:rsidR="42C0684E">
        <w:t>progress of the class. Also, f</w:t>
      </w:r>
      <w:r w:rsidR="675968DE">
        <w:t xml:space="preserve">or the source </w:t>
      </w:r>
      <w:r w:rsidR="6B7AB80F">
        <w:t xml:space="preserve">code we will be using </w:t>
      </w:r>
      <w:r w:rsidR="750071DD">
        <w:t>GitHub</w:t>
      </w:r>
      <w:r w:rsidR="6B7AB80F">
        <w:t xml:space="preserve"> to store and update</w:t>
      </w:r>
      <w:r w:rsidR="5DC4A1B2">
        <w:t xml:space="preserve"> our code</w:t>
      </w:r>
      <w:r w:rsidR="6B7AB80F">
        <w:t xml:space="preserve"> as we progress </w:t>
      </w:r>
      <w:r w:rsidR="1A3D8D37">
        <w:t>throughout</w:t>
      </w:r>
      <w:r w:rsidR="6B7AB80F">
        <w:t xml:space="preserve"> the project.</w:t>
      </w:r>
    </w:p>
    <w:p w14:paraId="4237FE84" w14:textId="18F7AF88" w:rsidR="61621E2F" w:rsidRDefault="61621E2F" w:rsidP="61621E2F"/>
    <w:p w14:paraId="06FD850E" w14:textId="77777777" w:rsidR="00845C8D" w:rsidRDefault="00845C8D" w:rsidP="00845C8D">
      <w:r>
        <w:t xml:space="preserve">Describe how errors will be documented. </w:t>
      </w:r>
    </w:p>
    <w:p w14:paraId="5927A90D" w14:textId="7D1B0AFB" w:rsidR="1590E3B7" w:rsidRDefault="1590E3B7" w:rsidP="0041328A">
      <w:pPr>
        <w:spacing w:line="259" w:lineRule="auto"/>
        <w:ind w:left="360" w:firstLine="360"/>
      </w:pPr>
      <w:r>
        <w:t xml:space="preserve">A baseline must be established </w:t>
      </w:r>
      <w:r w:rsidR="72833A46">
        <w:t xml:space="preserve">to determine a current working </w:t>
      </w:r>
      <w:r w:rsidR="797C95A4">
        <w:t xml:space="preserve">version of configuration items </w:t>
      </w:r>
      <w:r w:rsidR="74428132">
        <w:t>that the</w:t>
      </w:r>
      <w:r w:rsidR="5A114371">
        <w:t xml:space="preserve"> </w:t>
      </w:r>
      <w:r w:rsidR="74428132">
        <w:t xml:space="preserve">team agrees on.  </w:t>
      </w:r>
      <w:r w:rsidR="0522DCF1">
        <w:t xml:space="preserve">The </w:t>
      </w:r>
      <w:r w:rsidR="6A636832">
        <w:t>entire team</w:t>
      </w:r>
      <w:r w:rsidR="0522DCF1">
        <w:t xml:space="preserve"> will identify errors of the different configuration items within the </w:t>
      </w:r>
      <w:r w:rsidR="0B7DB978">
        <w:t>baseline and check for defects, bugs in the code, UI and grammatical issues,</w:t>
      </w:r>
      <w:r w:rsidR="19084CBE">
        <w:t xml:space="preserve"> </w:t>
      </w:r>
      <w:r w:rsidR="66B8CAE3">
        <w:t>and logical</w:t>
      </w:r>
      <w:r w:rsidR="0B7DB978">
        <w:t xml:space="preserve"> issues that </w:t>
      </w:r>
      <w:r w:rsidR="00A86BAE">
        <w:t xml:space="preserve">prevent the software from preforming </w:t>
      </w:r>
      <w:r w:rsidR="29063132">
        <w:t xml:space="preserve">the way it should.  </w:t>
      </w:r>
      <w:r w:rsidR="59D3783B">
        <w:t xml:space="preserve"> </w:t>
      </w:r>
    </w:p>
    <w:p w14:paraId="5D306CE4" w14:textId="77777777" w:rsidR="00845C8D" w:rsidRDefault="00845C8D" w:rsidP="00845C8D">
      <w:r>
        <w:t xml:space="preserve">How will change requests be made? </w:t>
      </w:r>
    </w:p>
    <w:p w14:paraId="68B377F6" w14:textId="041840AB" w:rsidR="540562AB" w:rsidRDefault="540562AB" w:rsidP="0041328A">
      <w:pPr>
        <w:spacing w:line="259" w:lineRule="auto"/>
        <w:ind w:left="360" w:firstLine="360"/>
      </w:pPr>
      <w:r>
        <w:t xml:space="preserve">Changes, </w:t>
      </w:r>
      <w:r w:rsidR="24E37B78">
        <w:t>whether</w:t>
      </w:r>
      <w:r>
        <w:t xml:space="preserve"> they be defects</w:t>
      </w:r>
      <w:r w:rsidR="4AD88EC1">
        <w:t xml:space="preserve"> detected by the team</w:t>
      </w:r>
      <w:r>
        <w:t xml:space="preserve"> or enhancements</w:t>
      </w:r>
      <w:r w:rsidR="348C97CF">
        <w:t xml:space="preserve"> suggested by the client/instructor/individual team members</w:t>
      </w:r>
      <w:r>
        <w:t xml:space="preserve">, are recorded onto a Software Change Request </w:t>
      </w:r>
      <w:r w:rsidR="5AAD3F5E">
        <w:t xml:space="preserve">(SCR) </w:t>
      </w:r>
      <w:r>
        <w:t>document</w:t>
      </w:r>
      <w:r w:rsidR="61A03A37">
        <w:t xml:space="preserve">. </w:t>
      </w:r>
      <w:r w:rsidR="4E7D8A82">
        <w:t xml:space="preserve">An impact analysis is </w:t>
      </w:r>
      <w:r w:rsidR="534C6888">
        <w:t>performed</w:t>
      </w:r>
      <w:r w:rsidR="4E7D8A82">
        <w:t xml:space="preserve"> on the SCR </w:t>
      </w:r>
      <w:r w:rsidR="7D0DFAC2">
        <w:t>by the team to de</w:t>
      </w:r>
      <w:r w:rsidR="0BB4C746">
        <w:t>te</w:t>
      </w:r>
      <w:r w:rsidR="7D0DFAC2">
        <w:t>rmine if the new version has the right changes, if any other changes that weren’t part of the SCR appear</w:t>
      </w:r>
      <w:r w:rsidR="77C67CDC">
        <w:t>ed</w:t>
      </w:r>
      <w:r w:rsidR="790BF771">
        <w:t xml:space="preserve"> on the software, and if the changes </w:t>
      </w:r>
      <w:r w:rsidR="790BF771">
        <w:lastRenderedPageBreak/>
        <w:t xml:space="preserve">proposes </w:t>
      </w:r>
      <w:r w:rsidR="14052BE9">
        <w:t>ar</w:t>
      </w:r>
      <w:r w:rsidR="790BF771">
        <w:t>e</w:t>
      </w:r>
      <w:r w:rsidR="14052BE9">
        <w:t xml:space="preserve"> the</w:t>
      </w:r>
      <w:r w:rsidR="790BF771">
        <w:t xml:space="preserve"> </w:t>
      </w:r>
      <w:r w:rsidR="0D96B101">
        <w:t>correct</w:t>
      </w:r>
      <w:r w:rsidR="790BF771">
        <w:t xml:space="preserve"> changes. </w:t>
      </w:r>
      <w:r w:rsidR="71693611">
        <w:t>The new change decisions</w:t>
      </w:r>
      <w:r w:rsidR="0CD0D649">
        <w:t xml:space="preserve"> evaluated by a configuration control board</w:t>
      </w:r>
      <w:r w:rsidR="18416FA2">
        <w:t>,</w:t>
      </w:r>
      <w:r w:rsidR="2A3B4EE0">
        <w:t xml:space="preserve"> </w:t>
      </w:r>
      <w:r w:rsidR="18416FA2">
        <w:t>used by the whole team,</w:t>
      </w:r>
      <w:r w:rsidR="0CD0D649">
        <w:t xml:space="preserve"> that would approve or deny change requests. </w:t>
      </w:r>
    </w:p>
    <w:p w14:paraId="2FBCB120" w14:textId="0CBB6207" w:rsidR="086AABF2" w:rsidRDefault="086AABF2" w:rsidP="3ABF08D3">
      <w:pPr>
        <w:pStyle w:val="ListParagraph"/>
        <w:numPr>
          <w:ilvl w:val="0"/>
          <w:numId w:val="3"/>
        </w:numPr>
        <w:spacing w:line="259" w:lineRule="auto"/>
      </w:pPr>
      <w:r>
        <w:t xml:space="preserve">Resource: </w:t>
      </w:r>
      <w:hyperlink r:id="rId15" w:anchor="Software_Configuration_Control">
        <w:r w:rsidRPr="5E753C53">
          <w:rPr>
            <w:rStyle w:val="Hyperlink"/>
          </w:rPr>
          <w:t>http://swebokwiki.org/Chapter_6:_Software_Configuration_Management#Software_Configuration_Control</w:t>
        </w:r>
      </w:hyperlink>
    </w:p>
    <w:p w14:paraId="41984DC3" w14:textId="7E4E4D0D" w:rsidR="5E753C53" w:rsidRDefault="5E753C53" w:rsidP="5E753C53">
      <w:pPr>
        <w:spacing w:line="259" w:lineRule="auto"/>
        <w:ind w:left="360"/>
      </w:pPr>
    </w:p>
    <w:p w14:paraId="3BB5AF2A" w14:textId="0D8F7BA6" w:rsidR="00845C8D" w:rsidRDefault="00845C8D">
      <w:r>
        <w:t>How will you back-up your files?</w:t>
      </w:r>
    </w:p>
    <w:p w14:paraId="773DD411" w14:textId="21E8A45B" w:rsidR="57D00320" w:rsidRDefault="57D00320" w:rsidP="5E753C53">
      <w:pPr>
        <w:ind w:firstLine="720"/>
      </w:pPr>
      <w:r w:rsidRPr="5E753C53">
        <w:t>To ensure file and folder security, prudence dictates we take a backup. There is a single python file which does the actual backup. We pushed our files to git. So, if mistakenly we delete or loo</w:t>
      </w:r>
      <w:r w:rsidR="0041328A">
        <w:t>se the file then we can get i</w:t>
      </w:r>
      <w:r w:rsidRPr="5E753C53">
        <w:t>t from git. If we delete the git repository then we should have the files in our laptop. If someone pushed wrong files to the repository then we can easily get back the previous version of the files in git. That’s how we ensure our files back-up. However, we know another two kinds of backup: Copying files to another disk or folder and Compressing files and folders and saving the zip file.</w:t>
      </w:r>
    </w:p>
    <w:p w14:paraId="11C5677D" w14:textId="3FCBCCED" w:rsidR="5E753C53" w:rsidRDefault="5E753C53" w:rsidP="5E753C53"/>
    <w:p w14:paraId="2946DB82" w14:textId="77777777" w:rsidR="00845C8D" w:rsidRDefault="00845C8D">
      <w:pPr>
        <w:rPr>
          <w:szCs w:val="32"/>
        </w:rPr>
      </w:pPr>
    </w:p>
    <w:p w14:paraId="5997CC1D" w14:textId="77777777" w:rsidR="00F84F03" w:rsidRDefault="002D4B73">
      <w:pPr>
        <w:rPr>
          <w:szCs w:val="32"/>
        </w:rPr>
      </w:pPr>
      <w:r>
        <w:rPr>
          <w:szCs w:val="32"/>
        </w:rPr>
        <w:br w:type="page"/>
      </w:r>
    </w:p>
    <w:p w14:paraId="110FFD37" w14:textId="77777777" w:rsidR="00067BA6" w:rsidRDefault="00067BA6">
      <w:pPr>
        <w:rPr>
          <w:vanish/>
          <w:sz w:val="32"/>
          <w:szCs w:val="32"/>
        </w:rPr>
      </w:pPr>
    </w:p>
    <w:p w14:paraId="6B699379" w14:textId="77777777" w:rsidR="00F84F03" w:rsidRDefault="00F84F03">
      <w:pPr>
        <w:rPr>
          <w:vanish/>
          <w:sz w:val="24"/>
          <w:szCs w:val="24"/>
        </w:rPr>
      </w:pPr>
    </w:p>
    <w:p w14:paraId="5E6FFF21" w14:textId="77777777" w:rsidR="00F84F03" w:rsidRDefault="00F84F03">
      <w:pPr>
        <w:pStyle w:val="Heading1"/>
      </w:pPr>
      <w:bookmarkStart w:id="26" w:name="_Toc61860432"/>
      <w:r>
        <w:t>Software Configuration Control</w:t>
      </w:r>
      <w:bookmarkEnd w:id="26"/>
    </w:p>
    <w:p w14:paraId="3FE9F23F" w14:textId="77777777" w:rsidR="00950857" w:rsidRDefault="00950857">
      <w:pPr>
        <w:overflowPunct/>
        <w:autoSpaceDE/>
        <w:autoSpaceDN/>
        <w:adjustRightInd/>
        <w:textAlignment w:val="auto"/>
        <w:rPr>
          <w:szCs w:val="32"/>
        </w:rPr>
      </w:pPr>
    </w:p>
    <w:p w14:paraId="312FEC5E" w14:textId="77777777" w:rsidR="00F84F03" w:rsidRDefault="00F84F03">
      <w:pPr>
        <w:overflowPunct/>
        <w:autoSpaceDE/>
        <w:autoSpaceDN/>
        <w:adjustRightInd/>
        <w:textAlignment w:val="auto"/>
        <w:rPr>
          <w:szCs w:val="32"/>
        </w:rPr>
      </w:pPr>
      <w:r>
        <w:rPr>
          <w:szCs w:val="32"/>
        </w:rPr>
        <w:t xml:space="preserve">&lt;&lt; Provide </w:t>
      </w:r>
      <w:r w:rsidRPr="00284CA6">
        <w:rPr>
          <w:szCs w:val="32"/>
        </w:rPr>
        <w:t xml:space="preserve">a </w:t>
      </w:r>
      <w:r w:rsidR="00DE0452" w:rsidRPr="00284CA6">
        <w:rPr>
          <w:szCs w:val="32"/>
        </w:rPr>
        <w:t xml:space="preserve">detailed </w:t>
      </w:r>
      <w:r w:rsidRPr="00284CA6">
        <w:rPr>
          <w:szCs w:val="32"/>
        </w:rPr>
        <w:t>mechanism for preparing, evaluating, and approving or disapproving all change proposals</w:t>
      </w:r>
      <w:r w:rsidR="00EB79D0" w:rsidRPr="00284CA6">
        <w:rPr>
          <w:szCs w:val="32"/>
        </w:rPr>
        <w:t xml:space="preserve"> to the configuration items</w:t>
      </w:r>
      <w:r w:rsidRPr="00284CA6">
        <w:rPr>
          <w:szCs w:val="32"/>
        </w:rPr>
        <w:t xml:space="preserve"> throughout the life cycle. The purpose of this section is to identify what mechanisms will be used to control access to</w:t>
      </w:r>
      <w:r>
        <w:rPr>
          <w:szCs w:val="32"/>
        </w:rPr>
        <w:t xml:space="preserve"> items in the configuration in order to prevent unauthorized updates and collisions between team members working on the system simultaneously. &gt;&gt;</w:t>
      </w:r>
    </w:p>
    <w:p w14:paraId="3829360E" w14:textId="77777777" w:rsidR="00F84F03" w:rsidRDefault="00F84F03">
      <w:pPr>
        <w:pStyle w:val="Heading2"/>
      </w:pPr>
      <w:bookmarkStart w:id="27" w:name="_Toc61860433"/>
      <w:r>
        <w:t>Documentation</w:t>
      </w:r>
      <w:bookmarkEnd w:id="27"/>
    </w:p>
    <w:p w14:paraId="5D76B595" w14:textId="77777777" w:rsidR="00F84F03" w:rsidRDefault="00F84F03">
      <w:pPr>
        <w:overflowPunct/>
        <w:autoSpaceDE/>
        <w:autoSpaceDN/>
        <w:adjustRightInd/>
        <w:textAlignment w:val="auto"/>
        <w:rPr>
          <w:szCs w:val="26"/>
        </w:rPr>
      </w:pPr>
      <w:r>
        <w:rPr>
          <w:szCs w:val="26"/>
        </w:rPr>
        <w:t>&lt;&lt; Provide documentation for formally precipitating and defining a proposed change to a software system.</w:t>
      </w:r>
    </w:p>
    <w:p w14:paraId="1B53781B" w14:textId="77777777" w:rsidR="00F84F03" w:rsidRDefault="00F84F03">
      <w:pPr>
        <w:overflowPunct/>
        <w:autoSpaceDE/>
        <w:autoSpaceDN/>
        <w:adjustRightInd/>
        <w:textAlignment w:val="auto"/>
        <w:rPr>
          <w:szCs w:val="26"/>
        </w:rPr>
      </w:pPr>
      <w:r>
        <w:rPr>
          <w:szCs w:val="26"/>
        </w:rPr>
        <w:t xml:space="preserve">Explain how you will document changes to the configuration.  What style will be used? NOTE: In a large software project, this section would </w:t>
      </w:r>
      <w:r w:rsidRPr="00284CA6">
        <w:rPr>
          <w:szCs w:val="26"/>
        </w:rPr>
        <w:t xml:space="preserve">include a </w:t>
      </w:r>
      <w:r w:rsidR="00080368" w:rsidRPr="00284CA6">
        <w:rPr>
          <w:szCs w:val="26"/>
        </w:rPr>
        <w:t xml:space="preserve">series of </w:t>
      </w:r>
      <w:r w:rsidRPr="00284CA6">
        <w:rPr>
          <w:szCs w:val="26"/>
        </w:rPr>
        <w:t>form</w:t>
      </w:r>
      <w:r w:rsidR="00080368" w:rsidRPr="00284CA6">
        <w:rPr>
          <w:szCs w:val="26"/>
        </w:rPr>
        <w:t>s</w:t>
      </w:r>
      <w:r w:rsidRPr="00284CA6">
        <w:rPr>
          <w:szCs w:val="26"/>
        </w:rPr>
        <w:t xml:space="preserve"> or procedure</w:t>
      </w:r>
      <w:r w:rsidR="00080368" w:rsidRPr="00284CA6">
        <w:rPr>
          <w:szCs w:val="26"/>
        </w:rPr>
        <w:t>s</w:t>
      </w:r>
      <w:r w:rsidRPr="00284CA6">
        <w:rPr>
          <w:szCs w:val="26"/>
        </w:rPr>
        <w:t xml:space="preserve"> for submitting a change request to a committee for review. </w:t>
      </w:r>
      <w:r w:rsidR="00FF3A42" w:rsidRPr="00284CA6">
        <w:rPr>
          <w:szCs w:val="26"/>
        </w:rPr>
        <w:t>A change request form usually contains information related to who is requesting the change, expected start and delivery dates, a description of the change, priority level, business justification for the change and a section to be completed by the development team where an initial assessment is provided on what the impact of the change will be in the system, level of effort needed to complete the change, approval signatures and actual start and delivery dates.</w:t>
      </w:r>
      <w:r w:rsidR="001943C1" w:rsidRPr="00284CA6">
        <w:rPr>
          <w:szCs w:val="26"/>
        </w:rPr>
        <w:t xml:space="preserve"> This type of documentation assists project managers to </w:t>
      </w:r>
      <w:r w:rsidR="005F18EB" w:rsidRPr="00284CA6">
        <w:rPr>
          <w:szCs w:val="26"/>
        </w:rPr>
        <w:t>maintain</w:t>
      </w:r>
      <w:r w:rsidR="001943C1" w:rsidRPr="00284CA6">
        <w:rPr>
          <w:szCs w:val="26"/>
        </w:rPr>
        <w:t xml:space="preserve"> and evaluate metrics related to the progress of the project. </w:t>
      </w:r>
      <w:r w:rsidR="00FF3A42" w:rsidRPr="00284CA6">
        <w:rPr>
          <w:szCs w:val="26"/>
        </w:rPr>
        <w:t xml:space="preserve"> </w:t>
      </w:r>
      <w:r w:rsidRPr="00284CA6">
        <w:rPr>
          <w:szCs w:val="26"/>
        </w:rPr>
        <w:t>&gt;&gt;</w:t>
      </w:r>
    </w:p>
    <w:p w14:paraId="4C2CDDC2" w14:textId="77777777" w:rsidR="00F84F03" w:rsidRDefault="00F84F03">
      <w:pPr>
        <w:pStyle w:val="Heading2"/>
      </w:pPr>
      <w:bookmarkStart w:id="28" w:name="_Toc61860434"/>
      <w:r>
        <w:t>Configuration Control Board</w:t>
      </w:r>
      <w:bookmarkEnd w:id="28"/>
    </w:p>
    <w:p w14:paraId="4EA80D5D" w14:textId="77777777" w:rsidR="00F84F03" w:rsidRDefault="00F84F03">
      <w:pPr>
        <w:rPr>
          <w:szCs w:val="26"/>
        </w:rPr>
      </w:pPr>
      <w:r>
        <w:rPr>
          <w:szCs w:val="26"/>
        </w:rPr>
        <w:t xml:space="preserve">&lt;&lt; Provide an organizational body (Configuration Control Board) for formally evaluating and approving or disapproving a proposed change to a software system.  Explain who </w:t>
      </w:r>
      <w:r w:rsidRPr="00284CA6">
        <w:rPr>
          <w:szCs w:val="26"/>
        </w:rPr>
        <w:t xml:space="preserve">will have access to </w:t>
      </w:r>
      <w:r w:rsidR="00EA7926" w:rsidRPr="00284CA6">
        <w:rPr>
          <w:szCs w:val="26"/>
        </w:rPr>
        <w:t xml:space="preserve">modifying </w:t>
      </w:r>
      <w:r w:rsidRPr="00284CA6">
        <w:rPr>
          <w:szCs w:val="26"/>
        </w:rPr>
        <w:t>different parts of the system.  How will changes be approved or disapproved</w:t>
      </w:r>
      <w:r w:rsidR="00403C23" w:rsidRPr="00284CA6">
        <w:rPr>
          <w:szCs w:val="26"/>
        </w:rPr>
        <w:t xml:space="preserve">, </w:t>
      </w:r>
      <w:r w:rsidR="00284CA6" w:rsidRPr="00284CA6">
        <w:rPr>
          <w:szCs w:val="26"/>
        </w:rPr>
        <w:t>i.e.,</w:t>
      </w:r>
      <w:r w:rsidR="00403C23" w:rsidRPr="00284CA6">
        <w:rPr>
          <w:szCs w:val="26"/>
        </w:rPr>
        <w:t xml:space="preserve"> what factors will be evaluated in order to approve or disapprove a change</w:t>
      </w:r>
      <w:r w:rsidRPr="00284CA6">
        <w:rPr>
          <w:szCs w:val="26"/>
        </w:rPr>
        <w:t>.</w:t>
      </w:r>
      <w:r>
        <w:rPr>
          <w:szCs w:val="26"/>
        </w:rPr>
        <w:t xml:space="preserve">  Can </w:t>
      </w:r>
      <w:r w:rsidR="00284CA6">
        <w:rPr>
          <w:szCs w:val="26"/>
        </w:rPr>
        <w:t>anyone</w:t>
      </w:r>
      <w:r>
        <w:rPr>
          <w:szCs w:val="26"/>
        </w:rPr>
        <w:t xml:space="preserve"> make changes to </w:t>
      </w:r>
      <w:r w:rsidR="00284CA6">
        <w:rPr>
          <w:szCs w:val="26"/>
        </w:rPr>
        <w:t>any other person’s</w:t>
      </w:r>
      <w:r>
        <w:rPr>
          <w:szCs w:val="26"/>
        </w:rPr>
        <w:t xml:space="preserve"> components?  Who will be in charge of distributing changes? NOTE: The Configuration Control Board in your software team is the software team. </w:t>
      </w:r>
      <w:r>
        <w:t xml:space="preserve">Describe how V &amp; V will report errors in the code. </w:t>
      </w:r>
      <w:r>
        <w:rPr>
          <w:szCs w:val="26"/>
        </w:rPr>
        <w:t>Describe how changes</w:t>
      </w:r>
      <w:r w:rsidR="00284CA6">
        <w:rPr>
          <w:szCs w:val="26"/>
        </w:rPr>
        <w:t xml:space="preserve"> are approved and distributed. </w:t>
      </w:r>
      <w:r>
        <w:rPr>
          <w:szCs w:val="26"/>
        </w:rPr>
        <w:t xml:space="preserve">A common </w:t>
      </w:r>
      <w:r w:rsidR="00284CA6">
        <w:rPr>
          <w:szCs w:val="26"/>
        </w:rPr>
        <w:t xml:space="preserve">approach is to have two people, e.g., </w:t>
      </w:r>
      <w:r>
        <w:rPr>
          <w:szCs w:val="26"/>
        </w:rPr>
        <w:t>the implem</w:t>
      </w:r>
      <w:r w:rsidR="00284CA6">
        <w:rPr>
          <w:szCs w:val="26"/>
        </w:rPr>
        <w:t>enter and one other team member,</w:t>
      </w:r>
      <w:r>
        <w:rPr>
          <w:szCs w:val="26"/>
        </w:rPr>
        <w:t xml:space="preserve"> approve a change. The changed artifacts are placed in a current working version directory with appropriate copies of previous artifacts saved.) &gt;&gt;</w:t>
      </w:r>
    </w:p>
    <w:p w14:paraId="26D3380D" w14:textId="77777777" w:rsidR="00F84F03" w:rsidRDefault="00F84F03">
      <w:pPr>
        <w:pStyle w:val="Heading2"/>
      </w:pPr>
      <w:bookmarkStart w:id="29" w:name="_Toc61860435"/>
      <w:r>
        <w:t>Procedures</w:t>
      </w:r>
      <w:bookmarkEnd w:id="29"/>
    </w:p>
    <w:p w14:paraId="4BE97B9A" w14:textId="77777777" w:rsidR="00F84F03" w:rsidRDefault="00F84F03">
      <w:pPr>
        <w:rPr>
          <w:sz w:val="22"/>
        </w:rPr>
      </w:pPr>
      <w:r>
        <w:rPr>
          <w:szCs w:val="26"/>
        </w:rPr>
        <w:t>&lt;&lt; Provide procedures for controlling changes to a software system.</w:t>
      </w:r>
      <w:r>
        <w:t xml:space="preserve"> </w:t>
      </w:r>
      <w:r w:rsidRPr="00284CA6">
        <w:t>Describe</w:t>
      </w:r>
      <w:r w:rsidR="007C28AC" w:rsidRPr="00284CA6">
        <w:t xml:space="preserve"> in detail</w:t>
      </w:r>
      <w:r w:rsidRPr="00284CA6">
        <w:t xml:space="preserve"> the team guidelines for managing your configuration items. </w:t>
      </w:r>
      <w:r w:rsidRPr="00284CA6">
        <w:rPr>
          <w:szCs w:val="26"/>
        </w:rPr>
        <w:t xml:space="preserve">  Explain what tools (such as SourceSafe or SCC) or policies</w:t>
      </w:r>
      <w:r>
        <w:rPr>
          <w:szCs w:val="26"/>
        </w:rPr>
        <w:t xml:space="preserve"> will be used to document, approve, and make changes to the configuration.  If no tools are used, then explain how it will be done manually.  </w:t>
      </w:r>
      <w:r>
        <w:t>How will you document the version number(s) of these tools?</w:t>
      </w:r>
    </w:p>
    <w:p w14:paraId="1F72F646" w14:textId="77777777" w:rsidR="00EA7926" w:rsidRDefault="00EA7926">
      <w:pPr>
        <w:rPr>
          <w:sz w:val="22"/>
        </w:rPr>
      </w:pPr>
    </w:p>
    <w:p w14:paraId="403EC7CA" w14:textId="77777777" w:rsidR="00EA7926" w:rsidRPr="00284CA6" w:rsidRDefault="00B2249C">
      <w:r w:rsidRPr="00284CA6">
        <w:t>The procedures defined in this section must be consistent with the considerat</w:t>
      </w:r>
      <w:r w:rsidR="00D87586">
        <w:t>ions and procedures defined in other sections of</w:t>
      </w:r>
      <w:r w:rsidRPr="00284CA6">
        <w:t xml:space="preserve"> this document.</w:t>
      </w:r>
      <w:r w:rsidR="00284CA6" w:rsidRPr="00284CA6">
        <w:t xml:space="preserve"> </w:t>
      </w:r>
      <w:r w:rsidR="008C1568" w:rsidRPr="00284CA6">
        <w:t>Define who</w:t>
      </w:r>
      <w:r w:rsidR="00EA7926" w:rsidRPr="00284CA6">
        <w:t xml:space="preserve"> will be in charge of administering the database and making sure that the team follows the process detailed in this </w:t>
      </w:r>
      <w:r w:rsidR="008C1568" w:rsidRPr="00284CA6">
        <w:t xml:space="preserve">part of the </w:t>
      </w:r>
      <w:r w:rsidR="00EA7926" w:rsidRPr="00284CA6">
        <w:t>plan.</w:t>
      </w:r>
      <w:r w:rsidR="008C1568" w:rsidRPr="00284CA6">
        <w:t xml:space="preserve"> Determine</w:t>
      </w:r>
      <w:r w:rsidR="00CA434C" w:rsidRPr="00284CA6">
        <w:t xml:space="preserve"> in detail</w:t>
      </w:r>
      <w:r w:rsidR="008C1568" w:rsidRPr="00284CA6">
        <w:t xml:space="preserve"> what steps each team member must follow in order to </w:t>
      </w:r>
      <w:r w:rsidR="00CA434C" w:rsidRPr="00284CA6">
        <w:t xml:space="preserve">checkout and </w:t>
      </w:r>
      <w:r w:rsidR="008C1568" w:rsidRPr="00284CA6">
        <w:t>modify an item, what steps are needed to create a new baseline for the project and what approvals are needed</w:t>
      </w:r>
      <w:r w:rsidR="00971A8E" w:rsidRPr="00284CA6">
        <w:t xml:space="preserve"> from the configuration control board</w:t>
      </w:r>
      <w:r w:rsidR="00BA5903" w:rsidRPr="00284CA6">
        <w:t xml:space="preserve"> at each point in the process</w:t>
      </w:r>
      <w:r w:rsidR="00971A8E" w:rsidRPr="00284CA6">
        <w:t>.</w:t>
      </w:r>
    </w:p>
    <w:p w14:paraId="08CE6F91" w14:textId="77777777" w:rsidR="00144D45" w:rsidRPr="00284CA6" w:rsidRDefault="00144D45"/>
    <w:p w14:paraId="66CFF1DF" w14:textId="77777777" w:rsidR="00144D45" w:rsidRPr="00284CA6" w:rsidRDefault="00144D45">
      <w:pPr>
        <w:rPr>
          <w:vanish/>
          <w:szCs w:val="24"/>
        </w:rPr>
      </w:pPr>
      <w:r w:rsidRPr="00284CA6">
        <w:t>This section of the document must contain enough information to serve as a training mechanism of the above described procedures for new team members.</w:t>
      </w:r>
    </w:p>
    <w:p w14:paraId="194FCEAB" w14:textId="77777777" w:rsidR="002D4B73" w:rsidRDefault="00F84F03" w:rsidP="004A4872">
      <w:pPr>
        <w:overflowPunct/>
        <w:autoSpaceDE/>
        <w:autoSpaceDN/>
        <w:adjustRightInd/>
        <w:textAlignment w:val="auto"/>
        <w:rPr>
          <w:szCs w:val="32"/>
        </w:rPr>
      </w:pPr>
      <w:r w:rsidRPr="00284CA6">
        <w:rPr>
          <w:szCs w:val="32"/>
        </w:rPr>
        <w:t>&gt;&gt;</w:t>
      </w:r>
    </w:p>
    <w:p w14:paraId="61CDCEAD" w14:textId="77777777" w:rsidR="00F84F03" w:rsidRPr="004A4872" w:rsidRDefault="002D4B73" w:rsidP="004A4872">
      <w:pPr>
        <w:overflowPunct/>
        <w:autoSpaceDE/>
        <w:autoSpaceDN/>
        <w:adjustRightInd/>
        <w:textAlignment w:val="auto"/>
        <w:rPr>
          <w:szCs w:val="32"/>
        </w:rPr>
      </w:pPr>
      <w:r>
        <w:rPr>
          <w:szCs w:val="32"/>
        </w:rPr>
        <w:br w:type="page"/>
      </w:r>
    </w:p>
    <w:p w14:paraId="135336DA" w14:textId="77777777" w:rsidR="00F84F03" w:rsidRDefault="00F84F03">
      <w:pPr>
        <w:pStyle w:val="Heading1"/>
      </w:pPr>
      <w:bookmarkStart w:id="30" w:name="_Toc61860436"/>
      <w:r>
        <w:lastRenderedPageBreak/>
        <w:t>Software Configuration Auditing</w:t>
      </w:r>
      <w:bookmarkEnd w:id="30"/>
    </w:p>
    <w:p w14:paraId="6BB9E253" w14:textId="77777777" w:rsidR="00950857" w:rsidRDefault="00950857"/>
    <w:p w14:paraId="4505658F" w14:textId="77777777" w:rsidR="00F84F03" w:rsidRDefault="00F84F03">
      <w:r>
        <w:t xml:space="preserve">&lt;&lt;Provide a mechanism for determining the degree to which </w:t>
      </w:r>
      <w:r w:rsidR="00570657">
        <w:t>a</w:t>
      </w:r>
      <w:r>
        <w:t xml:space="preserve"> configuration of the software system mirrors the </w:t>
      </w:r>
      <w:r w:rsidR="00570657">
        <w:t xml:space="preserve">intended </w:t>
      </w:r>
      <w:r>
        <w:t>software system</w:t>
      </w:r>
      <w:r w:rsidR="00570657">
        <w:t xml:space="preserve">. This section describes the process your organization will use to ensure that a delivered version contains the updates intended. Section 3 described the process for identifying and propagating changes to a base line. This section describes the process for determining the compliance with the process in Section 3.  </w:t>
      </w:r>
      <w:r w:rsidRPr="00C66184">
        <w:t>&gt;&gt;</w:t>
      </w:r>
    </w:p>
    <w:p w14:paraId="23DE523C" w14:textId="77777777" w:rsidR="00605D75" w:rsidRPr="00605D75" w:rsidRDefault="00605D75" w:rsidP="00605D75"/>
    <w:p w14:paraId="52E56223" w14:textId="77777777" w:rsidR="00605D75" w:rsidRPr="00605D75" w:rsidRDefault="00605D75" w:rsidP="00605D75"/>
    <w:p w14:paraId="07547A01" w14:textId="77777777" w:rsidR="00605D75" w:rsidRPr="00605D75" w:rsidRDefault="00605D75" w:rsidP="00605D75"/>
    <w:p w14:paraId="5043CB0F" w14:textId="77777777" w:rsidR="00605D75" w:rsidRPr="00605D75" w:rsidRDefault="00605D75" w:rsidP="00605D75"/>
    <w:p w14:paraId="07459315" w14:textId="77777777" w:rsidR="00605D75" w:rsidRPr="00605D75" w:rsidRDefault="00605D75" w:rsidP="00605D75"/>
    <w:p w14:paraId="6537F28F" w14:textId="77777777" w:rsidR="00605D75" w:rsidRPr="00605D75" w:rsidRDefault="00605D75" w:rsidP="00605D75"/>
    <w:p w14:paraId="6DFB9E20" w14:textId="77777777" w:rsidR="00605D75" w:rsidRPr="00605D75" w:rsidRDefault="00605D75" w:rsidP="00605D75"/>
    <w:p w14:paraId="70DF9E56" w14:textId="77777777" w:rsidR="00605D75" w:rsidRPr="00605D75" w:rsidRDefault="00605D75" w:rsidP="00605D75"/>
    <w:p w14:paraId="44E871BC" w14:textId="77777777" w:rsidR="00605D75" w:rsidRPr="00605D75" w:rsidRDefault="00605D75" w:rsidP="00605D75"/>
    <w:p w14:paraId="144A5D23" w14:textId="77777777" w:rsidR="00605D75" w:rsidRPr="00605D75" w:rsidRDefault="00605D75" w:rsidP="00605D75"/>
    <w:p w14:paraId="738610EB" w14:textId="77777777" w:rsidR="00605D75" w:rsidRDefault="00605D75" w:rsidP="00605D75"/>
    <w:p w14:paraId="637805D2" w14:textId="77777777" w:rsidR="00605D75" w:rsidRDefault="00605D75" w:rsidP="00605D75"/>
    <w:p w14:paraId="463F29E8" w14:textId="77777777" w:rsidR="00605D75" w:rsidRDefault="00605D75" w:rsidP="00605D75">
      <w:pPr>
        <w:tabs>
          <w:tab w:val="left" w:pos="1788"/>
        </w:tabs>
      </w:pPr>
      <w:r>
        <w:tab/>
      </w:r>
    </w:p>
    <w:p w14:paraId="3B7B4B86" w14:textId="77777777" w:rsidR="00605D75" w:rsidRDefault="00605D75" w:rsidP="00605D75">
      <w:pPr>
        <w:tabs>
          <w:tab w:val="left" w:pos="1788"/>
        </w:tabs>
      </w:pPr>
    </w:p>
    <w:p w14:paraId="3A0FF5F2" w14:textId="77777777" w:rsidR="00605D75" w:rsidRDefault="00605D75" w:rsidP="00605D75">
      <w:pPr>
        <w:tabs>
          <w:tab w:val="left" w:pos="1788"/>
        </w:tabs>
      </w:pPr>
    </w:p>
    <w:p w14:paraId="409E72D9" w14:textId="77777777" w:rsidR="00605D75" w:rsidRPr="00605D75" w:rsidRDefault="00605D75" w:rsidP="00605D75">
      <w:pPr>
        <w:tabs>
          <w:tab w:val="left" w:pos="1788"/>
        </w:tabs>
      </w:pPr>
      <w:r>
        <w:t>$$$</w:t>
      </w:r>
    </w:p>
    <w:p w14:paraId="5630AD66" w14:textId="77777777" w:rsidR="00F84F03" w:rsidRDefault="00F84F03">
      <w:pPr>
        <w:numPr>
          <w:ilvl w:val="0"/>
          <w:numId w:val="16"/>
        </w:numPr>
        <w:rPr>
          <w:vanish/>
          <w:sz w:val="24"/>
          <w:szCs w:val="24"/>
        </w:rPr>
      </w:pPr>
    </w:p>
    <w:sectPr w:rsidR="00F84F03">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9241A" w14:textId="77777777" w:rsidR="00494BF2" w:rsidRDefault="00494BF2">
      <w:r>
        <w:separator/>
      </w:r>
    </w:p>
  </w:endnote>
  <w:endnote w:type="continuationSeparator" w:id="0">
    <w:p w14:paraId="4F033662" w14:textId="77777777" w:rsidR="00494BF2" w:rsidRDefault="0049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82636A" w14:paraId="72D7DB09" w14:textId="77777777">
      <w:tc>
        <w:tcPr>
          <w:tcW w:w="4428" w:type="dxa"/>
        </w:tcPr>
        <w:p w14:paraId="53BC30C6" w14:textId="77777777" w:rsidR="0082636A" w:rsidRDefault="0082636A">
          <w:pPr>
            <w:pStyle w:val="Footer"/>
          </w:pPr>
          <w:r>
            <w:rPr>
              <w:rFonts w:ascii="Symbol" w:eastAsia="Symbol" w:hAnsi="Symbol" w:cs="Symbol"/>
              <w:color w:val="000000"/>
            </w:rPr>
            <w:t></w:t>
          </w:r>
          <w:r>
            <w:rPr>
              <w:color w:val="000000"/>
            </w:rPr>
            <w:t xml:space="preserve"> 2020 </w:t>
          </w:r>
          <w:r w:rsidR="00494BF2">
            <w:fldChar w:fldCharType="begin"/>
          </w:r>
          <w:r w:rsidR="00494BF2">
            <w:instrText>DOCPROPERTY "Company"  \* MERGEFORMAT</w:instrText>
          </w:r>
          <w:r w:rsidR="00494BF2">
            <w:fldChar w:fldCharType="separate"/>
          </w:r>
          <w:r>
            <w:t>&lt;Enter team name here&gt;</w:t>
          </w:r>
          <w:r w:rsidR="00494BF2">
            <w:fldChar w:fldCharType="end"/>
          </w:r>
        </w:p>
      </w:tc>
      <w:tc>
        <w:tcPr>
          <w:tcW w:w="4428" w:type="dxa"/>
        </w:tcPr>
        <w:p w14:paraId="5339BF65" w14:textId="77777777" w:rsidR="0082636A" w:rsidRDefault="0082636A">
          <w:pPr>
            <w:pStyle w:val="Footer"/>
            <w:jc w:val="right"/>
          </w:pPr>
          <w:r>
            <w:t>&lt;Drive:\Directory\</w:t>
          </w:r>
          <w:proofErr w:type="spellStart"/>
          <w:r>
            <w:t>Filename.ext</w:t>
          </w:r>
          <w:proofErr w:type="spellEnd"/>
          <w:r>
            <w:t>&gt;</w:t>
          </w:r>
        </w:p>
      </w:tc>
    </w:tr>
  </w:tbl>
  <w:p w14:paraId="19219836" w14:textId="77777777" w:rsidR="0082636A" w:rsidRDefault="00826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82636A" w14:paraId="7050518D" w14:textId="77777777">
      <w:trPr>
        <w:trHeight w:hRule="exact" w:val="552"/>
      </w:trPr>
      <w:tc>
        <w:tcPr>
          <w:tcW w:w="3060" w:type="dxa"/>
        </w:tcPr>
        <w:p w14:paraId="649211DF" w14:textId="77777777" w:rsidR="0082636A" w:rsidRDefault="0082636A">
          <w:pPr>
            <w:pStyle w:val="Footer"/>
            <w:spacing w:before="80"/>
            <w:rPr>
              <w:bCs/>
            </w:rPr>
          </w:pPr>
          <w:r>
            <w:t>SCM</w:t>
          </w:r>
        </w:p>
        <w:p w14:paraId="66204FF1" w14:textId="77777777" w:rsidR="0082636A" w:rsidRDefault="0082636A">
          <w:pPr>
            <w:pStyle w:val="Footer"/>
            <w:spacing w:before="80"/>
          </w:pPr>
        </w:p>
        <w:p w14:paraId="2DBF0D7D" w14:textId="77777777" w:rsidR="0082636A" w:rsidRDefault="0082636A">
          <w:pPr>
            <w:pStyle w:val="Footer"/>
            <w:spacing w:before="80"/>
          </w:pPr>
        </w:p>
      </w:tc>
      <w:tc>
        <w:tcPr>
          <w:tcW w:w="2880" w:type="dxa"/>
        </w:tcPr>
        <w:p w14:paraId="086CF3C7" w14:textId="77777777" w:rsidR="0082636A" w:rsidRDefault="00494BF2">
          <w:pPr>
            <w:pStyle w:val="Footer"/>
            <w:spacing w:before="80"/>
            <w:rPr>
              <w:bCs/>
            </w:rPr>
          </w:pPr>
          <w:r>
            <w:fldChar w:fldCharType="begin"/>
          </w:r>
          <w:r>
            <w:instrText>DOCPROPERTY "Company"  \* MERGEFORMAT</w:instrText>
          </w:r>
          <w:r>
            <w:fldChar w:fldCharType="separate"/>
          </w:r>
          <w:r w:rsidR="0082636A">
            <w:t>&lt;Enter team name here&gt;</w:t>
          </w:r>
          <w:r>
            <w:fldChar w:fldCharType="end"/>
          </w:r>
        </w:p>
      </w:tc>
      <w:tc>
        <w:tcPr>
          <w:tcW w:w="1980" w:type="dxa"/>
        </w:tcPr>
        <w:p w14:paraId="5F3F821A" w14:textId="77777777" w:rsidR="0082636A" w:rsidRDefault="0082636A">
          <w:pPr>
            <w:pStyle w:val="Footer"/>
            <w:spacing w:before="80"/>
            <w:rPr>
              <w:bCs/>
            </w:rPr>
          </w:pPr>
          <w:r>
            <w:rPr>
              <w:bCs/>
            </w:rPr>
            <w:t>Date</w:t>
          </w:r>
        </w:p>
        <w:p w14:paraId="12C6C60B" w14:textId="77777777" w:rsidR="0082636A" w:rsidRDefault="0082636A">
          <w:pPr>
            <w:pStyle w:val="Footer"/>
            <w:spacing w:before="80"/>
            <w:rPr>
              <w:b w:val="0"/>
              <w:bCs/>
            </w:rPr>
          </w:pPr>
          <w:r>
            <w:rPr>
              <w:b w:val="0"/>
              <w:bCs/>
            </w:rPr>
            <w:t>&lt;date&gt;</w:t>
          </w:r>
        </w:p>
      </w:tc>
      <w:tc>
        <w:tcPr>
          <w:tcW w:w="1080" w:type="dxa"/>
        </w:tcPr>
        <w:p w14:paraId="6D74EAC0" w14:textId="77777777" w:rsidR="0082636A" w:rsidRDefault="0082636A">
          <w:pPr>
            <w:pStyle w:val="Footer"/>
            <w:spacing w:before="80"/>
            <w:rPr>
              <w:bCs/>
            </w:rPr>
          </w:pPr>
          <w:r>
            <w:rPr>
              <w:bCs/>
            </w:rPr>
            <w:t>Page</w:t>
          </w:r>
        </w:p>
        <w:p w14:paraId="64D40849" w14:textId="29709CBD" w:rsidR="0082636A" w:rsidRDefault="0082636A">
          <w:pPr>
            <w:pStyle w:val="Footer"/>
            <w:spacing w:before="80"/>
          </w:pPr>
          <w:r>
            <w:rPr>
              <w:b w:val="0"/>
              <w:bCs/>
            </w:rPr>
            <w:fldChar w:fldCharType="begin"/>
          </w:r>
          <w:r>
            <w:rPr>
              <w:b w:val="0"/>
              <w:bCs/>
            </w:rPr>
            <w:instrText xml:space="preserve">page </w:instrText>
          </w:r>
          <w:r>
            <w:rPr>
              <w:b w:val="0"/>
              <w:bCs/>
            </w:rPr>
            <w:fldChar w:fldCharType="separate"/>
          </w:r>
          <w:r w:rsidR="008F11A4">
            <w:rPr>
              <w:b w:val="0"/>
              <w:bCs/>
              <w:noProof/>
            </w:rPr>
            <w:t>ii</w:t>
          </w:r>
          <w:r>
            <w:rPr>
              <w:b w:val="0"/>
              <w:bCs/>
            </w:rPr>
            <w:fldChar w:fldCharType="end"/>
          </w:r>
          <w:r>
            <w:t xml:space="preserve"> </w:t>
          </w:r>
        </w:p>
        <w:p w14:paraId="6B62F1B3" w14:textId="77777777" w:rsidR="0082636A" w:rsidRDefault="0082636A">
          <w:pPr>
            <w:pStyle w:val="Footer"/>
            <w:spacing w:before="80"/>
          </w:pPr>
        </w:p>
        <w:p w14:paraId="02F2C34E" w14:textId="77777777" w:rsidR="0082636A" w:rsidRDefault="0082636A">
          <w:pPr>
            <w:pStyle w:val="Footer"/>
            <w:spacing w:before="80"/>
          </w:pPr>
        </w:p>
      </w:tc>
    </w:tr>
  </w:tbl>
  <w:p w14:paraId="680A4E5D" w14:textId="77777777" w:rsidR="0082636A" w:rsidRDefault="00826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A5E74" w14:textId="77777777" w:rsidR="00494BF2" w:rsidRDefault="00494BF2">
      <w:r>
        <w:separator/>
      </w:r>
    </w:p>
  </w:footnote>
  <w:footnote w:type="continuationSeparator" w:id="0">
    <w:p w14:paraId="37A53BE5" w14:textId="77777777" w:rsidR="00494BF2" w:rsidRDefault="00494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FEF7D" w14:textId="77777777" w:rsidR="0082636A" w:rsidRDefault="0082636A">
    <w:pPr>
      <w:rPr>
        <w:sz w:val="24"/>
      </w:rPr>
    </w:pPr>
  </w:p>
  <w:p w14:paraId="7194DBDC" w14:textId="77777777" w:rsidR="0082636A" w:rsidRDefault="0082636A">
    <w:pPr>
      <w:pBdr>
        <w:top w:val="single" w:sz="6" w:space="1" w:color="auto"/>
      </w:pBdr>
      <w:rPr>
        <w:sz w:val="24"/>
      </w:rPr>
    </w:pPr>
  </w:p>
  <w:p w14:paraId="1B27E1AE" w14:textId="77777777" w:rsidR="0082636A" w:rsidRDefault="0082636A">
    <w:pPr>
      <w:pStyle w:val="Title"/>
    </w:pPr>
    <w:r>
      <w:t>Runtime Terror Team 7</w:t>
    </w:r>
  </w:p>
  <w:p w14:paraId="769D0D3C" w14:textId="77777777" w:rsidR="0082636A" w:rsidRDefault="0082636A">
    <w:pPr>
      <w:pBdr>
        <w:bottom w:val="single" w:sz="6" w:space="1" w:color="auto"/>
      </w:pBdr>
      <w:jc w:val="right"/>
      <w:rPr>
        <w:sz w:val="24"/>
      </w:rPr>
    </w:pPr>
  </w:p>
  <w:p w14:paraId="54CD245A" w14:textId="77777777" w:rsidR="0082636A" w:rsidRDefault="0082636A">
    <w:pPr>
      <w:pStyle w:val="Title"/>
    </w:pPr>
  </w:p>
  <w:p w14:paraId="1231BE67" w14:textId="77777777" w:rsidR="0082636A" w:rsidRDefault="0082636A">
    <w:pPr>
      <w:pStyle w:val="Title"/>
    </w:pPr>
  </w:p>
  <w:p w14:paraId="36FEB5B0" w14:textId="77777777" w:rsidR="0082636A" w:rsidRDefault="0082636A">
    <w:pPr>
      <w:pStyle w:val="Title"/>
    </w:pPr>
  </w:p>
  <w:p w14:paraId="30D7AA69" w14:textId="77777777" w:rsidR="0082636A" w:rsidRDefault="0082636A">
    <w:pPr>
      <w:pStyle w:val="Title"/>
    </w:pPr>
  </w:p>
  <w:p w14:paraId="7196D064" w14:textId="77777777" w:rsidR="0082636A" w:rsidRDefault="0082636A">
    <w:pPr>
      <w:pStyle w:val="Title"/>
    </w:pPr>
  </w:p>
  <w:p w14:paraId="34FF1C98" w14:textId="77777777" w:rsidR="0082636A" w:rsidRDefault="0082636A">
    <w:pPr>
      <w:pStyle w:val="Title"/>
    </w:pPr>
  </w:p>
  <w:p w14:paraId="6D072C0D" w14:textId="77777777" w:rsidR="0082636A" w:rsidRDefault="0082636A">
    <w:pPr>
      <w:pStyle w:val="Title"/>
    </w:pPr>
  </w:p>
  <w:p w14:paraId="48A21919" w14:textId="77777777" w:rsidR="0082636A" w:rsidRDefault="0082636A">
    <w:pPr>
      <w:pStyle w:val="Title"/>
    </w:pPr>
  </w:p>
  <w:p w14:paraId="6BD18F9B" w14:textId="77777777" w:rsidR="0082636A" w:rsidRDefault="0082636A">
    <w:pPr>
      <w:pStyle w:val="Title"/>
    </w:pPr>
  </w:p>
  <w:p w14:paraId="238601FE" w14:textId="77777777" w:rsidR="0082636A" w:rsidRDefault="0082636A">
    <w:pPr>
      <w:pStyle w:val="Title"/>
    </w:pPr>
  </w:p>
  <w:p w14:paraId="0F3CABC7" w14:textId="77777777" w:rsidR="0082636A" w:rsidRDefault="0082636A"/>
  <w:p w14:paraId="5B08B5D1" w14:textId="77777777" w:rsidR="0082636A" w:rsidRDefault="0082636A"/>
  <w:p w14:paraId="16DEB4AB" w14:textId="77777777" w:rsidR="0082636A" w:rsidRDefault="008263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3A4AC" w14:textId="77777777" w:rsidR="0082636A" w:rsidRDefault="0082636A">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2C836B82"/>
    <w:multiLevelType w:val="hybridMultilevel"/>
    <w:tmpl w:val="8C04F10C"/>
    <w:lvl w:ilvl="0" w:tplc="0D245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D7E9F"/>
    <w:multiLevelType w:val="hybridMultilevel"/>
    <w:tmpl w:val="F390682E"/>
    <w:lvl w:ilvl="0" w:tplc="24FE91A2">
      <w:start w:val="1"/>
      <w:numFmt w:val="bullet"/>
      <w:lvlText w:val=""/>
      <w:lvlJc w:val="left"/>
      <w:pPr>
        <w:ind w:left="720" w:hanging="360"/>
      </w:pPr>
      <w:rPr>
        <w:rFonts w:ascii="Symbol" w:hAnsi="Symbol" w:hint="default"/>
      </w:rPr>
    </w:lvl>
    <w:lvl w:ilvl="1" w:tplc="9A38C5C8">
      <w:start w:val="1"/>
      <w:numFmt w:val="bullet"/>
      <w:lvlText w:val="o"/>
      <w:lvlJc w:val="left"/>
      <w:pPr>
        <w:ind w:left="1440" w:hanging="360"/>
      </w:pPr>
      <w:rPr>
        <w:rFonts w:ascii="Courier New" w:hAnsi="Courier New" w:hint="default"/>
      </w:rPr>
    </w:lvl>
    <w:lvl w:ilvl="2" w:tplc="34642C42">
      <w:start w:val="1"/>
      <w:numFmt w:val="bullet"/>
      <w:lvlText w:val=""/>
      <w:lvlJc w:val="left"/>
      <w:pPr>
        <w:ind w:left="2160" w:hanging="360"/>
      </w:pPr>
      <w:rPr>
        <w:rFonts w:ascii="Wingdings" w:hAnsi="Wingdings" w:hint="default"/>
      </w:rPr>
    </w:lvl>
    <w:lvl w:ilvl="3" w:tplc="2850FFF2">
      <w:start w:val="1"/>
      <w:numFmt w:val="bullet"/>
      <w:lvlText w:val=""/>
      <w:lvlJc w:val="left"/>
      <w:pPr>
        <w:ind w:left="2880" w:hanging="360"/>
      </w:pPr>
      <w:rPr>
        <w:rFonts w:ascii="Symbol" w:hAnsi="Symbol" w:hint="default"/>
      </w:rPr>
    </w:lvl>
    <w:lvl w:ilvl="4" w:tplc="AA5AF308">
      <w:start w:val="1"/>
      <w:numFmt w:val="bullet"/>
      <w:lvlText w:val="o"/>
      <w:lvlJc w:val="left"/>
      <w:pPr>
        <w:ind w:left="3600" w:hanging="360"/>
      </w:pPr>
      <w:rPr>
        <w:rFonts w:ascii="Courier New" w:hAnsi="Courier New" w:hint="default"/>
      </w:rPr>
    </w:lvl>
    <w:lvl w:ilvl="5" w:tplc="397EEA9E">
      <w:start w:val="1"/>
      <w:numFmt w:val="bullet"/>
      <w:lvlText w:val=""/>
      <w:lvlJc w:val="left"/>
      <w:pPr>
        <w:ind w:left="4320" w:hanging="360"/>
      </w:pPr>
      <w:rPr>
        <w:rFonts w:ascii="Wingdings" w:hAnsi="Wingdings" w:hint="default"/>
      </w:rPr>
    </w:lvl>
    <w:lvl w:ilvl="6" w:tplc="3280DC94">
      <w:start w:val="1"/>
      <w:numFmt w:val="bullet"/>
      <w:lvlText w:val=""/>
      <w:lvlJc w:val="left"/>
      <w:pPr>
        <w:ind w:left="5040" w:hanging="360"/>
      </w:pPr>
      <w:rPr>
        <w:rFonts w:ascii="Symbol" w:hAnsi="Symbol" w:hint="default"/>
      </w:rPr>
    </w:lvl>
    <w:lvl w:ilvl="7" w:tplc="A24A7B54">
      <w:start w:val="1"/>
      <w:numFmt w:val="bullet"/>
      <w:lvlText w:val="o"/>
      <w:lvlJc w:val="left"/>
      <w:pPr>
        <w:ind w:left="5760" w:hanging="360"/>
      </w:pPr>
      <w:rPr>
        <w:rFonts w:ascii="Courier New" w:hAnsi="Courier New" w:hint="default"/>
      </w:rPr>
    </w:lvl>
    <w:lvl w:ilvl="8" w:tplc="A8EA8886">
      <w:start w:val="1"/>
      <w:numFmt w:val="bullet"/>
      <w:lvlText w:val=""/>
      <w:lvlJc w:val="left"/>
      <w:pPr>
        <w:ind w:left="6480" w:hanging="360"/>
      </w:pPr>
      <w:rPr>
        <w:rFonts w:ascii="Wingdings" w:hAnsi="Wingdings" w:hint="default"/>
      </w:rPr>
    </w:lvl>
  </w:abstractNum>
  <w:abstractNum w:abstractNumId="3" w15:restartNumberingAfterBreak="0">
    <w:nsid w:val="33EB7A72"/>
    <w:multiLevelType w:val="hybridMultilevel"/>
    <w:tmpl w:val="878A3AD2"/>
    <w:lvl w:ilvl="0" w:tplc="F7DA2B06">
      <w:start w:val="1"/>
      <w:numFmt w:val="bullet"/>
      <w:lvlText w:val=""/>
      <w:lvlJc w:val="left"/>
      <w:pPr>
        <w:ind w:left="720" w:hanging="360"/>
      </w:pPr>
      <w:rPr>
        <w:rFonts w:ascii="Symbol" w:hAnsi="Symbol" w:hint="default"/>
      </w:rPr>
    </w:lvl>
    <w:lvl w:ilvl="1" w:tplc="EFEE245C">
      <w:start w:val="1"/>
      <w:numFmt w:val="bullet"/>
      <w:lvlText w:val="o"/>
      <w:lvlJc w:val="left"/>
      <w:pPr>
        <w:ind w:left="1440" w:hanging="360"/>
      </w:pPr>
      <w:rPr>
        <w:rFonts w:ascii="Courier New" w:hAnsi="Courier New" w:hint="default"/>
      </w:rPr>
    </w:lvl>
    <w:lvl w:ilvl="2" w:tplc="2DD6C552">
      <w:start w:val="1"/>
      <w:numFmt w:val="bullet"/>
      <w:lvlText w:val=""/>
      <w:lvlJc w:val="left"/>
      <w:pPr>
        <w:ind w:left="2160" w:hanging="360"/>
      </w:pPr>
      <w:rPr>
        <w:rFonts w:ascii="Wingdings" w:hAnsi="Wingdings" w:hint="default"/>
      </w:rPr>
    </w:lvl>
    <w:lvl w:ilvl="3" w:tplc="68588254">
      <w:start w:val="1"/>
      <w:numFmt w:val="bullet"/>
      <w:lvlText w:val=""/>
      <w:lvlJc w:val="left"/>
      <w:pPr>
        <w:ind w:left="2880" w:hanging="360"/>
      </w:pPr>
      <w:rPr>
        <w:rFonts w:ascii="Symbol" w:hAnsi="Symbol" w:hint="default"/>
      </w:rPr>
    </w:lvl>
    <w:lvl w:ilvl="4" w:tplc="60D2BC5A">
      <w:start w:val="1"/>
      <w:numFmt w:val="bullet"/>
      <w:lvlText w:val="o"/>
      <w:lvlJc w:val="left"/>
      <w:pPr>
        <w:ind w:left="3600" w:hanging="360"/>
      </w:pPr>
      <w:rPr>
        <w:rFonts w:ascii="Courier New" w:hAnsi="Courier New" w:hint="default"/>
      </w:rPr>
    </w:lvl>
    <w:lvl w:ilvl="5" w:tplc="5DB0B154">
      <w:start w:val="1"/>
      <w:numFmt w:val="bullet"/>
      <w:lvlText w:val=""/>
      <w:lvlJc w:val="left"/>
      <w:pPr>
        <w:ind w:left="4320" w:hanging="360"/>
      </w:pPr>
      <w:rPr>
        <w:rFonts w:ascii="Wingdings" w:hAnsi="Wingdings" w:hint="default"/>
      </w:rPr>
    </w:lvl>
    <w:lvl w:ilvl="6" w:tplc="9240401A">
      <w:start w:val="1"/>
      <w:numFmt w:val="bullet"/>
      <w:lvlText w:val=""/>
      <w:lvlJc w:val="left"/>
      <w:pPr>
        <w:ind w:left="5040" w:hanging="360"/>
      </w:pPr>
      <w:rPr>
        <w:rFonts w:ascii="Symbol" w:hAnsi="Symbol" w:hint="default"/>
      </w:rPr>
    </w:lvl>
    <w:lvl w:ilvl="7" w:tplc="8E62EADC">
      <w:start w:val="1"/>
      <w:numFmt w:val="bullet"/>
      <w:lvlText w:val="o"/>
      <w:lvlJc w:val="left"/>
      <w:pPr>
        <w:ind w:left="5760" w:hanging="360"/>
      </w:pPr>
      <w:rPr>
        <w:rFonts w:ascii="Courier New" w:hAnsi="Courier New" w:hint="default"/>
      </w:rPr>
    </w:lvl>
    <w:lvl w:ilvl="8" w:tplc="94946282">
      <w:start w:val="1"/>
      <w:numFmt w:val="bullet"/>
      <w:lvlText w:val=""/>
      <w:lvlJc w:val="left"/>
      <w:pPr>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C5642A6"/>
    <w:multiLevelType w:val="hybridMultilevel"/>
    <w:tmpl w:val="1654FA7C"/>
    <w:lvl w:ilvl="0" w:tplc="F79A70CE">
      <w:start w:val="1"/>
      <w:numFmt w:val="bullet"/>
      <w:lvlText w:val=""/>
      <w:lvlJc w:val="left"/>
      <w:pPr>
        <w:ind w:left="720" w:hanging="360"/>
      </w:pPr>
      <w:rPr>
        <w:rFonts w:ascii="Symbol" w:hAnsi="Symbol" w:hint="default"/>
      </w:rPr>
    </w:lvl>
    <w:lvl w:ilvl="1" w:tplc="241C94BA">
      <w:start w:val="1"/>
      <w:numFmt w:val="bullet"/>
      <w:lvlText w:val="o"/>
      <w:lvlJc w:val="left"/>
      <w:pPr>
        <w:ind w:left="1440" w:hanging="360"/>
      </w:pPr>
      <w:rPr>
        <w:rFonts w:ascii="Courier New" w:hAnsi="Courier New" w:hint="default"/>
      </w:rPr>
    </w:lvl>
    <w:lvl w:ilvl="2" w:tplc="2574161C">
      <w:start w:val="1"/>
      <w:numFmt w:val="bullet"/>
      <w:lvlText w:val=""/>
      <w:lvlJc w:val="left"/>
      <w:pPr>
        <w:ind w:left="2160" w:hanging="360"/>
      </w:pPr>
      <w:rPr>
        <w:rFonts w:ascii="Wingdings" w:hAnsi="Wingdings" w:hint="default"/>
      </w:rPr>
    </w:lvl>
    <w:lvl w:ilvl="3" w:tplc="ACC2F95A">
      <w:start w:val="1"/>
      <w:numFmt w:val="bullet"/>
      <w:lvlText w:val=""/>
      <w:lvlJc w:val="left"/>
      <w:pPr>
        <w:ind w:left="2880" w:hanging="360"/>
      </w:pPr>
      <w:rPr>
        <w:rFonts w:ascii="Symbol" w:hAnsi="Symbol" w:hint="default"/>
      </w:rPr>
    </w:lvl>
    <w:lvl w:ilvl="4" w:tplc="74321EE8">
      <w:start w:val="1"/>
      <w:numFmt w:val="bullet"/>
      <w:lvlText w:val="o"/>
      <w:lvlJc w:val="left"/>
      <w:pPr>
        <w:ind w:left="3600" w:hanging="360"/>
      </w:pPr>
      <w:rPr>
        <w:rFonts w:ascii="Courier New" w:hAnsi="Courier New" w:hint="default"/>
      </w:rPr>
    </w:lvl>
    <w:lvl w:ilvl="5" w:tplc="1B224AD6">
      <w:start w:val="1"/>
      <w:numFmt w:val="bullet"/>
      <w:lvlText w:val=""/>
      <w:lvlJc w:val="left"/>
      <w:pPr>
        <w:ind w:left="4320" w:hanging="360"/>
      </w:pPr>
      <w:rPr>
        <w:rFonts w:ascii="Wingdings" w:hAnsi="Wingdings" w:hint="default"/>
      </w:rPr>
    </w:lvl>
    <w:lvl w:ilvl="6" w:tplc="4ED49BD6">
      <w:start w:val="1"/>
      <w:numFmt w:val="bullet"/>
      <w:lvlText w:val=""/>
      <w:lvlJc w:val="left"/>
      <w:pPr>
        <w:ind w:left="5040" w:hanging="360"/>
      </w:pPr>
      <w:rPr>
        <w:rFonts w:ascii="Symbol" w:hAnsi="Symbol" w:hint="default"/>
      </w:rPr>
    </w:lvl>
    <w:lvl w:ilvl="7" w:tplc="F2869EBC">
      <w:start w:val="1"/>
      <w:numFmt w:val="bullet"/>
      <w:lvlText w:val="o"/>
      <w:lvlJc w:val="left"/>
      <w:pPr>
        <w:ind w:left="5760" w:hanging="360"/>
      </w:pPr>
      <w:rPr>
        <w:rFonts w:ascii="Courier New" w:hAnsi="Courier New" w:hint="default"/>
      </w:rPr>
    </w:lvl>
    <w:lvl w:ilvl="8" w:tplc="3F40FC5E">
      <w:start w:val="1"/>
      <w:numFmt w:val="bullet"/>
      <w:lvlText w:val=""/>
      <w:lvlJc w:val="left"/>
      <w:pPr>
        <w:ind w:left="648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6"/>
  </w:num>
  <w:num w:numId="15">
    <w:abstractNumId w:val="8"/>
  </w:num>
  <w:num w:numId="16">
    <w:abstractNumId w:val="5"/>
  </w:num>
  <w:num w:numId="1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D1"/>
    <w:rsid w:val="00067BA6"/>
    <w:rsid w:val="00080368"/>
    <w:rsid w:val="00144695"/>
    <w:rsid w:val="00144D45"/>
    <w:rsid w:val="001943C1"/>
    <w:rsid w:val="001A67DE"/>
    <w:rsid w:val="00284CA6"/>
    <w:rsid w:val="002C4734"/>
    <w:rsid w:val="002D4B73"/>
    <w:rsid w:val="00403C23"/>
    <w:rsid w:val="0041328A"/>
    <w:rsid w:val="00494BF2"/>
    <w:rsid w:val="004A4872"/>
    <w:rsid w:val="00570657"/>
    <w:rsid w:val="005763B3"/>
    <w:rsid w:val="005D648C"/>
    <w:rsid w:val="005F18EB"/>
    <w:rsid w:val="00605D75"/>
    <w:rsid w:val="00634505"/>
    <w:rsid w:val="00650498"/>
    <w:rsid w:val="00747DE0"/>
    <w:rsid w:val="007968D1"/>
    <w:rsid w:val="007A41BA"/>
    <w:rsid w:val="007B7325"/>
    <w:rsid w:val="007C28AC"/>
    <w:rsid w:val="007D6D8B"/>
    <w:rsid w:val="00812758"/>
    <w:rsid w:val="0082636A"/>
    <w:rsid w:val="00845C8D"/>
    <w:rsid w:val="0088555E"/>
    <w:rsid w:val="00891F28"/>
    <w:rsid w:val="008C1568"/>
    <w:rsid w:val="008E027A"/>
    <w:rsid w:val="008F11A4"/>
    <w:rsid w:val="00943E1A"/>
    <w:rsid w:val="00950857"/>
    <w:rsid w:val="00971A8E"/>
    <w:rsid w:val="009D114B"/>
    <w:rsid w:val="00A86BAE"/>
    <w:rsid w:val="00AD2DB4"/>
    <w:rsid w:val="00B1130F"/>
    <w:rsid w:val="00B2249C"/>
    <w:rsid w:val="00BA5903"/>
    <w:rsid w:val="00BF7BCD"/>
    <w:rsid w:val="00C248EC"/>
    <w:rsid w:val="00C66184"/>
    <w:rsid w:val="00CA434C"/>
    <w:rsid w:val="00CB1F1C"/>
    <w:rsid w:val="00CF15D2"/>
    <w:rsid w:val="00D87586"/>
    <w:rsid w:val="00DE0452"/>
    <w:rsid w:val="00E37779"/>
    <w:rsid w:val="00EA7926"/>
    <w:rsid w:val="00EB1195"/>
    <w:rsid w:val="00EB79D0"/>
    <w:rsid w:val="00F1353A"/>
    <w:rsid w:val="00F27A0C"/>
    <w:rsid w:val="00F43CBE"/>
    <w:rsid w:val="00F84F03"/>
    <w:rsid w:val="00FC5EFE"/>
    <w:rsid w:val="00FE637B"/>
    <w:rsid w:val="00FF3A42"/>
    <w:rsid w:val="01122F7E"/>
    <w:rsid w:val="01BB5BC6"/>
    <w:rsid w:val="01D2CCAF"/>
    <w:rsid w:val="024CAE9D"/>
    <w:rsid w:val="04A4D915"/>
    <w:rsid w:val="0522DCF1"/>
    <w:rsid w:val="0589A486"/>
    <w:rsid w:val="06A014E5"/>
    <w:rsid w:val="06E5BFEE"/>
    <w:rsid w:val="06E77320"/>
    <w:rsid w:val="07A1553B"/>
    <w:rsid w:val="07C440FF"/>
    <w:rsid w:val="086AABF2"/>
    <w:rsid w:val="08C7F91E"/>
    <w:rsid w:val="09963EB4"/>
    <w:rsid w:val="09B50EA7"/>
    <w:rsid w:val="09D6FC8B"/>
    <w:rsid w:val="0A2E0F17"/>
    <w:rsid w:val="0B6D69EE"/>
    <w:rsid w:val="0B7DB978"/>
    <w:rsid w:val="0BB4C746"/>
    <w:rsid w:val="0CD0D649"/>
    <w:rsid w:val="0D0E5DD2"/>
    <w:rsid w:val="0D8EA6DB"/>
    <w:rsid w:val="0D96B101"/>
    <w:rsid w:val="0FB9DE12"/>
    <w:rsid w:val="111854AB"/>
    <w:rsid w:val="11FE1B8B"/>
    <w:rsid w:val="12224C51"/>
    <w:rsid w:val="12D316CB"/>
    <w:rsid w:val="1336BCE4"/>
    <w:rsid w:val="136FB095"/>
    <w:rsid w:val="13C1C424"/>
    <w:rsid w:val="13CC3A89"/>
    <w:rsid w:val="14052BE9"/>
    <w:rsid w:val="144C2B7F"/>
    <w:rsid w:val="14787122"/>
    <w:rsid w:val="158ACED3"/>
    <w:rsid w:val="1590E3B7"/>
    <w:rsid w:val="17A753F1"/>
    <w:rsid w:val="18416FA2"/>
    <w:rsid w:val="184C973F"/>
    <w:rsid w:val="18FFD56B"/>
    <w:rsid w:val="19084CBE"/>
    <w:rsid w:val="1A3D8D37"/>
    <w:rsid w:val="1B3201AE"/>
    <w:rsid w:val="1C6FE56D"/>
    <w:rsid w:val="1D3C90FD"/>
    <w:rsid w:val="1E0C941A"/>
    <w:rsid w:val="1E6DF8AC"/>
    <w:rsid w:val="1F8929DC"/>
    <w:rsid w:val="1FB499C3"/>
    <w:rsid w:val="20575105"/>
    <w:rsid w:val="2209CEA5"/>
    <w:rsid w:val="2273BE45"/>
    <w:rsid w:val="2279B1A6"/>
    <w:rsid w:val="22BAF7D1"/>
    <w:rsid w:val="23567B46"/>
    <w:rsid w:val="240FBB23"/>
    <w:rsid w:val="243FF800"/>
    <w:rsid w:val="246967AB"/>
    <w:rsid w:val="24E37B78"/>
    <w:rsid w:val="2537229E"/>
    <w:rsid w:val="2538AE3E"/>
    <w:rsid w:val="267A5921"/>
    <w:rsid w:val="27FA9C2C"/>
    <w:rsid w:val="28799D73"/>
    <w:rsid w:val="2885EDB1"/>
    <w:rsid w:val="28C94F1B"/>
    <w:rsid w:val="28E2A005"/>
    <w:rsid w:val="29063132"/>
    <w:rsid w:val="292CF885"/>
    <w:rsid w:val="292D1ECD"/>
    <w:rsid w:val="2A117652"/>
    <w:rsid w:val="2A3B4EE0"/>
    <w:rsid w:val="2C1EEF8C"/>
    <w:rsid w:val="2C697D65"/>
    <w:rsid w:val="2C8FF696"/>
    <w:rsid w:val="2C9528A6"/>
    <w:rsid w:val="2CD774E8"/>
    <w:rsid w:val="2D3D649C"/>
    <w:rsid w:val="2D7DA79D"/>
    <w:rsid w:val="2E240931"/>
    <w:rsid w:val="2E4CF0B5"/>
    <w:rsid w:val="2E8C1893"/>
    <w:rsid w:val="2ECBAFB3"/>
    <w:rsid w:val="2F3B8A9A"/>
    <w:rsid w:val="2F85E141"/>
    <w:rsid w:val="2FCFA390"/>
    <w:rsid w:val="2FE2518A"/>
    <w:rsid w:val="31D43751"/>
    <w:rsid w:val="31EF3DBA"/>
    <w:rsid w:val="31FC4E6B"/>
    <w:rsid w:val="320E3AEC"/>
    <w:rsid w:val="324A0E0C"/>
    <w:rsid w:val="3479EC13"/>
    <w:rsid w:val="348C97CF"/>
    <w:rsid w:val="34B7C559"/>
    <w:rsid w:val="34F8ADFE"/>
    <w:rsid w:val="350B4E14"/>
    <w:rsid w:val="35316B77"/>
    <w:rsid w:val="35661C3A"/>
    <w:rsid w:val="379F6542"/>
    <w:rsid w:val="387EA971"/>
    <w:rsid w:val="39203D3E"/>
    <w:rsid w:val="39333DDE"/>
    <w:rsid w:val="393AAE92"/>
    <w:rsid w:val="39AF5C3A"/>
    <w:rsid w:val="3A60F0E2"/>
    <w:rsid w:val="3A8347A7"/>
    <w:rsid w:val="3ABF08D3"/>
    <w:rsid w:val="3ACBA9CF"/>
    <w:rsid w:val="3C165EEE"/>
    <w:rsid w:val="3CDA58E7"/>
    <w:rsid w:val="3D897850"/>
    <w:rsid w:val="3DD412DD"/>
    <w:rsid w:val="3F07B426"/>
    <w:rsid w:val="3F2D8AA8"/>
    <w:rsid w:val="3FAD047C"/>
    <w:rsid w:val="412FE1AF"/>
    <w:rsid w:val="414D4446"/>
    <w:rsid w:val="416F70D5"/>
    <w:rsid w:val="417E57FA"/>
    <w:rsid w:val="418EADFF"/>
    <w:rsid w:val="4269AA58"/>
    <w:rsid w:val="42C0684E"/>
    <w:rsid w:val="4334395D"/>
    <w:rsid w:val="434C3E74"/>
    <w:rsid w:val="43859CC1"/>
    <w:rsid w:val="455E2121"/>
    <w:rsid w:val="4602C691"/>
    <w:rsid w:val="473BFAA6"/>
    <w:rsid w:val="47BA8FA9"/>
    <w:rsid w:val="4800BDDE"/>
    <w:rsid w:val="482A79EA"/>
    <w:rsid w:val="48CCAEB8"/>
    <w:rsid w:val="48EB425C"/>
    <w:rsid w:val="4985E074"/>
    <w:rsid w:val="49BE68B7"/>
    <w:rsid w:val="4AD88EC1"/>
    <w:rsid w:val="4C3271C7"/>
    <w:rsid w:val="4C33AA3D"/>
    <w:rsid w:val="4D2AD008"/>
    <w:rsid w:val="4E7D8A82"/>
    <w:rsid w:val="4ED4BAEA"/>
    <w:rsid w:val="4F5295DD"/>
    <w:rsid w:val="5088238E"/>
    <w:rsid w:val="51901198"/>
    <w:rsid w:val="51D69481"/>
    <w:rsid w:val="51F08494"/>
    <w:rsid w:val="525C940E"/>
    <w:rsid w:val="52F0F84F"/>
    <w:rsid w:val="532700D6"/>
    <w:rsid w:val="534C6888"/>
    <w:rsid w:val="540562AB"/>
    <w:rsid w:val="542908AB"/>
    <w:rsid w:val="5495508D"/>
    <w:rsid w:val="57545091"/>
    <w:rsid w:val="57D00320"/>
    <w:rsid w:val="57D2C2E4"/>
    <w:rsid w:val="57D8D51D"/>
    <w:rsid w:val="58906CCB"/>
    <w:rsid w:val="58E6C04F"/>
    <w:rsid w:val="59590620"/>
    <w:rsid w:val="59BE9FE2"/>
    <w:rsid w:val="59D3783B"/>
    <w:rsid w:val="5A114371"/>
    <w:rsid w:val="5A28C670"/>
    <w:rsid w:val="5AA732B9"/>
    <w:rsid w:val="5AAD3F5E"/>
    <w:rsid w:val="5BF8D82C"/>
    <w:rsid w:val="5C7AA179"/>
    <w:rsid w:val="5CE91B52"/>
    <w:rsid w:val="5DC4A1B2"/>
    <w:rsid w:val="5DDEDFC1"/>
    <w:rsid w:val="5DEC0144"/>
    <w:rsid w:val="5E4ABF8F"/>
    <w:rsid w:val="5E4B611C"/>
    <w:rsid w:val="5E753C53"/>
    <w:rsid w:val="5E8A6653"/>
    <w:rsid w:val="5F089C09"/>
    <w:rsid w:val="5F8C3DDC"/>
    <w:rsid w:val="5FE55030"/>
    <w:rsid w:val="6028A9F3"/>
    <w:rsid w:val="60C02532"/>
    <w:rsid w:val="61621E2F"/>
    <w:rsid w:val="61841ED5"/>
    <w:rsid w:val="61A03A37"/>
    <w:rsid w:val="6395B727"/>
    <w:rsid w:val="64285880"/>
    <w:rsid w:val="65853176"/>
    <w:rsid w:val="65E7FF0C"/>
    <w:rsid w:val="669121C7"/>
    <w:rsid w:val="66B8CAE3"/>
    <w:rsid w:val="675968DE"/>
    <w:rsid w:val="67C335E2"/>
    <w:rsid w:val="67E25F3C"/>
    <w:rsid w:val="67FF4B86"/>
    <w:rsid w:val="680DDAB7"/>
    <w:rsid w:val="684580CB"/>
    <w:rsid w:val="69ACB228"/>
    <w:rsid w:val="6A3DC3E0"/>
    <w:rsid w:val="6A636832"/>
    <w:rsid w:val="6B7AB80F"/>
    <w:rsid w:val="6B7E35BD"/>
    <w:rsid w:val="6C0741AA"/>
    <w:rsid w:val="6C49DD31"/>
    <w:rsid w:val="6C691E90"/>
    <w:rsid w:val="6C9288CB"/>
    <w:rsid w:val="6EB50F8F"/>
    <w:rsid w:val="704AF63B"/>
    <w:rsid w:val="70763143"/>
    <w:rsid w:val="709B1B2B"/>
    <w:rsid w:val="70B92686"/>
    <w:rsid w:val="70DA30B0"/>
    <w:rsid w:val="710C0AB5"/>
    <w:rsid w:val="715E2A04"/>
    <w:rsid w:val="71693611"/>
    <w:rsid w:val="717B3EC5"/>
    <w:rsid w:val="71B4D70E"/>
    <w:rsid w:val="72833A46"/>
    <w:rsid w:val="742887EA"/>
    <w:rsid w:val="74428132"/>
    <w:rsid w:val="7484F0C1"/>
    <w:rsid w:val="750071DD"/>
    <w:rsid w:val="75D634EE"/>
    <w:rsid w:val="75F0DC1D"/>
    <w:rsid w:val="77189FAD"/>
    <w:rsid w:val="771D3B6C"/>
    <w:rsid w:val="776B043B"/>
    <w:rsid w:val="77C67CDC"/>
    <w:rsid w:val="77F2649A"/>
    <w:rsid w:val="78EF7C00"/>
    <w:rsid w:val="790BF771"/>
    <w:rsid w:val="794A9A16"/>
    <w:rsid w:val="797C95A4"/>
    <w:rsid w:val="799BAB77"/>
    <w:rsid w:val="7A05ED46"/>
    <w:rsid w:val="7A122D67"/>
    <w:rsid w:val="7B6F1B76"/>
    <w:rsid w:val="7BDFEBEB"/>
    <w:rsid w:val="7CBBC3E1"/>
    <w:rsid w:val="7D0DFAC2"/>
    <w:rsid w:val="7D39CBB2"/>
    <w:rsid w:val="7EE71347"/>
    <w:rsid w:val="7F0145B4"/>
    <w:rsid w:val="7FEA5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F7D54"/>
  <w15:chartTrackingRefBased/>
  <w15:docId w15:val="{BB0F6D43-E690-45A6-BD4A-9C40E999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4"/>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5"/>
      </w:numPr>
      <w:spacing w:before="240" w:after="60"/>
      <w:ind w:left="720"/>
      <w:outlineLvl w:val="1"/>
    </w:pPr>
    <w:rPr>
      <w:b/>
      <w:sz w:val="28"/>
    </w:rPr>
  </w:style>
  <w:style w:type="paragraph" w:styleId="Heading3">
    <w:name w:val="heading 3"/>
    <w:basedOn w:val="Normal"/>
    <w:next w:val="Normal"/>
    <w:qFormat/>
    <w:pPr>
      <w:keepNext/>
      <w:numPr>
        <w:ilvl w:val="2"/>
        <w:numId w:val="6"/>
      </w:numPr>
      <w:spacing w:before="240" w:after="60"/>
      <w:ind w:left="720"/>
      <w:outlineLvl w:val="2"/>
    </w:pPr>
    <w:rPr>
      <w:b/>
      <w:sz w:val="24"/>
    </w:rPr>
  </w:style>
  <w:style w:type="paragraph" w:styleId="Heading4">
    <w:name w:val="heading 4"/>
    <w:basedOn w:val="Heading3"/>
    <w:next w:val="Normal"/>
    <w:qFormat/>
    <w:pPr>
      <w:numPr>
        <w:ilvl w:val="3"/>
        <w:numId w:val="7"/>
      </w:numPr>
      <w:ind w:left="864" w:hanging="864"/>
      <w:outlineLvl w:val="3"/>
    </w:pPr>
  </w:style>
  <w:style w:type="paragraph" w:styleId="Heading5">
    <w:name w:val="heading 5"/>
    <w:basedOn w:val="Normal"/>
    <w:next w:val="Normal"/>
    <w:qFormat/>
    <w:pPr>
      <w:numPr>
        <w:ilvl w:val="4"/>
        <w:numId w:val="8"/>
      </w:numPr>
      <w:spacing w:before="240" w:after="60"/>
      <w:ind w:left="864" w:hanging="864"/>
      <w:outlineLvl w:val="4"/>
    </w:pPr>
    <w:rPr>
      <w:b/>
    </w:rPr>
  </w:style>
  <w:style w:type="paragraph" w:styleId="Heading6">
    <w:name w:val="heading 6"/>
    <w:basedOn w:val="Normal"/>
    <w:next w:val="Normal"/>
    <w:qFormat/>
    <w:pPr>
      <w:numPr>
        <w:ilvl w:val="5"/>
        <w:numId w:val="9"/>
      </w:numPr>
      <w:spacing w:before="240" w:after="60"/>
      <w:ind w:left="864" w:hanging="864"/>
      <w:outlineLvl w:val="5"/>
    </w:pPr>
    <w:rPr>
      <w:i/>
    </w:rPr>
  </w:style>
  <w:style w:type="paragraph" w:styleId="Heading7">
    <w:name w:val="heading 7"/>
    <w:basedOn w:val="Normal"/>
    <w:next w:val="Normal"/>
    <w:qFormat/>
    <w:pPr>
      <w:numPr>
        <w:ilvl w:val="6"/>
        <w:numId w:val="10"/>
      </w:numPr>
      <w:spacing w:before="240" w:after="60"/>
      <w:ind w:left="864" w:hanging="864"/>
      <w:outlineLvl w:val="6"/>
    </w:pPr>
  </w:style>
  <w:style w:type="paragraph" w:styleId="Heading8">
    <w:name w:val="heading 8"/>
    <w:basedOn w:val="Normal"/>
    <w:next w:val="Normal"/>
    <w:qFormat/>
    <w:pPr>
      <w:numPr>
        <w:ilvl w:val="7"/>
        <w:numId w:val="11"/>
      </w:numPr>
      <w:spacing w:before="240" w:after="60"/>
      <w:ind w:left="864" w:hanging="864"/>
      <w:outlineLvl w:val="7"/>
    </w:pPr>
    <w:rPr>
      <w:i/>
    </w:rPr>
  </w:style>
  <w:style w:type="paragraph" w:styleId="Heading9">
    <w:name w:val="heading 9"/>
    <w:basedOn w:val="Normal"/>
    <w:next w:val="Normal"/>
    <w:qFormat/>
    <w:pPr>
      <w:numPr>
        <w:ilvl w:val="8"/>
        <w:numId w:val="12"/>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3"/>
      </w:numPr>
    </w:pPr>
  </w:style>
  <w:style w:type="paragraph" w:customStyle="1" w:styleId="SubListNumber">
    <w:name w:val="Sub List Number"/>
    <w:basedOn w:val="ListAlpa"/>
    <w:pPr>
      <w:numPr>
        <w:numId w:val="14"/>
      </w:numPr>
      <w:tabs>
        <w:tab w:val="num" w:pos="72"/>
      </w:tabs>
      <w:ind w:left="72" w:hanging="432"/>
    </w:pPr>
  </w:style>
  <w:style w:type="paragraph" w:styleId="ListBullet">
    <w:name w:val="List Bullet"/>
    <w:basedOn w:val="Normal"/>
    <w:autoRedefine/>
    <w:pPr>
      <w:numPr>
        <w:numId w:val="15"/>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character" w:customStyle="1" w:styleId="normaltextrun">
    <w:name w:val="normaltextrun"/>
    <w:rsid w:val="00845C8D"/>
  </w:style>
  <w:style w:type="paragraph" w:customStyle="1" w:styleId="paragraph0">
    <w:name w:val="paragraph"/>
    <w:basedOn w:val="Normal"/>
    <w:rsid w:val="00845C8D"/>
    <w:pPr>
      <w:overflowPunct/>
      <w:autoSpaceDE/>
      <w:autoSpaceDN/>
      <w:adjustRightInd/>
      <w:spacing w:before="100" w:beforeAutospacing="1" w:after="100" w:afterAutospacing="1"/>
      <w:textAlignment w:val="auto"/>
    </w:pPr>
    <w:rPr>
      <w:sz w:val="24"/>
      <w:szCs w:val="24"/>
    </w:rPr>
  </w:style>
  <w:style w:type="character" w:customStyle="1" w:styleId="eop">
    <w:name w:val="eop"/>
    <w:rsid w:val="00845C8D"/>
  </w:style>
  <w:style w:type="character" w:customStyle="1" w:styleId="spellingerror">
    <w:name w:val="spellingerror"/>
    <w:rsid w:val="00845C8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656013">
      <w:bodyDiv w:val="1"/>
      <w:marLeft w:val="0"/>
      <w:marRight w:val="0"/>
      <w:marTop w:val="0"/>
      <w:marBottom w:val="0"/>
      <w:divBdr>
        <w:top w:val="none" w:sz="0" w:space="0" w:color="auto"/>
        <w:left w:val="none" w:sz="0" w:space="0" w:color="auto"/>
        <w:bottom w:val="none" w:sz="0" w:space="0" w:color="auto"/>
        <w:right w:val="none" w:sz="0" w:space="0" w:color="auto"/>
      </w:divBdr>
      <w:divsChild>
        <w:div w:id="68501595">
          <w:marLeft w:val="0"/>
          <w:marRight w:val="0"/>
          <w:marTop w:val="0"/>
          <w:marBottom w:val="0"/>
          <w:divBdr>
            <w:top w:val="none" w:sz="0" w:space="0" w:color="auto"/>
            <w:left w:val="none" w:sz="0" w:space="0" w:color="auto"/>
            <w:bottom w:val="none" w:sz="0" w:space="0" w:color="auto"/>
            <w:right w:val="none" w:sz="0" w:space="0" w:color="auto"/>
          </w:divBdr>
        </w:div>
        <w:div w:id="110711468">
          <w:marLeft w:val="0"/>
          <w:marRight w:val="0"/>
          <w:marTop w:val="0"/>
          <w:marBottom w:val="0"/>
          <w:divBdr>
            <w:top w:val="none" w:sz="0" w:space="0" w:color="auto"/>
            <w:left w:val="none" w:sz="0" w:space="0" w:color="auto"/>
            <w:bottom w:val="none" w:sz="0" w:space="0" w:color="auto"/>
            <w:right w:val="none" w:sz="0" w:space="0" w:color="auto"/>
          </w:divBdr>
        </w:div>
        <w:div w:id="202405199">
          <w:marLeft w:val="0"/>
          <w:marRight w:val="0"/>
          <w:marTop w:val="0"/>
          <w:marBottom w:val="0"/>
          <w:divBdr>
            <w:top w:val="none" w:sz="0" w:space="0" w:color="auto"/>
            <w:left w:val="none" w:sz="0" w:space="0" w:color="auto"/>
            <w:bottom w:val="none" w:sz="0" w:space="0" w:color="auto"/>
            <w:right w:val="none" w:sz="0" w:space="0" w:color="auto"/>
          </w:divBdr>
        </w:div>
        <w:div w:id="339048006">
          <w:marLeft w:val="0"/>
          <w:marRight w:val="0"/>
          <w:marTop w:val="0"/>
          <w:marBottom w:val="0"/>
          <w:divBdr>
            <w:top w:val="none" w:sz="0" w:space="0" w:color="auto"/>
            <w:left w:val="none" w:sz="0" w:space="0" w:color="auto"/>
            <w:bottom w:val="none" w:sz="0" w:space="0" w:color="auto"/>
            <w:right w:val="none" w:sz="0" w:space="0" w:color="auto"/>
          </w:divBdr>
        </w:div>
        <w:div w:id="615136885">
          <w:marLeft w:val="0"/>
          <w:marRight w:val="0"/>
          <w:marTop w:val="0"/>
          <w:marBottom w:val="0"/>
          <w:divBdr>
            <w:top w:val="none" w:sz="0" w:space="0" w:color="auto"/>
            <w:left w:val="none" w:sz="0" w:space="0" w:color="auto"/>
            <w:bottom w:val="none" w:sz="0" w:space="0" w:color="auto"/>
            <w:right w:val="none" w:sz="0" w:space="0" w:color="auto"/>
          </w:divBdr>
        </w:div>
        <w:div w:id="819658956">
          <w:marLeft w:val="0"/>
          <w:marRight w:val="0"/>
          <w:marTop w:val="0"/>
          <w:marBottom w:val="0"/>
          <w:divBdr>
            <w:top w:val="none" w:sz="0" w:space="0" w:color="auto"/>
            <w:left w:val="none" w:sz="0" w:space="0" w:color="auto"/>
            <w:bottom w:val="none" w:sz="0" w:space="0" w:color="auto"/>
            <w:right w:val="none" w:sz="0" w:space="0" w:color="auto"/>
          </w:divBdr>
        </w:div>
      </w:divsChild>
    </w:div>
    <w:div w:id="1853296204">
      <w:bodyDiv w:val="1"/>
      <w:marLeft w:val="0"/>
      <w:marRight w:val="0"/>
      <w:marTop w:val="0"/>
      <w:marBottom w:val="0"/>
      <w:divBdr>
        <w:top w:val="none" w:sz="0" w:space="0" w:color="auto"/>
        <w:left w:val="none" w:sz="0" w:space="0" w:color="auto"/>
        <w:bottom w:val="none" w:sz="0" w:space="0" w:color="auto"/>
        <w:right w:val="none" w:sz="0" w:space="0" w:color="auto"/>
      </w:divBdr>
      <w:divsChild>
        <w:div w:id="188615296">
          <w:marLeft w:val="0"/>
          <w:marRight w:val="0"/>
          <w:marTop w:val="0"/>
          <w:marBottom w:val="0"/>
          <w:divBdr>
            <w:top w:val="none" w:sz="0" w:space="0" w:color="auto"/>
            <w:left w:val="none" w:sz="0" w:space="0" w:color="auto"/>
            <w:bottom w:val="none" w:sz="0" w:space="0" w:color="auto"/>
            <w:right w:val="none" w:sz="0" w:space="0" w:color="auto"/>
          </w:divBdr>
        </w:div>
        <w:div w:id="280186314">
          <w:marLeft w:val="0"/>
          <w:marRight w:val="0"/>
          <w:marTop w:val="0"/>
          <w:marBottom w:val="0"/>
          <w:divBdr>
            <w:top w:val="none" w:sz="0" w:space="0" w:color="auto"/>
            <w:left w:val="none" w:sz="0" w:space="0" w:color="auto"/>
            <w:bottom w:val="none" w:sz="0" w:space="0" w:color="auto"/>
            <w:right w:val="none" w:sz="0" w:space="0" w:color="auto"/>
          </w:divBdr>
        </w:div>
        <w:div w:id="966086248">
          <w:marLeft w:val="0"/>
          <w:marRight w:val="0"/>
          <w:marTop w:val="0"/>
          <w:marBottom w:val="0"/>
          <w:divBdr>
            <w:top w:val="none" w:sz="0" w:space="0" w:color="auto"/>
            <w:left w:val="none" w:sz="0" w:space="0" w:color="auto"/>
            <w:bottom w:val="none" w:sz="0" w:space="0" w:color="auto"/>
            <w:right w:val="none" w:sz="0" w:space="0" w:color="auto"/>
          </w:divBdr>
        </w:div>
        <w:div w:id="1446920803">
          <w:marLeft w:val="0"/>
          <w:marRight w:val="0"/>
          <w:marTop w:val="0"/>
          <w:marBottom w:val="0"/>
          <w:divBdr>
            <w:top w:val="none" w:sz="0" w:space="0" w:color="auto"/>
            <w:left w:val="none" w:sz="0" w:space="0" w:color="auto"/>
            <w:bottom w:val="none" w:sz="0" w:space="0" w:color="auto"/>
            <w:right w:val="none" w:sz="0" w:space="0" w:color="auto"/>
          </w:divBdr>
        </w:div>
        <w:div w:id="1788742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ebokwiki.org/Chapter_6:_Software_Configuration_Management"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okwiki.org/Chapter_6:_Software_Configuration_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0142122979FF49B9E3B7F8475445BF" ma:contentTypeVersion="4" ma:contentTypeDescription="Create a new document." ma:contentTypeScope="" ma:versionID="36afac1effb5a0cedc14e22b133d8e58">
  <xsd:schema xmlns:xsd="http://www.w3.org/2001/XMLSchema" xmlns:xs="http://www.w3.org/2001/XMLSchema" xmlns:p="http://schemas.microsoft.com/office/2006/metadata/properties" xmlns:ns2="c5fa402f-53ec-4b2a-b19a-c314125128fb" targetNamespace="http://schemas.microsoft.com/office/2006/metadata/properties" ma:root="true" ma:fieldsID="e09e280caa2194fc6d24cc1bb7b0f091" ns2:_="">
    <xsd:import namespace="c5fa402f-53ec-4b2a-b19a-c314125128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a402f-53ec-4b2a-b19a-c31412512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2F9D54-6A9B-4CC9-8353-A7DD814C6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BAF165-482F-40CA-AA4C-552F635EE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a402f-53ec-4b2a-b19a-c31412512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24E4A5-C1F5-4BF1-8E0B-4A1CB8D0C7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SRS</Template>
  <TotalTime>15</TotalTime>
  <Pages>9</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Rivas Pena, Itzel E</cp:lastModifiedBy>
  <cp:revision>4</cp:revision>
  <cp:lastPrinted>2005-01-16T21:53:00Z</cp:lastPrinted>
  <dcterms:created xsi:type="dcterms:W3CDTF">2020-02-06T18:17:00Z</dcterms:created>
  <dcterms:modified xsi:type="dcterms:W3CDTF">2020-02-06T19:22:00Z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0x010100DE0142122979FF49B9E3B7F8475445BF</vt:lpwstr>
  </property>
</Properties>
</file>