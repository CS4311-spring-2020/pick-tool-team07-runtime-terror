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A388" w14:textId="50BBD4DC" w:rsidR="75C88F7B" w:rsidRDefault="75C88F7B" w:rsidP="5148BB37">
      <w:pPr>
        <w:jc w:val="right"/>
        <w:rPr>
          <w:rFonts w:ascii="Arial" w:eastAsia="Arial" w:hAnsi="Arial" w:cs="Arial"/>
          <w:b/>
          <w:bCs/>
          <w:sz w:val="36"/>
          <w:szCs w:val="36"/>
        </w:rPr>
      </w:pPr>
      <w:r w:rsidRPr="0CACA325">
        <w:rPr>
          <w:rFonts w:ascii="Arial" w:eastAsia="Arial" w:hAnsi="Arial" w:cs="Arial"/>
          <w:color w:val="000000" w:themeColor="text1"/>
          <w:sz w:val="36"/>
          <w:szCs w:val="36"/>
        </w:rPr>
        <w:t>PMR Insight Collective Knowledge (PICK)</w:t>
      </w:r>
    </w:p>
    <w:p w14:paraId="12399F7D" w14:textId="13040086" w:rsidR="05FD07A5" w:rsidRDefault="05FD07A5" w:rsidP="0CACA325">
      <w:pPr>
        <w:pStyle w:val="Title"/>
        <w:spacing w:line="259" w:lineRule="auto"/>
      </w:pPr>
      <w:r w:rsidRPr="0CACA325">
        <w:rPr>
          <w:rFonts w:eastAsia="Arial" w:cs="Arial"/>
        </w:rPr>
        <w:t>Software Design Document</w:t>
      </w:r>
    </w:p>
    <w:p w14:paraId="54B199E4" w14:textId="59385A21" w:rsidR="75C88F7B" w:rsidRDefault="75C88F7B" w:rsidP="1CC79CF2">
      <w:pPr>
        <w:pStyle w:val="Subtitle"/>
        <w:rPr>
          <w:rFonts w:eastAsia="Arial" w:cs="Arial"/>
        </w:rPr>
      </w:pPr>
      <w:r w:rsidRPr="3D9F0A11">
        <w:rPr>
          <w:rFonts w:eastAsia="Arial" w:cs="Arial"/>
        </w:rPr>
        <w:t xml:space="preserve">Version </w:t>
      </w:r>
      <w:r w:rsidR="59EA42AF" w:rsidRPr="3D9F0A11">
        <w:rPr>
          <w:rFonts w:eastAsia="Arial" w:cs="Arial"/>
        </w:rPr>
        <w:t>1.9.2</w:t>
      </w:r>
    </w:p>
    <w:p w14:paraId="01F9ACF3" w14:textId="49D99901" w:rsidR="75C88F7B" w:rsidRDefault="75C88F7B" w:rsidP="5148BB37">
      <w:pPr>
        <w:pStyle w:val="Subtitle"/>
        <w:rPr>
          <w:rFonts w:eastAsia="Arial" w:cs="Arial"/>
          <w:bCs/>
          <w:szCs w:val="28"/>
        </w:rPr>
      </w:pPr>
      <w:r w:rsidRPr="5148BB37">
        <w:rPr>
          <w:rFonts w:eastAsia="Arial" w:cs="Arial"/>
          <w:bCs/>
          <w:color w:val="000000" w:themeColor="text1"/>
          <w:szCs w:val="28"/>
        </w:rPr>
        <w:t>2/27/2020</w:t>
      </w:r>
    </w:p>
    <w:p w14:paraId="450C1A40" w14:textId="2EF0DB99" w:rsidR="5148BB37" w:rsidRDefault="5148BB37" w:rsidP="5148BB37">
      <w:pPr>
        <w:pStyle w:val="Subtitle"/>
      </w:pPr>
    </w:p>
    <w:p w14:paraId="672A6659" w14:textId="77777777" w:rsidR="00E54833" w:rsidRDefault="00E54833">
      <w:pPr>
        <w:pStyle w:val="DocControlHeading"/>
        <w:sectPr w:rsidR="00E54833">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34561161"/>
      <w:r>
        <w:lastRenderedPageBreak/>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34561162"/>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3456116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3D9F0A11">
        <w:tc>
          <w:tcPr>
            <w:tcW w:w="4428" w:type="dxa"/>
          </w:tcPr>
          <w:p w14:paraId="164D663C" w14:textId="77777777" w:rsidR="00E54833" w:rsidRDefault="00E54833">
            <w:pPr>
              <w:jc w:val="right"/>
            </w:pPr>
            <w:r>
              <w:t>Initial Release:</w:t>
            </w:r>
          </w:p>
        </w:tc>
        <w:tc>
          <w:tcPr>
            <w:tcW w:w="4428" w:type="dxa"/>
          </w:tcPr>
          <w:p w14:paraId="0A37501D" w14:textId="793645EB" w:rsidR="00E54833" w:rsidRDefault="25C24EF2">
            <w:r>
              <w:t>1.0</w:t>
            </w:r>
          </w:p>
        </w:tc>
      </w:tr>
      <w:tr w:rsidR="00E54833" w14:paraId="79B7F8D3" w14:textId="77777777" w:rsidTr="3D9F0A11">
        <w:tc>
          <w:tcPr>
            <w:tcW w:w="4428" w:type="dxa"/>
          </w:tcPr>
          <w:p w14:paraId="08FD4353" w14:textId="77777777" w:rsidR="00E54833" w:rsidRDefault="00E54833">
            <w:pPr>
              <w:jc w:val="right"/>
            </w:pPr>
            <w:r>
              <w:t>Current Release:</w:t>
            </w:r>
          </w:p>
        </w:tc>
        <w:tc>
          <w:tcPr>
            <w:tcW w:w="4428" w:type="dxa"/>
          </w:tcPr>
          <w:p w14:paraId="5DAB6C7B" w14:textId="7B309563" w:rsidR="00E54833" w:rsidRDefault="4088D6E7" w:rsidP="3D9F0A11">
            <w:pPr>
              <w:spacing w:line="259" w:lineRule="auto"/>
            </w:pPr>
            <w:r>
              <w:t>1.9.2</w:t>
            </w:r>
          </w:p>
        </w:tc>
      </w:tr>
      <w:tr w:rsidR="00E54833" w14:paraId="4802E998" w14:textId="77777777" w:rsidTr="3D9F0A11">
        <w:tc>
          <w:tcPr>
            <w:tcW w:w="4428" w:type="dxa"/>
          </w:tcPr>
          <w:p w14:paraId="50FD86FA" w14:textId="77777777" w:rsidR="00E54833" w:rsidRDefault="00E54833">
            <w:pPr>
              <w:jc w:val="right"/>
            </w:pPr>
            <w:r>
              <w:t>Indicator of Last Page in Document:</w:t>
            </w:r>
          </w:p>
        </w:tc>
        <w:tc>
          <w:tcPr>
            <w:tcW w:w="4428" w:type="dxa"/>
          </w:tcPr>
          <w:p w14:paraId="02EB378F" w14:textId="78A130B6" w:rsidR="00E54833" w:rsidRDefault="64875683">
            <w:r>
              <w:t>$$$</w:t>
            </w:r>
          </w:p>
        </w:tc>
      </w:tr>
      <w:tr w:rsidR="00E54833" w14:paraId="3E43F795" w14:textId="77777777" w:rsidTr="3D9F0A11">
        <w:tc>
          <w:tcPr>
            <w:tcW w:w="4428" w:type="dxa"/>
          </w:tcPr>
          <w:p w14:paraId="2297BAEF" w14:textId="77777777" w:rsidR="00E54833" w:rsidRDefault="00E54833">
            <w:pPr>
              <w:jc w:val="right"/>
            </w:pPr>
            <w:r>
              <w:t>Date of Last Review:</w:t>
            </w:r>
          </w:p>
        </w:tc>
        <w:tc>
          <w:tcPr>
            <w:tcW w:w="4428" w:type="dxa"/>
          </w:tcPr>
          <w:p w14:paraId="6A05A809" w14:textId="4B892C56" w:rsidR="00E54833" w:rsidRDefault="30B74436" w:rsidP="1CC79CF2">
            <w:pPr>
              <w:spacing w:line="259" w:lineRule="auto"/>
            </w:pPr>
            <w:r>
              <w:t>3/7/2020</w:t>
            </w:r>
          </w:p>
        </w:tc>
      </w:tr>
      <w:tr w:rsidR="00E54833" w14:paraId="683248D2" w14:textId="77777777" w:rsidTr="3D9F0A11">
        <w:tc>
          <w:tcPr>
            <w:tcW w:w="4428" w:type="dxa"/>
          </w:tcPr>
          <w:p w14:paraId="5954F1B7" w14:textId="77777777" w:rsidR="00E54833" w:rsidRDefault="00E54833">
            <w:pPr>
              <w:jc w:val="right"/>
            </w:pPr>
            <w:r>
              <w:t>Date of Next Review:</w:t>
            </w:r>
          </w:p>
        </w:tc>
        <w:tc>
          <w:tcPr>
            <w:tcW w:w="4428" w:type="dxa"/>
          </w:tcPr>
          <w:p w14:paraId="5A39BBE3" w14:textId="0B714747" w:rsidR="00E54833" w:rsidRDefault="24916302">
            <w:r>
              <w:t>3/8/2020</w:t>
            </w:r>
          </w:p>
        </w:tc>
      </w:tr>
      <w:tr w:rsidR="00E54833" w14:paraId="61220FA6" w14:textId="77777777" w:rsidTr="3D9F0A11">
        <w:tc>
          <w:tcPr>
            <w:tcW w:w="4428" w:type="dxa"/>
          </w:tcPr>
          <w:p w14:paraId="74A20F4E" w14:textId="77777777" w:rsidR="00E54833" w:rsidRDefault="00E54833">
            <w:pPr>
              <w:jc w:val="right"/>
            </w:pPr>
            <w:r>
              <w:t>Target Date for Next Update:</w:t>
            </w:r>
          </w:p>
        </w:tc>
        <w:tc>
          <w:tcPr>
            <w:tcW w:w="4428" w:type="dxa"/>
          </w:tcPr>
          <w:p w14:paraId="41C8F396" w14:textId="2B1BF595" w:rsidR="00E54833" w:rsidRDefault="5E81FA00">
            <w:r>
              <w:t>3/8/2020</w:t>
            </w:r>
          </w:p>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34561164"/>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58837AE4" w14:textId="6AF42BDF" w:rsidR="00E54833" w:rsidRDefault="00E54833" w:rsidP="760ED87B">
      <w:pPr>
        <w:ind w:left="2160"/>
        <w:rPr>
          <w:sz w:val="22"/>
          <w:szCs w:val="22"/>
        </w:rPr>
      </w:pPr>
      <w:r>
        <w:t>Guidance Team Members:</w:t>
      </w:r>
      <w:r w:rsidR="4C4C3927" w:rsidRPr="760ED87B">
        <w:rPr>
          <w:sz w:val="22"/>
          <w:szCs w:val="22"/>
        </w:rPr>
        <w:t xml:space="preserve">   Dr. Steven Roach</w:t>
      </w:r>
    </w:p>
    <w:p w14:paraId="6C1757FC" w14:textId="1F860F8B" w:rsidR="4C4C3927" w:rsidRDefault="4C4C3927" w:rsidP="760ED87B">
      <w:pPr>
        <w:ind w:left="2160"/>
        <w:rPr>
          <w:sz w:val="22"/>
          <w:szCs w:val="22"/>
        </w:rPr>
      </w:pPr>
      <w:r w:rsidRPr="0CACA325">
        <w:rPr>
          <w:sz w:val="22"/>
          <w:szCs w:val="22"/>
        </w:rPr>
        <w:t xml:space="preserve">                                         </w:t>
      </w:r>
      <w:r w:rsidR="1EB4DFAA" w:rsidRPr="0CACA325">
        <w:rPr>
          <w:sz w:val="22"/>
          <w:szCs w:val="22"/>
        </w:rPr>
        <w:t xml:space="preserve">   </w:t>
      </w:r>
      <w:r w:rsidRPr="0CACA325">
        <w:rPr>
          <w:sz w:val="22"/>
          <w:szCs w:val="22"/>
        </w:rPr>
        <w:t xml:space="preserve"> Jake Lasley</w:t>
      </w:r>
    </w:p>
    <w:p w14:paraId="31F5A0E0" w14:textId="1890E820" w:rsidR="760ED87B" w:rsidRDefault="760ED87B" w:rsidP="760ED87B">
      <w:pPr>
        <w:ind w:left="2160"/>
      </w:pPr>
    </w:p>
    <w:p w14:paraId="72A3D3EC" w14:textId="77777777" w:rsidR="00CF7257" w:rsidRDefault="00CF7257" w:rsidP="00CF7257">
      <w:pPr>
        <w:ind w:left="2880" w:firstLine="720"/>
      </w:pPr>
    </w:p>
    <w:p w14:paraId="5602FEF1" w14:textId="5D70C92B" w:rsidR="00E54833" w:rsidRDefault="237A8BE7" w:rsidP="760ED87B">
      <w:pPr>
        <w:rPr>
          <w:sz w:val="22"/>
          <w:szCs w:val="22"/>
        </w:rPr>
      </w:pPr>
      <w:r>
        <w:t xml:space="preserve">                                  </w:t>
      </w:r>
      <w:r w:rsidR="00564DB4">
        <w:t xml:space="preserve">     </w:t>
      </w:r>
      <w:r>
        <w:t xml:space="preserve">  </w:t>
      </w:r>
      <w:r w:rsidR="00E54833">
        <w:t xml:space="preserve">Customer: </w:t>
      </w:r>
      <w:r w:rsidR="73837BF4">
        <w:t xml:space="preserve">                    </w:t>
      </w:r>
      <w:r w:rsidR="79FF2F56">
        <w:t xml:space="preserve"> </w:t>
      </w:r>
      <w:r w:rsidR="698D9224">
        <w:t xml:space="preserve">     </w:t>
      </w:r>
      <w:r w:rsidR="73837BF4" w:rsidRPr="0CACA325">
        <w:rPr>
          <w:sz w:val="22"/>
          <w:szCs w:val="22"/>
        </w:rPr>
        <w:t>Mr. Baltazar Santaella </w:t>
      </w:r>
    </w:p>
    <w:p w14:paraId="19388EB4" w14:textId="0EE2512B" w:rsidR="00E54833" w:rsidRDefault="73837BF4" w:rsidP="760ED87B">
      <w:pPr>
        <w:rPr>
          <w:sz w:val="22"/>
          <w:szCs w:val="22"/>
        </w:rPr>
      </w:pPr>
      <w:r w:rsidRPr="0CACA325">
        <w:rPr>
          <w:sz w:val="22"/>
          <w:szCs w:val="22"/>
        </w:rPr>
        <w:t xml:space="preserve">                                                                           </w:t>
      </w:r>
      <w:r w:rsidR="0B6C2058" w:rsidRPr="0CACA325">
        <w:rPr>
          <w:sz w:val="22"/>
          <w:szCs w:val="22"/>
        </w:rPr>
        <w:t xml:space="preserve"> </w:t>
      </w:r>
      <w:r w:rsidR="00985552" w:rsidRPr="0CACA325">
        <w:rPr>
          <w:sz w:val="22"/>
          <w:szCs w:val="22"/>
        </w:rPr>
        <w:t xml:space="preserve">     </w:t>
      </w:r>
      <w:r w:rsidR="7B8E27FD" w:rsidRPr="0CACA325">
        <w:rPr>
          <w:sz w:val="22"/>
          <w:szCs w:val="22"/>
        </w:rPr>
        <w:t xml:space="preserve">   </w:t>
      </w:r>
      <w:r w:rsidR="0B6C2058" w:rsidRPr="0CACA325">
        <w:rPr>
          <w:sz w:val="22"/>
          <w:szCs w:val="22"/>
        </w:rPr>
        <w:t xml:space="preserve"> </w:t>
      </w:r>
      <w:r w:rsidRPr="0CACA325">
        <w:rPr>
          <w:sz w:val="22"/>
          <w:szCs w:val="22"/>
        </w:rPr>
        <w:t>Ms. Herandy Vasquez </w:t>
      </w:r>
    </w:p>
    <w:p w14:paraId="594784A3" w14:textId="33A4BD18" w:rsidR="00E54833" w:rsidRDefault="73837BF4" w:rsidP="760ED87B">
      <w:pPr>
        <w:rPr>
          <w:sz w:val="22"/>
          <w:szCs w:val="22"/>
        </w:rPr>
      </w:pPr>
      <w:r w:rsidRPr="0CACA325">
        <w:rPr>
          <w:sz w:val="22"/>
          <w:szCs w:val="22"/>
        </w:rPr>
        <w:t xml:space="preserve">                                                                          </w:t>
      </w:r>
      <w:r w:rsidR="74DD9DCA" w:rsidRPr="0CACA325">
        <w:rPr>
          <w:sz w:val="22"/>
          <w:szCs w:val="22"/>
        </w:rPr>
        <w:t xml:space="preserve">  </w:t>
      </w:r>
      <w:r w:rsidRPr="0CACA325">
        <w:rPr>
          <w:sz w:val="22"/>
          <w:szCs w:val="22"/>
        </w:rPr>
        <w:t xml:space="preserve"> </w:t>
      </w:r>
      <w:r w:rsidR="00985552" w:rsidRPr="0CACA325">
        <w:rPr>
          <w:sz w:val="22"/>
          <w:szCs w:val="22"/>
        </w:rPr>
        <w:t xml:space="preserve">    </w:t>
      </w:r>
      <w:r w:rsidR="118DA08E" w:rsidRPr="0CACA325">
        <w:rPr>
          <w:sz w:val="22"/>
          <w:szCs w:val="22"/>
        </w:rPr>
        <w:t xml:space="preserve">   </w:t>
      </w:r>
      <w:r w:rsidR="00985552" w:rsidRPr="0CACA325">
        <w:rPr>
          <w:sz w:val="22"/>
          <w:szCs w:val="22"/>
        </w:rPr>
        <w:t xml:space="preserve"> </w:t>
      </w:r>
      <w:r w:rsidRPr="0CACA325">
        <w:rPr>
          <w:sz w:val="22"/>
          <w:szCs w:val="22"/>
        </w:rPr>
        <w:t>Mr. Vincent Fonseca </w:t>
      </w:r>
    </w:p>
    <w:p w14:paraId="1042233A" w14:textId="7EA5FCA3" w:rsidR="00E54833" w:rsidRDefault="73837BF4" w:rsidP="760ED87B">
      <w:pPr>
        <w:rPr>
          <w:sz w:val="22"/>
          <w:szCs w:val="22"/>
        </w:rPr>
      </w:pPr>
      <w:r w:rsidRPr="0CACA325">
        <w:rPr>
          <w:sz w:val="22"/>
          <w:szCs w:val="22"/>
        </w:rPr>
        <w:t xml:space="preserve">                                                                           </w:t>
      </w:r>
      <w:r w:rsidR="00985552" w:rsidRPr="0CACA325">
        <w:rPr>
          <w:sz w:val="22"/>
          <w:szCs w:val="22"/>
        </w:rPr>
        <w:t xml:space="preserve">     </w:t>
      </w:r>
      <w:r w:rsidRPr="0CACA325">
        <w:rPr>
          <w:sz w:val="22"/>
          <w:szCs w:val="22"/>
        </w:rPr>
        <w:t xml:space="preserve"> </w:t>
      </w:r>
      <w:r w:rsidR="37AB2CE5" w:rsidRPr="0CACA325">
        <w:rPr>
          <w:sz w:val="22"/>
          <w:szCs w:val="22"/>
        </w:rPr>
        <w:t xml:space="preserve">   </w:t>
      </w:r>
      <w:r w:rsidRPr="0CACA325">
        <w:rPr>
          <w:sz w:val="22"/>
          <w:szCs w:val="22"/>
        </w:rPr>
        <w:t xml:space="preserve"> Ms. Florencia Larsen </w:t>
      </w:r>
    </w:p>
    <w:p w14:paraId="42CF3761" w14:textId="6787C417" w:rsidR="00E54833" w:rsidRDefault="73837BF4" w:rsidP="760ED87B">
      <w:pPr>
        <w:rPr>
          <w:sz w:val="22"/>
          <w:szCs w:val="22"/>
        </w:rPr>
      </w:pPr>
      <w:r w:rsidRPr="0CACA325">
        <w:rPr>
          <w:sz w:val="22"/>
          <w:szCs w:val="22"/>
        </w:rPr>
        <w:t xml:space="preserve">                                                                             </w:t>
      </w:r>
      <w:r w:rsidR="6D8FA42E" w:rsidRPr="0CACA325">
        <w:rPr>
          <w:sz w:val="22"/>
          <w:szCs w:val="22"/>
        </w:rPr>
        <w:t xml:space="preserve"> </w:t>
      </w:r>
      <w:r w:rsidR="00985552" w:rsidRPr="0CACA325">
        <w:rPr>
          <w:sz w:val="22"/>
          <w:szCs w:val="22"/>
        </w:rPr>
        <w:t xml:space="preserve"> </w:t>
      </w:r>
      <w:r w:rsidR="7E6D6591" w:rsidRPr="0CACA325">
        <w:rPr>
          <w:sz w:val="22"/>
          <w:szCs w:val="22"/>
        </w:rPr>
        <w:t xml:space="preserve">   </w:t>
      </w:r>
      <w:r w:rsidR="00985552" w:rsidRPr="0CACA325">
        <w:rPr>
          <w:sz w:val="22"/>
          <w:szCs w:val="22"/>
        </w:rPr>
        <w:t xml:space="preserve">   </w:t>
      </w:r>
      <w:r w:rsidRPr="0CACA325">
        <w:rPr>
          <w:sz w:val="22"/>
          <w:szCs w:val="22"/>
        </w:rPr>
        <w:t>Mr. Eric de Nava </w:t>
      </w:r>
    </w:p>
    <w:p w14:paraId="02705AF3" w14:textId="2CB4C283" w:rsidR="00E54833" w:rsidRDefault="00E54833" w:rsidP="760ED87B">
      <w:pPr>
        <w:ind w:left="1440" w:firstLine="720"/>
      </w:pPr>
    </w:p>
    <w:p w14:paraId="0D0B940D" w14:textId="77777777" w:rsidR="00E54833" w:rsidRDefault="00E54833">
      <w:pPr>
        <w:ind w:left="1440" w:firstLine="720"/>
      </w:pPr>
    </w:p>
    <w:p w14:paraId="551A04B0" w14:textId="6E2D2711" w:rsidR="00E54833" w:rsidRDefault="00E54833" w:rsidP="760ED87B">
      <w:pPr>
        <w:ind w:left="1440" w:firstLine="720"/>
        <w:rPr>
          <w:sz w:val="22"/>
          <w:szCs w:val="22"/>
        </w:rPr>
      </w:pPr>
      <w:r>
        <w:t>Software Team Members:</w:t>
      </w:r>
      <w:r w:rsidR="1A8D64AE" w:rsidRPr="0CACA325">
        <w:rPr>
          <w:sz w:val="22"/>
          <w:szCs w:val="22"/>
        </w:rPr>
        <w:t xml:space="preserve">  </w:t>
      </w:r>
      <w:r w:rsidR="4D8BA2C6" w:rsidRPr="0CACA325">
        <w:rPr>
          <w:sz w:val="22"/>
          <w:szCs w:val="22"/>
        </w:rPr>
        <w:t xml:space="preserve"> </w:t>
      </w:r>
      <w:r w:rsidR="1A8D64AE" w:rsidRPr="0CACA325">
        <w:rPr>
          <w:sz w:val="22"/>
          <w:szCs w:val="22"/>
        </w:rPr>
        <w:t xml:space="preserve"> Itzel Rivas</w:t>
      </w:r>
    </w:p>
    <w:p w14:paraId="52C2D7E3" w14:textId="656FA522" w:rsidR="1A8D64AE" w:rsidRDefault="1A8D64AE" w:rsidP="760ED87B">
      <w:pPr>
        <w:ind w:left="1440" w:firstLine="720"/>
        <w:rPr>
          <w:sz w:val="22"/>
          <w:szCs w:val="22"/>
        </w:rPr>
      </w:pPr>
      <w:r w:rsidRPr="0CACA325">
        <w:rPr>
          <w:sz w:val="22"/>
          <w:szCs w:val="22"/>
        </w:rPr>
        <w:t xml:space="preserve">                                         </w:t>
      </w:r>
      <w:r w:rsidR="2EF821D1" w:rsidRPr="0CACA325">
        <w:rPr>
          <w:sz w:val="22"/>
          <w:szCs w:val="22"/>
        </w:rPr>
        <w:t xml:space="preserve">     </w:t>
      </w:r>
      <w:r w:rsidRPr="0CACA325">
        <w:rPr>
          <w:sz w:val="22"/>
          <w:szCs w:val="22"/>
        </w:rPr>
        <w:t>Eder Rodriguez</w:t>
      </w:r>
    </w:p>
    <w:p w14:paraId="2ADDC0DC" w14:textId="3F242780" w:rsidR="1A8D64AE" w:rsidRDefault="1A8D64AE" w:rsidP="760ED87B">
      <w:pPr>
        <w:ind w:left="1440" w:firstLine="720"/>
        <w:rPr>
          <w:sz w:val="22"/>
          <w:szCs w:val="22"/>
        </w:rPr>
      </w:pPr>
      <w:r w:rsidRPr="0CACA325">
        <w:rPr>
          <w:sz w:val="22"/>
          <w:szCs w:val="22"/>
        </w:rPr>
        <w:t xml:space="preserve">                                        </w:t>
      </w:r>
      <w:r w:rsidR="2B636FA5" w:rsidRPr="0CACA325">
        <w:rPr>
          <w:sz w:val="22"/>
          <w:szCs w:val="22"/>
        </w:rPr>
        <w:t xml:space="preserve">     </w:t>
      </w:r>
      <w:r w:rsidRPr="0CACA325">
        <w:rPr>
          <w:sz w:val="22"/>
          <w:szCs w:val="22"/>
        </w:rPr>
        <w:t xml:space="preserve"> Jose Gallardo</w:t>
      </w:r>
    </w:p>
    <w:p w14:paraId="45F0E946" w14:textId="10D786BF" w:rsidR="1A8D64AE" w:rsidRDefault="1A8D64AE" w:rsidP="760ED87B">
      <w:pPr>
        <w:ind w:left="1440" w:firstLine="720"/>
        <w:rPr>
          <w:sz w:val="22"/>
          <w:szCs w:val="22"/>
        </w:rPr>
      </w:pPr>
      <w:r w:rsidRPr="0CACA325">
        <w:rPr>
          <w:sz w:val="22"/>
          <w:szCs w:val="22"/>
        </w:rPr>
        <w:t xml:space="preserve">                                         </w:t>
      </w:r>
      <w:r w:rsidR="20A192E5" w:rsidRPr="0CACA325">
        <w:rPr>
          <w:sz w:val="22"/>
          <w:szCs w:val="22"/>
        </w:rPr>
        <w:t xml:space="preserve">     </w:t>
      </w:r>
      <w:r w:rsidRPr="0CACA325">
        <w:rPr>
          <w:sz w:val="22"/>
          <w:szCs w:val="22"/>
        </w:rPr>
        <w:t>Gilbert Alvarez</w:t>
      </w:r>
    </w:p>
    <w:p w14:paraId="2CD76299" w14:textId="44EEE98B" w:rsidR="1A8D64AE" w:rsidRDefault="1A8D64AE" w:rsidP="760ED87B">
      <w:pPr>
        <w:ind w:left="1440" w:firstLine="720"/>
        <w:rPr>
          <w:sz w:val="22"/>
          <w:szCs w:val="22"/>
        </w:rPr>
      </w:pPr>
      <w:r w:rsidRPr="0CACA325">
        <w:rPr>
          <w:sz w:val="22"/>
          <w:szCs w:val="22"/>
        </w:rPr>
        <w:t xml:space="preserve">                                         </w:t>
      </w:r>
      <w:r w:rsidR="3483068B" w:rsidRPr="0CACA325">
        <w:rPr>
          <w:sz w:val="22"/>
          <w:szCs w:val="22"/>
        </w:rPr>
        <w:t xml:space="preserve">     </w:t>
      </w:r>
      <w:r w:rsidRPr="0CACA325">
        <w:rPr>
          <w:sz w:val="22"/>
          <w:szCs w:val="22"/>
        </w:rPr>
        <w:t>Nusrat Sarmin</w:t>
      </w:r>
    </w:p>
    <w:p w14:paraId="756C12E0" w14:textId="784F0484" w:rsidR="760ED87B" w:rsidRDefault="760ED87B" w:rsidP="760ED87B">
      <w:pPr>
        <w:ind w:left="1440" w:firstLine="720"/>
      </w:pPr>
    </w:p>
    <w:p w14:paraId="0E27B00A" w14:textId="77777777" w:rsidR="00CF7257" w:rsidRDefault="00CF7257">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34561165"/>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3D9F0A11">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3D9F0A11">
        <w:tc>
          <w:tcPr>
            <w:tcW w:w="1764" w:type="dxa"/>
          </w:tcPr>
          <w:p w14:paraId="4B3AA50C" w14:textId="77777777" w:rsidR="00CF7257" w:rsidRDefault="00CF7257" w:rsidP="00CF7257">
            <w:pPr>
              <w:jc w:val="center"/>
            </w:pPr>
            <w:r>
              <w:t>1.0</w:t>
            </w:r>
          </w:p>
        </w:tc>
        <w:tc>
          <w:tcPr>
            <w:tcW w:w="1170" w:type="dxa"/>
          </w:tcPr>
          <w:p w14:paraId="44EAFD9C" w14:textId="32BE133B" w:rsidR="00CF7257" w:rsidRDefault="025171B4" w:rsidP="00CF7257">
            <w:pPr>
              <w:jc w:val="center"/>
            </w:pPr>
            <w:r>
              <w:t>2/27/2020</w:t>
            </w:r>
          </w:p>
        </w:tc>
        <w:tc>
          <w:tcPr>
            <w:tcW w:w="1800" w:type="dxa"/>
          </w:tcPr>
          <w:p w14:paraId="4B94D5A5" w14:textId="35630113" w:rsidR="00CF7257" w:rsidRDefault="025171B4" w:rsidP="00CF7257">
            <w:pPr>
              <w:jc w:val="center"/>
            </w:pPr>
            <w:r>
              <w:t>Gilbert Alvarez</w:t>
            </w:r>
          </w:p>
        </w:tc>
        <w:tc>
          <w:tcPr>
            <w:tcW w:w="3978" w:type="dxa"/>
          </w:tcPr>
          <w:p w14:paraId="7C669B90" w14:textId="77777777" w:rsidR="00CF7257" w:rsidRDefault="4947666A" w:rsidP="1A345CAA">
            <w:pPr>
              <w:pStyle w:val="TableText"/>
              <w:widowControl/>
              <w:spacing w:before="0" w:after="0"/>
            </w:pPr>
            <w:r>
              <w:t>Creation of Document</w:t>
            </w:r>
          </w:p>
        </w:tc>
      </w:tr>
      <w:tr w:rsidR="009D1EB0" w14:paraId="3DEEC669" w14:textId="77777777" w:rsidTr="3D9F0A11">
        <w:tc>
          <w:tcPr>
            <w:tcW w:w="1764" w:type="dxa"/>
          </w:tcPr>
          <w:p w14:paraId="3656B9AB" w14:textId="24D6534F" w:rsidR="009D1EB0" w:rsidRDefault="225B484C" w:rsidP="00534CDA">
            <w:pPr>
              <w:jc w:val="center"/>
            </w:pPr>
            <w:r>
              <w:t>1.1</w:t>
            </w:r>
          </w:p>
        </w:tc>
        <w:tc>
          <w:tcPr>
            <w:tcW w:w="1170" w:type="dxa"/>
          </w:tcPr>
          <w:p w14:paraId="45FB0818" w14:textId="783BCCB5" w:rsidR="009D1EB0" w:rsidRDefault="225B484C" w:rsidP="00534CDA">
            <w:pPr>
              <w:jc w:val="center"/>
            </w:pPr>
            <w:r>
              <w:t>2/28/2020</w:t>
            </w:r>
          </w:p>
        </w:tc>
        <w:tc>
          <w:tcPr>
            <w:tcW w:w="1800" w:type="dxa"/>
          </w:tcPr>
          <w:p w14:paraId="049F31CB" w14:textId="1D10E82B" w:rsidR="009D1EB0" w:rsidRDefault="63BBC869" w:rsidP="00534CDA">
            <w:pPr>
              <w:jc w:val="center"/>
            </w:pPr>
            <w:r>
              <w:t>Gilbert Alvarez</w:t>
            </w:r>
          </w:p>
        </w:tc>
        <w:tc>
          <w:tcPr>
            <w:tcW w:w="3978" w:type="dxa"/>
          </w:tcPr>
          <w:p w14:paraId="53128261" w14:textId="5BBEBFAA" w:rsidR="009D1EB0" w:rsidRDefault="4BEEBD7B" w:rsidP="1A345CAA">
            <w:pPr>
              <w:pStyle w:val="TableText"/>
              <w:widowControl/>
              <w:spacing w:before="0" w:after="0"/>
            </w:pPr>
            <w:r>
              <w:t>Purpose and Intended Audience</w:t>
            </w:r>
          </w:p>
        </w:tc>
      </w:tr>
      <w:tr w:rsidR="3D9F0A11" w14:paraId="4BF48447" w14:textId="77777777" w:rsidTr="3D9F0A11">
        <w:tc>
          <w:tcPr>
            <w:tcW w:w="1764" w:type="dxa"/>
          </w:tcPr>
          <w:p w14:paraId="2786F622" w14:textId="50C3C5B7" w:rsidR="2CB76CAD" w:rsidRDefault="2CB76CAD" w:rsidP="3D9F0A11">
            <w:pPr>
              <w:jc w:val="center"/>
            </w:pPr>
            <w:r>
              <w:t>1.1.1</w:t>
            </w:r>
          </w:p>
        </w:tc>
        <w:tc>
          <w:tcPr>
            <w:tcW w:w="1170" w:type="dxa"/>
          </w:tcPr>
          <w:p w14:paraId="0063BA91" w14:textId="1BFBD6D3" w:rsidR="2CB76CAD" w:rsidRDefault="2CB76CAD" w:rsidP="3D9F0A11">
            <w:pPr>
              <w:jc w:val="center"/>
            </w:pPr>
            <w:r>
              <w:t>2/28/2020</w:t>
            </w:r>
          </w:p>
        </w:tc>
        <w:tc>
          <w:tcPr>
            <w:tcW w:w="1800" w:type="dxa"/>
          </w:tcPr>
          <w:p w14:paraId="38B518D2" w14:textId="6F1AF69E" w:rsidR="2CB76CAD" w:rsidRDefault="2CB76CAD" w:rsidP="3D9F0A11">
            <w:pPr>
              <w:jc w:val="center"/>
            </w:pPr>
            <w:r>
              <w:t>Itzel Rivas</w:t>
            </w:r>
          </w:p>
        </w:tc>
        <w:tc>
          <w:tcPr>
            <w:tcW w:w="3978" w:type="dxa"/>
          </w:tcPr>
          <w:p w14:paraId="177C7FC1" w14:textId="4BF8DD81" w:rsidR="2CB76CAD" w:rsidRDefault="2CB76CAD" w:rsidP="3D9F0A11">
            <w:pPr>
              <w:pStyle w:val="TableText"/>
            </w:pPr>
            <w:r>
              <w:t>Scope and helped with purpose</w:t>
            </w:r>
          </w:p>
        </w:tc>
      </w:tr>
      <w:tr w:rsidR="009D1EB0" w14:paraId="62486C05" w14:textId="77777777" w:rsidTr="3D9F0A11">
        <w:tc>
          <w:tcPr>
            <w:tcW w:w="1764" w:type="dxa"/>
          </w:tcPr>
          <w:p w14:paraId="4101652C" w14:textId="22D8D7B7" w:rsidR="009D1EB0" w:rsidRDefault="225B484C" w:rsidP="00534CDA">
            <w:pPr>
              <w:jc w:val="center"/>
            </w:pPr>
            <w:r>
              <w:t>1.2</w:t>
            </w:r>
          </w:p>
        </w:tc>
        <w:tc>
          <w:tcPr>
            <w:tcW w:w="1170" w:type="dxa"/>
          </w:tcPr>
          <w:p w14:paraId="4B99056E" w14:textId="1D8BD8BC" w:rsidR="009D1EB0" w:rsidRDefault="225B484C" w:rsidP="00534CDA">
            <w:pPr>
              <w:jc w:val="center"/>
            </w:pPr>
            <w:r>
              <w:t>2/29/2020</w:t>
            </w:r>
          </w:p>
        </w:tc>
        <w:tc>
          <w:tcPr>
            <w:tcW w:w="1800" w:type="dxa"/>
          </w:tcPr>
          <w:p w14:paraId="1299C43A" w14:textId="79A885DA" w:rsidR="009D1EB0" w:rsidRDefault="2210B5CF" w:rsidP="00534CDA">
            <w:pPr>
              <w:jc w:val="center"/>
            </w:pPr>
            <w:r>
              <w:t>Jose Gallardo</w:t>
            </w:r>
          </w:p>
        </w:tc>
        <w:tc>
          <w:tcPr>
            <w:tcW w:w="3978" w:type="dxa"/>
          </w:tcPr>
          <w:p w14:paraId="4DDBEF00" w14:textId="23DB4ADF" w:rsidR="009D1EB0" w:rsidRDefault="4BEEBD7B" w:rsidP="1A345CAA">
            <w:pPr>
              <w:pStyle w:val="TableText"/>
              <w:widowControl/>
              <w:spacing w:before="0" w:after="0"/>
            </w:pPr>
            <w:r>
              <w:t>Definitions</w:t>
            </w:r>
            <w:r w:rsidR="3A6F26B8">
              <w:t>,</w:t>
            </w:r>
            <w:r w:rsidR="47FC1338">
              <w:t xml:space="preserve"> </w:t>
            </w:r>
            <w:r>
              <w:t>Acronyms</w:t>
            </w:r>
            <w:r w:rsidR="12EDE2E1">
              <w:t>, Abreviation</w:t>
            </w:r>
          </w:p>
        </w:tc>
      </w:tr>
      <w:tr w:rsidR="3D9F0A11" w14:paraId="1157A0AE" w14:textId="77777777" w:rsidTr="3D9F0A11">
        <w:tc>
          <w:tcPr>
            <w:tcW w:w="1764" w:type="dxa"/>
          </w:tcPr>
          <w:p w14:paraId="2F966BF5" w14:textId="7D096373" w:rsidR="728CBD17" w:rsidRDefault="728CBD17" w:rsidP="3D9F0A11">
            <w:pPr>
              <w:jc w:val="center"/>
            </w:pPr>
            <w:r>
              <w:t>1.2.1</w:t>
            </w:r>
          </w:p>
        </w:tc>
        <w:tc>
          <w:tcPr>
            <w:tcW w:w="1170" w:type="dxa"/>
          </w:tcPr>
          <w:p w14:paraId="151F199E" w14:textId="66B56FE5" w:rsidR="728CBD17" w:rsidRDefault="728CBD17" w:rsidP="3D9F0A11">
            <w:pPr>
              <w:jc w:val="center"/>
            </w:pPr>
            <w:r>
              <w:t>2/29/2020</w:t>
            </w:r>
          </w:p>
        </w:tc>
        <w:tc>
          <w:tcPr>
            <w:tcW w:w="1800" w:type="dxa"/>
          </w:tcPr>
          <w:p w14:paraId="38EC4DFE" w14:textId="04B5741B" w:rsidR="728CBD17" w:rsidRDefault="728CBD17" w:rsidP="3D9F0A11">
            <w:pPr>
              <w:jc w:val="center"/>
            </w:pPr>
            <w:r>
              <w:t>Nusrat Sarmin</w:t>
            </w:r>
          </w:p>
        </w:tc>
        <w:tc>
          <w:tcPr>
            <w:tcW w:w="3978" w:type="dxa"/>
          </w:tcPr>
          <w:p w14:paraId="30C77399" w14:textId="24A00B87" w:rsidR="2E1151C9" w:rsidRDefault="2E1151C9" w:rsidP="3D9F0A11">
            <w:pPr>
              <w:pStyle w:val="TableText"/>
            </w:pPr>
            <w:r>
              <w:t>Definitions</w:t>
            </w:r>
          </w:p>
        </w:tc>
      </w:tr>
      <w:tr w:rsidR="009D1EB0" w14:paraId="3461D779" w14:textId="77777777" w:rsidTr="3D9F0A11">
        <w:tc>
          <w:tcPr>
            <w:tcW w:w="1764" w:type="dxa"/>
          </w:tcPr>
          <w:p w14:paraId="3CF2D8B6" w14:textId="30F646FF" w:rsidR="009D1EB0" w:rsidRDefault="225B484C" w:rsidP="00534CDA">
            <w:pPr>
              <w:jc w:val="center"/>
            </w:pPr>
            <w:r>
              <w:t>1.3</w:t>
            </w:r>
          </w:p>
        </w:tc>
        <w:tc>
          <w:tcPr>
            <w:tcW w:w="1170" w:type="dxa"/>
          </w:tcPr>
          <w:p w14:paraId="0FB78278" w14:textId="06DAC287" w:rsidR="009D1EB0" w:rsidRDefault="225B484C" w:rsidP="00534CDA">
            <w:pPr>
              <w:jc w:val="center"/>
            </w:pPr>
            <w:r>
              <w:t>3/4/2020</w:t>
            </w:r>
          </w:p>
        </w:tc>
        <w:tc>
          <w:tcPr>
            <w:tcW w:w="1800" w:type="dxa"/>
          </w:tcPr>
          <w:p w14:paraId="1FC39945" w14:textId="30C17331" w:rsidR="009D1EB0" w:rsidRDefault="41F812A3" w:rsidP="00534CDA">
            <w:pPr>
              <w:jc w:val="center"/>
            </w:pPr>
            <w:r>
              <w:t>Gilber</w:t>
            </w:r>
            <w:r w:rsidR="157ED44D">
              <w:t>t</w:t>
            </w:r>
            <w:r>
              <w:t xml:space="preserve"> Alvarez</w:t>
            </w:r>
          </w:p>
        </w:tc>
        <w:tc>
          <w:tcPr>
            <w:tcW w:w="3978" w:type="dxa"/>
          </w:tcPr>
          <w:p w14:paraId="0562CB0E" w14:textId="5ADFF177" w:rsidR="009D1EB0" w:rsidRDefault="4BEEBD7B" w:rsidP="1A345CAA">
            <w:pPr>
              <w:pStyle w:val="TableText"/>
              <w:widowControl/>
              <w:spacing w:before="0" w:after="0"/>
            </w:pPr>
            <w:r>
              <w:t xml:space="preserve">Over view and V1 of  Wriffs-Brock </w:t>
            </w:r>
            <w:r w:rsidR="132D8F7C">
              <w:t>diagram</w:t>
            </w:r>
            <w:r>
              <w:t>.</w:t>
            </w:r>
          </w:p>
        </w:tc>
      </w:tr>
      <w:tr w:rsidR="3D9F0A11" w14:paraId="25C215F0" w14:textId="77777777" w:rsidTr="3D9F0A11">
        <w:tc>
          <w:tcPr>
            <w:tcW w:w="1764" w:type="dxa"/>
          </w:tcPr>
          <w:p w14:paraId="0CE51BF8" w14:textId="66F3B50B" w:rsidR="70692843" w:rsidRDefault="70692843" w:rsidP="3D9F0A11">
            <w:pPr>
              <w:jc w:val="center"/>
            </w:pPr>
            <w:r>
              <w:t>1.3.1</w:t>
            </w:r>
          </w:p>
        </w:tc>
        <w:tc>
          <w:tcPr>
            <w:tcW w:w="1170" w:type="dxa"/>
          </w:tcPr>
          <w:p w14:paraId="7C75AE1D" w14:textId="7078BB69" w:rsidR="70692843" w:rsidRDefault="70692843" w:rsidP="3D9F0A11">
            <w:pPr>
              <w:jc w:val="center"/>
            </w:pPr>
            <w:r>
              <w:t>3/4/2020</w:t>
            </w:r>
          </w:p>
        </w:tc>
        <w:tc>
          <w:tcPr>
            <w:tcW w:w="1800" w:type="dxa"/>
          </w:tcPr>
          <w:p w14:paraId="1F7C77D7" w14:textId="6D537D90" w:rsidR="70692843" w:rsidRDefault="70692843" w:rsidP="3D9F0A11">
            <w:pPr>
              <w:jc w:val="center"/>
            </w:pPr>
            <w:r>
              <w:t>Eder Rodriguez</w:t>
            </w:r>
          </w:p>
        </w:tc>
        <w:tc>
          <w:tcPr>
            <w:tcW w:w="3978" w:type="dxa"/>
          </w:tcPr>
          <w:p w14:paraId="00D01FF0" w14:textId="498A75A9" w:rsidR="70692843" w:rsidRDefault="70692843" w:rsidP="3D9F0A11">
            <w:pPr>
              <w:pStyle w:val="TableText"/>
            </w:pPr>
            <w:r>
              <w:t xml:space="preserve">Modified </w:t>
            </w:r>
            <w:r w:rsidR="18444ABB">
              <w:t xml:space="preserve">Wriffs-Brock </w:t>
            </w:r>
            <w:r>
              <w:t>diagram</w:t>
            </w:r>
          </w:p>
        </w:tc>
      </w:tr>
      <w:tr w:rsidR="3D9F0A11" w14:paraId="2CE2004A" w14:textId="77777777" w:rsidTr="3D9F0A11">
        <w:tc>
          <w:tcPr>
            <w:tcW w:w="1764" w:type="dxa"/>
          </w:tcPr>
          <w:p w14:paraId="78BB151E" w14:textId="2225328C" w:rsidR="13C2EE4D" w:rsidRDefault="13C2EE4D" w:rsidP="3D9F0A11">
            <w:pPr>
              <w:jc w:val="center"/>
            </w:pPr>
            <w:r>
              <w:lastRenderedPageBreak/>
              <w:t>1.4</w:t>
            </w:r>
          </w:p>
        </w:tc>
        <w:tc>
          <w:tcPr>
            <w:tcW w:w="1170" w:type="dxa"/>
          </w:tcPr>
          <w:p w14:paraId="7E675952" w14:textId="3EB5A9E9" w:rsidR="13C2EE4D" w:rsidRDefault="13C2EE4D" w:rsidP="3D9F0A11">
            <w:pPr>
              <w:jc w:val="center"/>
            </w:pPr>
            <w:r>
              <w:t>3/5/2020</w:t>
            </w:r>
          </w:p>
        </w:tc>
        <w:tc>
          <w:tcPr>
            <w:tcW w:w="1800" w:type="dxa"/>
          </w:tcPr>
          <w:p w14:paraId="78CECEC9" w14:textId="2D27CA61" w:rsidR="13C2EE4D" w:rsidRDefault="13C2EE4D" w:rsidP="3D9F0A11">
            <w:pPr>
              <w:jc w:val="center"/>
            </w:pPr>
            <w:r>
              <w:t xml:space="preserve">Gilbert, Eder, Itzel, Jose, </w:t>
            </w:r>
            <w:r w:rsidR="372A1C31">
              <w:t>Nusrat</w:t>
            </w:r>
          </w:p>
        </w:tc>
        <w:tc>
          <w:tcPr>
            <w:tcW w:w="3978" w:type="dxa"/>
          </w:tcPr>
          <w:p w14:paraId="6120B193" w14:textId="01BE1BD2" w:rsidR="13C2EE4D" w:rsidRDefault="13C2EE4D" w:rsidP="3D9F0A11">
            <w:pPr>
              <w:pStyle w:val="TableText"/>
            </w:pPr>
            <w:r>
              <w:t>Worked on improving CRC</w:t>
            </w:r>
          </w:p>
        </w:tc>
      </w:tr>
      <w:tr w:rsidR="00247ACD" w14:paraId="34CE0A41" w14:textId="77777777" w:rsidTr="3D9F0A11">
        <w:tc>
          <w:tcPr>
            <w:tcW w:w="1764" w:type="dxa"/>
          </w:tcPr>
          <w:p w14:paraId="62EBF3C5" w14:textId="4CEDECB3" w:rsidR="00247ACD" w:rsidRDefault="225B484C" w:rsidP="00534CDA">
            <w:pPr>
              <w:jc w:val="center"/>
            </w:pPr>
            <w:r>
              <w:t>1.4</w:t>
            </w:r>
            <w:r w:rsidR="50559FEF">
              <w:t>.1</w:t>
            </w:r>
          </w:p>
        </w:tc>
        <w:tc>
          <w:tcPr>
            <w:tcW w:w="1170" w:type="dxa"/>
          </w:tcPr>
          <w:p w14:paraId="6D98A12B" w14:textId="320CDDD7" w:rsidR="00247ACD" w:rsidRDefault="225B484C" w:rsidP="00534CDA">
            <w:pPr>
              <w:jc w:val="center"/>
            </w:pPr>
            <w:r>
              <w:t>3/5/2020</w:t>
            </w:r>
          </w:p>
        </w:tc>
        <w:tc>
          <w:tcPr>
            <w:tcW w:w="1800" w:type="dxa"/>
          </w:tcPr>
          <w:p w14:paraId="2946DB82" w14:textId="6E041234" w:rsidR="00247ACD" w:rsidRDefault="466DEFD6" w:rsidP="00534CDA">
            <w:pPr>
              <w:jc w:val="center"/>
            </w:pPr>
            <w:r>
              <w:t>Gilbert Alvarez</w:t>
            </w:r>
          </w:p>
        </w:tc>
        <w:tc>
          <w:tcPr>
            <w:tcW w:w="3978" w:type="dxa"/>
          </w:tcPr>
          <w:p w14:paraId="5997CC1D" w14:textId="1AC58BEA" w:rsidR="00247ACD" w:rsidRDefault="4BEEBD7B" w:rsidP="1A345CAA">
            <w:pPr>
              <w:pStyle w:val="TableText"/>
              <w:widowControl/>
              <w:spacing w:before="0" w:after="0"/>
            </w:pPr>
            <w:r>
              <w:t>Subsystem and comment descriptions</w:t>
            </w:r>
          </w:p>
        </w:tc>
      </w:tr>
      <w:tr w:rsidR="00247ACD" w14:paraId="110FFD37" w14:textId="77777777" w:rsidTr="3D9F0A11">
        <w:tc>
          <w:tcPr>
            <w:tcW w:w="1764" w:type="dxa"/>
          </w:tcPr>
          <w:p w14:paraId="6B699379" w14:textId="74ED1398" w:rsidR="00247ACD" w:rsidRDefault="225B484C" w:rsidP="00534CDA">
            <w:pPr>
              <w:jc w:val="center"/>
            </w:pPr>
            <w:r>
              <w:t>1.5</w:t>
            </w:r>
          </w:p>
        </w:tc>
        <w:tc>
          <w:tcPr>
            <w:tcW w:w="1170" w:type="dxa"/>
          </w:tcPr>
          <w:p w14:paraId="3FE9F23F" w14:textId="721F4A46" w:rsidR="00247ACD" w:rsidRDefault="225B484C" w:rsidP="00534CDA">
            <w:pPr>
              <w:jc w:val="center"/>
            </w:pPr>
            <w:r>
              <w:t>3/5/2020</w:t>
            </w:r>
          </w:p>
        </w:tc>
        <w:tc>
          <w:tcPr>
            <w:tcW w:w="1800" w:type="dxa"/>
          </w:tcPr>
          <w:p w14:paraId="1F72F646" w14:textId="551B2075" w:rsidR="00247ACD" w:rsidRDefault="597D484E" w:rsidP="00534CDA">
            <w:pPr>
              <w:jc w:val="center"/>
            </w:pPr>
            <w:r>
              <w:t>Jose Gallardo</w:t>
            </w:r>
          </w:p>
        </w:tc>
        <w:tc>
          <w:tcPr>
            <w:tcW w:w="3978" w:type="dxa"/>
          </w:tcPr>
          <w:p w14:paraId="08CE6F91" w14:textId="2C7784F1" w:rsidR="00247ACD" w:rsidRDefault="4BEEBD7B" w:rsidP="1A345CAA">
            <w:pPr>
              <w:pStyle w:val="TableText"/>
              <w:widowControl/>
              <w:spacing w:before="0" w:after="0"/>
            </w:pPr>
            <w:r>
              <w:t>Detailed Description of components (user subsystem)</w:t>
            </w:r>
          </w:p>
        </w:tc>
      </w:tr>
      <w:tr w:rsidR="3D9F0A11" w14:paraId="003F99B7" w14:textId="77777777" w:rsidTr="3D9F0A11">
        <w:tc>
          <w:tcPr>
            <w:tcW w:w="1764" w:type="dxa"/>
          </w:tcPr>
          <w:p w14:paraId="17E11234" w14:textId="18386A72" w:rsidR="0FF54E55" w:rsidRDefault="0FF54E55" w:rsidP="3D9F0A11">
            <w:pPr>
              <w:jc w:val="center"/>
            </w:pPr>
            <w:r>
              <w:t>1.5.1</w:t>
            </w:r>
          </w:p>
        </w:tc>
        <w:tc>
          <w:tcPr>
            <w:tcW w:w="1170" w:type="dxa"/>
          </w:tcPr>
          <w:p w14:paraId="01A46AC3" w14:textId="0FC7F869" w:rsidR="0FF54E55" w:rsidRDefault="0FF54E55" w:rsidP="3D9F0A11">
            <w:pPr>
              <w:jc w:val="center"/>
            </w:pPr>
            <w:r>
              <w:t>3/5/20</w:t>
            </w:r>
          </w:p>
        </w:tc>
        <w:tc>
          <w:tcPr>
            <w:tcW w:w="1800" w:type="dxa"/>
          </w:tcPr>
          <w:p w14:paraId="2FAE6B7F" w14:textId="5D968DB7" w:rsidR="0FF54E55" w:rsidRDefault="0FF54E55" w:rsidP="3D9F0A11">
            <w:pPr>
              <w:jc w:val="center"/>
            </w:pPr>
            <w:r>
              <w:t>Eder Rodriguez</w:t>
            </w:r>
          </w:p>
        </w:tc>
        <w:tc>
          <w:tcPr>
            <w:tcW w:w="3978" w:type="dxa"/>
          </w:tcPr>
          <w:p w14:paraId="11B3D9A0" w14:textId="739474C1" w:rsidR="0FF54E55" w:rsidRDefault="0FF54E55" w:rsidP="3D9F0A11">
            <w:pPr>
              <w:pStyle w:val="TableText"/>
            </w:pPr>
            <w:r>
              <w:t>Edited System Component descriptions</w:t>
            </w:r>
          </w:p>
        </w:tc>
      </w:tr>
      <w:tr w:rsidR="4A3423C2" w14:paraId="1E892B62" w14:textId="77777777" w:rsidTr="3D9F0A11">
        <w:tc>
          <w:tcPr>
            <w:tcW w:w="1764" w:type="dxa"/>
          </w:tcPr>
          <w:p w14:paraId="37CE4DD4" w14:textId="4637D9A7" w:rsidR="225B484C" w:rsidRDefault="225B484C" w:rsidP="4A3423C2">
            <w:pPr>
              <w:jc w:val="center"/>
            </w:pPr>
            <w:r>
              <w:t>1.6</w:t>
            </w:r>
          </w:p>
        </w:tc>
        <w:tc>
          <w:tcPr>
            <w:tcW w:w="1170" w:type="dxa"/>
          </w:tcPr>
          <w:p w14:paraId="7BE0C1DF" w14:textId="4F5CAF4F" w:rsidR="225B484C" w:rsidRDefault="225B484C" w:rsidP="4A3423C2">
            <w:pPr>
              <w:jc w:val="center"/>
            </w:pPr>
            <w:r>
              <w:t>3/6/2020</w:t>
            </w:r>
          </w:p>
        </w:tc>
        <w:tc>
          <w:tcPr>
            <w:tcW w:w="1800" w:type="dxa"/>
          </w:tcPr>
          <w:p w14:paraId="7E1D7C48" w14:textId="753A558D" w:rsidR="4A3423C2" w:rsidRDefault="27F1B48D" w:rsidP="4A3423C2">
            <w:pPr>
              <w:jc w:val="center"/>
            </w:pPr>
            <w:r>
              <w:t>Eder Rodriguez</w:t>
            </w:r>
          </w:p>
        </w:tc>
        <w:tc>
          <w:tcPr>
            <w:tcW w:w="3978" w:type="dxa"/>
          </w:tcPr>
          <w:p w14:paraId="772F1C6F" w14:textId="29AA6DDA" w:rsidR="225B484C" w:rsidRDefault="4BEEBD7B" w:rsidP="1A345CAA">
            <w:pPr>
              <w:pStyle w:val="TableText"/>
            </w:pPr>
            <w:r>
              <w:t>Described Dependencies</w:t>
            </w:r>
          </w:p>
        </w:tc>
      </w:tr>
      <w:tr w:rsidR="4A3423C2" w14:paraId="4D927F35" w14:textId="77777777" w:rsidTr="3D9F0A11">
        <w:tc>
          <w:tcPr>
            <w:tcW w:w="1764" w:type="dxa"/>
          </w:tcPr>
          <w:p w14:paraId="09500490" w14:textId="00DAC3D0" w:rsidR="225B484C" w:rsidRDefault="225B484C" w:rsidP="4A3423C2">
            <w:pPr>
              <w:jc w:val="center"/>
            </w:pPr>
            <w:r>
              <w:t>1.7</w:t>
            </w:r>
          </w:p>
        </w:tc>
        <w:tc>
          <w:tcPr>
            <w:tcW w:w="1170" w:type="dxa"/>
          </w:tcPr>
          <w:p w14:paraId="7C82986A" w14:textId="4E39F6C5" w:rsidR="225B484C" w:rsidRDefault="225B484C" w:rsidP="4A3423C2">
            <w:pPr>
              <w:jc w:val="center"/>
            </w:pPr>
            <w:r>
              <w:t>3/7/2020</w:t>
            </w:r>
          </w:p>
        </w:tc>
        <w:tc>
          <w:tcPr>
            <w:tcW w:w="1800" w:type="dxa"/>
          </w:tcPr>
          <w:p w14:paraId="7651DF86" w14:textId="3C3732DB" w:rsidR="4A3423C2" w:rsidRDefault="5678CDD7" w:rsidP="4A3423C2">
            <w:pPr>
              <w:jc w:val="center"/>
            </w:pPr>
            <w:r>
              <w:t>Gilbert Alvarez</w:t>
            </w:r>
          </w:p>
        </w:tc>
        <w:tc>
          <w:tcPr>
            <w:tcW w:w="3978" w:type="dxa"/>
          </w:tcPr>
          <w:p w14:paraId="261417A6" w14:textId="6EED1A52" w:rsidR="225B484C" w:rsidRDefault="4BEEBD7B" w:rsidP="1A345CAA">
            <w:pPr>
              <w:pStyle w:val="TableText"/>
            </w:pPr>
            <w:r>
              <w:t>Modified Wriffs-Brock diagram</w:t>
            </w:r>
            <w:r w:rsidR="3D6D7C2A">
              <w:t xml:space="preserve"> and added description</w:t>
            </w:r>
          </w:p>
        </w:tc>
      </w:tr>
      <w:tr w:rsidR="1A345CAA" w14:paraId="436915ED" w14:textId="77777777" w:rsidTr="3D9F0A11">
        <w:tc>
          <w:tcPr>
            <w:tcW w:w="1764" w:type="dxa"/>
          </w:tcPr>
          <w:p w14:paraId="0B5FFEF9" w14:textId="776A4305" w:rsidR="0ECC8708" w:rsidRDefault="0ECC8708" w:rsidP="1A345CAA">
            <w:pPr>
              <w:jc w:val="center"/>
            </w:pPr>
            <w:r>
              <w:t>1.8</w:t>
            </w:r>
          </w:p>
        </w:tc>
        <w:tc>
          <w:tcPr>
            <w:tcW w:w="1170" w:type="dxa"/>
          </w:tcPr>
          <w:p w14:paraId="36741E24" w14:textId="4B39B116" w:rsidR="3CE7E26F" w:rsidRDefault="3CE7E26F" w:rsidP="1A345CAA">
            <w:pPr>
              <w:jc w:val="center"/>
            </w:pPr>
            <w:r>
              <w:t>3/7/2020</w:t>
            </w:r>
          </w:p>
        </w:tc>
        <w:tc>
          <w:tcPr>
            <w:tcW w:w="1800" w:type="dxa"/>
          </w:tcPr>
          <w:p w14:paraId="611549C3" w14:textId="52A12D1C" w:rsidR="1A345CAA" w:rsidRDefault="0BE3BEA0" w:rsidP="1A345CAA">
            <w:pPr>
              <w:jc w:val="center"/>
            </w:pPr>
            <w:r>
              <w:t>Itzel Rivas</w:t>
            </w:r>
          </w:p>
        </w:tc>
        <w:tc>
          <w:tcPr>
            <w:tcW w:w="3978" w:type="dxa"/>
          </w:tcPr>
          <w:p w14:paraId="6EBD433B" w14:textId="5FA1BE18" w:rsidR="3CE7E26F" w:rsidRDefault="3CE7E26F" w:rsidP="1A345CAA">
            <w:pPr>
              <w:pStyle w:val="TableText"/>
            </w:pPr>
            <w:r>
              <w:t>3.3 User interface Subsystem</w:t>
            </w:r>
          </w:p>
        </w:tc>
      </w:tr>
      <w:tr w:rsidR="4A3423C2" w14:paraId="31FE9BC4" w14:textId="77777777" w:rsidTr="3D9F0A11">
        <w:tc>
          <w:tcPr>
            <w:tcW w:w="1764" w:type="dxa"/>
          </w:tcPr>
          <w:p w14:paraId="2186570C" w14:textId="3593BEF6" w:rsidR="494668BD" w:rsidRDefault="3D6D7C2A" w:rsidP="4A3423C2">
            <w:pPr>
              <w:jc w:val="center"/>
            </w:pPr>
            <w:r>
              <w:t>1</w:t>
            </w:r>
            <w:r w:rsidR="43DF4104">
              <w:t>.</w:t>
            </w:r>
            <w:r w:rsidR="764C8B35">
              <w:t>8.</w:t>
            </w:r>
            <w:r w:rsidR="43DF4104">
              <w:t>1</w:t>
            </w:r>
          </w:p>
        </w:tc>
        <w:tc>
          <w:tcPr>
            <w:tcW w:w="1170" w:type="dxa"/>
          </w:tcPr>
          <w:p w14:paraId="5E526750" w14:textId="3039653B" w:rsidR="494668BD" w:rsidRDefault="494668BD" w:rsidP="4A3423C2">
            <w:pPr>
              <w:jc w:val="center"/>
            </w:pPr>
            <w:r>
              <w:t>3/7/2020</w:t>
            </w:r>
          </w:p>
        </w:tc>
        <w:tc>
          <w:tcPr>
            <w:tcW w:w="1800" w:type="dxa"/>
          </w:tcPr>
          <w:p w14:paraId="2B98770D" w14:textId="4AB6E71A" w:rsidR="4A3423C2" w:rsidRDefault="3B930786" w:rsidP="4A3423C2">
            <w:pPr>
              <w:jc w:val="center"/>
            </w:pPr>
            <w:r>
              <w:t>Itzel Rivas</w:t>
            </w:r>
          </w:p>
        </w:tc>
        <w:tc>
          <w:tcPr>
            <w:tcW w:w="3978" w:type="dxa"/>
          </w:tcPr>
          <w:p w14:paraId="4857A845" w14:textId="40DAAC9A" w:rsidR="4A3423C2" w:rsidRDefault="0CA1290A" w:rsidP="1A345CAA">
            <w:pPr>
              <w:pStyle w:val="TableText"/>
            </w:pPr>
            <w:r>
              <w:t>3.4 Ingestion/Validation/Cleansing Subsystem</w:t>
            </w:r>
          </w:p>
        </w:tc>
      </w:tr>
      <w:tr w:rsidR="3D9F0A11" w14:paraId="52B5A550" w14:textId="77777777" w:rsidTr="3D9F0A11">
        <w:tc>
          <w:tcPr>
            <w:tcW w:w="1764" w:type="dxa"/>
          </w:tcPr>
          <w:p w14:paraId="1990E139" w14:textId="36702547" w:rsidR="4DA5E1EC" w:rsidRDefault="4DA5E1EC" w:rsidP="3D9F0A11">
            <w:pPr>
              <w:jc w:val="center"/>
            </w:pPr>
            <w:r>
              <w:t>1.8.2</w:t>
            </w:r>
          </w:p>
        </w:tc>
        <w:tc>
          <w:tcPr>
            <w:tcW w:w="1170" w:type="dxa"/>
          </w:tcPr>
          <w:p w14:paraId="1255929B" w14:textId="77ABF694" w:rsidR="4DA5E1EC" w:rsidRDefault="4DA5E1EC" w:rsidP="3D9F0A11">
            <w:pPr>
              <w:jc w:val="center"/>
            </w:pPr>
            <w:r>
              <w:t>3/7/2020</w:t>
            </w:r>
          </w:p>
        </w:tc>
        <w:tc>
          <w:tcPr>
            <w:tcW w:w="1800" w:type="dxa"/>
          </w:tcPr>
          <w:p w14:paraId="2606EFEF" w14:textId="0E23FC43" w:rsidR="4DA5E1EC" w:rsidRDefault="4DA5E1EC" w:rsidP="3D9F0A11">
            <w:pPr>
              <w:jc w:val="center"/>
            </w:pPr>
            <w:r>
              <w:t>Nusrat Sarmin</w:t>
            </w:r>
          </w:p>
        </w:tc>
        <w:tc>
          <w:tcPr>
            <w:tcW w:w="3978" w:type="dxa"/>
          </w:tcPr>
          <w:p w14:paraId="7BED5DB3" w14:textId="56CFEC43" w:rsidR="4DA5E1EC" w:rsidRDefault="4DA5E1EC" w:rsidP="3D9F0A11">
            <w:pPr>
              <w:pStyle w:val="TableText"/>
            </w:pPr>
            <w:r>
              <w:t>Contract 6</w:t>
            </w:r>
          </w:p>
        </w:tc>
      </w:tr>
      <w:tr w:rsidR="3D9F0A11" w14:paraId="5AD9A361" w14:textId="77777777" w:rsidTr="3D9F0A11">
        <w:tc>
          <w:tcPr>
            <w:tcW w:w="1764" w:type="dxa"/>
          </w:tcPr>
          <w:p w14:paraId="53843B79" w14:textId="737D8706" w:rsidR="5EE28F07" w:rsidRDefault="5EE28F07" w:rsidP="3D9F0A11">
            <w:pPr>
              <w:jc w:val="center"/>
            </w:pPr>
            <w:r>
              <w:t>1.9</w:t>
            </w:r>
          </w:p>
        </w:tc>
        <w:tc>
          <w:tcPr>
            <w:tcW w:w="1170" w:type="dxa"/>
          </w:tcPr>
          <w:p w14:paraId="55F7578C" w14:textId="01B77112" w:rsidR="5EE28F07" w:rsidRDefault="5EE28F07" w:rsidP="3D9F0A11">
            <w:pPr>
              <w:jc w:val="center"/>
            </w:pPr>
            <w:r>
              <w:t>3/8/2020</w:t>
            </w:r>
          </w:p>
        </w:tc>
        <w:tc>
          <w:tcPr>
            <w:tcW w:w="1800" w:type="dxa"/>
          </w:tcPr>
          <w:p w14:paraId="795A5A56" w14:textId="562B061A" w:rsidR="5EE28F07" w:rsidRDefault="5EE28F07" w:rsidP="3D9F0A11">
            <w:pPr>
              <w:jc w:val="center"/>
            </w:pPr>
            <w:r>
              <w:t>Jose Gallardo</w:t>
            </w:r>
          </w:p>
        </w:tc>
        <w:tc>
          <w:tcPr>
            <w:tcW w:w="3978" w:type="dxa"/>
          </w:tcPr>
          <w:p w14:paraId="09ECE685" w14:textId="437414A8" w:rsidR="31DC7CD0" w:rsidRDefault="31DC7CD0" w:rsidP="3D9F0A11">
            <w:pPr>
              <w:pStyle w:val="TableText"/>
            </w:pPr>
            <w:r>
              <w:t>Contracts for Ingestion/Validation/Cleansing subsystem</w:t>
            </w:r>
          </w:p>
        </w:tc>
      </w:tr>
      <w:tr w:rsidR="1A345CAA" w14:paraId="345D895C" w14:textId="77777777" w:rsidTr="3D9F0A11">
        <w:tc>
          <w:tcPr>
            <w:tcW w:w="1764" w:type="dxa"/>
          </w:tcPr>
          <w:p w14:paraId="6431B595" w14:textId="44C18EC0" w:rsidR="1DF396BF" w:rsidRDefault="5F231A67" w:rsidP="1A345CAA">
            <w:pPr>
              <w:jc w:val="center"/>
            </w:pPr>
            <w:r>
              <w:t>1.9.1</w:t>
            </w:r>
          </w:p>
        </w:tc>
        <w:tc>
          <w:tcPr>
            <w:tcW w:w="1170" w:type="dxa"/>
          </w:tcPr>
          <w:p w14:paraId="3FBCEF91" w14:textId="1A8A80E0" w:rsidR="6D635DEC" w:rsidRDefault="6D635DEC" w:rsidP="1A345CAA">
            <w:pPr>
              <w:jc w:val="center"/>
            </w:pPr>
            <w:r>
              <w:t>3/8/2020</w:t>
            </w:r>
          </w:p>
        </w:tc>
        <w:tc>
          <w:tcPr>
            <w:tcW w:w="1800" w:type="dxa"/>
          </w:tcPr>
          <w:p w14:paraId="274B9036" w14:textId="3E965ED6" w:rsidR="6D635DEC" w:rsidRDefault="6D635DEC" w:rsidP="1A345CAA">
            <w:pPr>
              <w:jc w:val="center"/>
            </w:pPr>
            <w:r>
              <w:t>Gilbert Alvarez</w:t>
            </w:r>
          </w:p>
        </w:tc>
        <w:tc>
          <w:tcPr>
            <w:tcW w:w="3978" w:type="dxa"/>
          </w:tcPr>
          <w:p w14:paraId="663CAD9C" w14:textId="336BA532" w:rsidR="6D635DEC" w:rsidRDefault="6D635DEC" w:rsidP="1A345CAA">
            <w:pPr>
              <w:pStyle w:val="TableText"/>
            </w:pPr>
            <w:r>
              <w:t>Modify diagram again to have appropriate contract numbers</w:t>
            </w:r>
            <w:r w:rsidR="1D85F2E6">
              <w:t>, fixed contracts of classes in section 3</w:t>
            </w:r>
          </w:p>
        </w:tc>
      </w:tr>
      <w:tr w:rsidR="1A345CAA" w14:paraId="2E1D006D" w14:textId="77777777" w:rsidTr="3D9F0A11">
        <w:tc>
          <w:tcPr>
            <w:tcW w:w="1764" w:type="dxa"/>
          </w:tcPr>
          <w:p w14:paraId="14F1804F" w14:textId="6C536094" w:rsidR="6D635DEC" w:rsidRDefault="4DC14CD1" w:rsidP="1A345CAA">
            <w:pPr>
              <w:jc w:val="center"/>
            </w:pPr>
            <w:r>
              <w:t>1.9.2</w:t>
            </w:r>
          </w:p>
        </w:tc>
        <w:tc>
          <w:tcPr>
            <w:tcW w:w="1170" w:type="dxa"/>
          </w:tcPr>
          <w:p w14:paraId="03E4288F" w14:textId="4E478A6D" w:rsidR="6D635DEC" w:rsidRDefault="6D635DEC" w:rsidP="1A345CAA">
            <w:pPr>
              <w:jc w:val="center"/>
            </w:pPr>
            <w:r>
              <w:t>3/8/2020</w:t>
            </w:r>
          </w:p>
        </w:tc>
        <w:tc>
          <w:tcPr>
            <w:tcW w:w="1800" w:type="dxa"/>
          </w:tcPr>
          <w:p w14:paraId="46501213" w14:textId="6E66C259" w:rsidR="1A345CAA" w:rsidRDefault="7ECFBCD1" w:rsidP="1A345CAA">
            <w:pPr>
              <w:jc w:val="center"/>
            </w:pPr>
            <w:r>
              <w:t>Gilbert Alvarez</w:t>
            </w:r>
          </w:p>
        </w:tc>
        <w:tc>
          <w:tcPr>
            <w:tcW w:w="3978" w:type="dxa"/>
          </w:tcPr>
          <w:p w14:paraId="03CF889A" w14:textId="2B1410B1" w:rsidR="6D635DEC" w:rsidRDefault="6D635DEC" w:rsidP="1A345CAA">
            <w:pPr>
              <w:pStyle w:val="TableText"/>
            </w:pPr>
            <w:r>
              <w:t>Created Database Schema for VectorDB</w:t>
            </w:r>
          </w:p>
        </w:tc>
      </w:tr>
    </w:tbl>
    <w:p w14:paraId="61CDCEAD" w14:textId="77777777" w:rsidR="00E54833" w:rsidRDefault="00E54833" w:rsidP="00907980"/>
    <w:p w14:paraId="463E7B56" w14:textId="77777777" w:rsidR="00FF5DA7" w:rsidRDefault="00E54833">
      <w:pPr>
        <w:pStyle w:val="TableofContents"/>
        <w:rPr>
          <w:noProof/>
        </w:rPr>
      </w:pPr>
      <w:r>
        <w:lastRenderedPageBreak/>
        <w:t>Table of Contents</w:t>
      </w:r>
      <w:r>
        <w:fldChar w:fldCharType="begin"/>
      </w:r>
      <w:r>
        <w:instrText xml:space="preserve"> TOC \o "1-3" \h \z </w:instrText>
      </w:r>
      <w:r>
        <w:fldChar w:fldCharType="separate"/>
      </w:r>
    </w:p>
    <w:p w14:paraId="660E7FA3" w14:textId="24040E38" w:rsidR="00FF5DA7" w:rsidRDefault="00FF5DA7">
      <w:pPr>
        <w:pStyle w:val="TOC1"/>
        <w:rPr>
          <w:rFonts w:asciiTheme="minorHAnsi" w:eastAsiaTheme="minorEastAsia" w:hAnsiTheme="minorHAnsi" w:cstheme="minorBidi"/>
          <w:b w:val="0"/>
          <w:caps w:val="0"/>
          <w:noProof/>
          <w:sz w:val="22"/>
          <w:szCs w:val="22"/>
          <w:lang w:eastAsia="ja-JP"/>
        </w:rPr>
      </w:pPr>
      <w:hyperlink w:anchor="_Toc34561161" w:history="1">
        <w:r w:rsidRPr="00B94163">
          <w:rPr>
            <w:rStyle w:val="Hyperlink"/>
            <w:noProof/>
          </w:rPr>
          <w:t>Document Control</w:t>
        </w:r>
        <w:r>
          <w:rPr>
            <w:noProof/>
            <w:webHidden/>
          </w:rPr>
          <w:tab/>
        </w:r>
        <w:r>
          <w:rPr>
            <w:noProof/>
            <w:webHidden/>
          </w:rPr>
          <w:fldChar w:fldCharType="begin"/>
        </w:r>
        <w:r>
          <w:rPr>
            <w:noProof/>
            <w:webHidden/>
          </w:rPr>
          <w:instrText xml:space="preserve"> PAGEREF _Toc34561161 \h </w:instrText>
        </w:r>
        <w:r>
          <w:rPr>
            <w:noProof/>
            <w:webHidden/>
          </w:rPr>
        </w:r>
        <w:r>
          <w:rPr>
            <w:noProof/>
            <w:webHidden/>
          </w:rPr>
          <w:fldChar w:fldCharType="separate"/>
        </w:r>
        <w:r>
          <w:rPr>
            <w:noProof/>
            <w:webHidden/>
          </w:rPr>
          <w:t>ii</w:t>
        </w:r>
        <w:r>
          <w:rPr>
            <w:noProof/>
            <w:webHidden/>
          </w:rPr>
          <w:fldChar w:fldCharType="end"/>
        </w:r>
      </w:hyperlink>
    </w:p>
    <w:p w14:paraId="5543718C" w14:textId="4D92A78D" w:rsidR="00FF5DA7" w:rsidRDefault="00FF5DA7">
      <w:pPr>
        <w:pStyle w:val="TOC2"/>
        <w:rPr>
          <w:rFonts w:asciiTheme="minorHAnsi" w:eastAsiaTheme="minorEastAsia" w:hAnsiTheme="minorHAnsi" w:cstheme="minorBidi"/>
          <w:smallCaps w:val="0"/>
          <w:noProof/>
          <w:sz w:val="22"/>
          <w:szCs w:val="22"/>
          <w:lang w:eastAsia="ja-JP"/>
        </w:rPr>
      </w:pPr>
      <w:hyperlink w:anchor="_Toc34561162" w:history="1">
        <w:r w:rsidRPr="00B94163">
          <w:rPr>
            <w:rStyle w:val="Hyperlink"/>
            <w:noProof/>
          </w:rPr>
          <w:t>Approval</w:t>
        </w:r>
        <w:r>
          <w:rPr>
            <w:noProof/>
            <w:webHidden/>
          </w:rPr>
          <w:tab/>
        </w:r>
        <w:r>
          <w:rPr>
            <w:noProof/>
            <w:webHidden/>
          </w:rPr>
          <w:fldChar w:fldCharType="begin"/>
        </w:r>
        <w:r>
          <w:rPr>
            <w:noProof/>
            <w:webHidden/>
          </w:rPr>
          <w:instrText xml:space="preserve"> PAGEREF _Toc34561162 \h </w:instrText>
        </w:r>
        <w:r>
          <w:rPr>
            <w:noProof/>
            <w:webHidden/>
          </w:rPr>
        </w:r>
        <w:r>
          <w:rPr>
            <w:noProof/>
            <w:webHidden/>
          </w:rPr>
          <w:fldChar w:fldCharType="separate"/>
        </w:r>
        <w:r>
          <w:rPr>
            <w:noProof/>
            <w:webHidden/>
          </w:rPr>
          <w:t>ii</w:t>
        </w:r>
        <w:r>
          <w:rPr>
            <w:noProof/>
            <w:webHidden/>
          </w:rPr>
          <w:fldChar w:fldCharType="end"/>
        </w:r>
      </w:hyperlink>
    </w:p>
    <w:p w14:paraId="1767DFD4" w14:textId="0F44FCC2" w:rsidR="00FF5DA7" w:rsidRDefault="00FF5DA7">
      <w:pPr>
        <w:pStyle w:val="TOC2"/>
        <w:rPr>
          <w:rFonts w:asciiTheme="minorHAnsi" w:eastAsiaTheme="minorEastAsia" w:hAnsiTheme="minorHAnsi" w:cstheme="minorBidi"/>
          <w:smallCaps w:val="0"/>
          <w:noProof/>
          <w:sz w:val="22"/>
          <w:szCs w:val="22"/>
          <w:lang w:eastAsia="ja-JP"/>
        </w:rPr>
      </w:pPr>
      <w:hyperlink w:anchor="_Toc34561163" w:history="1">
        <w:r w:rsidRPr="00B94163">
          <w:rPr>
            <w:rStyle w:val="Hyperlink"/>
            <w:noProof/>
          </w:rPr>
          <w:t>Document Change Control</w:t>
        </w:r>
        <w:r>
          <w:rPr>
            <w:noProof/>
            <w:webHidden/>
          </w:rPr>
          <w:tab/>
        </w:r>
        <w:r>
          <w:rPr>
            <w:noProof/>
            <w:webHidden/>
          </w:rPr>
          <w:fldChar w:fldCharType="begin"/>
        </w:r>
        <w:r>
          <w:rPr>
            <w:noProof/>
            <w:webHidden/>
          </w:rPr>
          <w:instrText xml:space="preserve"> PAGEREF _Toc34561163 \h </w:instrText>
        </w:r>
        <w:r>
          <w:rPr>
            <w:noProof/>
            <w:webHidden/>
          </w:rPr>
        </w:r>
        <w:r>
          <w:rPr>
            <w:noProof/>
            <w:webHidden/>
          </w:rPr>
          <w:fldChar w:fldCharType="separate"/>
        </w:r>
        <w:r>
          <w:rPr>
            <w:noProof/>
            <w:webHidden/>
          </w:rPr>
          <w:t>ii</w:t>
        </w:r>
        <w:r>
          <w:rPr>
            <w:noProof/>
            <w:webHidden/>
          </w:rPr>
          <w:fldChar w:fldCharType="end"/>
        </w:r>
      </w:hyperlink>
    </w:p>
    <w:p w14:paraId="070284F0" w14:textId="3242026D" w:rsidR="00FF5DA7" w:rsidRDefault="00FF5DA7">
      <w:pPr>
        <w:pStyle w:val="TOC2"/>
        <w:rPr>
          <w:rFonts w:asciiTheme="minorHAnsi" w:eastAsiaTheme="minorEastAsia" w:hAnsiTheme="minorHAnsi" w:cstheme="minorBidi"/>
          <w:smallCaps w:val="0"/>
          <w:noProof/>
          <w:sz w:val="22"/>
          <w:szCs w:val="22"/>
          <w:lang w:eastAsia="ja-JP"/>
        </w:rPr>
      </w:pPr>
      <w:hyperlink w:anchor="_Toc34561164" w:history="1">
        <w:r w:rsidRPr="00B94163">
          <w:rPr>
            <w:rStyle w:val="Hyperlink"/>
            <w:noProof/>
          </w:rPr>
          <w:t>Distribution List</w:t>
        </w:r>
        <w:r>
          <w:rPr>
            <w:noProof/>
            <w:webHidden/>
          </w:rPr>
          <w:tab/>
        </w:r>
        <w:r>
          <w:rPr>
            <w:noProof/>
            <w:webHidden/>
          </w:rPr>
          <w:fldChar w:fldCharType="begin"/>
        </w:r>
        <w:r>
          <w:rPr>
            <w:noProof/>
            <w:webHidden/>
          </w:rPr>
          <w:instrText xml:space="preserve"> PAGEREF _Toc34561164 \h </w:instrText>
        </w:r>
        <w:r>
          <w:rPr>
            <w:noProof/>
            <w:webHidden/>
          </w:rPr>
        </w:r>
        <w:r>
          <w:rPr>
            <w:noProof/>
            <w:webHidden/>
          </w:rPr>
          <w:fldChar w:fldCharType="separate"/>
        </w:r>
        <w:r>
          <w:rPr>
            <w:noProof/>
            <w:webHidden/>
          </w:rPr>
          <w:t>ii</w:t>
        </w:r>
        <w:r>
          <w:rPr>
            <w:noProof/>
            <w:webHidden/>
          </w:rPr>
          <w:fldChar w:fldCharType="end"/>
        </w:r>
      </w:hyperlink>
    </w:p>
    <w:p w14:paraId="06B29227" w14:textId="50495B9F" w:rsidR="00FF5DA7" w:rsidRDefault="00FF5DA7">
      <w:pPr>
        <w:pStyle w:val="TOC2"/>
        <w:rPr>
          <w:rFonts w:asciiTheme="minorHAnsi" w:eastAsiaTheme="minorEastAsia" w:hAnsiTheme="minorHAnsi" w:cstheme="minorBidi"/>
          <w:smallCaps w:val="0"/>
          <w:noProof/>
          <w:sz w:val="22"/>
          <w:szCs w:val="22"/>
          <w:lang w:eastAsia="ja-JP"/>
        </w:rPr>
      </w:pPr>
      <w:hyperlink w:anchor="_Toc34561165" w:history="1">
        <w:r w:rsidRPr="00B94163">
          <w:rPr>
            <w:rStyle w:val="Hyperlink"/>
            <w:noProof/>
          </w:rPr>
          <w:t>Change Summary</w:t>
        </w:r>
        <w:r>
          <w:rPr>
            <w:noProof/>
            <w:webHidden/>
          </w:rPr>
          <w:tab/>
        </w:r>
        <w:r>
          <w:rPr>
            <w:noProof/>
            <w:webHidden/>
          </w:rPr>
          <w:fldChar w:fldCharType="begin"/>
        </w:r>
        <w:r>
          <w:rPr>
            <w:noProof/>
            <w:webHidden/>
          </w:rPr>
          <w:instrText xml:space="preserve"> PAGEREF _Toc34561165 \h </w:instrText>
        </w:r>
        <w:r>
          <w:rPr>
            <w:noProof/>
            <w:webHidden/>
          </w:rPr>
        </w:r>
        <w:r>
          <w:rPr>
            <w:noProof/>
            <w:webHidden/>
          </w:rPr>
          <w:fldChar w:fldCharType="separate"/>
        </w:r>
        <w:r>
          <w:rPr>
            <w:noProof/>
            <w:webHidden/>
          </w:rPr>
          <w:t>ii</w:t>
        </w:r>
        <w:r>
          <w:rPr>
            <w:noProof/>
            <w:webHidden/>
          </w:rPr>
          <w:fldChar w:fldCharType="end"/>
        </w:r>
      </w:hyperlink>
    </w:p>
    <w:p w14:paraId="0B9DA708" w14:textId="0D1DE8AC" w:rsidR="00FF5DA7" w:rsidRDefault="00FF5DA7">
      <w:pPr>
        <w:pStyle w:val="TOC1"/>
        <w:tabs>
          <w:tab w:val="left" w:pos="400"/>
        </w:tabs>
        <w:rPr>
          <w:rFonts w:asciiTheme="minorHAnsi" w:eastAsiaTheme="minorEastAsia" w:hAnsiTheme="minorHAnsi" w:cstheme="minorBidi"/>
          <w:b w:val="0"/>
          <w:caps w:val="0"/>
          <w:noProof/>
          <w:sz w:val="22"/>
          <w:szCs w:val="22"/>
          <w:lang w:eastAsia="ja-JP"/>
        </w:rPr>
      </w:pPr>
      <w:hyperlink w:anchor="_Toc34561166" w:history="1">
        <w:r w:rsidRPr="00B94163">
          <w:rPr>
            <w:rStyle w:val="Hyperlink"/>
            <w:noProof/>
          </w:rPr>
          <w:t>1.</w:t>
        </w:r>
        <w:r>
          <w:rPr>
            <w:rFonts w:asciiTheme="minorHAnsi" w:eastAsiaTheme="minorEastAsia" w:hAnsiTheme="minorHAnsi" w:cstheme="minorBidi"/>
            <w:b w:val="0"/>
            <w:caps w:val="0"/>
            <w:noProof/>
            <w:sz w:val="22"/>
            <w:szCs w:val="22"/>
            <w:lang w:eastAsia="ja-JP"/>
          </w:rPr>
          <w:tab/>
        </w:r>
        <w:r w:rsidRPr="00B94163">
          <w:rPr>
            <w:rStyle w:val="Hyperlink"/>
            <w:noProof/>
          </w:rPr>
          <w:t>Introduction</w:t>
        </w:r>
        <w:r>
          <w:rPr>
            <w:noProof/>
            <w:webHidden/>
          </w:rPr>
          <w:tab/>
        </w:r>
        <w:r>
          <w:rPr>
            <w:noProof/>
            <w:webHidden/>
          </w:rPr>
          <w:fldChar w:fldCharType="begin"/>
        </w:r>
        <w:r>
          <w:rPr>
            <w:noProof/>
            <w:webHidden/>
          </w:rPr>
          <w:instrText xml:space="preserve"> PAGEREF _Toc34561166 \h </w:instrText>
        </w:r>
        <w:r>
          <w:rPr>
            <w:noProof/>
            <w:webHidden/>
          </w:rPr>
        </w:r>
        <w:r>
          <w:rPr>
            <w:noProof/>
            <w:webHidden/>
          </w:rPr>
          <w:fldChar w:fldCharType="separate"/>
        </w:r>
        <w:r>
          <w:rPr>
            <w:noProof/>
            <w:webHidden/>
          </w:rPr>
          <w:t>1</w:t>
        </w:r>
        <w:r>
          <w:rPr>
            <w:noProof/>
            <w:webHidden/>
          </w:rPr>
          <w:fldChar w:fldCharType="end"/>
        </w:r>
      </w:hyperlink>
    </w:p>
    <w:p w14:paraId="3A1D8E9C" w14:textId="72C625A3"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67" w:history="1">
        <w:r w:rsidRPr="00B94163">
          <w:rPr>
            <w:rStyle w:val="Hyperlink"/>
            <w:noProof/>
          </w:rPr>
          <w:t>1.1.</w:t>
        </w:r>
        <w:r>
          <w:rPr>
            <w:rFonts w:asciiTheme="minorHAnsi" w:eastAsiaTheme="minorEastAsia" w:hAnsiTheme="minorHAnsi" w:cstheme="minorBidi"/>
            <w:smallCaps w:val="0"/>
            <w:noProof/>
            <w:sz w:val="22"/>
            <w:szCs w:val="22"/>
            <w:lang w:eastAsia="ja-JP"/>
          </w:rPr>
          <w:tab/>
        </w:r>
        <w:r w:rsidRPr="00B94163">
          <w:rPr>
            <w:rStyle w:val="Hyperlink"/>
            <w:noProof/>
          </w:rPr>
          <w:t>Purpose and Intended Audience</w:t>
        </w:r>
        <w:r>
          <w:rPr>
            <w:noProof/>
            <w:webHidden/>
          </w:rPr>
          <w:tab/>
        </w:r>
        <w:r>
          <w:rPr>
            <w:noProof/>
            <w:webHidden/>
          </w:rPr>
          <w:fldChar w:fldCharType="begin"/>
        </w:r>
        <w:r>
          <w:rPr>
            <w:noProof/>
            <w:webHidden/>
          </w:rPr>
          <w:instrText xml:space="preserve"> PAGEREF _Toc34561167 \h </w:instrText>
        </w:r>
        <w:r>
          <w:rPr>
            <w:noProof/>
            <w:webHidden/>
          </w:rPr>
        </w:r>
        <w:r>
          <w:rPr>
            <w:noProof/>
            <w:webHidden/>
          </w:rPr>
          <w:fldChar w:fldCharType="separate"/>
        </w:r>
        <w:r>
          <w:rPr>
            <w:noProof/>
            <w:webHidden/>
          </w:rPr>
          <w:t>1</w:t>
        </w:r>
        <w:r>
          <w:rPr>
            <w:noProof/>
            <w:webHidden/>
          </w:rPr>
          <w:fldChar w:fldCharType="end"/>
        </w:r>
      </w:hyperlink>
    </w:p>
    <w:p w14:paraId="1AF4D310" w14:textId="2A20F40F"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68" w:history="1">
        <w:r w:rsidRPr="00B94163">
          <w:rPr>
            <w:rStyle w:val="Hyperlink"/>
            <w:noProof/>
          </w:rPr>
          <w:t>1.2.</w:t>
        </w:r>
        <w:r>
          <w:rPr>
            <w:rFonts w:asciiTheme="minorHAnsi" w:eastAsiaTheme="minorEastAsia" w:hAnsiTheme="minorHAnsi" w:cstheme="minorBidi"/>
            <w:smallCaps w:val="0"/>
            <w:noProof/>
            <w:sz w:val="22"/>
            <w:szCs w:val="22"/>
            <w:lang w:eastAsia="ja-JP"/>
          </w:rPr>
          <w:tab/>
        </w:r>
        <w:r w:rsidRPr="00B94163">
          <w:rPr>
            <w:rStyle w:val="Hyperlink"/>
            <w:noProof/>
          </w:rPr>
          <w:t>Scope of Product</w:t>
        </w:r>
        <w:r>
          <w:rPr>
            <w:noProof/>
            <w:webHidden/>
          </w:rPr>
          <w:tab/>
        </w:r>
        <w:r>
          <w:rPr>
            <w:noProof/>
            <w:webHidden/>
          </w:rPr>
          <w:fldChar w:fldCharType="begin"/>
        </w:r>
        <w:r>
          <w:rPr>
            <w:noProof/>
            <w:webHidden/>
          </w:rPr>
          <w:instrText xml:space="preserve"> PAGEREF _Toc34561168 \h </w:instrText>
        </w:r>
        <w:r>
          <w:rPr>
            <w:noProof/>
            <w:webHidden/>
          </w:rPr>
        </w:r>
        <w:r>
          <w:rPr>
            <w:noProof/>
            <w:webHidden/>
          </w:rPr>
          <w:fldChar w:fldCharType="separate"/>
        </w:r>
        <w:r>
          <w:rPr>
            <w:noProof/>
            <w:webHidden/>
          </w:rPr>
          <w:t>1</w:t>
        </w:r>
        <w:r>
          <w:rPr>
            <w:noProof/>
            <w:webHidden/>
          </w:rPr>
          <w:fldChar w:fldCharType="end"/>
        </w:r>
      </w:hyperlink>
    </w:p>
    <w:p w14:paraId="3D51BEDD" w14:textId="69EC0215"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69" w:history="1">
        <w:r w:rsidRPr="00B94163">
          <w:rPr>
            <w:rStyle w:val="Hyperlink"/>
            <w:noProof/>
          </w:rPr>
          <w:t>1.3.</w:t>
        </w:r>
        <w:r>
          <w:rPr>
            <w:rFonts w:asciiTheme="minorHAnsi" w:eastAsiaTheme="minorEastAsia" w:hAnsiTheme="minorHAnsi" w:cstheme="minorBidi"/>
            <w:smallCaps w:val="0"/>
            <w:noProof/>
            <w:sz w:val="22"/>
            <w:szCs w:val="22"/>
            <w:lang w:eastAsia="ja-JP"/>
          </w:rPr>
          <w:tab/>
        </w:r>
        <w:r w:rsidRPr="00B94163">
          <w:rPr>
            <w:rStyle w:val="Hyperlink"/>
            <w:noProof/>
          </w:rPr>
          <w:t>References</w:t>
        </w:r>
        <w:r>
          <w:rPr>
            <w:noProof/>
            <w:webHidden/>
          </w:rPr>
          <w:tab/>
        </w:r>
        <w:r>
          <w:rPr>
            <w:noProof/>
            <w:webHidden/>
          </w:rPr>
          <w:fldChar w:fldCharType="begin"/>
        </w:r>
        <w:r>
          <w:rPr>
            <w:noProof/>
            <w:webHidden/>
          </w:rPr>
          <w:instrText xml:space="preserve"> PAGEREF _Toc34561169 \h </w:instrText>
        </w:r>
        <w:r>
          <w:rPr>
            <w:noProof/>
            <w:webHidden/>
          </w:rPr>
        </w:r>
        <w:r>
          <w:rPr>
            <w:noProof/>
            <w:webHidden/>
          </w:rPr>
          <w:fldChar w:fldCharType="separate"/>
        </w:r>
        <w:r>
          <w:rPr>
            <w:noProof/>
            <w:webHidden/>
          </w:rPr>
          <w:t>1</w:t>
        </w:r>
        <w:r>
          <w:rPr>
            <w:noProof/>
            <w:webHidden/>
          </w:rPr>
          <w:fldChar w:fldCharType="end"/>
        </w:r>
      </w:hyperlink>
    </w:p>
    <w:p w14:paraId="04140B04" w14:textId="1C929DF1"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70" w:history="1">
        <w:r w:rsidRPr="00B94163">
          <w:rPr>
            <w:rStyle w:val="Hyperlink"/>
            <w:noProof/>
          </w:rPr>
          <w:t>1.4.</w:t>
        </w:r>
        <w:r>
          <w:rPr>
            <w:rFonts w:asciiTheme="minorHAnsi" w:eastAsiaTheme="minorEastAsia" w:hAnsiTheme="minorHAnsi" w:cstheme="minorBidi"/>
            <w:smallCaps w:val="0"/>
            <w:noProof/>
            <w:sz w:val="22"/>
            <w:szCs w:val="22"/>
            <w:lang w:eastAsia="ja-JP"/>
          </w:rPr>
          <w:tab/>
        </w:r>
        <w:r w:rsidRPr="00B94163">
          <w:rPr>
            <w:rStyle w:val="Hyperlink"/>
            <w:noProof/>
          </w:rPr>
          <w:t>Definitions, Acronyms, and Abbreviations</w:t>
        </w:r>
        <w:r>
          <w:rPr>
            <w:noProof/>
            <w:webHidden/>
          </w:rPr>
          <w:tab/>
        </w:r>
        <w:r>
          <w:rPr>
            <w:noProof/>
            <w:webHidden/>
          </w:rPr>
          <w:fldChar w:fldCharType="begin"/>
        </w:r>
        <w:r>
          <w:rPr>
            <w:noProof/>
            <w:webHidden/>
          </w:rPr>
          <w:instrText xml:space="preserve"> PAGEREF _Toc34561170 \h </w:instrText>
        </w:r>
        <w:r>
          <w:rPr>
            <w:noProof/>
            <w:webHidden/>
          </w:rPr>
        </w:r>
        <w:r>
          <w:rPr>
            <w:noProof/>
            <w:webHidden/>
          </w:rPr>
          <w:fldChar w:fldCharType="separate"/>
        </w:r>
        <w:r>
          <w:rPr>
            <w:noProof/>
            <w:webHidden/>
          </w:rPr>
          <w:t>1</w:t>
        </w:r>
        <w:r>
          <w:rPr>
            <w:noProof/>
            <w:webHidden/>
          </w:rPr>
          <w:fldChar w:fldCharType="end"/>
        </w:r>
      </w:hyperlink>
    </w:p>
    <w:p w14:paraId="0FF74D0E" w14:textId="614C8A16"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71" w:history="1">
        <w:r w:rsidRPr="00B94163">
          <w:rPr>
            <w:rStyle w:val="Hyperlink"/>
            <w:noProof/>
          </w:rPr>
          <w:t>1.4.1.</w:t>
        </w:r>
        <w:r>
          <w:rPr>
            <w:rFonts w:asciiTheme="minorHAnsi" w:eastAsiaTheme="minorEastAsia" w:hAnsiTheme="minorHAnsi" w:cstheme="minorBidi"/>
            <w:i w:val="0"/>
            <w:noProof/>
            <w:sz w:val="22"/>
            <w:szCs w:val="22"/>
            <w:lang w:eastAsia="ja-JP"/>
          </w:rPr>
          <w:tab/>
        </w:r>
        <w:r w:rsidRPr="00B94163">
          <w:rPr>
            <w:rStyle w:val="Hyperlink"/>
            <w:noProof/>
          </w:rPr>
          <w:t>Definitions</w:t>
        </w:r>
        <w:r>
          <w:rPr>
            <w:noProof/>
            <w:webHidden/>
          </w:rPr>
          <w:tab/>
        </w:r>
        <w:r>
          <w:rPr>
            <w:noProof/>
            <w:webHidden/>
          </w:rPr>
          <w:fldChar w:fldCharType="begin"/>
        </w:r>
        <w:r>
          <w:rPr>
            <w:noProof/>
            <w:webHidden/>
          </w:rPr>
          <w:instrText xml:space="preserve"> PAGEREF _Toc34561171 \h </w:instrText>
        </w:r>
        <w:r>
          <w:rPr>
            <w:noProof/>
            <w:webHidden/>
          </w:rPr>
        </w:r>
        <w:r>
          <w:rPr>
            <w:noProof/>
            <w:webHidden/>
          </w:rPr>
          <w:fldChar w:fldCharType="separate"/>
        </w:r>
        <w:r>
          <w:rPr>
            <w:noProof/>
            <w:webHidden/>
          </w:rPr>
          <w:t>1</w:t>
        </w:r>
        <w:r>
          <w:rPr>
            <w:noProof/>
            <w:webHidden/>
          </w:rPr>
          <w:fldChar w:fldCharType="end"/>
        </w:r>
      </w:hyperlink>
    </w:p>
    <w:p w14:paraId="1D53D932" w14:textId="155B0E06"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72" w:history="1">
        <w:r w:rsidRPr="00B94163">
          <w:rPr>
            <w:rStyle w:val="Hyperlink"/>
            <w:noProof/>
          </w:rPr>
          <w:t>1.4.2.</w:t>
        </w:r>
        <w:r>
          <w:rPr>
            <w:rFonts w:asciiTheme="minorHAnsi" w:eastAsiaTheme="minorEastAsia" w:hAnsiTheme="minorHAnsi" w:cstheme="minorBidi"/>
            <w:i w:val="0"/>
            <w:noProof/>
            <w:sz w:val="22"/>
            <w:szCs w:val="22"/>
            <w:lang w:eastAsia="ja-JP"/>
          </w:rPr>
          <w:tab/>
        </w:r>
        <w:r w:rsidRPr="00B94163">
          <w:rPr>
            <w:rStyle w:val="Hyperlink"/>
            <w:noProof/>
          </w:rPr>
          <w:t>Acronyms</w:t>
        </w:r>
        <w:r>
          <w:rPr>
            <w:noProof/>
            <w:webHidden/>
          </w:rPr>
          <w:tab/>
        </w:r>
        <w:r>
          <w:rPr>
            <w:noProof/>
            <w:webHidden/>
          </w:rPr>
          <w:fldChar w:fldCharType="begin"/>
        </w:r>
        <w:r>
          <w:rPr>
            <w:noProof/>
            <w:webHidden/>
          </w:rPr>
          <w:instrText xml:space="preserve"> PAGEREF _Toc34561172 \h </w:instrText>
        </w:r>
        <w:r>
          <w:rPr>
            <w:noProof/>
            <w:webHidden/>
          </w:rPr>
        </w:r>
        <w:r>
          <w:rPr>
            <w:noProof/>
            <w:webHidden/>
          </w:rPr>
          <w:fldChar w:fldCharType="separate"/>
        </w:r>
        <w:r>
          <w:rPr>
            <w:noProof/>
            <w:webHidden/>
          </w:rPr>
          <w:t>2</w:t>
        </w:r>
        <w:r>
          <w:rPr>
            <w:noProof/>
            <w:webHidden/>
          </w:rPr>
          <w:fldChar w:fldCharType="end"/>
        </w:r>
      </w:hyperlink>
    </w:p>
    <w:p w14:paraId="34C0151A" w14:textId="3D4A4720"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73" w:history="1">
        <w:r w:rsidRPr="00B94163">
          <w:rPr>
            <w:rStyle w:val="Hyperlink"/>
            <w:noProof/>
          </w:rPr>
          <w:t>1.4.3.</w:t>
        </w:r>
        <w:r>
          <w:rPr>
            <w:rFonts w:asciiTheme="minorHAnsi" w:eastAsiaTheme="minorEastAsia" w:hAnsiTheme="minorHAnsi" w:cstheme="minorBidi"/>
            <w:i w:val="0"/>
            <w:noProof/>
            <w:sz w:val="22"/>
            <w:szCs w:val="22"/>
            <w:lang w:eastAsia="ja-JP"/>
          </w:rPr>
          <w:tab/>
        </w:r>
        <w:r w:rsidRPr="00B94163">
          <w:rPr>
            <w:rStyle w:val="Hyperlink"/>
            <w:noProof/>
          </w:rPr>
          <w:t>Abbreviations</w:t>
        </w:r>
        <w:r>
          <w:rPr>
            <w:noProof/>
            <w:webHidden/>
          </w:rPr>
          <w:tab/>
        </w:r>
        <w:r>
          <w:rPr>
            <w:noProof/>
            <w:webHidden/>
          </w:rPr>
          <w:fldChar w:fldCharType="begin"/>
        </w:r>
        <w:r>
          <w:rPr>
            <w:noProof/>
            <w:webHidden/>
          </w:rPr>
          <w:instrText xml:space="preserve"> PAGEREF _Toc34561173 \h </w:instrText>
        </w:r>
        <w:r>
          <w:rPr>
            <w:noProof/>
            <w:webHidden/>
          </w:rPr>
        </w:r>
        <w:r>
          <w:rPr>
            <w:noProof/>
            <w:webHidden/>
          </w:rPr>
          <w:fldChar w:fldCharType="separate"/>
        </w:r>
        <w:r>
          <w:rPr>
            <w:noProof/>
            <w:webHidden/>
          </w:rPr>
          <w:t>2</w:t>
        </w:r>
        <w:r>
          <w:rPr>
            <w:noProof/>
            <w:webHidden/>
          </w:rPr>
          <w:fldChar w:fldCharType="end"/>
        </w:r>
      </w:hyperlink>
    </w:p>
    <w:p w14:paraId="47F65A4A" w14:textId="5D936598"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74" w:history="1">
        <w:r w:rsidRPr="00B94163">
          <w:rPr>
            <w:rStyle w:val="Hyperlink"/>
            <w:noProof/>
          </w:rPr>
          <w:t>1.5.</w:t>
        </w:r>
        <w:r>
          <w:rPr>
            <w:rFonts w:asciiTheme="minorHAnsi" w:eastAsiaTheme="minorEastAsia" w:hAnsiTheme="minorHAnsi" w:cstheme="minorBidi"/>
            <w:smallCaps w:val="0"/>
            <w:noProof/>
            <w:sz w:val="22"/>
            <w:szCs w:val="22"/>
            <w:lang w:eastAsia="ja-JP"/>
          </w:rPr>
          <w:tab/>
        </w:r>
        <w:r w:rsidRPr="00B94163">
          <w:rPr>
            <w:rStyle w:val="Hyperlink"/>
            <w:noProof/>
          </w:rPr>
          <w:t>Overview</w:t>
        </w:r>
        <w:r>
          <w:rPr>
            <w:noProof/>
            <w:webHidden/>
          </w:rPr>
          <w:tab/>
        </w:r>
        <w:r>
          <w:rPr>
            <w:noProof/>
            <w:webHidden/>
          </w:rPr>
          <w:fldChar w:fldCharType="begin"/>
        </w:r>
        <w:r>
          <w:rPr>
            <w:noProof/>
            <w:webHidden/>
          </w:rPr>
          <w:instrText xml:space="preserve"> PAGEREF _Toc34561174 \h </w:instrText>
        </w:r>
        <w:r>
          <w:rPr>
            <w:noProof/>
            <w:webHidden/>
          </w:rPr>
        </w:r>
        <w:r>
          <w:rPr>
            <w:noProof/>
            <w:webHidden/>
          </w:rPr>
          <w:fldChar w:fldCharType="separate"/>
        </w:r>
        <w:r>
          <w:rPr>
            <w:noProof/>
            <w:webHidden/>
          </w:rPr>
          <w:t>2</w:t>
        </w:r>
        <w:r>
          <w:rPr>
            <w:noProof/>
            <w:webHidden/>
          </w:rPr>
          <w:fldChar w:fldCharType="end"/>
        </w:r>
      </w:hyperlink>
    </w:p>
    <w:p w14:paraId="50F2AC89" w14:textId="04F44665" w:rsidR="00FF5DA7" w:rsidRDefault="00FF5DA7">
      <w:pPr>
        <w:pStyle w:val="TOC1"/>
        <w:tabs>
          <w:tab w:val="left" w:pos="400"/>
        </w:tabs>
        <w:rPr>
          <w:rFonts w:asciiTheme="minorHAnsi" w:eastAsiaTheme="minorEastAsia" w:hAnsiTheme="minorHAnsi" w:cstheme="minorBidi"/>
          <w:b w:val="0"/>
          <w:caps w:val="0"/>
          <w:noProof/>
          <w:sz w:val="22"/>
          <w:szCs w:val="22"/>
          <w:lang w:eastAsia="ja-JP"/>
        </w:rPr>
      </w:pPr>
      <w:hyperlink w:anchor="_Toc34561175" w:history="1">
        <w:r w:rsidRPr="00B94163">
          <w:rPr>
            <w:rStyle w:val="Hyperlink"/>
            <w:noProof/>
          </w:rPr>
          <w:t>2.</w:t>
        </w:r>
        <w:r>
          <w:rPr>
            <w:rFonts w:asciiTheme="minorHAnsi" w:eastAsiaTheme="minorEastAsia" w:hAnsiTheme="minorHAnsi" w:cstheme="minorBidi"/>
            <w:b w:val="0"/>
            <w:caps w:val="0"/>
            <w:noProof/>
            <w:sz w:val="22"/>
            <w:szCs w:val="22"/>
            <w:lang w:eastAsia="ja-JP"/>
          </w:rPr>
          <w:tab/>
        </w:r>
        <w:r w:rsidRPr="00B94163">
          <w:rPr>
            <w:rStyle w:val="Hyperlink"/>
            <w:noProof/>
          </w:rPr>
          <w:t>Decomposition Description</w:t>
        </w:r>
        <w:r>
          <w:rPr>
            <w:noProof/>
            <w:webHidden/>
          </w:rPr>
          <w:tab/>
        </w:r>
        <w:r>
          <w:rPr>
            <w:noProof/>
            <w:webHidden/>
          </w:rPr>
          <w:fldChar w:fldCharType="begin"/>
        </w:r>
        <w:r>
          <w:rPr>
            <w:noProof/>
            <w:webHidden/>
          </w:rPr>
          <w:instrText xml:space="preserve"> PAGEREF _Toc34561175 \h </w:instrText>
        </w:r>
        <w:r>
          <w:rPr>
            <w:noProof/>
            <w:webHidden/>
          </w:rPr>
        </w:r>
        <w:r>
          <w:rPr>
            <w:noProof/>
            <w:webHidden/>
          </w:rPr>
          <w:fldChar w:fldCharType="separate"/>
        </w:r>
        <w:r>
          <w:rPr>
            <w:noProof/>
            <w:webHidden/>
          </w:rPr>
          <w:t>3</w:t>
        </w:r>
        <w:r>
          <w:rPr>
            <w:noProof/>
            <w:webHidden/>
          </w:rPr>
          <w:fldChar w:fldCharType="end"/>
        </w:r>
      </w:hyperlink>
    </w:p>
    <w:p w14:paraId="08D1F3F1" w14:textId="54916278"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76" w:history="1">
        <w:r w:rsidRPr="00B94163">
          <w:rPr>
            <w:rStyle w:val="Hyperlink"/>
            <w:noProof/>
          </w:rPr>
          <w:t>2.1.</w:t>
        </w:r>
        <w:r>
          <w:rPr>
            <w:rFonts w:asciiTheme="minorHAnsi" w:eastAsiaTheme="minorEastAsia" w:hAnsiTheme="minorHAnsi" w:cstheme="minorBidi"/>
            <w:smallCaps w:val="0"/>
            <w:noProof/>
            <w:sz w:val="22"/>
            <w:szCs w:val="22"/>
            <w:lang w:eastAsia="ja-JP"/>
          </w:rPr>
          <w:tab/>
        </w:r>
        <w:r w:rsidRPr="00B94163">
          <w:rPr>
            <w:rStyle w:val="Hyperlink"/>
            <w:noProof/>
          </w:rPr>
          <w:t>System Collaboration Diagram</w:t>
        </w:r>
        <w:r>
          <w:rPr>
            <w:noProof/>
            <w:webHidden/>
          </w:rPr>
          <w:tab/>
        </w:r>
        <w:r>
          <w:rPr>
            <w:noProof/>
            <w:webHidden/>
          </w:rPr>
          <w:fldChar w:fldCharType="begin"/>
        </w:r>
        <w:r>
          <w:rPr>
            <w:noProof/>
            <w:webHidden/>
          </w:rPr>
          <w:instrText xml:space="preserve"> PAGEREF _Toc34561176 \h </w:instrText>
        </w:r>
        <w:r>
          <w:rPr>
            <w:noProof/>
            <w:webHidden/>
          </w:rPr>
        </w:r>
        <w:r>
          <w:rPr>
            <w:noProof/>
            <w:webHidden/>
          </w:rPr>
          <w:fldChar w:fldCharType="separate"/>
        </w:r>
        <w:r>
          <w:rPr>
            <w:noProof/>
            <w:webHidden/>
          </w:rPr>
          <w:t>3</w:t>
        </w:r>
        <w:r>
          <w:rPr>
            <w:noProof/>
            <w:webHidden/>
          </w:rPr>
          <w:fldChar w:fldCharType="end"/>
        </w:r>
      </w:hyperlink>
    </w:p>
    <w:p w14:paraId="798814CD" w14:textId="32026B76"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77" w:history="1">
        <w:r w:rsidRPr="00B94163">
          <w:rPr>
            <w:rStyle w:val="Hyperlink"/>
            <w:noProof/>
          </w:rPr>
          <w:t>2.2.</w:t>
        </w:r>
        <w:r>
          <w:rPr>
            <w:rFonts w:asciiTheme="minorHAnsi" w:eastAsiaTheme="minorEastAsia" w:hAnsiTheme="minorHAnsi" w:cstheme="minorBidi"/>
            <w:smallCaps w:val="0"/>
            <w:noProof/>
            <w:sz w:val="22"/>
            <w:szCs w:val="22"/>
            <w:lang w:eastAsia="ja-JP"/>
          </w:rPr>
          <w:tab/>
        </w:r>
        <w:r w:rsidRPr="00B94163">
          <w:rPr>
            <w:rStyle w:val="Hyperlink"/>
            <w:noProof/>
          </w:rPr>
          <w:t>Subsystem and Component Descriptions</w:t>
        </w:r>
        <w:r>
          <w:rPr>
            <w:noProof/>
            <w:webHidden/>
          </w:rPr>
          <w:tab/>
        </w:r>
        <w:r>
          <w:rPr>
            <w:noProof/>
            <w:webHidden/>
          </w:rPr>
          <w:fldChar w:fldCharType="begin"/>
        </w:r>
        <w:r>
          <w:rPr>
            <w:noProof/>
            <w:webHidden/>
          </w:rPr>
          <w:instrText xml:space="preserve"> PAGEREF _Toc34561177 \h </w:instrText>
        </w:r>
        <w:r>
          <w:rPr>
            <w:noProof/>
            <w:webHidden/>
          </w:rPr>
        </w:r>
        <w:r>
          <w:rPr>
            <w:noProof/>
            <w:webHidden/>
          </w:rPr>
          <w:fldChar w:fldCharType="separate"/>
        </w:r>
        <w:r>
          <w:rPr>
            <w:noProof/>
            <w:webHidden/>
          </w:rPr>
          <w:t>3</w:t>
        </w:r>
        <w:r>
          <w:rPr>
            <w:noProof/>
            <w:webHidden/>
          </w:rPr>
          <w:fldChar w:fldCharType="end"/>
        </w:r>
      </w:hyperlink>
    </w:p>
    <w:p w14:paraId="7492FBC6" w14:textId="78169266"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78" w:history="1">
        <w:r w:rsidRPr="00B94163">
          <w:rPr>
            <w:rStyle w:val="Hyperlink"/>
            <w:bCs/>
            <w:noProof/>
          </w:rPr>
          <w:t>2.2.1.</w:t>
        </w:r>
        <w:r>
          <w:rPr>
            <w:rFonts w:asciiTheme="minorHAnsi" w:eastAsiaTheme="minorEastAsia" w:hAnsiTheme="minorHAnsi" w:cstheme="minorBidi"/>
            <w:i w:val="0"/>
            <w:noProof/>
            <w:sz w:val="22"/>
            <w:szCs w:val="22"/>
            <w:lang w:eastAsia="ja-JP"/>
          </w:rPr>
          <w:tab/>
        </w:r>
        <w:r w:rsidRPr="00B94163">
          <w:rPr>
            <w:rStyle w:val="Hyperlink"/>
            <w:noProof/>
          </w:rPr>
          <w:t>Visualization Subsystem</w:t>
        </w:r>
        <w:r>
          <w:rPr>
            <w:noProof/>
            <w:webHidden/>
          </w:rPr>
          <w:tab/>
        </w:r>
        <w:r>
          <w:rPr>
            <w:noProof/>
            <w:webHidden/>
          </w:rPr>
          <w:fldChar w:fldCharType="begin"/>
        </w:r>
        <w:r>
          <w:rPr>
            <w:noProof/>
            <w:webHidden/>
          </w:rPr>
          <w:instrText xml:space="preserve"> PAGEREF _Toc34561178 \h </w:instrText>
        </w:r>
        <w:r>
          <w:rPr>
            <w:noProof/>
            <w:webHidden/>
          </w:rPr>
        </w:r>
        <w:r>
          <w:rPr>
            <w:noProof/>
            <w:webHidden/>
          </w:rPr>
          <w:fldChar w:fldCharType="separate"/>
        </w:r>
        <w:r>
          <w:rPr>
            <w:noProof/>
            <w:webHidden/>
          </w:rPr>
          <w:t>3</w:t>
        </w:r>
        <w:r>
          <w:rPr>
            <w:noProof/>
            <w:webHidden/>
          </w:rPr>
          <w:fldChar w:fldCharType="end"/>
        </w:r>
      </w:hyperlink>
    </w:p>
    <w:p w14:paraId="45D1CC25" w14:textId="72255528"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79" w:history="1">
        <w:r w:rsidRPr="00B94163">
          <w:rPr>
            <w:rStyle w:val="Hyperlink"/>
            <w:noProof/>
          </w:rPr>
          <w:t>2.2.2.</w:t>
        </w:r>
        <w:r>
          <w:rPr>
            <w:rFonts w:asciiTheme="minorHAnsi" w:eastAsiaTheme="minorEastAsia" w:hAnsiTheme="minorHAnsi" w:cstheme="minorBidi"/>
            <w:i w:val="0"/>
            <w:noProof/>
            <w:sz w:val="22"/>
            <w:szCs w:val="22"/>
            <w:lang w:eastAsia="ja-JP"/>
          </w:rPr>
          <w:tab/>
        </w:r>
        <w:r w:rsidRPr="00B94163">
          <w:rPr>
            <w:rStyle w:val="Hyperlink"/>
            <w:noProof/>
          </w:rPr>
          <w:t>User Subsystem</w:t>
        </w:r>
        <w:r>
          <w:rPr>
            <w:noProof/>
            <w:webHidden/>
          </w:rPr>
          <w:tab/>
        </w:r>
        <w:r>
          <w:rPr>
            <w:noProof/>
            <w:webHidden/>
          </w:rPr>
          <w:fldChar w:fldCharType="begin"/>
        </w:r>
        <w:r>
          <w:rPr>
            <w:noProof/>
            <w:webHidden/>
          </w:rPr>
          <w:instrText xml:space="preserve"> PAGEREF _Toc34561179 \h </w:instrText>
        </w:r>
        <w:r>
          <w:rPr>
            <w:noProof/>
            <w:webHidden/>
          </w:rPr>
        </w:r>
        <w:r>
          <w:rPr>
            <w:noProof/>
            <w:webHidden/>
          </w:rPr>
          <w:fldChar w:fldCharType="separate"/>
        </w:r>
        <w:r>
          <w:rPr>
            <w:noProof/>
            <w:webHidden/>
          </w:rPr>
          <w:t>4</w:t>
        </w:r>
        <w:r>
          <w:rPr>
            <w:noProof/>
            <w:webHidden/>
          </w:rPr>
          <w:fldChar w:fldCharType="end"/>
        </w:r>
      </w:hyperlink>
    </w:p>
    <w:p w14:paraId="1C9192F7" w14:textId="6353A19B"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0" w:history="1">
        <w:r w:rsidRPr="00B94163">
          <w:rPr>
            <w:rStyle w:val="Hyperlink"/>
            <w:noProof/>
          </w:rPr>
          <w:t>2.2.3.</w:t>
        </w:r>
        <w:r>
          <w:rPr>
            <w:rFonts w:asciiTheme="minorHAnsi" w:eastAsiaTheme="minorEastAsia" w:hAnsiTheme="minorHAnsi" w:cstheme="minorBidi"/>
            <w:i w:val="0"/>
            <w:noProof/>
            <w:sz w:val="22"/>
            <w:szCs w:val="22"/>
            <w:lang w:eastAsia="ja-JP"/>
          </w:rPr>
          <w:tab/>
        </w:r>
        <w:r w:rsidRPr="00B94163">
          <w:rPr>
            <w:rStyle w:val="Hyperlink"/>
            <w:noProof/>
          </w:rPr>
          <w:t>User Interface Subsystem</w:t>
        </w:r>
        <w:r>
          <w:rPr>
            <w:noProof/>
            <w:webHidden/>
          </w:rPr>
          <w:tab/>
        </w:r>
        <w:r>
          <w:rPr>
            <w:noProof/>
            <w:webHidden/>
          </w:rPr>
          <w:fldChar w:fldCharType="begin"/>
        </w:r>
        <w:r>
          <w:rPr>
            <w:noProof/>
            <w:webHidden/>
          </w:rPr>
          <w:instrText xml:space="preserve"> PAGEREF _Toc34561180 \h </w:instrText>
        </w:r>
        <w:r>
          <w:rPr>
            <w:noProof/>
            <w:webHidden/>
          </w:rPr>
        </w:r>
        <w:r>
          <w:rPr>
            <w:noProof/>
            <w:webHidden/>
          </w:rPr>
          <w:fldChar w:fldCharType="separate"/>
        </w:r>
        <w:r>
          <w:rPr>
            <w:noProof/>
            <w:webHidden/>
          </w:rPr>
          <w:t>4</w:t>
        </w:r>
        <w:r>
          <w:rPr>
            <w:noProof/>
            <w:webHidden/>
          </w:rPr>
          <w:fldChar w:fldCharType="end"/>
        </w:r>
      </w:hyperlink>
    </w:p>
    <w:p w14:paraId="17BFDA4F" w14:textId="28FCB441"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1" w:history="1">
        <w:r w:rsidRPr="00B94163">
          <w:rPr>
            <w:rStyle w:val="Hyperlink"/>
            <w:noProof/>
          </w:rPr>
          <w:t>2.2.4.</w:t>
        </w:r>
        <w:r>
          <w:rPr>
            <w:rFonts w:asciiTheme="minorHAnsi" w:eastAsiaTheme="minorEastAsia" w:hAnsiTheme="minorHAnsi" w:cstheme="minorBidi"/>
            <w:i w:val="0"/>
            <w:noProof/>
            <w:sz w:val="22"/>
            <w:szCs w:val="22"/>
            <w:lang w:eastAsia="ja-JP"/>
          </w:rPr>
          <w:tab/>
        </w:r>
        <w:r w:rsidRPr="00B94163">
          <w:rPr>
            <w:rStyle w:val="Hyperlink"/>
            <w:noProof/>
          </w:rPr>
          <w:t>Ingestion/Validation/Cleansing Subsystem</w:t>
        </w:r>
        <w:r>
          <w:rPr>
            <w:noProof/>
            <w:webHidden/>
          </w:rPr>
          <w:tab/>
        </w:r>
        <w:r>
          <w:rPr>
            <w:noProof/>
            <w:webHidden/>
          </w:rPr>
          <w:fldChar w:fldCharType="begin"/>
        </w:r>
        <w:r>
          <w:rPr>
            <w:noProof/>
            <w:webHidden/>
          </w:rPr>
          <w:instrText xml:space="preserve"> PAGEREF _Toc34561181 \h </w:instrText>
        </w:r>
        <w:r>
          <w:rPr>
            <w:noProof/>
            <w:webHidden/>
          </w:rPr>
        </w:r>
        <w:r>
          <w:rPr>
            <w:noProof/>
            <w:webHidden/>
          </w:rPr>
          <w:fldChar w:fldCharType="separate"/>
        </w:r>
        <w:r>
          <w:rPr>
            <w:noProof/>
            <w:webHidden/>
          </w:rPr>
          <w:t>4</w:t>
        </w:r>
        <w:r>
          <w:rPr>
            <w:noProof/>
            <w:webHidden/>
          </w:rPr>
          <w:fldChar w:fldCharType="end"/>
        </w:r>
      </w:hyperlink>
    </w:p>
    <w:p w14:paraId="3626D49A" w14:textId="19DBD7C8"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82" w:history="1">
        <w:r w:rsidRPr="00B94163">
          <w:rPr>
            <w:rStyle w:val="Hyperlink"/>
            <w:noProof/>
          </w:rPr>
          <w:t>2.3.</w:t>
        </w:r>
        <w:r>
          <w:rPr>
            <w:rFonts w:asciiTheme="minorHAnsi" w:eastAsiaTheme="minorEastAsia" w:hAnsiTheme="minorHAnsi" w:cstheme="minorBidi"/>
            <w:smallCaps w:val="0"/>
            <w:noProof/>
            <w:sz w:val="22"/>
            <w:szCs w:val="22"/>
            <w:lang w:eastAsia="ja-JP"/>
          </w:rPr>
          <w:tab/>
        </w:r>
        <w:r w:rsidRPr="00B94163">
          <w:rPr>
            <w:rStyle w:val="Hyperlink"/>
            <w:noProof/>
          </w:rPr>
          <w:t>Dependencies</w:t>
        </w:r>
        <w:r>
          <w:rPr>
            <w:noProof/>
            <w:webHidden/>
          </w:rPr>
          <w:tab/>
        </w:r>
        <w:r>
          <w:rPr>
            <w:noProof/>
            <w:webHidden/>
          </w:rPr>
          <w:fldChar w:fldCharType="begin"/>
        </w:r>
        <w:r>
          <w:rPr>
            <w:noProof/>
            <w:webHidden/>
          </w:rPr>
          <w:instrText xml:space="preserve"> PAGEREF _Toc34561182 \h </w:instrText>
        </w:r>
        <w:r>
          <w:rPr>
            <w:noProof/>
            <w:webHidden/>
          </w:rPr>
        </w:r>
        <w:r>
          <w:rPr>
            <w:noProof/>
            <w:webHidden/>
          </w:rPr>
          <w:fldChar w:fldCharType="separate"/>
        </w:r>
        <w:r>
          <w:rPr>
            <w:noProof/>
            <w:webHidden/>
          </w:rPr>
          <w:t>4</w:t>
        </w:r>
        <w:r>
          <w:rPr>
            <w:noProof/>
            <w:webHidden/>
          </w:rPr>
          <w:fldChar w:fldCharType="end"/>
        </w:r>
      </w:hyperlink>
    </w:p>
    <w:p w14:paraId="0AB6F1DD" w14:textId="52FD02C1" w:rsidR="00FF5DA7" w:rsidRDefault="00FF5DA7">
      <w:pPr>
        <w:pStyle w:val="TOC1"/>
        <w:tabs>
          <w:tab w:val="left" w:pos="400"/>
        </w:tabs>
        <w:rPr>
          <w:rFonts w:asciiTheme="minorHAnsi" w:eastAsiaTheme="minorEastAsia" w:hAnsiTheme="minorHAnsi" w:cstheme="minorBidi"/>
          <w:b w:val="0"/>
          <w:caps w:val="0"/>
          <w:noProof/>
          <w:sz w:val="22"/>
          <w:szCs w:val="22"/>
          <w:lang w:eastAsia="ja-JP"/>
        </w:rPr>
      </w:pPr>
      <w:hyperlink w:anchor="_Toc34561183" w:history="1">
        <w:r w:rsidRPr="00B94163">
          <w:rPr>
            <w:rStyle w:val="Hyperlink"/>
            <w:noProof/>
          </w:rPr>
          <w:t>3.</w:t>
        </w:r>
        <w:r>
          <w:rPr>
            <w:rFonts w:asciiTheme="minorHAnsi" w:eastAsiaTheme="minorEastAsia" w:hAnsiTheme="minorHAnsi" w:cstheme="minorBidi"/>
            <w:b w:val="0"/>
            <w:caps w:val="0"/>
            <w:noProof/>
            <w:sz w:val="22"/>
            <w:szCs w:val="22"/>
            <w:lang w:eastAsia="ja-JP"/>
          </w:rPr>
          <w:tab/>
        </w:r>
        <w:r w:rsidRPr="00B94163">
          <w:rPr>
            <w:rStyle w:val="Hyperlink"/>
            <w:noProof/>
          </w:rPr>
          <w:t>Detailed Description of Component</w:t>
        </w:r>
        <w:r>
          <w:rPr>
            <w:noProof/>
            <w:webHidden/>
          </w:rPr>
          <w:tab/>
        </w:r>
        <w:r>
          <w:rPr>
            <w:noProof/>
            <w:webHidden/>
          </w:rPr>
          <w:fldChar w:fldCharType="begin"/>
        </w:r>
        <w:r>
          <w:rPr>
            <w:noProof/>
            <w:webHidden/>
          </w:rPr>
          <w:instrText xml:space="preserve"> PAGEREF _Toc34561183 \h </w:instrText>
        </w:r>
        <w:r>
          <w:rPr>
            <w:noProof/>
            <w:webHidden/>
          </w:rPr>
        </w:r>
        <w:r>
          <w:rPr>
            <w:noProof/>
            <w:webHidden/>
          </w:rPr>
          <w:fldChar w:fldCharType="separate"/>
        </w:r>
        <w:r>
          <w:rPr>
            <w:noProof/>
            <w:webHidden/>
          </w:rPr>
          <w:t>6</w:t>
        </w:r>
        <w:r>
          <w:rPr>
            <w:noProof/>
            <w:webHidden/>
          </w:rPr>
          <w:fldChar w:fldCharType="end"/>
        </w:r>
      </w:hyperlink>
    </w:p>
    <w:p w14:paraId="27695D90" w14:textId="60ACD47B"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84" w:history="1">
        <w:r w:rsidRPr="00B94163">
          <w:rPr>
            <w:rStyle w:val="Hyperlink"/>
            <w:noProof/>
          </w:rPr>
          <w:t>3.1.</w:t>
        </w:r>
        <w:r>
          <w:rPr>
            <w:rFonts w:asciiTheme="minorHAnsi" w:eastAsiaTheme="minorEastAsia" w:hAnsiTheme="minorHAnsi" w:cstheme="minorBidi"/>
            <w:smallCaps w:val="0"/>
            <w:noProof/>
            <w:sz w:val="22"/>
            <w:szCs w:val="22"/>
            <w:lang w:eastAsia="ja-JP"/>
          </w:rPr>
          <w:tab/>
        </w:r>
        <w:r w:rsidRPr="00B94163">
          <w:rPr>
            <w:rStyle w:val="Hyperlink"/>
            <w:noProof/>
          </w:rPr>
          <w:t>Visualization Subsystem</w:t>
        </w:r>
        <w:r>
          <w:rPr>
            <w:noProof/>
            <w:webHidden/>
          </w:rPr>
          <w:tab/>
        </w:r>
        <w:r>
          <w:rPr>
            <w:noProof/>
            <w:webHidden/>
          </w:rPr>
          <w:fldChar w:fldCharType="begin"/>
        </w:r>
        <w:r>
          <w:rPr>
            <w:noProof/>
            <w:webHidden/>
          </w:rPr>
          <w:instrText xml:space="preserve"> PAGEREF _Toc34561184 \h </w:instrText>
        </w:r>
        <w:r>
          <w:rPr>
            <w:noProof/>
            <w:webHidden/>
          </w:rPr>
        </w:r>
        <w:r>
          <w:rPr>
            <w:noProof/>
            <w:webHidden/>
          </w:rPr>
          <w:fldChar w:fldCharType="separate"/>
        </w:r>
        <w:r>
          <w:rPr>
            <w:noProof/>
            <w:webHidden/>
          </w:rPr>
          <w:t>6</w:t>
        </w:r>
        <w:r>
          <w:rPr>
            <w:noProof/>
            <w:webHidden/>
          </w:rPr>
          <w:fldChar w:fldCharType="end"/>
        </w:r>
      </w:hyperlink>
    </w:p>
    <w:p w14:paraId="10373296" w14:textId="7678F4E1"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5" w:history="1">
        <w:r w:rsidRPr="00B94163">
          <w:rPr>
            <w:rStyle w:val="Hyperlink"/>
            <w:noProof/>
          </w:rPr>
          <w:t>3.1.1.</w:t>
        </w:r>
        <w:r>
          <w:rPr>
            <w:rFonts w:asciiTheme="minorHAnsi" w:eastAsiaTheme="minorEastAsia" w:hAnsiTheme="minorHAnsi" w:cstheme="minorBidi"/>
            <w:i w:val="0"/>
            <w:noProof/>
            <w:sz w:val="22"/>
            <w:szCs w:val="22"/>
            <w:lang w:eastAsia="ja-JP"/>
          </w:rPr>
          <w:tab/>
        </w:r>
        <w:r w:rsidRPr="00B94163">
          <w:rPr>
            <w:rStyle w:val="Hyperlink"/>
            <w:noProof/>
          </w:rPr>
          <w:t>Node</w:t>
        </w:r>
        <w:r>
          <w:rPr>
            <w:noProof/>
            <w:webHidden/>
          </w:rPr>
          <w:tab/>
        </w:r>
        <w:r>
          <w:rPr>
            <w:noProof/>
            <w:webHidden/>
          </w:rPr>
          <w:fldChar w:fldCharType="begin"/>
        </w:r>
        <w:r>
          <w:rPr>
            <w:noProof/>
            <w:webHidden/>
          </w:rPr>
          <w:instrText xml:space="preserve"> PAGEREF _Toc34561185 \h </w:instrText>
        </w:r>
        <w:r>
          <w:rPr>
            <w:noProof/>
            <w:webHidden/>
          </w:rPr>
        </w:r>
        <w:r>
          <w:rPr>
            <w:noProof/>
            <w:webHidden/>
          </w:rPr>
          <w:fldChar w:fldCharType="separate"/>
        </w:r>
        <w:r>
          <w:rPr>
            <w:noProof/>
            <w:webHidden/>
          </w:rPr>
          <w:t>6</w:t>
        </w:r>
        <w:r>
          <w:rPr>
            <w:noProof/>
            <w:webHidden/>
          </w:rPr>
          <w:fldChar w:fldCharType="end"/>
        </w:r>
      </w:hyperlink>
    </w:p>
    <w:p w14:paraId="309C4CBB" w14:textId="4282E966"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6" w:history="1">
        <w:r w:rsidRPr="00B94163">
          <w:rPr>
            <w:rStyle w:val="Hyperlink"/>
            <w:noProof/>
          </w:rPr>
          <w:t>3.1.2.</w:t>
        </w:r>
        <w:r>
          <w:rPr>
            <w:rFonts w:asciiTheme="minorHAnsi" w:eastAsiaTheme="minorEastAsia" w:hAnsiTheme="minorHAnsi" w:cstheme="minorBidi"/>
            <w:i w:val="0"/>
            <w:noProof/>
            <w:sz w:val="22"/>
            <w:szCs w:val="22"/>
            <w:lang w:eastAsia="ja-JP"/>
          </w:rPr>
          <w:tab/>
        </w:r>
        <w:r w:rsidRPr="00B94163">
          <w:rPr>
            <w:rStyle w:val="Hyperlink"/>
            <w:noProof/>
          </w:rPr>
          <w:t>Vector</w:t>
        </w:r>
        <w:r>
          <w:rPr>
            <w:noProof/>
            <w:webHidden/>
          </w:rPr>
          <w:tab/>
        </w:r>
        <w:r>
          <w:rPr>
            <w:noProof/>
            <w:webHidden/>
          </w:rPr>
          <w:fldChar w:fldCharType="begin"/>
        </w:r>
        <w:r>
          <w:rPr>
            <w:noProof/>
            <w:webHidden/>
          </w:rPr>
          <w:instrText xml:space="preserve"> PAGEREF _Toc34561186 \h </w:instrText>
        </w:r>
        <w:r>
          <w:rPr>
            <w:noProof/>
            <w:webHidden/>
          </w:rPr>
        </w:r>
        <w:r>
          <w:rPr>
            <w:noProof/>
            <w:webHidden/>
          </w:rPr>
          <w:fldChar w:fldCharType="separate"/>
        </w:r>
        <w:r>
          <w:rPr>
            <w:noProof/>
            <w:webHidden/>
          </w:rPr>
          <w:t>6</w:t>
        </w:r>
        <w:r>
          <w:rPr>
            <w:noProof/>
            <w:webHidden/>
          </w:rPr>
          <w:fldChar w:fldCharType="end"/>
        </w:r>
      </w:hyperlink>
    </w:p>
    <w:p w14:paraId="77386A29" w14:textId="03F40026"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7" w:history="1">
        <w:r w:rsidRPr="00B94163">
          <w:rPr>
            <w:rStyle w:val="Hyperlink"/>
            <w:noProof/>
          </w:rPr>
          <w:t>3.1.3.</w:t>
        </w:r>
        <w:r>
          <w:rPr>
            <w:rFonts w:asciiTheme="minorHAnsi" w:eastAsiaTheme="minorEastAsia" w:hAnsiTheme="minorHAnsi" w:cstheme="minorBidi"/>
            <w:i w:val="0"/>
            <w:noProof/>
            <w:sz w:val="22"/>
            <w:szCs w:val="22"/>
            <w:lang w:eastAsia="ja-JP"/>
          </w:rPr>
          <w:tab/>
        </w:r>
        <w:r w:rsidRPr="00B94163">
          <w:rPr>
            <w:rStyle w:val="Hyperlink"/>
            <w:noProof/>
          </w:rPr>
          <w:t>Connector</w:t>
        </w:r>
        <w:r>
          <w:rPr>
            <w:noProof/>
            <w:webHidden/>
          </w:rPr>
          <w:tab/>
        </w:r>
        <w:r>
          <w:rPr>
            <w:noProof/>
            <w:webHidden/>
          </w:rPr>
          <w:fldChar w:fldCharType="begin"/>
        </w:r>
        <w:r>
          <w:rPr>
            <w:noProof/>
            <w:webHidden/>
          </w:rPr>
          <w:instrText xml:space="preserve"> PAGEREF _Toc34561187 \h </w:instrText>
        </w:r>
        <w:r>
          <w:rPr>
            <w:noProof/>
            <w:webHidden/>
          </w:rPr>
        </w:r>
        <w:r>
          <w:rPr>
            <w:noProof/>
            <w:webHidden/>
          </w:rPr>
          <w:fldChar w:fldCharType="separate"/>
        </w:r>
        <w:r>
          <w:rPr>
            <w:noProof/>
            <w:webHidden/>
          </w:rPr>
          <w:t>7</w:t>
        </w:r>
        <w:r>
          <w:rPr>
            <w:noProof/>
            <w:webHidden/>
          </w:rPr>
          <w:fldChar w:fldCharType="end"/>
        </w:r>
      </w:hyperlink>
    </w:p>
    <w:p w14:paraId="4A4DAAFE" w14:textId="6E18D1AA"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88" w:history="1">
        <w:r w:rsidRPr="00B94163">
          <w:rPr>
            <w:rStyle w:val="Hyperlink"/>
            <w:noProof/>
          </w:rPr>
          <w:t>3.1.4.</w:t>
        </w:r>
        <w:r>
          <w:rPr>
            <w:rFonts w:asciiTheme="minorHAnsi" w:eastAsiaTheme="minorEastAsia" w:hAnsiTheme="minorHAnsi" w:cstheme="minorBidi"/>
            <w:i w:val="0"/>
            <w:noProof/>
            <w:sz w:val="22"/>
            <w:szCs w:val="22"/>
            <w:lang w:eastAsia="ja-JP"/>
          </w:rPr>
          <w:tab/>
        </w:r>
        <w:r w:rsidRPr="00B94163">
          <w:rPr>
            <w:rStyle w:val="Hyperlink"/>
            <w:noProof/>
          </w:rPr>
          <w:t>Q Graph Viz</w:t>
        </w:r>
        <w:r>
          <w:rPr>
            <w:noProof/>
            <w:webHidden/>
          </w:rPr>
          <w:tab/>
        </w:r>
        <w:r>
          <w:rPr>
            <w:noProof/>
            <w:webHidden/>
          </w:rPr>
          <w:fldChar w:fldCharType="begin"/>
        </w:r>
        <w:r>
          <w:rPr>
            <w:noProof/>
            <w:webHidden/>
          </w:rPr>
          <w:instrText xml:space="preserve"> PAGEREF _Toc34561188 \h </w:instrText>
        </w:r>
        <w:r>
          <w:rPr>
            <w:noProof/>
            <w:webHidden/>
          </w:rPr>
        </w:r>
        <w:r>
          <w:rPr>
            <w:noProof/>
            <w:webHidden/>
          </w:rPr>
          <w:fldChar w:fldCharType="separate"/>
        </w:r>
        <w:r>
          <w:rPr>
            <w:noProof/>
            <w:webHidden/>
          </w:rPr>
          <w:t>7</w:t>
        </w:r>
        <w:r>
          <w:rPr>
            <w:noProof/>
            <w:webHidden/>
          </w:rPr>
          <w:fldChar w:fldCharType="end"/>
        </w:r>
      </w:hyperlink>
    </w:p>
    <w:p w14:paraId="20A5B51B" w14:textId="5F3040E0"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89" w:history="1">
        <w:r w:rsidRPr="00B94163">
          <w:rPr>
            <w:rStyle w:val="Hyperlink"/>
            <w:noProof/>
          </w:rPr>
          <w:t>3.2.</w:t>
        </w:r>
        <w:r>
          <w:rPr>
            <w:rFonts w:asciiTheme="minorHAnsi" w:eastAsiaTheme="minorEastAsia" w:hAnsiTheme="minorHAnsi" w:cstheme="minorBidi"/>
            <w:smallCaps w:val="0"/>
            <w:noProof/>
            <w:sz w:val="22"/>
            <w:szCs w:val="22"/>
            <w:lang w:eastAsia="ja-JP"/>
          </w:rPr>
          <w:tab/>
        </w:r>
        <w:r w:rsidRPr="00B94163">
          <w:rPr>
            <w:rStyle w:val="Hyperlink"/>
            <w:noProof/>
          </w:rPr>
          <w:t>User Subsystem</w:t>
        </w:r>
        <w:r>
          <w:rPr>
            <w:noProof/>
            <w:webHidden/>
          </w:rPr>
          <w:tab/>
        </w:r>
        <w:r>
          <w:rPr>
            <w:noProof/>
            <w:webHidden/>
          </w:rPr>
          <w:fldChar w:fldCharType="begin"/>
        </w:r>
        <w:r>
          <w:rPr>
            <w:noProof/>
            <w:webHidden/>
          </w:rPr>
          <w:instrText xml:space="preserve"> PAGEREF _Toc34561189 \h </w:instrText>
        </w:r>
        <w:r>
          <w:rPr>
            <w:noProof/>
            <w:webHidden/>
          </w:rPr>
        </w:r>
        <w:r>
          <w:rPr>
            <w:noProof/>
            <w:webHidden/>
          </w:rPr>
          <w:fldChar w:fldCharType="separate"/>
        </w:r>
        <w:r>
          <w:rPr>
            <w:noProof/>
            <w:webHidden/>
          </w:rPr>
          <w:t>8</w:t>
        </w:r>
        <w:r>
          <w:rPr>
            <w:noProof/>
            <w:webHidden/>
          </w:rPr>
          <w:fldChar w:fldCharType="end"/>
        </w:r>
      </w:hyperlink>
    </w:p>
    <w:p w14:paraId="102196B1" w14:textId="4B00C732"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0" w:history="1">
        <w:r w:rsidRPr="00B94163">
          <w:rPr>
            <w:rStyle w:val="Hyperlink"/>
            <w:noProof/>
          </w:rPr>
          <w:t>3.2.1.</w:t>
        </w:r>
        <w:r>
          <w:rPr>
            <w:rFonts w:asciiTheme="minorHAnsi" w:eastAsiaTheme="minorEastAsia" w:hAnsiTheme="minorHAnsi" w:cstheme="minorBidi"/>
            <w:i w:val="0"/>
            <w:noProof/>
            <w:sz w:val="22"/>
            <w:szCs w:val="22"/>
            <w:lang w:eastAsia="ja-JP"/>
          </w:rPr>
          <w:tab/>
        </w:r>
        <w:r w:rsidRPr="00B94163">
          <w:rPr>
            <w:rStyle w:val="Hyperlink"/>
            <w:noProof/>
          </w:rPr>
          <w:t>Analyst</w:t>
        </w:r>
        <w:r>
          <w:rPr>
            <w:noProof/>
            <w:webHidden/>
          </w:rPr>
          <w:tab/>
        </w:r>
        <w:r>
          <w:rPr>
            <w:noProof/>
            <w:webHidden/>
          </w:rPr>
          <w:fldChar w:fldCharType="begin"/>
        </w:r>
        <w:r>
          <w:rPr>
            <w:noProof/>
            <w:webHidden/>
          </w:rPr>
          <w:instrText xml:space="preserve"> PAGEREF _Toc34561190 \h </w:instrText>
        </w:r>
        <w:r>
          <w:rPr>
            <w:noProof/>
            <w:webHidden/>
          </w:rPr>
        </w:r>
        <w:r>
          <w:rPr>
            <w:noProof/>
            <w:webHidden/>
          </w:rPr>
          <w:fldChar w:fldCharType="separate"/>
        </w:r>
        <w:r>
          <w:rPr>
            <w:noProof/>
            <w:webHidden/>
          </w:rPr>
          <w:t>8</w:t>
        </w:r>
        <w:r>
          <w:rPr>
            <w:noProof/>
            <w:webHidden/>
          </w:rPr>
          <w:fldChar w:fldCharType="end"/>
        </w:r>
      </w:hyperlink>
    </w:p>
    <w:p w14:paraId="739EBB85" w14:textId="1790B9F7"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1" w:history="1">
        <w:r w:rsidRPr="00B94163">
          <w:rPr>
            <w:rStyle w:val="Hyperlink"/>
            <w:noProof/>
          </w:rPr>
          <w:t>3.2.2.</w:t>
        </w:r>
        <w:r>
          <w:rPr>
            <w:rFonts w:asciiTheme="minorHAnsi" w:eastAsiaTheme="minorEastAsia" w:hAnsiTheme="minorHAnsi" w:cstheme="minorBidi"/>
            <w:i w:val="0"/>
            <w:noProof/>
            <w:sz w:val="22"/>
            <w:szCs w:val="22"/>
            <w:lang w:eastAsia="ja-JP"/>
          </w:rPr>
          <w:tab/>
        </w:r>
        <w:r w:rsidRPr="00B94163">
          <w:rPr>
            <w:rStyle w:val="Hyperlink"/>
            <w:noProof/>
          </w:rPr>
          <w:t>Lead Analyst</w:t>
        </w:r>
        <w:r>
          <w:rPr>
            <w:noProof/>
            <w:webHidden/>
          </w:rPr>
          <w:tab/>
        </w:r>
        <w:r>
          <w:rPr>
            <w:noProof/>
            <w:webHidden/>
          </w:rPr>
          <w:fldChar w:fldCharType="begin"/>
        </w:r>
        <w:r>
          <w:rPr>
            <w:noProof/>
            <w:webHidden/>
          </w:rPr>
          <w:instrText xml:space="preserve"> PAGEREF _Toc34561191 \h </w:instrText>
        </w:r>
        <w:r>
          <w:rPr>
            <w:noProof/>
            <w:webHidden/>
          </w:rPr>
        </w:r>
        <w:r>
          <w:rPr>
            <w:noProof/>
            <w:webHidden/>
          </w:rPr>
          <w:fldChar w:fldCharType="separate"/>
        </w:r>
        <w:r>
          <w:rPr>
            <w:noProof/>
            <w:webHidden/>
          </w:rPr>
          <w:t>8</w:t>
        </w:r>
        <w:r>
          <w:rPr>
            <w:noProof/>
            <w:webHidden/>
          </w:rPr>
          <w:fldChar w:fldCharType="end"/>
        </w:r>
      </w:hyperlink>
    </w:p>
    <w:p w14:paraId="2B8CD880" w14:textId="0665DEEB"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92" w:history="1">
        <w:r w:rsidRPr="00B94163">
          <w:rPr>
            <w:rStyle w:val="Hyperlink"/>
            <w:noProof/>
          </w:rPr>
          <w:t>3.3.</w:t>
        </w:r>
        <w:r>
          <w:rPr>
            <w:rFonts w:asciiTheme="minorHAnsi" w:eastAsiaTheme="minorEastAsia" w:hAnsiTheme="minorHAnsi" w:cstheme="minorBidi"/>
            <w:smallCaps w:val="0"/>
            <w:noProof/>
            <w:sz w:val="22"/>
            <w:szCs w:val="22"/>
            <w:lang w:eastAsia="ja-JP"/>
          </w:rPr>
          <w:tab/>
        </w:r>
        <w:r w:rsidRPr="00B94163">
          <w:rPr>
            <w:rStyle w:val="Hyperlink"/>
            <w:noProof/>
          </w:rPr>
          <w:t>User Interaction Subsystem</w:t>
        </w:r>
        <w:r>
          <w:rPr>
            <w:noProof/>
            <w:webHidden/>
          </w:rPr>
          <w:tab/>
        </w:r>
        <w:r>
          <w:rPr>
            <w:noProof/>
            <w:webHidden/>
          </w:rPr>
          <w:fldChar w:fldCharType="begin"/>
        </w:r>
        <w:r>
          <w:rPr>
            <w:noProof/>
            <w:webHidden/>
          </w:rPr>
          <w:instrText xml:space="preserve"> PAGEREF _Toc34561192 \h </w:instrText>
        </w:r>
        <w:r>
          <w:rPr>
            <w:noProof/>
            <w:webHidden/>
          </w:rPr>
        </w:r>
        <w:r>
          <w:rPr>
            <w:noProof/>
            <w:webHidden/>
          </w:rPr>
          <w:fldChar w:fldCharType="separate"/>
        </w:r>
        <w:r>
          <w:rPr>
            <w:noProof/>
            <w:webHidden/>
          </w:rPr>
          <w:t>9</w:t>
        </w:r>
        <w:r>
          <w:rPr>
            <w:noProof/>
            <w:webHidden/>
          </w:rPr>
          <w:fldChar w:fldCharType="end"/>
        </w:r>
      </w:hyperlink>
    </w:p>
    <w:p w14:paraId="555A71A7" w14:textId="59CB5588"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3" w:history="1">
        <w:r w:rsidRPr="00B94163">
          <w:rPr>
            <w:rStyle w:val="Hyperlink"/>
            <w:noProof/>
          </w:rPr>
          <w:t>3.3.1.</w:t>
        </w:r>
        <w:r>
          <w:rPr>
            <w:rFonts w:asciiTheme="minorHAnsi" w:eastAsiaTheme="minorEastAsia" w:hAnsiTheme="minorHAnsi" w:cstheme="minorBidi"/>
            <w:i w:val="0"/>
            <w:noProof/>
            <w:sz w:val="22"/>
            <w:szCs w:val="22"/>
            <w:lang w:eastAsia="ja-JP"/>
          </w:rPr>
          <w:tab/>
        </w:r>
        <w:r w:rsidRPr="00B94163">
          <w:rPr>
            <w:rStyle w:val="Hyperlink"/>
            <w:noProof/>
          </w:rPr>
          <w:t>UI View Manager</w:t>
        </w:r>
        <w:r>
          <w:rPr>
            <w:noProof/>
            <w:webHidden/>
          </w:rPr>
          <w:tab/>
        </w:r>
        <w:r>
          <w:rPr>
            <w:noProof/>
            <w:webHidden/>
          </w:rPr>
          <w:fldChar w:fldCharType="begin"/>
        </w:r>
        <w:r>
          <w:rPr>
            <w:noProof/>
            <w:webHidden/>
          </w:rPr>
          <w:instrText xml:space="preserve"> PAGEREF _Toc34561193 \h </w:instrText>
        </w:r>
        <w:r>
          <w:rPr>
            <w:noProof/>
            <w:webHidden/>
          </w:rPr>
        </w:r>
        <w:r>
          <w:rPr>
            <w:noProof/>
            <w:webHidden/>
          </w:rPr>
          <w:fldChar w:fldCharType="separate"/>
        </w:r>
        <w:r>
          <w:rPr>
            <w:noProof/>
            <w:webHidden/>
          </w:rPr>
          <w:t>9</w:t>
        </w:r>
        <w:r>
          <w:rPr>
            <w:noProof/>
            <w:webHidden/>
          </w:rPr>
          <w:fldChar w:fldCharType="end"/>
        </w:r>
      </w:hyperlink>
    </w:p>
    <w:p w14:paraId="09C6F4A1" w14:textId="4F3A2DCE"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4" w:history="1">
        <w:r w:rsidRPr="00B94163">
          <w:rPr>
            <w:rStyle w:val="Hyperlink"/>
            <w:noProof/>
          </w:rPr>
          <w:t>3.3.2.</w:t>
        </w:r>
        <w:r>
          <w:rPr>
            <w:rFonts w:asciiTheme="minorHAnsi" w:eastAsiaTheme="minorEastAsia" w:hAnsiTheme="minorHAnsi" w:cstheme="minorBidi"/>
            <w:i w:val="0"/>
            <w:noProof/>
            <w:sz w:val="22"/>
            <w:szCs w:val="22"/>
            <w:lang w:eastAsia="ja-JP"/>
          </w:rPr>
          <w:tab/>
        </w:r>
        <w:r w:rsidRPr="00B94163">
          <w:rPr>
            <w:rStyle w:val="Hyperlink"/>
            <w:noProof/>
          </w:rPr>
          <w:t>UI Graph and Table view</w:t>
        </w:r>
        <w:r>
          <w:rPr>
            <w:noProof/>
            <w:webHidden/>
          </w:rPr>
          <w:tab/>
        </w:r>
        <w:r>
          <w:rPr>
            <w:noProof/>
            <w:webHidden/>
          </w:rPr>
          <w:fldChar w:fldCharType="begin"/>
        </w:r>
        <w:r>
          <w:rPr>
            <w:noProof/>
            <w:webHidden/>
          </w:rPr>
          <w:instrText xml:space="preserve"> PAGEREF _Toc34561194 \h </w:instrText>
        </w:r>
        <w:r>
          <w:rPr>
            <w:noProof/>
            <w:webHidden/>
          </w:rPr>
        </w:r>
        <w:r>
          <w:rPr>
            <w:noProof/>
            <w:webHidden/>
          </w:rPr>
          <w:fldChar w:fldCharType="separate"/>
        </w:r>
        <w:r>
          <w:rPr>
            <w:noProof/>
            <w:webHidden/>
          </w:rPr>
          <w:t>9</w:t>
        </w:r>
        <w:r>
          <w:rPr>
            <w:noProof/>
            <w:webHidden/>
          </w:rPr>
          <w:fldChar w:fldCharType="end"/>
        </w:r>
      </w:hyperlink>
    </w:p>
    <w:p w14:paraId="30A3799D" w14:textId="333CEEBE"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5" w:history="1">
        <w:r w:rsidRPr="00B94163">
          <w:rPr>
            <w:rStyle w:val="Hyperlink"/>
            <w:noProof/>
          </w:rPr>
          <w:t>3.3.3.</w:t>
        </w:r>
        <w:r>
          <w:rPr>
            <w:rFonts w:asciiTheme="minorHAnsi" w:eastAsiaTheme="minorEastAsia" w:hAnsiTheme="minorHAnsi" w:cstheme="minorBidi"/>
            <w:i w:val="0"/>
            <w:noProof/>
            <w:sz w:val="22"/>
            <w:szCs w:val="22"/>
            <w:lang w:eastAsia="ja-JP"/>
          </w:rPr>
          <w:tab/>
        </w:r>
        <w:r w:rsidRPr="00B94163">
          <w:rPr>
            <w:rStyle w:val="Hyperlink"/>
            <w:noProof/>
          </w:rPr>
          <w:t>UI Vector Config View</w:t>
        </w:r>
        <w:r>
          <w:rPr>
            <w:noProof/>
            <w:webHidden/>
          </w:rPr>
          <w:tab/>
        </w:r>
        <w:r>
          <w:rPr>
            <w:noProof/>
            <w:webHidden/>
          </w:rPr>
          <w:fldChar w:fldCharType="begin"/>
        </w:r>
        <w:r>
          <w:rPr>
            <w:noProof/>
            <w:webHidden/>
          </w:rPr>
          <w:instrText xml:space="preserve"> PAGEREF _Toc34561195 \h </w:instrText>
        </w:r>
        <w:r>
          <w:rPr>
            <w:noProof/>
            <w:webHidden/>
          </w:rPr>
        </w:r>
        <w:r>
          <w:rPr>
            <w:noProof/>
            <w:webHidden/>
          </w:rPr>
          <w:fldChar w:fldCharType="separate"/>
        </w:r>
        <w:r>
          <w:rPr>
            <w:noProof/>
            <w:webHidden/>
          </w:rPr>
          <w:t>10</w:t>
        </w:r>
        <w:r>
          <w:rPr>
            <w:noProof/>
            <w:webHidden/>
          </w:rPr>
          <w:fldChar w:fldCharType="end"/>
        </w:r>
      </w:hyperlink>
    </w:p>
    <w:p w14:paraId="0A7D4D90" w14:textId="0D79554D"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6" w:history="1">
        <w:r w:rsidRPr="00B94163">
          <w:rPr>
            <w:rStyle w:val="Hyperlink"/>
            <w:noProof/>
          </w:rPr>
          <w:t>3.3.4.</w:t>
        </w:r>
        <w:r>
          <w:rPr>
            <w:rFonts w:asciiTheme="minorHAnsi" w:eastAsiaTheme="minorEastAsia" w:hAnsiTheme="minorHAnsi" w:cstheme="minorBidi"/>
            <w:i w:val="0"/>
            <w:noProof/>
            <w:sz w:val="22"/>
            <w:szCs w:val="22"/>
            <w:lang w:eastAsia="ja-JP"/>
          </w:rPr>
          <w:tab/>
        </w:r>
        <w:r w:rsidRPr="00B94163">
          <w:rPr>
            <w:rStyle w:val="Hyperlink"/>
            <w:noProof/>
          </w:rPr>
          <w:t>UI Action Report View</w:t>
        </w:r>
        <w:r>
          <w:rPr>
            <w:noProof/>
            <w:webHidden/>
          </w:rPr>
          <w:tab/>
        </w:r>
        <w:r>
          <w:rPr>
            <w:noProof/>
            <w:webHidden/>
          </w:rPr>
          <w:fldChar w:fldCharType="begin"/>
        </w:r>
        <w:r>
          <w:rPr>
            <w:noProof/>
            <w:webHidden/>
          </w:rPr>
          <w:instrText xml:space="preserve"> PAGEREF _Toc34561196 \h </w:instrText>
        </w:r>
        <w:r>
          <w:rPr>
            <w:noProof/>
            <w:webHidden/>
          </w:rPr>
        </w:r>
        <w:r>
          <w:rPr>
            <w:noProof/>
            <w:webHidden/>
          </w:rPr>
          <w:fldChar w:fldCharType="separate"/>
        </w:r>
        <w:r>
          <w:rPr>
            <w:noProof/>
            <w:webHidden/>
          </w:rPr>
          <w:t>10</w:t>
        </w:r>
        <w:r>
          <w:rPr>
            <w:noProof/>
            <w:webHidden/>
          </w:rPr>
          <w:fldChar w:fldCharType="end"/>
        </w:r>
      </w:hyperlink>
    </w:p>
    <w:p w14:paraId="04153268" w14:textId="42D4E904"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7" w:history="1">
        <w:r w:rsidRPr="00B94163">
          <w:rPr>
            <w:rStyle w:val="Hyperlink"/>
            <w:noProof/>
          </w:rPr>
          <w:t>3.3.5.</w:t>
        </w:r>
        <w:r>
          <w:rPr>
            <w:rFonts w:asciiTheme="minorHAnsi" w:eastAsiaTheme="minorEastAsia" w:hAnsiTheme="minorHAnsi" w:cstheme="minorBidi"/>
            <w:i w:val="0"/>
            <w:noProof/>
            <w:sz w:val="22"/>
            <w:szCs w:val="22"/>
            <w:lang w:eastAsia="ja-JP"/>
          </w:rPr>
          <w:tab/>
        </w:r>
        <w:r w:rsidRPr="00B94163">
          <w:rPr>
            <w:rStyle w:val="Hyperlink"/>
            <w:noProof/>
          </w:rPr>
          <w:t>UI Team Configuration</w:t>
        </w:r>
        <w:r>
          <w:rPr>
            <w:noProof/>
            <w:webHidden/>
          </w:rPr>
          <w:tab/>
        </w:r>
        <w:r>
          <w:rPr>
            <w:noProof/>
            <w:webHidden/>
          </w:rPr>
          <w:fldChar w:fldCharType="begin"/>
        </w:r>
        <w:r>
          <w:rPr>
            <w:noProof/>
            <w:webHidden/>
          </w:rPr>
          <w:instrText xml:space="preserve"> PAGEREF _Toc34561197 \h </w:instrText>
        </w:r>
        <w:r>
          <w:rPr>
            <w:noProof/>
            <w:webHidden/>
          </w:rPr>
        </w:r>
        <w:r>
          <w:rPr>
            <w:noProof/>
            <w:webHidden/>
          </w:rPr>
          <w:fldChar w:fldCharType="separate"/>
        </w:r>
        <w:r>
          <w:rPr>
            <w:noProof/>
            <w:webHidden/>
          </w:rPr>
          <w:t>11</w:t>
        </w:r>
        <w:r>
          <w:rPr>
            <w:noProof/>
            <w:webHidden/>
          </w:rPr>
          <w:fldChar w:fldCharType="end"/>
        </w:r>
      </w:hyperlink>
    </w:p>
    <w:p w14:paraId="3C3B6FE3" w14:textId="33A51D8C"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198" w:history="1">
        <w:r w:rsidRPr="00B94163">
          <w:rPr>
            <w:rStyle w:val="Hyperlink"/>
            <w:noProof/>
          </w:rPr>
          <w:t>3.4.</w:t>
        </w:r>
        <w:r>
          <w:rPr>
            <w:rFonts w:asciiTheme="minorHAnsi" w:eastAsiaTheme="minorEastAsia" w:hAnsiTheme="minorHAnsi" w:cstheme="minorBidi"/>
            <w:smallCaps w:val="0"/>
            <w:noProof/>
            <w:sz w:val="22"/>
            <w:szCs w:val="22"/>
            <w:lang w:eastAsia="ja-JP"/>
          </w:rPr>
          <w:tab/>
        </w:r>
        <w:r w:rsidRPr="00B94163">
          <w:rPr>
            <w:rStyle w:val="Hyperlink"/>
            <w:noProof/>
          </w:rPr>
          <w:t>Ingestion/Validation/Cleansing</w:t>
        </w:r>
        <w:r>
          <w:rPr>
            <w:noProof/>
            <w:webHidden/>
          </w:rPr>
          <w:tab/>
        </w:r>
        <w:r>
          <w:rPr>
            <w:noProof/>
            <w:webHidden/>
          </w:rPr>
          <w:fldChar w:fldCharType="begin"/>
        </w:r>
        <w:r>
          <w:rPr>
            <w:noProof/>
            <w:webHidden/>
          </w:rPr>
          <w:instrText xml:space="preserve"> PAGEREF _Toc34561198 \h </w:instrText>
        </w:r>
        <w:r>
          <w:rPr>
            <w:noProof/>
            <w:webHidden/>
          </w:rPr>
        </w:r>
        <w:r>
          <w:rPr>
            <w:noProof/>
            <w:webHidden/>
          </w:rPr>
          <w:fldChar w:fldCharType="separate"/>
        </w:r>
        <w:r>
          <w:rPr>
            <w:noProof/>
            <w:webHidden/>
          </w:rPr>
          <w:t>11</w:t>
        </w:r>
        <w:r>
          <w:rPr>
            <w:noProof/>
            <w:webHidden/>
          </w:rPr>
          <w:fldChar w:fldCharType="end"/>
        </w:r>
      </w:hyperlink>
    </w:p>
    <w:p w14:paraId="4F402278" w14:textId="2E69AEB0" w:rsidR="00FF5DA7" w:rsidRDefault="00FF5DA7">
      <w:pPr>
        <w:pStyle w:val="TOC3"/>
        <w:tabs>
          <w:tab w:val="left" w:pos="1200"/>
        </w:tabs>
        <w:rPr>
          <w:rFonts w:asciiTheme="minorHAnsi" w:eastAsiaTheme="minorEastAsia" w:hAnsiTheme="minorHAnsi" w:cstheme="minorBidi"/>
          <w:i w:val="0"/>
          <w:noProof/>
          <w:sz w:val="22"/>
          <w:szCs w:val="22"/>
          <w:lang w:eastAsia="ja-JP"/>
        </w:rPr>
      </w:pPr>
      <w:hyperlink w:anchor="_Toc34561199" w:history="1">
        <w:r w:rsidRPr="00B94163">
          <w:rPr>
            <w:rStyle w:val="Hyperlink"/>
            <w:noProof/>
          </w:rPr>
          <w:t>3.4.1.</w:t>
        </w:r>
        <w:r>
          <w:rPr>
            <w:rFonts w:asciiTheme="minorHAnsi" w:eastAsiaTheme="minorEastAsia" w:hAnsiTheme="minorHAnsi" w:cstheme="minorBidi"/>
            <w:i w:val="0"/>
            <w:noProof/>
            <w:sz w:val="22"/>
            <w:szCs w:val="22"/>
            <w:lang w:eastAsia="ja-JP"/>
          </w:rPr>
          <w:tab/>
        </w:r>
        <w:r w:rsidRPr="00B94163">
          <w:rPr>
            <w:rStyle w:val="Hyperlink"/>
            <w:noProof/>
          </w:rPr>
          <w:t>Splunk</w:t>
        </w:r>
        <w:r>
          <w:rPr>
            <w:noProof/>
            <w:webHidden/>
          </w:rPr>
          <w:tab/>
        </w:r>
        <w:r>
          <w:rPr>
            <w:noProof/>
            <w:webHidden/>
          </w:rPr>
          <w:fldChar w:fldCharType="begin"/>
        </w:r>
        <w:r>
          <w:rPr>
            <w:noProof/>
            <w:webHidden/>
          </w:rPr>
          <w:instrText xml:space="preserve"> PAGEREF _Toc34561199 \h </w:instrText>
        </w:r>
        <w:r>
          <w:rPr>
            <w:noProof/>
            <w:webHidden/>
          </w:rPr>
        </w:r>
        <w:r>
          <w:rPr>
            <w:noProof/>
            <w:webHidden/>
          </w:rPr>
          <w:fldChar w:fldCharType="separate"/>
        </w:r>
        <w:r>
          <w:rPr>
            <w:noProof/>
            <w:webHidden/>
          </w:rPr>
          <w:t>11</w:t>
        </w:r>
        <w:r>
          <w:rPr>
            <w:noProof/>
            <w:webHidden/>
          </w:rPr>
          <w:fldChar w:fldCharType="end"/>
        </w:r>
      </w:hyperlink>
    </w:p>
    <w:p w14:paraId="6A77289D" w14:textId="4AD8A06C"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0" w:history="1">
        <w:r w:rsidRPr="00B94163">
          <w:rPr>
            <w:rStyle w:val="Hyperlink"/>
            <w:noProof/>
          </w:rPr>
          <w:t>3.5.</w:t>
        </w:r>
        <w:r>
          <w:rPr>
            <w:rFonts w:asciiTheme="minorHAnsi" w:eastAsiaTheme="minorEastAsia" w:hAnsiTheme="minorHAnsi" w:cstheme="minorBidi"/>
            <w:smallCaps w:val="0"/>
            <w:noProof/>
            <w:sz w:val="22"/>
            <w:szCs w:val="22"/>
            <w:lang w:eastAsia="ja-JP"/>
          </w:rPr>
          <w:tab/>
        </w:r>
        <w:r w:rsidRPr="00B94163">
          <w:rPr>
            <w:rStyle w:val="Hyperlink"/>
            <w:noProof/>
          </w:rPr>
          <w:t>Log File Class</w:t>
        </w:r>
        <w:r>
          <w:rPr>
            <w:noProof/>
            <w:webHidden/>
          </w:rPr>
          <w:tab/>
        </w:r>
        <w:r>
          <w:rPr>
            <w:noProof/>
            <w:webHidden/>
          </w:rPr>
          <w:fldChar w:fldCharType="begin"/>
        </w:r>
        <w:r>
          <w:rPr>
            <w:noProof/>
            <w:webHidden/>
          </w:rPr>
          <w:instrText xml:space="preserve"> PAGEREF _Toc34561200 \h </w:instrText>
        </w:r>
        <w:r>
          <w:rPr>
            <w:noProof/>
            <w:webHidden/>
          </w:rPr>
        </w:r>
        <w:r>
          <w:rPr>
            <w:noProof/>
            <w:webHidden/>
          </w:rPr>
          <w:fldChar w:fldCharType="separate"/>
        </w:r>
        <w:r>
          <w:rPr>
            <w:noProof/>
            <w:webHidden/>
          </w:rPr>
          <w:t>11</w:t>
        </w:r>
        <w:r>
          <w:rPr>
            <w:noProof/>
            <w:webHidden/>
          </w:rPr>
          <w:fldChar w:fldCharType="end"/>
        </w:r>
      </w:hyperlink>
    </w:p>
    <w:p w14:paraId="785DF2C3" w14:textId="0A9D1AFF"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1" w:history="1">
        <w:r w:rsidRPr="00B94163">
          <w:rPr>
            <w:rStyle w:val="Hyperlink"/>
            <w:noProof/>
          </w:rPr>
          <w:t>3.6.</w:t>
        </w:r>
        <w:r>
          <w:rPr>
            <w:rFonts w:asciiTheme="minorHAnsi" w:eastAsiaTheme="minorEastAsia" w:hAnsiTheme="minorHAnsi" w:cstheme="minorBidi"/>
            <w:smallCaps w:val="0"/>
            <w:noProof/>
            <w:sz w:val="22"/>
            <w:szCs w:val="22"/>
            <w:lang w:eastAsia="ja-JP"/>
          </w:rPr>
          <w:tab/>
        </w:r>
        <w:r w:rsidRPr="00B94163">
          <w:rPr>
            <w:rStyle w:val="Hyperlink"/>
            <w:noProof/>
          </w:rPr>
          <w:t>Log Entry</w:t>
        </w:r>
        <w:r>
          <w:rPr>
            <w:noProof/>
            <w:webHidden/>
          </w:rPr>
          <w:tab/>
        </w:r>
        <w:r>
          <w:rPr>
            <w:noProof/>
            <w:webHidden/>
          </w:rPr>
          <w:fldChar w:fldCharType="begin"/>
        </w:r>
        <w:r>
          <w:rPr>
            <w:noProof/>
            <w:webHidden/>
          </w:rPr>
          <w:instrText xml:space="preserve"> PAGEREF _Toc34561201 \h </w:instrText>
        </w:r>
        <w:r>
          <w:rPr>
            <w:noProof/>
            <w:webHidden/>
          </w:rPr>
        </w:r>
        <w:r>
          <w:rPr>
            <w:noProof/>
            <w:webHidden/>
          </w:rPr>
          <w:fldChar w:fldCharType="separate"/>
        </w:r>
        <w:r>
          <w:rPr>
            <w:noProof/>
            <w:webHidden/>
          </w:rPr>
          <w:t>12</w:t>
        </w:r>
        <w:r>
          <w:rPr>
            <w:noProof/>
            <w:webHidden/>
          </w:rPr>
          <w:fldChar w:fldCharType="end"/>
        </w:r>
      </w:hyperlink>
    </w:p>
    <w:p w14:paraId="473719FA" w14:textId="5571F81C"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2" w:history="1">
        <w:r w:rsidRPr="00B94163">
          <w:rPr>
            <w:rStyle w:val="Hyperlink"/>
            <w:noProof/>
          </w:rPr>
          <w:t>3.7.</w:t>
        </w:r>
        <w:r>
          <w:rPr>
            <w:rFonts w:asciiTheme="minorHAnsi" w:eastAsiaTheme="minorEastAsia" w:hAnsiTheme="minorHAnsi" w:cstheme="minorBidi"/>
            <w:smallCaps w:val="0"/>
            <w:noProof/>
            <w:sz w:val="22"/>
            <w:szCs w:val="22"/>
            <w:lang w:eastAsia="ja-JP"/>
          </w:rPr>
          <w:tab/>
        </w:r>
        <w:r w:rsidRPr="00B94163">
          <w:rPr>
            <w:rStyle w:val="Hyperlink"/>
            <w:noProof/>
          </w:rPr>
          <w:t>Enforcement Action Report</w:t>
        </w:r>
        <w:r>
          <w:rPr>
            <w:noProof/>
            <w:webHidden/>
          </w:rPr>
          <w:tab/>
        </w:r>
        <w:r>
          <w:rPr>
            <w:noProof/>
            <w:webHidden/>
          </w:rPr>
          <w:fldChar w:fldCharType="begin"/>
        </w:r>
        <w:r>
          <w:rPr>
            <w:noProof/>
            <w:webHidden/>
          </w:rPr>
          <w:instrText xml:space="preserve"> PAGEREF _Toc34561202 \h </w:instrText>
        </w:r>
        <w:r>
          <w:rPr>
            <w:noProof/>
            <w:webHidden/>
          </w:rPr>
        </w:r>
        <w:r>
          <w:rPr>
            <w:noProof/>
            <w:webHidden/>
          </w:rPr>
          <w:fldChar w:fldCharType="separate"/>
        </w:r>
        <w:r>
          <w:rPr>
            <w:noProof/>
            <w:webHidden/>
          </w:rPr>
          <w:t>12</w:t>
        </w:r>
        <w:r>
          <w:rPr>
            <w:noProof/>
            <w:webHidden/>
          </w:rPr>
          <w:fldChar w:fldCharType="end"/>
        </w:r>
      </w:hyperlink>
    </w:p>
    <w:p w14:paraId="27EC5E78" w14:textId="24052777"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3" w:history="1">
        <w:r w:rsidRPr="00B94163">
          <w:rPr>
            <w:rStyle w:val="Hyperlink"/>
            <w:noProof/>
          </w:rPr>
          <w:t>3.8.</w:t>
        </w:r>
        <w:r>
          <w:rPr>
            <w:rFonts w:asciiTheme="minorHAnsi" w:eastAsiaTheme="minorEastAsia" w:hAnsiTheme="minorHAnsi" w:cstheme="minorBidi"/>
            <w:smallCaps w:val="0"/>
            <w:noProof/>
            <w:sz w:val="22"/>
            <w:szCs w:val="22"/>
            <w:lang w:eastAsia="ja-JP"/>
          </w:rPr>
          <w:tab/>
        </w:r>
        <w:r w:rsidRPr="00B94163">
          <w:rPr>
            <w:rStyle w:val="Hyperlink"/>
            <w:noProof/>
          </w:rPr>
          <w:t>Event Configuration</w:t>
        </w:r>
        <w:r>
          <w:rPr>
            <w:noProof/>
            <w:webHidden/>
          </w:rPr>
          <w:tab/>
        </w:r>
        <w:r>
          <w:rPr>
            <w:noProof/>
            <w:webHidden/>
          </w:rPr>
          <w:fldChar w:fldCharType="begin"/>
        </w:r>
        <w:r>
          <w:rPr>
            <w:noProof/>
            <w:webHidden/>
          </w:rPr>
          <w:instrText xml:space="preserve"> PAGEREF _Toc34561203 \h </w:instrText>
        </w:r>
        <w:r>
          <w:rPr>
            <w:noProof/>
            <w:webHidden/>
          </w:rPr>
        </w:r>
        <w:r>
          <w:rPr>
            <w:noProof/>
            <w:webHidden/>
          </w:rPr>
          <w:fldChar w:fldCharType="separate"/>
        </w:r>
        <w:r>
          <w:rPr>
            <w:noProof/>
            <w:webHidden/>
          </w:rPr>
          <w:t>13</w:t>
        </w:r>
        <w:r>
          <w:rPr>
            <w:noProof/>
            <w:webHidden/>
          </w:rPr>
          <w:fldChar w:fldCharType="end"/>
        </w:r>
      </w:hyperlink>
    </w:p>
    <w:p w14:paraId="31F0E27C" w14:textId="1380CE23"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4" w:history="1">
        <w:r w:rsidRPr="00B94163">
          <w:rPr>
            <w:rStyle w:val="Hyperlink"/>
            <w:noProof/>
          </w:rPr>
          <w:t>3.9.</w:t>
        </w:r>
        <w:r>
          <w:rPr>
            <w:rFonts w:asciiTheme="minorHAnsi" w:eastAsiaTheme="minorEastAsia" w:hAnsiTheme="minorHAnsi" w:cstheme="minorBidi"/>
            <w:smallCaps w:val="0"/>
            <w:noProof/>
            <w:sz w:val="22"/>
            <w:szCs w:val="22"/>
            <w:lang w:eastAsia="ja-JP"/>
          </w:rPr>
          <w:tab/>
        </w:r>
        <w:r w:rsidRPr="00B94163">
          <w:rPr>
            <w:rStyle w:val="Hyperlink"/>
            <w:noProof/>
          </w:rPr>
          <w:t>Vector DB</w:t>
        </w:r>
        <w:r>
          <w:rPr>
            <w:noProof/>
            <w:webHidden/>
          </w:rPr>
          <w:tab/>
        </w:r>
        <w:r>
          <w:rPr>
            <w:noProof/>
            <w:webHidden/>
          </w:rPr>
          <w:fldChar w:fldCharType="begin"/>
        </w:r>
        <w:r>
          <w:rPr>
            <w:noProof/>
            <w:webHidden/>
          </w:rPr>
          <w:instrText xml:space="preserve"> PAGEREF _Toc34561204 \h </w:instrText>
        </w:r>
        <w:r>
          <w:rPr>
            <w:noProof/>
            <w:webHidden/>
          </w:rPr>
        </w:r>
        <w:r>
          <w:rPr>
            <w:noProof/>
            <w:webHidden/>
          </w:rPr>
          <w:fldChar w:fldCharType="separate"/>
        </w:r>
        <w:r>
          <w:rPr>
            <w:noProof/>
            <w:webHidden/>
          </w:rPr>
          <w:t>13</w:t>
        </w:r>
        <w:r>
          <w:rPr>
            <w:noProof/>
            <w:webHidden/>
          </w:rPr>
          <w:fldChar w:fldCharType="end"/>
        </w:r>
      </w:hyperlink>
    </w:p>
    <w:p w14:paraId="012D6E11" w14:textId="78340D3E" w:rsidR="00FF5DA7" w:rsidRDefault="00FF5DA7">
      <w:pPr>
        <w:pStyle w:val="TOC1"/>
        <w:tabs>
          <w:tab w:val="left" w:pos="400"/>
        </w:tabs>
        <w:rPr>
          <w:rFonts w:asciiTheme="minorHAnsi" w:eastAsiaTheme="minorEastAsia" w:hAnsiTheme="minorHAnsi" w:cstheme="minorBidi"/>
          <w:b w:val="0"/>
          <w:caps w:val="0"/>
          <w:noProof/>
          <w:sz w:val="22"/>
          <w:szCs w:val="22"/>
          <w:lang w:eastAsia="ja-JP"/>
        </w:rPr>
      </w:pPr>
      <w:hyperlink w:anchor="_Toc34561205" w:history="1">
        <w:r w:rsidRPr="00B94163">
          <w:rPr>
            <w:rStyle w:val="Hyperlink"/>
            <w:noProof/>
          </w:rPr>
          <w:t>4.</w:t>
        </w:r>
        <w:r>
          <w:rPr>
            <w:rFonts w:asciiTheme="minorHAnsi" w:eastAsiaTheme="minorEastAsia" w:hAnsiTheme="minorHAnsi" w:cstheme="minorBidi"/>
            <w:b w:val="0"/>
            <w:caps w:val="0"/>
            <w:noProof/>
            <w:sz w:val="22"/>
            <w:szCs w:val="22"/>
            <w:lang w:eastAsia="ja-JP"/>
          </w:rPr>
          <w:tab/>
        </w:r>
        <w:r w:rsidRPr="00B94163">
          <w:rPr>
            <w:rStyle w:val="Hyperlink"/>
            <w:noProof/>
          </w:rPr>
          <w:t>Database</w:t>
        </w:r>
        <w:r>
          <w:rPr>
            <w:noProof/>
            <w:webHidden/>
          </w:rPr>
          <w:tab/>
        </w:r>
        <w:r>
          <w:rPr>
            <w:noProof/>
            <w:webHidden/>
          </w:rPr>
          <w:fldChar w:fldCharType="begin"/>
        </w:r>
        <w:r>
          <w:rPr>
            <w:noProof/>
            <w:webHidden/>
          </w:rPr>
          <w:instrText xml:space="preserve"> PAGEREF _Toc34561205 \h </w:instrText>
        </w:r>
        <w:r>
          <w:rPr>
            <w:noProof/>
            <w:webHidden/>
          </w:rPr>
        </w:r>
        <w:r>
          <w:rPr>
            <w:noProof/>
            <w:webHidden/>
          </w:rPr>
          <w:fldChar w:fldCharType="separate"/>
        </w:r>
        <w:r>
          <w:rPr>
            <w:noProof/>
            <w:webHidden/>
          </w:rPr>
          <w:t>14</w:t>
        </w:r>
        <w:r>
          <w:rPr>
            <w:noProof/>
            <w:webHidden/>
          </w:rPr>
          <w:fldChar w:fldCharType="end"/>
        </w:r>
      </w:hyperlink>
    </w:p>
    <w:p w14:paraId="46E42C6F" w14:textId="415983B2" w:rsidR="00FF5DA7" w:rsidRDefault="00FF5DA7">
      <w:pPr>
        <w:pStyle w:val="TOC2"/>
        <w:tabs>
          <w:tab w:val="left" w:pos="800"/>
        </w:tabs>
        <w:rPr>
          <w:rFonts w:asciiTheme="minorHAnsi" w:eastAsiaTheme="minorEastAsia" w:hAnsiTheme="minorHAnsi" w:cstheme="minorBidi"/>
          <w:smallCaps w:val="0"/>
          <w:noProof/>
          <w:sz w:val="22"/>
          <w:szCs w:val="22"/>
          <w:lang w:eastAsia="ja-JP"/>
        </w:rPr>
      </w:pPr>
      <w:hyperlink w:anchor="_Toc34561206" w:history="1">
        <w:r w:rsidRPr="00B94163">
          <w:rPr>
            <w:rStyle w:val="Hyperlink"/>
            <w:noProof/>
          </w:rPr>
          <w:t>4.1.</w:t>
        </w:r>
        <w:r>
          <w:rPr>
            <w:rFonts w:asciiTheme="minorHAnsi" w:eastAsiaTheme="minorEastAsia" w:hAnsiTheme="minorHAnsi" w:cstheme="minorBidi"/>
            <w:smallCaps w:val="0"/>
            <w:noProof/>
            <w:sz w:val="22"/>
            <w:szCs w:val="22"/>
            <w:lang w:eastAsia="ja-JP"/>
          </w:rPr>
          <w:tab/>
        </w:r>
        <w:r w:rsidRPr="00B94163">
          <w:rPr>
            <w:rStyle w:val="Hyperlink"/>
            <w:noProof/>
          </w:rPr>
          <w:t>Database Schema</w:t>
        </w:r>
        <w:r>
          <w:rPr>
            <w:noProof/>
            <w:webHidden/>
          </w:rPr>
          <w:tab/>
        </w:r>
        <w:r>
          <w:rPr>
            <w:noProof/>
            <w:webHidden/>
          </w:rPr>
          <w:fldChar w:fldCharType="begin"/>
        </w:r>
        <w:r>
          <w:rPr>
            <w:noProof/>
            <w:webHidden/>
          </w:rPr>
          <w:instrText xml:space="preserve"> PAGEREF _Toc34561206 \h </w:instrText>
        </w:r>
        <w:r>
          <w:rPr>
            <w:noProof/>
            <w:webHidden/>
          </w:rPr>
        </w:r>
        <w:r>
          <w:rPr>
            <w:noProof/>
            <w:webHidden/>
          </w:rPr>
          <w:fldChar w:fldCharType="separate"/>
        </w:r>
        <w:r>
          <w:rPr>
            <w:noProof/>
            <w:webHidden/>
          </w:rPr>
          <w:t>14</w:t>
        </w:r>
        <w:r>
          <w:rPr>
            <w:noProof/>
            <w:webHidden/>
          </w:rPr>
          <w:fldChar w:fldCharType="end"/>
        </w:r>
      </w:hyperlink>
    </w:p>
    <w:p w14:paraId="6BB9E253" w14:textId="77777777" w:rsidR="00E54833" w:rsidRDefault="00E54833">
      <w:pPr>
        <w:pStyle w:val="TOC2"/>
        <w:tabs>
          <w:tab w:val="left" w:pos="800"/>
        </w:tabs>
        <w:sectPr w:rsidR="00E54833">
          <w:headerReference w:type="default" r:id="rId15"/>
          <w:footerReference w:type="default" r:id="rId16"/>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0" w:name="_Toc464031724"/>
      <w:bookmarkStart w:id="21" w:name="_Toc464031936"/>
      <w:bookmarkStart w:id="22" w:name="_Toc464031937"/>
      <w:bookmarkStart w:id="23" w:name="_Toc464822048"/>
      <w:bookmarkStart w:id="24" w:name="_Toc34561166"/>
      <w:r>
        <w:lastRenderedPageBreak/>
        <w:t>Introduction</w:t>
      </w:r>
      <w:bookmarkEnd w:id="20"/>
      <w:bookmarkEnd w:id="21"/>
      <w:bookmarkEnd w:id="22"/>
      <w:bookmarkEnd w:id="23"/>
      <w:bookmarkEnd w:id="24"/>
    </w:p>
    <w:p w14:paraId="21CDDBB1" w14:textId="77777777" w:rsidR="00E54833" w:rsidRDefault="00E54833">
      <w:pPr>
        <w:pStyle w:val="Heading2"/>
      </w:pPr>
      <w:bookmarkStart w:id="25" w:name="_Toc464031938"/>
      <w:bookmarkStart w:id="26" w:name="_Toc464822049"/>
      <w:bookmarkStart w:id="27" w:name="_Toc34561167"/>
      <w:r>
        <w:t>Purpose and Intended Audience</w:t>
      </w:r>
      <w:bookmarkEnd w:id="25"/>
      <w:bookmarkEnd w:id="26"/>
      <w:bookmarkEnd w:id="27"/>
    </w:p>
    <w:p w14:paraId="24585511" w14:textId="2FD444A7" w:rsidR="5CFAACA1" w:rsidRDefault="5CFAACA1" w:rsidP="59FAD918">
      <w:pPr>
        <w:ind w:left="288" w:firstLine="720"/>
      </w:pPr>
      <w:r>
        <w:t xml:space="preserve">The purpose of the Software Design Document (SDD) </w:t>
      </w:r>
      <w:r w:rsidR="012E1E5B">
        <w:t xml:space="preserve">is to </w:t>
      </w:r>
      <w:r w:rsidR="7B3C97D3">
        <w:t xml:space="preserve">identify collaborations and subsystems within the PMR Insight Collective Knowledge (PICK) software </w:t>
      </w:r>
      <w:r w:rsidR="458944B6">
        <w:t xml:space="preserve">to be able to design interactions within the system. </w:t>
      </w:r>
      <w:r w:rsidR="62182AF5">
        <w:t xml:space="preserve">The SDD </w:t>
      </w:r>
      <w:r w:rsidR="4A7E7394">
        <w:t xml:space="preserve">describes what is to be built and </w:t>
      </w:r>
      <w:r w:rsidR="49551257">
        <w:t xml:space="preserve">is intended to help the development team understand what is expected to be built. </w:t>
      </w:r>
      <w:r w:rsidR="75B715B7">
        <w:t xml:space="preserve">Sections within the SDD include the system and subsystem collaboration graphs, </w:t>
      </w:r>
      <w:r w:rsidR="2325FF04">
        <w:t>component descriptions, descriptions of the classes within the components</w:t>
      </w:r>
      <w:r w:rsidR="42DDB71A">
        <w:t>, contracts between classes, and description of database schemas.</w:t>
      </w:r>
      <w:r w:rsidR="00182DBC">
        <w:t xml:space="preserve"> The SDD focuses </w:t>
      </w:r>
      <w:r w:rsidR="00F66A03">
        <w:t>on</w:t>
      </w:r>
      <w:r w:rsidR="00182DBC">
        <w:t xml:space="preserve"> </w:t>
      </w:r>
      <w:r w:rsidR="00F66A03">
        <w:t xml:space="preserve">describing </w:t>
      </w:r>
      <w:r w:rsidR="003E06D3">
        <w:t xml:space="preserve">contracts of classes which are </w:t>
      </w:r>
      <w:r w:rsidR="00326648">
        <w:t xml:space="preserve"> </w:t>
      </w:r>
      <w:r w:rsidR="00EB66DB">
        <w:t xml:space="preserve">client server relationships </w:t>
      </w:r>
      <w:r w:rsidR="00D4482C">
        <w:t xml:space="preserve">that occur in order </w:t>
      </w:r>
      <w:r w:rsidR="00EB66DB">
        <w:t xml:space="preserve">to fulfill a </w:t>
      </w:r>
      <w:r w:rsidR="00730783">
        <w:t>client’s responsibilities</w:t>
      </w:r>
      <w:r w:rsidR="00D4482C">
        <w:t xml:space="preserve">, and protocols </w:t>
      </w:r>
      <w:r w:rsidR="008950A2">
        <w:t xml:space="preserve">of classes that state </w:t>
      </w:r>
      <w:r w:rsidR="003B6C97">
        <w:t>each method</w:t>
      </w:r>
      <w:r w:rsidR="004F590E">
        <w:t xml:space="preserve"> in a class</w:t>
      </w:r>
      <w:r w:rsidR="003B6C97">
        <w:t>,</w:t>
      </w:r>
      <w:r w:rsidR="004F590E">
        <w:t xml:space="preserve"> </w:t>
      </w:r>
      <w:r w:rsidR="003B6C97">
        <w:t>parameters of the methods, return value</w:t>
      </w:r>
      <w:r w:rsidR="00D10E69">
        <w:t xml:space="preserve"> of the method, purpose of the method and and pre and post conditions of a method. </w:t>
      </w:r>
    </w:p>
    <w:p w14:paraId="7D5A8F1C" w14:textId="77777777" w:rsidR="00D10E69" w:rsidRPr="00182DBC" w:rsidRDefault="00D10E69" w:rsidP="59FAD918">
      <w:pPr>
        <w:ind w:left="288" w:firstLine="720"/>
        <w:rPr>
          <w:i/>
          <w:iCs/>
        </w:rPr>
      </w:pPr>
    </w:p>
    <w:p w14:paraId="58A30D56" w14:textId="77777777" w:rsidR="00E54833" w:rsidRPr="00722594" w:rsidRDefault="00E54833" w:rsidP="00722594">
      <w:pPr>
        <w:pStyle w:val="Heading2"/>
      </w:pPr>
      <w:bookmarkStart w:id="28" w:name="_Toc425134230"/>
      <w:bookmarkStart w:id="29" w:name="_Toc461626769"/>
      <w:bookmarkStart w:id="30" w:name="_Toc464031939"/>
      <w:bookmarkStart w:id="31" w:name="_Toc464822050"/>
      <w:bookmarkStart w:id="32" w:name="_Toc34561168"/>
      <w:r>
        <w:t>Scope of Product</w:t>
      </w:r>
      <w:bookmarkEnd w:id="28"/>
      <w:bookmarkEnd w:id="29"/>
      <w:bookmarkEnd w:id="30"/>
      <w:bookmarkEnd w:id="31"/>
      <w:bookmarkEnd w:id="32"/>
    </w:p>
    <w:p w14:paraId="64FDE5FE" w14:textId="66DECD27" w:rsidR="00EC64AC" w:rsidRDefault="00D93024" w:rsidP="2F3D452F">
      <w:pPr>
        <w:pStyle w:val="Paragraph"/>
        <w:ind w:left="216" w:firstLine="720"/>
      </w:pPr>
      <w:r>
        <w:t xml:space="preserve">This </w:t>
      </w:r>
      <w:r w:rsidR="009B4400">
        <w:t xml:space="preserve">Software Design Document </w:t>
      </w:r>
      <w:r w:rsidR="003611C3">
        <w:t xml:space="preserve">focuses </w:t>
      </w:r>
      <w:r w:rsidR="009B4400">
        <w:t xml:space="preserve">on the core </w:t>
      </w:r>
      <w:r w:rsidR="000D01D9">
        <w:t xml:space="preserve">functionality of the PICK system </w:t>
      </w:r>
      <w:r w:rsidR="003611C3">
        <w:t>and its main components</w:t>
      </w:r>
      <w:r w:rsidR="008C0E70">
        <w:t xml:space="preserve">, which is to </w:t>
      </w:r>
      <w:r w:rsidR="00C57E8A">
        <w:t xml:space="preserve">streamline the job of an analyst </w:t>
      </w:r>
      <w:r w:rsidR="00A80E44">
        <w:t xml:space="preserve">to create a report </w:t>
      </w:r>
      <w:r w:rsidR="00A658B1">
        <w:t xml:space="preserve">from log files submitted by the defense and </w:t>
      </w:r>
      <w:r w:rsidR="00D003FA">
        <w:t xml:space="preserve">attacking teams. </w:t>
      </w:r>
      <w:r w:rsidR="005671E5">
        <w:t>The</w:t>
      </w:r>
      <w:r w:rsidR="00690D71">
        <w:t xml:space="preserve"> system will utilize outside </w:t>
      </w:r>
      <w:r w:rsidR="00EC64AC">
        <w:t xml:space="preserve">libraries and pre-existing systems, described on section 2.3, </w:t>
      </w:r>
      <w:r w:rsidR="00DA3DD2">
        <w:t xml:space="preserve">to </w:t>
      </w:r>
      <w:r w:rsidR="00F50AFC">
        <w:t>achieve artifact ingestion, validation, cleansing</w:t>
      </w:r>
      <w:r w:rsidR="00B14A29">
        <w:t xml:space="preserve"> and creating a visual representation of significant </w:t>
      </w:r>
      <w:r w:rsidR="0033074B">
        <w:t xml:space="preserve">events for the analyst to see. </w:t>
      </w:r>
      <w:r w:rsidR="005671E5">
        <w:t xml:space="preserve">Our goal </w:t>
      </w:r>
      <w:r w:rsidR="00FC730E">
        <w:t>is to</w:t>
      </w:r>
      <w:r w:rsidR="001D5C56">
        <w:t xml:space="preserve"> </w:t>
      </w:r>
      <w:r w:rsidR="005671E5">
        <w:t xml:space="preserve">be able to aid analysts </w:t>
      </w:r>
      <w:r w:rsidR="003D0BFD">
        <w:t xml:space="preserve">in the creation of a report from </w:t>
      </w:r>
      <w:r w:rsidR="000E1660">
        <w:t xml:space="preserve">any form of artifacts containing information </w:t>
      </w:r>
      <w:r w:rsidR="00AA7E3E">
        <w:t xml:space="preserve">of a attack response situation. </w:t>
      </w:r>
    </w:p>
    <w:p w14:paraId="54F9AE05" w14:textId="05EE677C" w:rsidR="008F5BE0" w:rsidRDefault="008F5BE0">
      <w:pPr>
        <w:pStyle w:val="Paragraph"/>
      </w:pPr>
    </w:p>
    <w:p w14:paraId="071E4E01" w14:textId="530DAC98" w:rsidR="00E54833" w:rsidRDefault="00E54833">
      <w:pPr>
        <w:pStyle w:val="Heading2"/>
      </w:pPr>
      <w:bookmarkStart w:id="33" w:name="_Toc425134231"/>
      <w:bookmarkStart w:id="34" w:name="_Toc461626770"/>
      <w:bookmarkStart w:id="35" w:name="_Toc464031940"/>
      <w:bookmarkStart w:id="36" w:name="_Toc464822051"/>
      <w:bookmarkStart w:id="37" w:name="_Toc34561169"/>
      <w:r>
        <w:t>References</w:t>
      </w:r>
      <w:bookmarkEnd w:id="37"/>
    </w:p>
    <w:p w14:paraId="4EA3303D" w14:textId="5CF370A9" w:rsidR="00D16D60" w:rsidRDefault="00D16D60" w:rsidP="00D16D60">
      <w:pPr>
        <w:ind w:left="288"/>
      </w:pPr>
      <w:r>
        <w:t>[1]</w:t>
      </w:r>
      <w:r w:rsidR="00E322AE">
        <w:tab/>
      </w:r>
      <w:r w:rsidR="008D7C69">
        <w:t>08c</w:t>
      </w:r>
      <w:r w:rsidR="000E31C1">
        <w:t>_SDD_Outline</w:t>
      </w:r>
      <w:r w:rsidR="00E322AE">
        <w:t>.pdf</w:t>
      </w:r>
    </w:p>
    <w:p w14:paraId="6CFD38AE" w14:textId="376ECC02" w:rsidR="00E322AE" w:rsidRDefault="00E322AE" w:rsidP="00D16D60">
      <w:pPr>
        <w:ind w:left="288"/>
      </w:pPr>
      <w:r>
        <w:t>[3]</w:t>
      </w:r>
      <w:r>
        <w:tab/>
      </w:r>
      <w:r w:rsidR="008374B7">
        <w:t>08aContracts.pdf</w:t>
      </w:r>
    </w:p>
    <w:p w14:paraId="30953634" w14:textId="2D2C5543" w:rsidR="008374B7" w:rsidRDefault="008374B7" w:rsidP="00D16D60">
      <w:pPr>
        <w:ind w:left="288"/>
      </w:pPr>
      <w:r>
        <w:t>[4]</w:t>
      </w:r>
      <w:r>
        <w:tab/>
      </w:r>
      <w:r w:rsidR="009E212D">
        <w:t>08b_Protocols.pdf</w:t>
      </w:r>
    </w:p>
    <w:p w14:paraId="18CFABE5" w14:textId="3CC977B5" w:rsidR="009D0B03" w:rsidRPr="00D16D60" w:rsidRDefault="009D0B03" w:rsidP="00D16D60">
      <w:pPr>
        <w:ind w:left="288"/>
      </w:pPr>
      <w:r>
        <w:t>[5]</w:t>
      </w:r>
      <w:r>
        <w:tab/>
        <w:t>09</w:t>
      </w:r>
      <w:r w:rsidR="001A3F23">
        <w:t>Subsystems.pdf</w:t>
      </w:r>
    </w:p>
    <w:p w14:paraId="62F4F361" w14:textId="338A6B58" w:rsidR="00087B72" w:rsidRDefault="00246AD3" w:rsidP="00246AD3">
      <w:pPr>
        <w:ind w:left="720" w:hanging="432"/>
      </w:pPr>
      <w:r>
        <w:t>[</w:t>
      </w:r>
      <w:r w:rsidR="001A3F23">
        <w:t>6]</w:t>
      </w:r>
      <w:r>
        <w:tab/>
      </w:r>
      <w:r w:rsidRPr="00246AD3">
        <w:t xml:space="preserve">Hasneeza. “Example of Software Design </w:t>
      </w:r>
      <w:r w:rsidR="4D1AFDAE" w:rsidRPr="00246AD3">
        <w:t>Document (</w:t>
      </w:r>
      <w:r w:rsidRPr="00246AD3">
        <w:t>SDD).” UniMAP Portal, 26 Apr. 2012, portal.unimap.edu.my/portal/page/portal30/Lecture Notes/KEJURUTERAAN_KOMPUTER/Semester 2 Sidang Akademik 20112012/EKT420 Software Engineering/Example of Software Design Document</w:t>
      </w:r>
      <w:r w:rsidR="331090F2" w:rsidRPr="00246AD3">
        <w:t xml:space="preserve"> </w:t>
      </w:r>
      <w:r w:rsidRPr="00246AD3">
        <w:t>(SDD).</w:t>
      </w:r>
    </w:p>
    <w:p w14:paraId="13A87C21" w14:textId="3ABBCCBA" w:rsidR="00246AD3" w:rsidRPr="00087B72" w:rsidRDefault="00246AD3" w:rsidP="00246AD3">
      <w:pPr>
        <w:ind w:left="720" w:hanging="432"/>
      </w:pPr>
    </w:p>
    <w:p w14:paraId="6DFB9E20" w14:textId="77777777" w:rsidR="008F5BE0" w:rsidRDefault="008F5BE0" w:rsidP="008F5BE0">
      <w:pPr>
        <w:pStyle w:val="Paragraph"/>
        <w:ind w:left="2160"/>
      </w:pPr>
    </w:p>
    <w:p w14:paraId="70DF9E56" w14:textId="77777777" w:rsidR="00E15A23" w:rsidRDefault="00E15A23" w:rsidP="008F5BE0">
      <w:pPr>
        <w:pStyle w:val="Paragraph"/>
        <w:ind w:left="2160"/>
        <w:sectPr w:rsidR="00E15A23">
          <w:headerReference w:type="default" r:id="rId17"/>
          <w:footerReference w:type="default" r:id="rId18"/>
          <w:pgSz w:w="12240" w:h="15840" w:code="1"/>
          <w:pgMar w:top="1440" w:right="1440" w:bottom="1440" w:left="1800" w:header="720" w:footer="720" w:gutter="0"/>
          <w:pgNumType w:start="1"/>
          <w:cols w:space="720"/>
        </w:sectPr>
      </w:pPr>
    </w:p>
    <w:p w14:paraId="65E7AD01" w14:textId="77777777" w:rsidR="00E54833" w:rsidRDefault="00E54833" w:rsidP="7C82F5B4">
      <w:pPr>
        <w:pStyle w:val="Heading2"/>
        <w:jc w:val="both"/>
      </w:pPr>
      <w:bookmarkStart w:id="38" w:name="_Toc34561170"/>
      <w:r>
        <w:t>Definitions, Acronyms, and Abbreviations</w:t>
      </w:r>
      <w:bookmarkEnd w:id="33"/>
      <w:bookmarkEnd w:id="34"/>
      <w:bookmarkEnd w:id="35"/>
      <w:bookmarkEnd w:id="36"/>
      <w:bookmarkEnd w:id="38"/>
    </w:p>
    <w:p w14:paraId="32E1BFAF" w14:textId="77777777" w:rsidR="00E54833" w:rsidRDefault="00E54833">
      <w:pPr>
        <w:pStyle w:val="Heading3"/>
      </w:pPr>
      <w:bookmarkStart w:id="39" w:name="_Toc425134232"/>
      <w:bookmarkStart w:id="40" w:name="_Toc461626771"/>
      <w:bookmarkStart w:id="41" w:name="_Toc464031941"/>
      <w:bookmarkStart w:id="42" w:name="_Toc464822052"/>
      <w:bookmarkStart w:id="43" w:name="_Toc34561171"/>
      <w:r>
        <w:t>Definitions</w:t>
      </w:r>
      <w:bookmarkEnd w:id="39"/>
      <w:bookmarkEnd w:id="40"/>
      <w:bookmarkEnd w:id="41"/>
      <w:bookmarkEnd w:id="42"/>
      <w:bookmarkEnd w:id="4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0E15A23" w14:paraId="44E871BC" w14:textId="77777777" w:rsidTr="3D9F0A11">
        <w:tc>
          <w:tcPr>
            <w:tcW w:w="4608" w:type="dxa"/>
          </w:tcPr>
          <w:p w14:paraId="144A5D23" w14:textId="1B189BA2" w:rsidR="00E15A23" w:rsidRPr="00E15A23" w:rsidRDefault="31BF9583" w:rsidP="0CACA325">
            <w:pPr>
              <w:pStyle w:val="Paragraph"/>
              <w:jc w:val="center"/>
              <w:rPr>
                <w:b/>
                <w:bCs/>
              </w:rPr>
            </w:pPr>
            <w:r w:rsidRPr="0CACA325">
              <w:rPr>
                <w:b/>
                <w:bCs/>
              </w:rPr>
              <w:t>Lead Analyst</w:t>
            </w:r>
          </w:p>
        </w:tc>
        <w:tc>
          <w:tcPr>
            <w:tcW w:w="4608" w:type="dxa"/>
          </w:tcPr>
          <w:p w14:paraId="738610EB" w14:textId="0B81D482" w:rsidR="00E15A23" w:rsidRDefault="526F6293" w:rsidP="7C82F5B4">
            <w:pPr>
              <w:pStyle w:val="Paragraph"/>
              <w:jc w:val="left"/>
            </w:pPr>
            <w:r w:rsidRPr="7C82F5B4">
              <w:t xml:space="preserve">The analyst responsible for the oversight of work being performed by the other analysts, some other </w:t>
            </w:r>
            <w:r w:rsidR="18F6A465" w:rsidRPr="7C82F5B4">
              <w:t>responsibilities</w:t>
            </w:r>
            <w:r w:rsidRPr="7C82F5B4">
              <w:t xml:space="preserve"> </w:t>
            </w:r>
            <w:r w:rsidR="0A102238" w:rsidRPr="7C82F5B4">
              <w:t xml:space="preserve">include delegating work, </w:t>
            </w:r>
            <w:r w:rsidR="244CCBE8" w:rsidRPr="7C82F5B4">
              <w:t xml:space="preserve">and </w:t>
            </w:r>
            <w:r w:rsidR="0A102238" w:rsidRPr="7C82F5B4">
              <w:t xml:space="preserve">approving work </w:t>
            </w:r>
          </w:p>
        </w:tc>
      </w:tr>
      <w:tr w:rsidR="00F50FC1" w14:paraId="637805D2" w14:textId="77777777" w:rsidTr="3D9F0A11">
        <w:tc>
          <w:tcPr>
            <w:tcW w:w="4608" w:type="dxa"/>
          </w:tcPr>
          <w:p w14:paraId="463F29E8" w14:textId="56BDAFBB" w:rsidR="00F50FC1" w:rsidRPr="00E15A23" w:rsidRDefault="31BF9583" w:rsidP="0CACA325">
            <w:pPr>
              <w:pStyle w:val="Paragraph"/>
              <w:jc w:val="center"/>
              <w:rPr>
                <w:b/>
                <w:bCs/>
              </w:rPr>
            </w:pPr>
            <w:r w:rsidRPr="0CACA325">
              <w:rPr>
                <w:b/>
                <w:bCs/>
              </w:rPr>
              <w:t>Analyst</w:t>
            </w:r>
          </w:p>
        </w:tc>
        <w:tc>
          <w:tcPr>
            <w:tcW w:w="4608" w:type="dxa"/>
          </w:tcPr>
          <w:p w14:paraId="3B7B4B86" w14:textId="4BA17DD6" w:rsidR="00F50FC1" w:rsidRDefault="0DB4725E" w:rsidP="7C82F5B4">
            <w:pPr>
              <w:pStyle w:val="Paragraph"/>
              <w:jc w:val="left"/>
            </w:pPr>
            <w:r w:rsidRPr="7C82F5B4">
              <w:t xml:space="preserve">A user that is authorized to work </w:t>
            </w:r>
            <w:r w:rsidR="18B9FB51" w:rsidRPr="7C82F5B4">
              <w:t xml:space="preserve">PICK system, they must connect to the Lead analysts' machine to gain </w:t>
            </w:r>
            <w:r w:rsidR="4A3D3468" w:rsidRPr="7C82F5B4">
              <w:t>access</w:t>
            </w:r>
            <w:r w:rsidR="18B9FB51" w:rsidRPr="7C82F5B4">
              <w:t xml:space="preserve"> to the log files and databases. Some </w:t>
            </w:r>
            <w:r w:rsidR="0872E7F4" w:rsidRPr="7C82F5B4">
              <w:t xml:space="preserve">of their </w:t>
            </w:r>
            <w:r w:rsidR="0CA93C89" w:rsidRPr="7C82F5B4">
              <w:t>responsibilities</w:t>
            </w:r>
            <w:r w:rsidR="0872E7F4" w:rsidRPr="7C82F5B4">
              <w:t xml:space="preserve"> include </w:t>
            </w:r>
            <w:r w:rsidR="574F4520" w:rsidRPr="7C82F5B4">
              <w:t xml:space="preserve">editing, creating, deleting log entries/nodes, and pushing work to the Lead analyst for approval upon synchronization. </w:t>
            </w:r>
          </w:p>
        </w:tc>
      </w:tr>
      <w:tr w:rsidR="0CACA325" w14:paraId="3EC65B49" w14:textId="77777777" w:rsidTr="3D9F0A11">
        <w:tc>
          <w:tcPr>
            <w:tcW w:w="4495" w:type="dxa"/>
          </w:tcPr>
          <w:p w14:paraId="632A9199" w14:textId="1300C74D" w:rsidR="31BF9583" w:rsidRDefault="31BF9583" w:rsidP="0CACA325">
            <w:pPr>
              <w:pStyle w:val="Paragraph"/>
              <w:jc w:val="center"/>
              <w:rPr>
                <w:b/>
                <w:bCs/>
              </w:rPr>
            </w:pPr>
            <w:r w:rsidRPr="0CACA325">
              <w:rPr>
                <w:b/>
                <w:bCs/>
              </w:rPr>
              <w:t>Log File</w:t>
            </w:r>
          </w:p>
        </w:tc>
        <w:tc>
          <w:tcPr>
            <w:tcW w:w="4495" w:type="dxa"/>
          </w:tcPr>
          <w:p w14:paraId="051FC59C" w14:textId="3B1545C8" w:rsidR="0CACA325" w:rsidRDefault="7FD3CEA5" w:rsidP="7C82F5B4">
            <w:pPr>
              <w:pStyle w:val="Paragraph"/>
              <w:jc w:val="left"/>
              <w:rPr>
                <w:sz w:val="19"/>
                <w:szCs w:val="19"/>
              </w:rPr>
            </w:pPr>
            <w:r w:rsidRPr="7C82F5B4">
              <w:rPr>
                <w:sz w:val="19"/>
                <w:szCs w:val="19"/>
              </w:rPr>
              <w:t xml:space="preserve">A file that records events </w:t>
            </w:r>
            <w:r w:rsidR="3F8B5D4A" w:rsidRPr="7C82F5B4">
              <w:rPr>
                <w:sz w:val="19"/>
                <w:szCs w:val="19"/>
              </w:rPr>
              <w:t xml:space="preserve">from a team users' machine. </w:t>
            </w:r>
          </w:p>
        </w:tc>
      </w:tr>
      <w:tr w:rsidR="0CACA325" w14:paraId="61BF87E5" w14:textId="77777777" w:rsidTr="3D9F0A11">
        <w:tc>
          <w:tcPr>
            <w:tcW w:w="4495" w:type="dxa"/>
          </w:tcPr>
          <w:p w14:paraId="1A466DE3" w14:textId="7F05378E" w:rsidR="31BF9583" w:rsidRDefault="31BF9583" w:rsidP="0CACA325">
            <w:pPr>
              <w:pStyle w:val="Paragraph"/>
              <w:jc w:val="center"/>
              <w:rPr>
                <w:b/>
                <w:bCs/>
              </w:rPr>
            </w:pPr>
            <w:r w:rsidRPr="0CACA325">
              <w:rPr>
                <w:b/>
                <w:bCs/>
              </w:rPr>
              <w:lastRenderedPageBreak/>
              <w:t>Log Entry</w:t>
            </w:r>
          </w:p>
        </w:tc>
        <w:tc>
          <w:tcPr>
            <w:tcW w:w="4495" w:type="dxa"/>
          </w:tcPr>
          <w:p w14:paraId="52750DE0" w14:textId="7E6C0015" w:rsidR="0CACA325" w:rsidRDefault="75ED9688" w:rsidP="7C82F5B4">
            <w:pPr>
              <w:pStyle w:val="Paragraph"/>
              <w:rPr>
                <w:sz w:val="19"/>
                <w:szCs w:val="19"/>
              </w:rPr>
            </w:pPr>
            <w:r w:rsidRPr="7C82F5B4">
              <w:rPr>
                <w:sz w:val="19"/>
                <w:szCs w:val="19"/>
              </w:rPr>
              <w:t>A file that records events from a team users' machine.</w:t>
            </w:r>
          </w:p>
        </w:tc>
      </w:tr>
      <w:tr w:rsidR="7C82F5B4" w14:paraId="08A2BC99" w14:textId="77777777" w:rsidTr="3D9F0A11">
        <w:tc>
          <w:tcPr>
            <w:tcW w:w="4495" w:type="dxa"/>
          </w:tcPr>
          <w:p w14:paraId="3263675B" w14:textId="5B9B09AD" w:rsidR="396AC851" w:rsidRDefault="396AC851" w:rsidP="7C82F5B4">
            <w:pPr>
              <w:pStyle w:val="Paragraph"/>
              <w:jc w:val="center"/>
              <w:rPr>
                <w:b/>
                <w:bCs/>
              </w:rPr>
            </w:pPr>
            <w:r w:rsidRPr="7C82F5B4">
              <w:rPr>
                <w:b/>
                <w:bCs/>
              </w:rPr>
              <w:t>Log Creator</w:t>
            </w:r>
          </w:p>
        </w:tc>
        <w:tc>
          <w:tcPr>
            <w:tcW w:w="4495" w:type="dxa"/>
          </w:tcPr>
          <w:p w14:paraId="7C06214B" w14:textId="67839818" w:rsidR="21D72022" w:rsidRDefault="21D72022" w:rsidP="7C82F5B4">
            <w:pPr>
              <w:pStyle w:val="Paragraph"/>
              <w:jc w:val="left"/>
            </w:pPr>
            <w:r w:rsidRPr="7C82F5B4">
              <w:t xml:space="preserve">Node attribute that </w:t>
            </w:r>
            <w:r w:rsidR="10989189" w:rsidRPr="7C82F5B4">
              <w:t>states what team created the log.</w:t>
            </w:r>
          </w:p>
        </w:tc>
      </w:tr>
      <w:tr w:rsidR="7C82F5B4" w14:paraId="7C1DBAFA" w14:textId="77777777" w:rsidTr="3D9F0A11">
        <w:tc>
          <w:tcPr>
            <w:tcW w:w="4495" w:type="dxa"/>
          </w:tcPr>
          <w:p w14:paraId="7E7D1442" w14:textId="774ACE51" w:rsidR="6E3FECFB" w:rsidRDefault="6E3FECFB" w:rsidP="7C82F5B4">
            <w:pPr>
              <w:pStyle w:val="Paragraph"/>
              <w:jc w:val="center"/>
              <w:rPr>
                <w:b/>
                <w:bCs/>
              </w:rPr>
            </w:pPr>
            <w:r w:rsidRPr="7C82F5B4">
              <w:rPr>
                <w:b/>
                <w:bCs/>
              </w:rPr>
              <w:t>Node</w:t>
            </w:r>
          </w:p>
        </w:tc>
        <w:tc>
          <w:tcPr>
            <w:tcW w:w="4495" w:type="dxa"/>
          </w:tcPr>
          <w:p w14:paraId="6A5F5101" w14:textId="574939F7" w:rsidR="037C62DB" w:rsidRDefault="0B0E9C06" w:rsidP="4A3423C2">
            <w:pPr>
              <w:pStyle w:val="Paragraph"/>
              <w:jc w:val="left"/>
            </w:pPr>
            <w:r>
              <w:t>Visual representation of log entry on a vector graph.</w:t>
            </w:r>
          </w:p>
        </w:tc>
      </w:tr>
      <w:tr w:rsidR="7C82F5B4" w14:paraId="4D95850B" w14:textId="77777777" w:rsidTr="3D9F0A11">
        <w:tc>
          <w:tcPr>
            <w:tcW w:w="4495" w:type="dxa"/>
          </w:tcPr>
          <w:p w14:paraId="173E5F47" w14:textId="20902BDF" w:rsidR="6E3FECFB" w:rsidRDefault="6E3FECFB" w:rsidP="7C82F5B4">
            <w:pPr>
              <w:pStyle w:val="Paragraph"/>
              <w:jc w:val="center"/>
              <w:rPr>
                <w:b/>
                <w:bCs/>
              </w:rPr>
            </w:pPr>
            <w:r w:rsidRPr="7C82F5B4">
              <w:rPr>
                <w:b/>
                <w:bCs/>
              </w:rPr>
              <w:t>Node name</w:t>
            </w:r>
          </w:p>
        </w:tc>
        <w:tc>
          <w:tcPr>
            <w:tcW w:w="4495" w:type="dxa"/>
          </w:tcPr>
          <w:p w14:paraId="6CC6345E" w14:textId="318EA22F" w:rsidR="65DF6114" w:rsidRDefault="3FA994E6" w:rsidP="4A3423C2">
            <w:pPr>
              <w:pStyle w:val="Paragraph"/>
              <w:jc w:val="left"/>
            </w:pPr>
            <w:r>
              <w:t>Node attribute, unique name of a node.</w:t>
            </w:r>
          </w:p>
        </w:tc>
      </w:tr>
      <w:tr w:rsidR="7C82F5B4" w14:paraId="2CA7B9BB" w14:textId="77777777" w:rsidTr="3D9F0A11">
        <w:tc>
          <w:tcPr>
            <w:tcW w:w="4495" w:type="dxa"/>
          </w:tcPr>
          <w:p w14:paraId="269A3DC6" w14:textId="48B1088A" w:rsidR="6E3FECFB" w:rsidRDefault="6E3FECFB" w:rsidP="7C82F5B4">
            <w:pPr>
              <w:pStyle w:val="Paragraph"/>
              <w:jc w:val="center"/>
              <w:rPr>
                <w:b/>
                <w:bCs/>
              </w:rPr>
            </w:pPr>
            <w:r w:rsidRPr="7C82F5B4">
              <w:rPr>
                <w:b/>
                <w:bCs/>
              </w:rPr>
              <w:t>Start Date</w:t>
            </w:r>
          </w:p>
        </w:tc>
        <w:tc>
          <w:tcPr>
            <w:tcW w:w="4495" w:type="dxa"/>
          </w:tcPr>
          <w:p w14:paraId="71EDF551" w14:textId="4ECF90D0" w:rsidR="7C82F5B4" w:rsidRDefault="172BA44C" w:rsidP="1A345CAA">
            <w:pPr>
              <w:pStyle w:val="Paragraph"/>
              <w:jc w:val="left"/>
            </w:pPr>
            <w:r>
              <w:t xml:space="preserve">Start date and time of </w:t>
            </w:r>
            <w:r w:rsidR="3992465E">
              <w:t>Assessment</w:t>
            </w:r>
            <w:r w:rsidR="500D6EB0">
              <w:t xml:space="preserve">  </w:t>
            </w:r>
          </w:p>
        </w:tc>
      </w:tr>
      <w:tr w:rsidR="7C82F5B4" w14:paraId="5490A3EF" w14:textId="77777777" w:rsidTr="3D9F0A11">
        <w:tc>
          <w:tcPr>
            <w:tcW w:w="4495" w:type="dxa"/>
          </w:tcPr>
          <w:p w14:paraId="540773E5" w14:textId="43D40815" w:rsidR="6E3FECFB" w:rsidRDefault="6E3FECFB" w:rsidP="7C82F5B4">
            <w:pPr>
              <w:pStyle w:val="Paragraph"/>
              <w:jc w:val="center"/>
              <w:rPr>
                <w:b/>
                <w:bCs/>
              </w:rPr>
            </w:pPr>
            <w:r w:rsidRPr="7C82F5B4">
              <w:rPr>
                <w:b/>
                <w:bCs/>
              </w:rPr>
              <w:t>End Date</w:t>
            </w:r>
          </w:p>
        </w:tc>
        <w:tc>
          <w:tcPr>
            <w:tcW w:w="4495" w:type="dxa"/>
          </w:tcPr>
          <w:p w14:paraId="1714DC81" w14:textId="375CC968" w:rsidR="7C82F5B4" w:rsidRDefault="3071EC28" w:rsidP="1A345CAA">
            <w:pPr>
              <w:pStyle w:val="Paragraph"/>
              <w:jc w:val="left"/>
            </w:pPr>
            <w:r>
              <w:t xml:space="preserve">End date and time of </w:t>
            </w:r>
            <w:r w:rsidR="33F06123">
              <w:t xml:space="preserve">Assessment </w:t>
            </w:r>
          </w:p>
        </w:tc>
      </w:tr>
      <w:tr w:rsidR="7C82F5B4" w14:paraId="5615751D" w14:textId="77777777" w:rsidTr="3D9F0A11">
        <w:tc>
          <w:tcPr>
            <w:tcW w:w="4495" w:type="dxa"/>
          </w:tcPr>
          <w:p w14:paraId="625FDDD6" w14:textId="0289DE56" w:rsidR="5BC7BDBB" w:rsidRDefault="5BC7BDBB" w:rsidP="7C82F5B4">
            <w:pPr>
              <w:pStyle w:val="Paragraph"/>
              <w:jc w:val="center"/>
              <w:rPr>
                <w:b/>
                <w:bCs/>
              </w:rPr>
            </w:pPr>
            <w:r w:rsidRPr="7C82F5B4">
              <w:rPr>
                <w:b/>
                <w:bCs/>
              </w:rPr>
              <w:t>Timestamp</w:t>
            </w:r>
          </w:p>
        </w:tc>
        <w:tc>
          <w:tcPr>
            <w:tcW w:w="4495" w:type="dxa"/>
          </w:tcPr>
          <w:p w14:paraId="7BD6AFEA" w14:textId="3245C96E" w:rsidR="3A6DEEF1" w:rsidRDefault="0976E053" w:rsidP="4A3423C2">
            <w:pPr>
              <w:pStyle w:val="Paragraph"/>
              <w:jc w:val="left"/>
            </w:pPr>
            <w:r>
              <w:t xml:space="preserve">Time the activity occurred. Recorded in Zulu time. </w:t>
            </w:r>
          </w:p>
        </w:tc>
      </w:tr>
      <w:tr w:rsidR="7C82F5B4" w14:paraId="1E6CCC56" w14:textId="77777777" w:rsidTr="3D9F0A11">
        <w:tc>
          <w:tcPr>
            <w:tcW w:w="4495" w:type="dxa"/>
          </w:tcPr>
          <w:p w14:paraId="33A3D289" w14:textId="48F81935" w:rsidR="6E3FECFB" w:rsidRDefault="6E3FECFB" w:rsidP="7C82F5B4">
            <w:pPr>
              <w:pStyle w:val="Paragraph"/>
              <w:jc w:val="center"/>
              <w:rPr>
                <w:b/>
                <w:bCs/>
              </w:rPr>
            </w:pPr>
            <w:r w:rsidRPr="7C82F5B4">
              <w:rPr>
                <w:b/>
                <w:bCs/>
              </w:rPr>
              <w:t>Node ID</w:t>
            </w:r>
          </w:p>
        </w:tc>
        <w:tc>
          <w:tcPr>
            <w:tcW w:w="4495" w:type="dxa"/>
          </w:tcPr>
          <w:p w14:paraId="1F783741" w14:textId="0CC49A46" w:rsidR="7C82F5B4" w:rsidRDefault="33F81CC2" w:rsidP="4A3423C2">
            <w:pPr>
              <w:pStyle w:val="Paragraph"/>
              <w:jc w:val="left"/>
            </w:pPr>
            <w:r>
              <w:t>Unique numerical ID created for nodes.</w:t>
            </w:r>
          </w:p>
        </w:tc>
      </w:tr>
    </w:tbl>
    <w:p w14:paraId="3A0FF5F2" w14:textId="77777777" w:rsidR="00F50FC1" w:rsidRDefault="00F50FC1">
      <w:pPr>
        <w:pStyle w:val="Paragraph"/>
      </w:pPr>
    </w:p>
    <w:p w14:paraId="1DAC6A7B" w14:textId="77777777" w:rsidR="00E54833" w:rsidRDefault="00E54833">
      <w:pPr>
        <w:pStyle w:val="Heading3"/>
      </w:pPr>
      <w:bookmarkStart w:id="44" w:name="_Toc425134233"/>
      <w:bookmarkStart w:id="45" w:name="_Toc461626772"/>
      <w:bookmarkStart w:id="46" w:name="_Toc464031942"/>
      <w:bookmarkStart w:id="47" w:name="_Toc464822053"/>
      <w:bookmarkStart w:id="48" w:name="_Toc34561172"/>
      <w:r>
        <w:t>Acronyms</w:t>
      </w:r>
      <w:bookmarkEnd w:id="44"/>
      <w:bookmarkEnd w:id="45"/>
      <w:bookmarkEnd w:id="46"/>
      <w:bookmarkEnd w:id="47"/>
      <w:bookmarkEnd w:id="4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CACA325" w14:paraId="3E49D40D" w14:textId="77777777" w:rsidTr="1CC79CF2">
        <w:tc>
          <w:tcPr>
            <w:tcW w:w="4495" w:type="dxa"/>
          </w:tcPr>
          <w:p w14:paraId="082142CD" w14:textId="7127171D" w:rsidR="6289E37E" w:rsidRDefault="6289E37E" w:rsidP="0CACA325">
            <w:pPr>
              <w:pStyle w:val="Paragraph"/>
              <w:jc w:val="center"/>
              <w:rPr>
                <w:b/>
                <w:bCs/>
              </w:rPr>
            </w:pPr>
            <w:r w:rsidRPr="0CACA325">
              <w:rPr>
                <w:b/>
                <w:bCs/>
              </w:rPr>
              <w:t>PICK</w:t>
            </w:r>
          </w:p>
        </w:tc>
        <w:tc>
          <w:tcPr>
            <w:tcW w:w="4495" w:type="dxa"/>
          </w:tcPr>
          <w:p w14:paraId="0A3C6A23" w14:textId="41206738" w:rsidR="6289E37E" w:rsidRDefault="6289E37E" w:rsidP="0CACA325">
            <w:pPr>
              <w:pStyle w:val="Paragraph"/>
              <w:jc w:val="center"/>
            </w:pPr>
            <w:r>
              <w:t>PMR Insight Collective Knowledge</w:t>
            </w:r>
          </w:p>
        </w:tc>
      </w:tr>
      <w:tr w:rsidR="7C82F5B4" w14:paraId="6EDC7D89" w14:textId="77777777" w:rsidTr="1CC79CF2">
        <w:tc>
          <w:tcPr>
            <w:tcW w:w="4495" w:type="dxa"/>
          </w:tcPr>
          <w:p w14:paraId="26E0B297" w14:textId="64FD1F8B" w:rsidR="310C1F32" w:rsidRDefault="310C1F32" w:rsidP="7C82F5B4">
            <w:pPr>
              <w:pStyle w:val="Paragraph"/>
              <w:jc w:val="center"/>
              <w:rPr>
                <w:b/>
                <w:bCs/>
              </w:rPr>
            </w:pPr>
            <w:r w:rsidRPr="7C82F5B4">
              <w:rPr>
                <w:b/>
                <w:bCs/>
              </w:rPr>
              <w:t>PMR</w:t>
            </w:r>
          </w:p>
        </w:tc>
        <w:tc>
          <w:tcPr>
            <w:tcW w:w="4495" w:type="dxa"/>
          </w:tcPr>
          <w:p w14:paraId="77C5B02F" w14:textId="2EF8610A" w:rsidR="310C1F32" w:rsidRDefault="310C1F32" w:rsidP="7C82F5B4">
            <w:pPr>
              <w:pStyle w:val="Paragraph"/>
              <w:jc w:val="center"/>
            </w:pPr>
            <w:r>
              <w:t>Prevent, Mitigate, Recover</w:t>
            </w:r>
          </w:p>
        </w:tc>
      </w:tr>
      <w:tr w:rsidR="00F50FC1" w14:paraId="5630AD66" w14:textId="77777777" w:rsidTr="1CC79CF2">
        <w:tc>
          <w:tcPr>
            <w:tcW w:w="4608" w:type="dxa"/>
          </w:tcPr>
          <w:p w14:paraId="61829076" w14:textId="02CD9304" w:rsidR="00F50FC1" w:rsidRPr="00534CDA" w:rsidRDefault="6289E37E" w:rsidP="0CACA325">
            <w:pPr>
              <w:pStyle w:val="Paragraph"/>
              <w:jc w:val="center"/>
              <w:rPr>
                <w:b/>
                <w:bCs/>
              </w:rPr>
            </w:pPr>
            <w:r w:rsidRPr="0CACA325">
              <w:rPr>
                <w:b/>
                <w:bCs/>
              </w:rPr>
              <w:t>SDD</w:t>
            </w:r>
          </w:p>
        </w:tc>
        <w:tc>
          <w:tcPr>
            <w:tcW w:w="4608" w:type="dxa"/>
          </w:tcPr>
          <w:p w14:paraId="2BA226A1" w14:textId="3D5DDFE6" w:rsidR="00F50FC1" w:rsidRDefault="6289E37E" w:rsidP="00534CDA">
            <w:pPr>
              <w:pStyle w:val="Paragraph"/>
              <w:jc w:val="center"/>
            </w:pPr>
            <w:r>
              <w:t>Software Design Document</w:t>
            </w:r>
          </w:p>
        </w:tc>
      </w:tr>
      <w:tr w:rsidR="0CACA325" w14:paraId="384F1D8B" w14:textId="77777777" w:rsidTr="1CC79CF2">
        <w:tc>
          <w:tcPr>
            <w:tcW w:w="4495" w:type="dxa"/>
          </w:tcPr>
          <w:p w14:paraId="3C52358D" w14:textId="1E35EF6D" w:rsidR="6289E37E" w:rsidRDefault="6289E37E" w:rsidP="0CACA325">
            <w:pPr>
              <w:pStyle w:val="Paragraph"/>
              <w:jc w:val="center"/>
              <w:rPr>
                <w:b/>
                <w:bCs/>
              </w:rPr>
            </w:pPr>
            <w:r w:rsidRPr="0CACA325">
              <w:rPr>
                <w:b/>
                <w:bCs/>
              </w:rPr>
              <w:t>UML</w:t>
            </w:r>
          </w:p>
        </w:tc>
        <w:tc>
          <w:tcPr>
            <w:tcW w:w="4495" w:type="dxa"/>
          </w:tcPr>
          <w:p w14:paraId="393F19A0" w14:textId="5B023B12" w:rsidR="6289E37E" w:rsidRDefault="6289E37E" w:rsidP="0CACA325">
            <w:pPr>
              <w:pStyle w:val="Paragraph"/>
              <w:jc w:val="center"/>
            </w:pPr>
            <w:r>
              <w:t>Unified Modeling Language</w:t>
            </w:r>
          </w:p>
        </w:tc>
      </w:tr>
    </w:tbl>
    <w:p w14:paraId="474582F3" w14:textId="344EDF1B" w:rsidR="1CC79CF2" w:rsidRDefault="1CC79CF2"/>
    <w:p w14:paraId="17AD93B2" w14:textId="77777777" w:rsidR="00F50FC1" w:rsidRDefault="00F50FC1">
      <w:pPr>
        <w:pStyle w:val="Paragraph"/>
      </w:pPr>
    </w:p>
    <w:p w14:paraId="0DE4B5B7" w14:textId="77777777" w:rsidR="00E15A23" w:rsidRDefault="00E15A23">
      <w:pPr>
        <w:pStyle w:val="Paragraph"/>
      </w:pPr>
    </w:p>
    <w:p w14:paraId="09D94A9D" w14:textId="77777777" w:rsidR="00E54833" w:rsidRDefault="00E54833">
      <w:pPr>
        <w:pStyle w:val="Heading3"/>
      </w:pPr>
      <w:bookmarkStart w:id="49" w:name="_Toc464822054"/>
      <w:bookmarkStart w:id="50" w:name="_Toc34561173"/>
      <w:r>
        <w:t>Abbreviations</w:t>
      </w:r>
      <w:bookmarkEnd w:id="49"/>
      <w:bookmarkEnd w:id="5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66204FF1" w14:textId="77777777" w:rsidTr="1CC79CF2">
        <w:tc>
          <w:tcPr>
            <w:tcW w:w="4608" w:type="dxa"/>
          </w:tcPr>
          <w:p w14:paraId="2DBF0D7D" w14:textId="431DBC98" w:rsidR="00F50FC1" w:rsidRPr="00534CDA" w:rsidRDefault="3D861FF7" w:rsidP="0CACA325">
            <w:pPr>
              <w:pStyle w:val="Paragraph"/>
              <w:jc w:val="center"/>
              <w:rPr>
                <w:b/>
                <w:bCs/>
              </w:rPr>
            </w:pPr>
            <w:r w:rsidRPr="7C82F5B4">
              <w:rPr>
                <w:b/>
                <w:bCs/>
              </w:rPr>
              <w:t>DB</w:t>
            </w:r>
          </w:p>
        </w:tc>
        <w:tc>
          <w:tcPr>
            <w:tcW w:w="4608" w:type="dxa"/>
          </w:tcPr>
          <w:p w14:paraId="6B62F1B3" w14:textId="74B4C79D" w:rsidR="00F50FC1" w:rsidRDefault="3D861FF7" w:rsidP="00534CDA">
            <w:pPr>
              <w:pStyle w:val="Paragraph"/>
              <w:jc w:val="center"/>
            </w:pPr>
            <w:r>
              <w:t>Database</w:t>
            </w:r>
          </w:p>
        </w:tc>
      </w:tr>
      <w:tr w:rsidR="00F50FC1" w14:paraId="02F2C34E" w14:textId="77777777" w:rsidTr="1CC79CF2">
        <w:tc>
          <w:tcPr>
            <w:tcW w:w="4608" w:type="dxa"/>
          </w:tcPr>
          <w:p w14:paraId="680A4E5D" w14:textId="31BBF689" w:rsidR="00F50FC1" w:rsidRPr="00534CDA" w:rsidRDefault="3D861FF7" w:rsidP="0CACA325">
            <w:pPr>
              <w:pStyle w:val="Paragraph"/>
              <w:jc w:val="center"/>
              <w:rPr>
                <w:b/>
                <w:bCs/>
              </w:rPr>
            </w:pPr>
            <w:r w:rsidRPr="7C82F5B4">
              <w:rPr>
                <w:b/>
                <w:bCs/>
              </w:rPr>
              <w:t>config</w:t>
            </w:r>
          </w:p>
        </w:tc>
        <w:tc>
          <w:tcPr>
            <w:tcW w:w="4608" w:type="dxa"/>
          </w:tcPr>
          <w:p w14:paraId="19219836" w14:textId="35946848" w:rsidR="00F50FC1" w:rsidRDefault="3D861FF7" w:rsidP="00534CDA">
            <w:pPr>
              <w:pStyle w:val="Paragraph"/>
              <w:jc w:val="center"/>
            </w:pPr>
            <w:r>
              <w:t>Configuration</w:t>
            </w:r>
          </w:p>
        </w:tc>
      </w:tr>
      <w:tr w:rsidR="00F50FC1" w14:paraId="296FEF7D" w14:textId="77777777" w:rsidTr="1CC79CF2">
        <w:tc>
          <w:tcPr>
            <w:tcW w:w="4608" w:type="dxa"/>
          </w:tcPr>
          <w:p w14:paraId="7194DBDC" w14:textId="3FE92887" w:rsidR="00F50FC1" w:rsidRPr="00534CDA" w:rsidRDefault="3D861FF7" w:rsidP="7C82F5B4">
            <w:pPr>
              <w:pStyle w:val="Paragraph"/>
              <w:jc w:val="center"/>
              <w:rPr>
                <w:b/>
                <w:bCs/>
              </w:rPr>
            </w:pPr>
            <w:r w:rsidRPr="7C82F5B4">
              <w:rPr>
                <w:b/>
                <w:bCs/>
              </w:rPr>
              <w:t>e.g.</w:t>
            </w:r>
          </w:p>
        </w:tc>
        <w:tc>
          <w:tcPr>
            <w:tcW w:w="4608" w:type="dxa"/>
          </w:tcPr>
          <w:p w14:paraId="769D0D3C" w14:textId="58FAAE56" w:rsidR="00F50FC1" w:rsidRDefault="3D861FF7" w:rsidP="00534CDA">
            <w:pPr>
              <w:pStyle w:val="Paragraph"/>
              <w:jc w:val="center"/>
            </w:pPr>
            <w:r>
              <w:t>For example</w:t>
            </w:r>
          </w:p>
        </w:tc>
      </w:tr>
      <w:tr w:rsidR="00F50FC1" w14:paraId="54CD245A" w14:textId="77777777" w:rsidTr="1CC79CF2">
        <w:tc>
          <w:tcPr>
            <w:tcW w:w="4608" w:type="dxa"/>
          </w:tcPr>
          <w:p w14:paraId="1231BE67" w14:textId="24D91508" w:rsidR="00F50FC1" w:rsidRPr="00534CDA" w:rsidRDefault="3D861FF7" w:rsidP="7C82F5B4">
            <w:pPr>
              <w:pStyle w:val="Paragraph"/>
              <w:jc w:val="center"/>
              <w:rPr>
                <w:b/>
                <w:bCs/>
              </w:rPr>
            </w:pPr>
            <w:r w:rsidRPr="7C82F5B4">
              <w:rPr>
                <w:b/>
                <w:bCs/>
              </w:rPr>
              <w:t>i.e.</w:t>
            </w:r>
          </w:p>
        </w:tc>
        <w:tc>
          <w:tcPr>
            <w:tcW w:w="4608" w:type="dxa"/>
          </w:tcPr>
          <w:p w14:paraId="36FEB5B0" w14:textId="7823B7BC" w:rsidR="00F50FC1" w:rsidRDefault="3D861FF7" w:rsidP="00534CDA">
            <w:pPr>
              <w:pStyle w:val="Paragraph"/>
              <w:jc w:val="center"/>
            </w:pPr>
            <w:r>
              <w:t>in other words</w:t>
            </w:r>
          </w:p>
        </w:tc>
      </w:tr>
    </w:tbl>
    <w:p w14:paraId="5822A217" w14:textId="12856287" w:rsidR="1CC79CF2" w:rsidRDefault="1CC79CF2"/>
    <w:p w14:paraId="6D072C0D" w14:textId="77777777" w:rsidR="00BD167C" w:rsidRDefault="00BD167C">
      <w:pPr>
        <w:pStyle w:val="Paragraph"/>
      </w:pPr>
    </w:p>
    <w:p w14:paraId="48A21919" w14:textId="77777777" w:rsidR="00534CDA" w:rsidRDefault="00534CDA">
      <w:pPr>
        <w:pStyle w:val="Paragraph"/>
      </w:pPr>
    </w:p>
    <w:p w14:paraId="6E7BEAA2" w14:textId="77777777" w:rsidR="00534CDA" w:rsidRDefault="00534CDA" w:rsidP="00534CDA">
      <w:pPr>
        <w:pStyle w:val="ecmsonormal"/>
        <w:shd w:val="clear" w:color="auto" w:fill="FFFFFF"/>
        <w:rPr>
          <w:rFonts w:ascii="Segoe UI" w:hAnsi="Segoe UI" w:cs="Segoe UI"/>
          <w:color w:val="444444"/>
          <w:sz w:val="20"/>
          <w:szCs w:val="20"/>
        </w:rPr>
      </w:pPr>
      <w:r>
        <w:rPr>
          <w:color w:val="000000"/>
          <w:sz w:val="20"/>
          <w:szCs w:val="20"/>
        </w:rPr>
        <w:t> </w:t>
      </w:r>
    </w:p>
    <w:p w14:paraId="6BD18F9B" w14:textId="77777777" w:rsidR="00534CDA" w:rsidRDefault="00534CDA">
      <w:pPr>
        <w:pStyle w:val="Paragraph"/>
      </w:pPr>
      <w:bookmarkStart w:id="51" w:name="_Toc35156378"/>
      <w:bookmarkEnd w:id="51"/>
    </w:p>
    <w:p w14:paraId="082AA643" w14:textId="77777777" w:rsidR="00E54833" w:rsidRDefault="00E54833">
      <w:pPr>
        <w:pStyle w:val="Heading2"/>
      </w:pPr>
      <w:bookmarkStart w:id="52" w:name="_Toc425134235"/>
      <w:bookmarkStart w:id="53" w:name="_Toc461626774"/>
      <w:bookmarkStart w:id="54" w:name="_Toc464031943"/>
      <w:bookmarkStart w:id="55" w:name="_Toc464822055"/>
      <w:bookmarkStart w:id="56" w:name="_Toc34561174"/>
      <w:r>
        <w:t>Overview</w:t>
      </w:r>
      <w:bookmarkEnd w:id="56"/>
      <w:r>
        <w:t xml:space="preserve"> </w:t>
      </w:r>
      <w:bookmarkEnd w:id="52"/>
      <w:bookmarkEnd w:id="53"/>
      <w:bookmarkEnd w:id="54"/>
      <w:bookmarkEnd w:id="55"/>
    </w:p>
    <w:p w14:paraId="114B333B" w14:textId="4727F157" w:rsidR="5101953C" w:rsidRDefault="5101953C" w:rsidP="1CC79CF2">
      <w:pPr>
        <w:pStyle w:val="Paragraph"/>
        <w:spacing w:line="259" w:lineRule="auto"/>
        <w:ind w:left="288" w:firstLine="432"/>
        <w:jc w:val="left"/>
      </w:pPr>
      <w:r>
        <w:t>The following section describe</w:t>
      </w:r>
      <w:r w:rsidR="73B7859C">
        <w:t>s</w:t>
      </w:r>
      <w:r>
        <w:t xml:space="preserve"> the components and the interactions of the subsystems</w:t>
      </w:r>
      <w:r w:rsidR="055614B1">
        <w:t xml:space="preserve"> in the PICK system</w:t>
      </w:r>
      <w:r>
        <w:t xml:space="preserve"> </w:t>
      </w:r>
      <w:r w:rsidR="7B6CCCE2">
        <w:t xml:space="preserve">using </w:t>
      </w:r>
      <w:r>
        <w:t>Wriffs-Brock</w:t>
      </w:r>
      <w:r w:rsidR="19DE5A11">
        <w:t>s</w:t>
      </w:r>
      <w:r>
        <w:t xml:space="preserve"> diag</w:t>
      </w:r>
      <w:r w:rsidR="26561C96">
        <w:t>ram</w:t>
      </w:r>
      <w:r w:rsidR="644418D8">
        <w:t>.</w:t>
      </w:r>
      <w:r w:rsidR="5973FBF7">
        <w:t xml:space="preserve"> Wriffs-Brock diagram utilizes rounded squares to indicate classes and </w:t>
      </w:r>
      <w:r w:rsidR="148399B7">
        <w:t>semicircles</w:t>
      </w:r>
      <w:r w:rsidR="5973FBF7">
        <w:t xml:space="preserve"> with numbers</w:t>
      </w:r>
      <w:r w:rsidR="45C11944">
        <w:t xml:space="preserve"> and arrows pointing from one class to another</w:t>
      </w:r>
      <w:r w:rsidR="5973FBF7">
        <w:t xml:space="preserve"> to indicate a contract b</w:t>
      </w:r>
      <w:r w:rsidR="6D3AD831">
        <w:t>etween two cla</w:t>
      </w:r>
      <w:r w:rsidR="515B6DE1">
        <w:t>s</w:t>
      </w:r>
      <w:r w:rsidR="6D3AD831">
        <w:t xml:space="preserve">ses. </w:t>
      </w:r>
      <w:r w:rsidR="59E2943D">
        <w:t xml:space="preserve">Subsystems on the Wriffs-Brock diagram are indicated with a dotted container surrounding the classes.  </w:t>
      </w:r>
      <w:r w:rsidR="2010A022">
        <w:t xml:space="preserve">This section also describes the design </w:t>
      </w:r>
      <w:r w:rsidR="7297B53F">
        <w:t>choices</w:t>
      </w:r>
      <w:r w:rsidR="2010A022">
        <w:t xml:space="preserve"> used </w:t>
      </w:r>
      <w:r w:rsidR="6A3C8006">
        <w:t>for</w:t>
      </w:r>
      <w:r w:rsidR="2010A022">
        <w:t xml:space="preserve"> dividing</w:t>
      </w:r>
      <w:r w:rsidR="4C9D9596">
        <w:t xml:space="preserve"> </w:t>
      </w:r>
      <w:r w:rsidR="1F4B79F4">
        <w:t xml:space="preserve">design </w:t>
      </w:r>
      <w:r w:rsidR="4C9D9596">
        <w:t xml:space="preserve">entities. </w:t>
      </w:r>
    </w:p>
    <w:p w14:paraId="7A39472F" w14:textId="77777777" w:rsidR="00E54833" w:rsidRDefault="00E54833">
      <w:pPr>
        <w:pStyle w:val="Heading1"/>
      </w:pPr>
      <w:bookmarkStart w:id="57" w:name="_Toc425134236"/>
      <w:bookmarkStart w:id="58" w:name="_Toc461626775"/>
      <w:bookmarkStart w:id="59" w:name="_Toc464031945"/>
      <w:bookmarkStart w:id="60" w:name="_Toc464822057"/>
      <w:bookmarkStart w:id="61" w:name="_Toc34561175"/>
      <w:r>
        <w:lastRenderedPageBreak/>
        <w:t>Decomposition Description</w:t>
      </w:r>
      <w:bookmarkEnd w:id="57"/>
      <w:bookmarkEnd w:id="58"/>
      <w:bookmarkEnd w:id="59"/>
      <w:bookmarkEnd w:id="60"/>
      <w:bookmarkEnd w:id="61"/>
    </w:p>
    <w:p w14:paraId="15B25AA9" w14:textId="77777777" w:rsidR="00A349E4" w:rsidRDefault="00A349E4" w:rsidP="00A349E4">
      <w:r>
        <w:t>&lt;&lt; Provide a description of how your component descriptions can be used by designers and maintainers identify major design entities, for purposes such as determining which entity is responsible for specific functions and tracing requirements to design entities. &gt;&gt;</w:t>
      </w:r>
    </w:p>
    <w:p w14:paraId="26C2ACFA" w14:textId="77777777" w:rsidR="00A349E4" w:rsidRDefault="0048032C" w:rsidP="00A349E4">
      <w:pPr>
        <w:pStyle w:val="Heading2"/>
      </w:pPr>
      <w:bookmarkStart w:id="62" w:name="_Toc226979930"/>
      <w:r>
        <w:t xml:space="preserve"> </w:t>
      </w:r>
      <w:bookmarkStart w:id="63" w:name="_Toc34561176"/>
      <w:r w:rsidR="00A349E4">
        <w:t>System Collaboration Diagram</w:t>
      </w:r>
      <w:bookmarkEnd w:id="62"/>
      <w:bookmarkEnd w:id="63"/>
    </w:p>
    <w:p w14:paraId="51767683" w14:textId="5DE16DBB" w:rsidR="00A349E4" w:rsidRDefault="00A349E4" w:rsidP="4A3423C2">
      <w:pPr>
        <w:jc w:val="center"/>
      </w:pPr>
      <w:r>
        <w:t xml:space="preserve"> </w:t>
      </w:r>
      <w:r w:rsidR="7AB7BBCF">
        <w:rPr>
          <w:noProof/>
        </w:rPr>
        <w:drawing>
          <wp:inline distT="0" distB="0" distL="0" distR="0" wp14:anchorId="5F5A4504" wp14:editId="20C9307D">
            <wp:extent cx="4572000" cy="3848100"/>
            <wp:effectExtent l="0" t="0" r="0" b="0"/>
            <wp:docPr id="645999094" name="Picture 64599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14:paraId="17B04123" w14:textId="0513BAA7" w:rsidR="2677417F" w:rsidRDefault="2677417F" w:rsidP="4A3423C2">
      <w:pPr>
        <w:jc w:val="center"/>
        <w:rPr>
          <w:i/>
          <w:iCs/>
        </w:rPr>
      </w:pPr>
      <w:r w:rsidRPr="1A345CAA">
        <w:rPr>
          <w:i/>
          <w:iCs/>
        </w:rPr>
        <w:t>figure 1.0</w:t>
      </w:r>
    </w:p>
    <w:p w14:paraId="71F9DC1D" w14:textId="3778C03F" w:rsidR="4A3423C2" w:rsidRDefault="4A3423C2" w:rsidP="4A3423C2">
      <w:pPr>
        <w:rPr>
          <w:highlight w:val="yellow"/>
        </w:rPr>
      </w:pPr>
    </w:p>
    <w:p w14:paraId="33940ACF" w14:textId="118EC5FE" w:rsidR="4A3423C2" w:rsidRDefault="4A3423C2" w:rsidP="4A3423C2"/>
    <w:p w14:paraId="2DD64E58" w14:textId="1636AA9F" w:rsidR="4AB591EF" w:rsidRDefault="4AB591EF" w:rsidP="24DD7A8F">
      <w:pPr>
        <w:ind w:firstLine="720"/>
      </w:pPr>
      <w:r>
        <w:t>The system can be broken down into 4 major subsystems, User subsystem, User interface subsystem, Ingestion/Validation/Cleansing subsystem, and Visualiz</w:t>
      </w:r>
      <w:r w:rsidR="4A88119B">
        <w:t xml:space="preserve">ation </w:t>
      </w:r>
      <w:r w:rsidR="28AC35E6">
        <w:t>subsystem</w:t>
      </w:r>
      <w:r w:rsidR="4A88119B">
        <w:t xml:space="preserve">. </w:t>
      </w:r>
    </w:p>
    <w:p w14:paraId="482D102C" w14:textId="0F97E017" w:rsidR="24DD7A8F" w:rsidRDefault="24DD7A8F" w:rsidP="24DD7A8F">
      <w:pPr>
        <w:rPr>
          <w:b/>
          <w:bCs/>
        </w:rPr>
      </w:pPr>
    </w:p>
    <w:p w14:paraId="2F840D24" w14:textId="7D2541A8" w:rsidR="24DD7A8F" w:rsidRDefault="24DD7A8F" w:rsidP="24DD7A8F">
      <w:pPr>
        <w:ind w:firstLine="720"/>
        <w:rPr>
          <w:b/>
          <w:bCs/>
        </w:rPr>
      </w:pPr>
    </w:p>
    <w:p w14:paraId="238601FE" w14:textId="77777777" w:rsidR="00A349E4" w:rsidRDefault="00A349E4" w:rsidP="7C82F5B4">
      <w:pPr>
        <w:rPr>
          <w:highlight w:val="lightGray"/>
        </w:rPr>
      </w:pPr>
    </w:p>
    <w:p w14:paraId="5B08B5D1" w14:textId="77777777" w:rsidR="00A349E4" w:rsidRDefault="00A349E4" w:rsidP="7C82F5B4">
      <w:pPr>
        <w:rPr>
          <w:highlight w:val="lightGray"/>
        </w:rPr>
      </w:pPr>
    </w:p>
    <w:p w14:paraId="3D25F034" w14:textId="77777777" w:rsidR="0048032C" w:rsidRDefault="0048032C" w:rsidP="0048032C">
      <w:pPr>
        <w:pStyle w:val="Heading2"/>
        <w:tabs>
          <w:tab w:val="num" w:pos="576"/>
        </w:tabs>
        <w:ind w:left="576" w:hanging="576"/>
      </w:pPr>
      <w:bookmarkStart w:id="64" w:name="_Toc226979931"/>
      <w:bookmarkStart w:id="65" w:name="_Toc34561177"/>
      <w:r>
        <w:t>Subsystem and Component Descriptions</w:t>
      </w:r>
      <w:bookmarkEnd w:id="64"/>
      <w:bookmarkEnd w:id="65"/>
    </w:p>
    <w:p w14:paraId="0A684B17" w14:textId="23073587" w:rsidR="2919675B" w:rsidRDefault="2919675B" w:rsidP="2919675B">
      <w:pPr>
        <w:pStyle w:val="Paragraph"/>
      </w:pPr>
    </w:p>
    <w:p w14:paraId="250A95A6" w14:textId="6AE94995" w:rsidR="5CE3AB8C" w:rsidRDefault="230EEEE8" w:rsidP="2919675B">
      <w:pPr>
        <w:pStyle w:val="Heading3"/>
        <w:rPr>
          <w:bCs/>
          <w:szCs w:val="24"/>
        </w:rPr>
      </w:pPr>
      <w:bookmarkStart w:id="66" w:name="_Toc34561178"/>
      <w:r>
        <w:t>Visualization Subsystem</w:t>
      </w:r>
      <w:bookmarkEnd w:id="66"/>
    </w:p>
    <w:p w14:paraId="08CACBEB" w14:textId="344E6B7E" w:rsidR="5CE3AB8C" w:rsidRDefault="230EEEE8" w:rsidP="2F3D452F">
      <w:pPr>
        <w:pStyle w:val="Paragraph"/>
      </w:pPr>
      <w:r w:rsidRPr="2F3D452F">
        <w:rPr>
          <w:b/>
          <w:bCs/>
        </w:rPr>
        <w:t>Description:</w:t>
      </w:r>
      <w:r>
        <w:t xml:space="preserve"> This subsystem shows the interaction of the data that was created from log files coming from the ingestion/validation/cleansing </w:t>
      </w:r>
      <w:r w:rsidR="067AB1F4">
        <w:t>process</w:t>
      </w:r>
      <w:r>
        <w:t>. The visualization subsystem takes the data from the log entries and draws representations of nodes and connectors using an external library, Q Graph Viz and. From there the nodes and connectors are displayed to the user on the UI view Graph and Table. This subsystem also displays log entries to the user on a table view on the same UI view.</w:t>
      </w:r>
    </w:p>
    <w:p w14:paraId="067B3221" w14:textId="369179DE" w:rsidR="5CE3AB8C" w:rsidRDefault="230EEEE8" w:rsidP="2F3D452F">
      <w:pPr>
        <w:pStyle w:val="Paragraph"/>
      </w:pPr>
      <w:r w:rsidRPr="2F3D452F">
        <w:rPr>
          <w:b/>
          <w:bCs/>
        </w:rPr>
        <w:t xml:space="preserve">Purpose: </w:t>
      </w:r>
      <w:r>
        <w:t xml:space="preserve">Take in data to transform it into visuals. </w:t>
      </w:r>
    </w:p>
    <w:p w14:paraId="09ADE021" w14:textId="6FE64FB8" w:rsidR="5CE3AB8C" w:rsidRDefault="230EEEE8" w:rsidP="2F3D452F">
      <w:pPr>
        <w:pStyle w:val="Paragraph"/>
        <w:spacing w:line="259" w:lineRule="auto"/>
        <w:rPr>
          <w:b/>
          <w:bCs/>
        </w:rPr>
      </w:pPr>
      <w:r w:rsidRPr="2F3D452F">
        <w:rPr>
          <w:b/>
          <w:bCs/>
        </w:rPr>
        <w:lastRenderedPageBreak/>
        <w:t>Contracts:</w:t>
      </w:r>
      <w:r>
        <w:t xml:space="preserve"> </w:t>
      </w:r>
      <w:r w:rsidR="2C3FE9B6">
        <w:t>1</w:t>
      </w:r>
      <w:r>
        <w:t xml:space="preserve"> (described in table 1.</w:t>
      </w:r>
      <w:r w:rsidR="27441908">
        <w:t>0</w:t>
      </w:r>
      <w:r>
        <w:t>)</w:t>
      </w:r>
    </w:p>
    <w:p w14:paraId="418B6160" w14:textId="4D0AC6DF" w:rsidR="5CE3AB8C" w:rsidRDefault="230EEEE8" w:rsidP="2F3D452F">
      <w:pPr>
        <w:pStyle w:val="Paragraph"/>
        <w:spacing w:line="259" w:lineRule="auto"/>
        <w:ind w:left="720"/>
      </w:pPr>
      <w:r>
        <w:t xml:space="preserve">      </w:t>
      </w:r>
      <w:r w:rsidR="48151A30">
        <w:t>2</w:t>
      </w:r>
      <w:r>
        <w:t xml:space="preserve"> (described in table</w:t>
      </w:r>
      <w:r w:rsidR="2A267B18">
        <w:t xml:space="preserve"> 1.1</w:t>
      </w:r>
      <w:r>
        <w:t>)</w:t>
      </w:r>
    </w:p>
    <w:p w14:paraId="27293AFD" w14:textId="08F0A1D5" w:rsidR="5CE3AB8C" w:rsidRDefault="6065B60E" w:rsidP="2F3D452F">
      <w:pPr>
        <w:pStyle w:val="Paragraph"/>
        <w:spacing w:line="259" w:lineRule="auto"/>
        <w:ind w:left="720"/>
      </w:pPr>
      <w:r>
        <w:t xml:space="preserve">      3 (described in table</w:t>
      </w:r>
      <w:r w:rsidR="6968CBA5">
        <w:t xml:space="preserve"> 1.2</w:t>
      </w:r>
      <w:r>
        <w:t>)</w:t>
      </w:r>
    </w:p>
    <w:p w14:paraId="7DB13D69" w14:textId="7D7F7D8A" w:rsidR="5CE3AB8C" w:rsidRDefault="314EA6BE" w:rsidP="2F3D452F">
      <w:pPr>
        <w:pStyle w:val="Paragraph"/>
        <w:spacing w:line="259" w:lineRule="auto"/>
        <w:ind w:left="720"/>
      </w:pPr>
      <w:r>
        <w:t xml:space="preserve">      4 (described in table 1.3)</w:t>
      </w:r>
    </w:p>
    <w:p w14:paraId="2062122E" w14:textId="144A2BE2" w:rsidR="5CE3AB8C" w:rsidRDefault="314EA6BE" w:rsidP="2F3D452F">
      <w:pPr>
        <w:pStyle w:val="Paragraph"/>
        <w:spacing w:line="259" w:lineRule="auto"/>
        <w:ind w:left="720"/>
      </w:pPr>
      <w:r>
        <w:t xml:space="preserve">      5 (described in table 1.3)</w:t>
      </w:r>
    </w:p>
    <w:p w14:paraId="3EEE3BD8" w14:textId="558331F9" w:rsidR="5CE3AB8C" w:rsidRDefault="7D7E7E3B" w:rsidP="2F3D452F">
      <w:pPr>
        <w:pStyle w:val="Heading3"/>
        <w:numPr>
          <w:ilvl w:val="2"/>
          <w:numId w:val="0"/>
        </w:numPr>
        <w:spacing w:line="259" w:lineRule="auto"/>
      </w:pPr>
      <w:r>
        <w:t xml:space="preserve"> </w:t>
      </w:r>
    </w:p>
    <w:p w14:paraId="4F18F464" w14:textId="67F04D90" w:rsidR="5CE3AB8C" w:rsidRDefault="5CE3AB8C" w:rsidP="2919675B">
      <w:pPr>
        <w:pStyle w:val="Heading3"/>
      </w:pPr>
      <w:bookmarkStart w:id="67" w:name="_Toc34561179"/>
      <w:r>
        <w:t>User Subsystem</w:t>
      </w:r>
      <w:bookmarkEnd w:id="67"/>
    </w:p>
    <w:p w14:paraId="64CCA275" w14:textId="1962C769" w:rsidR="5CE3AB8C" w:rsidRDefault="0B9EED6D" w:rsidP="2919675B">
      <w:r w:rsidRPr="2919675B">
        <w:rPr>
          <w:b/>
          <w:bCs/>
        </w:rPr>
        <w:t xml:space="preserve">Description: </w:t>
      </w:r>
      <w:r w:rsidR="5CE3AB8C">
        <w:t>There are two types of users of the system, the analyst and the lead analyst. The analyst can perform changes to the DB and see everyone else who is connected to the system, but the lead analyst can approve or deny change request made to the database as well as host all connections to their machine. Lead analyst can do anything an analyst can do; however, the lead analyst has some attributes that an analyst cannot do.</w:t>
      </w:r>
    </w:p>
    <w:p w14:paraId="01F2BAB1" w14:textId="5A8224BB" w:rsidR="54575F67" w:rsidRDefault="54575F67" w:rsidP="2919675B">
      <w:pPr>
        <w:rPr>
          <w:b/>
          <w:bCs/>
        </w:rPr>
      </w:pPr>
      <w:r w:rsidRPr="4A3423C2">
        <w:rPr>
          <w:b/>
          <w:bCs/>
        </w:rPr>
        <w:t>Purpose:</w:t>
      </w:r>
      <w:r w:rsidR="0DDCBBE4" w:rsidRPr="4A3423C2">
        <w:rPr>
          <w:b/>
          <w:bCs/>
        </w:rPr>
        <w:t xml:space="preserve"> </w:t>
      </w:r>
      <w:r w:rsidR="0DDCBBE4">
        <w:t>Describes the types of users interacting with the system and what information they provide to the system.</w:t>
      </w:r>
    </w:p>
    <w:p w14:paraId="35170438" w14:textId="64984FF3" w:rsidR="54575F67" w:rsidRDefault="54575F67" w:rsidP="2919675B">
      <w:pPr>
        <w:rPr>
          <w:b/>
          <w:bCs/>
        </w:rPr>
      </w:pPr>
      <w:r w:rsidRPr="2919675B">
        <w:rPr>
          <w:b/>
          <w:bCs/>
        </w:rPr>
        <w:t>Contracts:</w:t>
      </w:r>
    </w:p>
    <w:p w14:paraId="1B6F0635" w14:textId="1B1815E9" w:rsidR="24DD7A8F" w:rsidRDefault="24DD7A8F" w:rsidP="24DD7A8F">
      <w:pPr>
        <w:rPr>
          <w:b/>
          <w:bCs/>
        </w:rPr>
      </w:pPr>
    </w:p>
    <w:p w14:paraId="7FEFD5F7" w14:textId="3E9B92AD" w:rsidR="5CE3AB8C" w:rsidRDefault="5CE3AB8C" w:rsidP="2919675B">
      <w:pPr>
        <w:pStyle w:val="Heading3"/>
      </w:pPr>
      <w:bookmarkStart w:id="68" w:name="_Toc34561180"/>
      <w:r>
        <w:t>User Interface Subsystem</w:t>
      </w:r>
      <w:bookmarkEnd w:id="68"/>
    </w:p>
    <w:p w14:paraId="053B451E" w14:textId="1182E028" w:rsidR="5CE3AB8C" w:rsidRDefault="07E19AFA" w:rsidP="2919675B">
      <w:r w:rsidRPr="2919675B">
        <w:rPr>
          <w:b/>
          <w:bCs/>
        </w:rPr>
        <w:t xml:space="preserve">Description: </w:t>
      </w:r>
      <w:r w:rsidR="5CE3AB8C">
        <w:t xml:space="preserve">Then we have the User Interface subsystem that can allows the user to the interact with the system by displaying information and asking the user for input. The classes within this subsystem can display information between various views, such as the graph and table view displaying log entry and node information and the vector configuration asking the user for input to name and describe a vector. </w:t>
      </w:r>
    </w:p>
    <w:p w14:paraId="55F376E4" w14:textId="663D3F01" w:rsidR="43C3471A" w:rsidRDefault="43C3471A" w:rsidP="4A3423C2">
      <w:r w:rsidRPr="4A3423C2">
        <w:rPr>
          <w:b/>
          <w:bCs/>
        </w:rPr>
        <w:t>Purpose:</w:t>
      </w:r>
      <w:r w:rsidR="58510790" w:rsidRPr="4A3423C2">
        <w:rPr>
          <w:b/>
          <w:bCs/>
        </w:rPr>
        <w:t xml:space="preserve"> </w:t>
      </w:r>
      <w:r w:rsidR="58510790">
        <w:t xml:space="preserve">Describes the appropriate information to </w:t>
      </w:r>
      <w:r w:rsidR="461EF99F">
        <w:t xml:space="preserve">display to </w:t>
      </w:r>
      <w:r w:rsidR="58510790">
        <w:t xml:space="preserve">the user when they reach a certain view of the system. Asks the user for input where </w:t>
      </w:r>
      <w:r w:rsidR="47CB96A2">
        <w:t xml:space="preserve">necessary. </w:t>
      </w:r>
    </w:p>
    <w:p w14:paraId="560FFA8E" w14:textId="0119C736" w:rsidR="43C3471A" w:rsidRDefault="43C3471A" w:rsidP="2F3D452F">
      <w:r w:rsidRPr="2F3D452F">
        <w:rPr>
          <w:b/>
          <w:bCs/>
        </w:rPr>
        <w:t>Contracts:</w:t>
      </w:r>
      <w:r w:rsidR="074C6BF6" w:rsidRPr="2F3D452F">
        <w:rPr>
          <w:b/>
          <w:bCs/>
        </w:rPr>
        <w:t xml:space="preserve"> </w:t>
      </w:r>
      <w:r w:rsidR="074C6BF6">
        <w:t>6 (described in table 3.1)</w:t>
      </w:r>
    </w:p>
    <w:p w14:paraId="58517AB0" w14:textId="5382EEB9" w:rsidR="074C6BF6" w:rsidRDefault="074C6BF6" w:rsidP="2F3D452F">
      <w:pPr>
        <w:ind w:firstLine="720"/>
      </w:pPr>
      <w:r>
        <w:t xml:space="preserve">      7 (described in table 3.1)</w:t>
      </w:r>
    </w:p>
    <w:p w14:paraId="748C238C" w14:textId="31E11A66" w:rsidR="074C6BF6" w:rsidRDefault="074C6BF6" w:rsidP="2F3D452F">
      <w:pPr>
        <w:ind w:firstLine="720"/>
      </w:pPr>
      <w:r>
        <w:t xml:space="preserve">      8 (described in table 3.1)</w:t>
      </w:r>
    </w:p>
    <w:p w14:paraId="7DEB1244" w14:textId="30F9CDC2" w:rsidR="24DD7A8F" w:rsidRDefault="24DD7A8F" w:rsidP="24DD7A8F">
      <w:pPr>
        <w:ind w:firstLine="720"/>
        <w:rPr>
          <w:b/>
          <w:bCs/>
        </w:rPr>
      </w:pPr>
    </w:p>
    <w:p w14:paraId="0F52AA93" w14:textId="3B2FB414" w:rsidR="5CE3AB8C" w:rsidRDefault="5CE3AB8C" w:rsidP="2919675B">
      <w:pPr>
        <w:pStyle w:val="Heading3"/>
      </w:pPr>
      <w:bookmarkStart w:id="69" w:name="_Toc34561181"/>
      <w:r>
        <w:t>Ingestion/</w:t>
      </w:r>
      <w:r w:rsidR="2F5223B1">
        <w:t>Validation</w:t>
      </w:r>
      <w:r>
        <w:t>/Cleansing</w:t>
      </w:r>
      <w:r w:rsidR="77E00A30">
        <w:t xml:space="preserve"> Subsystem</w:t>
      </w:r>
      <w:bookmarkEnd w:id="69"/>
    </w:p>
    <w:p w14:paraId="6050041B" w14:textId="5C9DCB3F" w:rsidR="77E00A30" w:rsidRDefault="77E00A30" w:rsidP="4A3423C2">
      <w:r w:rsidRPr="4A3423C2">
        <w:rPr>
          <w:b/>
          <w:bCs/>
        </w:rPr>
        <w:t xml:space="preserve">Description: </w:t>
      </w:r>
      <w:r>
        <w:t>This subsy</w:t>
      </w:r>
      <w:r w:rsidR="19B14AA8">
        <w:t>s</w:t>
      </w:r>
      <w:r>
        <w:t>tem describes the process of ingestion, validation and cleansing</w:t>
      </w:r>
      <w:r w:rsidR="390CA08C">
        <w:t xml:space="preserve"> of log files. Classes associated with this subsystem include the Enforcement action report, Log files and Splunk. When a log file is ingested </w:t>
      </w:r>
      <w:r w:rsidR="4EAF02A1">
        <w:t xml:space="preserve">the result of the action of weather it </w:t>
      </w:r>
      <w:r w:rsidR="20B21265">
        <w:t>led</w:t>
      </w:r>
      <w:r w:rsidR="4EAF02A1">
        <w:t xml:space="preserve"> to an error or was </w:t>
      </w:r>
      <w:r w:rsidR="1D319D84">
        <w:t>successfully</w:t>
      </w:r>
      <w:r w:rsidR="4EAF02A1">
        <w:t xml:space="preserve"> ingested is recorded into </w:t>
      </w:r>
      <w:r w:rsidR="7980BA7D">
        <w:t>the Action Report</w:t>
      </w:r>
      <w:r w:rsidR="4EAF02A1">
        <w:t>.</w:t>
      </w:r>
    </w:p>
    <w:p w14:paraId="7D115B97" w14:textId="76C1E4B7" w:rsidR="390CA08C" w:rsidRDefault="390CA08C" w:rsidP="4A3423C2">
      <w:pPr>
        <w:rPr>
          <w:b/>
          <w:bCs/>
        </w:rPr>
      </w:pPr>
      <w:r w:rsidRPr="4A3423C2">
        <w:rPr>
          <w:b/>
          <w:bCs/>
        </w:rPr>
        <w:t>Purpose:</w:t>
      </w:r>
      <w:r w:rsidR="1F48B874" w:rsidRPr="4A3423C2">
        <w:rPr>
          <w:b/>
          <w:bCs/>
        </w:rPr>
        <w:t xml:space="preserve"> </w:t>
      </w:r>
      <w:r w:rsidR="66D1C02C">
        <w:t>To show the interaction of log file and Splunk to create log entries that the system will use for the Graph and table view.</w:t>
      </w:r>
    </w:p>
    <w:p w14:paraId="42FFA25A" w14:textId="0D9E700C" w:rsidR="015CD21C" w:rsidRDefault="015CD21C" w:rsidP="1A345CAA">
      <w:r w:rsidRPr="1A345CAA">
        <w:rPr>
          <w:b/>
          <w:bCs/>
        </w:rPr>
        <w:t>Contracts:</w:t>
      </w:r>
      <w:r w:rsidR="20C4AC76" w:rsidRPr="1A345CAA">
        <w:rPr>
          <w:b/>
          <w:bCs/>
        </w:rPr>
        <w:t xml:space="preserve"> </w:t>
      </w:r>
      <w:r w:rsidR="00836F1B">
        <w:t>10 (described in table 4.0)</w:t>
      </w:r>
    </w:p>
    <w:p w14:paraId="0C8285C1" w14:textId="30848F12" w:rsidR="015CD21C" w:rsidRDefault="00836F1B" w:rsidP="1A345CAA">
      <w:pPr>
        <w:ind w:firstLine="720"/>
      </w:pPr>
      <w:r>
        <w:t xml:space="preserve">      11 (described in table 4.3)</w:t>
      </w:r>
    </w:p>
    <w:p w14:paraId="12826411" w14:textId="2C001B20" w:rsidR="015CD21C" w:rsidRDefault="00836F1B" w:rsidP="1A345CAA">
      <w:r>
        <w:t xml:space="preserve">                   12 (described in table 4.5)</w:t>
      </w:r>
    </w:p>
    <w:p w14:paraId="23458E3B" w14:textId="10F35FDA" w:rsidR="4A3423C2" w:rsidRDefault="4A3423C2" w:rsidP="4A3423C2">
      <w:pPr>
        <w:rPr>
          <w:b/>
          <w:bCs/>
        </w:rPr>
      </w:pPr>
    </w:p>
    <w:p w14:paraId="16DEB4AB" w14:textId="77777777" w:rsidR="00FC7381" w:rsidRDefault="00FC7381" w:rsidP="0048032C">
      <w:pPr>
        <w:pStyle w:val="Paragraph"/>
      </w:pPr>
    </w:p>
    <w:p w14:paraId="5A806041" w14:textId="77777777" w:rsidR="00FC7381" w:rsidRDefault="00FC7381" w:rsidP="00FC7381">
      <w:pPr>
        <w:pStyle w:val="Heading2"/>
      </w:pPr>
      <w:bookmarkStart w:id="70" w:name="_Toc34561182"/>
      <w:r>
        <w:t>Dependencies</w:t>
      </w:r>
      <w:bookmarkEnd w:id="70"/>
    </w:p>
    <w:p w14:paraId="0F955E49" w14:textId="44EDAE92" w:rsidR="309ACE76" w:rsidRDefault="309ACE76" w:rsidP="7C82F5B4">
      <w:pPr>
        <w:pStyle w:val="Paragraph"/>
        <w:ind w:firstLine="720"/>
      </w:pPr>
      <w:r>
        <w:t>The system runs using Python version 3 making the code portable</w:t>
      </w:r>
      <w:r w:rsidR="66E0A394">
        <w:t xml:space="preserve"> with the ability to be able to run on the </w:t>
      </w:r>
      <w:r w:rsidR="0F6AA1F3">
        <w:t>client's</w:t>
      </w:r>
      <w:r w:rsidR="66E0A394">
        <w:t xml:space="preserve"> choice of operating system (Kali Linux). </w:t>
      </w:r>
      <w:r w:rsidR="614D48ED">
        <w:t>T</w:t>
      </w:r>
      <w:r w:rsidR="66E0A394">
        <w:t xml:space="preserve">he </w:t>
      </w:r>
      <w:r w:rsidR="4B8F089B">
        <w:t>V</w:t>
      </w:r>
      <w:r w:rsidR="66E0A394">
        <w:t xml:space="preserve">isual </w:t>
      </w:r>
      <w:r w:rsidR="5D4EC38C">
        <w:t>R</w:t>
      </w:r>
      <w:r w:rsidR="66E0A394">
        <w:t xml:space="preserve">epresentation component </w:t>
      </w:r>
      <w:r w:rsidR="3F3100F2">
        <w:t xml:space="preserve">that contains classes such as Graph and node, </w:t>
      </w:r>
      <w:r w:rsidR="4956E361">
        <w:t xml:space="preserve">drawing the graph </w:t>
      </w:r>
      <w:r w:rsidR="7DF61991">
        <w:t>utilize</w:t>
      </w:r>
      <w:r w:rsidR="7FD79336">
        <w:t>s</w:t>
      </w:r>
      <w:r w:rsidR="7DF61991">
        <w:t xml:space="preserve"> the external library QGraphViz to draw </w:t>
      </w:r>
      <w:r w:rsidR="4DF48AD3">
        <w:t xml:space="preserve">nodes and edges making up the graph. The UI controller component uses an external library pyqt to draw </w:t>
      </w:r>
      <w:r w:rsidR="33A62DDE">
        <w:t>user interface elements</w:t>
      </w:r>
      <w:r w:rsidR="6B820DA2">
        <w:t xml:space="preserve"> and create views such as Graph and table view, event </w:t>
      </w:r>
      <w:r w:rsidR="669AA7B4">
        <w:t>configuration view, directory view</w:t>
      </w:r>
      <w:r w:rsidR="54DFDC4E">
        <w:t xml:space="preserve">, Action Report view, </w:t>
      </w:r>
      <w:r w:rsidR="54DFDC4E">
        <w:lastRenderedPageBreak/>
        <w:t>Log ingestion/validation/cleansing view,</w:t>
      </w:r>
      <w:r w:rsidR="0109BFA2">
        <w:t xml:space="preserve"> and</w:t>
      </w:r>
      <w:r w:rsidR="54DFDC4E">
        <w:t xml:space="preserve"> Team configuration view</w:t>
      </w:r>
      <w:r w:rsidR="33A62DDE">
        <w:t xml:space="preserve">. </w:t>
      </w:r>
      <w:r w:rsidR="0D59C240">
        <w:t>Ingestion of the log files in the system depend on an external system, Splunk.</w:t>
      </w:r>
    </w:p>
    <w:p w14:paraId="6F1AB972" w14:textId="5CDF04CB" w:rsidR="00FC7381" w:rsidRDefault="00FC7381" w:rsidP="2919675B">
      <w:pPr>
        <w:pStyle w:val="Heading1"/>
      </w:pPr>
      <w:bookmarkStart w:id="71" w:name="_Toc34561183"/>
      <w:r>
        <w:lastRenderedPageBreak/>
        <w:t>Detailed Description of Component</w:t>
      </w:r>
      <w:bookmarkEnd w:id="71"/>
      <w:r>
        <w:t xml:space="preserve"> </w:t>
      </w:r>
    </w:p>
    <w:p w14:paraId="49B5306C" w14:textId="4345A9E9" w:rsidR="00FC7381" w:rsidRDefault="00FC7381" w:rsidP="346AFC11">
      <w:pPr>
        <w:pStyle w:val="Heading2"/>
      </w:pPr>
      <w:bookmarkStart w:id="72" w:name="_Toc226979933"/>
      <w:r>
        <w:t xml:space="preserve"> </w:t>
      </w:r>
      <w:bookmarkStart w:id="73" w:name="_Toc34561184"/>
      <w:r w:rsidR="53B401C0">
        <w:t xml:space="preserve">Visualization </w:t>
      </w:r>
      <w:r w:rsidR="260EA45E">
        <w:t>Subsystem</w:t>
      </w:r>
      <w:bookmarkEnd w:id="72"/>
      <w:bookmarkEnd w:id="73"/>
    </w:p>
    <w:p w14:paraId="308990F5" w14:textId="2D5CD96C" w:rsidR="00FC7381" w:rsidRDefault="00FC7381" w:rsidP="4A3423C2">
      <w:pPr>
        <w:pStyle w:val="Heading3"/>
      </w:pPr>
      <w:bookmarkStart w:id="74" w:name="_Toc226979934"/>
      <w:r>
        <w:t xml:space="preserve"> </w:t>
      </w:r>
      <w:bookmarkStart w:id="75" w:name="_Toc34561185"/>
      <w:r w:rsidR="49AEC80D">
        <w:t>Node</w:t>
      </w:r>
      <w:bookmarkEnd w:id="75"/>
      <w:r w:rsidR="49AEC80D">
        <w:t xml:space="preserve"> </w:t>
      </w:r>
      <w:bookmarkEnd w:id="74"/>
    </w:p>
    <w:p w14:paraId="79CBBA1C" w14:textId="77777777" w:rsidR="00FC7381" w:rsidRDefault="00FC7381" w:rsidP="00FC7381">
      <w:r>
        <w:t>&lt;&lt; For each class in this component, create a new Heading 2 subsection. In each subsection, describe the internal details of each design entity. Each class should have a class name, a description, super classes, and private responsibilities. &gt;&gt;</w:t>
      </w:r>
    </w:p>
    <w:p w14:paraId="49FEBC50" w14:textId="53D9B5AE" w:rsidR="516EC6C8" w:rsidRDefault="516EC6C8" w:rsidP="4A3423C2">
      <w:pPr>
        <w:jc w:val="center"/>
        <w:rPr>
          <w:i/>
          <w:iCs/>
        </w:rPr>
      </w:pPr>
      <w:r w:rsidRPr="1CC79CF2">
        <w:rPr>
          <w:i/>
          <w:iCs/>
        </w:rPr>
        <w:t>Table 1.0</w:t>
      </w:r>
    </w:p>
    <w:tbl>
      <w:tblPr>
        <w:tblStyle w:val="TableGrid"/>
        <w:tblW w:w="0" w:type="auto"/>
        <w:tblLayout w:type="fixed"/>
        <w:tblLook w:val="06A0" w:firstRow="1" w:lastRow="0" w:firstColumn="1" w:lastColumn="0" w:noHBand="1" w:noVBand="1"/>
      </w:tblPr>
      <w:tblGrid>
        <w:gridCol w:w="4500"/>
        <w:gridCol w:w="4500"/>
      </w:tblGrid>
      <w:tr w:rsidR="24DD7A8F" w14:paraId="11BBBC3F" w14:textId="77777777" w:rsidTr="2F3D452F">
        <w:tc>
          <w:tcPr>
            <w:tcW w:w="9000" w:type="dxa"/>
            <w:gridSpan w:val="2"/>
            <w:shd w:val="clear" w:color="auto" w:fill="D9E2F3" w:themeFill="accent1" w:themeFillTint="33"/>
          </w:tcPr>
          <w:p w14:paraId="04F53F74" w14:textId="7FDB887E" w:rsidR="24DD7A8F" w:rsidRDefault="24DD7A8F" w:rsidP="24DD7A8F">
            <w:pPr>
              <w:rPr>
                <w:sz w:val="22"/>
                <w:szCs w:val="22"/>
              </w:rPr>
            </w:pPr>
            <w:r w:rsidRPr="24DD7A8F">
              <w:rPr>
                <w:b/>
                <w:bCs/>
                <w:sz w:val="22"/>
                <w:szCs w:val="22"/>
              </w:rPr>
              <w:t>Class Name</w:t>
            </w:r>
            <w:r w:rsidRPr="24DD7A8F">
              <w:rPr>
                <w:sz w:val="22"/>
                <w:szCs w:val="22"/>
              </w:rPr>
              <w:t xml:space="preserve">: </w:t>
            </w:r>
            <w:r w:rsidR="5FC9B370" w:rsidRPr="24DD7A8F">
              <w:rPr>
                <w:sz w:val="22"/>
                <w:szCs w:val="22"/>
              </w:rPr>
              <w:t>Node</w:t>
            </w:r>
          </w:p>
        </w:tc>
      </w:tr>
      <w:tr w:rsidR="24DD7A8F" w14:paraId="7AF0C3D1" w14:textId="77777777" w:rsidTr="2F3D452F">
        <w:tc>
          <w:tcPr>
            <w:tcW w:w="9000" w:type="dxa"/>
            <w:gridSpan w:val="2"/>
          </w:tcPr>
          <w:p w14:paraId="13B66937" w14:textId="73937C79" w:rsidR="24DD7A8F" w:rsidRDefault="24DD7A8F" w:rsidP="24DD7A8F">
            <w:pPr>
              <w:rPr>
                <w:sz w:val="22"/>
                <w:szCs w:val="22"/>
              </w:rPr>
            </w:pPr>
            <w:r w:rsidRPr="24DD7A8F">
              <w:rPr>
                <w:b/>
                <w:bCs/>
                <w:sz w:val="22"/>
                <w:szCs w:val="22"/>
              </w:rPr>
              <w:t>Superclass</w:t>
            </w:r>
            <w:r w:rsidRPr="24DD7A8F">
              <w:rPr>
                <w:sz w:val="22"/>
                <w:szCs w:val="22"/>
              </w:rPr>
              <w:t>:</w:t>
            </w:r>
          </w:p>
        </w:tc>
      </w:tr>
      <w:tr w:rsidR="24DD7A8F" w14:paraId="6B3BE401" w14:textId="77777777" w:rsidTr="2F3D452F">
        <w:tc>
          <w:tcPr>
            <w:tcW w:w="9000" w:type="dxa"/>
            <w:gridSpan w:val="2"/>
          </w:tcPr>
          <w:p w14:paraId="610782A7" w14:textId="64894B56" w:rsidR="24DD7A8F" w:rsidRDefault="24DD7A8F" w:rsidP="24DD7A8F">
            <w:pPr>
              <w:rPr>
                <w:sz w:val="22"/>
                <w:szCs w:val="22"/>
              </w:rPr>
            </w:pPr>
            <w:r w:rsidRPr="24DD7A8F">
              <w:rPr>
                <w:b/>
                <w:bCs/>
                <w:sz w:val="22"/>
                <w:szCs w:val="22"/>
              </w:rPr>
              <w:t>Subclasses</w:t>
            </w:r>
            <w:r w:rsidRPr="24DD7A8F">
              <w:rPr>
                <w:sz w:val="22"/>
                <w:szCs w:val="22"/>
              </w:rPr>
              <w:t>:</w:t>
            </w:r>
          </w:p>
        </w:tc>
      </w:tr>
      <w:tr w:rsidR="24DD7A8F" w14:paraId="62566FE7" w14:textId="77777777" w:rsidTr="2F3D452F">
        <w:tc>
          <w:tcPr>
            <w:tcW w:w="9000" w:type="dxa"/>
            <w:gridSpan w:val="2"/>
          </w:tcPr>
          <w:p w14:paraId="5EEAB7DA" w14:textId="695D4573" w:rsidR="24DD7A8F" w:rsidRDefault="24DD7A8F" w:rsidP="24DD7A8F">
            <w:pPr>
              <w:rPr>
                <w:b/>
                <w:bCs/>
                <w:sz w:val="22"/>
                <w:szCs w:val="22"/>
              </w:rPr>
            </w:pPr>
            <w:r w:rsidRPr="24DD7A8F">
              <w:rPr>
                <w:b/>
                <w:bCs/>
                <w:sz w:val="22"/>
                <w:szCs w:val="22"/>
              </w:rPr>
              <w:t>Private Responsibilities</w:t>
            </w:r>
          </w:p>
          <w:p w14:paraId="716E3A44" w14:textId="00A56A35" w:rsidR="0B47EF71" w:rsidRDefault="0B47EF71" w:rsidP="006E21B1">
            <w:pPr>
              <w:pStyle w:val="ListParagraph"/>
              <w:numPr>
                <w:ilvl w:val="0"/>
                <w:numId w:val="29"/>
              </w:numPr>
              <w:spacing w:line="259" w:lineRule="auto"/>
              <w:rPr>
                <w:sz w:val="22"/>
                <w:szCs w:val="22"/>
              </w:rPr>
            </w:pPr>
            <w:r w:rsidRPr="24DD7A8F">
              <w:rPr>
                <w:sz w:val="22"/>
                <w:szCs w:val="22"/>
              </w:rPr>
              <w:t>Knows its own unique name.</w:t>
            </w:r>
          </w:p>
          <w:p w14:paraId="1E1876A0" w14:textId="253216AD" w:rsidR="0B47EF71" w:rsidRDefault="0B47EF71" w:rsidP="006E21B1">
            <w:pPr>
              <w:pStyle w:val="ListParagraph"/>
              <w:numPr>
                <w:ilvl w:val="0"/>
                <w:numId w:val="29"/>
              </w:numPr>
              <w:spacing w:line="259" w:lineRule="auto"/>
              <w:rPr>
                <w:sz w:val="22"/>
                <w:szCs w:val="22"/>
              </w:rPr>
            </w:pPr>
            <w:r w:rsidRPr="24DD7A8F">
              <w:rPr>
                <w:sz w:val="22"/>
                <w:szCs w:val="22"/>
              </w:rPr>
              <w:t>Knows its icon type.</w:t>
            </w:r>
          </w:p>
          <w:p w14:paraId="16131B1B" w14:textId="7C5A4667" w:rsidR="0B47EF71" w:rsidRDefault="0B47EF71" w:rsidP="006E21B1">
            <w:pPr>
              <w:pStyle w:val="ListParagraph"/>
              <w:numPr>
                <w:ilvl w:val="0"/>
                <w:numId w:val="29"/>
              </w:numPr>
              <w:spacing w:line="259" w:lineRule="auto"/>
              <w:rPr>
                <w:sz w:val="22"/>
                <w:szCs w:val="22"/>
              </w:rPr>
            </w:pPr>
            <w:r w:rsidRPr="24DD7A8F">
              <w:rPr>
                <w:sz w:val="22"/>
                <w:szCs w:val="22"/>
              </w:rPr>
              <w:t>Knows its visibility.</w:t>
            </w:r>
          </w:p>
          <w:p w14:paraId="574A6BAA" w14:textId="177804B1" w:rsidR="27648E3E" w:rsidRDefault="27648E3E" w:rsidP="006E21B1">
            <w:pPr>
              <w:pStyle w:val="ListParagraph"/>
              <w:numPr>
                <w:ilvl w:val="0"/>
                <w:numId w:val="29"/>
              </w:numPr>
              <w:spacing w:line="259" w:lineRule="auto"/>
              <w:rPr>
                <w:sz w:val="22"/>
                <w:szCs w:val="22"/>
              </w:rPr>
            </w:pPr>
            <w:r w:rsidRPr="24DD7A8F">
              <w:rPr>
                <w:sz w:val="22"/>
                <w:szCs w:val="22"/>
              </w:rPr>
              <w:t>Knows its unique node ID.</w:t>
            </w:r>
          </w:p>
        </w:tc>
      </w:tr>
      <w:tr w:rsidR="24DD7A8F" w14:paraId="2C697E4A" w14:textId="77777777" w:rsidTr="2F3D452F">
        <w:tc>
          <w:tcPr>
            <w:tcW w:w="9000" w:type="dxa"/>
            <w:gridSpan w:val="2"/>
          </w:tcPr>
          <w:p w14:paraId="53EE9068" w14:textId="08F175CF" w:rsidR="24DD7A8F" w:rsidRDefault="1AE85B01" w:rsidP="0B9357BD">
            <w:pPr>
              <w:rPr>
                <w:sz w:val="22"/>
                <w:szCs w:val="22"/>
              </w:rPr>
            </w:pPr>
            <w:r w:rsidRPr="0B9357BD">
              <w:rPr>
                <w:b/>
                <w:bCs/>
                <w:sz w:val="22"/>
                <w:szCs w:val="22"/>
              </w:rPr>
              <w:t>Contract:</w:t>
            </w:r>
            <w:r w:rsidRPr="0B9357BD">
              <w:rPr>
                <w:sz w:val="22"/>
                <w:szCs w:val="22"/>
              </w:rPr>
              <w:t xml:space="preserve"> </w:t>
            </w:r>
            <w:r w:rsidR="523CF767" w:rsidRPr="0B9357BD">
              <w:rPr>
                <w:sz w:val="22"/>
                <w:szCs w:val="22"/>
              </w:rPr>
              <w:t>1</w:t>
            </w:r>
            <w:r w:rsidR="6F814285" w:rsidRPr="0B9357BD">
              <w:rPr>
                <w:sz w:val="22"/>
                <w:szCs w:val="22"/>
              </w:rPr>
              <w:t xml:space="preserve"> Get Log Entry Information</w:t>
            </w:r>
          </w:p>
        </w:tc>
      </w:tr>
      <w:tr w:rsidR="24DD7A8F" w14:paraId="250046D7" w14:textId="77777777" w:rsidTr="2F3D452F">
        <w:tc>
          <w:tcPr>
            <w:tcW w:w="4500" w:type="dxa"/>
          </w:tcPr>
          <w:p w14:paraId="4A5B670C" w14:textId="5B923B4C" w:rsidR="24DD7A8F" w:rsidRDefault="24DD7A8F" w:rsidP="24DD7A8F">
            <w:pPr>
              <w:rPr>
                <w:b/>
                <w:bCs/>
                <w:sz w:val="22"/>
                <w:szCs w:val="22"/>
              </w:rPr>
            </w:pPr>
            <w:r w:rsidRPr="24DD7A8F">
              <w:rPr>
                <w:b/>
                <w:bCs/>
                <w:sz w:val="22"/>
                <w:szCs w:val="22"/>
              </w:rPr>
              <w:t>Responsibilities</w:t>
            </w:r>
          </w:p>
        </w:tc>
        <w:tc>
          <w:tcPr>
            <w:tcW w:w="4500" w:type="dxa"/>
          </w:tcPr>
          <w:p w14:paraId="088DBF30" w14:textId="68FBB1F2" w:rsidR="24DD7A8F" w:rsidRDefault="24DD7A8F" w:rsidP="24DD7A8F">
            <w:pPr>
              <w:rPr>
                <w:b/>
                <w:bCs/>
                <w:sz w:val="22"/>
                <w:szCs w:val="22"/>
              </w:rPr>
            </w:pPr>
            <w:r w:rsidRPr="24DD7A8F">
              <w:rPr>
                <w:b/>
                <w:bCs/>
                <w:sz w:val="22"/>
                <w:szCs w:val="22"/>
              </w:rPr>
              <w:t>Collaborations</w:t>
            </w:r>
          </w:p>
        </w:tc>
      </w:tr>
      <w:tr w:rsidR="24DD7A8F" w14:paraId="77DC7DFD" w14:textId="77777777" w:rsidTr="2F3D452F">
        <w:tc>
          <w:tcPr>
            <w:tcW w:w="4500" w:type="dxa"/>
          </w:tcPr>
          <w:p w14:paraId="130B7E4F" w14:textId="17662F8D" w:rsidR="24DD7A8F" w:rsidRDefault="1D3F11E4" w:rsidP="006E21B1">
            <w:pPr>
              <w:pStyle w:val="ListParagraph"/>
              <w:numPr>
                <w:ilvl w:val="0"/>
                <w:numId w:val="19"/>
              </w:numPr>
              <w:rPr>
                <w:sz w:val="22"/>
                <w:szCs w:val="22"/>
                <w:highlight w:val="yellow"/>
              </w:rPr>
            </w:pPr>
            <w:r w:rsidRPr="2F3D452F">
              <w:rPr>
                <w:sz w:val="22"/>
                <w:szCs w:val="22"/>
              </w:rPr>
              <w:t>Know Start time.</w:t>
            </w:r>
          </w:p>
          <w:p w14:paraId="22BCB903" w14:textId="7636B6E9" w:rsidR="24DD7A8F" w:rsidRDefault="1D3F11E4" w:rsidP="006E21B1">
            <w:pPr>
              <w:pStyle w:val="ListParagraph"/>
              <w:numPr>
                <w:ilvl w:val="0"/>
                <w:numId w:val="19"/>
              </w:numPr>
              <w:rPr>
                <w:sz w:val="22"/>
                <w:szCs w:val="22"/>
                <w:highlight w:val="yellow"/>
              </w:rPr>
            </w:pPr>
            <w:r w:rsidRPr="2F3D452F">
              <w:rPr>
                <w:sz w:val="22"/>
                <w:szCs w:val="22"/>
              </w:rPr>
              <w:t>Know End time.</w:t>
            </w:r>
          </w:p>
          <w:p w14:paraId="1FFFB2A6" w14:textId="1BCAAE83" w:rsidR="24DD7A8F" w:rsidRDefault="1D3F11E4" w:rsidP="006E21B1">
            <w:pPr>
              <w:pStyle w:val="ListParagraph"/>
              <w:numPr>
                <w:ilvl w:val="0"/>
                <w:numId w:val="19"/>
              </w:numPr>
              <w:rPr>
                <w:sz w:val="22"/>
                <w:szCs w:val="22"/>
                <w:highlight w:val="yellow"/>
              </w:rPr>
            </w:pPr>
            <w:r w:rsidRPr="2F3D452F">
              <w:rPr>
                <w:sz w:val="22"/>
                <w:szCs w:val="22"/>
              </w:rPr>
              <w:t>Know source document.</w:t>
            </w:r>
          </w:p>
          <w:p w14:paraId="7945EC99" w14:textId="18680D10" w:rsidR="24DD7A8F" w:rsidRDefault="1D3F11E4" w:rsidP="006E21B1">
            <w:pPr>
              <w:pStyle w:val="ListParagraph"/>
              <w:numPr>
                <w:ilvl w:val="0"/>
                <w:numId w:val="19"/>
              </w:numPr>
              <w:rPr>
                <w:sz w:val="22"/>
                <w:szCs w:val="22"/>
                <w:highlight w:val="yellow"/>
              </w:rPr>
            </w:pPr>
            <w:r w:rsidRPr="2F3D452F">
              <w:rPr>
                <w:sz w:val="22"/>
                <w:szCs w:val="22"/>
              </w:rPr>
              <w:t>Know log entry description.</w:t>
            </w:r>
          </w:p>
          <w:p w14:paraId="3B9B9629" w14:textId="50638931" w:rsidR="24DD7A8F" w:rsidRDefault="1D3F11E4" w:rsidP="006E21B1">
            <w:pPr>
              <w:pStyle w:val="ListParagraph"/>
              <w:numPr>
                <w:ilvl w:val="0"/>
                <w:numId w:val="19"/>
              </w:numPr>
              <w:rPr>
                <w:sz w:val="22"/>
                <w:szCs w:val="22"/>
                <w:highlight w:val="yellow"/>
              </w:rPr>
            </w:pPr>
            <w:r w:rsidRPr="2F3D452F">
              <w:rPr>
                <w:sz w:val="22"/>
                <w:szCs w:val="22"/>
              </w:rPr>
              <w:t>Know log creator.</w:t>
            </w:r>
          </w:p>
        </w:tc>
        <w:tc>
          <w:tcPr>
            <w:tcW w:w="4500" w:type="dxa"/>
          </w:tcPr>
          <w:p w14:paraId="79025E35" w14:textId="6D2E9DBE" w:rsidR="24DD7A8F" w:rsidRDefault="6DDC3C5E" w:rsidP="2F3D452F">
            <w:pPr>
              <w:rPr>
                <w:sz w:val="22"/>
                <w:szCs w:val="22"/>
              </w:rPr>
            </w:pPr>
            <w:r w:rsidRPr="2F3D452F">
              <w:rPr>
                <w:sz w:val="22"/>
                <w:szCs w:val="22"/>
              </w:rPr>
              <w:t>Log Entry (1,2,3,4,5)</w:t>
            </w:r>
          </w:p>
        </w:tc>
      </w:tr>
    </w:tbl>
    <w:p w14:paraId="604F5168" w14:textId="43FF3FB7" w:rsidR="767032F6" w:rsidRDefault="767032F6" w:rsidP="0B9357BD">
      <w:pPr>
        <w:rPr>
          <w:b/>
          <w:bCs/>
        </w:rPr>
      </w:pPr>
      <w:r w:rsidRPr="0B9357BD">
        <w:rPr>
          <w:b/>
          <w:bCs/>
        </w:rPr>
        <w:t>Signature:</w:t>
      </w:r>
    </w:p>
    <w:p w14:paraId="7F5FA0AE" w14:textId="6CDADB11" w:rsidR="767032F6" w:rsidRDefault="767032F6" w:rsidP="006E21B1">
      <w:pPr>
        <w:pStyle w:val="ListParagraph"/>
        <w:numPr>
          <w:ilvl w:val="0"/>
          <w:numId w:val="25"/>
        </w:numPr>
        <w:rPr>
          <w:b/>
          <w:bCs/>
        </w:rPr>
      </w:pPr>
      <w:r w:rsidRPr="0B9357BD">
        <w:rPr>
          <w:b/>
          <w:bCs/>
        </w:rPr>
        <w:t xml:space="preserve">Method Name:  </w:t>
      </w:r>
      <w:r>
        <w:t>getNodeInfo();</w:t>
      </w:r>
    </w:p>
    <w:p w14:paraId="2685E764" w14:textId="2E4EC3C3" w:rsidR="767032F6" w:rsidRDefault="767032F6" w:rsidP="006E21B1">
      <w:pPr>
        <w:pStyle w:val="ListParagraph"/>
        <w:numPr>
          <w:ilvl w:val="0"/>
          <w:numId w:val="25"/>
        </w:numPr>
        <w:rPr>
          <w:b/>
          <w:bCs/>
          <w:highlight w:val="yellow"/>
        </w:rPr>
      </w:pPr>
      <w:r w:rsidRPr="0B9357BD">
        <w:rPr>
          <w:b/>
          <w:bCs/>
        </w:rPr>
        <w:t xml:space="preserve">Return Value Type: </w:t>
      </w:r>
      <w:r>
        <w:t>void</w:t>
      </w:r>
    </w:p>
    <w:p w14:paraId="16E6D264" w14:textId="17FA53F5" w:rsidR="767032F6" w:rsidRDefault="767032F6" w:rsidP="006E21B1">
      <w:pPr>
        <w:pStyle w:val="ListParagraph"/>
        <w:numPr>
          <w:ilvl w:val="0"/>
          <w:numId w:val="25"/>
        </w:numPr>
        <w:rPr>
          <w:b/>
          <w:bCs/>
        </w:rPr>
      </w:pPr>
      <w:r w:rsidRPr="0B9357BD">
        <w:rPr>
          <w:b/>
          <w:bCs/>
        </w:rPr>
        <w:t xml:space="preserve">Input and output Parameters: </w:t>
      </w:r>
    </w:p>
    <w:p w14:paraId="424A6ED2" w14:textId="6D4C4F90" w:rsidR="767032F6" w:rsidRDefault="767032F6" w:rsidP="006E21B1">
      <w:pPr>
        <w:pStyle w:val="ListParagraph"/>
        <w:numPr>
          <w:ilvl w:val="0"/>
          <w:numId w:val="25"/>
        </w:numPr>
        <w:rPr>
          <w:b/>
          <w:bCs/>
        </w:rPr>
      </w:pPr>
      <w:r w:rsidRPr="0B9357BD">
        <w:rPr>
          <w:b/>
          <w:bCs/>
        </w:rPr>
        <w:t xml:space="preserve">Description of Parameters: </w:t>
      </w:r>
    </w:p>
    <w:p w14:paraId="480E71E3" w14:textId="19001A27" w:rsidR="767032F6" w:rsidRDefault="767032F6" w:rsidP="006E21B1">
      <w:pPr>
        <w:pStyle w:val="ListParagraph"/>
        <w:numPr>
          <w:ilvl w:val="0"/>
          <w:numId w:val="25"/>
        </w:numPr>
        <w:rPr>
          <w:b/>
          <w:bCs/>
        </w:rPr>
      </w:pPr>
      <w:r w:rsidRPr="0B9357BD">
        <w:rPr>
          <w:b/>
          <w:bCs/>
        </w:rPr>
        <w:t xml:space="preserve">Purpose: </w:t>
      </w:r>
    </w:p>
    <w:p w14:paraId="4CA4B2FF" w14:textId="1F02E8CF" w:rsidR="767032F6" w:rsidRDefault="767032F6">
      <w:r w:rsidRPr="0B9357BD">
        <w:rPr>
          <w:b/>
          <w:bCs/>
        </w:rPr>
        <w:t xml:space="preserve">Pre-Conditions: </w:t>
      </w:r>
      <w:r>
        <w:t>Log Entries must exist.</w:t>
      </w:r>
    </w:p>
    <w:p w14:paraId="5D7490B2" w14:textId="488C053F" w:rsidR="767032F6" w:rsidRDefault="767032F6" w:rsidP="0B9357BD">
      <w:pPr>
        <w:spacing w:line="259" w:lineRule="auto"/>
        <w:ind w:left="-360" w:firstLine="360"/>
      </w:pPr>
      <w:r w:rsidRPr="0B9357BD">
        <w:rPr>
          <w:b/>
          <w:bCs/>
        </w:rPr>
        <w:t>Post-Conditions:</w:t>
      </w:r>
      <w:r>
        <w:t xml:space="preserve"> </w:t>
      </w:r>
      <w:r w:rsidR="5F643F36">
        <w:t>Node object has been declared.</w:t>
      </w:r>
    </w:p>
    <w:p w14:paraId="6BF705DF" w14:textId="1127632E" w:rsidR="0B9357BD" w:rsidRDefault="0B9357BD" w:rsidP="0B9357BD"/>
    <w:p w14:paraId="190B752E" w14:textId="6E550D22" w:rsidR="5756BB21" w:rsidRDefault="5756BB21" w:rsidP="0B9357BD">
      <w:pPr>
        <w:pStyle w:val="Heading3"/>
      </w:pPr>
      <w:r>
        <w:t xml:space="preserve"> </w:t>
      </w:r>
      <w:bookmarkStart w:id="76" w:name="_Toc34561186"/>
      <w:r>
        <w:t>Vector</w:t>
      </w:r>
      <w:bookmarkEnd w:id="76"/>
      <w:r>
        <w:t xml:space="preserve"> </w:t>
      </w:r>
    </w:p>
    <w:p w14:paraId="35725513" w14:textId="4EB80912" w:rsidR="331CA9DB" w:rsidRDefault="331CA9DB" w:rsidP="0B9357BD">
      <w:pPr>
        <w:jc w:val="center"/>
        <w:rPr>
          <w:i/>
          <w:iCs/>
        </w:rPr>
      </w:pPr>
      <w:r w:rsidRPr="0B9357BD">
        <w:rPr>
          <w:i/>
          <w:iCs/>
        </w:rPr>
        <w:t>Table 1.</w:t>
      </w:r>
      <w:r w:rsidR="2D14C5BA" w:rsidRPr="0B9357BD">
        <w:rPr>
          <w:i/>
          <w:iCs/>
        </w:rPr>
        <w:t>1</w:t>
      </w:r>
    </w:p>
    <w:tbl>
      <w:tblPr>
        <w:tblStyle w:val="TableGrid"/>
        <w:tblW w:w="0" w:type="auto"/>
        <w:tblLayout w:type="fixed"/>
        <w:tblLook w:val="06A0" w:firstRow="1" w:lastRow="0" w:firstColumn="1" w:lastColumn="0" w:noHBand="1" w:noVBand="1"/>
      </w:tblPr>
      <w:tblGrid>
        <w:gridCol w:w="4500"/>
        <w:gridCol w:w="4500"/>
      </w:tblGrid>
      <w:tr w:rsidR="24DD7A8F" w14:paraId="7E341B0C" w14:textId="77777777" w:rsidTr="1A345CAA">
        <w:tc>
          <w:tcPr>
            <w:tcW w:w="9000" w:type="dxa"/>
            <w:gridSpan w:val="2"/>
            <w:shd w:val="clear" w:color="auto" w:fill="D9E2F3" w:themeFill="accent1" w:themeFillTint="33"/>
          </w:tcPr>
          <w:p w14:paraId="65869806" w14:textId="2F7C398D" w:rsidR="24DD7A8F" w:rsidRDefault="24DD7A8F" w:rsidP="24DD7A8F">
            <w:pPr>
              <w:rPr>
                <w:sz w:val="22"/>
                <w:szCs w:val="22"/>
              </w:rPr>
            </w:pPr>
            <w:r w:rsidRPr="24DD7A8F">
              <w:rPr>
                <w:b/>
                <w:bCs/>
                <w:sz w:val="22"/>
                <w:szCs w:val="22"/>
              </w:rPr>
              <w:t>Class Name</w:t>
            </w:r>
            <w:r w:rsidRPr="24DD7A8F">
              <w:rPr>
                <w:sz w:val="22"/>
                <w:szCs w:val="22"/>
              </w:rPr>
              <w:t xml:space="preserve">: </w:t>
            </w:r>
            <w:r w:rsidR="4EEA824C" w:rsidRPr="24DD7A8F">
              <w:rPr>
                <w:sz w:val="22"/>
                <w:szCs w:val="22"/>
              </w:rPr>
              <w:t>Vector</w:t>
            </w:r>
          </w:p>
        </w:tc>
      </w:tr>
      <w:tr w:rsidR="24DD7A8F" w14:paraId="10F59A3E" w14:textId="77777777" w:rsidTr="1A345CAA">
        <w:tc>
          <w:tcPr>
            <w:tcW w:w="9000" w:type="dxa"/>
            <w:gridSpan w:val="2"/>
          </w:tcPr>
          <w:p w14:paraId="3E105364" w14:textId="73937C79" w:rsidR="24DD7A8F" w:rsidRDefault="24DD7A8F" w:rsidP="24DD7A8F">
            <w:pPr>
              <w:rPr>
                <w:sz w:val="22"/>
                <w:szCs w:val="22"/>
              </w:rPr>
            </w:pPr>
            <w:r w:rsidRPr="24DD7A8F">
              <w:rPr>
                <w:b/>
                <w:bCs/>
                <w:sz w:val="22"/>
                <w:szCs w:val="22"/>
              </w:rPr>
              <w:t>Superclass</w:t>
            </w:r>
            <w:r w:rsidRPr="24DD7A8F">
              <w:rPr>
                <w:sz w:val="22"/>
                <w:szCs w:val="22"/>
              </w:rPr>
              <w:t>:</w:t>
            </w:r>
          </w:p>
        </w:tc>
      </w:tr>
      <w:tr w:rsidR="24DD7A8F" w14:paraId="509A40B1" w14:textId="77777777" w:rsidTr="1A345CAA">
        <w:tc>
          <w:tcPr>
            <w:tcW w:w="9000" w:type="dxa"/>
            <w:gridSpan w:val="2"/>
          </w:tcPr>
          <w:p w14:paraId="7F2E9EDF" w14:textId="64894B56" w:rsidR="24DD7A8F" w:rsidRDefault="24DD7A8F" w:rsidP="24DD7A8F">
            <w:pPr>
              <w:rPr>
                <w:sz w:val="22"/>
                <w:szCs w:val="22"/>
              </w:rPr>
            </w:pPr>
            <w:r w:rsidRPr="24DD7A8F">
              <w:rPr>
                <w:b/>
                <w:bCs/>
                <w:sz w:val="22"/>
                <w:szCs w:val="22"/>
              </w:rPr>
              <w:t>Subclasses</w:t>
            </w:r>
            <w:r w:rsidRPr="24DD7A8F">
              <w:rPr>
                <w:sz w:val="22"/>
                <w:szCs w:val="22"/>
              </w:rPr>
              <w:t>:</w:t>
            </w:r>
          </w:p>
        </w:tc>
      </w:tr>
      <w:tr w:rsidR="24DD7A8F" w14:paraId="6935F6BD" w14:textId="77777777" w:rsidTr="1A345CAA">
        <w:tc>
          <w:tcPr>
            <w:tcW w:w="9000" w:type="dxa"/>
            <w:gridSpan w:val="2"/>
          </w:tcPr>
          <w:p w14:paraId="43F2740E" w14:textId="695D4573" w:rsidR="24DD7A8F" w:rsidRDefault="24DD7A8F" w:rsidP="24DD7A8F">
            <w:pPr>
              <w:rPr>
                <w:b/>
                <w:bCs/>
                <w:sz w:val="22"/>
                <w:szCs w:val="22"/>
              </w:rPr>
            </w:pPr>
            <w:r w:rsidRPr="24DD7A8F">
              <w:rPr>
                <w:b/>
                <w:bCs/>
                <w:sz w:val="22"/>
                <w:szCs w:val="22"/>
              </w:rPr>
              <w:t>Private Responsibilities</w:t>
            </w:r>
          </w:p>
          <w:p w14:paraId="57EF2BBE" w14:textId="58132BE1" w:rsidR="5E18000A" w:rsidRDefault="0DD94F36" w:rsidP="006E21B1">
            <w:pPr>
              <w:pStyle w:val="ListParagraph"/>
              <w:numPr>
                <w:ilvl w:val="0"/>
                <w:numId w:val="28"/>
              </w:numPr>
              <w:spacing w:line="259" w:lineRule="auto"/>
              <w:rPr>
                <w:sz w:val="22"/>
                <w:szCs w:val="22"/>
              </w:rPr>
            </w:pPr>
            <w:r w:rsidRPr="0B9357BD">
              <w:rPr>
                <w:sz w:val="22"/>
                <w:szCs w:val="22"/>
              </w:rPr>
              <w:t>Knows its name.</w:t>
            </w:r>
          </w:p>
          <w:p w14:paraId="64E79FEC" w14:textId="0C49753A" w:rsidR="5E18000A" w:rsidRDefault="0DD94F36" w:rsidP="006E21B1">
            <w:pPr>
              <w:pStyle w:val="ListParagraph"/>
              <w:numPr>
                <w:ilvl w:val="0"/>
                <w:numId w:val="28"/>
              </w:numPr>
              <w:spacing w:line="259" w:lineRule="auto"/>
              <w:rPr>
                <w:sz w:val="22"/>
                <w:szCs w:val="22"/>
              </w:rPr>
            </w:pPr>
            <w:r w:rsidRPr="0B9357BD">
              <w:rPr>
                <w:sz w:val="22"/>
                <w:szCs w:val="22"/>
              </w:rPr>
              <w:t>Knows its description.</w:t>
            </w:r>
          </w:p>
        </w:tc>
      </w:tr>
      <w:tr w:rsidR="24DD7A8F" w14:paraId="7B1BA3FE" w14:textId="77777777" w:rsidTr="1A345CAA">
        <w:tc>
          <w:tcPr>
            <w:tcW w:w="9000" w:type="dxa"/>
            <w:gridSpan w:val="2"/>
          </w:tcPr>
          <w:p w14:paraId="640CF2D4" w14:textId="36F8BD9B" w:rsidR="24DD7A8F" w:rsidRDefault="6961DA1B" w:rsidP="2F3D452F">
            <w:pPr>
              <w:rPr>
                <w:sz w:val="22"/>
                <w:szCs w:val="22"/>
              </w:rPr>
            </w:pPr>
            <w:r w:rsidRPr="2F3D452F">
              <w:rPr>
                <w:b/>
                <w:bCs/>
                <w:sz w:val="22"/>
                <w:szCs w:val="22"/>
              </w:rPr>
              <w:t>Contract:</w:t>
            </w:r>
            <w:r w:rsidRPr="2F3D452F">
              <w:rPr>
                <w:sz w:val="22"/>
                <w:szCs w:val="22"/>
              </w:rPr>
              <w:t xml:space="preserve"> </w:t>
            </w:r>
            <w:r w:rsidR="6BAB35D3" w:rsidRPr="2F3D452F">
              <w:rPr>
                <w:sz w:val="22"/>
                <w:szCs w:val="22"/>
              </w:rPr>
              <w:t xml:space="preserve">2 </w:t>
            </w:r>
            <w:r w:rsidR="48811F74" w:rsidRPr="2F3D452F">
              <w:rPr>
                <w:sz w:val="22"/>
                <w:szCs w:val="22"/>
              </w:rPr>
              <w:t>Get Name.</w:t>
            </w:r>
          </w:p>
        </w:tc>
      </w:tr>
      <w:tr w:rsidR="24DD7A8F" w14:paraId="183D8AC8" w14:textId="77777777" w:rsidTr="1A345CAA">
        <w:tc>
          <w:tcPr>
            <w:tcW w:w="4500" w:type="dxa"/>
          </w:tcPr>
          <w:p w14:paraId="6F090B77" w14:textId="5B923B4C" w:rsidR="24DD7A8F" w:rsidRDefault="24DD7A8F" w:rsidP="24DD7A8F">
            <w:pPr>
              <w:rPr>
                <w:b/>
                <w:bCs/>
                <w:sz w:val="22"/>
                <w:szCs w:val="22"/>
              </w:rPr>
            </w:pPr>
            <w:r w:rsidRPr="24DD7A8F">
              <w:rPr>
                <w:b/>
                <w:bCs/>
                <w:sz w:val="22"/>
                <w:szCs w:val="22"/>
              </w:rPr>
              <w:t>Responsibilities</w:t>
            </w:r>
          </w:p>
        </w:tc>
        <w:tc>
          <w:tcPr>
            <w:tcW w:w="4500" w:type="dxa"/>
          </w:tcPr>
          <w:p w14:paraId="5516B5FF" w14:textId="68FBB1F2" w:rsidR="24DD7A8F" w:rsidRDefault="24DD7A8F" w:rsidP="24DD7A8F">
            <w:pPr>
              <w:rPr>
                <w:b/>
                <w:bCs/>
                <w:sz w:val="22"/>
                <w:szCs w:val="22"/>
              </w:rPr>
            </w:pPr>
            <w:r w:rsidRPr="24DD7A8F">
              <w:rPr>
                <w:b/>
                <w:bCs/>
                <w:sz w:val="22"/>
                <w:szCs w:val="22"/>
              </w:rPr>
              <w:t>Collaborations</w:t>
            </w:r>
          </w:p>
        </w:tc>
      </w:tr>
      <w:tr w:rsidR="24DD7A8F" w14:paraId="7BC372E7" w14:textId="77777777" w:rsidTr="1A345CAA">
        <w:tc>
          <w:tcPr>
            <w:tcW w:w="4500" w:type="dxa"/>
          </w:tcPr>
          <w:p w14:paraId="01BAE4FC" w14:textId="496DDB35" w:rsidR="24DD7A8F" w:rsidRDefault="6961DA1B" w:rsidP="2F3D452F">
            <w:pPr>
              <w:ind w:left="360" w:hanging="360"/>
              <w:rPr>
                <w:sz w:val="22"/>
                <w:szCs w:val="22"/>
              </w:rPr>
            </w:pPr>
            <w:r w:rsidRPr="2F3D452F">
              <w:rPr>
                <w:sz w:val="22"/>
                <w:szCs w:val="22"/>
              </w:rPr>
              <w:t xml:space="preserve">1.    </w:t>
            </w:r>
            <w:r w:rsidR="2E4F86D2" w:rsidRPr="2F3D452F">
              <w:rPr>
                <w:sz w:val="22"/>
                <w:szCs w:val="22"/>
              </w:rPr>
              <w:t>get name from user input.</w:t>
            </w:r>
          </w:p>
        </w:tc>
        <w:tc>
          <w:tcPr>
            <w:tcW w:w="4500" w:type="dxa"/>
          </w:tcPr>
          <w:p w14:paraId="4FDE3BCF" w14:textId="64E22FAF" w:rsidR="4F3E0F53" w:rsidRDefault="651B477A" w:rsidP="2F3D452F">
            <w:pPr>
              <w:spacing w:line="259" w:lineRule="auto"/>
              <w:rPr>
                <w:sz w:val="22"/>
                <w:szCs w:val="22"/>
              </w:rPr>
            </w:pPr>
            <w:r w:rsidRPr="2F3D452F">
              <w:rPr>
                <w:sz w:val="22"/>
                <w:szCs w:val="22"/>
              </w:rPr>
              <w:t>UI Vector Configuration</w:t>
            </w:r>
            <w:r w:rsidR="3E1FEE51" w:rsidRPr="2F3D452F">
              <w:rPr>
                <w:sz w:val="22"/>
                <w:szCs w:val="22"/>
              </w:rPr>
              <w:t xml:space="preserve"> </w:t>
            </w:r>
            <w:r w:rsidRPr="2F3D452F">
              <w:rPr>
                <w:sz w:val="22"/>
                <w:szCs w:val="22"/>
              </w:rPr>
              <w:t>(1)</w:t>
            </w:r>
          </w:p>
        </w:tc>
      </w:tr>
    </w:tbl>
    <w:p w14:paraId="0BE689BB" w14:textId="2CE47303" w:rsidR="1A345CAA" w:rsidRDefault="1A345CAA"/>
    <w:p w14:paraId="48692304" w14:textId="68B612BA" w:rsidR="019CF52A" w:rsidRDefault="019CF52A" w:rsidP="2F3D452F">
      <w:pPr>
        <w:rPr>
          <w:b/>
          <w:bCs/>
        </w:rPr>
      </w:pPr>
      <w:r w:rsidRPr="3D9F0A11">
        <w:rPr>
          <w:b/>
          <w:bCs/>
        </w:rPr>
        <w:t>Signature:</w:t>
      </w:r>
    </w:p>
    <w:p w14:paraId="1648A0A9" w14:textId="54C3C674" w:rsidR="019CF52A" w:rsidRDefault="019CF52A" w:rsidP="006E21B1">
      <w:pPr>
        <w:pStyle w:val="ListParagraph"/>
        <w:numPr>
          <w:ilvl w:val="0"/>
          <w:numId w:val="25"/>
        </w:numPr>
        <w:rPr>
          <w:b/>
          <w:bCs/>
        </w:rPr>
      </w:pPr>
      <w:r w:rsidRPr="1CC79CF2">
        <w:rPr>
          <w:b/>
          <w:bCs/>
        </w:rPr>
        <w:t xml:space="preserve">Method Name:  </w:t>
      </w:r>
      <w:r>
        <w:t>getVectorName();</w:t>
      </w:r>
    </w:p>
    <w:p w14:paraId="2DEFFDEA" w14:textId="3F283F37" w:rsidR="019CF52A" w:rsidRDefault="019CF52A" w:rsidP="006E21B1">
      <w:pPr>
        <w:pStyle w:val="ListParagraph"/>
        <w:numPr>
          <w:ilvl w:val="0"/>
          <w:numId w:val="25"/>
        </w:numPr>
        <w:rPr>
          <w:b/>
          <w:bCs/>
          <w:highlight w:val="yellow"/>
        </w:rPr>
      </w:pPr>
      <w:r w:rsidRPr="1CC79CF2">
        <w:rPr>
          <w:b/>
          <w:bCs/>
        </w:rPr>
        <w:t>Return Value Type:</w:t>
      </w:r>
      <w:r w:rsidR="1D690874" w:rsidRPr="1CC79CF2">
        <w:rPr>
          <w:b/>
          <w:bCs/>
        </w:rPr>
        <w:t xml:space="preserve"> </w:t>
      </w:r>
      <w:r w:rsidR="1D690874">
        <w:t>String</w:t>
      </w:r>
    </w:p>
    <w:p w14:paraId="38BFC86A" w14:textId="17FA53F5" w:rsidR="019CF52A" w:rsidRDefault="019CF52A" w:rsidP="006E21B1">
      <w:pPr>
        <w:pStyle w:val="ListParagraph"/>
        <w:numPr>
          <w:ilvl w:val="0"/>
          <w:numId w:val="25"/>
        </w:numPr>
        <w:rPr>
          <w:b/>
          <w:bCs/>
        </w:rPr>
      </w:pPr>
      <w:r w:rsidRPr="0B9357BD">
        <w:rPr>
          <w:b/>
          <w:bCs/>
        </w:rPr>
        <w:lastRenderedPageBreak/>
        <w:t xml:space="preserve">Input and output Parameters: </w:t>
      </w:r>
    </w:p>
    <w:p w14:paraId="7239BF2F" w14:textId="57AEA71C" w:rsidR="019CF52A" w:rsidRDefault="019CF52A" w:rsidP="006E21B1">
      <w:pPr>
        <w:pStyle w:val="ListParagraph"/>
        <w:numPr>
          <w:ilvl w:val="0"/>
          <w:numId w:val="25"/>
        </w:numPr>
        <w:rPr>
          <w:b/>
          <w:bCs/>
        </w:rPr>
      </w:pPr>
      <w:r w:rsidRPr="1CC79CF2">
        <w:rPr>
          <w:b/>
          <w:bCs/>
        </w:rPr>
        <w:t xml:space="preserve">Description of Parameters: </w:t>
      </w:r>
      <w:r w:rsidR="3795FE7F">
        <w:t>User entered string for a vector.</w:t>
      </w:r>
    </w:p>
    <w:p w14:paraId="14173BCA" w14:textId="19001A27" w:rsidR="019CF52A" w:rsidRDefault="019CF52A" w:rsidP="006E21B1">
      <w:pPr>
        <w:pStyle w:val="ListParagraph"/>
        <w:numPr>
          <w:ilvl w:val="0"/>
          <w:numId w:val="25"/>
        </w:numPr>
        <w:rPr>
          <w:b/>
          <w:bCs/>
        </w:rPr>
      </w:pPr>
      <w:r w:rsidRPr="1CC79CF2">
        <w:rPr>
          <w:b/>
          <w:bCs/>
        </w:rPr>
        <w:t xml:space="preserve">Purpose: </w:t>
      </w:r>
    </w:p>
    <w:p w14:paraId="2127991B" w14:textId="02B5AAA9" w:rsidR="019CF52A" w:rsidRDefault="019CF52A" w:rsidP="24643FC0">
      <w:pPr>
        <w:rPr>
          <w:b/>
          <w:bCs/>
        </w:rPr>
      </w:pPr>
      <w:r w:rsidRPr="1CC79CF2">
        <w:rPr>
          <w:b/>
          <w:bCs/>
        </w:rPr>
        <w:t xml:space="preserve">Pre-Conditions: </w:t>
      </w:r>
      <w:r>
        <w:t>The user must enter a string name from the UI Vector Configuration view and create a vector.</w:t>
      </w:r>
    </w:p>
    <w:p w14:paraId="61FB7C81" w14:textId="503C8CF3" w:rsidR="019CF52A" w:rsidRDefault="019CF52A">
      <w:r w:rsidRPr="1CC79CF2">
        <w:rPr>
          <w:b/>
          <w:bCs/>
        </w:rPr>
        <w:t xml:space="preserve">Post-Conditions: </w:t>
      </w:r>
      <w:r>
        <w:t>Returns the vec</w:t>
      </w:r>
      <w:r w:rsidR="7B058ED1">
        <w:t>tor name as a string.</w:t>
      </w:r>
    </w:p>
    <w:p w14:paraId="553A9E11" w14:textId="25A488EA" w:rsidR="24643FC0" w:rsidRDefault="24643FC0" w:rsidP="24643FC0"/>
    <w:p w14:paraId="15B08385" w14:textId="176273A6" w:rsidR="64E588D4" w:rsidRDefault="64E588D4" w:rsidP="4A3423C2">
      <w:pPr>
        <w:pStyle w:val="Heading3"/>
      </w:pPr>
      <w:bookmarkStart w:id="77" w:name="_Toc34561187"/>
      <w:r>
        <w:t>Connector</w:t>
      </w:r>
      <w:bookmarkEnd w:id="77"/>
      <w:r>
        <w:t xml:space="preserve"> </w:t>
      </w:r>
    </w:p>
    <w:p w14:paraId="5463CB87" w14:textId="4112BF23" w:rsidR="42AF8CFD" w:rsidRDefault="42AF8CFD" w:rsidP="0B9357BD">
      <w:pPr>
        <w:jc w:val="center"/>
        <w:rPr>
          <w:i/>
          <w:iCs/>
        </w:rPr>
      </w:pPr>
      <w:r w:rsidRPr="0B9357BD">
        <w:rPr>
          <w:i/>
          <w:iCs/>
        </w:rPr>
        <w:t>Table 1.</w:t>
      </w:r>
      <w:r w:rsidR="7E211004" w:rsidRPr="0B9357BD">
        <w:rPr>
          <w:i/>
          <w:iCs/>
        </w:rPr>
        <w:t>2</w:t>
      </w:r>
    </w:p>
    <w:tbl>
      <w:tblPr>
        <w:tblStyle w:val="TableGrid"/>
        <w:tblW w:w="0" w:type="auto"/>
        <w:tblLayout w:type="fixed"/>
        <w:tblLook w:val="06A0" w:firstRow="1" w:lastRow="0" w:firstColumn="1" w:lastColumn="0" w:noHBand="1" w:noVBand="1"/>
      </w:tblPr>
      <w:tblGrid>
        <w:gridCol w:w="4500"/>
        <w:gridCol w:w="4500"/>
      </w:tblGrid>
      <w:tr w:rsidR="24DD7A8F" w14:paraId="1CC24678" w14:textId="77777777" w:rsidTr="2F3D452F">
        <w:tc>
          <w:tcPr>
            <w:tcW w:w="9000" w:type="dxa"/>
            <w:gridSpan w:val="2"/>
            <w:shd w:val="clear" w:color="auto" w:fill="D9E2F3" w:themeFill="accent1" w:themeFillTint="33"/>
          </w:tcPr>
          <w:p w14:paraId="29A018DD" w14:textId="7FA2CA63" w:rsidR="24DD7A8F" w:rsidRDefault="24DD7A8F" w:rsidP="24DD7A8F">
            <w:pPr>
              <w:rPr>
                <w:sz w:val="22"/>
                <w:szCs w:val="22"/>
              </w:rPr>
            </w:pPr>
            <w:r w:rsidRPr="24DD7A8F">
              <w:rPr>
                <w:b/>
                <w:bCs/>
                <w:sz w:val="22"/>
                <w:szCs w:val="22"/>
              </w:rPr>
              <w:t>Class Name</w:t>
            </w:r>
            <w:r w:rsidRPr="24DD7A8F">
              <w:rPr>
                <w:sz w:val="22"/>
                <w:szCs w:val="22"/>
              </w:rPr>
              <w:t xml:space="preserve">: </w:t>
            </w:r>
            <w:r w:rsidR="5B80079A" w:rsidRPr="24DD7A8F">
              <w:rPr>
                <w:sz w:val="22"/>
                <w:szCs w:val="22"/>
              </w:rPr>
              <w:t>Conn</w:t>
            </w:r>
            <w:r w:rsidRPr="24DD7A8F">
              <w:rPr>
                <w:sz w:val="22"/>
                <w:szCs w:val="22"/>
              </w:rPr>
              <w:t>ector</w:t>
            </w:r>
          </w:p>
        </w:tc>
      </w:tr>
      <w:tr w:rsidR="24DD7A8F" w14:paraId="50B9E9D4" w14:textId="77777777" w:rsidTr="2F3D452F">
        <w:tc>
          <w:tcPr>
            <w:tcW w:w="9000" w:type="dxa"/>
            <w:gridSpan w:val="2"/>
          </w:tcPr>
          <w:p w14:paraId="602517DD" w14:textId="73937C79" w:rsidR="24DD7A8F" w:rsidRDefault="24DD7A8F" w:rsidP="24DD7A8F">
            <w:pPr>
              <w:rPr>
                <w:sz w:val="22"/>
                <w:szCs w:val="22"/>
              </w:rPr>
            </w:pPr>
            <w:r w:rsidRPr="24DD7A8F">
              <w:rPr>
                <w:b/>
                <w:bCs/>
                <w:sz w:val="22"/>
                <w:szCs w:val="22"/>
              </w:rPr>
              <w:t>Superclass</w:t>
            </w:r>
            <w:r w:rsidRPr="24DD7A8F">
              <w:rPr>
                <w:sz w:val="22"/>
                <w:szCs w:val="22"/>
              </w:rPr>
              <w:t>:</w:t>
            </w:r>
          </w:p>
        </w:tc>
      </w:tr>
      <w:tr w:rsidR="24DD7A8F" w14:paraId="3EE3D4FB" w14:textId="77777777" w:rsidTr="2F3D452F">
        <w:tc>
          <w:tcPr>
            <w:tcW w:w="9000" w:type="dxa"/>
            <w:gridSpan w:val="2"/>
          </w:tcPr>
          <w:p w14:paraId="4CCBB24F" w14:textId="64894B56" w:rsidR="24DD7A8F" w:rsidRDefault="24DD7A8F" w:rsidP="24DD7A8F">
            <w:pPr>
              <w:rPr>
                <w:sz w:val="22"/>
                <w:szCs w:val="22"/>
              </w:rPr>
            </w:pPr>
            <w:r w:rsidRPr="24DD7A8F">
              <w:rPr>
                <w:b/>
                <w:bCs/>
                <w:sz w:val="22"/>
                <w:szCs w:val="22"/>
              </w:rPr>
              <w:t>Subclasses</w:t>
            </w:r>
            <w:r w:rsidRPr="24DD7A8F">
              <w:rPr>
                <w:sz w:val="22"/>
                <w:szCs w:val="22"/>
              </w:rPr>
              <w:t>:</w:t>
            </w:r>
          </w:p>
        </w:tc>
      </w:tr>
      <w:tr w:rsidR="24DD7A8F" w14:paraId="4DBC386B" w14:textId="77777777" w:rsidTr="2F3D452F">
        <w:tc>
          <w:tcPr>
            <w:tcW w:w="9000" w:type="dxa"/>
            <w:gridSpan w:val="2"/>
          </w:tcPr>
          <w:p w14:paraId="3ACD79FA" w14:textId="695D4573" w:rsidR="24DD7A8F" w:rsidRDefault="24DD7A8F" w:rsidP="24DD7A8F">
            <w:pPr>
              <w:rPr>
                <w:b/>
                <w:bCs/>
                <w:sz w:val="22"/>
                <w:szCs w:val="22"/>
              </w:rPr>
            </w:pPr>
            <w:r w:rsidRPr="24DD7A8F">
              <w:rPr>
                <w:b/>
                <w:bCs/>
                <w:sz w:val="22"/>
                <w:szCs w:val="22"/>
              </w:rPr>
              <w:t>Private Responsibilities</w:t>
            </w:r>
          </w:p>
          <w:p w14:paraId="6ABE339E" w14:textId="0122CF7A" w:rsidR="4B484261" w:rsidRDefault="2EF67906" w:rsidP="006E21B1">
            <w:pPr>
              <w:pStyle w:val="ListParagraph"/>
              <w:numPr>
                <w:ilvl w:val="0"/>
                <w:numId w:val="18"/>
              </w:numPr>
              <w:spacing w:line="259" w:lineRule="auto"/>
              <w:rPr>
                <w:sz w:val="22"/>
                <w:szCs w:val="22"/>
              </w:rPr>
            </w:pPr>
            <w:r w:rsidRPr="2F3D452F">
              <w:rPr>
                <w:sz w:val="22"/>
                <w:szCs w:val="22"/>
              </w:rPr>
              <w:t>Knows its Relationship ID.</w:t>
            </w:r>
          </w:p>
          <w:p w14:paraId="19C69F77" w14:textId="71A5FCF4" w:rsidR="4B484261" w:rsidRDefault="2EF67906" w:rsidP="006E21B1">
            <w:pPr>
              <w:pStyle w:val="ListParagraph"/>
              <w:numPr>
                <w:ilvl w:val="0"/>
                <w:numId w:val="18"/>
              </w:numPr>
              <w:spacing w:line="259" w:lineRule="auto"/>
              <w:rPr>
                <w:sz w:val="22"/>
                <w:szCs w:val="22"/>
              </w:rPr>
            </w:pPr>
            <w:r w:rsidRPr="2F3D452F">
              <w:rPr>
                <w:sz w:val="22"/>
                <w:szCs w:val="22"/>
              </w:rPr>
              <w:t>Knows its parent node ID.</w:t>
            </w:r>
          </w:p>
          <w:p w14:paraId="25097DD9" w14:textId="65FE18B3" w:rsidR="4B484261" w:rsidRDefault="2EF67906" w:rsidP="006E21B1">
            <w:pPr>
              <w:pStyle w:val="ListParagraph"/>
              <w:numPr>
                <w:ilvl w:val="0"/>
                <w:numId w:val="28"/>
              </w:numPr>
              <w:spacing w:line="259" w:lineRule="auto"/>
              <w:rPr>
                <w:sz w:val="22"/>
                <w:szCs w:val="22"/>
              </w:rPr>
            </w:pPr>
            <w:r w:rsidRPr="2F3D452F">
              <w:rPr>
                <w:sz w:val="22"/>
                <w:szCs w:val="22"/>
              </w:rPr>
              <w:t>Knows its child node ID.</w:t>
            </w:r>
          </w:p>
          <w:p w14:paraId="38F69B95" w14:textId="3C57F095" w:rsidR="4B484261" w:rsidRDefault="2EF67906" w:rsidP="006E21B1">
            <w:pPr>
              <w:pStyle w:val="ListParagraph"/>
              <w:numPr>
                <w:ilvl w:val="0"/>
                <w:numId w:val="28"/>
              </w:numPr>
              <w:spacing w:line="259" w:lineRule="auto"/>
              <w:rPr>
                <w:sz w:val="22"/>
                <w:szCs w:val="22"/>
              </w:rPr>
            </w:pPr>
            <w:r w:rsidRPr="2F3D452F">
              <w:rPr>
                <w:sz w:val="22"/>
                <w:szCs w:val="22"/>
              </w:rPr>
              <w:t>Knows its description.</w:t>
            </w:r>
          </w:p>
        </w:tc>
      </w:tr>
      <w:tr w:rsidR="24DD7A8F" w14:paraId="66F4CA1F" w14:textId="77777777" w:rsidTr="2F3D452F">
        <w:tc>
          <w:tcPr>
            <w:tcW w:w="9000" w:type="dxa"/>
            <w:gridSpan w:val="2"/>
          </w:tcPr>
          <w:p w14:paraId="78C6D498" w14:textId="6511BB02" w:rsidR="24DD7A8F" w:rsidRDefault="0243CC39" w:rsidP="24DD7A8F">
            <w:pPr>
              <w:rPr>
                <w:sz w:val="22"/>
                <w:szCs w:val="22"/>
                <w:highlight w:val="yellow"/>
              </w:rPr>
            </w:pPr>
            <w:r w:rsidRPr="2F3D452F">
              <w:rPr>
                <w:b/>
                <w:bCs/>
                <w:sz w:val="22"/>
                <w:szCs w:val="22"/>
              </w:rPr>
              <w:t>Contract:</w:t>
            </w:r>
            <w:r w:rsidRPr="2F3D452F">
              <w:rPr>
                <w:sz w:val="22"/>
                <w:szCs w:val="22"/>
              </w:rPr>
              <w:t xml:space="preserve"> </w:t>
            </w:r>
            <w:r w:rsidR="1209B4F7" w:rsidRPr="2F3D452F">
              <w:rPr>
                <w:sz w:val="22"/>
                <w:szCs w:val="22"/>
              </w:rPr>
              <w:t>3</w:t>
            </w:r>
            <w:r w:rsidR="403BA680" w:rsidRPr="2F3D452F">
              <w:rPr>
                <w:sz w:val="22"/>
                <w:szCs w:val="22"/>
              </w:rPr>
              <w:t xml:space="preserve"> </w:t>
            </w:r>
            <w:r w:rsidR="4F192F9F" w:rsidRPr="2F3D452F">
              <w:rPr>
                <w:sz w:val="22"/>
                <w:szCs w:val="22"/>
              </w:rPr>
              <w:t xml:space="preserve">Get </w:t>
            </w:r>
            <w:r w:rsidR="5C734B68" w:rsidRPr="2F3D452F">
              <w:rPr>
                <w:sz w:val="22"/>
                <w:szCs w:val="22"/>
              </w:rPr>
              <w:t>the IDs of the nodes bei</w:t>
            </w:r>
            <w:r w:rsidR="33162A2D" w:rsidRPr="2F3D452F">
              <w:rPr>
                <w:sz w:val="22"/>
                <w:szCs w:val="22"/>
              </w:rPr>
              <w:t xml:space="preserve">ng </w:t>
            </w:r>
            <w:r w:rsidR="5C734B68" w:rsidRPr="2F3D452F">
              <w:rPr>
                <w:sz w:val="22"/>
                <w:szCs w:val="22"/>
              </w:rPr>
              <w:t>connected.</w:t>
            </w:r>
          </w:p>
        </w:tc>
      </w:tr>
      <w:tr w:rsidR="24DD7A8F" w14:paraId="46FFC390" w14:textId="77777777" w:rsidTr="2F3D452F">
        <w:tc>
          <w:tcPr>
            <w:tcW w:w="4500" w:type="dxa"/>
          </w:tcPr>
          <w:p w14:paraId="18409C7A" w14:textId="5B923B4C" w:rsidR="24DD7A8F" w:rsidRDefault="24DD7A8F" w:rsidP="24DD7A8F">
            <w:pPr>
              <w:rPr>
                <w:b/>
                <w:bCs/>
                <w:sz w:val="22"/>
                <w:szCs w:val="22"/>
              </w:rPr>
            </w:pPr>
            <w:r w:rsidRPr="24DD7A8F">
              <w:rPr>
                <w:b/>
                <w:bCs/>
                <w:sz w:val="22"/>
                <w:szCs w:val="22"/>
              </w:rPr>
              <w:t>Responsibilities</w:t>
            </w:r>
          </w:p>
        </w:tc>
        <w:tc>
          <w:tcPr>
            <w:tcW w:w="4500" w:type="dxa"/>
          </w:tcPr>
          <w:p w14:paraId="61655F5C" w14:textId="68FBB1F2" w:rsidR="24DD7A8F" w:rsidRDefault="24DD7A8F" w:rsidP="24DD7A8F">
            <w:pPr>
              <w:rPr>
                <w:b/>
                <w:bCs/>
                <w:sz w:val="22"/>
                <w:szCs w:val="22"/>
              </w:rPr>
            </w:pPr>
            <w:r w:rsidRPr="24DD7A8F">
              <w:rPr>
                <w:b/>
                <w:bCs/>
                <w:sz w:val="22"/>
                <w:szCs w:val="22"/>
              </w:rPr>
              <w:t>Collaborations</w:t>
            </w:r>
          </w:p>
        </w:tc>
      </w:tr>
      <w:tr w:rsidR="24DD7A8F" w14:paraId="719831F5" w14:textId="77777777" w:rsidTr="2F3D452F">
        <w:tc>
          <w:tcPr>
            <w:tcW w:w="4500" w:type="dxa"/>
          </w:tcPr>
          <w:p w14:paraId="41A67AA6" w14:textId="180ABA1D" w:rsidR="1E916614" w:rsidRDefault="36A04988" w:rsidP="006E21B1">
            <w:pPr>
              <w:pStyle w:val="ListParagraph"/>
              <w:numPr>
                <w:ilvl w:val="0"/>
                <w:numId w:val="27"/>
              </w:numPr>
              <w:rPr>
                <w:sz w:val="22"/>
                <w:szCs w:val="22"/>
                <w:highlight w:val="yellow"/>
              </w:rPr>
            </w:pPr>
            <w:r w:rsidRPr="0B9357BD">
              <w:rPr>
                <w:sz w:val="22"/>
                <w:szCs w:val="22"/>
              </w:rPr>
              <w:t>Know what nodes are being connected.</w:t>
            </w:r>
          </w:p>
          <w:p w14:paraId="3365900F" w14:textId="4D14C455" w:rsidR="42853C20" w:rsidRDefault="4D3B7EFC" w:rsidP="006E21B1">
            <w:pPr>
              <w:pStyle w:val="ListParagraph"/>
              <w:numPr>
                <w:ilvl w:val="0"/>
                <w:numId w:val="27"/>
              </w:numPr>
              <w:rPr>
                <w:sz w:val="22"/>
                <w:szCs w:val="22"/>
                <w:highlight w:val="yellow"/>
              </w:rPr>
            </w:pPr>
            <w:r w:rsidRPr="0B9357BD">
              <w:rPr>
                <w:sz w:val="22"/>
                <w:szCs w:val="22"/>
              </w:rPr>
              <w:t>Get node ID from the first node.</w:t>
            </w:r>
          </w:p>
          <w:p w14:paraId="33436096" w14:textId="32586121" w:rsidR="42853C20" w:rsidRDefault="4D3B7EFC" w:rsidP="006E21B1">
            <w:pPr>
              <w:pStyle w:val="ListParagraph"/>
              <w:numPr>
                <w:ilvl w:val="0"/>
                <w:numId w:val="27"/>
              </w:numPr>
              <w:rPr>
                <w:sz w:val="22"/>
                <w:szCs w:val="22"/>
                <w:highlight w:val="yellow"/>
              </w:rPr>
            </w:pPr>
            <w:r w:rsidRPr="0B9357BD">
              <w:rPr>
                <w:sz w:val="22"/>
                <w:szCs w:val="22"/>
              </w:rPr>
              <w:t xml:space="preserve">Get node ID from the next node. </w:t>
            </w:r>
          </w:p>
        </w:tc>
        <w:tc>
          <w:tcPr>
            <w:tcW w:w="4500" w:type="dxa"/>
          </w:tcPr>
          <w:p w14:paraId="4E27FF64" w14:textId="53F9502D" w:rsidR="42853C20" w:rsidRDefault="42853C20" w:rsidP="24DD7A8F">
            <w:pPr>
              <w:spacing w:line="259" w:lineRule="auto"/>
              <w:rPr>
                <w:sz w:val="22"/>
                <w:szCs w:val="22"/>
              </w:rPr>
            </w:pPr>
            <w:r w:rsidRPr="24DD7A8F">
              <w:rPr>
                <w:sz w:val="22"/>
                <w:szCs w:val="22"/>
              </w:rPr>
              <w:t>Node Class (4)</w:t>
            </w:r>
          </w:p>
        </w:tc>
      </w:tr>
    </w:tbl>
    <w:p w14:paraId="5CD1B4C6" w14:textId="429963FA" w:rsidR="50A7D3C0" w:rsidRDefault="50A7D3C0" w:rsidP="2F3D452F">
      <w:pPr>
        <w:rPr>
          <w:b/>
          <w:bCs/>
        </w:rPr>
      </w:pPr>
      <w:r w:rsidRPr="2F3D452F">
        <w:rPr>
          <w:b/>
          <w:bCs/>
        </w:rPr>
        <w:t>Signature:</w:t>
      </w:r>
    </w:p>
    <w:p w14:paraId="272328EC" w14:textId="610A0D1D" w:rsidR="50A7D3C0" w:rsidRDefault="50A7D3C0" w:rsidP="006E21B1">
      <w:pPr>
        <w:pStyle w:val="ListParagraph"/>
        <w:numPr>
          <w:ilvl w:val="0"/>
          <w:numId w:val="25"/>
        </w:numPr>
        <w:rPr>
          <w:b/>
          <w:bCs/>
        </w:rPr>
      </w:pPr>
      <w:r w:rsidRPr="1CC79CF2">
        <w:rPr>
          <w:b/>
          <w:bCs/>
        </w:rPr>
        <w:t xml:space="preserve">Method Name: </w:t>
      </w:r>
      <w:r w:rsidR="26477044" w:rsidRPr="1CC79CF2">
        <w:rPr>
          <w:b/>
          <w:bCs/>
        </w:rPr>
        <w:t xml:space="preserve"> </w:t>
      </w:r>
      <w:r w:rsidR="26477044">
        <w:t>getNodeID();</w:t>
      </w:r>
    </w:p>
    <w:p w14:paraId="1AA94B33" w14:textId="0664CA22" w:rsidR="50A7D3C0" w:rsidRDefault="50A7D3C0" w:rsidP="006E21B1">
      <w:pPr>
        <w:pStyle w:val="ListParagraph"/>
        <w:numPr>
          <w:ilvl w:val="0"/>
          <w:numId w:val="25"/>
        </w:numPr>
        <w:rPr>
          <w:b/>
          <w:bCs/>
        </w:rPr>
      </w:pPr>
      <w:r w:rsidRPr="2F3D452F">
        <w:rPr>
          <w:b/>
          <w:bCs/>
        </w:rPr>
        <w:t>Return Value Type:</w:t>
      </w:r>
      <w:r w:rsidR="51087962" w:rsidRPr="2F3D452F">
        <w:rPr>
          <w:b/>
          <w:bCs/>
        </w:rPr>
        <w:t xml:space="preserve"> </w:t>
      </w:r>
      <w:r w:rsidR="51087962">
        <w:t>void</w:t>
      </w:r>
    </w:p>
    <w:p w14:paraId="3893DC63" w14:textId="352A6ADC" w:rsidR="50A7D3C0" w:rsidRDefault="50A7D3C0" w:rsidP="006E21B1">
      <w:pPr>
        <w:pStyle w:val="ListParagraph"/>
        <w:numPr>
          <w:ilvl w:val="0"/>
          <w:numId w:val="25"/>
        </w:numPr>
        <w:rPr>
          <w:b/>
          <w:bCs/>
        </w:rPr>
      </w:pPr>
      <w:r w:rsidRPr="1CC79CF2">
        <w:rPr>
          <w:b/>
          <w:bCs/>
        </w:rPr>
        <w:t>Input and output Parameters:</w:t>
      </w:r>
      <w:r w:rsidR="5718CD1A" w:rsidRPr="1CC79CF2">
        <w:rPr>
          <w:b/>
          <w:bCs/>
        </w:rPr>
        <w:t xml:space="preserve"> </w:t>
      </w:r>
      <w:r w:rsidR="5718CD1A">
        <w:t>2 node Objects.</w:t>
      </w:r>
    </w:p>
    <w:p w14:paraId="2BB459D1" w14:textId="681B015D" w:rsidR="50A7D3C0" w:rsidRDefault="50A7D3C0" w:rsidP="006E21B1">
      <w:pPr>
        <w:pStyle w:val="ListParagraph"/>
        <w:numPr>
          <w:ilvl w:val="0"/>
          <w:numId w:val="25"/>
        </w:numPr>
        <w:rPr>
          <w:b/>
          <w:bCs/>
        </w:rPr>
      </w:pPr>
      <w:r w:rsidRPr="1CC79CF2">
        <w:rPr>
          <w:b/>
          <w:bCs/>
        </w:rPr>
        <w:t>Description of Parameters:</w:t>
      </w:r>
      <w:r w:rsidR="7749AA83" w:rsidRPr="1CC79CF2">
        <w:rPr>
          <w:b/>
          <w:bCs/>
        </w:rPr>
        <w:t xml:space="preserve"> </w:t>
      </w:r>
      <w:r w:rsidR="7749AA83">
        <w:t>Nodes that have already been created and know their unique node IDs.</w:t>
      </w:r>
    </w:p>
    <w:p w14:paraId="31FFE7B5" w14:textId="79CC7580" w:rsidR="50A7D3C0" w:rsidRDefault="50A7D3C0" w:rsidP="200DAF89">
      <w:pPr>
        <w:rPr>
          <w:b/>
          <w:bCs/>
        </w:rPr>
      </w:pPr>
      <w:r w:rsidRPr="1CC79CF2">
        <w:rPr>
          <w:b/>
          <w:bCs/>
        </w:rPr>
        <w:t>Purpose:</w:t>
      </w:r>
      <w:r w:rsidR="22EE4806" w:rsidRPr="1CC79CF2">
        <w:rPr>
          <w:b/>
          <w:bCs/>
        </w:rPr>
        <w:t xml:space="preserve"> </w:t>
      </w:r>
    </w:p>
    <w:p w14:paraId="71C34D20" w14:textId="6F8A4845" w:rsidR="50A7D3C0" w:rsidRDefault="50A7D3C0" w:rsidP="200DAF89">
      <w:pPr>
        <w:rPr>
          <w:b/>
          <w:bCs/>
        </w:rPr>
      </w:pPr>
      <w:r w:rsidRPr="1CC79CF2">
        <w:rPr>
          <w:b/>
          <w:bCs/>
        </w:rPr>
        <w:t>Pre-Conditions:</w:t>
      </w:r>
      <w:r w:rsidR="3673C8A3" w:rsidRPr="1CC79CF2">
        <w:rPr>
          <w:b/>
          <w:bCs/>
        </w:rPr>
        <w:t xml:space="preserve"> </w:t>
      </w:r>
      <w:r w:rsidR="3673C8A3">
        <w:t>At least 2 nodes must exist.</w:t>
      </w:r>
    </w:p>
    <w:p w14:paraId="5C0BA8C8" w14:textId="6023DAEC" w:rsidR="50A7D3C0" w:rsidRDefault="50A7D3C0" w:rsidP="200DAF89">
      <w:pPr>
        <w:rPr>
          <w:b/>
          <w:bCs/>
        </w:rPr>
      </w:pPr>
      <w:r w:rsidRPr="0B9357BD">
        <w:rPr>
          <w:b/>
          <w:bCs/>
        </w:rPr>
        <w:t>Post-</w:t>
      </w:r>
      <w:r w:rsidR="33D360C1" w:rsidRPr="0B9357BD">
        <w:rPr>
          <w:b/>
          <w:bCs/>
        </w:rPr>
        <w:t>Conditions</w:t>
      </w:r>
      <w:r w:rsidRPr="0B9357BD">
        <w:rPr>
          <w:b/>
          <w:bCs/>
        </w:rPr>
        <w:t>:</w:t>
      </w:r>
      <w:r w:rsidR="4CBF05CB" w:rsidRPr="0B9357BD">
        <w:rPr>
          <w:b/>
          <w:bCs/>
        </w:rPr>
        <w:t xml:space="preserve"> </w:t>
      </w:r>
      <w:r w:rsidR="4CBF05CB">
        <w:t xml:space="preserve">Returns </w:t>
      </w:r>
      <w:r w:rsidR="3ECC6553">
        <w:t>a node ID of the first node and the second node.</w:t>
      </w:r>
    </w:p>
    <w:p w14:paraId="4A972B9C" w14:textId="3D3917F1" w:rsidR="0B9357BD" w:rsidRDefault="0B9357BD" w:rsidP="0B9357BD"/>
    <w:p w14:paraId="0AE38516" w14:textId="34C86516" w:rsidR="58962ED6" w:rsidRDefault="58962ED6" w:rsidP="0B9357BD">
      <w:pPr>
        <w:pStyle w:val="Heading3"/>
      </w:pPr>
      <w:bookmarkStart w:id="78" w:name="_Toc34561188"/>
      <w:r>
        <w:t>Q Graph Viz</w:t>
      </w:r>
      <w:bookmarkEnd w:id="78"/>
      <w:r w:rsidR="0A52054E">
        <w:t xml:space="preserve"> </w:t>
      </w:r>
    </w:p>
    <w:p w14:paraId="01658428" w14:textId="5D7CE617" w:rsidR="0A52054E" w:rsidRDefault="0A52054E" w:rsidP="0B9357BD">
      <w:pPr>
        <w:jc w:val="center"/>
        <w:rPr>
          <w:i/>
          <w:iCs/>
        </w:rPr>
      </w:pPr>
      <w:r w:rsidRPr="0B9357BD">
        <w:rPr>
          <w:i/>
          <w:iCs/>
        </w:rPr>
        <w:t>Table 1.3</w:t>
      </w:r>
    </w:p>
    <w:tbl>
      <w:tblPr>
        <w:tblStyle w:val="TableGrid"/>
        <w:tblW w:w="0" w:type="auto"/>
        <w:tblLook w:val="06A0" w:firstRow="1" w:lastRow="0" w:firstColumn="1" w:lastColumn="0" w:noHBand="1" w:noVBand="1"/>
      </w:tblPr>
      <w:tblGrid>
        <w:gridCol w:w="4495"/>
        <w:gridCol w:w="4495"/>
      </w:tblGrid>
      <w:tr w:rsidR="0B9357BD" w14:paraId="027F828F" w14:textId="77777777" w:rsidTr="1A345CAA">
        <w:tc>
          <w:tcPr>
            <w:tcW w:w="9000" w:type="dxa"/>
            <w:gridSpan w:val="2"/>
            <w:shd w:val="clear" w:color="auto" w:fill="D9E2F3" w:themeFill="accent1" w:themeFillTint="33"/>
          </w:tcPr>
          <w:p w14:paraId="11D4137F" w14:textId="5ED39961" w:rsidR="0B9357BD" w:rsidRDefault="0B9357BD" w:rsidP="0B9357BD">
            <w:pPr>
              <w:rPr>
                <w:sz w:val="22"/>
                <w:szCs w:val="22"/>
              </w:rPr>
            </w:pPr>
            <w:r w:rsidRPr="0B9357BD">
              <w:rPr>
                <w:b/>
                <w:bCs/>
                <w:sz w:val="22"/>
                <w:szCs w:val="22"/>
              </w:rPr>
              <w:t>Class Name</w:t>
            </w:r>
            <w:r w:rsidRPr="0B9357BD">
              <w:rPr>
                <w:sz w:val="22"/>
                <w:szCs w:val="22"/>
              </w:rPr>
              <w:t xml:space="preserve">: </w:t>
            </w:r>
            <w:r w:rsidR="365FF2A6" w:rsidRPr="0B9357BD">
              <w:rPr>
                <w:sz w:val="22"/>
                <w:szCs w:val="22"/>
              </w:rPr>
              <w:t>Q Graph Viz</w:t>
            </w:r>
          </w:p>
        </w:tc>
      </w:tr>
      <w:tr w:rsidR="0B9357BD" w14:paraId="29FFBC0C" w14:textId="77777777" w:rsidTr="1A345CAA">
        <w:tc>
          <w:tcPr>
            <w:tcW w:w="9000" w:type="dxa"/>
            <w:gridSpan w:val="2"/>
          </w:tcPr>
          <w:p w14:paraId="08A35070" w14:textId="73937C79" w:rsidR="0B9357BD" w:rsidRDefault="0B9357BD" w:rsidP="0B9357BD">
            <w:pPr>
              <w:rPr>
                <w:sz w:val="22"/>
                <w:szCs w:val="22"/>
              </w:rPr>
            </w:pPr>
            <w:r w:rsidRPr="0B9357BD">
              <w:rPr>
                <w:b/>
                <w:bCs/>
                <w:sz w:val="22"/>
                <w:szCs w:val="22"/>
              </w:rPr>
              <w:t>Superclass</w:t>
            </w:r>
            <w:r w:rsidRPr="0B9357BD">
              <w:rPr>
                <w:sz w:val="22"/>
                <w:szCs w:val="22"/>
              </w:rPr>
              <w:t>:</w:t>
            </w:r>
          </w:p>
        </w:tc>
      </w:tr>
      <w:tr w:rsidR="0B9357BD" w14:paraId="309D9FB7" w14:textId="77777777" w:rsidTr="1A345CAA">
        <w:tc>
          <w:tcPr>
            <w:tcW w:w="9000" w:type="dxa"/>
            <w:gridSpan w:val="2"/>
          </w:tcPr>
          <w:p w14:paraId="730447AC" w14:textId="64894B56" w:rsidR="0B9357BD" w:rsidRDefault="0B9357BD" w:rsidP="0B9357BD">
            <w:pPr>
              <w:rPr>
                <w:sz w:val="22"/>
                <w:szCs w:val="22"/>
              </w:rPr>
            </w:pPr>
            <w:r w:rsidRPr="0B9357BD">
              <w:rPr>
                <w:b/>
                <w:bCs/>
                <w:sz w:val="22"/>
                <w:szCs w:val="22"/>
              </w:rPr>
              <w:t>Subclasses</w:t>
            </w:r>
            <w:r w:rsidRPr="0B9357BD">
              <w:rPr>
                <w:sz w:val="22"/>
                <w:szCs w:val="22"/>
              </w:rPr>
              <w:t>:</w:t>
            </w:r>
          </w:p>
        </w:tc>
      </w:tr>
      <w:tr w:rsidR="0B9357BD" w14:paraId="3EB6C2C7" w14:textId="77777777" w:rsidTr="1A345CAA">
        <w:tc>
          <w:tcPr>
            <w:tcW w:w="9000" w:type="dxa"/>
            <w:gridSpan w:val="2"/>
          </w:tcPr>
          <w:p w14:paraId="10430496" w14:textId="695D4573" w:rsidR="0B9357BD" w:rsidRDefault="0B9357BD" w:rsidP="0B9357BD">
            <w:pPr>
              <w:rPr>
                <w:b/>
                <w:bCs/>
                <w:sz w:val="22"/>
                <w:szCs w:val="22"/>
              </w:rPr>
            </w:pPr>
            <w:r w:rsidRPr="0B9357BD">
              <w:rPr>
                <w:b/>
                <w:bCs/>
                <w:sz w:val="22"/>
                <w:szCs w:val="22"/>
              </w:rPr>
              <w:t>Private Responsibilities</w:t>
            </w:r>
          </w:p>
          <w:p w14:paraId="0C8516C2" w14:textId="5B8BE694" w:rsidR="75C30F21" w:rsidRDefault="75C30F21" w:rsidP="006E21B1">
            <w:pPr>
              <w:pStyle w:val="ListParagraph"/>
              <w:numPr>
                <w:ilvl w:val="0"/>
                <w:numId w:val="22"/>
              </w:numPr>
              <w:spacing w:line="259" w:lineRule="auto"/>
              <w:rPr>
                <w:sz w:val="22"/>
                <w:szCs w:val="22"/>
              </w:rPr>
            </w:pPr>
            <w:r w:rsidRPr="0B9357BD">
              <w:rPr>
                <w:sz w:val="22"/>
                <w:szCs w:val="22"/>
              </w:rPr>
              <w:t>Draws nodes.</w:t>
            </w:r>
          </w:p>
          <w:p w14:paraId="3469E3BB" w14:textId="7091C66F" w:rsidR="75C30F21" w:rsidRDefault="75C30F21" w:rsidP="006E21B1">
            <w:pPr>
              <w:pStyle w:val="ListParagraph"/>
              <w:numPr>
                <w:ilvl w:val="0"/>
                <w:numId w:val="22"/>
              </w:numPr>
              <w:spacing w:line="259" w:lineRule="auto"/>
              <w:rPr>
                <w:sz w:val="22"/>
                <w:szCs w:val="22"/>
              </w:rPr>
            </w:pPr>
            <w:r w:rsidRPr="0B9357BD">
              <w:rPr>
                <w:sz w:val="22"/>
                <w:szCs w:val="22"/>
              </w:rPr>
              <w:t>Draws connectors</w:t>
            </w:r>
          </w:p>
        </w:tc>
      </w:tr>
      <w:tr w:rsidR="0B9357BD" w14:paraId="61934D7E" w14:textId="77777777" w:rsidTr="1A345CAA">
        <w:tc>
          <w:tcPr>
            <w:tcW w:w="9000" w:type="dxa"/>
            <w:gridSpan w:val="2"/>
          </w:tcPr>
          <w:p w14:paraId="32A698A9" w14:textId="639D7293" w:rsidR="0B9357BD" w:rsidRDefault="268BB7EA" w:rsidP="2F3D452F">
            <w:pPr>
              <w:rPr>
                <w:sz w:val="22"/>
                <w:szCs w:val="22"/>
              </w:rPr>
            </w:pPr>
            <w:r w:rsidRPr="2F3D452F">
              <w:rPr>
                <w:b/>
                <w:bCs/>
                <w:sz w:val="22"/>
                <w:szCs w:val="22"/>
              </w:rPr>
              <w:t>Contract:</w:t>
            </w:r>
            <w:r w:rsidRPr="2F3D452F">
              <w:rPr>
                <w:sz w:val="22"/>
                <w:szCs w:val="22"/>
              </w:rPr>
              <w:t xml:space="preserve"> </w:t>
            </w:r>
            <w:r w:rsidR="3B822601" w:rsidRPr="2F3D452F">
              <w:rPr>
                <w:sz w:val="22"/>
                <w:szCs w:val="22"/>
              </w:rPr>
              <w:t>4</w:t>
            </w:r>
            <w:r w:rsidRPr="2F3D452F">
              <w:rPr>
                <w:sz w:val="22"/>
                <w:szCs w:val="22"/>
              </w:rPr>
              <w:t xml:space="preserve"> </w:t>
            </w:r>
            <w:r w:rsidR="59B6494D" w:rsidRPr="2F3D452F">
              <w:rPr>
                <w:sz w:val="22"/>
                <w:szCs w:val="22"/>
              </w:rPr>
              <w:t>Draw nodes on graph</w:t>
            </w:r>
            <w:r w:rsidRPr="2F3D452F">
              <w:rPr>
                <w:sz w:val="22"/>
                <w:szCs w:val="22"/>
              </w:rPr>
              <w:t>.</w:t>
            </w:r>
          </w:p>
        </w:tc>
      </w:tr>
      <w:tr w:rsidR="0B9357BD" w14:paraId="6C3CC9A9" w14:textId="77777777" w:rsidTr="1A345CAA">
        <w:tc>
          <w:tcPr>
            <w:tcW w:w="4500" w:type="dxa"/>
          </w:tcPr>
          <w:p w14:paraId="3BFA10B3" w14:textId="5B923B4C" w:rsidR="0B9357BD" w:rsidRDefault="0B9357BD" w:rsidP="0B9357BD">
            <w:pPr>
              <w:rPr>
                <w:b/>
                <w:bCs/>
                <w:sz w:val="22"/>
                <w:szCs w:val="22"/>
              </w:rPr>
            </w:pPr>
            <w:r w:rsidRPr="0B9357BD">
              <w:rPr>
                <w:b/>
                <w:bCs/>
                <w:sz w:val="22"/>
                <w:szCs w:val="22"/>
              </w:rPr>
              <w:t>Responsibilities</w:t>
            </w:r>
          </w:p>
        </w:tc>
        <w:tc>
          <w:tcPr>
            <w:tcW w:w="4500" w:type="dxa"/>
          </w:tcPr>
          <w:p w14:paraId="0B08AA4B" w14:textId="68FBB1F2" w:rsidR="0B9357BD" w:rsidRDefault="0B9357BD" w:rsidP="0B9357BD">
            <w:pPr>
              <w:rPr>
                <w:b/>
                <w:bCs/>
                <w:sz w:val="22"/>
                <w:szCs w:val="22"/>
              </w:rPr>
            </w:pPr>
            <w:r w:rsidRPr="0B9357BD">
              <w:rPr>
                <w:b/>
                <w:bCs/>
                <w:sz w:val="22"/>
                <w:szCs w:val="22"/>
              </w:rPr>
              <w:t>Collaborations</w:t>
            </w:r>
          </w:p>
        </w:tc>
      </w:tr>
      <w:tr w:rsidR="0B9357BD" w14:paraId="07D9B2D5" w14:textId="77777777" w:rsidTr="1A345CAA">
        <w:tc>
          <w:tcPr>
            <w:tcW w:w="4500" w:type="dxa"/>
          </w:tcPr>
          <w:p w14:paraId="249E8EC9" w14:textId="2B555E82" w:rsidR="0F6EC9DC" w:rsidRDefault="0F6EC9DC" w:rsidP="006E21B1">
            <w:pPr>
              <w:pStyle w:val="ListParagraph"/>
              <w:numPr>
                <w:ilvl w:val="0"/>
                <w:numId w:val="24"/>
              </w:numPr>
              <w:spacing w:line="259" w:lineRule="auto"/>
              <w:rPr>
                <w:sz w:val="22"/>
                <w:szCs w:val="22"/>
              </w:rPr>
            </w:pPr>
            <w:r w:rsidRPr="0B9357BD">
              <w:rPr>
                <w:sz w:val="22"/>
                <w:szCs w:val="22"/>
              </w:rPr>
              <w:t>Know how to draw a node</w:t>
            </w:r>
          </w:p>
        </w:tc>
        <w:tc>
          <w:tcPr>
            <w:tcW w:w="4500" w:type="dxa"/>
          </w:tcPr>
          <w:p w14:paraId="4F4FCCB3" w14:textId="23120DBC" w:rsidR="0B9357BD" w:rsidRDefault="71064DF7" w:rsidP="0B9357BD">
            <w:pPr>
              <w:spacing w:line="259" w:lineRule="auto"/>
              <w:rPr>
                <w:sz w:val="22"/>
                <w:szCs w:val="22"/>
              </w:rPr>
            </w:pPr>
            <w:r w:rsidRPr="1A345CAA">
              <w:rPr>
                <w:sz w:val="22"/>
                <w:szCs w:val="22"/>
              </w:rPr>
              <w:t>Node (</w:t>
            </w:r>
            <w:r w:rsidR="1E0D022F" w:rsidRPr="1A345CAA">
              <w:rPr>
                <w:sz w:val="22"/>
                <w:szCs w:val="22"/>
              </w:rPr>
              <w:t>1</w:t>
            </w:r>
            <w:r w:rsidRPr="1A345CAA">
              <w:rPr>
                <w:sz w:val="22"/>
                <w:szCs w:val="22"/>
              </w:rPr>
              <w:t>)</w:t>
            </w:r>
          </w:p>
        </w:tc>
      </w:tr>
      <w:tr w:rsidR="0B9357BD" w14:paraId="36C3D8D6" w14:textId="77777777" w:rsidTr="1A345CAA">
        <w:tc>
          <w:tcPr>
            <w:tcW w:w="9000" w:type="dxa"/>
            <w:gridSpan w:val="2"/>
          </w:tcPr>
          <w:p w14:paraId="795D7D8A" w14:textId="190A9350" w:rsidR="7B75D51C" w:rsidRDefault="05618B77" w:rsidP="0B9357BD">
            <w:pPr>
              <w:pStyle w:val="ListParagraph"/>
              <w:spacing w:line="259" w:lineRule="auto"/>
              <w:ind w:left="0"/>
              <w:rPr>
                <w:sz w:val="22"/>
                <w:szCs w:val="22"/>
              </w:rPr>
            </w:pPr>
            <w:r w:rsidRPr="2F3D452F">
              <w:rPr>
                <w:b/>
                <w:bCs/>
                <w:sz w:val="22"/>
                <w:szCs w:val="22"/>
              </w:rPr>
              <w:t>Contract:</w:t>
            </w:r>
            <w:r w:rsidRPr="2F3D452F">
              <w:rPr>
                <w:sz w:val="22"/>
                <w:szCs w:val="22"/>
              </w:rPr>
              <w:t xml:space="preserve"> </w:t>
            </w:r>
            <w:r w:rsidR="51762133" w:rsidRPr="2F3D452F">
              <w:rPr>
                <w:sz w:val="22"/>
                <w:szCs w:val="22"/>
              </w:rPr>
              <w:t>5</w:t>
            </w:r>
            <w:r w:rsidRPr="2F3D452F">
              <w:rPr>
                <w:sz w:val="22"/>
                <w:szCs w:val="22"/>
              </w:rPr>
              <w:t xml:space="preserve"> Draw connectors on graph</w:t>
            </w:r>
          </w:p>
        </w:tc>
      </w:tr>
      <w:tr w:rsidR="0B9357BD" w14:paraId="16AC2F13" w14:textId="77777777" w:rsidTr="1A345CAA">
        <w:tc>
          <w:tcPr>
            <w:tcW w:w="4500" w:type="dxa"/>
          </w:tcPr>
          <w:p w14:paraId="4A2213D9" w14:textId="15E4E5F8" w:rsidR="0C75C784" w:rsidRDefault="0C75C784" w:rsidP="0B9357BD">
            <w:pPr>
              <w:pStyle w:val="ListParagraph"/>
              <w:spacing w:line="259" w:lineRule="auto"/>
              <w:ind w:left="0"/>
              <w:rPr>
                <w:b/>
                <w:bCs/>
                <w:sz w:val="22"/>
                <w:szCs w:val="22"/>
              </w:rPr>
            </w:pPr>
            <w:r w:rsidRPr="0B9357BD">
              <w:rPr>
                <w:b/>
                <w:bCs/>
                <w:sz w:val="22"/>
                <w:szCs w:val="22"/>
              </w:rPr>
              <w:t>Responsibilities</w:t>
            </w:r>
          </w:p>
        </w:tc>
        <w:tc>
          <w:tcPr>
            <w:tcW w:w="4500" w:type="dxa"/>
          </w:tcPr>
          <w:p w14:paraId="6DA701ED" w14:textId="64802C02" w:rsidR="0C75C784" w:rsidRDefault="0C75C784" w:rsidP="0B9357BD">
            <w:pPr>
              <w:pStyle w:val="ListParagraph"/>
              <w:ind w:left="0"/>
              <w:jc w:val="both"/>
              <w:rPr>
                <w:b/>
                <w:bCs/>
                <w:sz w:val="22"/>
                <w:szCs w:val="22"/>
              </w:rPr>
            </w:pPr>
            <w:r w:rsidRPr="0B9357BD">
              <w:rPr>
                <w:b/>
                <w:bCs/>
                <w:sz w:val="22"/>
                <w:szCs w:val="22"/>
              </w:rPr>
              <w:t>Collaborations</w:t>
            </w:r>
          </w:p>
        </w:tc>
      </w:tr>
      <w:tr w:rsidR="0B9357BD" w14:paraId="7FCAD1E7" w14:textId="77777777" w:rsidTr="1A345CAA">
        <w:tc>
          <w:tcPr>
            <w:tcW w:w="4500" w:type="dxa"/>
          </w:tcPr>
          <w:p w14:paraId="14411583" w14:textId="0CAFD6E7" w:rsidR="2FBDB2A9" w:rsidRDefault="2FBDB2A9" w:rsidP="006E21B1">
            <w:pPr>
              <w:pStyle w:val="ListParagraph"/>
              <w:numPr>
                <w:ilvl w:val="0"/>
                <w:numId w:val="23"/>
              </w:numPr>
              <w:spacing w:line="259" w:lineRule="auto"/>
              <w:rPr>
                <w:sz w:val="22"/>
                <w:szCs w:val="22"/>
              </w:rPr>
            </w:pPr>
            <w:r w:rsidRPr="0B9357BD">
              <w:rPr>
                <w:sz w:val="22"/>
                <w:szCs w:val="22"/>
              </w:rPr>
              <w:t>Know how to draw a connector</w:t>
            </w:r>
          </w:p>
        </w:tc>
        <w:tc>
          <w:tcPr>
            <w:tcW w:w="4500" w:type="dxa"/>
          </w:tcPr>
          <w:p w14:paraId="2556D3AC" w14:textId="46A3EACD" w:rsidR="3F8AFF12" w:rsidRDefault="3F8AFF12" w:rsidP="0B9357BD">
            <w:pPr>
              <w:pStyle w:val="ListParagraph"/>
              <w:ind w:left="0"/>
              <w:jc w:val="both"/>
              <w:rPr>
                <w:b/>
                <w:bCs/>
                <w:sz w:val="22"/>
                <w:szCs w:val="22"/>
              </w:rPr>
            </w:pPr>
            <w:r w:rsidRPr="1A345CAA">
              <w:rPr>
                <w:sz w:val="22"/>
                <w:szCs w:val="22"/>
              </w:rPr>
              <w:t>Connector (2)</w:t>
            </w:r>
          </w:p>
        </w:tc>
      </w:tr>
    </w:tbl>
    <w:p w14:paraId="14DF64D5" w14:textId="0D70EA2C" w:rsidR="01E4E4A3" w:rsidRDefault="01E4E4A3" w:rsidP="0B9357BD">
      <w:r>
        <w:t xml:space="preserve">Contract </w:t>
      </w:r>
      <w:r w:rsidR="53094CA2">
        <w:t>4</w:t>
      </w:r>
    </w:p>
    <w:p w14:paraId="51731635" w14:textId="43FF3FB7" w:rsidR="3F8AFF12" w:rsidRDefault="3F8AFF12" w:rsidP="0B9357BD">
      <w:pPr>
        <w:rPr>
          <w:b/>
          <w:bCs/>
        </w:rPr>
      </w:pPr>
      <w:r w:rsidRPr="0B9357BD">
        <w:rPr>
          <w:b/>
          <w:bCs/>
        </w:rPr>
        <w:t>Signature:</w:t>
      </w:r>
    </w:p>
    <w:p w14:paraId="4772DC80" w14:textId="1C7C4A62" w:rsidR="3F8AFF12" w:rsidRDefault="3F8AFF12" w:rsidP="006E21B1">
      <w:pPr>
        <w:pStyle w:val="ListParagraph"/>
        <w:numPr>
          <w:ilvl w:val="0"/>
          <w:numId w:val="25"/>
        </w:numPr>
        <w:rPr>
          <w:b/>
          <w:bCs/>
        </w:rPr>
      </w:pPr>
      <w:r w:rsidRPr="0B9357BD">
        <w:rPr>
          <w:b/>
          <w:bCs/>
        </w:rPr>
        <w:t xml:space="preserve">Method Name:  </w:t>
      </w:r>
      <w:r>
        <w:t>drawNode(Node);</w:t>
      </w:r>
    </w:p>
    <w:p w14:paraId="43623C2D" w14:textId="10A83722" w:rsidR="3F8AFF12" w:rsidRDefault="3F8AFF12" w:rsidP="006E21B1">
      <w:pPr>
        <w:pStyle w:val="ListParagraph"/>
        <w:numPr>
          <w:ilvl w:val="0"/>
          <w:numId w:val="25"/>
        </w:numPr>
        <w:rPr>
          <w:b/>
          <w:bCs/>
        </w:rPr>
      </w:pPr>
      <w:r w:rsidRPr="0B9357BD">
        <w:rPr>
          <w:b/>
          <w:bCs/>
        </w:rPr>
        <w:t xml:space="preserve">Return Value Type: </w:t>
      </w:r>
      <w:r>
        <w:t>void</w:t>
      </w:r>
    </w:p>
    <w:p w14:paraId="32F2107E" w14:textId="16CD1646" w:rsidR="3F8AFF12" w:rsidRDefault="3F8AFF12" w:rsidP="006E21B1">
      <w:pPr>
        <w:pStyle w:val="ListParagraph"/>
        <w:numPr>
          <w:ilvl w:val="0"/>
          <w:numId w:val="25"/>
        </w:numPr>
        <w:rPr>
          <w:b/>
          <w:bCs/>
        </w:rPr>
      </w:pPr>
      <w:r w:rsidRPr="0B9357BD">
        <w:rPr>
          <w:b/>
          <w:bCs/>
        </w:rPr>
        <w:lastRenderedPageBreak/>
        <w:t xml:space="preserve">Input and output Parameters: </w:t>
      </w:r>
      <w:r>
        <w:t>Node object</w:t>
      </w:r>
    </w:p>
    <w:p w14:paraId="40FC2598" w14:textId="14F53E6D" w:rsidR="3F8AFF12" w:rsidRDefault="3F8AFF12" w:rsidP="006E21B1">
      <w:pPr>
        <w:pStyle w:val="ListParagraph"/>
        <w:numPr>
          <w:ilvl w:val="0"/>
          <w:numId w:val="25"/>
        </w:numPr>
        <w:rPr>
          <w:b/>
          <w:bCs/>
        </w:rPr>
      </w:pPr>
      <w:r w:rsidRPr="0B9357BD">
        <w:rPr>
          <w:b/>
          <w:bCs/>
        </w:rPr>
        <w:t xml:space="preserve">Description of Parameters: </w:t>
      </w:r>
      <w:r>
        <w:t>A node must be instantiated to be</w:t>
      </w:r>
      <w:r w:rsidR="4012442F">
        <w:t xml:space="preserve"> able to draw it.</w:t>
      </w:r>
    </w:p>
    <w:p w14:paraId="7ACF1ABA" w14:textId="23C7E4D4" w:rsidR="3F8AFF12" w:rsidRDefault="3F8AFF12">
      <w:r w:rsidRPr="0B9357BD">
        <w:rPr>
          <w:b/>
          <w:bCs/>
        </w:rPr>
        <w:t xml:space="preserve">Purpose: </w:t>
      </w:r>
      <w:r w:rsidR="7B701C4B">
        <w:t>to draw nodes to display for the user.</w:t>
      </w:r>
    </w:p>
    <w:p w14:paraId="29F0A437" w14:textId="36A7188B" w:rsidR="3F8AFF12" w:rsidRDefault="3F8AFF12">
      <w:r w:rsidRPr="0B9357BD">
        <w:rPr>
          <w:b/>
          <w:bCs/>
        </w:rPr>
        <w:t xml:space="preserve">Pre-Conditions: </w:t>
      </w:r>
      <w:r>
        <w:t>A</w:t>
      </w:r>
      <w:r w:rsidR="341E303C">
        <w:t>t least one node object must exist.</w:t>
      </w:r>
    </w:p>
    <w:p w14:paraId="7E447C07" w14:textId="6A9AAAB0" w:rsidR="3F8AFF12" w:rsidRDefault="3F8AFF12" w:rsidP="0B9357BD">
      <w:pPr>
        <w:rPr>
          <w:b/>
          <w:bCs/>
        </w:rPr>
      </w:pPr>
      <w:r w:rsidRPr="0B9357BD">
        <w:rPr>
          <w:b/>
          <w:bCs/>
        </w:rPr>
        <w:t xml:space="preserve">Post-Conditions: </w:t>
      </w:r>
      <w:r w:rsidR="36C8B3DD">
        <w:t>Representation of a node has been drawn.</w:t>
      </w:r>
    </w:p>
    <w:p w14:paraId="6A50E6B0" w14:textId="17A9C7CB" w:rsidR="0B9357BD" w:rsidRDefault="0B9357BD" w:rsidP="0B9357BD"/>
    <w:p w14:paraId="695BA533" w14:textId="35DDC175" w:rsidR="5B5FEEAD" w:rsidRDefault="5B5FEEAD" w:rsidP="0B9357BD">
      <w:r>
        <w:t xml:space="preserve">Contract </w:t>
      </w:r>
      <w:r w:rsidR="3FED806D">
        <w:t>5</w:t>
      </w:r>
    </w:p>
    <w:p w14:paraId="0B203211" w14:textId="43FF3FB7" w:rsidR="5B5FEEAD" w:rsidRDefault="5B5FEEAD" w:rsidP="0B9357BD">
      <w:pPr>
        <w:rPr>
          <w:b/>
          <w:bCs/>
        </w:rPr>
      </w:pPr>
      <w:r w:rsidRPr="0B9357BD">
        <w:rPr>
          <w:b/>
          <w:bCs/>
        </w:rPr>
        <w:t>Signature:</w:t>
      </w:r>
    </w:p>
    <w:p w14:paraId="79F75A74" w14:textId="582E3193" w:rsidR="5B5FEEAD" w:rsidRDefault="5B5FEEAD" w:rsidP="006E21B1">
      <w:pPr>
        <w:pStyle w:val="ListParagraph"/>
        <w:numPr>
          <w:ilvl w:val="0"/>
          <w:numId w:val="25"/>
        </w:numPr>
        <w:rPr>
          <w:b/>
          <w:bCs/>
        </w:rPr>
      </w:pPr>
      <w:r w:rsidRPr="0B9357BD">
        <w:rPr>
          <w:b/>
          <w:bCs/>
        </w:rPr>
        <w:t xml:space="preserve">Method Name:  </w:t>
      </w:r>
      <w:r>
        <w:t>drawConnector(Connetor);</w:t>
      </w:r>
    </w:p>
    <w:p w14:paraId="63DA8C9D" w14:textId="10A83722" w:rsidR="5B5FEEAD" w:rsidRDefault="5B5FEEAD" w:rsidP="006E21B1">
      <w:pPr>
        <w:pStyle w:val="ListParagraph"/>
        <w:numPr>
          <w:ilvl w:val="0"/>
          <w:numId w:val="25"/>
        </w:numPr>
        <w:rPr>
          <w:b/>
          <w:bCs/>
        </w:rPr>
      </w:pPr>
      <w:r w:rsidRPr="0B9357BD">
        <w:rPr>
          <w:b/>
          <w:bCs/>
        </w:rPr>
        <w:t xml:space="preserve">Return Value Type: </w:t>
      </w:r>
      <w:r>
        <w:t>void</w:t>
      </w:r>
    </w:p>
    <w:p w14:paraId="29A0379F" w14:textId="59A1A28F" w:rsidR="5B5FEEAD" w:rsidRDefault="5B5FEEAD" w:rsidP="006E21B1">
      <w:pPr>
        <w:pStyle w:val="ListParagraph"/>
        <w:numPr>
          <w:ilvl w:val="0"/>
          <w:numId w:val="25"/>
        </w:numPr>
        <w:rPr>
          <w:b/>
          <w:bCs/>
        </w:rPr>
      </w:pPr>
      <w:r w:rsidRPr="0B9357BD">
        <w:rPr>
          <w:b/>
          <w:bCs/>
        </w:rPr>
        <w:t xml:space="preserve">Input and output Parameters: </w:t>
      </w:r>
      <w:r>
        <w:t>Connector object</w:t>
      </w:r>
    </w:p>
    <w:p w14:paraId="5FD014C2" w14:textId="5C76EED6" w:rsidR="5B5FEEAD" w:rsidRDefault="5B5FEEAD" w:rsidP="006E21B1">
      <w:pPr>
        <w:pStyle w:val="ListParagraph"/>
        <w:numPr>
          <w:ilvl w:val="0"/>
          <w:numId w:val="25"/>
        </w:numPr>
        <w:rPr>
          <w:b/>
          <w:bCs/>
        </w:rPr>
      </w:pPr>
      <w:r w:rsidRPr="0B9357BD">
        <w:rPr>
          <w:b/>
          <w:bCs/>
        </w:rPr>
        <w:t xml:space="preserve">Description of Parameters: </w:t>
      </w:r>
      <w:r>
        <w:t>A connector must be instantiated to be able to draw it.</w:t>
      </w:r>
    </w:p>
    <w:p w14:paraId="498B98BF" w14:textId="4B55F21A" w:rsidR="5B5FEEAD" w:rsidRDefault="5B5FEEAD">
      <w:r w:rsidRPr="0B9357BD">
        <w:rPr>
          <w:b/>
          <w:bCs/>
        </w:rPr>
        <w:t xml:space="preserve">Purpose: </w:t>
      </w:r>
      <w:r>
        <w:t>to draw connectors to display for the user.</w:t>
      </w:r>
    </w:p>
    <w:p w14:paraId="6556B176" w14:textId="117A7D79" w:rsidR="5B5FEEAD" w:rsidRDefault="5B5FEEAD" w:rsidP="0B9357BD">
      <w:pPr>
        <w:spacing w:line="259" w:lineRule="auto"/>
      </w:pPr>
      <w:r w:rsidRPr="0B9357BD">
        <w:rPr>
          <w:b/>
          <w:bCs/>
        </w:rPr>
        <w:t xml:space="preserve">Pre-Conditions: </w:t>
      </w:r>
      <w:r>
        <w:t>There must exist 2 nodes to draw a connection between them</w:t>
      </w:r>
      <w:r w:rsidR="5C9043DB">
        <w:t xml:space="preserve">. </w:t>
      </w:r>
    </w:p>
    <w:p w14:paraId="70ADEFEB" w14:textId="41808501" w:rsidR="5B5FEEAD" w:rsidRDefault="5B5FEEAD">
      <w:r w:rsidRPr="0B9357BD">
        <w:rPr>
          <w:b/>
          <w:bCs/>
        </w:rPr>
        <w:t xml:space="preserve">Post-Conditions: </w:t>
      </w:r>
      <w:r>
        <w:t xml:space="preserve">Representation of a </w:t>
      </w:r>
      <w:r w:rsidR="36EF37E3">
        <w:t xml:space="preserve">connection </w:t>
      </w:r>
      <w:r>
        <w:t>has been drawn</w:t>
      </w:r>
      <w:r w:rsidR="72176BCF">
        <w:t xml:space="preserve"> between two nodes.</w:t>
      </w:r>
    </w:p>
    <w:p w14:paraId="1F36510D" w14:textId="702941EF" w:rsidR="0B9357BD" w:rsidRDefault="0B9357BD" w:rsidP="0B9357BD"/>
    <w:p w14:paraId="33BD82C1" w14:textId="7EC523CE" w:rsidR="509982ED" w:rsidRDefault="509982ED" w:rsidP="346AFC11">
      <w:pPr>
        <w:pStyle w:val="Heading2"/>
      </w:pPr>
      <w:r>
        <w:t xml:space="preserve"> </w:t>
      </w:r>
      <w:bookmarkStart w:id="79" w:name="_Toc34561189"/>
      <w:r>
        <w:t>User Subsystem</w:t>
      </w:r>
      <w:bookmarkEnd w:id="79"/>
    </w:p>
    <w:p w14:paraId="0384D5E2" w14:textId="69E121F4" w:rsidR="509982ED" w:rsidRDefault="1708CCD0" w:rsidP="346AFC11">
      <w:pPr>
        <w:pStyle w:val="Heading3"/>
      </w:pPr>
      <w:bookmarkStart w:id="80" w:name="_Toc34561190"/>
      <w:r>
        <w:t>Analyst</w:t>
      </w:r>
      <w:bookmarkEnd w:id="80"/>
    </w:p>
    <w:p w14:paraId="52A721EE" w14:textId="75648002" w:rsidR="68408D92" w:rsidRDefault="68408D92" w:rsidP="4A3423C2">
      <w:pPr>
        <w:jc w:val="center"/>
        <w:rPr>
          <w:i/>
          <w:iCs/>
        </w:rPr>
      </w:pPr>
      <w:r w:rsidRPr="1CC79CF2">
        <w:rPr>
          <w:i/>
          <w:iCs/>
        </w:rPr>
        <w:t>Table 2.0</w:t>
      </w:r>
    </w:p>
    <w:tbl>
      <w:tblPr>
        <w:tblStyle w:val="TableGrid"/>
        <w:tblW w:w="0" w:type="auto"/>
        <w:tblLayout w:type="fixed"/>
        <w:tblLook w:val="06A0" w:firstRow="1" w:lastRow="0" w:firstColumn="1" w:lastColumn="0" w:noHBand="1" w:noVBand="1"/>
      </w:tblPr>
      <w:tblGrid>
        <w:gridCol w:w="4500"/>
        <w:gridCol w:w="4500"/>
      </w:tblGrid>
      <w:tr w:rsidR="24DD7A8F" w14:paraId="26FFB294" w14:textId="77777777" w:rsidTr="2F3D452F">
        <w:tc>
          <w:tcPr>
            <w:tcW w:w="9000" w:type="dxa"/>
            <w:gridSpan w:val="2"/>
            <w:shd w:val="clear" w:color="auto" w:fill="D9E2F3" w:themeFill="accent1" w:themeFillTint="33"/>
          </w:tcPr>
          <w:p w14:paraId="1CC7DB7A" w14:textId="23FE73AD" w:rsidR="24DD7A8F" w:rsidRDefault="24DD7A8F" w:rsidP="24DD7A8F">
            <w:pPr>
              <w:rPr>
                <w:sz w:val="22"/>
                <w:szCs w:val="22"/>
              </w:rPr>
            </w:pPr>
            <w:r w:rsidRPr="24DD7A8F">
              <w:rPr>
                <w:b/>
                <w:bCs/>
                <w:sz w:val="22"/>
                <w:szCs w:val="22"/>
              </w:rPr>
              <w:t>Class Name</w:t>
            </w:r>
            <w:r w:rsidRPr="24DD7A8F">
              <w:rPr>
                <w:sz w:val="22"/>
                <w:szCs w:val="22"/>
              </w:rPr>
              <w:t xml:space="preserve">: </w:t>
            </w:r>
            <w:r w:rsidR="480BD37C" w:rsidRPr="24DD7A8F">
              <w:rPr>
                <w:sz w:val="22"/>
                <w:szCs w:val="22"/>
              </w:rPr>
              <w:t>Analyst</w:t>
            </w:r>
          </w:p>
        </w:tc>
      </w:tr>
      <w:tr w:rsidR="24DD7A8F" w14:paraId="7DA89BEF" w14:textId="77777777" w:rsidTr="2F3D452F">
        <w:tc>
          <w:tcPr>
            <w:tcW w:w="9000" w:type="dxa"/>
            <w:gridSpan w:val="2"/>
          </w:tcPr>
          <w:p w14:paraId="12B79B62" w14:textId="73937C79" w:rsidR="24DD7A8F" w:rsidRDefault="24DD7A8F" w:rsidP="24DD7A8F">
            <w:pPr>
              <w:rPr>
                <w:sz w:val="22"/>
                <w:szCs w:val="22"/>
              </w:rPr>
            </w:pPr>
            <w:r w:rsidRPr="24DD7A8F">
              <w:rPr>
                <w:b/>
                <w:bCs/>
                <w:sz w:val="22"/>
                <w:szCs w:val="22"/>
              </w:rPr>
              <w:t>Superclass</w:t>
            </w:r>
            <w:r w:rsidRPr="24DD7A8F">
              <w:rPr>
                <w:sz w:val="22"/>
                <w:szCs w:val="22"/>
              </w:rPr>
              <w:t>:</w:t>
            </w:r>
          </w:p>
        </w:tc>
      </w:tr>
      <w:tr w:rsidR="24DD7A8F" w14:paraId="791E585A" w14:textId="77777777" w:rsidTr="2F3D452F">
        <w:tc>
          <w:tcPr>
            <w:tcW w:w="9000" w:type="dxa"/>
            <w:gridSpan w:val="2"/>
          </w:tcPr>
          <w:p w14:paraId="4020FFDD" w14:textId="10F992A6" w:rsidR="24DD7A8F" w:rsidRDefault="24DD7A8F" w:rsidP="24DD7A8F">
            <w:pPr>
              <w:rPr>
                <w:sz w:val="22"/>
                <w:szCs w:val="22"/>
              </w:rPr>
            </w:pPr>
            <w:r w:rsidRPr="24DD7A8F">
              <w:rPr>
                <w:b/>
                <w:bCs/>
                <w:sz w:val="22"/>
                <w:szCs w:val="22"/>
              </w:rPr>
              <w:t>Subclasses</w:t>
            </w:r>
            <w:r w:rsidRPr="24DD7A8F">
              <w:rPr>
                <w:sz w:val="22"/>
                <w:szCs w:val="22"/>
              </w:rPr>
              <w:t>:</w:t>
            </w:r>
            <w:r w:rsidR="2CE40E6B" w:rsidRPr="24DD7A8F">
              <w:rPr>
                <w:sz w:val="22"/>
                <w:szCs w:val="22"/>
              </w:rPr>
              <w:t xml:space="preserve"> Lead Analyst</w:t>
            </w:r>
          </w:p>
        </w:tc>
      </w:tr>
      <w:tr w:rsidR="24DD7A8F" w14:paraId="0BACF78A" w14:textId="77777777" w:rsidTr="2F3D452F">
        <w:tc>
          <w:tcPr>
            <w:tcW w:w="9000" w:type="dxa"/>
            <w:gridSpan w:val="2"/>
          </w:tcPr>
          <w:p w14:paraId="64F47878" w14:textId="695D4573" w:rsidR="24DD7A8F" w:rsidRDefault="24DD7A8F" w:rsidP="24DD7A8F">
            <w:pPr>
              <w:rPr>
                <w:b/>
                <w:bCs/>
                <w:sz w:val="22"/>
                <w:szCs w:val="22"/>
              </w:rPr>
            </w:pPr>
            <w:r w:rsidRPr="24DD7A8F">
              <w:rPr>
                <w:b/>
                <w:bCs/>
                <w:sz w:val="22"/>
                <w:szCs w:val="22"/>
              </w:rPr>
              <w:t>Private Responsibilities</w:t>
            </w:r>
          </w:p>
          <w:p w14:paraId="04466081" w14:textId="4A8635EB" w:rsidR="41B18567" w:rsidRDefault="6928BC9A" w:rsidP="006E21B1">
            <w:pPr>
              <w:pStyle w:val="ListParagraph"/>
              <w:numPr>
                <w:ilvl w:val="0"/>
                <w:numId w:val="7"/>
              </w:numPr>
              <w:spacing w:line="259" w:lineRule="auto"/>
              <w:rPr>
                <w:sz w:val="22"/>
                <w:szCs w:val="22"/>
              </w:rPr>
            </w:pPr>
            <w:r w:rsidRPr="2F3D452F">
              <w:rPr>
                <w:sz w:val="22"/>
                <w:szCs w:val="22"/>
              </w:rPr>
              <w:t>Can describe a vector.</w:t>
            </w:r>
          </w:p>
          <w:p w14:paraId="0372FA86" w14:textId="5CAD565A" w:rsidR="41B18567" w:rsidRDefault="6928BC9A" w:rsidP="006E21B1">
            <w:pPr>
              <w:pStyle w:val="ListParagraph"/>
              <w:numPr>
                <w:ilvl w:val="0"/>
                <w:numId w:val="7"/>
              </w:numPr>
              <w:spacing w:line="259" w:lineRule="auto"/>
              <w:rPr>
                <w:sz w:val="22"/>
                <w:szCs w:val="22"/>
              </w:rPr>
            </w:pPr>
            <w:r w:rsidRPr="2F3D452F">
              <w:rPr>
                <w:sz w:val="22"/>
                <w:szCs w:val="22"/>
              </w:rPr>
              <w:t>Can name a vector.</w:t>
            </w:r>
          </w:p>
          <w:p w14:paraId="7EE91E71" w14:textId="519B9BEB" w:rsidR="41B18567" w:rsidRDefault="6928BC9A" w:rsidP="006E21B1">
            <w:pPr>
              <w:pStyle w:val="ListParagraph"/>
              <w:numPr>
                <w:ilvl w:val="0"/>
                <w:numId w:val="7"/>
              </w:numPr>
              <w:spacing w:line="259" w:lineRule="auto"/>
              <w:rPr>
                <w:sz w:val="22"/>
                <w:szCs w:val="22"/>
              </w:rPr>
            </w:pPr>
            <w:r w:rsidRPr="2F3D452F">
              <w:rPr>
                <w:sz w:val="22"/>
                <w:szCs w:val="22"/>
              </w:rPr>
              <w:t>Can push changes to vector DB.</w:t>
            </w:r>
          </w:p>
          <w:p w14:paraId="719553A2" w14:textId="53708557" w:rsidR="41B18567" w:rsidRDefault="6928BC9A" w:rsidP="006E21B1">
            <w:pPr>
              <w:pStyle w:val="ListParagraph"/>
              <w:numPr>
                <w:ilvl w:val="0"/>
                <w:numId w:val="7"/>
              </w:numPr>
              <w:spacing w:line="259" w:lineRule="auto"/>
              <w:rPr>
                <w:sz w:val="22"/>
                <w:szCs w:val="22"/>
              </w:rPr>
            </w:pPr>
            <w:r w:rsidRPr="2F3D452F">
              <w:rPr>
                <w:sz w:val="22"/>
                <w:szCs w:val="22"/>
              </w:rPr>
              <w:t>Can pull changes from vector DB.</w:t>
            </w:r>
          </w:p>
          <w:p w14:paraId="38F83A33" w14:textId="76EB6000" w:rsidR="512C4DD5" w:rsidRDefault="347A2FDA" w:rsidP="006E21B1">
            <w:pPr>
              <w:pStyle w:val="ListParagraph"/>
              <w:numPr>
                <w:ilvl w:val="0"/>
                <w:numId w:val="28"/>
              </w:numPr>
              <w:spacing w:line="259" w:lineRule="auto"/>
              <w:rPr>
                <w:sz w:val="22"/>
                <w:szCs w:val="22"/>
              </w:rPr>
            </w:pPr>
            <w:r w:rsidRPr="2F3D452F">
              <w:rPr>
                <w:sz w:val="22"/>
                <w:szCs w:val="22"/>
              </w:rPr>
              <w:t xml:space="preserve">Knows if they are the lead. </w:t>
            </w:r>
          </w:p>
        </w:tc>
      </w:tr>
      <w:tr w:rsidR="24DD7A8F" w14:paraId="4A122D4B" w14:textId="77777777" w:rsidTr="2F3D452F">
        <w:tc>
          <w:tcPr>
            <w:tcW w:w="9000" w:type="dxa"/>
            <w:gridSpan w:val="2"/>
          </w:tcPr>
          <w:p w14:paraId="76D35C7D" w14:textId="64BF18C6" w:rsidR="24DD7A8F" w:rsidRDefault="6961DA1B" w:rsidP="24DD7A8F">
            <w:pPr>
              <w:rPr>
                <w:sz w:val="22"/>
                <w:szCs w:val="22"/>
              </w:rPr>
            </w:pPr>
            <w:r w:rsidRPr="2F3D452F">
              <w:rPr>
                <w:b/>
                <w:bCs/>
                <w:sz w:val="22"/>
                <w:szCs w:val="22"/>
              </w:rPr>
              <w:t>Contract:</w:t>
            </w:r>
            <w:r w:rsidRPr="2F3D452F">
              <w:rPr>
                <w:sz w:val="22"/>
                <w:szCs w:val="22"/>
              </w:rPr>
              <w:t xml:space="preserve"> </w:t>
            </w:r>
          </w:p>
        </w:tc>
      </w:tr>
      <w:tr w:rsidR="24DD7A8F" w14:paraId="3CF10765" w14:textId="77777777" w:rsidTr="2F3D452F">
        <w:tc>
          <w:tcPr>
            <w:tcW w:w="4500" w:type="dxa"/>
          </w:tcPr>
          <w:p w14:paraId="48A48834" w14:textId="5B923B4C" w:rsidR="24DD7A8F" w:rsidRDefault="24DD7A8F" w:rsidP="24DD7A8F">
            <w:pPr>
              <w:rPr>
                <w:b/>
                <w:bCs/>
                <w:sz w:val="22"/>
                <w:szCs w:val="22"/>
              </w:rPr>
            </w:pPr>
            <w:r w:rsidRPr="24DD7A8F">
              <w:rPr>
                <w:b/>
                <w:bCs/>
                <w:sz w:val="22"/>
                <w:szCs w:val="22"/>
              </w:rPr>
              <w:t>Responsibilities</w:t>
            </w:r>
          </w:p>
        </w:tc>
        <w:tc>
          <w:tcPr>
            <w:tcW w:w="4500" w:type="dxa"/>
          </w:tcPr>
          <w:p w14:paraId="0B2385B2" w14:textId="68FBB1F2" w:rsidR="24DD7A8F" w:rsidRDefault="24DD7A8F" w:rsidP="24DD7A8F">
            <w:pPr>
              <w:rPr>
                <w:b/>
                <w:bCs/>
                <w:sz w:val="22"/>
                <w:szCs w:val="22"/>
              </w:rPr>
            </w:pPr>
            <w:r w:rsidRPr="24DD7A8F">
              <w:rPr>
                <w:b/>
                <w:bCs/>
                <w:sz w:val="22"/>
                <w:szCs w:val="22"/>
              </w:rPr>
              <w:t>Collaborations</w:t>
            </w:r>
          </w:p>
        </w:tc>
      </w:tr>
      <w:tr w:rsidR="24DD7A8F" w14:paraId="7F851E38" w14:textId="77777777" w:rsidTr="2F3D452F">
        <w:tc>
          <w:tcPr>
            <w:tcW w:w="4500" w:type="dxa"/>
          </w:tcPr>
          <w:p w14:paraId="62456DB6" w14:textId="62360614" w:rsidR="24DD7A8F" w:rsidRDefault="24DD7A8F" w:rsidP="24DD7A8F">
            <w:pPr>
              <w:pStyle w:val="ListParagraph"/>
              <w:rPr>
                <w:sz w:val="22"/>
                <w:szCs w:val="22"/>
              </w:rPr>
            </w:pPr>
          </w:p>
        </w:tc>
        <w:tc>
          <w:tcPr>
            <w:tcW w:w="4500" w:type="dxa"/>
          </w:tcPr>
          <w:p w14:paraId="6F846109" w14:textId="256B9D63" w:rsidR="24DD7A8F" w:rsidRDefault="24DD7A8F" w:rsidP="24DD7A8F">
            <w:pPr>
              <w:spacing w:line="259" w:lineRule="auto"/>
              <w:rPr>
                <w:sz w:val="22"/>
                <w:szCs w:val="22"/>
              </w:rPr>
            </w:pPr>
          </w:p>
        </w:tc>
      </w:tr>
    </w:tbl>
    <w:p w14:paraId="486C3CDB" w14:textId="0B04B76E" w:rsidR="24DD7A8F" w:rsidRDefault="24DD7A8F" w:rsidP="24DD7A8F"/>
    <w:p w14:paraId="133D6D41" w14:textId="59A206F6" w:rsidR="05EF1183" w:rsidRDefault="05EF1183" w:rsidP="346AFC11">
      <w:pPr>
        <w:pStyle w:val="Heading3"/>
      </w:pPr>
      <w:r>
        <w:t xml:space="preserve"> </w:t>
      </w:r>
      <w:bookmarkStart w:id="81" w:name="_Toc34561191"/>
      <w:r>
        <w:t>Lead Analyst</w:t>
      </w:r>
      <w:bookmarkEnd w:id="81"/>
      <w:r>
        <w:t xml:space="preserve"> </w:t>
      </w:r>
    </w:p>
    <w:p w14:paraId="6CB67415" w14:textId="6F9AC73B" w:rsidR="36B15D3F" w:rsidRDefault="36B15D3F" w:rsidP="4A3423C2">
      <w:pPr>
        <w:jc w:val="center"/>
        <w:rPr>
          <w:i/>
          <w:iCs/>
        </w:rPr>
      </w:pPr>
      <w:r w:rsidRPr="1CC79CF2">
        <w:rPr>
          <w:i/>
          <w:iCs/>
        </w:rPr>
        <w:t>Table 2.1</w:t>
      </w:r>
    </w:p>
    <w:tbl>
      <w:tblPr>
        <w:tblStyle w:val="TableGrid"/>
        <w:tblW w:w="0" w:type="auto"/>
        <w:tblLayout w:type="fixed"/>
        <w:tblLook w:val="06A0" w:firstRow="1" w:lastRow="0" w:firstColumn="1" w:lastColumn="0" w:noHBand="1" w:noVBand="1"/>
      </w:tblPr>
      <w:tblGrid>
        <w:gridCol w:w="4500"/>
        <w:gridCol w:w="4500"/>
      </w:tblGrid>
      <w:tr w:rsidR="24DD7A8F" w14:paraId="7C4F7A79" w14:textId="77777777" w:rsidTr="2F3D452F">
        <w:tc>
          <w:tcPr>
            <w:tcW w:w="9000" w:type="dxa"/>
            <w:gridSpan w:val="2"/>
            <w:shd w:val="clear" w:color="auto" w:fill="D9E2F3" w:themeFill="accent1" w:themeFillTint="33"/>
          </w:tcPr>
          <w:p w14:paraId="02B1531C" w14:textId="0FCD8CAA" w:rsidR="24DD7A8F" w:rsidRDefault="24DD7A8F" w:rsidP="24DD7A8F">
            <w:pPr>
              <w:rPr>
                <w:sz w:val="22"/>
                <w:szCs w:val="22"/>
              </w:rPr>
            </w:pPr>
            <w:r w:rsidRPr="24DD7A8F">
              <w:rPr>
                <w:b/>
                <w:bCs/>
                <w:sz w:val="22"/>
                <w:szCs w:val="22"/>
              </w:rPr>
              <w:t>Class Name</w:t>
            </w:r>
            <w:r w:rsidRPr="24DD7A8F">
              <w:rPr>
                <w:sz w:val="22"/>
                <w:szCs w:val="22"/>
              </w:rPr>
              <w:t xml:space="preserve">: </w:t>
            </w:r>
            <w:r w:rsidR="26DFF243" w:rsidRPr="24DD7A8F">
              <w:rPr>
                <w:sz w:val="22"/>
                <w:szCs w:val="22"/>
              </w:rPr>
              <w:t xml:space="preserve">Lead </w:t>
            </w:r>
            <w:r w:rsidRPr="24DD7A8F">
              <w:rPr>
                <w:sz w:val="22"/>
                <w:szCs w:val="22"/>
              </w:rPr>
              <w:t>Analyst</w:t>
            </w:r>
          </w:p>
        </w:tc>
      </w:tr>
      <w:tr w:rsidR="24DD7A8F" w14:paraId="31AEE81E" w14:textId="77777777" w:rsidTr="2F3D452F">
        <w:tc>
          <w:tcPr>
            <w:tcW w:w="9000" w:type="dxa"/>
            <w:gridSpan w:val="2"/>
          </w:tcPr>
          <w:p w14:paraId="5E754F14" w14:textId="20BD6094" w:rsidR="24DD7A8F" w:rsidRDefault="24DD7A8F" w:rsidP="24DD7A8F">
            <w:pPr>
              <w:rPr>
                <w:sz w:val="22"/>
                <w:szCs w:val="22"/>
              </w:rPr>
            </w:pPr>
            <w:r w:rsidRPr="24DD7A8F">
              <w:rPr>
                <w:b/>
                <w:bCs/>
                <w:sz w:val="22"/>
                <w:szCs w:val="22"/>
              </w:rPr>
              <w:t>Superclass</w:t>
            </w:r>
            <w:r w:rsidRPr="24DD7A8F">
              <w:rPr>
                <w:sz w:val="22"/>
                <w:szCs w:val="22"/>
              </w:rPr>
              <w:t>:</w:t>
            </w:r>
            <w:r w:rsidR="7CB0B3F9" w:rsidRPr="24DD7A8F">
              <w:rPr>
                <w:sz w:val="22"/>
                <w:szCs w:val="22"/>
              </w:rPr>
              <w:t xml:space="preserve"> Analyst</w:t>
            </w:r>
          </w:p>
        </w:tc>
      </w:tr>
      <w:tr w:rsidR="24DD7A8F" w14:paraId="071F823D" w14:textId="77777777" w:rsidTr="2F3D452F">
        <w:tc>
          <w:tcPr>
            <w:tcW w:w="9000" w:type="dxa"/>
            <w:gridSpan w:val="2"/>
          </w:tcPr>
          <w:p w14:paraId="7ED33ADC" w14:textId="0E0A51A2" w:rsidR="24DD7A8F" w:rsidRDefault="24DD7A8F" w:rsidP="24DD7A8F">
            <w:pPr>
              <w:rPr>
                <w:sz w:val="22"/>
                <w:szCs w:val="22"/>
              </w:rPr>
            </w:pPr>
            <w:r w:rsidRPr="24DD7A8F">
              <w:rPr>
                <w:b/>
                <w:bCs/>
                <w:sz w:val="22"/>
                <w:szCs w:val="22"/>
              </w:rPr>
              <w:t>Subclasses</w:t>
            </w:r>
            <w:r w:rsidRPr="24DD7A8F">
              <w:rPr>
                <w:sz w:val="22"/>
                <w:szCs w:val="22"/>
              </w:rPr>
              <w:t xml:space="preserve">: </w:t>
            </w:r>
          </w:p>
        </w:tc>
      </w:tr>
      <w:tr w:rsidR="24DD7A8F" w14:paraId="1F9A98F6" w14:textId="77777777" w:rsidTr="2F3D452F">
        <w:tc>
          <w:tcPr>
            <w:tcW w:w="9000" w:type="dxa"/>
            <w:gridSpan w:val="2"/>
          </w:tcPr>
          <w:p w14:paraId="6CF68F51" w14:textId="695D4573" w:rsidR="24DD7A8F" w:rsidRDefault="24DD7A8F" w:rsidP="24DD7A8F">
            <w:pPr>
              <w:rPr>
                <w:b/>
                <w:bCs/>
                <w:sz w:val="22"/>
                <w:szCs w:val="22"/>
              </w:rPr>
            </w:pPr>
            <w:r w:rsidRPr="24DD7A8F">
              <w:rPr>
                <w:b/>
                <w:bCs/>
                <w:sz w:val="22"/>
                <w:szCs w:val="22"/>
              </w:rPr>
              <w:t>Private Responsibilities</w:t>
            </w:r>
          </w:p>
          <w:p w14:paraId="562AE11C" w14:textId="3FE3087B" w:rsidR="3C2F40B2" w:rsidRDefault="44A87700" w:rsidP="006E21B1">
            <w:pPr>
              <w:pStyle w:val="ListParagraph"/>
              <w:numPr>
                <w:ilvl w:val="0"/>
                <w:numId w:val="26"/>
              </w:numPr>
              <w:spacing w:line="259" w:lineRule="auto"/>
              <w:rPr>
                <w:sz w:val="22"/>
                <w:szCs w:val="22"/>
              </w:rPr>
            </w:pPr>
            <w:r w:rsidRPr="2F3D452F">
              <w:rPr>
                <w:sz w:val="22"/>
                <w:szCs w:val="22"/>
              </w:rPr>
              <w:t>Can approve changes pushed to Vector DB.</w:t>
            </w:r>
          </w:p>
          <w:p w14:paraId="667538CF" w14:textId="0418EEE6" w:rsidR="3C2F40B2" w:rsidRDefault="44A87700" w:rsidP="006E21B1">
            <w:pPr>
              <w:pStyle w:val="ListParagraph"/>
              <w:numPr>
                <w:ilvl w:val="0"/>
                <w:numId w:val="26"/>
              </w:numPr>
              <w:spacing w:line="259" w:lineRule="auto"/>
              <w:rPr>
                <w:sz w:val="22"/>
                <w:szCs w:val="22"/>
              </w:rPr>
            </w:pPr>
            <w:r w:rsidRPr="2F3D452F">
              <w:rPr>
                <w:sz w:val="22"/>
                <w:szCs w:val="22"/>
              </w:rPr>
              <w:t>Can deny changes pushed to the Vector DB.</w:t>
            </w:r>
          </w:p>
        </w:tc>
      </w:tr>
      <w:tr w:rsidR="24DD7A8F" w14:paraId="4E97F99E" w14:textId="77777777" w:rsidTr="2F3D452F">
        <w:tc>
          <w:tcPr>
            <w:tcW w:w="9000" w:type="dxa"/>
            <w:gridSpan w:val="2"/>
          </w:tcPr>
          <w:p w14:paraId="0192A7F2" w14:textId="527C9634" w:rsidR="24DD7A8F" w:rsidRDefault="6961DA1B" w:rsidP="24DD7A8F">
            <w:pPr>
              <w:rPr>
                <w:sz w:val="22"/>
                <w:szCs w:val="22"/>
              </w:rPr>
            </w:pPr>
            <w:r w:rsidRPr="2F3D452F">
              <w:rPr>
                <w:b/>
                <w:bCs/>
                <w:sz w:val="22"/>
                <w:szCs w:val="22"/>
              </w:rPr>
              <w:t>Contract:</w:t>
            </w:r>
            <w:r w:rsidRPr="2F3D452F">
              <w:rPr>
                <w:sz w:val="22"/>
                <w:szCs w:val="22"/>
              </w:rPr>
              <w:t xml:space="preserve"> </w:t>
            </w:r>
          </w:p>
        </w:tc>
      </w:tr>
      <w:tr w:rsidR="24DD7A8F" w14:paraId="3314D610" w14:textId="77777777" w:rsidTr="2F3D452F">
        <w:tc>
          <w:tcPr>
            <w:tcW w:w="4500" w:type="dxa"/>
          </w:tcPr>
          <w:p w14:paraId="2524DEE5" w14:textId="5B923B4C" w:rsidR="24DD7A8F" w:rsidRDefault="24DD7A8F" w:rsidP="24DD7A8F">
            <w:pPr>
              <w:rPr>
                <w:b/>
                <w:bCs/>
                <w:sz w:val="22"/>
                <w:szCs w:val="22"/>
              </w:rPr>
            </w:pPr>
            <w:r w:rsidRPr="24DD7A8F">
              <w:rPr>
                <w:b/>
                <w:bCs/>
                <w:sz w:val="22"/>
                <w:szCs w:val="22"/>
              </w:rPr>
              <w:t>Responsibilities</w:t>
            </w:r>
          </w:p>
        </w:tc>
        <w:tc>
          <w:tcPr>
            <w:tcW w:w="4500" w:type="dxa"/>
          </w:tcPr>
          <w:p w14:paraId="6D842398" w14:textId="68FBB1F2" w:rsidR="24DD7A8F" w:rsidRDefault="24DD7A8F" w:rsidP="24DD7A8F">
            <w:pPr>
              <w:rPr>
                <w:b/>
                <w:bCs/>
                <w:sz w:val="22"/>
                <w:szCs w:val="22"/>
              </w:rPr>
            </w:pPr>
            <w:r w:rsidRPr="24DD7A8F">
              <w:rPr>
                <w:b/>
                <w:bCs/>
                <w:sz w:val="22"/>
                <w:szCs w:val="22"/>
              </w:rPr>
              <w:t>Collaborations</w:t>
            </w:r>
          </w:p>
        </w:tc>
      </w:tr>
      <w:tr w:rsidR="24DD7A8F" w14:paraId="7C9E22C8" w14:textId="77777777" w:rsidTr="2F3D452F">
        <w:tc>
          <w:tcPr>
            <w:tcW w:w="4500" w:type="dxa"/>
          </w:tcPr>
          <w:p w14:paraId="447FD973" w14:textId="62360614" w:rsidR="24DD7A8F" w:rsidRDefault="24DD7A8F" w:rsidP="24DD7A8F">
            <w:pPr>
              <w:pStyle w:val="ListParagraph"/>
              <w:rPr>
                <w:sz w:val="22"/>
                <w:szCs w:val="22"/>
              </w:rPr>
            </w:pPr>
          </w:p>
        </w:tc>
        <w:tc>
          <w:tcPr>
            <w:tcW w:w="4500" w:type="dxa"/>
          </w:tcPr>
          <w:p w14:paraId="29BA86F5" w14:textId="256B9D63" w:rsidR="24DD7A8F" w:rsidRDefault="24DD7A8F" w:rsidP="24DD7A8F">
            <w:pPr>
              <w:spacing w:line="259" w:lineRule="auto"/>
              <w:rPr>
                <w:sz w:val="22"/>
                <w:szCs w:val="22"/>
              </w:rPr>
            </w:pPr>
          </w:p>
        </w:tc>
      </w:tr>
    </w:tbl>
    <w:p w14:paraId="7E605D96" w14:textId="00200227" w:rsidR="24DD7A8F" w:rsidRDefault="24DD7A8F" w:rsidP="24DD7A8F"/>
    <w:p w14:paraId="3A2C2D18" w14:textId="7E57D571" w:rsidR="24DD7A8F" w:rsidRDefault="31A67763" w:rsidP="346AFC11">
      <w:pPr>
        <w:pStyle w:val="Heading2"/>
      </w:pPr>
      <w:bookmarkStart w:id="82" w:name="_Toc34561192"/>
      <w:r>
        <w:lastRenderedPageBreak/>
        <w:t xml:space="preserve">User Interaction </w:t>
      </w:r>
      <w:r w:rsidR="19D3F0F6">
        <w:t>Subsystem</w:t>
      </w:r>
      <w:bookmarkEnd w:id="82"/>
    </w:p>
    <w:p w14:paraId="68D578D1" w14:textId="3712B819" w:rsidR="475A2106" w:rsidRDefault="475A2106" w:rsidP="24643FC0">
      <w:pPr>
        <w:pStyle w:val="Heading3"/>
      </w:pPr>
      <w:bookmarkStart w:id="83" w:name="_Toc34561193"/>
      <w:r>
        <w:t>UI View Manager</w:t>
      </w:r>
      <w:bookmarkEnd w:id="83"/>
    </w:p>
    <w:p w14:paraId="60E955F0" w14:textId="08D5A359" w:rsidR="219128CB" w:rsidRDefault="219128CB" w:rsidP="1CC79CF2">
      <w:pPr>
        <w:jc w:val="center"/>
        <w:rPr>
          <w:i/>
          <w:iCs/>
        </w:rPr>
      </w:pPr>
      <w:r w:rsidRPr="1CC79CF2">
        <w:rPr>
          <w:i/>
          <w:iCs/>
        </w:rPr>
        <w:t>Table 3.0</w:t>
      </w:r>
    </w:p>
    <w:tbl>
      <w:tblPr>
        <w:tblStyle w:val="TableGrid"/>
        <w:tblW w:w="0" w:type="auto"/>
        <w:tblLook w:val="06A0" w:firstRow="1" w:lastRow="0" w:firstColumn="1" w:lastColumn="0" w:noHBand="1" w:noVBand="1"/>
      </w:tblPr>
      <w:tblGrid>
        <w:gridCol w:w="4495"/>
        <w:gridCol w:w="4495"/>
      </w:tblGrid>
      <w:tr w:rsidR="24643FC0" w14:paraId="4C310A80" w14:textId="77777777" w:rsidTr="2F3D452F">
        <w:tc>
          <w:tcPr>
            <w:tcW w:w="9000" w:type="dxa"/>
            <w:gridSpan w:val="2"/>
            <w:shd w:val="clear" w:color="auto" w:fill="D9E2F3" w:themeFill="accent1" w:themeFillTint="33"/>
          </w:tcPr>
          <w:p w14:paraId="04B7CC7B" w14:textId="38611329" w:rsidR="24643FC0" w:rsidRDefault="24643FC0" w:rsidP="24643FC0">
            <w:pPr>
              <w:rPr>
                <w:sz w:val="22"/>
                <w:szCs w:val="22"/>
              </w:rPr>
            </w:pPr>
            <w:r w:rsidRPr="24643FC0">
              <w:rPr>
                <w:b/>
                <w:bCs/>
                <w:sz w:val="22"/>
                <w:szCs w:val="22"/>
              </w:rPr>
              <w:t>Class Name</w:t>
            </w:r>
            <w:r w:rsidRPr="24643FC0">
              <w:rPr>
                <w:sz w:val="22"/>
                <w:szCs w:val="22"/>
              </w:rPr>
              <w:t xml:space="preserve">: </w:t>
            </w:r>
            <w:r w:rsidR="58777D43" w:rsidRPr="24643FC0">
              <w:rPr>
                <w:sz w:val="22"/>
                <w:szCs w:val="22"/>
              </w:rPr>
              <w:t>UI view manager</w:t>
            </w:r>
          </w:p>
        </w:tc>
      </w:tr>
      <w:tr w:rsidR="24643FC0" w14:paraId="028A87C7" w14:textId="77777777" w:rsidTr="2F3D452F">
        <w:tc>
          <w:tcPr>
            <w:tcW w:w="9000" w:type="dxa"/>
            <w:gridSpan w:val="2"/>
          </w:tcPr>
          <w:p w14:paraId="45A0F04F" w14:textId="1044DE06" w:rsidR="24643FC0" w:rsidRDefault="24643FC0" w:rsidP="24643FC0">
            <w:pPr>
              <w:rPr>
                <w:sz w:val="22"/>
                <w:szCs w:val="22"/>
              </w:rPr>
            </w:pPr>
            <w:r w:rsidRPr="24643FC0">
              <w:rPr>
                <w:b/>
                <w:bCs/>
                <w:sz w:val="22"/>
                <w:szCs w:val="22"/>
              </w:rPr>
              <w:t>Superclass</w:t>
            </w:r>
            <w:r w:rsidRPr="24643FC0">
              <w:rPr>
                <w:sz w:val="22"/>
                <w:szCs w:val="22"/>
              </w:rPr>
              <w:t xml:space="preserve">: </w:t>
            </w:r>
          </w:p>
        </w:tc>
      </w:tr>
      <w:tr w:rsidR="24643FC0" w14:paraId="6DE4D738" w14:textId="77777777" w:rsidTr="2F3D452F">
        <w:tc>
          <w:tcPr>
            <w:tcW w:w="9000" w:type="dxa"/>
            <w:gridSpan w:val="2"/>
          </w:tcPr>
          <w:p w14:paraId="07F4E25D" w14:textId="4F329B43" w:rsidR="24643FC0" w:rsidRDefault="24643FC0" w:rsidP="24643FC0">
            <w:pPr>
              <w:rPr>
                <w:i/>
                <w:iCs/>
                <w:sz w:val="22"/>
                <w:szCs w:val="22"/>
              </w:rPr>
            </w:pPr>
            <w:r w:rsidRPr="24643FC0">
              <w:rPr>
                <w:b/>
                <w:bCs/>
                <w:sz w:val="22"/>
                <w:szCs w:val="22"/>
              </w:rPr>
              <w:t>Subclasses</w:t>
            </w:r>
            <w:r w:rsidRPr="24643FC0">
              <w:rPr>
                <w:sz w:val="22"/>
                <w:szCs w:val="22"/>
              </w:rPr>
              <w:t xml:space="preserve">: </w:t>
            </w:r>
            <w:r w:rsidR="54CC9ABA" w:rsidRPr="24643FC0">
              <w:rPr>
                <w:sz w:val="22"/>
                <w:szCs w:val="22"/>
              </w:rPr>
              <w:t>UI Graph and Table view, UI Team Config View, UI Vector Config view, UI Action Report view</w:t>
            </w:r>
          </w:p>
        </w:tc>
      </w:tr>
      <w:tr w:rsidR="24643FC0" w14:paraId="4FEA282D" w14:textId="77777777" w:rsidTr="2F3D452F">
        <w:tc>
          <w:tcPr>
            <w:tcW w:w="9000" w:type="dxa"/>
            <w:gridSpan w:val="2"/>
          </w:tcPr>
          <w:p w14:paraId="2C12E8B9" w14:textId="695D4573" w:rsidR="24643FC0" w:rsidRDefault="24643FC0" w:rsidP="24643FC0">
            <w:pPr>
              <w:rPr>
                <w:b/>
                <w:bCs/>
                <w:sz w:val="22"/>
                <w:szCs w:val="22"/>
              </w:rPr>
            </w:pPr>
            <w:r w:rsidRPr="24643FC0">
              <w:rPr>
                <w:b/>
                <w:bCs/>
                <w:sz w:val="22"/>
                <w:szCs w:val="22"/>
              </w:rPr>
              <w:t>Private Responsibilities</w:t>
            </w:r>
          </w:p>
          <w:p w14:paraId="0DF13EA7" w14:textId="53A9B8B3" w:rsidR="2624439C" w:rsidRDefault="76760EE1" w:rsidP="006E21B1">
            <w:pPr>
              <w:pStyle w:val="ListParagraph"/>
              <w:numPr>
                <w:ilvl w:val="0"/>
                <w:numId w:val="6"/>
              </w:numPr>
              <w:spacing w:line="259" w:lineRule="auto"/>
              <w:rPr>
                <w:sz w:val="22"/>
                <w:szCs w:val="22"/>
              </w:rPr>
            </w:pPr>
            <w:r w:rsidRPr="2F3D452F">
              <w:rPr>
                <w:sz w:val="22"/>
                <w:szCs w:val="22"/>
              </w:rPr>
              <w:t xml:space="preserve">Know what view to display </w:t>
            </w:r>
          </w:p>
        </w:tc>
      </w:tr>
      <w:tr w:rsidR="24643FC0" w14:paraId="77B4E8FF" w14:textId="77777777" w:rsidTr="2F3D452F">
        <w:tc>
          <w:tcPr>
            <w:tcW w:w="9000" w:type="dxa"/>
            <w:gridSpan w:val="2"/>
          </w:tcPr>
          <w:p w14:paraId="39D60493" w14:textId="527C9634" w:rsidR="24643FC0" w:rsidRDefault="34F4EC3D" w:rsidP="24643FC0">
            <w:pPr>
              <w:rPr>
                <w:sz w:val="22"/>
                <w:szCs w:val="22"/>
              </w:rPr>
            </w:pPr>
            <w:r w:rsidRPr="2F3D452F">
              <w:rPr>
                <w:b/>
                <w:bCs/>
                <w:sz w:val="22"/>
                <w:szCs w:val="22"/>
              </w:rPr>
              <w:t>Contract:</w:t>
            </w:r>
            <w:r w:rsidRPr="2F3D452F">
              <w:rPr>
                <w:sz w:val="22"/>
                <w:szCs w:val="22"/>
              </w:rPr>
              <w:t xml:space="preserve"> </w:t>
            </w:r>
          </w:p>
        </w:tc>
      </w:tr>
      <w:tr w:rsidR="24643FC0" w14:paraId="37CD0FA1" w14:textId="77777777" w:rsidTr="2F3D452F">
        <w:tc>
          <w:tcPr>
            <w:tcW w:w="4500" w:type="dxa"/>
          </w:tcPr>
          <w:p w14:paraId="0F7B4F25" w14:textId="5B923B4C" w:rsidR="24643FC0" w:rsidRDefault="24643FC0" w:rsidP="24643FC0">
            <w:pPr>
              <w:rPr>
                <w:b/>
                <w:bCs/>
                <w:sz w:val="22"/>
                <w:szCs w:val="22"/>
              </w:rPr>
            </w:pPr>
            <w:r w:rsidRPr="24643FC0">
              <w:rPr>
                <w:b/>
                <w:bCs/>
                <w:sz w:val="22"/>
                <w:szCs w:val="22"/>
              </w:rPr>
              <w:t>Responsibilities</w:t>
            </w:r>
          </w:p>
        </w:tc>
        <w:tc>
          <w:tcPr>
            <w:tcW w:w="4500" w:type="dxa"/>
          </w:tcPr>
          <w:p w14:paraId="278D040F" w14:textId="68FBB1F2" w:rsidR="24643FC0" w:rsidRDefault="24643FC0" w:rsidP="24643FC0">
            <w:pPr>
              <w:rPr>
                <w:b/>
                <w:bCs/>
                <w:sz w:val="22"/>
                <w:szCs w:val="22"/>
              </w:rPr>
            </w:pPr>
            <w:r w:rsidRPr="24643FC0">
              <w:rPr>
                <w:b/>
                <w:bCs/>
                <w:sz w:val="22"/>
                <w:szCs w:val="22"/>
              </w:rPr>
              <w:t>Collaborations</w:t>
            </w:r>
          </w:p>
        </w:tc>
      </w:tr>
      <w:tr w:rsidR="24643FC0" w14:paraId="535806CC" w14:textId="77777777" w:rsidTr="2F3D452F">
        <w:tc>
          <w:tcPr>
            <w:tcW w:w="4500" w:type="dxa"/>
          </w:tcPr>
          <w:p w14:paraId="0919FA59" w14:textId="62360614" w:rsidR="24643FC0" w:rsidRDefault="24643FC0" w:rsidP="24643FC0">
            <w:pPr>
              <w:pStyle w:val="ListParagraph"/>
              <w:rPr>
                <w:sz w:val="22"/>
                <w:szCs w:val="22"/>
              </w:rPr>
            </w:pPr>
          </w:p>
        </w:tc>
        <w:tc>
          <w:tcPr>
            <w:tcW w:w="4500" w:type="dxa"/>
          </w:tcPr>
          <w:p w14:paraId="7E21F843" w14:textId="256B9D63" w:rsidR="24643FC0" w:rsidRDefault="24643FC0" w:rsidP="24643FC0">
            <w:pPr>
              <w:spacing w:line="259" w:lineRule="auto"/>
              <w:rPr>
                <w:sz w:val="22"/>
                <w:szCs w:val="22"/>
              </w:rPr>
            </w:pPr>
          </w:p>
        </w:tc>
      </w:tr>
    </w:tbl>
    <w:p w14:paraId="1698CB66" w14:textId="2ADAED8D" w:rsidR="24643FC0" w:rsidRDefault="24643FC0" w:rsidP="24643FC0"/>
    <w:p w14:paraId="2F332B35" w14:textId="7E85354D" w:rsidR="33A79257" w:rsidRDefault="33A79257" w:rsidP="24643FC0">
      <w:pPr>
        <w:pStyle w:val="Heading3"/>
      </w:pPr>
      <w:bookmarkStart w:id="84" w:name="_Toc34561194"/>
      <w:r>
        <w:t>UI Graph and Table view</w:t>
      </w:r>
      <w:bookmarkEnd w:id="84"/>
    </w:p>
    <w:p w14:paraId="3DACEC16" w14:textId="574E8D53" w:rsidR="3EF7C8F8" w:rsidRDefault="3EF7C8F8" w:rsidP="1CC79CF2">
      <w:pPr>
        <w:jc w:val="center"/>
        <w:rPr>
          <w:i/>
          <w:iCs/>
        </w:rPr>
      </w:pPr>
      <w:r w:rsidRPr="1CC79CF2">
        <w:rPr>
          <w:i/>
          <w:iCs/>
        </w:rPr>
        <w:t>Table 3.1</w:t>
      </w:r>
    </w:p>
    <w:tbl>
      <w:tblPr>
        <w:tblStyle w:val="TableGrid"/>
        <w:tblW w:w="0" w:type="auto"/>
        <w:tblLook w:val="06A0" w:firstRow="1" w:lastRow="0" w:firstColumn="1" w:lastColumn="0" w:noHBand="1" w:noVBand="1"/>
      </w:tblPr>
      <w:tblGrid>
        <w:gridCol w:w="4495"/>
        <w:gridCol w:w="4495"/>
      </w:tblGrid>
      <w:tr w:rsidR="24643FC0" w14:paraId="2382BDE0" w14:textId="77777777" w:rsidTr="3D9F0A11">
        <w:tc>
          <w:tcPr>
            <w:tcW w:w="9000" w:type="dxa"/>
            <w:gridSpan w:val="2"/>
            <w:shd w:val="clear" w:color="auto" w:fill="D9E2F3" w:themeFill="accent1" w:themeFillTint="33"/>
          </w:tcPr>
          <w:p w14:paraId="02A5DE12" w14:textId="609A24D7" w:rsidR="24643FC0" w:rsidRDefault="24643FC0" w:rsidP="24643FC0">
            <w:pPr>
              <w:rPr>
                <w:sz w:val="22"/>
                <w:szCs w:val="22"/>
              </w:rPr>
            </w:pPr>
            <w:r w:rsidRPr="24643FC0">
              <w:rPr>
                <w:b/>
                <w:bCs/>
                <w:sz w:val="22"/>
                <w:szCs w:val="22"/>
              </w:rPr>
              <w:t>Class Name</w:t>
            </w:r>
            <w:r w:rsidRPr="24643FC0">
              <w:rPr>
                <w:sz w:val="22"/>
                <w:szCs w:val="22"/>
              </w:rPr>
              <w:t xml:space="preserve">: </w:t>
            </w:r>
            <w:r w:rsidR="62B8E3D5" w:rsidRPr="24643FC0">
              <w:rPr>
                <w:sz w:val="22"/>
                <w:szCs w:val="22"/>
              </w:rPr>
              <w:t>UI Graph and Table view</w:t>
            </w:r>
          </w:p>
        </w:tc>
      </w:tr>
      <w:tr w:rsidR="24643FC0" w14:paraId="3BE31351" w14:textId="77777777" w:rsidTr="3D9F0A11">
        <w:tc>
          <w:tcPr>
            <w:tcW w:w="9000" w:type="dxa"/>
            <w:gridSpan w:val="2"/>
          </w:tcPr>
          <w:p w14:paraId="525C9185" w14:textId="383D1E3B" w:rsidR="24643FC0" w:rsidRDefault="24643FC0" w:rsidP="24643FC0">
            <w:pPr>
              <w:rPr>
                <w:sz w:val="22"/>
                <w:szCs w:val="22"/>
              </w:rPr>
            </w:pPr>
            <w:r w:rsidRPr="24643FC0">
              <w:rPr>
                <w:b/>
                <w:bCs/>
                <w:sz w:val="22"/>
                <w:szCs w:val="22"/>
              </w:rPr>
              <w:t>Superclass</w:t>
            </w:r>
            <w:r w:rsidRPr="24643FC0">
              <w:rPr>
                <w:sz w:val="22"/>
                <w:szCs w:val="22"/>
              </w:rPr>
              <w:t xml:space="preserve">: </w:t>
            </w:r>
            <w:r w:rsidR="7031E3B6" w:rsidRPr="24643FC0">
              <w:rPr>
                <w:sz w:val="22"/>
                <w:szCs w:val="22"/>
              </w:rPr>
              <w:t>UI View Manager</w:t>
            </w:r>
          </w:p>
        </w:tc>
      </w:tr>
      <w:tr w:rsidR="24643FC0" w14:paraId="68A1CFF3" w14:textId="77777777" w:rsidTr="3D9F0A11">
        <w:tc>
          <w:tcPr>
            <w:tcW w:w="9000" w:type="dxa"/>
            <w:gridSpan w:val="2"/>
          </w:tcPr>
          <w:p w14:paraId="2C1BBC62" w14:textId="0E0A51A2" w:rsidR="24643FC0" w:rsidRDefault="24643FC0" w:rsidP="24643FC0">
            <w:pPr>
              <w:rPr>
                <w:sz w:val="22"/>
                <w:szCs w:val="22"/>
              </w:rPr>
            </w:pPr>
            <w:r w:rsidRPr="24643FC0">
              <w:rPr>
                <w:b/>
                <w:bCs/>
                <w:sz w:val="22"/>
                <w:szCs w:val="22"/>
              </w:rPr>
              <w:t>Subclasses</w:t>
            </w:r>
            <w:r w:rsidRPr="24643FC0">
              <w:rPr>
                <w:sz w:val="22"/>
                <w:szCs w:val="22"/>
              </w:rPr>
              <w:t xml:space="preserve">: </w:t>
            </w:r>
          </w:p>
        </w:tc>
      </w:tr>
      <w:tr w:rsidR="24643FC0" w14:paraId="27C70428" w14:textId="77777777" w:rsidTr="3D9F0A11">
        <w:tc>
          <w:tcPr>
            <w:tcW w:w="9000" w:type="dxa"/>
            <w:gridSpan w:val="2"/>
          </w:tcPr>
          <w:p w14:paraId="6FFBFB3A" w14:textId="695D4573" w:rsidR="24643FC0" w:rsidRDefault="24643FC0" w:rsidP="24643FC0">
            <w:pPr>
              <w:rPr>
                <w:b/>
                <w:bCs/>
                <w:sz w:val="22"/>
                <w:szCs w:val="22"/>
              </w:rPr>
            </w:pPr>
            <w:r w:rsidRPr="24643FC0">
              <w:rPr>
                <w:b/>
                <w:bCs/>
                <w:sz w:val="22"/>
                <w:szCs w:val="22"/>
              </w:rPr>
              <w:t>Private Responsibilities</w:t>
            </w:r>
          </w:p>
          <w:p w14:paraId="0BFAE223" w14:textId="6414B7BA" w:rsidR="6FA091D3" w:rsidRDefault="6CCA8E4C" w:rsidP="2F3D452F">
            <w:pPr>
              <w:pStyle w:val="ListParagraph"/>
              <w:numPr>
                <w:ilvl w:val="0"/>
                <w:numId w:val="5"/>
              </w:numPr>
              <w:spacing w:line="259" w:lineRule="auto"/>
              <w:rPr>
                <w:sz w:val="22"/>
                <w:szCs w:val="22"/>
              </w:rPr>
            </w:pPr>
            <w:r w:rsidRPr="2F3D452F">
              <w:rPr>
                <w:sz w:val="22"/>
                <w:szCs w:val="22"/>
              </w:rPr>
              <w:t>Display information about graph.</w:t>
            </w:r>
          </w:p>
          <w:p w14:paraId="7BF87AEC" w14:textId="4B6637B7" w:rsidR="6FA091D3" w:rsidRDefault="6CCA8E4C" w:rsidP="2F3D452F">
            <w:pPr>
              <w:pStyle w:val="ListParagraph"/>
              <w:numPr>
                <w:ilvl w:val="0"/>
                <w:numId w:val="5"/>
              </w:numPr>
              <w:spacing w:line="259" w:lineRule="auto"/>
              <w:rPr>
                <w:sz w:val="22"/>
                <w:szCs w:val="22"/>
              </w:rPr>
            </w:pPr>
            <w:r w:rsidRPr="2F3D452F">
              <w:rPr>
                <w:sz w:val="22"/>
                <w:szCs w:val="22"/>
              </w:rPr>
              <w:t>Display information about table.</w:t>
            </w:r>
          </w:p>
          <w:p w14:paraId="5FCBFB8F" w14:textId="1B262801" w:rsidR="6FA091D3" w:rsidRDefault="6CCA8E4C" w:rsidP="2F3D452F">
            <w:pPr>
              <w:pStyle w:val="ListParagraph"/>
              <w:numPr>
                <w:ilvl w:val="0"/>
                <w:numId w:val="5"/>
              </w:numPr>
              <w:spacing w:line="259" w:lineRule="auto"/>
              <w:rPr>
                <w:sz w:val="22"/>
                <w:szCs w:val="22"/>
              </w:rPr>
            </w:pPr>
            <w:r w:rsidRPr="2F3D452F">
              <w:rPr>
                <w:sz w:val="22"/>
                <w:szCs w:val="22"/>
              </w:rPr>
              <w:t>Receive user input for creating a node.</w:t>
            </w:r>
          </w:p>
          <w:p w14:paraId="4F611D6C" w14:textId="4941A05B" w:rsidR="6FA091D3" w:rsidRDefault="6CCA8E4C" w:rsidP="2F3D452F">
            <w:pPr>
              <w:pStyle w:val="ListParagraph"/>
              <w:numPr>
                <w:ilvl w:val="0"/>
                <w:numId w:val="5"/>
              </w:numPr>
              <w:spacing w:line="259" w:lineRule="auto"/>
              <w:rPr>
                <w:sz w:val="22"/>
                <w:szCs w:val="22"/>
              </w:rPr>
            </w:pPr>
            <w:r w:rsidRPr="2F3D452F">
              <w:rPr>
                <w:sz w:val="22"/>
                <w:szCs w:val="22"/>
              </w:rPr>
              <w:t>Receive user input for creating new log entry.</w:t>
            </w:r>
          </w:p>
        </w:tc>
      </w:tr>
      <w:tr w:rsidR="24643FC0" w14:paraId="19002C32" w14:textId="77777777" w:rsidTr="3D9F0A11">
        <w:tc>
          <w:tcPr>
            <w:tcW w:w="9000" w:type="dxa"/>
            <w:gridSpan w:val="2"/>
          </w:tcPr>
          <w:p w14:paraId="60BACB60" w14:textId="618436C3" w:rsidR="24643FC0" w:rsidRDefault="34F4EC3D" w:rsidP="24643FC0">
            <w:pPr>
              <w:rPr>
                <w:sz w:val="22"/>
                <w:szCs w:val="22"/>
              </w:rPr>
            </w:pPr>
            <w:r w:rsidRPr="2F3D452F">
              <w:rPr>
                <w:b/>
                <w:bCs/>
                <w:sz w:val="22"/>
                <w:szCs w:val="22"/>
              </w:rPr>
              <w:t>Contract:</w:t>
            </w:r>
            <w:r w:rsidR="3B5E49FD" w:rsidRPr="2F3D452F">
              <w:rPr>
                <w:b/>
                <w:bCs/>
                <w:sz w:val="22"/>
                <w:szCs w:val="22"/>
              </w:rPr>
              <w:t xml:space="preserve"> </w:t>
            </w:r>
            <w:r w:rsidR="6FD52F17" w:rsidRPr="2F3D452F">
              <w:rPr>
                <w:sz w:val="22"/>
                <w:szCs w:val="22"/>
              </w:rPr>
              <w:t>6</w:t>
            </w:r>
            <w:r w:rsidRPr="2F3D452F">
              <w:rPr>
                <w:sz w:val="22"/>
                <w:szCs w:val="22"/>
              </w:rPr>
              <w:t xml:space="preserve"> </w:t>
            </w:r>
            <w:r w:rsidR="72BE77D0" w:rsidRPr="2F3D452F">
              <w:rPr>
                <w:sz w:val="22"/>
                <w:szCs w:val="22"/>
              </w:rPr>
              <w:t>Display nodes</w:t>
            </w:r>
          </w:p>
        </w:tc>
      </w:tr>
      <w:tr w:rsidR="24643FC0" w14:paraId="1B89D9B7" w14:textId="77777777" w:rsidTr="3D9F0A11">
        <w:tc>
          <w:tcPr>
            <w:tcW w:w="4500" w:type="dxa"/>
          </w:tcPr>
          <w:p w14:paraId="26E7C0EA" w14:textId="5B923B4C" w:rsidR="24643FC0" w:rsidRDefault="24643FC0" w:rsidP="24643FC0">
            <w:pPr>
              <w:rPr>
                <w:b/>
                <w:bCs/>
                <w:sz w:val="22"/>
                <w:szCs w:val="22"/>
              </w:rPr>
            </w:pPr>
            <w:r w:rsidRPr="24643FC0">
              <w:rPr>
                <w:b/>
                <w:bCs/>
                <w:sz w:val="22"/>
                <w:szCs w:val="22"/>
              </w:rPr>
              <w:t>Responsibilities</w:t>
            </w:r>
          </w:p>
        </w:tc>
        <w:tc>
          <w:tcPr>
            <w:tcW w:w="4500" w:type="dxa"/>
          </w:tcPr>
          <w:p w14:paraId="583B051C" w14:textId="68FBB1F2" w:rsidR="24643FC0" w:rsidRDefault="24643FC0" w:rsidP="24643FC0">
            <w:pPr>
              <w:rPr>
                <w:b/>
                <w:bCs/>
                <w:sz w:val="22"/>
                <w:szCs w:val="22"/>
              </w:rPr>
            </w:pPr>
            <w:r w:rsidRPr="24643FC0">
              <w:rPr>
                <w:b/>
                <w:bCs/>
                <w:sz w:val="22"/>
                <w:szCs w:val="22"/>
              </w:rPr>
              <w:t>Collaborations</w:t>
            </w:r>
          </w:p>
        </w:tc>
      </w:tr>
      <w:tr w:rsidR="24643FC0" w14:paraId="4A034479" w14:textId="77777777" w:rsidTr="3D9F0A11">
        <w:tc>
          <w:tcPr>
            <w:tcW w:w="4500" w:type="dxa"/>
          </w:tcPr>
          <w:p w14:paraId="38911C53" w14:textId="2F4FF0D6" w:rsidR="24643FC0" w:rsidRDefault="4BC7063E" w:rsidP="006E21B1">
            <w:pPr>
              <w:pStyle w:val="ListParagraph"/>
              <w:numPr>
                <w:ilvl w:val="0"/>
                <w:numId w:val="16"/>
              </w:numPr>
              <w:rPr>
                <w:sz w:val="22"/>
                <w:szCs w:val="22"/>
              </w:rPr>
            </w:pPr>
            <w:r w:rsidRPr="2F3D452F">
              <w:rPr>
                <w:sz w:val="22"/>
                <w:szCs w:val="22"/>
              </w:rPr>
              <w:t>Display nodes on the graph view</w:t>
            </w:r>
          </w:p>
        </w:tc>
        <w:tc>
          <w:tcPr>
            <w:tcW w:w="4500" w:type="dxa"/>
          </w:tcPr>
          <w:p w14:paraId="12411700" w14:textId="55D721B4" w:rsidR="24643FC0" w:rsidRDefault="263F7199" w:rsidP="24643FC0">
            <w:pPr>
              <w:spacing w:line="259" w:lineRule="auto"/>
              <w:rPr>
                <w:sz w:val="22"/>
                <w:szCs w:val="22"/>
              </w:rPr>
            </w:pPr>
            <w:r w:rsidRPr="0B9357BD">
              <w:rPr>
                <w:sz w:val="22"/>
                <w:szCs w:val="22"/>
              </w:rPr>
              <w:t>Q Graph Viz</w:t>
            </w:r>
          </w:p>
        </w:tc>
      </w:tr>
      <w:tr w:rsidR="0B9357BD" w14:paraId="50374902" w14:textId="77777777" w:rsidTr="3D9F0A11">
        <w:tc>
          <w:tcPr>
            <w:tcW w:w="8990" w:type="dxa"/>
            <w:gridSpan w:val="2"/>
          </w:tcPr>
          <w:p w14:paraId="1CA56EFE" w14:textId="0E54B052" w:rsidR="263F7199" w:rsidRDefault="263F7199" w:rsidP="0B9357BD">
            <w:pPr>
              <w:pStyle w:val="ListParagraph"/>
              <w:ind w:left="0"/>
              <w:rPr>
                <w:sz w:val="22"/>
                <w:szCs w:val="22"/>
              </w:rPr>
            </w:pPr>
            <w:r w:rsidRPr="2F3D452F">
              <w:rPr>
                <w:sz w:val="22"/>
                <w:szCs w:val="22"/>
              </w:rPr>
              <w:t xml:space="preserve">Contract: </w:t>
            </w:r>
            <w:r w:rsidR="4CB8E4DA" w:rsidRPr="2F3D452F">
              <w:rPr>
                <w:sz w:val="22"/>
                <w:szCs w:val="22"/>
              </w:rPr>
              <w:t xml:space="preserve">7 </w:t>
            </w:r>
            <w:r w:rsidRPr="2F3D452F">
              <w:rPr>
                <w:sz w:val="22"/>
                <w:szCs w:val="22"/>
              </w:rPr>
              <w:t>Display nodes and Connector</w:t>
            </w:r>
          </w:p>
        </w:tc>
      </w:tr>
      <w:tr w:rsidR="0B9357BD" w14:paraId="2045D804" w14:textId="77777777" w:rsidTr="3D9F0A11">
        <w:tc>
          <w:tcPr>
            <w:tcW w:w="4495" w:type="dxa"/>
          </w:tcPr>
          <w:p w14:paraId="1BB49ACB" w14:textId="50567117" w:rsidR="263F7199" w:rsidRDefault="263F7199" w:rsidP="0B9357BD">
            <w:pPr>
              <w:rPr>
                <w:b/>
                <w:bCs/>
                <w:sz w:val="22"/>
                <w:szCs w:val="22"/>
              </w:rPr>
            </w:pPr>
            <w:r w:rsidRPr="0B9357BD">
              <w:rPr>
                <w:b/>
                <w:bCs/>
                <w:sz w:val="22"/>
                <w:szCs w:val="22"/>
              </w:rPr>
              <w:t>Responsibilities</w:t>
            </w:r>
          </w:p>
        </w:tc>
        <w:tc>
          <w:tcPr>
            <w:tcW w:w="4495" w:type="dxa"/>
          </w:tcPr>
          <w:p w14:paraId="6E7B0ECB" w14:textId="248EC502" w:rsidR="263F7199" w:rsidRDefault="263F7199" w:rsidP="0B9357BD">
            <w:pPr>
              <w:pStyle w:val="ListParagraph"/>
              <w:ind w:left="0"/>
              <w:rPr>
                <w:b/>
                <w:bCs/>
                <w:sz w:val="22"/>
                <w:szCs w:val="22"/>
              </w:rPr>
            </w:pPr>
            <w:r w:rsidRPr="0B9357BD">
              <w:rPr>
                <w:b/>
                <w:bCs/>
                <w:sz w:val="22"/>
                <w:szCs w:val="22"/>
              </w:rPr>
              <w:t>Collaborations</w:t>
            </w:r>
          </w:p>
        </w:tc>
      </w:tr>
      <w:tr w:rsidR="0B9357BD" w14:paraId="473ED559" w14:textId="77777777" w:rsidTr="3D9F0A11">
        <w:tc>
          <w:tcPr>
            <w:tcW w:w="4495" w:type="dxa"/>
          </w:tcPr>
          <w:p w14:paraId="5FF374CA" w14:textId="59B6BCFD" w:rsidR="263F7199" w:rsidRDefault="263F7199" w:rsidP="006E21B1">
            <w:pPr>
              <w:pStyle w:val="ListParagraph"/>
              <w:numPr>
                <w:ilvl w:val="0"/>
                <w:numId w:val="17"/>
              </w:numPr>
              <w:rPr>
                <w:sz w:val="22"/>
                <w:szCs w:val="22"/>
              </w:rPr>
            </w:pPr>
            <w:r w:rsidRPr="2F3D452F">
              <w:rPr>
                <w:sz w:val="22"/>
                <w:szCs w:val="22"/>
              </w:rPr>
              <w:t>Display connectors on the graph view</w:t>
            </w:r>
          </w:p>
        </w:tc>
        <w:tc>
          <w:tcPr>
            <w:tcW w:w="4495" w:type="dxa"/>
          </w:tcPr>
          <w:p w14:paraId="49C2174C" w14:textId="1F4D441A" w:rsidR="263F7199" w:rsidRDefault="263F7199" w:rsidP="0B9357BD">
            <w:pPr>
              <w:pStyle w:val="ListParagraph"/>
              <w:ind w:left="0"/>
              <w:rPr>
                <w:sz w:val="22"/>
                <w:szCs w:val="22"/>
              </w:rPr>
            </w:pPr>
            <w:r w:rsidRPr="0B9357BD">
              <w:rPr>
                <w:sz w:val="22"/>
                <w:szCs w:val="22"/>
              </w:rPr>
              <w:t>Q Graph Viz</w:t>
            </w:r>
          </w:p>
        </w:tc>
      </w:tr>
      <w:tr w:rsidR="2F3D452F" w14:paraId="35D3F7C5" w14:textId="77777777" w:rsidTr="3D9F0A11">
        <w:tc>
          <w:tcPr>
            <w:tcW w:w="8990" w:type="dxa"/>
            <w:gridSpan w:val="2"/>
          </w:tcPr>
          <w:p w14:paraId="16047341" w14:textId="7C070AEE" w:rsidR="35133ADB" w:rsidRDefault="35133ADB" w:rsidP="2F3D452F">
            <w:pPr>
              <w:pStyle w:val="ListParagraph"/>
              <w:ind w:left="0"/>
              <w:rPr>
                <w:sz w:val="22"/>
                <w:szCs w:val="22"/>
              </w:rPr>
            </w:pPr>
            <w:r w:rsidRPr="2F3D452F">
              <w:rPr>
                <w:b/>
                <w:bCs/>
                <w:sz w:val="22"/>
                <w:szCs w:val="22"/>
              </w:rPr>
              <w:t>Contract:</w:t>
            </w:r>
            <w:r w:rsidRPr="2F3D452F">
              <w:rPr>
                <w:sz w:val="22"/>
                <w:szCs w:val="22"/>
              </w:rPr>
              <w:t xml:space="preserve"> </w:t>
            </w:r>
            <w:r w:rsidR="735A6B76" w:rsidRPr="2F3D452F">
              <w:rPr>
                <w:sz w:val="22"/>
                <w:szCs w:val="22"/>
              </w:rPr>
              <w:t>8</w:t>
            </w:r>
            <w:r w:rsidRPr="2F3D452F">
              <w:rPr>
                <w:sz w:val="22"/>
                <w:szCs w:val="22"/>
              </w:rPr>
              <w:t xml:space="preserve"> Export Graph</w:t>
            </w:r>
          </w:p>
        </w:tc>
      </w:tr>
      <w:tr w:rsidR="2F3D452F" w14:paraId="01C4C4FF" w14:textId="77777777" w:rsidTr="3D9F0A11">
        <w:tc>
          <w:tcPr>
            <w:tcW w:w="4496" w:type="dxa"/>
          </w:tcPr>
          <w:p w14:paraId="57D5DB2D" w14:textId="0849BA1B" w:rsidR="35133ADB" w:rsidRDefault="35133ADB" w:rsidP="2F3D452F">
            <w:pPr>
              <w:pStyle w:val="ListParagraph"/>
              <w:ind w:left="0"/>
              <w:rPr>
                <w:b/>
                <w:bCs/>
                <w:sz w:val="22"/>
                <w:szCs w:val="22"/>
              </w:rPr>
            </w:pPr>
            <w:r w:rsidRPr="3D9F0A11">
              <w:rPr>
                <w:b/>
                <w:bCs/>
                <w:sz w:val="22"/>
                <w:szCs w:val="22"/>
              </w:rPr>
              <w:t>Responsibilities</w:t>
            </w:r>
          </w:p>
        </w:tc>
        <w:tc>
          <w:tcPr>
            <w:tcW w:w="4494" w:type="dxa"/>
          </w:tcPr>
          <w:p w14:paraId="0052A157" w14:textId="07341E29" w:rsidR="35133ADB" w:rsidRDefault="35133ADB" w:rsidP="2F3D452F">
            <w:pPr>
              <w:pStyle w:val="ListParagraph"/>
              <w:ind w:left="0"/>
              <w:rPr>
                <w:b/>
                <w:bCs/>
                <w:sz w:val="22"/>
                <w:szCs w:val="22"/>
              </w:rPr>
            </w:pPr>
            <w:r w:rsidRPr="3D9F0A11">
              <w:rPr>
                <w:b/>
                <w:bCs/>
                <w:sz w:val="22"/>
                <w:szCs w:val="22"/>
              </w:rPr>
              <w:t>Collaborations</w:t>
            </w:r>
          </w:p>
        </w:tc>
      </w:tr>
      <w:tr w:rsidR="2F3D452F" w14:paraId="7964B941" w14:textId="77777777" w:rsidTr="3D9F0A11">
        <w:tc>
          <w:tcPr>
            <w:tcW w:w="4496" w:type="dxa"/>
          </w:tcPr>
          <w:p w14:paraId="6F3C3F33" w14:textId="3ED178B4" w:rsidR="5EED1795" w:rsidRDefault="5EED1795" w:rsidP="006E21B1">
            <w:pPr>
              <w:pStyle w:val="ListParagraph"/>
              <w:numPr>
                <w:ilvl w:val="0"/>
                <w:numId w:val="15"/>
              </w:numPr>
              <w:rPr>
                <w:sz w:val="22"/>
                <w:szCs w:val="22"/>
              </w:rPr>
            </w:pPr>
            <w:r w:rsidRPr="3D9F0A11">
              <w:rPr>
                <w:sz w:val="22"/>
                <w:szCs w:val="22"/>
              </w:rPr>
              <w:t>Display export button to export graph.</w:t>
            </w:r>
          </w:p>
          <w:p w14:paraId="6FE77836" w14:textId="7F8CE36B" w:rsidR="5EED1795" w:rsidRDefault="5EED1795" w:rsidP="006E21B1">
            <w:pPr>
              <w:pStyle w:val="ListParagraph"/>
              <w:numPr>
                <w:ilvl w:val="0"/>
                <w:numId w:val="15"/>
              </w:numPr>
              <w:rPr>
                <w:sz w:val="22"/>
                <w:szCs w:val="22"/>
              </w:rPr>
            </w:pPr>
            <w:r w:rsidRPr="3D9F0A11">
              <w:rPr>
                <w:sz w:val="22"/>
                <w:szCs w:val="22"/>
              </w:rPr>
              <w:t>Give user option to export graph as jpg, cvs.</w:t>
            </w:r>
          </w:p>
        </w:tc>
        <w:tc>
          <w:tcPr>
            <w:tcW w:w="4494" w:type="dxa"/>
          </w:tcPr>
          <w:p w14:paraId="15AD59D6" w14:textId="7D223F64" w:rsidR="7D6F7ABD" w:rsidRDefault="7D6F7ABD" w:rsidP="2F3D452F">
            <w:pPr>
              <w:pStyle w:val="ListParagraph"/>
              <w:ind w:left="0"/>
              <w:rPr>
                <w:sz w:val="22"/>
                <w:szCs w:val="22"/>
              </w:rPr>
            </w:pPr>
            <w:r w:rsidRPr="2F3D452F">
              <w:rPr>
                <w:sz w:val="22"/>
                <w:szCs w:val="22"/>
              </w:rPr>
              <w:t>Q Graph Viz</w:t>
            </w:r>
          </w:p>
        </w:tc>
      </w:tr>
    </w:tbl>
    <w:p w14:paraId="48406B82" w14:textId="6AE70DC7" w:rsidR="263F7199" w:rsidRDefault="263F7199" w:rsidP="0B9357BD">
      <w:r>
        <w:t xml:space="preserve">Contract </w:t>
      </w:r>
      <w:r w:rsidR="20E304EC">
        <w:t>6</w:t>
      </w:r>
    </w:p>
    <w:p w14:paraId="7E3B9FCB" w14:textId="43FF3FB7" w:rsidR="263F7199" w:rsidRDefault="263F7199" w:rsidP="0B9357BD">
      <w:pPr>
        <w:rPr>
          <w:b/>
          <w:bCs/>
        </w:rPr>
      </w:pPr>
      <w:r w:rsidRPr="0B9357BD">
        <w:rPr>
          <w:b/>
          <w:bCs/>
        </w:rPr>
        <w:t>Signature:</w:t>
      </w:r>
    </w:p>
    <w:p w14:paraId="2764E69F" w14:textId="70C69382" w:rsidR="263F7199" w:rsidRDefault="263F7199" w:rsidP="006E21B1">
      <w:pPr>
        <w:pStyle w:val="ListParagraph"/>
        <w:numPr>
          <w:ilvl w:val="0"/>
          <w:numId w:val="25"/>
        </w:numPr>
        <w:rPr>
          <w:b/>
          <w:bCs/>
        </w:rPr>
      </w:pPr>
      <w:r w:rsidRPr="0B9357BD">
        <w:rPr>
          <w:b/>
          <w:bCs/>
        </w:rPr>
        <w:t xml:space="preserve">Method Name:  </w:t>
      </w:r>
      <w:r>
        <w:t>dispayNodeView();</w:t>
      </w:r>
    </w:p>
    <w:p w14:paraId="3232DF2B" w14:textId="10A83722" w:rsidR="263F7199" w:rsidRDefault="263F7199" w:rsidP="006E21B1">
      <w:pPr>
        <w:pStyle w:val="ListParagraph"/>
        <w:numPr>
          <w:ilvl w:val="0"/>
          <w:numId w:val="25"/>
        </w:numPr>
        <w:rPr>
          <w:b/>
          <w:bCs/>
        </w:rPr>
      </w:pPr>
      <w:r w:rsidRPr="0B9357BD">
        <w:rPr>
          <w:b/>
          <w:bCs/>
        </w:rPr>
        <w:t xml:space="preserve">Return Value Type: </w:t>
      </w:r>
      <w:r>
        <w:t>void</w:t>
      </w:r>
    </w:p>
    <w:p w14:paraId="05FD471C" w14:textId="0BE4B6C6" w:rsidR="263F7199" w:rsidRDefault="263F7199" w:rsidP="006E21B1">
      <w:pPr>
        <w:pStyle w:val="ListParagraph"/>
        <w:numPr>
          <w:ilvl w:val="0"/>
          <w:numId w:val="25"/>
        </w:numPr>
        <w:rPr>
          <w:b/>
          <w:bCs/>
        </w:rPr>
      </w:pPr>
      <w:r w:rsidRPr="0B9357BD">
        <w:rPr>
          <w:b/>
          <w:bCs/>
        </w:rPr>
        <w:t xml:space="preserve">Input and output Parameters: </w:t>
      </w:r>
    </w:p>
    <w:p w14:paraId="63AE07A6" w14:textId="0E458244" w:rsidR="263F7199" w:rsidRDefault="263F7199" w:rsidP="006E21B1">
      <w:pPr>
        <w:pStyle w:val="ListParagraph"/>
        <w:numPr>
          <w:ilvl w:val="0"/>
          <w:numId w:val="25"/>
        </w:numPr>
        <w:rPr>
          <w:b/>
          <w:bCs/>
        </w:rPr>
      </w:pPr>
      <w:r w:rsidRPr="0B9357BD">
        <w:rPr>
          <w:b/>
          <w:bCs/>
        </w:rPr>
        <w:t xml:space="preserve">Description of Parameters: </w:t>
      </w:r>
      <w:r>
        <w:t xml:space="preserve">A node must be </w:t>
      </w:r>
      <w:r w:rsidR="0D9F2EA9">
        <w:t xml:space="preserve">drawn </w:t>
      </w:r>
      <w:r>
        <w:t>to be able to d</w:t>
      </w:r>
      <w:r w:rsidR="340132D4">
        <w:t xml:space="preserve">isplay </w:t>
      </w:r>
      <w:r>
        <w:t>it.</w:t>
      </w:r>
    </w:p>
    <w:p w14:paraId="0B009739" w14:textId="0D1A878C" w:rsidR="263F7199" w:rsidRDefault="263F7199">
      <w:r w:rsidRPr="0B9357BD">
        <w:rPr>
          <w:b/>
          <w:bCs/>
        </w:rPr>
        <w:t xml:space="preserve">Purpose: </w:t>
      </w:r>
      <w:r>
        <w:t>to display nodes to display for the user.</w:t>
      </w:r>
    </w:p>
    <w:p w14:paraId="2D7DC027" w14:textId="36A7188B" w:rsidR="263F7199" w:rsidRDefault="263F7199">
      <w:r w:rsidRPr="0B9357BD">
        <w:rPr>
          <w:b/>
          <w:bCs/>
        </w:rPr>
        <w:t xml:space="preserve">Pre-Conditions: </w:t>
      </w:r>
      <w:r>
        <w:t>At least one node object must exist.</w:t>
      </w:r>
    </w:p>
    <w:p w14:paraId="534EF696" w14:textId="6CC4DEAA" w:rsidR="263F7199" w:rsidRDefault="263F7199" w:rsidP="0B9357BD">
      <w:pPr>
        <w:rPr>
          <w:b/>
          <w:bCs/>
        </w:rPr>
      </w:pPr>
      <w:r w:rsidRPr="0B9357BD">
        <w:rPr>
          <w:b/>
          <w:bCs/>
        </w:rPr>
        <w:t xml:space="preserve">Post-Conditions: </w:t>
      </w:r>
      <w:r>
        <w:t>Representation of a node has been drawn on the Graph</w:t>
      </w:r>
      <w:r w:rsidR="21620739">
        <w:t>/ Table view.</w:t>
      </w:r>
    </w:p>
    <w:p w14:paraId="23D4FC91" w14:textId="17A9C7CB" w:rsidR="0B9357BD" w:rsidRDefault="0B9357BD" w:rsidP="0B9357BD"/>
    <w:p w14:paraId="78F4A7DE" w14:textId="62B2C37B" w:rsidR="263F7199" w:rsidRDefault="263F7199" w:rsidP="0B9357BD">
      <w:r>
        <w:t xml:space="preserve">Contract </w:t>
      </w:r>
      <w:r w:rsidR="19540E68">
        <w:t>7</w:t>
      </w:r>
    </w:p>
    <w:p w14:paraId="2911DB5E" w14:textId="43FF3FB7" w:rsidR="263F7199" w:rsidRDefault="263F7199" w:rsidP="0B9357BD">
      <w:pPr>
        <w:rPr>
          <w:b/>
          <w:bCs/>
        </w:rPr>
      </w:pPr>
      <w:r w:rsidRPr="0B9357BD">
        <w:rPr>
          <w:b/>
          <w:bCs/>
        </w:rPr>
        <w:t>Signature:</w:t>
      </w:r>
    </w:p>
    <w:p w14:paraId="1F586AFA" w14:textId="759CD9F2" w:rsidR="263F7199" w:rsidRDefault="263F7199" w:rsidP="006E21B1">
      <w:pPr>
        <w:pStyle w:val="ListParagraph"/>
        <w:numPr>
          <w:ilvl w:val="0"/>
          <w:numId w:val="25"/>
        </w:numPr>
        <w:rPr>
          <w:b/>
          <w:bCs/>
        </w:rPr>
      </w:pPr>
      <w:r w:rsidRPr="0B9357BD">
        <w:rPr>
          <w:b/>
          <w:bCs/>
        </w:rPr>
        <w:t xml:space="preserve">Method Name:  </w:t>
      </w:r>
      <w:r>
        <w:t>d</w:t>
      </w:r>
      <w:r w:rsidR="59E75B57">
        <w:t>isplayConnectionView</w:t>
      </w:r>
      <w:r>
        <w:t>();</w:t>
      </w:r>
    </w:p>
    <w:p w14:paraId="7A5BB473" w14:textId="10A83722" w:rsidR="263F7199" w:rsidRDefault="263F7199" w:rsidP="006E21B1">
      <w:pPr>
        <w:pStyle w:val="ListParagraph"/>
        <w:numPr>
          <w:ilvl w:val="0"/>
          <w:numId w:val="25"/>
        </w:numPr>
        <w:rPr>
          <w:b/>
          <w:bCs/>
        </w:rPr>
      </w:pPr>
      <w:r w:rsidRPr="0B9357BD">
        <w:rPr>
          <w:b/>
          <w:bCs/>
        </w:rPr>
        <w:t xml:space="preserve">Return Value Type: </w:t>
      </w:r>
      <w:r>
        <w:t>void</w:t>
      </w:r>
    </w:p>
    <w:p w14:paraId="295E54DC" w14:textId="235ED8C2" w:rsidR="263F7199" w:rsidRDefault="263F7199" w:rsidP="006E21B1">
      <w:pPr>
        <w:pStyle w:val="ListParagraph"/>
        <w:numPr>
          <w:ilvl w:val="0"/>
          <w:numId w:val="25"/>
        </w:numPr>
        <w:rPr>
          <w:b/>
          <w:bCs/>
        </w:rPr>
      </w:pPr>
      <w:r w:rsidRPr="0B9357BD">
        <w:rPr>
          <w:b/>
          <w:bCs/>
        </w:rPr>
        <w:lastRenderedPageBreak/>
        <w:t xml:space="preserve">Input and output Parameters: </w:t>
      </w:r>
    </w:p>
    <w:p w14:paraId="1F133793" w14:textId="15A89D8E" w:rsidR="263F7199" w:rsidRDefault="263F7199" w:rsidP="006E21B1">
      <w:pPr>
        <w:pStyle w:val="ListParagraph"/>
        <w:numPr>
          <w:ilvl w:val="0"/>
          <w:numId w:val="25"/>
        </w:numPr>
        <w:rPr>
          <w:b/>
          <w:bCs/>
        </w:rPr>
      </w:pPr>
      <w:r w:rsidRPr="0B9357BD">
        <w:rPr>
          <w:b/>
          <w:bCs/>
        </w:rPr>
        <w:t xml:space="preserve">Description of Parameters: </w:t>
      </w:r>
      <w:r>
        <w:t xml:space="preserve">A connector </w:t>
      </w:r>
      <w:r w:rsidR="7157007A">
        <w:t xml:space="preserve">and node </w:t>
      </w:r>
      <w:r>
        <w:t xml:space="preserve">must be </w:t>
      </w:r>
      <w:r w:rsidR="574D9AB6">
        <w:t xml:space="preserve">drawn </w:t>
      </w:r>
      <w:r>
        <w:t>to be able to d</w:t>
      </w:r>
      <w:r w:rsidR="61FE97B3">
        <w:t>isplay</w:t>
      </w:r>
      <w:r>
        <w:t xml:space="preserve"> it.</w:t>
      </w:r>
    </w:p>
    <w:p w14:paraId="77EB2E62" w14:textId="4B55F21A" w:rsidR="263F7199" w:rsidRDefault="263F7199">
      <w:r w:rsidRPr="0B9357BD">
        <w:rPr>
          <w:b/>
          <w:bCs/>
        </w:rPr>
        <w:t xml:space="preserve">Purpose: </w:t>
      </w:r>
      <w:r>
        <w:t>to draw connectors to display for the user.</w:t>
      </w:r>
    </w:p>
    <w:p w14:paraId="703E2D32" w14:textId="6E540E22" w:rsidR="263F7199" w:rsidRDefault="263F7199" w:rsidP="0B9357BD">
      <w:pPr>
        <w:spacing w:line="259" w:lineRule="auto"/>
      </w:pPr>
      <w:r w:rsidRPr="2F3D452F">
        <w:rPr>
          <w:b/>
          <w:bCs/>
        </w:rPr>
        <w:t xml:space="preserve">Pre-Conditions: </w:t>
      </w:r>
      <w:r>
        <w:t>There must exist 2 nodes t</w:t>
      </w:r>
      <w:r w:rsidR="4808820B">
        <w:t xml:space="preserve">hat have </w:t>
      </w:r>
      <w:r w:rsidR="106D14B8">
        <w:t>drawn</w:t>
      </w:r>
      <w:r>
        <w:t xml:space="preserve"> </w:t>
      </w:r>
      <w:r w:rsidR="168D9B20">
        <w:t xml:space="preserve">and </w:t>
      </w:r>
      <w:r>
        <w:t xml:space="preserve">a connection between them. </w:t>
      </w:r>
    </w:p>
    <w:p w14:paraId="2464111E" w14:textId="61804E30" w:rsidR="263F7199" w:rsidRDefault="263F7199">
      <w:r w:rsidRPr="2F3D452F">
        <w:rPr>
          <w:b/>
          <w:bCs/>
        </w:rPr>
        <w:t xml:space="preserve">Post-Conditions: </w:t>
      </w:r>
      <w:r>
        <w:t>Representation of a connection has been d</w:t>
      </w:r>
      <w:r w:rsidR="7DFC1EC4">
        <w:t xml:space="preserve">isplayed </w:t>
      </w:r>
      <w:r>
        <w:t>between two nodes.</w:t>
      </w:r>
    </w:p>
    <w:p w14:paraId="7B4DD29E" w14:textId="33C57AC7" w:rsidR="2F3D452F" w:rsidRDefault="2F3D452F" w:rsidP="2F3D452F"/>
    <w:p w14:paraId="1A9BEF79" w14:textId="567AEB03" w:rsidR="6C03AAF0" w:rsidRDefault="6C03AAF0">
      <w:r>
        <w:t>Contract 8</w:t>
      </w:r>
    </w:p>
    <w:p w14:paraId="0807D573" w14:textId="43FF3FB7" w:rsidR="6C03AAF0" w:rsidRDefault="6C03AAF0" w:rsidP="2F3D452F">
      <w:pPr>
        <w:rPr>
          <w:b/>
          <w:bCs/>
        </w:rPr>
      </w:pPr>
      <w:r w:rsidRPr="2F3D452F">
        <w:rPr>
          <w:b/>
          <w:bCs/>
        </w:rPr>
        <w:t>Signature:</w:t>
      </w:r>
    </w:p>
    <w:p w14:paraId="5FBE0C1C" w14:textId="541CBC12" w:rsidR="6C03AAF0" w:rsidRDefault="6C03AAF0" w:rsidP="006E21B1">
      <w:pPr>
        <w:pStyle w:val="ListParagraph"/>
        <w:numPr>
          <w:ilvl w:val="0"/>
          <w:numId w:val="25"/>
        </w:numPr>
        <w:rPr>
          <w:b/>
          <w:bCs/>
        </w:rPr>
      </w:pPr>
      <w:r w:rsidRPr="2F3D452F">
        <w:rPr>
          <w:b/>
          <w:bCs/>
        </w:rPr>
        <w:t xml:space="preserve">Method Name:  </w:t>
      </w:r>
      <w:r>
        <w:t>exportGraph();</w:t>
      </w:r>
    </w:p>
    <w:p w14:paraId="6B765C2B" w14:textId="10A83722" w:rsidR="6C03AAF0" w:rsidRDefault="6C03AAF0" w:rsidP="006E21B1">
      <w:pPr>
        <w:pStyle w:val="ListParagraph"/>
        <w:numPr>
          <w:ilvl w:val="0"/>
          <w:numId w:val="25"/>
        </w:numPr>
        <w:rPr>
          <w:b/>
          <w:bCs/>
        </w:rPr>
      </w:pPr>
      <w:r w:rsidRPr="2F3D452F">
        <w:rPr>
          <w:b/>
          <w:bCs/>
        </w:rPr>
        <w:t xml:space="preserve">Return Value Type: </w:t>
      </w:r>
      <w:r>
        <w:t>void</w:t>
      </w:r>
    </w:p>
    <w:p w14:paraId="681699EF" w14:textId="235ED8C2" w:rsidR="6C03AAF0" w:rsidRDefault="6C03AAF0" w:rsidP="006E21B1">
      <w:pPr>
        <w:pStyle w:val="ListParagraph"/>
        <w:numPr>
          <w:ilvl w:val="0"/>
          <w:numId w:val="25"/>
        </w:numPr>
        <w:rPr>
          <w:b/>
          <w:bCs/>
        </w:rPr>
      </w:pPr>
      <w:r w:rsidRPr="2F3D452F">
        <w:rPr>
          <w:b/>
          <w:bCs/>
        </w:rPr>
        <w:t xml:space="preserve">Input and output Parameters: </w:t>
      </w:r>
    </w:p>
    <w:p w14:paraId="57CF1340" w14:textId="7F251433" w:rsidR="6C03AAF0" w:rsidRDefault="6C03AAF0" w:rsidP="006E21B1">
      <w:pPr>
        <w:pStyle w:val="ListParagraph"/>
        <w:numPr>
          <w:ilvl w:val="0"/>
          <w:numId w:val="25"/>
        </w:numPr>
        <w:rPr>
          <w:b/>
          <w:bCs/>
        </w:rPr>
      </w:pPr>
      <w:r w:rsidRPr="2F3D452F">
        <w:rPr>
          <w:b/>
          <w:bCs/>
        </w:rPr>
        <w:t xml:space="preserve">Description of Parameters: </w:t>
      </w:r>
    </w:p>
    <w:p w14:paraId="3B687AD2" w14:textId="05F84FF9" w:rsidR="6C03AAF0" w:rsidRDefault="6C03AAF0" w:rsidP="2F3D452F">
      <w:pPr>
        <w:rPr>
          <w:b/>
          <w:bCs/>
        </w:rPr>
      </w:pPr>
      <w:r w:rsidRPr="3D9F0A11">
        <w:rPr>
          <w:b/>
          <w:bCs/>
        </w:rPr>
        <w:t xml:space="preserve">Purpose: </w:t>
      </w:r>
      <w:r>
        <w:t>to allow the user to export the current graph as a jpg, png, csv.</w:t>
      </w:r>
    </w:p>
    <w:p w14:paraId="0C6A35DE" w14:textId="77866C02" w:rsidR="6C03AAF0" w:rsidRDefault="6C03AAF0" w:rsidP="2F3D452F">
      <w:pPr>
        <w:spacing w:line="259" w:lineRule="auto"/>
      </w:pPr>
      <w:r w:rsidRPr="2F3D452F">
        <w:rPr>
          <w:b/>
          <w:bCs/>
        </w:rPr>
        <w:t xml:space="preserve">Pre-Conditions: </w:t>
      </w:r>
      <w:r w:rsidR="657467FC">
        <w:t>there are vectors with log entries associated to them.</w:t>
      </w:r>
    </w:p>
    <w:p w14:paraId="68B786E8" w14:textId="5BFD7A24" w:rsidR="6C03AAF0" w:rsidRDefault="6C03AAF0">
      <w:r w:rsidRPr="2F3D452F">
        <w:rPr>
          <w:b/>
          <w:bCs/>
        </w:rPr>
        <w:t xml:space="preserve">Post-Conditions: </w:t>
      </w:r>
      <w:r w:rsidR="4ABEAB08" w:rsidRPr="2F3D452F">
        <w:rPr>
          <w:b/>
          <w:bCs/>
        </w:rPr>
        <w:t>t</w:t>
      </w:r>
      <w:r w:rsidR="4ABEAB08">
        <w:t>he user can save a jpg, png, csv.</w:t>
      </w:r>
    </w:p>
    <w:p w14:paraId="1120CD61" w14:textId="24DDC53D" w:rsidR="2F3D452F" w:rsidRDefault="2F3D452F" w:rsidP="2F3D452F"/>
    <w:p w14:paraId="41A4F300" w14:textId="58F01333" w:rsidR="0B9357BD" w:rsidRDefault="0B9357BD" w:rsidP="0B9357BD"/>
    <w:p w14:paraId="1CF0EB43" w14:textId="7441E066" w:rsidR="1EFE1E75" w:rsidRDefault="1EFE1E75" w:rsidP="1CC79CF2">
      <w:pPr>
        <w:pStyle w:val="Heading3"/>
      </w:pPr>
      <w:bookmarkStart w:id="85" w:name="_Toc34561195"/>
      <w:r>
        <w:t>UI Vector Config View</w:t>
      </w:r>
      <w:bookmarkEnd w:id="85"/>
    </w:p>
    <w:p w14:paraId="6B2572B0" w14:textId="3BD2B030" w:rsidR="42AE3360" w:rsidRDefault="42AE3360" w:rsidP="1CC79CF2">
      <w:pPr>
        <w:jc w:val="center"/>
        <w:rPr>
          <w:i/>
          <w:iCs/>
        </w:rPr>
      </w:pPr>
      <w:r w:rsidRPr="1CC79CF2">
        <w:rPr>
          <w:i/>
          <w:iCs/>
        </w:rPr>
        <w:t>Table 3.2</w:t>
      </w:r>
    </w:p>
    <w:tbl>
      <w:tblPr>
        <w:tblStyle w:val="TableGrid"/>
        <w:tblW w:w="0" w:type="auto"/>
        <w:tblLook w:val="06A0" w:firstRow="1" w:lastRow="0" w:firstColumn="1" w:lastColumn="0" w:noHBand="1" w:noVBand="1"/>
      </w:tblPr>
      <w:tblGrid>
        <w:gridCol w:w="4495"/>
        <w:gridCol w:w="4495"/>
      </w:tblGrid>
      <w:tr w:rsidR="1CC79CF2" w14:paraId="3C2A74BF" w14:textId="77777777" w:rsidTr="2F3D452F">
        <w:tc>
          <w:tcPr>
            <w:tcW w:w="8990" w:type="dxa"/>
            <w:gridSpan w:val="2"/>
            <w:shd w:val="clear" w:color="auto" w:fill="D9E2F3" w:themeFill="accent1" w:themeFillTint="33"/>
          </w:tcPr>
          <w:p w14:paraId="4B92FA61" w14:textId="4F9C18AE" w:rsidR="1CC79CF2" w:rsidRDefault="1CC79CF2" w:rsidP="1CC79CF2">
            <w:pPr>
              <w:rPr>
                <w:sz w:val="22"/>
                <w:szCs w:val="22"/>
              </w:rPr>
            </w:pPr>
            <w:r w:rsidRPr="1CC79CF2">
              <w:rPr>
                <w:b/>
                <w:bCs/>
                <w:sz w:val="22"/>
                <w:szCs w:val="22"/>
              </w:rPr>
              <w:t>Class Name</w:t>
            </w:r>
            <w:r w:rsidRPr="1CC79CF2">
              <w:rPr>
                <w:sz w:val="22"/>
                <w:szCs w:val="22"/>
              </w:rPr>
              <w:t xml:space="preserve">: UI </w:t>
            </w:r>
            <w:r w:rsidR="1B255E46" w:rsidRPr="1CC79CF2">
              <w:rPr>
                <w:sz w:val="22"/>
                <w:szCs w:val="22"/>
              </w:rPr>
              <w:t>Vector Config View</w:t>
            </w:r>
          </w:p>
        </w:tc>
      </w:tr>
      <w:tr w:rsidR="1CC79CF2" w14:paraId="05397741" w14:textId="77777777" w:rsidTr="2F3D452F">
        <w:tc>
          <w:tcPr>
            <w:tcW w:w="8990" w:type="dxa"/>
            <w:gridSpan w:val="2"/>
          </w:tcPr>
          <w:p w14:paraId="12DF2A48"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1C05872A" w14:textId="77777777" w:rsidTr="2F3D452F">
        <w:tc>
          <w:tcPr>
            <w:tcW w:w="8990" w:type="dxa"/>
            <w:gridSpan w:val="2"/>
          </w:tcPr>
          <w:p w14:paraId="4AE2C300" w14:textId="0E0A51A2" w:rsidR="1CC79CF2" w:rsidRDefault="1CC79CF2" w:rsidP="1CC79CF2">
            <w:pPr>
              <w:rPr>
                <w:sz w:val="22"/>
                <w:szCs w:val="22"/>
              </w:rPr>
            </w:pPr>
            <w:r w:rsidRPr="1CC79CF2">
              <w:rPr>
                <w:b/>
                <w:bCs/>
                <w:sz w:val="22"/>
                <w:szCs w:val="22"/>
              </w:rPr>
              <w:t>Subclasses</w:t>
            </w:r>
            <w:r w:rsidRPr="1CC79CF2">
              <w:rPr>
                <w:sz w:val="22"/>
                <w:szCs w:val="22"/>
              </w:rPr>
              <w:t xml:space="preserve">: </w:t>
            </w:r>
          </w:p>
        </w:tc>
      </w:tr>
      <w:tr w:rsidR="1CC79CF2" w14:paraId="56489F79" w14:textId="77777777" w:rsidTr="2F3D452F">
        <w:tc>
          <w:tcPr>
            <w:tcW w:w="8990" w:type="dxa"/>
            <w:gridSpan w:val="2"/>
          </w:tcPr>
          <w:p w14:paraId="384352DC" w14:textId="695D4573" w:rsidR="1CC79CF2" w:rsidRDefault="1CC79CF2" w:rsidP="1CC79CF2">
            <w:pPr>
              <w:rPr>
                <w:b/>
                <w:bCs/>
                <w:sz w:val="22"/>
                <w:szCs w:val="22"/>
              </w:rPr>
            </w:pPr>
            <w:r w:rsidRPr="1CC79CF2">
              <w:rPr>
                <w:b/>
                <w:bCs/>
                <w:sz w:val="22"/>
                <w:szCs w:val="22"/>
              </w:rPr>
              <w:t>Private Responsibilities</w:t>
            </w:r>
          </w:p>
          <w:p w14:paraId="2252F2F0" w14:textId="69D46F9C" w:rsidR="09E778F1" w:rsidRDefault="16765618" w:rsidP="006E21B1">
            <w:pPr>
              <w:pStyle w:val="ListParagraph"/>
              <w:numPr>
                <w:ilvl w:val="0"/>
                <w:numId w:val="13"/>
              </w:numPr>
              <w:spacing w:line="259" w:lineRule="auto"/>
              <w:rPr>
                <w:sz w:val="22"/>
                <w:szCs w:val="22"/>
              </w:rPr>
            </w:pPr>
            <w:r w:rsidRPr="2F3D452F">
              <w:rPr>
                <w:sz w:val="22"/>
                <w:szCs w:val="22"/>
              </w:rPr>
              <w:t>Ask user for Vector name input</w:t>
            </w:r>
          </w:p>
          <w:p w14:paraId="590651D2" w14:textId="73EBD388" w:rsidR="09E778F1" w:rsidRDefault="16765618" w:rsidP="006E21B1">
            <w:pPr>
              <w:pStyle w:val="ListParagraph"/>
              <w:numPr>
                <w:ilvl w:val="0"/>
                <w:numId w:val="13"/>
              </w:numPr>
              <w:spacing w:line="259" w:lineRule="auto"/>
              <w:rPr>
                <w:sz w:val="22"/>
                <w:szCs w:val="22"/>
              </w:rPr>
            </w:pPr>
            <w:r w:rsidRPr="2F3D452F">
              <w:rPr>
                <w:sz w:val="22"/>
                <w:szCs w:val="22"/>
              </w:rPr>
              <w:t xml:space="preserve">Ask </w:t>
            </w:r>
            <w:r w:rsidR="4664FF2F" w:rsidRPr="2F3D452F">
              <w:rPr>
                <w:sz w:val="22"/>
                <w:szCs w:val="22"/>
              </w:rPr>
              <w:t>user</w:t>
            </w:r>
            <w:r w:rsidRPr="2F3D452F">
              <w:rPr>
                <w:sz w:val="22"/>
                <w:szCs w:val="22"/>
              </w:rPr>
              <w:t xml:space="preserve"> for Vector description input</w:t>
            </w:r>
          </w:p>
        </w:tc>
      </w:tr>
      <w:tr w:rsidR="1CC79CF2" w14:paraId="5E31937A" w14:textId="77777777" w:rsidTr="2F3D452F">
        <w:tc>
          <w:tcPr>
            <w:tcW w:w="8990" w:type="dxa"/>
            <w:gridSpan w:val="2"/>
          </w:tcPr>
          <w:p w14:paraId="52833C83" w14:textId="527C9634" w:rsidR="1CC79CF2" w:rsidRDefault="682BD20F" w:rsidP="1CC79CF2">
            <w:pPr>
              <w:rPr>
                <w:sz w:val="22"/>
                <w:szCs w:val="22"/>
              </w:rPr>
            </w:pPr>
            <w:r w:rsidRPr="2F3D452F">
              <w:rPr>
                <w:b/>
                <w:bCs/>
                <w:sz w:val="22"/>
                <w:szCs w:val="22"/>
              </w:rPr>
              <w:t>Contract:</w:t>
            </w:r>
            <w:r w:rsidRPr="2F3D452F">
              <w:rPr>
                <w:sz w:val="22"/>
                <w:szCs w:val="22"/>
              </w:rPr>
              <w:t xml:space="preserve"> </w:t>
            </w:r>
          </w:p>
        </w:tc>
      </w:tr>
      <w:tr w:rsidR="1CC79CF2" w14:paraId="32E5ED64" w14:textId="77777777" w:rsidTr="2F3D452F">
        <w:tc>
          <w:tcPr>
            <w:tcW w:w="4495" w:type="dxa"/>
          </w:tcPr>
          <w:p w14:paraId="7ADB4EAA" w14:textId="5B923B4C" w:rsidR="1CC79CF2" w:rsidRDefault="1CC79CF2" w:rsidP="1CC79CF2">
            <w:pPr>
              <w:rPr>
                <w:b/>
                <w:bCs/>
                <w:sz w:val="22"/>
                <w:szCs w:val="22"/>
              </w:rPr>
            </w:pPr>
            <w:r w:rsidRPr="1CC79CF2">
              <w:rPr>
                <w:b/>
                <w:bCs/>
                <w:sz w:val="22"/>
                <w:szCs w:val="22"/>
              </w:rPr>
              <w:t>Responsibilities</w:t>
            </w:r>
          </w:p>
        </w:tc>
        <w:tc>
          <w:tcPr>
            <w:tcW w:w="4495" w:type="dxa"/>
          </w:tcPr>
          <w:p w14:paraId="5ACEC876" w14:textId="68FBB1F2" w:rsidR="1CC79CF2" w:rsidRDefault="1CC79CF2" w:rsidP="1CC79CF2">
            <w:pPr>
              <w:rPr>
                <w:b/>
                <w:bCs/>
                <w:sz w:val="22"/>
                <w:szCs w:val="22"/>
              </w:rPr>
            </w:pPr>
            <w:r w:rsidRPr="1CC79CF2">
              <w:rPr>
                <w:b/>
                <w:bCs/>
                <w:sz w:val="22"/>
                <w:szCs w:val="22"/>
              </w:rPr>
              <w:t>Collaborations</w:t>
            </w:r>
          </w:p>
        </w:tc>
      </w:tr>
      <w:tr w:rsidR="1CC79CF2" w14:paraId="6A2008F9" w14:textId="77777777" w:rsidTr="2F3D452F">
        <w:tc>
          <w:tcPr>
            <w:tcW w:w="4495" w:type="dxa"/>
          </w:tcPr>
          <w:p w14:paraId="425CEED7" w14:textId="62360614" w:rsidR="1CC79CF2" w:rsidRDefault="1CC79CF2" w:rsidP="1CC79CF2">
            <w:pPr>
              <w:pStyle w:val="ListParagraph"/>
              <w:rPr>
                <w:sz w:val="22"/>
                <w:szCs w:val="22"/>
              </w:rPr>
            </w:pPr>
          </w:p>
        </w:tc>
        <w:tc>
          <w:tcPr>
            <w:tcW w:w="4495" w:type="dxa"/>
          </w:tcPr>
          <w:p w14:paraId="077386BE" w14:textId="256B9D63" w:rsidR="1CC79CF2" w:rsidRDefault="1CC79CF2" w:rsidP="1CC79CF2">
            <w:pPr>
              <w:spacing w:line="259" w:lineRule="auto"/>
              <w:rPr>
                <w:sz w:val="22"/>
                <w:szCs w:val="22"/>
              </w:rPr>
            </w:pPr>
          </w:p>
        </w:tc>
      </w:tr>
    </w:tbl>
    <w:p w14:paraId="0D4F2ADD" w14:textId="123756AA" w:rsidR="1CC79CF2" w:rsidRDefault="1CC79CF2" w:rsidP="1CC79CF2"/>
    <w:p w14:paraId="53AE2955" w14:textId="7B55CF6D" w:rsidR="24643FC0" w:rsidRDefault="1CAC0E86" w:rsidP="1CC79CF2">
      <w:pPr>
        <w:pStyle w:val="Heading3"/>
      </w:pPr>
      <w:bookmarkStart w:id="86" w:name="_Toc34561196"/>
      <w:r>
        <w:t>UI Action Report View</w:t>
      </w:r>
      <w:bookmarkEnd w:id="86"/>
    </w:p>
    <w:p w14:paraId="464AEFE1" w14:textId="6E85C1DC" w:rsidR="174327AA" w:rsidRDefault="174327AA" w:rsidP="1CC79CF2">
      <w:pPr>
        <w:jc w:val="center"/>
        <w:rPr>
          <w:i/>
          <w:iCs/>
        </w:rPr>
      </w:pPr>
      <w:r w:rsidRPr="1CC79CF2">
        <w:rPr>
          <w:i/>
          <w:iCs/>
        </w:rPr>
        <w:t>Table 3.</w:t>
      </w:r>
      <w:r w:rsidR="2A60CC8F" w:rsidRPr="1CC79CF2">
        <w:rPr>
          <w:i/>
          <w:iCs/>
        </w:rPr>
        <w:t>3</w:t>
      </w:r>
    </w:p>
    <w:tbl>
      <w:tblPr>
        <w:tblStyle w:val="TableGrid"/>
        <w:tblW w:w="0" w:type="auto"/>
        <w:tblLook w:val="06A0" w:firstRow="1" w:lastRow="0" w:firstColumn="1" w:lastColumn="0" w:noHBand="1" w:noVBand="1"/>
      </w:tblPr>
      <w:tblGrid>
        <w:gridCol w:w="4495"/>
        <w:gridCol w:w="4495"/>
      </w:tblGrid>
      <w:tr w:rsidR="1CC79CF2" w14:paraId="7114948D" w14:textId="77777777" w:rsidTr="3D9F0A11">
        <w:tc>
          <w:tcPr>
            <w:tcW w:w="8990" w:type="dxa"/>
            <w:gridSpan w:val="2"/>
            <w:shd w:val="clear" w:color="auto" w:fill="D9E2F3" w:themeFill="accent1" w:themeFillTint="33"/>
          </w:tcPr>
          <w:p w14:paraId="763DC497" w14:textId="1AD9F3C0" w:rsidR="1CC79CF2" w:rsidRDefault="1CC79CF2" w:rsidP="1CC79CF2">
            <w:pPr>
              <w:rPr>
                <w:sz w:val="22"/>
                <w:szCs w:val="22"/>
              </w:rPr>
            </w:pPr>
            <w:r w:rsidRPr="1CC79CF2">
              <w:rPr>
                <w:b/>
                <w:bCs/>
                <w:sz w:val="22"/>
                <w:szCs w:val="22"/>
              </w:rPr>
              <w:t>Class Name</w:t>
            </w:r>
            <w:r w:rsidRPr="1CC79CF2">
              <w:rPr>
                <w:sz w:val="22"/>
                <w:szCs w:val="22"/>
              </w:rPr>
              <w:t xml:space="preserve">: UI </w:t>
            </w:r>
            <w:r w:rsidR="503E872A" w:rsidRPr="1CC79CF2">
              <w:rPr>
                <w:sz w:val="22"/>
                <w:szCs w:val="22"/>
              </w:rPr>
              <w:t>Action Report</w:t>
            </w:r>
            <w:r w:rsidRPr="1CC79CF2">
              <w:rPr>
                <w:sz w:val="22"/>
                <w:szCs w:val="22"/>
              </w:rPr>
              <w:t xml:space="preserve"> </w:t>
            </w:r>
            <w:r w:rsidR="7ED7A415" w:rsidRPr="1CC79CF2">
              <w:rPr>
                <w:sz w:val="22"/>
                <w:szCs w:val="22"/>
              </w:rPr>
              <w:t>V</w:t>
            </w:r>
            <w:r w:rsidRPr="1CC79CF2">
              <w:rPr>
                <w:sz w:val="22"/>
                <w:szCs w:val="22"/>
              </w:rPr>
              <w:t>iew</w:t>
            </w:r>
          </w:p>
        </w:tc>
      </w:tr>
      <w:tr w:rsidR="1CC79CF2" w14:paraId="15D21D84" w14:textId="77777777" w:rsidTr="3D9F0A11">
        <w:tc>
          <w:tcPr>
            <w:tcW w:w="8990" w:type="dxa"/>
            <w:gridSpan w:val="2"/>
          </w:tcPr>
          <w:p w14:paraId="7364B641"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5100E17F" w14:textId="77777777" w:rsidTr="3D9F0A11">
        <w:tc>
          <w:tcPr>
            <w:tcW w:w="8990" w:type="dxa"/>
            <w:gridSpan w:val="2"/>
          </w:tcPr>
          <w:p w14:paraId="5B8B5C79" w14:textId="0E0A51A2" w:rsidR="1CC79CF2" w:rsidRDefault="1CC79CF2" w:rsidP="1CC79CF2">
            <w:pPr>
              <w:rPr>
                <w:sz w:val="22"/>
                <w:szCs w:val="22"/>
              </w:rPr>
            </w:pPr>
            <w:r w:rsidRPr="1CC79CF2">
              <w:rPr>
                <w:b/>
                <w:bCs/>
                <w:sz w:val="22"/>
                <w:szCs w:val="22"/>
              </w:rPr>
              <w:t>Subclasses</w:t>
            </w:r>
            <w:r w:rsidRPr="1CC79CF2">
              <w:rPr>
                <w:sz w:val="22"/>
                <w:szCs w:val="22"/>
              </w:rPr>
              <w:t xml:space="preserve">: </w:t>
            </w:r>
          </w:p>
        </w:tc>
      </w:tr>
      <w:tr w:rsidR="1CC79CF2" w14:paraId="421A969C" w14:textId="77777777" w:rsidTr="3D9F0A11">
        <w:tc>
          <w:tcPr>
            <w:tcW w:w="8990" w:type="dxa"/>
            <w:gridSpan w:val="2"/>
          </w:tcPr>
          <w:p w14:paraId="443D5611" w14:textId="695D4573" w:rsidR="1CC79CF2" w:rsidRDefault="1CC79CF2" w:rsidP="1CC79CF2">
            <w:pPr>
              <w:rPr>
                <w:b/>
                <w:bCs/>
                <w:sz w:val="22"/>
                <w:szCs w:val="22"/>
              </w:rPr>
            </w:pPr>
            <w:r w:rsidRPr="1CC79CF2">
              <w:rPr>
                <w:b/>
                <w:bCs/>
                <w:sz w:val="22"/>
                <w:szCs w:val="22"/>
              </w:rPr>
              <w:t>Private Responsibilities</w:t>
            </w:r>
          </w:p>
          <w:p w14:paraId="17CE3FD3" w14:textId="371165B7" w:rsidR="78D1F18D" w:rsidRDefault="3BF76A3A" w:rsidP="006E21B1">
            <w:pPr>
              <w:pStyle w:val="ListParagraph"/>
              <w:numPr>
                <w:ilvl w:val="0"/>
                <w:numId w:val="12"/>
              </w:numPr>
              <w:spacing w:line="259" w:lineRule="auto"/>
              <w:rPr>
                <w:sz w:val="22"/>
                <w:szCs w:val="22"/>
              </w:rPr>
            </w:pPr>
            <w:r w:rsidRPr="2F3D452F">
              <w:rPr>
                <w:sz w:val="22"/>
                <w:szCs w:val="22"/>
              </w:rPr>
              <w:t>Display error message of line from log file where ingestion failed.</w:t>
            </w:r>
          </w:p>
          <w:p w14:paraId="7D6FC986" w14:textId="3E287D04" w:rsidR="518870BE" w:rsidRDefault="0F480EF7" w:rsidP="006E21B1">
            <w:pPr>
              <w:pStyle w:val="ListParagraph"/>
              <w:numPr>
                <w:ilvl w:val="0"/>
                <w:numId w:val="12"/>
              </w:numPr>
              <w:spacing w:line="259" w:lineRule="auto"/>
              <w:rPr>
                <w:sz w:val="22"/>
                <w:szCs w:val="22"/>
              </w:rPr>
            </w:pPr>
            <w:r w:rsidRPr="2F3D452F">
              <w:rPr>
                <w:sz w:val="22"/>
                <w:szCs w:val="22"/>
              </w:rPr>
              <w:t>Display progress of ingestion, validation and cleansing</w:t>
            </w:r>
          </w:p>
          <w:p w14:paraId="7267F923" w14:textId="4940B151" w:rsidR="518870BE" w:rsidRDefault="0F480EF7" w:rsidP="006E21B1">
            <w:pPr>
              <w:pStyle w:val="ListParagraph"/>
              <w:numPr>
                <w:ilvl w:val="0"/>
                <w:numId w:val="12"/>
              </w:numPr>
              <w:spacing w:line="259" w:lineRule="auto"/>
              <w:rPr>
                <w:sz w:val="22"/>
                <w:szCs w:val="22"/>
              </w:rPr>
            </w:pPr>
            <w:r w:rsidRPr="2F3D452F">
              <w:rPr>
                <w:sz w:val="22"/>
                <w:szCs w:val="22"/>
              </w:rPr>
              <w:t>Ask the user if they want to override error.</w:t>
            </w:r>
          </w:p>
        </w:tc>
      </w:tr>
      <w:tr w:rsidR="1CC79CF2" w14:paraId="0E1ECEFE" w14:textId="77777777" w:rsidTr="3D9F0A11">
        <w:tc>
          <w:tcPr>
            <w:tcW w:w="8990" w:type="dxa"/>
            <w:gridSpan w:val="2"/>
          </w:tcPr>
          <w:p w14:paraId="1EEEC1B3" w14:textId="22846B18" w:rsidR="1CC79CF2" w:rsidRDefault="0D08E292" w:rsidP="1CC79CF2">
            <w:pPr>
              <w:rPr>
                <w:sz w:val="22"/>
                <w:szCs w:val="22"/>
              </w:rPr>
            </w:pPr>
            <w:r w:rsidRPr="1A345CAA">
              <w:rPr>
                <w:b/>
                <w:bCs/>
                <w:sz w:val="22"/>
                <w:szCs w:val="22"/>
              </w:rPr>
              <w:t>Contract:</w:t>
            </w:r>
            <w:r w:rsidRPr="1A345CAA">
              <w:rPr>
                <w:sz w:val="22"/>
                <w:szCs w:val="22"/>
              </w:rPr>
              <w:t xml:space="preserve"> </w:t>
            </w:r>
            <w:r w:rsidR="77B71634" w:rsidRPr="1A345CAA">
              <w:rPr>
                <w:sz w:val="22"/>
                <w:szCs w:val="22"/>
              </w:rPr>
              <w:t>9 Display Action Report</w:t>
            </w:r>
          </w:p>
        </w:tc>
      </w:tr>
      <w:tr w:rsidR="1CC79CF2" w14:paraId="7AEA803D" w14:textId="77777777" w:rsidTr="3D9F0A11">
        <w:tc>
          <w:tcPr>
            <w:tcW w:w="4495" w:type="dxa"/>
          </w:tcPr>
          <w:p w14:paraId="74E72C00" w14:textId="5B923B4C" w:rsidR="1CC79CF2" w:rsidRDefault="1CC79CF2" w:rsidP="1CC79CF2">
            <w:pPr>
              <w:rPr>
                <w:b/>
                <w:bCs/>
                <w:sz w:val="22"/>
                <w:szCs w:val="22"/>
              </w:rPr>
            </w:pPr>
            <w:r w:rsidRPr="1CC79CF2">
              <w:rPr>
                <w:b/>
                <w:bCs/>
                <w:sz w:val="22"/>
                <w:szCs w:val="22"/>
              </w:rPr>
              <w:t>Responsibilities</w:t>
            </w:r>
          </w:p>
        </w:tc>
        <w:tc>
          <w:tcPr>
            <w:tcW w:w="4495" w:type="dxa"/>
          </w:tcPr>
          <w:p w14:paraId="4F35534E" w14:textId="68FBB1F2" w:rsidR="1CC79CF2" w:rsidRDefault="1CC79CF2" w:rsidP="1CC79CF2">
            <w:pPr>
              <w:rPr>
                <w:b/>
                <w:bCs/>
                <w:sz w:val="22"/>
                <w:szCs w:val="22"/>
              </w:rPr>
            </w:pPr>
            <w:r w:rsidRPr="1CC79CF2">
              <w:rPr>
                <w:b/>
                <w:bCs/>
                <w:sz w:val="22"/>
                <w:szCs w:val="22"/>
              </w:rPr>
              <w:t>Collaborations</w:t>
            </w:r>
          </w:p>
        </w:tc>
      </w:tr>
      <w:tr w:rsidR="1CC79CF2" w14:paraId="04D48175" w14:textId="77777777" w:rsidTr="3D9F0A11">
        <w:tc>
          <w:tcPr>
            <w:tcW w:w="4495" w:type="dxa"/>
          </w:tcPr>
          <w:p w14:paraId="3EFCB20D" w14:textId="5D03BAB2" w:rsidR="1CC79CF2" w:rsidRDefault="19D14507" w:rsidP="1A345CAA">
            <w:pPr>
              <w:pStyle w:val="ListParagraph"/>
              <w:numPr>
                <w:ilvl w:val="0"/>
                <w:numId w:val="4"/>
              </w:numPr>
              <w:rPr>
                <w:sz w:val="22"/>
                <w:szCs w:val="22"/>
              </w:rPr>
            </w:pPr>
            <w:r w:rsidRPr="1A345CAA">
              <w:rPr>
                <w:sz w:val="22"/>
                <w:szCs w:val="22"/>
              </w:rPr>
              <w:t>Display progress of ingestion</w:t>
            </w:r>
          </w:p>
          <w:p w14:paraId="2FE10EA1" w14:textId="2E83C350" w:rsidR="1CC79CF2" w:rsidRDefault="19D14507" w:rsidP="1A345CAA">
            <w:pPr>
              <w:pStyle w:val="ListParagraph"/>
              <w:numPr>
                <w:ilvl w:val="0"/>
                <w:numId w:val="4"/>
              </w:numPr>
              <w:rPr>
                <w:sz w:val="22"/>
                <w:szCs w:val="22"/>
              </w:rPr>
            </w:pPr>
            <w:r w:rsidRPr="3D9F0A11">
              <w:rPr>
                <w:sz w:val="22"/>
                <w:szCs w:val="22"/>
              </w:rPr>
              <w:t>Display error resulting from failure to ingest</w:t>
            </w:r>
          </w:p>
        </w:tc>
        <w:tc>
          <w:tcPr>
            <w:tcW w:w="4495" w:type="dxa"/>
          </w:tcPr>
          <w:p w14:paraId="2F5E2DD4" w14:textId="02FA24CD" w:rsidR="1CC79CF2" w:rsidRDefault="19D14507" w:rsidP="1CC79CF2">
            <w:pPr>
              <w:spacing w:line="259" w:lineRule="auto"/>
              <w:rPr>
                <w:sz w:val="22"/>
                <w:szCs w:val="22"/>
              </w:rPr>
            </w:pPr>
            <w:r w:rsidRPr="1A345CAA">
              <w:rPr>
                <w:sz w:val="22"/>
                <w:szCs w:val="22"/>
              </w:rPr>
              <w:t>Enforcement Action Report (1,2)</w:t>
            </w:r>
          </w:p>
        </w:tc>
      </w:tr>
    </w:tbl>
    <w:p w14:paraId="7980F364" w14:textId="3AF14989" w:rsidR="19D14507" w:rsidRDefault="19D14507">
      <w:r>
        <w:t xml:space="preserve">Contract </w:t>
      </w:r>
      <w:r w:rsidR="5CD1C998">
        <w:t>9</w:t>
      </w:r>
    </w:p>
    <w:p w14:paraId="65FD66F9" w14:textId="43FF3FB7" w:rsidR="19D14507" w:rsidRDefault="19D14507" w:rsidP="1A345CAA">
      <w:pPr>
        <w:rPr>
          <w:b/>
          <w:bCs/>
        </w:rPr>
      </w:pPr>
      <w:r w:rsidRPr="1A345CAA">
        <w:rPr>
          <w:b/>
          <w:bCs/>
        </w:rPr>
        <w:t>Signature:</w:t>
      </w:r>
    </w:p>
    <w:p w14:paraId="5C30FC24" w14:textId="33538873" w:rsidR="19D14507" w:rsidRDefault="19D14507" w:rsidP="1A345CAA">
      <w:pPr>
        <w:pStyle w:val="ListParagraph"/>
        <w:numPr>
          <w:ilvl w:val="0"/>
          <w:numId w:val="25"/>
        </w:numPr>
        <w:rPr>
          <w:b/>
          <w:bCs/>
        </w:rPr>
      </w:pPr>
      <w:r w:rsidRPr="1A345CAA">
        <w:rPr>
          <w:b/>
          <w:bCs/>
        </w:rPr>
        <w:t xml:space="preserve">Method Name:  </w:t>
      </w:r>
      <w:r>
        <w:t>displayAction();</w:t>
      </w:r>
    </w:p>
    <w:p w14:paraId="7335CE88" w14:textId="10A83722" w:rsidR="19D14507" w:rsidRDefault="19D14507" w:rsidP="1A345CAA">
      <w:pPr>
        <w:pStyle w:val="ListParagraph"/>
        <w:numPr>
          <w:ilvl w:val="0"/>
          <w:numId w:val="25"/>
        </w:numPr>
        <w:rPr>
          <w:b/>
          <w:bCs/>
        </w:rPr>
      </w:pPr>
      <w:r w:rsidRPr="1A345CAA">
        <w:rPr>
          <w:b/>
          <w:bCs/>
        </w:rPr>
        <w:t xml:space="preserve">Return Value Type: </w:t>
      </w:r>
      <w:r>
        <w:t>void</w:t>
      </w:r>
    </w:p>
    <w:p w14:paraId="1D72920C" w14:textId="235ED8C2" w:rsidR="19D14507" w:rsidRDefault="19D14507" w:rsidP="1A345CAA">
      <w:pPr>
        <w:pStyle w:val="ListParagraph"/>
        <w:numPr>
          <w:ilvl w:val="0"/>
          <w:numId w:val="25"/>
        </w:numPr>
        <w:rPr>
          <w:b/>
          <w:bCs/>
        </w:rPr>
      </w:pPr>
      <w:r w:rsidRPr="1A345CAA">
        <w:rPr>
          <w:b/>
          <w:bCs/>
        </w:rPr>
        <w:t xml:space="preserve">Input and output Parameters: </w:t>
      </w:r>
    </w:p>
    <w:p w14:paraId="687BA4E5" w14:textId="7F251433" w:rsidR="19D14507" w:rsidRDefault="19D14507" w:rsidP="1A345CAA">
      <w:pPr>
        <w:pStyle w:val="ListParagraph"/>
        <w:numPr>
          <w:ilvl w:val="0"/>
          <w:numId w:val="25"/>
        </w:numPr>
        <w:rPr>
          <w:b/>
          <w:bCs/>
        </w:rPr>
      </w:pPr>
      <w:r w:rsidRPr="1A345CAA">
        <w:rPr>
          <w:b/>
          <w:bCs/>
        </w:rPr>
        <w:t xml:space="preserve">Description of Parameters: </w:t>
      </w:r>
    </w:p>
    <w:p w14:paraId="439AA66C" w14:textId="7882CB1C" w:rsidR="19D14507" w:rsidRDefault="19D14507">
      <w:r w:rsidRPr="1A345CAA">
        <w:rPr>
          <w:b/>
          <w:bCs/>
        </w:rPr>
        <w:lastRenderedPageBreak/>
        <w:t xml:space="preserve">Purpose: </w:t>
      </w:r>
      <w:r>
        <w:t>to allow the user to see errors and progress of ingestion.</w:t>
      </w:r>
    </w:p>
    <w:p w14:paraId="0E7812EE" w14:textId="1130E16C" w:rsidR="19D14507" w:rsidRDefault="19D14507" w:rsidP="1A345CAA">
      <w:pPr>
        <w:spacing w:line="259" w:lineRule="auto"/>
      </w:pPr>
      <w:r w:rsidRPr="1A345CAA">
        <w:rPr>
          <w:b/>
          <w:bCs/>
        </w:rPr>
        <w:t xml:space="preserve">Pre-Conditions: </w:t>
      </w:r>
      <w:r>
        <w:t>log files are being ingested.</w:t>
      </w:r>
    </w:p>
    <w:p w14:paraId="515C28B6" w14:textId="78EAFC91" w:rsidR="19D14507" w:rsidRDefault="19D14507">
      <w:r w:rsidRPr="1A345CAA">
        <w:rPr>
          <w:b/>
          <w:bCs/>
        </w:rPr>
        <w:t xml:space="preserve">Post-Conditions: </w:t>
      </w:r>
      <w:r>
        <w:t xml:space="preserve">the </w:t>
      </w:r>
      <w:r w:rsidR="613B0BEF">
        <w:t>user can see all the files that were processed</w:t>
      </w:r>
      <w:r>
        <w:t>.</w:t>
      </w:r>
    </w:p>
    <w:p w14:paraId="60BE07D1" w14:textId="54DB51A8" w:rsidR="1A345CAA" w:rsidRDefault="1A345CAA" w:rsidP="1A345CAA"/>
    <w:p w14:paraId="14A6D95E" w14:textId="3B8D26F2" w:rsidR="1F1FE2E0" w:rsidRDefault="1F1FE2E0" w:rsidP="1CC79CF2">
      <w:pPr>
        <w:pStyle w:val="Heading3"/>
      </w:pPr>
      <w:bookmarkStart w:id="87" w:name="_Toc34561197"/>
      <w:r>
        <w:t>UI Team Configuration</w:t>
      </w:r>
      <w:bookmarkEnd w:id="87"/>
    </w:p>
    <w:p w14:paraId="4AE3AC4D" w14:textId="50D0D8D1" w:rsidR="7CDDB898" w:rsidRDefault="7CDDB898" w:rsidP="0B9357BD">
      <w:pPr>
        <w:jc w:val="center"/>
        <w:rPr>
          <w:i/>
          <w:iCs/>
        </w:rPr>
      </w:pPr>
      <w:r w:rsidRPr="0B9357BD">
        <w:rPr>
          <w:i/>
          <w:iCs/>
        </w:rPr>
        <w:t>Table 3.4</w:t>
      </w:r>
    </w:p>
    <w:tbl>
      <w:tblPr>
        <w:tblStyle w:val="TableGrid"/>
        <w:tblW w:w="0" w:type="auto"/>
        <w:tblLook w:val="06A0" w:firstRow="1" w:lastRow="0" w:firstColumn="1" w:lastColumn="0" w:noHBand="1" w:noVBand="1"/>
      </w:tblPr>
      <w:tblGrid>
        <w:gridCol w:w="4495"/>
        <w:gridCol w:w="4495"/>
      </w:tblGrid>
      <w:tr w:rsidR="1CC79CF2" w14:paraId="4DFE26CE" w14:textId="77777777" w:rsidTr="2F3D452F">
        <w:tc>
          <w:tcPr>
            <w:tcW w:w="8990" w:type="dxa"/>
            <w:gridSpan w:val="2"/>
            <w:shd w:val="clear" w:color="auto" w:fill="D9E2F3" w:themeFill="accent1" w:themeFillTint="33"/>
          </w:tcPr>
          <w:p w14:paraId="69C3D772" w14:textId="5BEFB8D1" w:rsidR="1CC79CF2" w:rsidRDefault="1CC79CF2" w:rsidP="1CC79CF2">
            <w:pPr>
              <w:rPr>
                <w:sz w:val="22"/>
                <w:szCs w:val="22"/>
              </w:rPr>
            </w:pPr>
            <w:r w:rsidRPr="1CC79CF2">
              <w:rPr>
                <w:b/>
                <w:bCs/>
                <w:sz w:val="22"/>
                <w:szCs w:val="22"/>
              </w:rPr>
              <w:t>Class Name</w:t>
            </w:r>
            <w:r w:rsidRPr="1CC79CF2">
              <w:rPr>
                <w:sz w:val="22"/>
                <w:szCs w:val="22"/>
              </w:rPr>
              <w:t xml:space="preserve">: </w:t>
            </w:r>
            <w:r w:rsidR="0F386C8D" w:rsidRPr="1CC79CF2">
              <w:rPr>
                <w:sz w:val="22"/>
                <w:szCs w:val="22"/>
              </w:rPr>
              <w:t>Team Configuration</w:t>
            </w:r>
            <w:r w:rsidRPr="1CC79CF2">
              <w:rPr>
                <w:sz w:val="22"/>
                <w:szCs w:val="22"/>
              </w:rPr>
              <w:t xml:space="preserve"> View</w:t>
            </w:r>
          </w:p>
        </w:tc>
      </w:tr>
      <w:tr w:rsidR="1CC79CF2" w14:paraId="3ADD495E" w14:textId="77777777" w:rsidTr="2F3D452F">
        <w:tc>
          <w:tcPr>
            <w:tcW w:w="8990" w:type="dxa"/>
            <w:gridSpan w:val="2"/>
          </w:tcPr>
          <w:p w14:paraId="2D05CE97"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6381963A" w14:textId="77777777" w:rsidTr="2F3D452F">
        <w:tc>
          <w:tcPr>
            <w:tcW w:w="8990" w:type="dxa"/>
            <w:gridSpan w:val="2"/>
          </w:tcPr>
          <w:p w14:paraId="4339CAAA" w14:textId="0E0A51A2" w:rsidR="1CC79CF2" w:rsidRDefault="1CC79CF2" w:rsidP="1CC79CF2">
            <w:pPr>
              <w:rPr>
                <w:sz w:val="22"/>
                <w:szCs w:val="22"/>
              </w:rPr>
            </w:pPr>
            <w:r w:rsidRPr="1CC79CF2">
              <w:rPr>
                <w:b/>
                <w:bCs/>
                <w:sz w:val="22"/>
                <w:szCs w:val="22"/>
              </w:rPr>
              <w:t>Subclasses</w:t>
            </w:r>
            <w:r w:rsidRPr="1CC79CF2">
              <w:rPr>
                <w:sz w:val="22"/>
                <w:szCs w:val="22"/>
              </w:rPr>
              <w:t xml:space="preserve">: </w:t>
            </w:r>
          </w:p>
        </w:tc>
      </w:tr>
      <w:tr w:rsidR="1CC79CF2" w14:paraId="3422017D" w14:textId="77777777" w:rsidTr="2F3D452F">
        <w:tc>
          <w:tcPr>
            <w:tcW w:w="8990" w:type="dxa"/>
            <w:gridSpan w:val="2"/>
          </w:tcPr>
          <w:p w14:paraId="003F6965" w14:textId="695D4573" w:rsidR="1CC79CF2" w:rsidRDefault="1CC79CF2" w:rsidP="1CC79CF2">
            <w:pPr>
              <w:rPr>
                <w:b/>
                <w:bCs/>
                <w:sz w:val="22"/>
                <w:szCs w:val="22"/>
              </w:rPr>
            </w:pPr>
            <w:r w:rsidRPr="1CC79CF2">
              <w:rPr>
                <w:b/>
                <w:bCs/>
                <w:sz w:val="22"/>
                <w:szCs w:val="22"/>
              </w:rPr>
              <w:t>Private Responsibilities</w:t>
            </w:r>
          </w:p>
          <w:p w14:paraId="761E5830" w14:textId="35E271FA" w:rsidR="31EEBF4A" w:rsidRDefault="1A72CB2C" w:rsidP="006E21B1">
            <w:pPr>
              <w:pStyle w:val="ListParagraph"/>
              <w:numPr>
                <w:ilvl w:val="0"/>
                <w:numId w:val="11"/>
              </w:numPr>
              <w:spacing w:line="259" w:lineRule="auto"/>
              <w:rPr>
                <w:sz w:val="22"/>
                <w:szCs w:val="22"/>
              </w:rPr>
            </w:pPr>
            <w:r w:rsidRPr="2F3D452F">
              <w:rPr>
                <w:sz w:val="22"/>
                <w:szCs w:val="22"/>
              </w:rPr>
              <w:t>Ask analyst if they are the lead.</w:t>
            </w:r>
          </w:p>
          <w:p w14:paraId="5A6D32DD" w14:textId="628806E8" w:rsidR="31EEBF4A" w:rsidRDefault="42918B53" w:rsidP="006E21B1">
            <w:pPr>
              <w:pStyle w:val="ListParagraph"/>
              <w:numPr>
                <w:ilvl w:val="0"/>
                <w:numId w:val="11"/>
              </w:numPr>
              <w:spacing w:line="259" w:lineRule="auto"/>
              <w:rPr>
                <w:sz w:val="22"/>
                <w:szCs w:val="22"/>
              </w:rPr>
            </w:pPr>
            <w:r w:rsidRPr="2F3D452F">
              <w:rPr>
                <w:sz w:val="22"/>
                <w:szCs w:val="22"/>
              </w:rPr>
              <w:t>Ask Lead analyst for IP address.</w:t>
            </w:r>
          </w:p>
        </w:tc>
      </w:tr>
      <w:tr w:rsidR="1CC79CF2" w14:paraId="7C03FC32" w14:textId="77777777" w:rsidTr="2F3D452F">
        <w:tc>
          <w:tcPr>
            <w:tcW w:w="8990" w:type="dxa"/>
            <w:gridSpan w:val="2"/>
          </w:tcPr>
          <w:p w14:paraId="463DA830" w14:textId="527C9634" w:rsidR="1CC79CF2" w:rsidRDefault="682BD20F" w:rsidP="1CC79CF2">
            <w:pPr>
              <w:rPr>
                <w:sz w:val="22"/>
                <w:szCs w:val="22"/>
              </w:rPr>
            </w:pPr>
            <w:r w:rsidRPr="2F3D452F">
              <w:rPr>
                <w:b/>
                <w:bCs/>
                <w:sz w:val="22"/>
                <w:szCs w:val="22"/>
              </w:rPr>
              <w:t>Contract:</w:t>
            </w:r>
            <w:r w:rsidRPr="2F3D452F">
              <w:rPr>
                <w:sz w:val="22"/>
                <w:szCs w:val="22"/>
              </w:rPr>
              <w:t xml:space="preserve"> </w:t>
            </w:r>
          </w:p>
        </w:tc>
      </w:tr>
      <w:tr w:rsidR="1CC79CF2" w14:paraId="47923215" w14:textId="77777777" w:rsidTr="2F3D452F">
        <w:tc>
          <w:tcPr>
            <w:tcW w:w="4495" w:type="dxa"/>
          </w:tcPr>
          <w:p w14:paraId="17A73E7C" w14:textId="5B923B4C" w:rsidR="1CC79CF2" w:rsidRDefault="1CC79CF2" w:rsidP="1CC79CF2">
            <w:pPr>
              <w:rPr>
                <w:b/>
                <w:bCs/>
                <w:sz w:val="22"/>
                <w:szCs w:val="22"/>
              </w:rPr>
            </w:pPr>
            <w:r w:rsidRPr="1CC79CF2">
              <w:rPr>
                <w:b/>
                <w:bCs/>
                <w:sz w:val="22"/>
                <w:szCs w:val="22"/>
              </w:rPr>
              <w:t>Responsibilities</w:t>
            </w:r>
          </w:p>
        </w:tc>
        <w:tc>
          <w:tcPr>
            <w:tcW w:w="4495" w:type="dxa"/>
          </w:tcPr>
          <w:p w14:paraId="00B694E5" w14:textId="68FBB1F2" w:rsidR="1CC79CF2" w:rsidRDefault="1CC79CF2" w:rsidP="1CC79CF2">
            <w:pPr>
              <w:rPr>
                <w:b/>
                <w:bCs/>
                <w:sz w:val="22"/>
                <w:szCs w:val="22"/>
              </w:rPr>
            </w:pPr>
            <w:r w:rsidRPr="1CC79CF2">
              <w:rPr>
                <w:b/>
                <w:bCs/>
                <w:sz w:val="22"/>
                <w:szCs w:val="22"/>
              </w:rPr>
              <w:t>Collaborations</w:t>
            </w:r>
          </w:p>
        </w:tc>
      </w:tr>
      <w:tr w:rsidR="1CC79CF2" w14:paraId="3F092C1E" w14:textId="77777777" w:rsidTr="2F3D452F">
        <w:tc>
          <w:tcPr>
            <w:tcW w:w="4495" w:type="dxa"/>
          </w:tcPr>
          <w:p w14:paraId="24AA3A4A" w14:textId="62360614" w:rsidR="1CC79CF2" w:rsidRDefault="1CC79CF2" w:rsidP="1CC79CF2">
            <w:pPr>
              <w:pStyle w:val="ListParagraph"/>
              <w:rPr>
                <w:sz w:val="22"/>
                <w:szCs w:val="22"/>
              </w:rPr>
            </w:pPr>
          </w:p>
        </w:tc>
        <w:tc>
          <w:tcPr>
            <w:tcW w:w="4495" w:type="dxa"/>
          </w:tcPr>
          <w:p w14:paraId="1DF28E27" w14:textId="256B9D63" w:rsidR="1CC79CF2" w:rsidRDefault="1CC79CF2" w:rsidP="1CC79CF2">
            <w:pPr>
              <w:spacing w:line="259" w:lineRule="auto"/>
              <w:rPr>
                <w:sz w:val="22"/>
                <w:szCs w:val="22"/>
              </w:rPr>
            </w:pPr>
          </w:p>
        </w:tc>
      </w:tr>
    </w:tbl>
    <w:p w14:paraId="3F857D65" w14:textId="51198098" w:rsidR="1CC79CF2" w:rsidRDefault="1CC79CF2" w:rsidP="1CC79CF2"/>
    <w:p w14:paraId="2DE36A96" w14:textId="0DB2198C" w:rsidR="7833A0C3" w:rsidRDefault="7833A0C3" w:rsidP="0B9357BD">
      <w:pPr>
        <w:pStyle w:val="Heading2"/>
      </w:pPr>
      <w:bookmarkStart w:id="88" w:name="_Toc34561198"/>
      <w:r>
        <w:t>Ingestion/Validation/Cleansing</w:t>
      </w:r>
      <w:bookmarkEnd w:id="88"/>
      <w:r w:rsidR="18E11B80">
        <w:t xml:space="preserve"> </w:t>
      </w:r>
    </w:p>
    <w:p w14:paraId="478C04B1" w14:textId="65793452" w:rsidR="1C737EBB" w:rsidRDefault="1C737EBB" w:rsidP="0B9357BD">
      <w:pPr>
        <w:pStyle w:val="Heading3"/>
      </w:pPr>
      <w:bookmarkStart w:id="89" w:name="_Toc34561199"/>
      <w:r>
        <w:t>Splunk</w:t>
      </w:r>
      <w:bookmarkEnd w:id="89"/>
    </w:p>
    <w:p w14:paraId="0980A053" w14:textId="66A25DD9" w:rsidR="5161D1E4" w:rsidRDefault="5161D1E4" w:rsidP="0B9357BD">
      <w:pPr>
        <w:jc w:val="center"/>
        <w:rPr>
          <w:i/>
          <w:iCs/>
        </w:rPr>
      </w:pPr>
      <w:r w:rsidRPr="0B9357BD">
        <w:rPr>
          <w:i/>
          <w:iCs/>
        </w:rPr>
        <w:t>Table 4.</w:t>
      </w:r>
      <w:r w:rsidR="2C87E3BA" w:rsidRPr="0B9357BD">
        <w:rPr>
          <w:i/>
          <w:iCs/>
        </w:rPr>
        <w:t>0</w:t>
      </w:r>
    </w:p>
    <w:tbl>
      <w:tblPr>
        <w:tblStyle w:val="TableGrid"/>
        <w:tblW w:w="0" w:type="auto"/>
        <w:tblLook w:val="06A0" w:firstRow="1" w:lastRow="0" w:firstColumn="1" w:lastColumn="0" w:noHBand="1" w:noVBand="1"/>
      </w:tblPr>
      <w:tblGrid>
        <w:gridCol w:w="4495"/>
        <w:gridCol w:w="4495"/>
      </w:tblGrid>
      <w:tr w:rsidR="0B9357BD" w14:paraId="468ED160" w14:textId="77777777" w:rsidTr="3D9F0A11">
        <w:tc>
          <w:tcPr>
            <w:tcW w:w="8990" w:type="dxa"/>
            <w:gridSpan w:val="2"/>
            <w:shd w:val="clear" w:color="auto" w:fill="D9E2F3" w:themeFill="accent1" w:themeFillTint="33"/>
          </w:tcPr>
          <w:p w14:paraId="5A0A50BB" w14:textId="0ABB45FB" w:rsidR="0B9357BD" w:rsidRDefault="0B9357BD" w:rsidP="0B9357BD">
            <w:pPr>
              <w:rPr>
                <w:sz w:val="22"/>
                <w:szCs w:val="22"/>
              </w:rPr>
            </w:pPr>
            <w:r w:rsidRPr="0B9357BD">
              <w:rPr>
                <w:b/>
                <w:bCs/>
                <w:sz w:val="22"/>
                <w:szCs w:val="22"/>
              </w:rPr>
              <w:t>Class Name</w:t>
            </w:r>
            <w:r w:rsidRPr="0B9357BD">
              <w:rPr>
                <w:sz w:val="22"/>
                <w:szCs w:val="22"/>
              </w:rPr>
              <w:t xml:space="preserve">: </w:t>
            </w:r>
            <w:r w:rsidR="31DB6BDA" w:rsidRPr="0B9357BD">
              <w:rPr>
                <w:sz w:val="22"/>
                <w:szCs w:val="22"/>
              </w:rPr>
              <w:t>Splunk</w:t>
            </w:r>
          </w:p>
        </w:tc>
      </w:tr>
      <w:tr w:rsidR="0B9357BD" w14:paraId="4B82A53E" w14:textId="77777777" w:rsidTr="3D9F0A11">
        <w:tc>
          <w:tcPr>
            <w:tcW w:w="8990" w:type="dxa"/>
            <w:gridSpan w:val="2"/>
          </w:tcPr>
          <w:p w14:paraId="749B74F4"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0F0102AD" w14:textId="77777777" w:rsidTr="3D9F0A11">
        <w:tc>
          <w:tcPr>
            <w:tcW w:w="8990" w:type="dxa"/>
            <w:gridSpan w:val="2"/>
          </w:tcPr>
          <w:p w14:paraId="4CADDA34"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4BB01D76" w14:textId="77777777" w:rsidTr="3D9F0A11">
        <w:tc>
          <w:tcPr>
            <w:tcW w:w="8990" w:type="dxa"/>
            <w:gridSpan w:val="2"/>
          </w:tcPr>
          <w:p w14:paraId="64594233" w14:textId="695D4573" w:rsidR="0B9357BD" w:rsidRDefault="0B9357BD" w:rsidP="0B9357BD">
            <w:pPr>
              <w:rPr>
                <w:b/>
                <w:bCs/>
                <w:sz w:val="22"/>
                <w:szCs w:val="22"/>
              </w:rPr>
            </w:pPr>
            <w:r w:rsidRPr="0B9357BD">
              <w:rPr>
                <w:b/>
                <w:bCs/>
                <w:sz w:val="22"/>
                <w:szCs w:val="22"/>
              </w:rPr>
              <w:t>Private Responsibilities</w:t>
            </w:r>
          </w:p>
          <w:p w14:paraId="0C226EF7" w14:textId="39D4FF09" w:rsidR="2DD64D0D" w:rsidRDefault="2FD23541" w:rsidP="006E21B1">
            <w:pPr>
              <w:pStyle w:val="ListParagraph"/>
              <w:numPr>
                <w:ilvl w:val="0"/>
                <w:numId w:val="14"/>
              </w:numPr>
              <w:spacing w:line="259" w:lineRule="auto"/>
              <w:rPr>
                <w:sz w:val="22"/>
                <w:szCs w:val="22"/>
              </w:rPr>
            </w:pPr>
            <w:r w:rsidRPr="2F3D452F">
              <w:rPr>
                <w:sz w:val="22"/>
                <w:szCs w:val="22"/>
              </w:rPr>
              <w:t>Can Ingest Log files</w:t>
            </w:r>
          </w:p>
        </w:tc>
      </w:tr>
      <w:tr w:rsidR="0B9357BD" w14:paraId="2CEECC3D" w14:textId="77777777" w:rsidTr="3D9F0A11">
        <w:tc>
          <w:tcPr>
            <w:tcW w:w="8990" w:type="dxa"/>
            <w:gridSpan w:val="2"/>
          </w:tcPr>
          <w:p w14:paraId="3B1F0E12" w14:textId="212EA241" w:rsidR="0B9357BD" w:rsidRDefault="268BB7EA" w:rsidP="0B9357BD">
            <w:pPr>
              <w:rPr>
                <w:sz w:val="22"/>
                <w:szCs w:val="22"/>
              </w:rPr>
            </w:pPr>
            <w:r w:rsidRPr="7E871403">
              <w:rPr>
                <w:b/>
                <w:bCs/>
                <w:sz w:val="22"/>
                <w:szCs w:val="22"/>
              </w:rPr>
              <w:t>Contract:</w:t>
            </w:r>
            <w:r w:rsidRPr="7E871403">
              <w:rPr>
                <w:sz w:val="22"/>
                <w:szCs w:val="22"/>
              </w:rPr>
              <w:t xml:space="preserve"> </w:t>
            </w:r>
            <w:r w:rsidR="34917B5E" w:rsidRPr="7E871403">
              <w:rPr>
                <w:sz w:val="22"/>
                <w:szCs w:val="22"/>
              </w:rPr>
              <w:t>10 ingest log files</w:t>
            </w:r>
          </w:p>
        </w:tc>
      </w:tr>
      <w:tr w:rsidR="0B9357BD" w14:paraId="4AB890BF" w14:textId="77777777" w:rsidTr="3D9F0A11">
        <w:tc>
          <w:tcPr>
            <w:tcW w:w="4495" w:type="dxa"/>
          </w:tcPr>
          <w:p w14:paraId="3F110867" w14:textId="5B923B4C" w:rsidR="0B9357BD" w:rsidRDefault="0B9357BD" w:rsidP="0B9357BD">
            <w:pPr>
              <w:rPr>
                <w:b/>
                <w:bCs/>
                <w:sz w:val="22"/>
                <w:szCs w:val="22"/>
              </w:rPr>
            </w:pPr>
            <w:r w:rsidRPr="0B9357BD">
              <w:rPr>
                <w:b/>
                <w:bCs/>
                <w:sz w:val="22"/>
                <w:szCs w:val="22"/>
              </w:rPr>
              <w:t>Responsibilities</w:t>
            </w:r>
          </w:p>
        </w:tc>
        <w:tc>
          <w:tcPr>
            <w:tcW w:w="4495" w:type="dxa"/>
          </w:tcPr>
          <w:p w14:paraId="4B9E377D" w14:textId="68FBB1F2" w:rsidR="0B9357BD" w:rsidRDefault="0B9357BD" w:rsidP="0B9357BD">
            <w:pPr>
              <w:rPr>
                <w:b/>
                <w:bCs/>
                <w:sz w:val="22"/>
                <w:szCs w:val="22"/>
              </w:rPr>
            </w:pPr>
            <w:r w:rsidRPr="0B9357BD">
              <w:rPr>
                <w:b/>
                <w:bCs/>
                <w:sz w:val="22"/>
                <w:szCs w:val="22"/>
              </w:rPr>
              <w:t>Collaborations</w:t>
            </w:r>
          </w:p>
        </w:tc>
      </w:tr>
      <w:tr w:rsidR="0B9357BD" w14:paraId="015214AC" w14:textId="77777777" w:rsidTr="3D9F0A11">
        <w:tc>
          <w:tcPr>
            <w:tcW w:w="4495" w:type="dxa"/>
          </w:tcPr>
          <w:p w14:paraId="429FD3A0" w14:textId="0653AAD9" w:rsidR="0B9357BD" w:rsidRDefault="0CABF576" w:rsidP="7E871403">
            <w:pPr>
              <w:pStyle w:val="ListParagraph"/>
              <w:numPr>
                <w:ilvl w:val="0"/>
                <w:numId w:val="1"/>
              </w:numPr>
              <w:rPr>
                <w:sz w:val="22"/>
                <w:szCs w:val="22"/>
              </w:rPr>
            </w:pPr>
            <w:r w:rsidRPr="7E871403">
              <w:rPr>
                <w:sz w:val="22"/>
                <w:szCs w:val="22"/>
              </w:rPr>
              <w:t>Ingest</w:t>
            </w:r>
          </w:p>
          <w:p w14:paraId="0F3F4D67" w14:textId="3E06CB5D" w:rsidR="0B9357BD" w:rsidRDefault="0CABF576" w:rsidP="7E871403">
            <w:pPr>
              <w:pStyle w:val="ListParagraph"/>
              <w:numPr>
                <w:ilvl w:val="0"/>
                <w:numId w:val="1"/>
              </w:numPr>
              <w:rPr>
                <w:sz w:val="22"/>
                <w:szCs w:val="22"/>
              </w:rPr>
            </w:pPr>
            <w:r w:rsidRPr="3D9F0A11">
              <w:rPr>
                <w:sz w:val="22"/>
                <w:szCs w:val="22"/>
              </w:rPr>
              <w:t xml:space="preserve">Know what to cleanse </w:t>
            </w:r>
          </w:p>
          <w:p w14:paraId="2D22AAA6" w14:textId="30FDD1F2" w:rsidR="0B9357BD" w:rsidRDefault="0CABF576" w:rsidP="7E871403">
            <w:pPr>
              <w:pStyle w:val="ListParagraph"/>
              <w:numPr>
                <w:ilvl w:val="0"/>
                <w:numId w:val="1"/>
              </w:numPr>
              <w:rPr>
                <w:sz w:val="22"/>
                <w:szCs w:val="22"/>
              </w:rPr>
            </w:pPr>
            <w:r w:rsidRPr="3D9F0A11">
              <w:rPr>
                <w:sz w:val="22"/>
                <w:szCs w:val="22"/>
              </w:rPr>
              <w:t>Know where to retrieve log files</w:t>
            </w:r>
          </w:p>
        </w:tc>
        <w:tc>
          <w:tcPr>
            <w:tcW w:w="4495" w:type="dxa"/>
          </w:tcPr>
          <w:p w14:paraId="0134C8CA" w14:textId="7D759868" w:rsidR="0B9357BD" w:rsidRDefault="0CABF576" w:rsidP="0B9357BD">
            <w:pPr>
              <w:spacing w:line="259" w:lineRule="auto"/>
              <w:rPr>
                <w:sz w:val="22"/>
                <w:szCs w:val="22"/>
              </w:rPr>
            </w:pPr>
            <w:r w:rsidRPr="7E871403">
              <w:rPr>
                <w:sz w:val="22"/>
                <w:szCs w:val="22"/>
              </w:rPr>
              <w:t>Log file</w:t>
            </w:r>
          </w:p>
        </w:tc>
      </w:tr>
    </w:tbl>
    <w:p w14:paraId="416C8465" w14:textId="39F34CA5" w:rsidR="0CABF576" w:rsidRDefault="0CABF576">
      <w:r>
        <w:t>Contract 10</w:t>
      </w:r>
    </w:p>
    <w:p w14:paraId="1931B257" w14:textId="43FF3FB7" w:rsidR="0CABF576" w:rsidRDefault="0CABF576" w:rsidP="7E871403">
      <w:pPr>
        <w:rPr>
          <w:b/>
          <w:bCs/>
        </w:rPr>
      </w:pPr>
      <w:r w:rsidRPr="7E871403">
        <w:rPr>
          <w:b/>
          <w:bCs/>
        </w:rPr>
        <w:t>Signature:</w:t>
      </w:r>
    </w:p>
    <w:p w14:paraId="4DA8038D" w14:textId="29E0AD65" w:rsidR="0CABF576" w:rsidRDefault="0CABF576" w:rsidP="7E871403">
      <w:pPr>
        <w:pStyle w:val="ListParagraph"/>
        <w:numPr>
          <w:ilvl w:val="0"/>
          <w:numId w:val="25"/>
        </w:numPr>
        <w:rPr>
          <w:b/>
          <w:bCs/>
        </w:rPr>
      </w:pPr>
      <w:r w:rsidRPr="7E871403">
        <w:rPr>
          <w:b/>
          <w:bCs/>
        </w:rPr>
        <w:t xml:space="preserve">Method Name:  </w:t>
      </w:r>
      <w:r>
        <w:t>getLogfile();</w:t>
      </w:r>
    </w:p>
    <w:p w14:paraId="31D499C3" w14:textId="1CD916D3" w:rsidR="0CABF576" w:rsidRDefault="0CABF576" w:rsidP="7E871403">
      <w:pPr>
        <w:pStyle w:val="ListParagraph"/>
        <w:numPr>
          <w:ilvl w:val="0"/>
          <w:numId w:val="25"/>
        </w:numPr>
        <w:rPr>
          <w:b/>
          <w:bCs/>
        </w:rPr>
      </w:pPr>
      <w:r w:rsidRPr="7E871403">
        <w:rPr>
          <w:b/>
          <w:bCs/>
        </w:rPr>
        <w:t xml:space="preserve">Return Value Type: </w:t>
      </w:r>
      <w:r w:rsidR="1E877189">
        <w:t>boolean</w:t>
      </w:r>
    </w:p>
    <w:p w14:paraId="6CB34B61" w14:textId="235ED8C2" w:rsidR="0CABF576" w:rsidRDefault="0CABF576" w:rsidP="7E871403">
      <w:pPr>
        <w:pStyle w:val="ListParagraph"/>
        <w:numPr>
          <w:ilvl w:val="0"/>
          <w:numId w:val="25"/>
        </w:numPr>
        <w:rPr>
          <w:b/>
          <w:bCs/>
        </w:rPr>
      </w:pPr>
      <w:r w:rsidRPr="7E871403">
        <w:rPr>
          <w:b/>
          <w:bCs/>
        </w:rPr>
        <w:t xml:space="preserve">Input and output Parameters: </w:t>
      </w:r>
    </w:p>
    <w:p w14:paraId="2993A13E" w14:textId="329A524F" w:rsidR="0CABF576" w:rsidRDefault="0CABF576" w:rsidP="7E871403">
      <w:pPr>
        <w:pStyle w:val="ListParagraph"/>
        <w:numPr>
          <w:ilvl w:val="0"/>
          <w:numId w:val="25"/>
        </w:numPr>
        <w:rPr>
          <w:b/>
          <w:bCs/>
        </w:rPr>
      </w:pPr>
      <w:r w:rsidRPr="7E871403">
        <w:rPr>
          <w:b/>
          <w:bCs/>
        </w:rPr>
        <w:t xml:space="preserve">Description of Parameters: </w:t>
      </w:r>
      <w:r w:rsidR="6CC5F3AE">
        <w:t>true if the logfile was processed successfully, false if it failed.</w:t>
      </w:r>
    </w:p>
    <w:p w14:paraId="3F83C126" w14:textId="544C5B81" w:rsidR="0CABF576" w:rsidRDefault="0CABF576">
      <w:r w:rsidRPr="7E871403">
        <w:rPr>
          <w:b/>
          <w:bCs/>
        </w:rPr>
        <w:t xml:space="preserve">Purpose: </w:t>
      </w:r>
      <w:r w:rsidR="34DFB80D">
        <w:t>to ingest/validate/cleanse log files to turn them into log entry.</w:t>
      </w:r>
    </w:p>
    <w:p w14:paraId="5A4B6020" w14:textId="367E41D3" w:rsidR="0CABF576" w:rsidRDefault="0CABF576" w:rsidP="7E871403">
      <w:pPr>
        <w:spacing w:line="259" w:lineRule="auto"/>
        <w:rPr>
          <w:b/>
          <w:bCs/>
        </w:rPr>
      </w:pPr>
      <w:r w:rsidRPr="7E871403">
        <w:rPr>
          <w:b/>
          <w:bCs/>
        </w:rPr>
        <w:t xml:space="preserve">Pre-Conditions: </w:t>
      </w:r>
      <w:r w:rsidR="4B130B61">
        <w:t>Log files are stored at the directory location.</w:t>
      </w:r>
    </w:p>
    <w:p w14:paraId="1FADB487" w14:textId="027D9E04" w:rsidR="0CABF576" w:rsidRDefault="0CABF576" w:rsidP="7E871403">
      <w:pPr>
        <w:rPr>
          <w:b/>
          <w:bCs/>
        </w:rPr>
      </w:pPr>
      <w:r w:rsidRPr="7E871403">
        <w:rPr>
          <w:b/>
          <w:bCs/>
        </w:rPr>
        <w:t xml:space="preserve">Post-Conditions: </w:t>
      </w:r>
      <w:r w:rsidR="6AEBE795">
        <w:t>Log files have been ingested or resulted in an error.</w:t>
      </w:r>
    </w:p>
    <w:p w14:paraId="5E7E555E" w14:textId="1B02C919" w:rsidR="7E871403" w:rsidRDefault="7E871403" w:rsidP="7E871403">
      <w:pPr>
        <w:rPr>
          <w:i/>
          <w:iCs/>
        </w:rPr>
      </w:pPr>
    </w:p>
    <w:p w14:paraId="0B83B83A" w14:textId="78EBD5CE" w:rsidR="542F0DC0" w:rsidRDefault="542F0DC0" w:rsidP="0B9357BD">
      <w:pPr>
        <w:pStyle w:val="Heading2"/>
      </w:pPr>
      <w:bookmarkStart w:id="90" w:name="_Toc34561200"/>
      <w:r>
        <w:t>Log File</w:t>
      </w:r>
      <w:r w:rsidR="3DF49965">
        <w:t xml:space="preserve"> Class</w:t>
      </w:r>
      <w:bookmarkEnd w:id="90"/>
    </w:p>
    <w:p w14:paraId="0C315313" w14:textId="3671B479" w:rsidR="542F0DC0" w:rsidRDefault="542F0DC0" w:rsidP="0B9357BD">
      <w:pPr>
        <w:jc w:val="center"/>
        <w:rPr>
          <w:i/>
          <w:iCs/>
        </w:rPr>
      </w:pPr>
      <w:r w:rsidRPr="0B9357BD">
        <w:rPr>
          <w:i/>
          <w:iCs/>
        </w:rPr>
        <w:t>Table 4.</w:t>
      </w:r>
      <w:r w:rsidR="2F6F7926" w:rsidRPr="0B9357BD">
        <w:rPr>
          <w:i/>
          <w:iCs/>
        </w:rPr>
        <w:t>1</w:t>
      </w:r>
    </w:p>
    <w:tbl>
      <w:tblPr>
        <w:tblStyle w:val="TableGrid"/>
        <w:tblW w:w="0" w:type="auto"/>
        <w:tblLook w:val="06A0" w:firstRow="1" w:lastRow="0" w:firstColumn="1" w:lastColumn="0" w:noHBand="1" w:noVBand="1"/>
      </w:tblPr>
      <w:tblGrid>
        <w:gridCol w:w="4495"/>
        <w:gridCol w:w="4495"/>
      </w:tblGrid>
      <w:tr w:rsidR="0B9357BD" w14:paraId="4E684C41" w14:textId="77777777" w:rsidTr="2F3D452F">
        <w:tc>
          <w:tcPr>
            <w:tcW w:w="8990" w:type="dxa"/>
            <w:gridSpan w:val="2"/>
            <w:shd w:val="clear" w:color="auto" w:fill="D9E2F3" w:themeFill="accent1" w:themeFillTint="33"/>
          </w:tcPr>
          <w:p w14:paraId="7F30AB36" w14:textId="33D287EE" w:rsidR="0B9357BD" w:rsidRDefault="0B9357BD" w:rsidP="0B9357BD">
            <w:pPr>
              <w:rPr>
                <w:sz w:val="22"/>
                <w:szCs w:val="22"/>
              </w:rPr>
            </w:pPr>
            <w:r w:rsidRPr="0B9357BD">
              <w:rPr>
                <w:b/>
                <w:bCs/>
                <w:sz w:val="22"/>
                <w:szCs w:val="22"/>
              </w:rPr>
              <w:t>Class Name</w:t>
            </w:r>
            <w:r w:rsidRPr="0B9357BD">
              <w:rPr>
                <w:sz w:val="22"/>
                <w:szCs w:val="22"/>
              </w:rPr>
              <w:t xml:space="preserve">: </w:t>
            </w:r>
            <w:r w:rsidR="5228A42F" w:rsidRPr="0B9357BD">
              <w:rPr>
                <w:sz w:val="22"/>
                <w:szCs w:val="22"/>
              </w:rPr>
              <w:t>Log File</w:t>
            </w:r>
          </w:p>
        </w:tc>
      </w:tr>
      <w:tr w:rsidR="0B9357BD" w14:paraId="3FD7FDEE" w14:textId="77777777" w:rsidTr="2F3D452F">
        <w:tc>
          <w:tcPr>
            <w:tcW w:w="8990" w:type="dxa"/>
            <w:gridSpan w:val="2"/>
          </w:tcPr>
          <w:p w14:paraId="4AFB492D"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72ABB24C" w14:textId="77777777" w:rsidTr="2F3D452F">
        <w:tc>
          <w:tcPr>
            <w:tcW w:w="8990" w:type="dxa"/>
            <w:gridSpan w:val="2"/>
          </w:tcPr>
          <w:p w14:paraId="4159B2C1"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2B27A68" w14:textId="77777777" w:rsidTr="2F3D452F">
        <w:tc>
          <w:tcPr>
            <w:tcW w:w="8990" w:type="dxa"/>
            <w:gridSpan w:val="2"/>
          </w:tcPr>
          <w:p w14:paraId="47DFD53D" w14:textId="380C7296" w:rsidR="0B9357BD" w:rsidRDefault="0B9357BD" w:rsidP="0B9357BD">
            <w:pPr>
              <w:rPr>
                <w:sz w:val="24"/>
                <w:szCs w:val="24"/>
              </w:rPr>
            </w:pPr>
            <w:r w:rsidRPr="0B9357BD">
              <w:rPr>
                <w:b/>
                <w:bCs/>
                <w:sz w:val="22"/>
                <w:szCs w:val="22"/>
              </w:rPr>
              <w:t>Private Responsibilities</w:t>
            </w:r>
          </w:p>
          <w:p w14:paraId="3C027994" w14:textId="3504789C" w:rsidR="0B7B825E" w:rsidRDefault="544C76BB" w:rsidP="006E21B1">
            <w:pPr>
              <w:pStyle w:val="ListParagraph"/>
              <w:numPr>
                <w:ilvl w:val="0"/>
                <w:numId w:val="21"/>
              </w:numPr>
              <w:rPr>
                <w:sz w:val="24"/>
                <w:szCs w:val="24"/>
              </w:rPr>
            </w:pPr>
            <w:r w:rsidRPr="2F3D452F">
              <w:rPr>
                <w:sz w:val="24"/>
                <w:szCs w:val="24"/>
              </w:rPr>
              <w:t>Knows its name.</w:t>
            </w:r>
          </w:p>
          <w:p w14:paraId="25FE5DF3" w14:textId="7C2EEA77" w:rsidR="0B7B825E" w:rsidRDefault="544C76BB" w:rsidP="006E21B1">
            <w:pPr>
              <w:pStyle w:val="ListParagraph"/>
              <w:numPr>
                <w:ilvl w:val="0"/>
                <w:numId w:val="21"/>
              </w:numPr>
              <w:rPr>
                <w:sz w:val="24"/>
                <w:szCs w:val="24"/>
              </w:rPr>
            </w:pPr>
            <w:r w:rsidRPr="2F3D452F">
              <w:rPr>
                <w:sz w:val="24"/>
                <w:szCs w:val="24"/>
              </w:rPr>
              <w:lastRenderedPageBreak/>
              <w:t>Knows its cleansing status.</w:t>
            </w:r>
          </w:p>
          <w:p w14:paraId="315C3126" w14:textId="5A3FD17D" w:rsidR="0B7B825E" w:rsidRDefault="544C76BB" w:rsidP="006E21B1">
            <w:pPr>
              <w:pStyle w:val="ListParagraph"/>
              <w:numPr>
                <w:ilvl w:val="0"/>
                <w:numId w:val="21"/>
              </w:numPr>
              <w:rPr>
                <w:sz w:val="24"/>
                <w:szCs w:val="24"/>
              </w:rPr>
            </w:pPr>
            <w:r w:rsidRPr="2F3D452F">
              <w:rPr>
                <w:sz w:val="24"/>
                <w:szCs w:val="24"/>
              </w:rPr>
              <w:t>Knows its ingestion status.</w:t>
            </w:r>
          </w:p>
          <w:p w14:paraId="7014C1BB" w14:textId="3576456B" w:rsidR="0B7B825E" w:rsidRDefault="544C76BB" w:rsidP="006E21B1">
            <w:pPr>
              <w:pStyle w:val="ListParagraph"/>
              <w:numPr>
                <w:ilvl w:val="0"/>
                <w:numId w:val="21"/>
              </w:numPr>
              <w:rPr>
                <w:sz w:val="24"/>
                <w:szCs w:val="24"/>
              </w:rPr>
            </w:pPr>
            <w:r w:rsidRPr="2F3D452F">
              <w:rPr>
                <w:sz w:val="24"/>
                <w:szCs w:val="24"/>
              </w:rPr>
              <w:t>Knows its validation status.</w:t>
            </w:r>
          </w:p>
        </w:tc>
      </w:tr>
      <w:tr w:rsidR="0B9357BD" w14:paraId="028CD005" w14:textId="77777777" w:rsidTr="2F3D452F">
        <w:tc>
          <w:tcPr>
            <w:tcW w:w="8990" w:type="dxa"/>
            <w:gridSpan w:val="2"/>
          </w:tcPr>
          <w:p w14:paraId="4C604C29" w14:textId="527C9634" w:rsidR="0B9357BD" w:rsidRDefault="268BB7EA" w:rsidP="0B9357BD">
            <w:pPr>
              <w:rPr>
                <w:sz w:val="22"/>
                <w:szCs w:val="22"/>
              </w:rPr>
            </w:pPr>
            <w:r w:rsidRPr="2F3D452F">
              <w:rPr>
                <w:b/>
                <w:bCs/>
                <w:sz w:val="22"/>
                <w:szCs w:val="22"/>
              </w:rPr>
              <w:lastRenderedPageBreak/>
              <w:t>Contract:</w:t>
            </w:r>
            <w:r w:rsidRPr="2F3D452F">
              <w:rPr>
                <w:sz w:val="22"/>
                <w:szCs w:val="22"/>
              </w:rPr>
              <w:t xml:space="preserve"> </w:t>
            </w:r>
          </w:p>
        </w:tc>
      </w:tr>
      <w:tr w:rsidR="0B9357BD" w14:paraId="0791CB67" w14:textId="77777777" w:rsidTr="2F3D452F">
        <w:tc>
          <w:tcPr>
            <w:tcW w:w="4495" w:type="dxa"/>
          </w:tcPr>
          <w:p w14:paraId="0EC2061A" w14:textId="5B923B4C" w:rsidR="0B9357BD" w:rsidRDefault="0B9357BD" w:rsidP="0B9357BD">
            <w:pPr>
              <w:rPr>
                <w:b/>
                <w:bCs/>
                <w:sz w:val="22"/>
                <w:szCs w:val="22"/>
              </w:rPr>
            </w:pPr>
            <w:r w:rsidRPr="0B9357BD">
              <w:rPr>
                <w:b/>
                <w:bCs/>
                <w:sz w:val="22"/>
                <w:szCs w:val="22"/>
              </w:rPr>
              <w:t>Responsibilities</w:t>
            </w:r>
          </w:p>
        </w:tc>
        <w:tc>
          <w:tcPr>
            <w:tcW w:w="4495" w:type="dxa"/>
          </w:tcPr>
          <w:p w14:paraId="281A0E3C" w14:textId="68FBB1F2" w:rsidR="0B9357BD" w:rsidRDefault="0B9357BD" w:rsidP="0B9357BD">
            <w:pPr>
              <w:rPr>
                <w:b/>
                <w:bCs/>
                <w:sz w:val="22"/>
                <w:szCs w:val="22"/>
              </w:rPr>
            </w:pPr>
            <w:r w:rsidRPr="0B9357BD">
              <w:rPr>
                <w:b/>
                <w:bCs/>
                <w:sz w:val="22"/>
                <w:szCs w:val="22"/>
              </w:rPr>
              <w:t>Collaborations</w:t>
            </w:r>
          </w:p>
        </w:tc>
      </w:tr>
      <w:tr w:rsidR="0B9357BD" w14:paraId="617E3ABA" w14:textId="77777777" w:rsidTr="2F3D452F">
        <w:tc>
          <w:tcPr>
            <w:tcW w:w="4495" w:type="dxa"/>
          </w:tcPr>
          <w:p w14:paraId="1747F062" w14:textId="62360614" w:rsidR="0B9357BD" w:rsidRDefault="0B9357BD" w:rsidP="0B9357BD">
            <w:pPr>
              <w:pStyle w:val="ListParagraph"/>
              <w:rPr>
                <w:sz w:val="22"/>
                <w:szCs w:val="22"/>
              </w:rPr>
            </w:pPr>
          </w:p>
        </w:tc>
        <w:tc>
          <w:tcPr>
            <w:tcW w:w="4495" w:type="dxa"/>
          </w:tcPr>
          <w:p w14:paraId="0379227C" w14:textId="256B9D63" w:rsidR="0B9357BD" w:rsidRDefault="0B9357BD" w:rsidP="0B9357BD">
            <w:pPr>
              <w:spacing w:line="259" w:lineRule="auto"/>
              <w:rPr>
                <w:sz w:val="22"/>
                <w:szCs w:val="22"/>
              </w:rPr>
            </w:pPr>
          </w:p>
        </w:tc>
      </w:tr>
    </w:tbl>
    <w:p w14:paraId="744E6A99" w14:textId="473EB3A4" w:rsidR="0B9357BD" w:rsidRDefault="0B9357BD" w:rsidP="0B9357BD"/>
    <w:p w14:paraId="516C4AD9" w14:textId="4179058D" w:rsidR="3F7D7AD0" w:rsidRDefault="3F7D7AD0" w:rsidP="0B9357BD">
      <w:pPr>
        <w:pStyle w:val="Heading2"/>
      </w:pPr>
      <w:bookmarkStart w:id="91" w:name="_Toc34561201"/>
      <w:r>
        <w:t>Log Entry</w:t>
      </w:r>
      <w:bookmarkEnd w:id="91"/>
    </w:p>
    <w:p w14:paraId="48D32AF7" w14:textId="40EEAC2E" w:rsidR="3F7D7AD0" w:rsidRDefault="3F7D7AD0" w:rsidP="0B9357BD">
      <w:pPr>
        <w:jc w:val="center"/>
        <w:rPr>
          <w:i/>
          <w:iCs/>
        </w:rPr>
      </w:pPr>
      <w:r w:rsidRPr="0B9357BD">
        <w:rPr>
          <w:i/>
          <w:iCs/>
        </w:rPr>
        <w:t>Table 4.</w:t>
      </w:r>
      <w:r w:rsidR="4C231B03" w:rsidRPr="0B9357BD">
        <w:rPr>
          <w:i/>
          <w:iCs/>
        </w:rPr>
        <w:t>2</w:t>
      </w:r>
    </w:p>
    <w:tbl>
      <w:tblPr>
        <w:tblStyle w:val="TableGrid"/>
        <w:tblW w:w="0" w:type="auto"/>
        <w:tblLook w:val="06A0" w:firstRow="1" w:lastRow="0" w:firstColumn="1" w:lastColumn="0" w:noHBand="1" w:noVBand="1"/>
      </w:tblPr>
      <w:tblGrid>
        <w:gridCol w:w="4495"/>
        <w:gridCol w:w="4495"/>
      </w:tblGrid>
      <w:tr w:rsidR="0B9357BD" w14:paraId="0EDBD6B8" w14:textId="77777777" w:rsidTr="2F3D452F">
        <w:tc>
          <w:tcPr>
            <w:tcW w:w="8990" w:type="dxa"/>
            <w:gridSpan w:val="2"/>
            <w:shd w:val="clear" w:color="auto" w:fill="D9E2F3" w:themeFill="accent1" w:themeFillTint="33"/>
          </w:tcPr>
          <w:p w14:paraId="30DB71DA" w14:textId="553428BA" w:rsidR="0B9357BD" w:rsidRDefault="0B9357BD" w:rsidP="0B9357BD">
            <w:pPr>
              <w:rPr>
                <w:sz w:val="22"/>
                <w:szCs w:val="22"/>
              </w:rPr>
            </w:pPr>
            <w:r w:rsidRPr="0B9357BD">
              <w:rPr>
                <w:b/>
                <w:bCs/>
                <w:sz w:val="22"/>
                <w:szCs w:val="22"/>
              </w:rPr>
              <w:t>Class Name</w:t>
            </w:r>
            <w:r w:rsidRPr="0B9357BD">
              <w:rPr>
                <w:sz w:val="22"/>
                <w:szCs w:val="22"/>
              </w:rPr>
              <w:t xml:space="preserve">: Log </w:t>
            </w:r>
            <w:r w:rsidR="785FF9AA" w:rsidRPr="0B9357BD">
              <w:rPr>
                <w:sz w:val="22"/>
                <w:szCs w:val="22"/>
              </w:rPr>
              <w:t>Entry</w:t>
            </w:r>
          </w:p>
        </w:tc>
      </w:tr>
      <w:tr w:rsidR="0B9357BD" w14:paraId="095247EC" w14:textId="77777777" w:rsidTr="2F3D452F">
        <w:tc>
          <w:tcPr>
            <w:tcW w:w="8990" w:type="dxa"/>
            <w:gridSpan w:val="2"/>
          </w:tcPr>
          <w:p w14:paraId="744DDEB6"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7937FD1E" w14:textId="77777777" w:rsidTr="2F3D452F">
        <w:tc>
          <w:tcPr>
            <w:tcW w:w="8990" w:type="dxa"/>
            <w:gridSpan w:val="2"/>
          </w:tcPr>
          <w:p w14:paraId="174FA298"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4067746" w14:textId="77777777" w:rsidTr="2F3D452F">
        <w:tc>
          <w:tcPr>
            <w:tcW w:w="8990" w:type="dxa"/>
            <w:gridSpan w:val="2"/>
          </w:tcPr>
          <w:p w14:paraId="63866B00" w14:textId="380C7296" w:rsidR="0B9357BD" w:rsidRDefault="0B9357BD" w:rsidP="0B9357BD">
            <w:pPr>
              <w:rPr>
                <w:sz w:val="24"/>
                <w:szCs w:val="24"/>
              </w:rPr>
            </w:pPr>
            <w:r w:rsidRPr="0B9357BD">
              <w:rPr>
                <w:b/>
                <w:bCs/>
                <w:sz w:val="22"/>
                <w:szCs w:val="22"/>
              </w:rPr>
              <w:t>Private Responsibilities</w:t>
            </w:r>
          </w:p>
          <w:p w14:paraId="6B2A6AD0" w14:textId="21AC31B3" w:rsidR="18034C43" w:rsidRDefault="3F755501" w:rsidP="006E21B1">
            <w:pPr>
              <w:pStyle w:val="ListParagraph"/>
              <w:numPr>
                <w:ilvl w:val="0"/>
                <w:numId w:val="10"/>
              </w:numPr>
              <w:rPr>
                <w:sz w:val="24"/>
                <w:szCs w:val="24"/>
              </w:rPr>
            </w:pPr>
            <w:r w:rsidRPr="2F3D452F">
              <w:rPr>
                <w:sz w:val="24"/>
                <w:szCs w:val="24"/>
              </w:rPr>
              <w:t>Knows start time.</w:t>
            </w:r>
          </w:p>
          <w:p w14:paraId="1AC3600F" w14:textId="552F6A2B" w:rsidR="18034C43" w:rsidRDefault="3F755501" w:rsidP="006E21B1">
            <w:pPr>
              <w:pStyle w:val="ListParagraph"/>
              <w:numPr>
                <w:ilvl w:val="0"/>
                <w:numId w:val="10"/>
              </w:numPr>
              <w:rPr>
                <w:sz w:val="24"/>
                <w:szCs w:val="24"/>
              </w:rPr>
            </w:pPr>
            <w:r w:rsidRPr="2F3D452F">
              <w:rPr>
                <w:sz w:val="24"/>
                <w:szCs w:val="24"/>
              </w:rPr>
              <w:t>Knows end time.</w:t>
            </w:r>
          </w:p>
          <w:p w14:paraId="2DDBC8D8" w14:textId="710A5F2A" w:rsidR="18034C43" w:rsidRDefault="3F755501" w:rsidP="006E21B1">
            <w:pPr>
              <w:pStyle w:val="ListParagraph"/>
              <w:numPr>
                <w:ilvl w:val="0"/>
                <w:numId w:val="10"/>
              </w:numPr>
              <w:rPr>
                <w:sz w:val="24"/>
                <w:szCs w:val="24"/>
              </w:rPr>
            </w:pPr>
            <w:r w:rsidRPr="2F3D452F">
              <w:rPr>
                <w:sz w:val="24"/>
                <w:szCs w:val="24"/>
              </w:rPr>
              <w:t>Knows its source document.</w:t>
            </w:r>
          </w:p>
          <w:p w14:paraId="708E63F3" w14:textId="31140C12" w:rsidR="18034C43" w:rsidRDefault="3F755501" w:rsidP="006E21B1">
            <w:pPr>
              <w:pStyle w:val="ListParagraph"/>
              <w:numPr>
                <w:ilvl w:val="0"/>
                <w:numId w:val="10"/>
              </w:numPr>
              <w:rPr>
                <w:sz w:val="24"/>
                <w:szCs w:val="24"/>
              </w:rPr>
            </w:pPr>
            <w:r w:rsidRPr="2F3D452F">
              <w:rPr>
                <w:sz w:val="24"/>
                <w:szCs w:val="24"/>
              </w:rPr>
              <w:t>Knows a description of its activity.</w:t>
            </w:r>
          </w:p>
          <w:p w14:paraId="1184C54D" w14:textId="719D5BAC" w:rsidR="18034C43" w:rsidRDefault="3F755501" w:rsidP="006E21B1">
            <w:pPr>
              <w:numPr>
                <w:ilvl w:val="0"/>
                <w:numId w:val="21"/>
              </w:numPr>
              <w:rPr>
                <w:sz w:val="24"/>
                <w:szCs w:val="24"/>
              </w:rPr>
            </w:pPr>
            <w:r w:rsidRPr="2F3D452F">
              <w:rPr>
                <w:sz w:val="24"/>
                <w:szCs w:val="24"/>
              </w:rPr>
              <w:t>Knows its creator.</w:t>
            </w:r>
          </w:p>
          <w:p w14:paraId="4087DA38" w14:textId="09B58DA4" w:rsidR="18034C43" w:rsidRDefault="3F755501" w:rsidP="006E21B1">
            <w:pPr>
              <w:numPr>
                <w:ilvl w:val="0"/>
                <w:numId w:val="21"/>
              </w:numPr>
              <w:rPr>
                <w:sz w:val="24"/>
                <w:szCs w:val="24"/>
              </w:rPr>
            </w:pPr>
            <w:r w:rsidRPr="2F3D452F">
              <w:rPr>
                <w:sz w:val="24"/>
                <w:szCs w:val="24"/>
              </w:rPr>
              <w:t>Knows its log entry number.</w:t>
            </w:r>
          </w:p>
        </w:tc>
      </w:tr>
      <w:tr w:rsidR="0B9357BD" w14:paraId="2FFEACA4" w14:textId="77777777" w:rsidTr="2F3D452F">
        <w:tc>
          <w:tcPr>
            <w:tcW w:w="8990" w:type="dxa"/>
            <w:gridSpan w:val="2"/>
          </w:tcPr>
          <w:p w14:paraId="3FB3D6F6" w14:textId="6608BBE8" w:rsidR="0B9357BD" w:rsidRDefault="0B9357BD" w:rsidP="0B9357BD">
            <w:pPr>
              <w:rPr>
                <w:sz w:val="22"/>
                <w:szCs w:val="22"/>
              </w:rPr>
            </w:pPr>
            <w:r w:rsidRPr="0B9357BD">
              <w:rPr>
                <w:b/>
                <w:bCs/>
                <w:sz w:val="22"/>
                <w:szCs w:val="22"/>
              </w:rPr>
              <w:t>Contract:</w:t>
            </w:r>
            <w:r w:rsidRPr="0B9357BD">
              <w:rPr>
                <w:sz w:val="22"/>
                <w:szCs w:val="22"/>
              </w:rPr>
              <w:t xml:space="preserve"> </w:t>
            </w:r>
          </w:p>
        </w:tc>
      </w:tr>
      <w:tr w:rsidR="0B9357BD" w14:paraId="394B297D" w14:textId="77777777" w:rsidTr="2F3D452F">
        <w:tc>
          <w:tcPr>
            <w:tcW w:w="4495" w:type="dxa"/>
          </w:tcPr>
          <w:p w14:paraId="1F7C4432" w14:textId="5B923B4C" w:rsidR="0B9357BD" w:rsidRDefault="0B9357BD" w:rsidP="0B9357BD">
            <w:pPr>
              <w:rPr>
                <w:b/>
                <w:bCs/>
                <w:sz w:val="22"/>
                <w:szCs w:val="22"/>
              </w:rPr>
            </w:pPr>
            <w:r w:rsidRPr="0B9357BD">
              <w:rPr>
                <w:b/>
                <w:bCs/>
                <w:sz w:val="22"/>
                <w:szCs w:val="22"/>
              </w:rPr>
              <w:t>Responsibilities</w:t>
            </w:r>
          </w:p>
        </w:tc>
        <w:tc>
          <w:tcPr>
            <w:tcW w:w="4495" w:type="dxa"/>
          </w:tcPr>
          <w:p w14:paraId="012BDD27" w14:textId="68FBB1F2" w:rsidR="0B9357BD" w:rsidRDefault="0B9357BD" w:rsidP="0B9357BD">
            <w:pPr>
              <w:rPr>
                <w:b/>
                <w:bCs/>
                <w:sz w:val="22"/>
                <w:szCs w:val="22"/>
              </w:rPr>
            </w:pPr>
            <w:r w:rsidRPr="0B9357BD">
              <w:rPr>
                <w:b/>
                <w:bCs/>
                <w:sz w:val="22"/>
                <w:szCs w:val="22"/>
              </w:rPr>
              <w:t>Collaborations</w:t>
            </w:r>
          </w:p>
        </w:tc>
      </w:tr>
      <w:tr w:rsidR="0B9357BD" w14:paraId="31BF6701" w14:textId="77777777" w:rsidTr="2F3D452F">
        <w:tc>
          <w:tcPr>
            <w:tcW w:w="4495" w:type="dxa"/>
          </w:tcPr>
          <w:p w14:paraId="357BC363" w14:textId="62360614" w:rsidR="0B9357BD" w:rsidRDefault="0B9357BD" w:rsidP="0B9357BD">
            <w:pPr>
              <w:pStyle w:val="ListParagraph"/>
              <w:rPr>
                <w:sz w:val="22"/>
                <w:szCs w:val="22"/>
              </w:rPr>
            </w:pPr>
          </w:p>
        </w:tc>
        <w:tc>
          <w:tcPr>
            <w:tcW w:w="4495" w:type="dxa"/>
          </w:tcPr>
          <w:p w14:paraId="7F97319D" w14:textId="256B9D63" w:rsidR="0B9357BD" w:rsidRDefault="0B9357BD" w:rsidP="0B9357BD">
            <w:pPr>
              <w:spacing w:line="259" w:lineRule="auto"/>
              <w:rPr>
                <w:sz w:val="22"/>
                <w:szCs w:val="22"/>
              </w:rPr>
            </w:pPr>
          </w:p>
        </w:tc>
      </w:tr>
    </w:tbl>
    <w:p w14:paraId="6C664747" w14:textId="100FA2EB" w:rsidR="0B9357BD" w:rsidRDefault="0B9357BD" w:rsidP="0B9357BD"/>
    <w:p w14:paraId="18F60E2F" w14:textId="00CFB674" w:rsidR="494F84F9" w:rsidRDefault="494F84F9" w:rsidP="0B9357BD">
      <w:pPr>
        <w:pStyle w:val="Heading2"/>
      </w:pPr>
      <w:bookmarkStart w:id="92" w:name="_Toc34561202"/>
      <w:r>
        <w:t>Enforcement Action Report</w:t>
      </w:r>
      <w:bookmarkEnd w:id="92"/>
    </w:p>
    <w:p w14:paraId="5153BD08" w14:textId="0252856A" w:rsidR="494F84F9" w:rsidRDefault="494F84F9" w:rsidP="0B9357BD">
      <w:pPr>
        <w:jc w:val="center"/>
        <w:rPr>
          <w:i/>
          <w:iCs/>
        </w:rPr>
      </w:pPr>
      <w:r w:rsidRPr="0B9357BD">
        <w:rPr>
          <w:i/>
          <w:iCs/>
        </w:rPr>
        <w:t>Table 4.3</w:t>
      </w:r>
    </w:p>
    <w:tbl>
      <w:tblPr>
        <w:tblStyle w:val="TableGrid"/>
        <w:tblW w:w="0" w:type="auto"/>
        <w:tblLook w:val="06A0" w:firstRow="1" w:lastRow="0" w:firstColumn="1" w:lastColumn="0" w:noHBand="1" w:noVBand="1"/>
      </w:tblPr>
      <w:tblGrid>
        <w:gridCol w:w="4495"/>
        <w:gridCol w:w="4495"/>
      </w:tblGrid>
      <w:tr w:rsidR="0B9357BD" w14:paraId="479D13DD" w14:textId="77777777" w:rsidTr="3D9F0A11">
        <w:tc>
          <w:tcPr>
            <w:tcW w:w="8990" w:type="dxa"/>
            <w:gridSpan w:val="2"/>
            <w:shd w:val="clear" w:color="auto" w:fill="D9E2F3" w:themeFill="accent1" w:themeFillTint="33"/>
          </w:tcPr>
          <w:p w14:paraId="2A52AF57" w14:textId="3BBFE7F7" w:rsidR="0B9357BD" w:rsidRDefault="0B9357BD" w:rsidP="0B9357BD">
            <w:pPr>
              <w:rPr>
                <w:sz w:val="22"/>
                <w:szCs w:val="22"/>
              </w:rPr>
            </w:pPr>
            <w:r w:rsidRPr="0B9357BD">
              <w:rPr>
                <w:b/>
                <w:bCs/>
                <w:sz w:val="22"/>
                <w:szCs w:val="22"/>
              </w:rPr>
              <w:t>Class Name</w:t>
            </w:r>
            <w:r w:rsidRPr="0B9357BD">
              <w:rPr>
                <w:sz w:val="22"/>
                <w:szCs w:val="22"/>
              </w:rPr>
              <w:t xml:space="preserve">: </w:t>
            </w:r>
            <w:r w:rsidR="4A2D9B46" w:rsidRPr="0B9357BD">
              <w:rPr>
                <w:sz w:val="22"/>
                <w:szCs w:val="22"/>
              </w:rPr>
              <w:t>En</w:t>
            </w:r>
            <w:r w:rsidR="64D66CE3" w:rsidRPr="0B9357BD">
              <w:rPr>
                <w:sz w:val="22"/>
                <w:szCs w:val="22"/>
              </w:rPr>
              <w:t xml:space="preserve">forcement </w:t>
            </w:r>
            <w:r w:rsidR="4A2D9B46" w:rsidRPr="0B9357BD">
              <w:rPr>
                <w:sz w:val="22"/>
                <w:szCs w:val="22"/>
              </w:rPr>
              <w:t>Action Report</w:t>
            </w:r>
          </w:p>
        </w:tc>
      </w:tr>
      <w:tr w:rsidR="0B9357BD" w14:paraId="3A01AD9A" w14:textId="77777777" w:rsidTr="3D9F0A11">
        <w:tc>
          <w:tcPr>
            <w:tcW w:w="8990" w:type="dxa"/>
            <w:gridSpan w:val="2"/>
          </w:tcPr>
          <w:p w14:paraId="17E79336"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05E8B276" w14:textId="77777777" w:rsidTr="3D9F0A11">
        <w:tc>
          <w:tcPr>
            <w:tcW w:w="8990" w:type="dxa"/>
            <w:gridSpan w:val="2"/>
          </w:tcPr>
          <w:p w14:paraId="3D933C12"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6390277" w14:textId="77777777" w:rsidTr="3D9F0A11">
        <w:tc>
          <w:tcPr>
            <w:tcW w:w="8990" w:type="dxa"/>
            <w:gridSpan w:val="2"/>
          </w:tcPr>
          <w:p w14:paraId="444FC345" w14:textId="380C7296" w:rsidR="0B9357BD" w:rsidRDefault="0B9357BD" w:rsidP="0B9357BD">
            <w:pPr>
              <w:rPr>
                <w:sz w:val="24"/>
                <w:szCs w:val="24"/>
              </w:rPr>
            </w:pPr>
            <w:r w:rsidRPr="0B9357BD">
              <w:rPr>
                <w:b/>
                <w:bCs/>
                <w:sz w:val="22"/>
                <w:szCs w:val="22"/>
              </w:rPr>
              <w:t>Private Responsibilities</w:t>
            </w:r>
          </w:p>
          <w:p w14:paraId="1042AA04" w14:textId="6FFF3EF8" w:rsidR="6F474473" w:rsidRDefault="4B0F720C" w:rsidP="006E21B1">
            <w:pPr>
              <w:pStyle w:val="ListParagraph"/>
              <w:numPr>
                <w:ilvl w:val="0"/>
                <w:numId w:val="20"/>
              </w:numPr>
              <w:rPr>
                <w:sz w:val="24"/>
                <w:szCs w:val="24"/>
              </w:rPr>
            </w:pPr>
            <w:r w:rsidRPr="2F3D452F">
              <w:rPr>
                <w:sz w:val="24"/>
                <w:szCs w:val="24"/>
              </w:rPr>
              <w:t>Knows the line of log file that caused and error.</w:t>
            </w:r>
          </w:p>
        </w:tc>
      </w:tr>
      <w:tr w:rsidR="0B9357BD" w14:paraId="7E8435A6" w14:textId="77777777" w:rsidTr="3D9F0A11">
        <w:tc>
          <w:tcPr>
            <w:tcW w:w="8990" w:type="dxa"/>
            <w:gridSpan w:val="2"/>
          </w:tcPr>
          <w:p w14:paraId="13B46C3F" w14:textId="5CD3BE66" w:rsidR="0B9357BD" w:rsidRDefault="0B9357BD" w:rsidP="0B9357BD">
            <w:pPr>
              <w:rPr>
                <w:sz w:val="22"/>
                <w:szCs w:val="22"/>
              </w:rPr>
            </w:pPr>
            <w:r w:rsidRPr="7E871403">
              <w:rPr>
                <w:b/>
                <w:bCs/>
                <w:sz w:val="22"/>
                <w:szCs w:val="22"/>
              </w:rPr>
              <w:t>Contract:</w:t>
            </w:r>
            <w:r w:rsidRPr="7E871403">
              <w:rPr>
                <w:sz w:val="22"/>
                <w:szCs w:val="22"/>
              </w:rPr>
              <w:t xml:space="preserve"> </w:t>
            </w:r>
            <w:r w:rsidR="6231C980" w:rsidRPr="7E871403">
              <w:rPr>
                <w:sz w:val="22"/>
                <w:szCs w:val="22"/>
              </w:rPr>
              <w:t>11 Know what errors occurred while ingesting</w:t>
            </w:r>
          </w:p>
        </w:tc>
      </w:tr>
      <w:tr w:rsidR="0B9357BD" w14:paraId="282481EB" w14:textId="77777777" w:rsidTr="3D9F0A11">
        <w:tc>
          <w:tcPr>
            <w:tcW w:w="4495" w:type="dxa"/>
          </w:tcPr>
          <w:p w14:paraId="29E2ADE1" w14:textId="5B923B4C" w:rsidR="0B9357BD" w:rsidRDefault="0B9357BD" w:rsidP="0B9357BD">
            <w:pPr>
              <w:rPr>
                <w:b/>
                <w:bCs/>
                <w:sz w:val="22"/>
                <w:szCs w:val="22"/>
              </w:rPr>
            </w:pPr>
            <w:r w:rsidRPr="0B9357BD">
              <w:rPr>
                <w:b/>
                <w:bCs/>
                <w:sz w:val="22"/>
                <w:szCs w:val="22"/>
              </w:rPr>
              <w:t>Responsibilities</w:t>
            </w:r>
          </w:p>
        </w:tc>
        <w:tc>
          <w:tcPr>
            <w:tcW w:w="4495" w:type="dxa"/>
          </w:tcPr>
          <w:p w14:paraId="507A04A8" w14:textId="68FBB1F2" w:rsidR="0B9357BD" w:rsidRDefault="0B9357BD" w:rsidP="0B9357BD">
            <w:pPr>
              <w:rPr>
                <w:b/>
                <w:bCs/>
                <w:sz w:val="22"/>
                <w:szCs w:val="22"/>
              </w:rPr>
            </w:pPr>
            <w:r w:rsidRPr="0B9357BD">
              <w:rPr>
                <w:b/>
                <w:bCs/>
                <w:sz w:val="22"/>
                <w:szCs w:val="22"/>
              </w:rPr>
              <w:t>Collaborations</w:t>
            </w:r>
          </w:p>
        </w:tc>
      </w:tr>
      <w:tr w:rsidR="0B9357BD" w14:paraId="01C60EE1" w14:textId="77777777" w:rsidTr="3D9F0A11">
        <w:tc>
          <w:tcPr>
            <w:tcW w:w="4495" w:type="dxa"/>
          </w:tcPr>
          <w:p w14:paraId="49612C85" w14:textId="2F198A59" w:rsidR="0B9357BD" w:rsidRDefault="22087CD7" w:rsidP="7E871403">
            <w:pPr>
              <w:pStyle w:val="ListParagraph"/>
              <w:numPr>
                <w:ilvl w:val="0"/>
                <w:numId w:val="2"/>
              </w:numPr>
              <w:rPr>
                <w:sz w:val="22"/>
                <w:szCs w:val="22"/>
              </w:rPr>
            </w:pPr>
            <w:r w:rsidRPr="7E871403">
              <w:rPr>
                <w:sz w:val="22"/>
                <w:szCs w:val="22"/>
              </w:rPr>
              <w:t>Know what error occurred</w:t>
            </w:r>
          </w:p>
          <w:p w14:paraId="4ACF2D19" w14:textId="2457FC53" w:rsidR="0B9357BD" w:rsidRDefault="22087CD7" w:rsidP="7E871403">
            <w:pPr>
              <w:pStyle w:val="ListParagraph"/>
              <w:numPr>
                <w:ilvl w:val="0"/>
                <w:numId w:val="2"/>
              </w:numPr>
              <w:rPr>
                <w:sz w:val="22"/>
                <w:szCs w:val="22"/>
              </w:rPr>
            </w:pPr>
            <w:r w:rsidRPr="3D9F0A11">
              <w:rPr>
                <w:sz w:val="22"/>
                <w:szCs w:val="22"/>
              </w:rPr>
              <w:t xml:space="preserve">Know what line the error occurred on </w:t>
            </w:r>
          </w:p>
        </w:tc>
        <w:tc>
          <w:tcPr>
            <w:tcW w:w="4495" w:type="dxa"/>
          </w:tcPr>
          <w:p w14:paraId="6492143B" w14:textId="6912B63C" w:rsidR="0B9357BD" w:rsidRDefault="22087CD7" w:rsidP="0B9357BD">
            <w:pPr>
              <w:spacing w:line="259" w:lineRule="auto"/>
              <w:rPr>
                <w:sz w:val="22"/>
                <w:szCs w:val="22"/>
              </w:rPr>
            </w:pPr>
            <w:r w:rsidRPr="7E871403">
              <w:rPr>
                <w:sz w:val="22"/>
                <w:szCs w:val="22"/>
              </w:rPr>
              <w:t>Slunk (1,2)</w:t>
            </w:r>
          </w:p>
        </w:tc>
      </w:tr>
    </w:tbl>
    <w:p w14:paraId="4A4751D5" w14:textId="6FFE3159" w:rsidR="22087CD7" w:rsidRDefault="22087CD7">
      <w:r>
        <w:t>Contract 11</w:t>
      </w:r>
    </w:p>
    <w:p w14:paraId="0AF25C60" w14:textId="43FF3FB7" w:rsidR="22087CD7" w:rsidRDefault="22087CD7" w:rsidP="7E871403">
      <w:pPr>
        <w:rPr>
          <w:b/>
          <w:bCs/>
        </w:rPr>
      </w:pPr>
      <w:r w:rsidRPr="7E871403">
        <w:rPr>
          <w:b/>
          <w:bCs/>
        </w:rPr>
        <w:t>Signature:</w:t>
      </w:r>
    </w:p>
    <w:p w14:paraId="79893F1F" w14:textId="5F56B79E" w:rsidR="22087CD7" w:rsidRDefault="22087CD7" w:rsidP="7E871403">
      <w:pPr>
        <w:pStyle w:val="ListParagraph"/>
        <w:numPr>
          <w:ilvl w:val="0"/>
          <w:numId w:val="25"/>
        </w:numPr>
        <w:rPr>
          <w:b/>
          <w:bCs/>
        </w:rPr>
      </w:pPr>
      <w:r w:rsidRPr="7E871403">
        <w:rPr>
          <w:b/>
          <w:bCs/>
        </w:rPr>
        <w:t xml:space="preserve">Method Name:  </w:t>
      </w:r>
      <w:r>
        <w:t>getStatus();</w:t>
      </w:r>
    </w:p>
    <w:p w14:paraId="44564D4F" w14:textId="4D59BB4D" w:rsidR="22087CD7" w:rsidRDefault="22087CD7" w:rsidP="7E871403">
      <w:pPr>
        <w:pStyle w:val="ListParagraph"/>
        <w:numPr>
          <w:ilvl w:val="0"/>
          <w:numId w:val="25"/>
        </w:numPr>
        <w:rPr>
          <w:b/>
          <w:bCs/>
        </w:rPr>
      </w:pPr>
      <w:r w:rsidRPr="7E871403">
        <w:rPr>
          <w:b/>
          <w:bCs/>
        </w:rPr>
        <w:t xml:space="preserve">Return Value Type: </w:t>
      </w:r>
      <w:r w:rsidR="406A55FA">
        <w:t>int: log file line</w:t>
      </w:r>
    </w:p>
    <w:p w14:paraId="4E27514F" w14:textId="6318A425" w:rsidR="22087CD7" w:rsidRDefault="22087CD7" w:rsidP="7E871403">
      <w:pPr>
        <w:pStyle w:val="ListParagraph"/>
        <w:numPr>
          <w:ilvl w:val="0"/>
          <w:numId w:val="25"/>
        </w:numPr>
        <w:rPr>
          <w:b/>
          <w:bCs/>
        </w:rPr>
      </w:pPr>
      <w:r w:rsidRPr="7E871403">
        <w:rPr>
          <w:b/>
          <w:bCs/>
        </w:rPr>
        <w:t xml:space="preserve">Input and output Parameters:  </w:t>
      </w:r>
    </w:p>
    <w:p w14:paraId="5F877630" w14:textId="32163B28" w:rsidR="22087CD7" w:rsidRDefault="22087CD7" w:rsidP="7E871403">
      <w:pPr>
        <w:pStyle w:val="ListParagraph"/>
        <w:numPr>
          <w:ilvl w:val="0"/>
          <w:numId w:val="25"/>
        </w:numPr>
        <w:rPr>
          <w:b/>
          <w:bCs/>
        </w:rPr>
      </w:pPr>
      <w:r w:rsidRPr="7E871403">
        <w:rPr>
          <w:b/>
          <w:bCs/>
        </w:rPr>
        <w:t xml:space="preserve">Description of Parameters: </w:t>
      </w:r>
    </w:p>
    <w:p w14:paraId="462A1FF0" w14:textId="328CCB82" w:rsidR="22087CD7" w:rsidRDefault="22087CD7" w:rsidP="7E871403">
      <w:pPr>
        <w:rPr>
          <w:b/>
          <w:bCs/>
        </w:rPr>
      </w:pPr>
      <w:r w:rsidRPr="7E871403">
        <w:rPr>
          <w:b/>
          <w:bCs/>
        </w:rPr>
        <w:t xml:space="preserve">Purpose: </w:t>
      </w:r>
      <w:r w:rsidR="4D6CACB2">
        <w:t>collect the log files that have not been ingested or validated because it resulted in an error.</w:t>
      </w:r>
    </w:p>
    <w:p w14:paraId="46FF5D1E" w14:textId="3A3E3EA2" w:rsidR="22087CD7" w:rsidRDefault="22087CD7" w:rsidP="7E871403">
      <w:pPr>
        <w:spacing w:line="259" w:lineRule="auto"/>
      </w:pPr>
      <w:r w:rsidRPr="7E871403">
        <w:rPr>
          <w:b/>
          <w:bCs/>
        </w:rPr>
        <w:t xml:space="preserve">Pre-Conditions: </w:t>
      </w:r>
      <w:r w:rsidR="07FDD8D1">
        <w:t>There must be log files in the directory. Splunk must have ingested a logfile.</w:t>
      </w:r>
    </w:p>
    <w:p w14:paraId="0F813ADF" w14:textId="48DD9703" w:rsidR="22087CD7" w:rsidRDefault="22087CD7" w:rsidP="7E871403">
      <w:pPr>
        <w:spacing w:line="259" w:lineRule="auto"/>
      </w:pPr>
      <w:r w:rsidRPr="7E871403">
        <w:rPr>
          <w:b/>
          <w:bCs/>
        </w:rPr>
        <w:t xml:space="preserve">Post-Conditions: </w:t>
      </w:r>
      <w:r w:rsidR="0556ED36">
        <w:t xml:space="preserve">Line to where the </w:t>
      </w:r>
      <w:r w:rsidR="58595208">
        <w:t>occurred is displayed on the Action report view.</w:t>
      </w:r>
    </w:p>
    <w:p w14:paraId="176F23A5" w14:textId="6C8750C5" w:rsidR="7E871403" w:rsidRDefault="7E871403" w:rsidP="7E871403"/>
    <w:p w14:paraId="24FC95F6" w14:textId="48AEAC1B" w:rsidR="3C468023" w:rsidRDefault="3C468023" w:rsidP="0B9357BD">
      <w:pPr>
        <w:pStyle w:val="Heading2"/>
      </w:pPr>
      <w:bookmarkStart w:id="93" w:name="_Toc34561203"/>
      <w:r>
        <w:lastRenderedPageBreak/>
        <w:t>Event Configuration</w:t>
      </w:r>
      <w:bookmarkEnd w:id="93"/>
    </w:p>
    <w:p w14:paraId="71876D11" w14:textId="7C12FBA1" w:rsidR="3C468023" w:rsidRDefault="3C468023" w:rsidP="0B9357BD">
      <w:pPr>
        <w:jc w:val="center"/>
        <w:rPr>
          <w:i/>
          <w:iCs/>
        </w:rPr>
      </w:pPr>
      <w:r w:rsidRPr="0B9357BD">
        <w:rPr>
          <w:i/>
          <w:iCs/>
        </w:rPr>
        <w:t>Table 4.4</w:t>
      </w:r>
    </w:p>
    <w:tbl>
      <w:tblPr>
        <w:tblStyle w:val="TableGrid"/>
        <w:tblW w:w="0" w:type="auto"/>
        <w:tblLook w:val="06A0" w:firstRow="1" w:lastRow="0" w:firstColumn="1" w:lastColumn="0" w:noHBand="1" w:noVBand="1"/>
      </w:tblPr>
      <w:tblGrid>
        <w:gridCol w:w="4495"/>
        <w:gridCol w:w="4495"/>
      </w:tblGrid>
      <w:tr w:rsidR="0B9357BD" w14:paraId="5DA36F87" w14:textId="77777777" w:rsidTr="2F3D452F">
        <w:tc>
          <w:tcPr>
            <w:tcW w:w="8990" w:type="dxa"/>
            <w:gridSpan w:val="2"/>
            <w:shd w:val="clear" w:color="auto" w:fill="D9E2F3" w:themeFill="accent1" w:themeFillTint="33"/>
          </w:tcPr>
          <w:p w14:paraId="27C8C072" w14:textId="2FDA64F2" w:rsidR="0B9357BD" w:rsidRDefault="0B9357BD" w:rsidP="0B9357BD">
            <w:pPr>
              <w:rPr>
                <w:sz w:val="22"/>
                <w:szCs w:val="22"/>
              </w:rPr>
            </w:pPr>
            <w:r w:rsidRPr="0B9357BD">
              <w:rPr>
                <w:b/>
                <w:bCs/>
                <w:sz w:val="22"/>
                <w:szCs w:val="22"/>
              </w:rPr>
              <w:t>Class Name</w:t>
            </w:r>
            <w:r w:rsidRPr="0B9357BD">
              <w:rPr>
                <w:sz w:val="22"/>
                <w:szCs w:val="22"/>
              </w:rPr>
              <w:t>: E</w:t>
            </w:r>
            <w:r w:rsidR="5483ADBD" w:rsidRPr="0B9357BD">
              <w:rPr>
                <w:sz w:val="22"/>
                <w:szCs w:val="22"/>
              </w:rPr>
              <w:t>vent Configuration</w:t>
            </w:r>
          </w:p>
        </w:tc>
      </w:tr>
      <w:tr w:rsidR="0B9357BD" w14:paraId="195D0875" w14:textId="77777777" w:rsidTr="2F3D452F">
        <w:tc>
          <w:tcPr>
            <w:tcW w:w="8990" w:type="dxa"/>
            <w:gridSpan w:val="2"/>
          </w:tcPr>
          <w:p w14:paraId="0B00616F"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68B682B1" w14:textId="77777777" w:rsidTr="2F3D452F">
        <w:tc>
          <w:tcPr>
            <w:tcW w:w="8990" w:type="dxa"/>
            <w:gridSpan w:val="2"/>
          </w:tcPr>
          <w:p w14:paraId="1CC3F974"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08BDFABC" w14:textId="77777777" w:rsidTr="2F3D452F">
        <w:tc>
          <w:tcPr>
            <w:tcW w:w="8990" w:type="dxa"/>
            <w:gridSpan w:val="2"/>
          </w:tcPr>
          <w:p w14:paraId="56BD6DBD" w14:textId="380C7296" w:rsidR="0B9357BD" w:rsidRDefault="0B9357BD" w:rsidP="0B9357BD">
            <w:pPr>
              <w:rPr>
                <w:sz w:val="24"/>
                <w:szCs w:val="24"/>
              </w:rPr>
            </w:pPr>
            <w:r w:rsidRPr="0B9357BD">
              <w:rPr>
                <w:b/>
                <w:bCs/>
                <w:sz w:val="22"/>
                <w:szCs w:val="22"/>
              </w:rPr>
              <w:t>Private Responsibilities</w:t>
            </w:r>
          </w:p>
          <w:p w14:paraId="656D93DF" w14:textId="11E27C34" w:rsidR="596FA74E" w:rsidRDefault="3FF9A427" w:rsidP="006E21B1">
            <w:pPr>
              <w:pStyle w:val="ListParagraph"/>
              <w:numPr>
                <w:ilvl w:val="0"/>
                <w:numId w:val="9"/>
              </w:numPr>
              <w:spacing w:line="259" w:lineRule="auto"/>
              <w:rPr>
                <w:sz w:val="24"/>
                <w:szCs w:val="24"/>
              </w:rPr>
            </w:pPr>
            <w:r w:rsidRPr="2F3D452F">
              <w:rPr>
                <w:sz w:val="24"/>
                <w:szCs w:val="24"/>
              </w:rPr>
              <w:t>Knows the lead analysts IP Address.</w:t>
            </w:r>
          </w:p>
          <w:p w14:paraId="062FEA7E" w14:textId="5D59F39A" w:rsidR="596FA74E" w:rsidRDefault="3FF9A427" w:rsidP="006E21B1">
            <w:pPr>
              <w:pStyle w:val="ListParagraph"/>
              <w:numPr>
                <w:ilvl w:val="0"/>
                <w:numId w:val="20"/>
              </w:numPr>
              <w:spacing w:line="259" w:lineRule="auto"/>
              <w:rPr>
                <w:sz w:val="24"/>
                <w:szCs w:val="24"/>
              </w:rPr>
            </w:pPr>
            <w:r w:rsidRPr="2F3D452F">
              <w:rPr>
                <w:sz w:val="24"/>
                <w:szCs w:val="24"/>
              </w:rPr>
              <w:t>Knows who the lead analyst is.</w:t>
            </w:r>
          </w:p>
          <w:p w14:paraId="300C93A5" w14:textId="4132764E" w:rsidR="596FA74E" w:rsidRDefault="3FF9A427" w:rsidP="006E21B1">
            <w:pPr>
              <w:pStyle w:val="ListParagraph"/>
              <w:numPr>
                <w:ilvl w:val="0"/>
                <w:numId w:val="20"/>
              </w:numPr>
              <w:spacing w:line="259" w:lineRule="auto"/>
              <w:rPr>
                <w:sz w:val="24"/>
                <w:szCs w:val="24"/>
              </w:rPr>
            </w:pPr>
            <w:r w:rsidRPr="2F3D452F">
              <w:rPr>
                <w:sz w:val="24"/>
                <w:szCs w:val="24"/>
              </w:rPr>
              <w:t>Knows the amount of connections allowed to the host.</w:t>
            </w:r>
          </w:p>
          <w:p w14:paraId="02CBA29A" w14:textId="0C9D109A" w:rsidR="596FA74E" w:rsidRDefault="3FF9A427" w:rsidP="006E21B1">
            <w:pPr>
              <w:pStyle w:val="ListParagraph"/>
              <w:numPr>
                <w:ilvl w:val="0"/>
                <w:numId w:val="20"/>
              </w:numPr>
              <w:spacing w:line="259" w:lineRule="auto"/>
              <w:rPr>
                <w:sz w:val="24"/>
                <w:szCs w:val="24"/>
              </w:rPr>
            </w:pPr>
            <w:r w:rsidRPr="2F3D452F">
              <w:rPr>
                <w:sz w:val="24"/>
                <w:szCs w:val="24"/>
              </w:rPr>
              <w:t>Knows the location of the root directory.</w:t>
            </w:r>
          </w:p>
        </w:tc>
      </w:tr>
      <w:tr w:rsidR="0B9357BD" w14:paraId="59DD4AF3" w14:textId="77777777" w:rsidTr="2F3D452F">
        <w:tc>
          <w:tcPr>
            <w:tcW w:w="8990" w:type="dxa"/>
            <w:gridSpan w:val="2"/>
          </w:tcPr>
          <w:p w14:paraId="35BE9E06" w14:textId="6608BBE8" w:rsidR="0B9357BD" w:rsidRDefault="0B9357BD" w:rsidP="0B9357BD">
            <w:pPr>
              <w:rPr>
                <w:sz w:val="22"/>
                <w:szCs w:val="22"/>
              </w:rPr>
            </w:pPr>
            <w:r w:rsidRPr="0B9357BD">
              <w:rPr>
                <w:b/>
                <w:bCs/>
                <w:sz w:val="22"/>
                <w:szCs w:val="22"/>
              </w:rPr>
              <w:t>Contract:</w:t>
            </w:r>
            <w:r w:rsidRPr="0B9357BD">
              <w:rPr>
                <w:sz w:val="22"/>
                <w:szCs w:val="22"/>
              </w:rPr>
              <w:t xml:space="preserve"> </w:t>
            </w:r>
          </w:p>
        </w:tc>
      </w:tr>
      <w:tr w:rsidR="0B9357BD" w14:paraId="4011EFAD" w14:textId="77777777" w:rsidTr="2F3D452F">
        <w:tc>
          <w:tcPr>
            <w:tcW w:w="4495" w:type="dxa"/>
          </w:tcPr>
          <w:p w14:paraId="70E3DE4C" w14:textId="5B923B4C" w:rsidR="0B9357BD" w:rsidRDefault="0B9357BD" w:rsidP="0B9357BD">
            <w:pPr>
              <w:rPr>
                <w:b/>
                <w:bCs/>
                <w:sz w:val="22"/>
                <w:szCs w:val="22"/>
              </w:rPr>
            </w:pPr>
            <w:r w:rsidRPr="0B9357BD">
              <w:rPr>
                <w:b/>
                <w:bCs/>
                <w:sz w:val="22"/>
                <w:szCs w:val="22"/>
              </w:rPr>
              <w:t>Responsibilities</w:t>
            </w:r>
          </w:p>
        </w:tc>
        <w:tc>
          <w:tcPr>
            <w:tcW w:w="4495" w:type="dxa"/>
          </w:tcPr>
          <w:p w14:paraId="78C8291D" w14:textId="68FBB1F2" w:rsidR="0B9357BD" w:rsidRDefault="0B9357BD" w:rsidP="0B9357BD">
            <w:pPr>
              <w:rPr>
                <w:b/>
                <w:bCs/>
                <w:sz w:val="22"/>
                <w:szCs w:val="22"/>
              </w:rPr>
            </w:pPr>
            <w:r w:rsidRPr="0B9357BD">
              <w:rPr>
                <w:b/>
                <w:bCs/>
                <w:sz w:val="22"/>
                <w:szCs w:val="22"/>
              </w:rPr>
              <w:t>Collaborations</w:t>
            </w:r>
          </w:p>
        </w:tc>
      </w:tr>
      <w:tr w:rsidR="0B9357BD" w14:paraId="1E046265" w14:textId="77777777" w:rsidTr="2F3D452F">
        <w:tc>
          <w:tcPr>
            <w:tcW w:w="4495" w:type="dxa"/>
          </w:tcPr>
          <w:p w14:paraId="01B5F4FA" w14:textId="62360614" w:rsidR="0B9357BD" w:rsidRDefault="0B9357BD" w:rsidP="0B9357BD">
            <w:pPr>
              <w:pStyle w:val="ListParagraph"/>
              <w:rPr>
                <w:sz w:val="22"/>
                <w:szCs w:val="22"/>
              </w:rPr>
            </w:pPr>
          </w:p>
        </w:tc>
        <w:tc>
          <w:tcPr>
            <w:tcW w:w="4495" w:type="dxa"/>
          </w:tcPr>
          <w:p w14:paraId="07D8CD7D" w14:textId="256B9D63" w:rsidR="0B9357BD" w:rsidRDefault="0B9357BD" w:rsidP="0B9357BD">
            <w:pPr>
              <w:spacing w:line="259" w:lineRule="auto"/>
              <w:rPr>
                <w:sz w:val="22"/>
                <w:szCs w:val="22"/>
              </w:rPr>
            </w:pPr>
          </w:p>
        </w:tc>
      </w:tr>
    </w:tbl>
    <w:p w14:paraId="4A79636E" w14:textId="37E8AB8C" w:rsidR="0B9357BD" w:rsidRDefault="0B9357BD" w:rsidP="0B9357BD"/>
    <w:p w14:paraId="0E89912B" w14:textId="0BDCFF27" w:rsidR="4011EE96" w:rsidRDefault="4011EE96" w:rsidP="0B9357BD">
      <w:pPr>
        <w:pStyle w:val="Heading2"/>
      </w:pPr>
      <w:bookmarkStart w:id="94" w:name="_Toc34561204"/>
      <w:r>
        <w:t>Vector DB</w:t>
      </w:r>
      <w:bookmarkEnd w:id="94"/>
    </w:p>
    <w:p w14:paraId="711A26E9" w14:textId="52FA80DB" w:rsidR="4011EE96" w:rsidRDefault="4011EE96" w:rsidP="0B9357BD">
      <w:pPr>
        <w:jc w:val="center"/>
        <w:rPr>
          <w:i/>
          <w:iCs/>
        </w:rPr>
      </w:pPr>
      <w:r w:rsidRPr="0B9357BD">
        <w:rPr>
          <w:i/>
          <w:iCs/>
        </w:rPr>
        <w:t>Table 4.5</w:t>
      </w:r>
    </w:p>
    <w:tbl>
      <w:tblPr>
        <w:tblStyle w:val="TableGrid"/>
        <w:tblW w:w="0" w:type="auto"/>
        <w:tblLook w:val="06A0" w:firstRow="1" w:lastRow="0" w:firstColumn="1" w:lastColumn="0" w:noHBand="1" w:noVBand="1"/>
      </w:tblPr>
      <w:tblGrid>
        <w:gridCol w:w="4495"/>
        <w:gridCol w:w="4495"/>
      </w:tblGrid>
      <w:tr w:rsidR="0B9357BD" w14:paraId="50769102" w14:textId="77777777" w:rsidTr="3D9F0A11">
        <w:tc>
          <w:tcPr>
            <w:tcW w:w="8990" w:type="dxa"/>
            <w:gridSpan w:val="2"/>
            <w:shd w:val="clear" w:color="auto" w:fill="D9E2F3" w:themeFill="accent1" w:themeFillTint="33"/>
          </w:tcPr>
          <w:p w14:paraId="51C6A57A" w14:textId="27D71D60" w:rsidR="0B9357BD" w:rsidRDefault="0B9357BD" w:rsidP="0B9357BD">
            <w:pPr>
              <w:rPr>
                <w:sz w:val="22"/>
                <w:szCs w:val="22"/>
              </w:rPr>
            </w:pPr>
            <w:r w:rsidRPr="0B9357BD">
              <w:rPr>
                <w:b/>
                <w:bCs/>
                <w:sz w:val="22"/>
                <w:szCs w:val="22"/>
              </w:rPr>
              <w:t>Class Name</w:t>
            </w:r>
            <w:r w:rsidRPr="0B9357BD">
              <w:rPr>
                <w:sz w:val="22"/>
                <w:szCs w:val="22"/>
              </w:rPr>
              <w:t xml:space="preserve">: </w:t>
            </w:r>
            <w:r w:rsidR="42AB1A4A" w:rsidRPr="0B9357BD">
              <w:rPr>
                <w:sz w:val="22"/>
                <w:szCs w:val="22"/>
              </w:rPr>
              <w:t>Vector DB</w:t>
            </w:r>
          </w:p>
        </w:tc>
      </w:tr>
      <w:tr w:rsidR="0B9357BD" w14:paraId="33DF55B1" w14:textId="77777777" w:rsidTr="3D9F0A11">
        <w:tc>
          <w:tcPr>
            <w:tcW w:w="8990" w:type="dxa"/>
            <w:gridSpan w:val="2"/>
          </w:tcPr>
          <w:p w14:paraId="0A2F78BC"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340FF0F1" w14:textId="77777777" w:rsidTr="3D9F0A11">
        <w:tc>
          <w:tcPr>
            <w:tcW w:w="8990" w:type="dxa"/>
            <w:gridSpan w:val="2"/>
          </w:tcPr>
          <w:p w14:paraId="715C42EC"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3529472" w14:textId="77777777" w:rsidTr="3D9F0A11">
        <w:tc>
          <w:tcPr>
            <w:tcW w:w="8990" w:type="dxa"/>
            <w:gridSpan w:val="2"/>
          </w:tcPr>
          <w:p w14:paraId="389394C9" w14:textId="380C7296" w:rsidR="0B9357BD" w:rsidRDefault="0B9357BD" w:rsidP="0B9357BD">
            <w:pPr>
              <w:rPr>
                <w:sz w:val="24"/>
                <w:szCs w:val="24"/>
              </w:rPr>
            </w:pPr>
            <w:r w:rsidRPr="0B9357BD">
              <w:rPr>
                <w:b/>
                <w:bCs/>
                <w:sz w:val="22"/>
                <w:szCs w:val="22"/>
              </w:rPr>
              <w:t>Private Responsibilities</w:t>
            </w:r>
          </w:p>
          <w:p w14:paraId="1DE34AFF" w14:textId="0E077771" w:rsidR="0B9357BD" w:rsidRDefault="268BB7EA" w:rsidP="006E21B1">
            <w:pPr>
              <w:pStyle w:val="ListParagraph"/>
              <w:numPr>
                <w:ilvl w:val="0"/>
                <w:numId w:val="8"/>
              </w:numPr>
              <w:spacing w:line="259" w:lineRule="auto"/>
              <w:rPr>
                <w:sz w:val="24"/>
                <w:szCs w:val="24"/>
              </w:rPr>
            </w:pPr>
            <w:r w:rsidRPr="2F3D452F">
              <w:rPr>
                <w:sz w:val="24"/>
                <w:szCs w:val="24"/>
              </w:rPr>
              <w:t>Knows the lead analysts IP Address.</w:t>
            </w:r>
          </w:p>
          <w:p w14:paraId="2909F83B" w14:textId="4EC347C8" w:rsidR="0B9357BD" w:rsidRDefault="268BB7EA" w:rsidP="006E21B1">
            <w:pPr>
              <w:pStyle w:val="ListParagraph"/>
              <w:numPr>
                <w:ilvl w:val="0"/>
                <w:numId w:val="8"/>
              </w:numPr>
              <w:spacing w:line="259" w:lineRule="auto"/>
              <w:rPr>
                <w:sz w:val="24"/>
                <w:szCs w:val="24"/>
              </w:rPr>
            </w:pPr>
            <w:r w:rsidRPr="2F3D452F">
              <w:rPr>
                <w:sz w:val="24"/>
                <w:szCs w:val="24"/>
              </w:rPr>
              <w:t>Knows who the lead analyst is.</w:t>
            </w:r>
          </w:p>
          <w:p w14:paraId="33DA720D" w14:textId="379499FE" w:rsidR="0B9357BD" w:rsidRDefault="268BB7EA" w:rsidP="006E21B1">
            <w:pPr>
              <w:pStyle w:val="ListParagraph"/>
              <w:numPr>
                <w:ilvl w:val="0"/>
                <w:numId w:val="8"/>
              </w:numPr>
              <w:spacing w:line="259" w:lineRule="auto"/>
              <w:rPr>
                <w:sz w:val="24"/>
                <w:szCs w:val="24"/>
              </w:rPr>
            </w:pPr>
            <w:r w:rsidRPr="2F3D452F">
              <w:rPr>
                <w:sz w:val="24"/>
                <w:szCs w:val="24"/>
              </w:rPr>
              <w:t>Knows the amount of connections allowed to the host.</w:t>
            </w:r>
          </w:p>
          <w:p w14:paraId="6B6CF858" w14:textId="68F85D34" w:rsidR="0B9357BD" w:rsidRDefault="268BB7EA" w:rsidP="006E21B1">
            <w:pPr>
              <w:pStyle w:val="ListParagraph"/>
              <w:numPr>
                <w:ilvl w:val="0"/>
                <w:numId w:val="8"/>
              </w:numPr>
              <w:spacing w:line="259" w:lineRule="auto"/>
              <w:rPr>
                <w:sz w:val="24"/>
                <w:szCs w:val="24"/>
              </w:rPr>
            </w:pPr>
            <w:r w:rsidRPr="2F3D452F">
              <w:rPr>
                <w:sz w:val="24"/>
                <w:szCs w:val="24"/>
              </w:rPr>
              <w:t>Knows the location of the root directory.</w:t>
            </w:r>
          </w:p>
        </w:tc>
      </w:tr>
      <w:tr w:rsidR="0B9357BD" w14:paraId="704DAD5D" w14:textId="77777777" w:rsidTr="3D9F0A11">
        <w:tc>
          <w:tcPr>
            <w:tcW w:w="8990" w:type="dxa"/>
            <w:gridSpan w:val="2"/>
          </w:tcPr>
          <w:p w14:paraId="0DB899E1" w14:textId="3242C3CF" w:rsidR="0B9357BD" w:rsidRDefault="71064DF7" w:rsidP="0B9357BD">
            <w:pPr>
              <w:rPr>
                <w:sz w:val="22"/>
                <w:szCs w:val="22"/>
              </w:rPr>
            </w:pPr>
            <w:r w:rsidRPr="1A345CAA">
              <w:rPr>
                <w:b/>
                <w:bCs/>
                <w:sz w:val="22"/>
                <w:szCs w:val="22"/>
              </w:rPr>
              <w:t>Contract:</w:t>
            </w:r>
            <w:r w:rsidRPr="1A345CAA">
              <w:rPr>
                <w:sz w:val="22"/>
                <w:szCs w:val="22"/>
              </w:rPr>
              <w:t xml:space="preserve"> </w:t>
            </w:r>
            <w:r w:rsidR="6E2F79B4" w:rsidRPr="1A345CAA">
              <w:rPr>
                <w:sz w:val="22"/>
                <w:szCs w:val="22"/>
              </w:rPr>
              <w:t>12 Store Vector information</w:t>
            </w:r>
          </w:p>
        </w:tc>
      </w:tr>
      <w:tr w:rsidR="0B9357BD" w14:paraId="65E650AA" w14:textId="77777777" w:rsidTr="3D9F0A11">
        <w:tc>
          <w:tcPr>
            <w:tcW w:w="4495" w:type="dxa"/>
          </w:tcPr>
          <w:p w14:paraId="5B927EF5" w14:textId="5B923B4C" w:rsidR="0B9357BD" w:rsidRDefault="0B9357BD" w:rsidP="0B9357BD">
            <w:pPr>
              <w:rPr>
                <w:b/>
                <w:bCs/>
                <w:sz w:val="22"/>
                <w:szCs w:val="22"/>
              </w:rPr>
            </w:pPr>
            <w:r w:rsidRPr="0B9357BD">
              <w:rPr>
                <w:b/>
                <w:bCs/>
                <w:sz w:val="22"/>
                <w:szCs w:val="22"/>
              </w:rPr>
              <w:t>Responsibilities</w:t>
            </w:r>
          </w:p>
        </w:tc>
        <w:tc>
          <w:tcPr>
            <w:tcW w:w="4495" w:type="dxa"/>
          </w:tcPr>
          <w:p w14:paraId="38F48F8B" w14:textId="68FBB1F2" w:rsidR="0B9357BD" w:rsidRDefault="0B9357BD" w:rsidP="0B9357BD">
            <w:pPr>
              <w:rPr>
                <w:b/>
                <w:bCs/>
                <w:sz w:val="22"/>
                <w:szCs w:val="22"/>
              </w:rPr>
            </w:pPr>
            <w:r w:rsidRPr="0B9357BD">
              <w:rPr>
                <w:b/>
                <w:bCs/>
                <w:sz w:val="22"/>
                <w:szCs w:val="22"/>
              </w:rPr>
              <w:t>Collaborations</w:t>
            </w:r>
          </w:p>
        </w:tc>
      </w:tr>
      <w:tr w:rsidR="0B9357BD" w14:paraId="424B8AA5" w14:textId="77777777" w:rsidTr="3D9F0A11">
        <w:tc>
          <w:tcPr>
            <w:tcW w:w="4495" w:type="dxa"/>
          </w:tcPr>
          <w:p w14:paraId="03EA54D4" w14:textId="43E3A37F" w:rsidR="0B9357BD" w:rsidRDefault="2D51E5A3" w:rsidP="1A345CAA">
            <w:pPr>
              <w:pStyle w:val="ListParagraph"/>
              <w:numPr>
                <w:ilvl w:val="0"/>
                <w:numId w:val="3"/>
              </w:numPr>
              <w:rPr>
                <w:sz w:val="22"/>
                <w:szCs w:val="22"/>
              </w:rPr>
            </w:pPr>
            <w:r w:rsidRPr="1A345CAA">
              <w:rPr>
                <w:sz w:val="22"/>
                <w:szCs w:val="22"/>
              </w:rPr>
              <w:t>Get Vector name</w:t>
            </w:r>
          </w:p>
          <w:p w14:paraId="7DB6FC9E" w14:textId="5F4A33EA" w:rsidR="0B9357BD" w:rsidRDefault="2D51E5A3" w:rsidP="1A345CAA">
            <w:pPr>
              <w:pStyle w:val="ListParagraph"/>
              <w:numPr>
                <w:ilvl w:val="0"/>
                <w:numId w:val="3"/>
              </w:numPr>
              <w:rPr>
                <w:sz w:val="22"/>
                <w:szCs w:val="22"/>
              </w:rPr>
            </w:pPr>
            <w:r w:rsidRPr="3D9F0A11">
              <w:rPr>
                <w:sz w:val="22"/>
                <w:szCs w:val="22"/>
              </w:rPr>
              <w:t>Get Vector description</w:t>
            </w:r>
          </w:p>
          <w:p w14:paraId="7ADA6215" w14:textId="251BC454" w:rsidR="0B9357BD" w:rsidRDefault="2D51E5A3" w:rsidP="1A345CAA">
            <w:pPr>
              <w:pStyle w:val="ListParagraph"/>
              <w:numPr>
                <w:ilvl w:val="0"/>
                <w:numId w:val="3"/>
              </w:numPr>
              <w:rPr>
                <w:sz w:val="22"/>
                <w:szCs w:val="22"/>
              </w:rPr>
            </w:pPr>
            <w:r w:rsidRPr="3D9F0A11">
              <w:rPr>
                <w:sz w:val="22"/>
                <w:szCs w:val="22"/>
              </w:rPr>
              <w:t>Store information</w:t>
            </w:r>
          </w:p>
        </w:tc>
        <w:tc>
          <w:tcPr>
            <w:tcW w:w="4495" w:type="dxa"/>
          </w:tcPr>
          <w:p w14:paraId="713F8955" w14:textId="00E9E664" w:rsidR="0B9357BD" w:rsidRDefault="2D51E5A3" w:rsidP="0B9357BD">
            <w:pPr>
              <w:spacing w:line="259" w:lineRule="auto"/>
              <w:rPr>
                <w:sz w:val="22"/>
                <w:szCs w:val="22"/>
              </w:rPr>
            </w:pPr>
            <w:r w:rsidRPr="1A345CAA">
              <w:rPr>
                <w:sz w:val="22"/>
                <w:szCs w:val="22"/>
              </w:rPr>
              <w:t>Vector(1,2)</w:t>
            </w:r>
          </w:p>
        </w:tc>
      </w:tr>
    </w:tbl>
    <w:p w14:paraId="7F533560" w14:textId="1F4D0AB0" w:rsidR="5BF700AA" w:rsidRDefault="5BF700AA">
      <w:r>
        <w:t>Contract 12</w:t>
      </w:r>
    </w:p>
    <w:p w14:paraId="14539BA0" w14:textId="43FF3FB7" w:rsidR="5BF700AA" w:rsidRDefault="5BF700AA" w:rsidP="1A345CAA">
      <w:pPr>
        <w:rPr>
          <w:b/>
          <w:bCs/>
        </w:rPr>
      </w:pPr>
      <w:r w:rsidRPr="1A345CAA">
        <w:rPr>
          <w:b/>
          <w:bCs/>
        </w:rPr>
        <w:t>Signature:</w:t>
      </w:r>
    </w:p>
    <w:p w14:paraId="08684184" w14:textId="09CD8A26" w:rsidR="5BF700AA" w:rsidRDefault="5BF700AA" w:rsidP="1A345CAA">
      <w:pPr>
        <w:pStyle w:val="ListParagraph"/>
        <w:numPr>
          <w:ilvl w:val="0"/>
          <w:numId w:val="25"/>
        </w:numPr>
        <w:rPr>
          <w:b/>
          <w:bCs/>
        </w:rPr>
      </w:pPr>
      <w:r w:rsidRPr="1A345CAA">
        <w:rPr>
          <w:b/>
          <w:bCs/>
        </w:rPr>
        <w:t xml:space="preserve">Method Name:  </w:t>
      </w:r>
      <w:r>
        <w:t>passVectorInfo(Vector obj);</w:t>
      </w:r>
    </w:p>
    <w:p w14:paraId="024D977B" w14:textId="10A83722" w:rsidR="5BF700AA" w:rsidRDefault="5BF700AA" w:rsidP="1A345CAA">
      <w:pPr>
        <w:pStyle w:val="ListParagraph"/>
        <w:numPr>
          <w:ilvl w:val="0"/>
          <w:numId w:val="25"/>
        </w:numPr>
        <w:rPr>
          <w:b/>
          <w:bCs/>
        </w:rPr>
      </w:pPr>
      <w:r w:rsidRPr="1A345CAA">
        <w:rPr>
          <w:b/>
          <w:bCs/>
        </w:rPr>
        <w:t xml:space="preserve">Return Value Type: </w:t>
      </w:r>
      <w:r>
        <w:t>void</w:t>
      </w:r>
    </w:p>
    <w:p w14:paraId="0A78C208" w14:textId="7B06DA2A" w:rsidR="5BF700AA" w:rsidRDefault="5BF700AA" w:rsidP="1A345CAA">
      <w:pPr>
        <w:pStyle w:val="ListParagraph"/>
        <w:numPr>
          <w:ilvl w:val="0"/>
          <w:numId w:val="25"/>
        </w:numPr>
        <w:rPr>
          <w:b/>
          <w:bCs/>
        </w:rPr>
      </w:pPr>
      <w:r w:rsidRPr="1A345CAA">
        <w:rPr>
          <w:b/>
          <w:bCs/>
        </w:rPr>
        <w:t xml:space="preserve">Input and output Parameters: </w:t>
      </w:r>
      <w:r>
        <w:t>vector object</w:t>
      </w:r>
      <w:r w:rsidRPr="1A345CAA">
        <w:rPr>
          <w:b/>
          <w:bCs/>
        </w:rPr>
        <w:t xml:space="preserve"> </w:t>
      </w:r>
    </w:p>
    <w:p w14:paraId="487B6BC9" w14:textId="13B298CA" w:rsidR="5BF700AA" w:rsidRDefault="5BF700AA" w:rsidP="1A345CAA">
      <w:pPr>
        <w:pStyle w:val="ListParagraph"/>
        <w:numPr>
          <w:ilvl w:val="0"/>
          <w:numId w:val="25"/>
        </w:numPr>
        <w:rPr>
          <w:b/>
          <w:bCs/>
        </w:rPr>
      </w:pPr>
      <w:r w:rsidRPr="1A345CAA">
        <w:rPr>
          <w:b/>
          <w:bCs/>
        </w:rPr>
        <w:t xml:space="preserve">Description of Parameters: </w:t>
      </w:r>
      <w:r>
        <w:t>vector object knows i</w:t>
      </w:r>
      <w:r w:rsidR="5D1E7F87">
        <w:t xml:space="preserve">ts own name and </w:t>
      </w:r>
      <w:r w:rsidR="3097F405">
        <w:t>description;</w:t>
      </w:r>
      <w:r w:rsidR="5D1E7F87">
        <w:t xml:space="preserve"> you can ask it for the information</w:t>
      </w:r>
    </w:p>
    <w:p w14:paraId="0C283807" w14:textId="7E475C24" w:rsidR="5BF700AA" w:rsidRDefault="5BF700AA">
      <w:r w:rsidRPr="1A345CAA">
        <w:rPr>
          <w:b/>
          <w:bCs/>
        </w:rPr>
        <w:t xml:space="preserve">Purpose: </w:t>
      </w:r>
      <w:r>
        <w:t xml:space="preserve">to </w:t>
      </w:r>
      <w:r w:rsidR="6C588769">
        <w:t>store vector information on the vector DB.</w:t>
      </w:r>
    </w:p>
    <w:p w14:paraId="65153ED5" w14:textId="2FC6EFA1" w:rsidR="5BF700AA" w:rsidRDefault="5BF700AA" w:rsidP="1A345CAA">
      <w:pPr>
        <w:spacing w:line="259" w:lineRule="auto"/>
      </w:pPr>
      <w:r w:rsidRPr="1A345CAA">
        <w:rPr>
          <w:b/>
          <w:bCs/>
        </w:rPr>
        <w:t xml:space="preserve">Pre-Conditions: </w:t>
      </w:r>
      <w:r w:rsidR="336E9214">
        <w:t>at least one vector has been created by or approved by analyst</w:t>
      </w:r>
      <w:r>
        <w:t>.</w:t>
      </w:r>
    </w:p>
    <w:p w14:paraId="35F42001" w14:textId="3AE26E4A" w:rsidR="5BF700AA" w:rsidRDefault="5BF700AA" w:rsidP="1A345CAA">
      <w:pPr>
        <w:spacing w:line="259" w:lineRule="auto"/>
      </w:pPr>
      <w:r w:rsidRPr="1A345CAA">
        <w:rPr>
          <w:b/>
          <w:bCs/>
        </w:rPr>
        <w:t xml:space="preserve">Post-Conditions: </w:t>
      </w:r>
      <w:r w:rsidR="0411A248">
        <w:t>the vector information has been stored in the database.</w:t>
      </w:r>
    </w:p>
    <w:p w14:paraId="082C6953" w14:textId="7ECBF112" w:rsidR="1A345CAA" w:rsidRDefault="1A345CAA" w:rsidP="1A345CAA"/>
    <w:p w14:paraId="0AD9C6F4" w14:textId="77777777" w:rsidR="00A349E4" w:rsidRPr="00A349E4" w:rsidRDefault="00A349E4" w:rsidP="00A349E4"/>
    <w:p w14:paraId="336B2033" w14:textId="77777777" w:rsidR="00E54833" w:rsidRDefault="00FC7381">
      <w:pPr>
        <w:pStyle w:val="Heading1"/>
      </w:pPr>
      <w:bookmarkStart w:id="95" w:name="_Toc34561205"/>
      <w:r>
        <w:lastRenderedPageBreak/>
        <w:t>Database</w:t>
      </w:r>
      <w:bookmarkEnd w:id="95"/>
    </w:p>
    <w:p w14:paraId="002BAA36" w14:textId="77777777" w:rsidR="00112E3B" w:rsidRDefault="00112E3B" w:rsidP="00112E3B">
      <w:pPr>
        <w:pStyle w:val="Heading2"/>
      </w:pPr>
      <w:bookmarkStart w:id="96" w:name="_Toc34561206"/>
      <w:r>
        <w:t>Database Schema</w:t>
      </w:r>
      <w:bookmarkEnd w:id="96"/>
    </w:p>
    <w:p w14:paraId="182530C6" w14:textId="481FD9E7" w:rsidR="586B0D0F" w:rsidRDefault="586B0D0F" w:rsidP="7E871403">
      <w:r>
        <w:rPr>
          <w:noProof/>
        </w:rPr>
        <w:drawing>
          <wp:inline distT="0" distB="0" distL="0" distR="0" wp14:anchorId="086E8954" wp14:editId="5C987EB7">
            <wp:extent cx="4572000" cy="4371975"/>
            <wp:effectExtent l="0" t="0" r="0" b="0"/>
            <wp:docPr id="1018066597" name="Picture 186452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520210"/>
                    <pic:cNvPicPr/>
                  </pic:nvPicPr>
                  <pic:blipFill>
                    <a:blip r:embed="rId20">
                      <a:extLst>
                        <a:ext uri="{28A0092B-C50C-407E-A947-70E740481C1C}">
                          <a14:useLocalDpi xmlns:a14="http://schemas.microsoft.com/office/drawing/2010/main" val="0"/>
                        </a:ext>
                      </a:extLst>
                    </a:blip>
                    <a:stretch>
                      <a:fillRect/>
                    </a:stretch>
                  </pic:blipFill>
                  <pic:spPr>
                    <a:xfrm>
                      <a:off x="0" y="0"/>
                      <a:ext cx="4572000" cy="4371975"/>
                    </a:xfrm>
                    <a:prstGeom prst="rect">
                      <a:avLst/>
                    </a:prstGeom>
                  </pic:spPr>
                </pic:pic>
              </a:graphicData>
            </a:graphic>
          </wp:inline>
        </w:drawing>
      </w:r>
    </w:p>
    <w:p w14:paraId="29D6B04F" w14:textId="77777777" w:rsidR="00112E3B" w:rsidRDefault="00112E3B" w:rsidP="00112E3B">
      <w:pPr>
        <w:ind w:left="288"/>
      </w:pPr>
      <w:r>
        <w:t xml:space="preserve"> </w:t>
      </w:r>
    </w:p>
    <w:sectPr w:rsidR="00112E3B">
      <w:headerReference w:type="default" r:id="rId21"/>
      <w:footerReference w:type="default" r:id="rId22"/>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FE995" w14:textId="77777777" w:rsidR="001C22D1" w:rsidRDefault="001C22D1">
      <w:r>
        <w:separator/>
      </w:r>
    </w:p>
  </w:endnote>
  <w:endnote w:type="continuationSeparator" w:id="0">
    <w:p w14:paraId="3E38B3D9" w14:textId="77777777" w:rsidR="001C22D1" w:rsidRDefault="001C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98E2" w14:textId="77777777" w:rsidR="005C639E" w:rsidRDefault="005C6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34CDA" w14:paraId="036F64D4" w14:textId="77777777">
      <w:tc>
        <w:tcPr>
          <w:tcW w:w="4428" w:type="dxa"/>
        </w:tcPr>
        <w:p w14:paraId="13693C01" w14:textId="77777777" w:rsidR="00534CDA" w:rsidRDefault="005C0AC2" w:rsidP="002350AD">
          <w:pPr>
            <w:pStyle w:val="Footer"/>
          </w:pPr>
          <w:r>
            <w:t>&lt;team&gt;</w:t>
          </w:r>
        </w:p>
      </w:tc>
      <w:tc>
        <w:tcPr>
          <w:tcW w:w="4428" w:type="dxa"/>
        </w:tcPr>
        <w:p w14:paraId="7DF4E37C" w14:textId="77777777" w:rsidR="00534CDA" w:rsidRDefault="00534CDA">
          <w:pPr>
            <w:pStyle w:val="Footer"/>
            <w:jc w:val="right"/>
          </w:pPr>
        </w:p>
      </w:tc>
    </w:tr>
  </w:tbl>
  <w:p w14:paraId="44FB30F8"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0DEB" w14:textId="77777777" w:rsidR="005C639E" w:rsidRDefault="005C63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4CDA" w14:paraId="5920B208" w14:textId="77777777">
      <w:trPr>
        <w:trHeight w:hRule="exact" w:val="552"/>
      </w:trPr>
      <w:tc>
        <w:tcPr>
          <w:tcW w:w="3060" w:type="dxa"/>
        </w:tcPr>
        <w:p w14:paraId="00C63310" w14:textId="77777777" w:rsidR="00534CDA" w:rsidRDefault="00534CDA">
          <w:pPr>
            <w:pStyle w:val="Footer"/>
            <w:spacing w:before="80"/>
          </w:pPr>
          <w:r>
            <w:t>Software Design Document</w:t>
          </w:r>
        </w:p>
        <w:p w14:paraId="722B00AE" w14:textId="77777777" w:rsidR="00534CDA" w:rsidRDefault="00534CDA">
          <w:pPr>
            <w:pStyle w:val="Footer"/>
            <w:spacing w:before="80"/>
          </w:pPr>
        </w:p>
      </w:tc>
      <w:tc>
        <w:tcPr>
          <w:tcW w:w="2880" w:type="dxa"/>
        </w:tcPr>
        <w:p w14:paraId="1D0B121C" w14:textId="77777777" w:rsidR="00534CDA" w:rsidRDefault="00A349E4">
          <w:pPr>
            <w:pStyle w:val="Footer"/>
            <w:spacing w:before="80"/>
            <w:rPr>
              <w:bCs/>
            </w:rPr>
          </w:pPr>
          <w:r>
            <w:t>&lt;team&gt;</w:t>
          </w:r>
          <w:r w:rsidR="00534CDA">
            <w:t xml:space="preserve"> </w:t>
          </w:r>
        </w:p>
      </w:tc>
      <w:tc>
        <w:tcPr>
          <w:tcW w:w="1980" w:type="dxa"/>
        </w:tcPr>
        <w:p w14:paraId="42C6D796" w14:textId="77777777" w:rsidR="00534CDA" w:rsidRPr="005C0AC2" w:rsidRDefault="00534CDA" w:rsidP="005C0AC2">
          <w:pPr>
            <w:pStyle w:val="Footer"/>
            <w:spacing w:before="80"/>
            <w:rPr>
              <w:bCs/>
            </w:rPr>
          </w:pPr>
        </w:p>
      </w:tc>
      <w:tc>
        <w:tcPr>
          <w:tcW w:w="1080" w:type="dxa"/>
        </w:tcPr>
        <w:p w14:paraId="20458F8E" w14:textId="77777777" w:rsidR="00534CDA" w:rsidRDefault="00534CDA">
          <w:pPr>
            <w:pStyle w:val="Footer"/>
            <w:spacing w:before="80"/>
            <w:rPr>
              <w:bCs/>
            </w:rPr>
          </w:pPr>
          <w:r>
            <w:rPr>
              <w:bCs/>
            </w:rPr>
            <w:t>Page</w:t>
          </w:r>
        </w:p>
        <w:p w14:paraId="3790530A" w14:textId="77777777" w:rsidR="00534CDA" w:rsidRDefault="00534CDA">
          <w:pPr>
            <w:pStyle w:val="Footer"/>
            <w:spacing w:before="80"/>
          </w:pPr>
          <w:r>
            <w:rPr>
              <w:b w:val="0"/>
              <w:bCs/>
            </w:rPr>
            <w:fldChar w:fldCharType="begin"/>
          </w:r>
          <w:r>
            <w:rPr>
              <w:b w:val="0"/>
              <w:bCs/>
            </w:rPr>
            <w:instrText xml:space="preserve">page </w:instrText>
          </w:r>
          <w:r>
            <w:rPr>
              <w:b w:val="0"/>
              <w:bCs/>
            </w:rPr>
            <w:fldChar w:fldCharType="separate"/>
          </w:r>
          <w:r w:rsidR="005C639E">
            <w:rPr>
              <w:b w:val="0"/>
              <w:bCs/>
              <w:noProof/>
            </w:rPr>
            <w:t>iii</w:t>
          </w:r>
          <w:r>
            <w:rPr>
              <w:b w:val="0"/>
              <w:bCs/>
            </w:rPr>
            <w:fldChar w:fldCharType="end"/>
          </w:r>
          <w:r>
            <w:t xml:space="preserve"> </w:t>
          </w:r>
        </w:p>
        <w:p w14:paraId="6E1831B3" w14:textId="77777777" w:rsidR="00534CDA" w:rsidRDefault="00534CDA">
          <w:pPr>
            <w:pStyle w:val="Footer"/>
            <w:spacing w:before="80"/>
          </w:pPr>
        </w:p>
        <w:p w14:paraId="54E11D2A" w14:textId="77777777" w:rsidR="00534CDA" w:rsidRDefault="00534CDA">
          <w:pPr>
            <w:pStyle w:val="Footer"/>
            <w:spacing w:before="80"/>
          </w:pPr>
        </w:p>
      </w:tc>
    </w:tr>
  </w:tbl>
  <w:p w14:paraId="31126E5D" w14:textId="77777777" w:rsidR="00534CDA" w:rsidRDefault="00534C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2394FE71" w14:textId="77777777">
      <w:tc>
        <w:tcPr>
          <w:tcW w:w="3240" w:type="dxa"/>
        </w:tcPr>
        <w:p w14:paraId="651BBB27" w14:textId="77777777" w:rsidR="00534CDA" w:rsidRDefault="00534CDA">
          <w:pPr>
            <w:pStyle w:val="Footer"/>
            <w:rPr>
              <w:b w:val="0"/>
              <w:bCs/>
            </w:rPr>
          </w:pPr>
          <w:r>
            <w:rPr>
              <w:b w:val="0"/>
              <w:bCs/>
            </w:rPr>
            <w:t>Software Design Document</w:t>
          </w:r>
        </w:p>
      </w:tc>
      <w:tc>
        <w:tcPr>
          <w:tcW w:w="2880" w:type="dxa"/>
        </w:tcPr>
        <w:p w14:paraId="66179CE8" w14:textId="77777777" w:rsidR="00534CDA" w:rsidRDefault="005C639E">
          <w:pPr>
            <w:pStyle w:val="Footer"/>
            <w:rPr>
              <w:b w:val="0"/>
              <w:bCs/>
            </w:rPr>
          </w:pPr>
          <w:r>
            <w:t>&lt;team&gt;</w:t>
          </w:r>
        </w:p>
      </w:tc>
      <w:tc>
        <w:tcPr>
          <w:tcW w:w="1980" w:type="dxa"/>
        </w:tcPr>
        <w:p w14:paraId="1F3B1409" w14:textId="77777777" w:rsidR="00534CDA" w:rsidRDefault="00534CDA" w:rsidP="005C639E">
          <w:pPr>
            <w:pStyle w:val="Footer"/>
          </w:pPr>
        </w:p>
      </w:tc>
      <w:tc>
        <w:tcPr>
          <w:tcW w:w="900" w:type="dxa"/>
        </w:tcPr>
        <w:p w14:paraId="6D74EAC0" w14:textId="77777777" w:rsidR="00534CDA" w:rsidRDefault="00534CDA">
          <w:pPr>
            <w:pStyle w:val="Footer"/>
            <w:rPr>
              <w:b w:val="0"/>
              <w:bCs/>
            </w:rPr>
          </w:pPr>
          <w:r>
            <w:rPr>
              <w:b w:val="0"/>
              <w:bCs/>
            </w:rPr>
            <w:t>Page</w:t>
          </w:r>
        </w:p>
        <w:p w14:paraId="4590CB77"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562C75D1" w14:textId="77777777" w:rsidR="00534CDA" w:rsidRDefault="00534C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55F560C7" w14:textId="77777777">
      <w:tc>
        <w:tcPr>
          <w:tcW w:w="3240" w:type="dxa"/>
        </w:tcPr>
        <w:p w14:paraId="5189D38D" w14:textId="77777777" w:rsidR="00534CDA" w:rsidRDefault="00534CDA">
          <w:pPr>
            <w:pStyle w:val="Footer"/>
            <w:rPr>
              <w:b w:val="0"/>
              <w:bCs/>
            </w:rPr>
          </w:pPr>
          <w:r>
            <w:rPr>
              <w:b w:val="0"/>
              <w:bCs/>
            </w:rPr>
            <w:t>Software Design Document</w:t>
          </w:r>
        </w:p>
      </w:tc>
      <w:tc>
        <w:tcPr>
          <w:tcW w:w="2880" w:type="dxa"/>
        </w:tcPr>
        <w:p w14:paraId="46498B75" w14:textId="77777777" w:rsidR="00534CDA" w:rsidRDefault="00A349E4" w:rsidP="002350AD">
          <w:pPr>
            <w:pStyle w:val="Footer"/>
            <w:rPr>
              <w:b w:val="0"/>
              <w:bCs/>
            </w:rPr>
          </w:pPr>
          <w:r>
            <w:t>&lt;team&gt;</w:t>
          </w:r>
        </w:p>
      </w:tc>
      <w:tc>
        <w:tcPr>
          <w:tcW w:w="1980" w:type="dxa"/>
        </w:tcPr>
        <w:p w14:paraId="2DE403A5" w14:textId="77777777" w:rsidR="00534CDA" w:rsidRDefault="00534CDA" w:rsidP="005C639E">
          <w:pPr>
            <w:pStyle w:val="Footer"/>
          </w:pPr>
        </w:p>
      </w:tc>
      <w:tc>
        <w:tcPr>
          <w:tcW w:w="900" w:type="dxa"/>
        </w:tcPr>
        <w:p w14:paraId="5E869CE3" w14:textId="77777777" w:rsidR="00534CDA" w:rsidRDefault="00534CDA">
          <w:pPr>
            <w:pStyle w:val="Footer"/>
            <w:rPr>
              <w:b w:val="0"/>
              <w:bCs/>
            </w:rPr>
          </w:pPr>
          <w:r>
            <w:rPr>
              <w:b w:val="0"/>
              <w:bCs/>
            </w:rPr>
            <w:t>Page</w:t>
          </w:r>
        </w:p>
        <w:p w14:paraId="74E21C83"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62431CDC"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B682B" w14:textId="77777777" w:rsidR="001C22D1" w:rsidRDefault="001C22D1">
      <w:r>
        <w:separator/>
      </w:r>
    </w:p>
  </w:footnote>
  <w:footnote w:type="continuationSeparator" w:id="0">
    <w:p w14:paraId="39AAAAF5" w14:textId="77777777" w:rsidR="001C22D1" w:rsidRDefault="001C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5C639E" w:rsidRDefault="005C6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3A62" w14:textId="77777777" w:rsidR="00534CDA" w:rsidRDefault="00534CDA">
    <w:pPr>
      <w:rPr>
        <w:sz w:val="24"/>
      </w:rPr>
    </w:pPr>
  </w:p>
  <w:p w14:paraId="384BA73E" w14:textId="77777777" w:rsidR="00534CDA" w:rsidRDefault="00534CDA">
    <w:pPr>
      <w:pBdr>
        <w:top w:val="single" w:sz="6" w:space="1" w:color="auto"/>
      </w:pBdr>
      <w:rPr>
        <w:sz w:val="24"/>
      </w:rPr>
    </w:pPr>
  </w:p>
  <w:p w14:paraId="222984D8" w14:textId="5D0F9A07" w:rsidR="0CACA325" w:rsidRDefault="0CACA325" w:rsidP="0CACA325">
    <w:pPr>
      <w:pStyle w:val="Title"/>
      <w:spacing w:line="259" w:lineRule="auto"/>
    </w:pPr>
    <w:r>
      <w:t>Runtime Terror Team 7</w:t>
    </w:r>
  </w:p>
  <w:p w14:paraId="0948F415" w14:textId="001F5CAF" w:rsidR="0CACA325" w:rsidRDefault="0CACA325" w:rsidP="0CACA325"/>
  <w:p w14:paraId="34B3F2EB" w14:textId="77777777" w:rsidR="00534CDA" w:rsidRDefault="00534CDA">
    <w:pPr>
      <w:pBdr>
        <w:bottom w:val="single" w:sz="6" w:space="1" w:color="auto"/>
      </w:pBdr>
      <w:jc w:val="right"/>
      <w:rPr>
        <w:sz w:val="24"/>
      </w:rPr>
    </w:pPr>
  </w:p>
  <w:p w14:paraId="7D34F5C7" w14:textId="77777777" w:rsidR="00534CDA" w:rsidRDefault="00534CDA">
    <w:pPr>
      <w:pStyle w:val="Title"/>
    </w:pPr>
  </w:p>
  <w:p w14:paraId="0B4020A7" w14:textId="77777777" w:rsidR="00534CDA" w:rsidRDefault="00534CDA">
    <w:pPr>
      <w:pStyle w:val="Title"/>
    </w:pPr>
  </w:p>
  <w:p w14:paraId="1D7B270A" w14:textId="77777777" w:rsidR="00534CDA" w:rsidRDefault="00534CDA">
    <w:pPr>
      <w:pStyle w:val="Title"/>
    </w:pPr>
  </w:p>
  <w:p w14:paraId="4F904CB7" w14:textId="77777777" w:rsidR="00534CDA" w:rsidRDefault="00534CDA">
    <w:pPr>
      <w:pStyle w:val="Title"/>
    </w:pPr>
  </w:p>
  <w:p w14:paraId="06971CD3" w14:textId="77777777" w:rsidR="00534CDA" w:rsidRDefault="00534CDA">
    <w:pPr>
      <w:pStyle w:val="Title"/>
    </w:pPr>
  </w:p>
  <w:p w14:paraId="2A1F701D" w14:textId="77777777" w:rsidR="00534CDA" w:rsidRDefault="00534CDA">
    <w:pPr>
      <w:pStyle w:val="Title"/>
    </w:pPr>
  </w:p>
  <w:p w14:paraId="03EFCA41" w14:textId="77777777" w:rsidR="00534CDA" w:rsidRDefault="00534CDA">
    <w:pPr>
      <w:pStyle w:val="Title"/>
    </w:pPr>
  </w:p>
  <w:p w14:paraId="5F96A722" w14:textId="77777777" w:rsidR="00534CDA" w:rsidRDefault="00534CDA">
    <w:pPr>
      <w:pStyle w:val="Title"/>
    </w:pPr>
  </w:p>
  <w:p w14:paraId="5B95CD12" w14:textId="77777777" w:rsidR="00534CDA" w:rsidRDefault="00534CDA">
    <w:pPr>
      <w:pStyle w:val="Title"/>
    </w:pPr>
  </w:p>
  <w:p w14:paraId="5220BBB2" w14:textId="77777777" w:rsidR="00534CDA" w:rsidRDefault="00534CDA">
    <w:pPr>
      <w:pStyle w:val="Title"/>
    </w:pPr>
  </w:p>
  <w:p w14:paraId="13CB595B" w14:textId="77777777" w:rsidR="00534CDA" w:rsidRDefault="00534CDA"/>
  <w:p w14:paraId="6D9C8D39" w14:textId="77777777" w:rsidR="00534CDA" w:rsidRDefault="00534CDA"/>
  <w:p w14:paraId="675E05EE" w14:textId="77777777" w:rsidR="00534CDA" w:rsidRDefault="00534C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141B" w14:textId="77777777" w:rsidR="005C639E" w:rsidRDefault="005C63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87F21" w14:textId="77777777" w:rsidR="00534CDA" w:rsidRPr="005C639E" w:rsidRDefault="00534CDA" w:rsidP="005C6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542E" w14:textId="77777777" w:rsidR="00534CDA" w:rsidRDefault="00534CDA">
    <w:pPr>
      <w:pStyle w:val="Header"/>
    </w:pPr>
    <w:r>
      <w:tab/>
    </w:r>
    <w:r>
      <w:tab/>
    </w:r>
  </w:p>
  <w:p w14:paraId="3041E394" w14:textId="77777777" w:rsidR="00534CDA" w:rsidRDefault="00534C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534CDA" w:rsidRDefault="00534CDA">
    <w:pPr>
      <w:pStyle w:val="Header"/>
    </w:pPr>
    <w:r>
      <w:tab/>
    </w:r>
    <w:r>
      <w:tab/>
    </w:r>
  </w:p>
  <w:p w14:paraId="0A4F7224"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4B5B49"/>
    <w:multiLevelType w:val="hybridMultilevel"/>
    <w:tmpl w:val="FFFFFFFF"/>
    <w:lvl w:ilvl="0" w:tplc="7EE200F2">
      <w:start w:val="1"/>
      <w:numFmt w:val="decimal"/>
      <w:lvlText w:val="%1."/>
      <w:lvlJc w:val="left"/>
      <w:pPr>
        <w:ind w:left="720" w:hanging="360"/>
      </w:pPr>
    </w:lvl>
    <w:lvl w:ilvl="1" w:tplc="C220F116">
      <w:start w:val="1"/>
      <w:numFmt w:val="lowerLetter"/>
      <w:lvlText w:val="%2."/>
      <w:lvlJc w:val="left"/>
      <w:pPr>
        <w:ind w:left="1440" w:hanging="360"/>
      </w:pPr>
    </w:lvl>
    <w:lvl w:ilvl="2" w:tplc="7B560754">
      <w:start w:val="1"/>
      <w:numFmt w:val="lowerRoman"/>
      <w:lvlText w:val="%3."/>
      <w:lvlJc w:val="right"/>
      <w:pPr>
        <w:ind w:left="2160" w:hanging="180"/>
      </w:pPr>
    </w:lvl>
    <w:lvl w:ilvl="3" w:tplc="805CDD44">
      <w:start w:val="1"/>
      <w:numFmt w:val="decimal"/>
      <w:lvlText w:val="%4."/>
      <w:lvlJc w:val="left"/>
      <w:pPr>
        <w:ind w:left="2880" w:hanging="360"/>
      </w:pPr>
    </w:lvl>
    <w:lvl w:ilvl="4" w:tplc="27BE22C6">
      <w:start w:val="1"/>
      <w:numFmt w:val="lowerLetter"/>
      <w:lvlText w:val="%5."/>
      <w:lvlJc w:val="left"/>
      <w:pPr>
        <w:ind w:left="3600" w:hanging="360"/>
      </w:pPr>
    </w:lvl>
    <w:lvl w:ilvl="5" w:tplc="58AE8942">
      <w:start w:val="1"/>
      <w:numFmt w:val="lowerRoman"/>
      <w:lvlText w:val="%6."/>
      <w:lvlJc w:val="right"/>
      <w:pPr>
        <w:ind w:left="4320" w:hanging="180"/>
      </w:pPr>
    </w:lvl>
    <w:lvl w:ilvl="6" w:tplc="4A0E9244">
      <w:start w:val="1"/>
      <w:numFmt w:val="decimal"/>
      <w:lvlText w:val="%7."/>
      <w:lvlJc w:val="left"/>
      <w:pPr>
        <w:ind w:left="5040" w:hanging="360"/>
      </w:pPr>
    </w:lvl>
    <w:lvl w:ilvl="7" w:tplc="AA58A2DC">
      <w:start w:val="1"/>
      <w:numFmt w:val="lowerLetter"/>
      <w:lvlText w:val="%8."/>
      <w:lvlJc w:val="left"/>
      <w:pPr>
        <w:ind w:left="5760" w:hanging="360"/>
      </w:pPr>
    </w:lvl>
    <w:lvl w:ilvl="8" w:tplc="56486EE4">
      <w:start w:val="1"/>
      <w:numFmt w:val="lowerRoman"/>
      <w:lvlText w:val="%9."/>
      <w:lvlJc w:val="right"/>
      <w:pPr>
        <w:ind w:left="6480" w:hanging="180"/>
      </w:pPr>
    </w:lvl>
  </w:abstractNum>
  <w:abstractNum w:abstractNumId="2" w15:restartNumberingAfterBreak="0">
    <w:nsid w:val="023C5A2F"/>
    <w:multiLevelType w:val="hybridMultilevel"/>
    <w:tmpl w:val="FFFFFFFF"/>
    <w:lvl w:ilvl="0" w:tplc="0158DF66">
      <w:start w:val="1"/>
      <w:numFmt w:val="decimal"/>
      <w:lvlText w:val="%1."/>
      <w:lvlJc w:val="left"/>
      <w:pPr>
        <w:ind w:left="720" w:hanging="360"/>
      </w:pPr>
    </w:lvl>
    <w:lvl w:ilvl="1" w:tplc="10C6CA9E">
      <w:start w:val="1"/>
      <w:numFmt w:val="lowerLetter"/>
      <w:lvlText w:val="%2."/>
      <w:lvlJc w:val="left"/>
      <w:pPr>
        <w:ind w:left="1440" w:hanging="360"/>
      </w:pPr>
    </w:lvl>
    <w:lvl w:ilvl="2" w:tplc="BD388D46">
      <w:start w:val="1"/>
      <w:numFmt w:val="lowerRoman"/>
      <w:lvlText w:val="%3."/>
      <w:lvlJc w:val="right"/>
      <w:pPr>
        <w:ind w:left="2160" w:hanging="180"/>
      </w:pPr>
    </w:lvl>
    <w:lvl w:ilvl="3" w:tplc="46A8F216">
      <w:start w:val="1"/>
      <w:numFmt w:val="decimal"/>
      <w:lvlText w:val="%4."/>
      <w:lvlJc w:val="left"/>
      <w:pPr>
        <w:ind w:left="2880" w:hanging="360"/>
      </w:pPr>
    </w:lvl>
    <w:lvl w:ilvl="4" w:tplc="FEF6BE04">
      <w:start w:val="1"/>
      <w:numFmt w:val="lowerLetter"/>
      <w:lvlText w:val="%5."/>
      <w:lvlJc w:val="left"/>
      <w:pPr>
        <w:ind w:left="3600" w:hanging="360"/>
      </w:pPr>
    </w:lvl>
    <w:lvl w:ilvl="5" w:tplc="34AE7364">
      <w:start w:val="1"/>
      <w:numFmt w:val="lowerRoman"/>
      <w:lvlText w:val="%6."/>
      <w:lvlJc w:val="right"/>
      <w:pPr>
        <w:ind w:left="4320" w:hanging="180"/>
      </w:pPr>
    </w:lvl>
    <w:lvl w:ilvl="6" w:tplc="3822FE9E">
      <w:start w:val="1"/>
      <w:numFmt w:val="decimal"/>
      <w:lvlText w:val="%7."/>
      <w:lvlJc w:val="left"/>
      <w:pPr>
        <w:ind w:left="5040" w:hanging="360"/>
      </w:pPr>
    </w:lvl>
    <w:lvl w:ilvl="7" w:tplc="795E813A">
      <w:start w:val="1"/>
      <w:numFmt w:val="lowerLetter"/>
      <w:lvlText w:val="%8."/>
      <w:lvlJc w:val="left"/>
      <w:pPr>
        <w:ind w:left="5760" w:hanging="360"/>
      </w:pPr>
    </w:lvl>
    <w:lvl w:ilvl="8" w:tplc="29BA2CBE">
      <w:start w:val="1"/>
      <w:numFmt w:val="lowerRoman"/>
      <w:lvlText w:val="%9."/>
      <w:lvlJc w:val="right"/>
      <w:pPr>
        <w:ind w:left="6480" w:hanging="180"/>
      </w:pPr>
    </w:lvl>
  </w:abstractNum>
  <w:abstractNum w:abstractNumId="3" w15:restartNumberingAfterBreak="0">
    <w:nsid w:val="02830CA9"/>
    <w:multiLevelType w:val="hybridMultilevel"/>
    <w:tmpl w:val="FFFFFFFF"/>
    <w:lvl w:ilvl="0" w:tplc="C28053AE">
      <w:start w:val="1"/>
      <w:numFmt w:val="decimal"/>
      <w:lvlText w:val="%1."/>
      <w:lvlJc w:val="left"/>
      <w:pPr>
        <w:ind w:left="720" w:hanging="360"/>
      </w:pPr>
    </w:lvl>
    <w:lvl w:ilvl="1" w:tplc="CD000784">
      <w:start w:val="1"/>
      <w:numFmt w:val="lowerLetter"/>
      <w:lvlText w:val="%2."/>
      <w:lvlJc w:val="left"/>
      <w:pPr>
        <w:ind w:left="1440" w:hanging="360"/>
      </w:pPr>
    </w:lvl>
    <w:lvl w:ilvl="2" w:tplc="9F562ACA">
      <w:start w:val="1"/>
      <w:numFmt w:val="lowerRoman"/>
      <w:lvlText w:val="%3."/>
      <w:lvlJc w:val="right"/>
      <w:pPr>
        <w:ind w:left="2160" w:hanging="180"/>
      </w:pPr>
    </w:lvl>
    <w:lvl w:ilvl="3" w:tplc="052EEE30">
      <w:start w:val="1"/>
      <w:numFmt w:val="decimal"/>
      <w:lvlText w:val="%4."/>
      <w:lvlJc w:val="left"/>
      <w:pPr>
        <w:ind w:left="2880" w:hanging="360"/>
      </w:pPr>
    </w:lvl>
    <w:lvl w:ilvl="4" w:tplc="4EB8613E">
      <w:start w:val="1"/>
      <w:numFmt w:val="lowerLetter"/>
      <w:lvlText w:val="%5."/>
      <w:lvlJc w:val="left"/>
      <w:pPr>
        <w:ind w:left="3600" w:hanging="360"/>
      </w:pPr>
    </w:lvl>
    <w:lvl w:ilvl="5" w:tplc="FE4068B8">
      <w:start w:val="1"/>
      <w:numFmt w:val="lowerRoman"/>
      <w:lvlText w:val="%6."/>
      <w:lvlJc w:val="right"/>
      <w:pPr>
        <w:ind w:left="4320" w:hanging="180"/>
      </w:pPr>
    </w:lvl>
    <w:lvl w:ilvl="6" w:tplc="C1986C3E">
      <w:start w:val="1"/>
      <w:numFmt w:val="decimal"/>
      <w:lvlText w:val="%7."/>
      <w:lvlJc w:val="left"/>
      <w:pPr>
        <w:ind w:left="5040" w:hanging="360"/>
      </w:pPr>
    </w:lvl>
    <w:lvl w:ilvl="7" w:tplc="091E3204">
      <w:start w:val="1"/>
      <w:numFmt w:val="lowerLetter"/>
      <w:lvlText w:val="%8."/>
      <w:lvlJc w:val="left"/>
      <w:pPr>
        <w:ind w:left="5760" w:hanging="360"/>
      </w:pPr>
    </w:lvl>
    <w:lvl w:ilvl="8" w:tplc="3D4295CE">
      <w:start w:val="1"/>
      <w:numFmt w:val="lowerRoman"/>
      <w:lvlText w:val="%9."/>
      <w:lvlJc w:val="right"/>
      <w:pPr>
        <w:ind w:left="6480" w:hanging="180"/>
      </w:pPr>
    </w:lvl>
  </w:abstractNum>
  <w:abstractNum w:abstractNumId="4" w15:restartNumberingAfterBreak="0">
    <w:nsid w:val="043066CB"/>
    <w:multiLevelType w:val="hybridMultilevel"/>
    <w:tmpl w:val="FFFFFFFF"/>
    <w:lvl w:ilvl="0" w:tplc="9462FE1E">
      <w:start w:val="1"/>
      <w:numFmt w:val="decimal"/>
      <w:lvlText w:val="%1."/>
      <w:lvlJc w:val="left"/>
      <w:pPr>
        <w:ind w:left="720" w:hanging="360"/>
      </w:pPr>
    </w:lvl>
    <w:lvl w:ilvl="1" w:tplc="7E18E42C">
      <w:start w:val="1"/>
      <w:numFmt w:val="lowerLetter"/>
      <w:lvlText w:val="%2."/>
      <w:lvlJc w:val="left"/>
      <w:pPr>
        <w:ind w:left="1440" w:hanging="360"/>
      </w:pPr>
    </w:lvl>
    <w:lvl w:ilvl="2" w:tplc="EEE692EC">
      <w:start w:val="1"/>
      <w:numFmt w:val="lowerRoman"/>
      <w:lvlText w:val="%3."/>
      <w:lvlJc w:val="right"/>
      <w:pPr>
        <w:ind w:left="2160" w:hanging="180"/>
      </w:pPr>
    </w:lvl>
    <w:lvl w:ilvl="3" w:tplc="FDAEBED4">
      <w:start w:val="1"/>
      <w:numFmt w:val="decimal"/>
      <w:lvlText w:val="%4."/>
      <w:lvlJc w:val="left"/>
      <w:pPr>
        <w:ind w:left="2880" w:hanging="360"/>
      </w:pPr>
    </w:lvl>
    <w:lvl w:ilvl="4" w:tplc="6FB00F58">
      <w:start w:val="1"/>
      <w:numFmt w:val="lowerLetter"/>
      <w:lvlText w:val="%5."/>
      <w:lvlJc w:val="left"/>
      <w:pPr>
        <w:ind w:left="3600" w:hanging="360"/>
      </w:pPr>
    </w:lvl>
    <w:lvl w:ilvl="5" w:tplc="11CC146A">
      <w:start w:val="1"/>
      <w:numFmt w:val="lowerRoman"/>
      <w:lvlText w:val="%6."/>
      <w:lvlJc w:val="right"/>
      <w:pPr>
        <w:ind w:left="4320" w:hanging="180"/>
      </w:pPr>
    </w:lvl>
    <w:lvl w:ilvl="6" w:tplc="6CA205D4">
      <w:start w:val="1"/>
      <w:numFmt w:val="decimal"/>
      <w:lvlText w:val="%7."/>
      <w:lvlJc w:val="left"/>
      <w:pPr>
        <w:ind w:left="5040" w:hanging="360"/>
      </w:pPr>
    </w:lvl>
    <w:lvl w:ilvl="7" w:tplc="E8466010">
      <w:start w:val="1"/>
      <w:numFmt w:val="lowerLetter"/>
      <w:lvlText w:val="%8."/>
      <w:lvlJc w:val="left"/>
      <w:pPr>
        <w:ind w:left="5760" w:hanging="360"/>
      </w:pPr>
    </w:lvl>
    <w:lvl w:ilvl="8" w:tplc="D162496C">
      <w:start w:val="1"/>
      <w:numFmt w:val="lowerRoman"/>
      <w:lvlText w:val="%9."/>
      <w:lvlJc w:val="right"/>
      <w:pPr>
        <w:ind w:left="6480" w:hanging="180"/>
      </w:pPr>
    </w:lvl>
  </w:abstractNum>
  <w:abstractNum w:abstractNumId="5" w15:restartNumberingAfterBreak="0">
    <w:nsid w:val="09AB0E81"/>
    <w:multiLevelType w:val="hybridMultilevel"/>
    <w:tmpl w:val="FFFFFFFF"/>
    <w:lvl w:ilvl="0" w:tplc="4FC01148">
      <w:start w:val="1"/>
      <w:numFmt w:val="decimal"/>
      <w:lvlText w:val="%1."/>
      <w:lvlJc w:val="left"/>
      <w:pPr>
        <w:ind w:left="720" w:hanging="360"/>
      </w:pPr>
    </w:lvl>
    <w:lvl w:ilvl="1" w:tplc="5AEEB0E4">
      <w:start w:val="1"/>
      <w:numFmt w:val="lowerLetter"/>
      <w:lvlText w:val="%2."/>
      <w:lvlJc w:val="left"/>
      <w:pPr>
        <w:ind w:left="1440" w:hanging="360"/>
      </w:pPr>
    </w:lvl>
    <w:lvl w:ilvl="2" w:tplc="C4EACCCC">
      <w:start w:val="1"/>
      <w:numFmt w:val="lowerRoman"/>
      <w:lvlText w:val="%3."/>
      <w:lvlJc w:val="right"/>
      <w:pPr>
        <w:ind w:left="2160" w:hanging="180"/>
      </w:pPr>
    </w:lvl>
    <w:lvl w:ilvl="3" w:tplc="3C561EC2">
      <w:start w:val="1"/>
      <w:numFmt w:val="decimal"/>
      <w:lvlText w:val="%4."/>
      <w:lvlJc w:val="left"/>
      <w:pPr>
        <w:ind w:left="2880" w:hanging="360"/>
      </w:pPr>
    </w:lvl>
    <w:lvl w:ilvl="4" w:tplc="48FAFF72">
      <w:start w:val="1"/>
      <w:numFmt w:val="lowerLetter"/>
      <w:lvlText w:val="%5."/>
      <w:lvlJc w:val="left"/>
      <w:pPr>
        <w:ind w:left="3600" w:hanging="360"/>
      </w:pPr>
    </w:lvl>
    <w:lvl w:ilvl="5" w:tplc="62F848E0">
      <w:start w:val="1"/>
      <w:numFmt w:val="lowerRoman"/>
      <w:lvlText w:val="%6."/>
      <w:lvlJc w:val="right"/>
      <w:pPr>
        <w:ind w:left="4320" w:hanging="180"/>
      </w:pPr>
    </w:lvl>
    <w:lvl w:ilvl="6" w:tplc="350ECD76">
      <w:start w:val="1"/>
      <w:numFmt w:val="decimal"/>
      <w:lvlText w:val="%7."/>
      <w:lvlJc w:val="left"/>
      <w:pPr>
        <w:ind w:left="5040" w:hanging="360"/>
      </w:pPr>
    </w:lvl>
    <w:lvl w:ilvl="7" w:tplc="C8FE4C46">
      <w:start w:val="1"/>
      <w:numFmt w:val="lowerLetter"/>
      <w:lvlText w:val="%8."/>
      <w:lvlJc w:val="left"/>
      <w:pPr>
        <w:ind w:left="5760" w:hanging="360"/>
      </w:pPr>
    </w:lvl>
    <w:lvl w:ilvl="8" w:tplc="866ECAB4">
      <w:start w:val="1"/>
      <w:numFmt w:val="lowerRoman"/>
      <w:lvlText w:val="%9."/>
      <w:lvlJc w:val="right"/>
      <w:pPr>
        <w:ind w:left="6480" w:hanging="180"/>
      </w:pPr>
    </w:lvl>
  </w:abstractNum>
  <w:abstractNum w:abstractNumId="6" w15:restartNumberingAfterBreak="0">
    <w:nsid w:val="0EAD2A00"/>
    <w:multiLevelType w:val="hybridMultilevel"/>
    <w:tmpl w:val="FFFFFFFF"/>
    <w:lvl w:ilvl="0" w:tplc="FFFFFFFF">
      <w:start w:val="1"/>
      <w:numFmt w:val="decimal"/>
      <w:lvlText w:val="%1."/>
      <w:lvlJc w:val="left"/>
      <w:pPr>
        <w:ind w:left="720" w:hanging="360"/>
      </w:pPr>
    </w:lvl>
    <w:lvl w:ilvl="1" w:tplc="0D7EECC4">
      <w:start w:val="1"/>
      <w:numFmt w:val="bullet"/>
      <w:lvlText w:val="o"/>
      <w:lvlJc w:val="left"/>
      <w:pPr>
        <w:ind w:left="1440" w:hanging="360"/>
      </w:pPr>
      <w:rPr>
        <w:rFonts w:ascii="Courier New" w:hAnsi="Courier New" w:hint="default"/>
      </w:rPr>
    </w:lvl>
    <w:lvl w:ilvl="2" w:tplc="B68491A2">
      <w:start w:val="1"/>
      <w:numFmt w:val="bullet"/>
      <w:lvlText w:val=""/>
      <w:lvlJc w:val="left"/>
      <w:pPr>
        <w:ind w:left="2160" w:hanging="360"/>
      </w:pPr>
      <w:rPr>
        <w:rFonts w:ascii="Wingdings" w:hAnsi="Wingdings" w:hint="default"/>
      </w:rPr>
    </w:lvl>
    <w:lvl w:ilvl="3" w:tplc="8F88B866">
      <w:start w:val="1"/>
      <w:numFmt w:val="bullet"/>
      <w:lvlText w:val=""/>
      <w:lvlJc w:val="left"/>
      <w:pPr>
        <w:ind w:left="2880" w:hanging="360"/>
      </w:pPr>
      <w:rPr>
        <w:rFonts w:ascii="Symbol" w:hAnsi="Symbol" w:hint="default"/>
      </w:rPr>
    </w:lvl>
    <w:lvl w:ilvl="4" w:tplc="BBFC3CE4">
      <w:start w:val="1"/>
      <w:numFmt w:val="bullet"/>
      <w:lvlText w:val="o"/>
      <w:lvlJc w:val="left"/>
      <w:pPr>
        <w:ind w:left="3600" w:hanging="360"/>
      </w:pPr>
      <w:rPr>
        <w:rFonts w:ascii="Courier New" w:hAnsi="Courier New" w:hint="default"/>
      </w:rPr>
    </w:lvl>
    <w:lvl w:ilvl="5" w:tplc="71C287FA">
      <w:start w:val="1"/>
      <w:numFmt w:val="bullet"/>
      <w:lvlText w:val=""/>
      <w:lvlJc w:val="left"/>
      <w:pPr>
        <w:ind w:left="4320" w:hanging="360"/>
      </w:pPr>
      <w:rPr>
        <w:rFonts w:ascii="Wingdings" w:hAnsi="Wingdings" w:hint="default"/>
      </w:rPr>
    </w:lvl>
    <w:lvl w:ilvl="6" w:tplc="0B306DBE">
      <w:start w:val="1"/>
      <w:numFmt w:val="bullet"/>
      <w:lvlText w:val=""/>
      <w:lvlJc w:val="left"/>
      <w:pPr>
        <w:ind w:left="5040" w:hanging="360"/>
      </w:pPr>
      <w:rPr>
        <w:rFonts w:ascii="Symbol" w:hAnsi="Symbol" w:hint="default"/>
      </w:rPr>
    </w:lvl>
    <w:lvl w:ilvl="7" w:tplc="A1B4E47E">
      <w:start w:val="1"/>
      <w:numFmt w:val="bullet"/>
      <w:lvlText w:val="o"/>
      <w:lvlJc w:val="left"/>
      <w:pPr>
        <w:ind w:left="5760" w:hanging="360"/>
      </w:pPr>
      <w:rPr>
        <w:rFonts w:ascii="Courier New" w:hAnsi="Courier New" w:hint="default"/>
      </w:rPr>
    </w:lvl>
    <w:lvl w:ilvl="8" w:tplc="49245FE0">
      <w:start w:val="1"/>
      <w:numFmt w:val="bullet"/>
      <w:lvlText w:val=""/>
      <w:lvlJc w:val="left"/>
      <w:pPr>
        <w:ind w:left="6480" w:hanging="360"/>
      </w:pPr>
      <w:rPr>
        <w:rFonts w:ascii="Wingdings" w:hAnsi="Wingdings" w:hint="default"/>
      </w:rPr>
    </w:lvl>
  </w:abstractNum>
  <w:abstractNum w:abstractNumId="7" w15:restartNumberingAfterBreak="0">
    <w:nsid w:val="19394809"/>
    <w:multiLevelType w:val="hybridMultilevel"/>
    <w:tmpl w:val="FFFFFFFF"/>
    <w:lvl w:ilvl="0" w:tplc="FFFFFFFF">
      <w:start w:val="1"/>
      <w:numFmt w:val="decimal"/>
      <w:lvlText w:val="%1."/>
      <w:lvlJc w:val="left"/>
      <w:pPr>
        <w:ind w:left="720" w:hanging="360"/>
      </w:pPr>
    </w:lvl>
    <w:lvl w:ilvl="1" w:tplc="619899E8">
      <w:start w:val="1"/>
      <w:numFmt w:val="bullet"/>
      <w:lvlText w:val="o"/>
      <w:lvlJc w:val="left"/>
      <w:pPr>
        <w:ind w:left="1440" w:hanging="360"/>
      </w:pPr>
      <w:rPr>
        <w:rFonts w:ascii="Courier New" w:hAnsi="Courier New" w:hint="default"/>
      </w:rPr>
    </w:lvl>
    <w:lvl w:ilvl="2" w:tplc="F8B4BF9E">
      <w:start w:val="1"/>
      <w:numFmt w:val="bullet"/>
      <w:lvlText w:val=""/>
      <w:lvlJc w:val="left"/>
      <w:pPr>
        <w:ind w:left="2160" w:hanging="360"/>
      </w:pPr>
      <w:rPr>
        <w:rFonts w:ascii="Wingdings" w:hAnsi="Wingdings" w:hint="default"/>
      </w:rPr>
    </w:lvl>
    <w:lvl w:ilvl="3" w:tplc="81645CE2">
      <w:start w:val="1"/>
      <w:numFmt w:val="bullet"/>
      <w:lvlText w:val=""/>
      <w:lvlJc w:val="left"/>
      <w:pPr>
        <w:ind w:left="2880" w:hanging="360"/>
      </w:pPr>
      <w:rPr>
        <w:rFonts w:ascii="Symbol" w:hAnsi="Symbol" w:hint="default"/>
      </w:rPr>
    </w:lvl>
    <w:lvl w:ilvl="4" w:tplc="BEF0715A">
      <w:start w:val="1"/>
      <w:numFmt w:val="bullet"/>
      <w:lvlText w:val="o"/>
      <w:lvlJc w:val="left"/>
      <w:pPr>
        <w:ind w:left="3600" w:hanging="360"/>
      </w:pPr>
      <w:rPr>
        <w:rFonts w:ascii="Courier New" w:hAnsi="Courier New" w:hint="default"/>
      </w:rPr>
    </w:lvl>
    <w:lvl w:ilvl="5" w:tplc="F75A01F4">
      <w:start w:val="1"/>
      <w:numFmt w:val="bullet"/>
      <w:lvlText w:val=""/>
      <w:lvlJc w:val="left"/>
      <w:pPr>
        <w:ind w:left="4320" w:hanging="360"/>
      </w:pPr>
      <w:rPr>
        <w:rFonts w:ascii="Wingdings" w:hAnsi="Wingdings" w:hint="default"/>
      </w:rPr>
    </w:lvl>
    <w:lvl w:ilvl="6" w:tplc="5B880332">
      <w:start w:val="1"/>
      <w:numFmt w:val="bullet"/>
      <w:lvlText w:val=""/>
      <w:lvlJc w:val="left"/>
      <w:pPr>
        <w:ind w:left="5040" w:hanging="360"/>
      </w:pPr>
      <w:rPr>
        <w:rFonts w:ascii="Symbol" w:hAnsi="Symbol" w:hint="default"/>
      </w:rPr>
    </w:lvl>
    <w:lvl w:ilvl="7" w:tplc="009A66C6">
      <w:start w:val="1"/>
      <w:numFmt w:val="bullet"/>
      <w:lvlText w:val="o"/>
      <w:lvlJc w:val="left"/>
      <w:pPr>
        <w:ind w:left="5760" w:hanging="360"/>
      </w:pPr>
      <w:rPr>
        <w:rFonts w:ascii="Courier New" w:hAnsi="Courier New" w:hint="default"/>
      </w:rPr>
    </w:lvl>
    <w:lvl w:ilvl="8" w:tplc="48F2F730">
      <w:start w:val="1"/>
      <w:numFmt w:val="bullet"/>
      <w:lvlText w:val=""/>
      <w:lvlJc w:val="left"/>
      <w:pPr>
        <w:ind w:left="6480" w:hanging="360"/>
      </w:pPr>
      <w:rPr>
        <w:rFonts w:ascii="Wingdings" w:hAnsi="Wingdings" w:hint="default"/>
      </w:rPr>
    </w:lvl>
  </w:abstractNum>
  <w:abstractNum w:abstractNumId="8" w15:restartNumberingAfterBreak="0">
    <w:nsid w:val="1D93461D"/>
    <w:multiLevelType w:val="hybridMultilevel"/>
    <w:tmpl w:val="FFFFFFFF"/>
    <w:lvl w:ilvl="0" w:tplc="0D6A16A0">
      <w:start w:val="1"/>
      <w:numFmt w:val="decimal"/>
      <w:lvlText w:val="%1."/>
      <w:lvlJc w:val="left"/>
      <w:pPr>
        <w:ind w:left="720" w:hanging="360"/>
      </w:pPr>
    </w:lvl>
    <w:lvl w:ilvl="1" w:tplc="75525CA2">
      <w:start w:val="1"/>
      <w:numFmt w:val="lowerLetter"/>
      <w:lvlText w:val="%2."/>
      <w:lvlJc w:val="left"/>
      <w:pPr>
        <w:ind w:left="1440" w:hanging="360"/>
      </w:pPr>
    </w:lvl>
    <w:lvl w:ilvl="2" w:tplc="21DAF8C0">
      <w:start w:val="1"/>
      <w:numFmt w:val="lowerRoman"/>
      <w:lvlText w:val="%3."/>
      <w:lvlJc w:val="right"/>
      <w:pPr>
        <w:ind w:left="2160" w:hanging="180"/>
      </w:pPr>
    </w:lvl>
    <w:lvl w:ilvl="3" w:tplc="67C430A2">
      <w:start w:val="1"/>
      <w:numFmt w:val="decimal"/>
      <w:lvlText w:val="%4."/>
      <w:lvlJc w:val="left"/>
      <w:pPr>
        <w:ind w:left="2880" w:hanging="360"/>
      </w:pPr>
    </w:lvl>
    <w:lvl w:ilvl="4" w:tplc="2EF272DA">
      <w:start w:val="1"/>
      <w:numFmt w:val="lowerLetter"/>
      <w:lvlText w:val="%5."/>
      <w:lvlJc w:val="left"/>
      <w:pPr>
        <w:ind w:left="3600" w:hanging="360"/>
      </w:pPr>
    </w:lvl>
    <w:lvl w:ilvl="5" w:tplc="98269284">
      <w:start w:val="1"/>
      <w:numFmt w:val="lowerRoman"/>
      <w:lvlText w:val="%6."/>
      <w:lvlJc w:val="right"/>
      <w:pPr>
        <w:ind w:left="4320" w:hanging="180"/>
      </w:pPr>
    </w:lvl>
    <w:lvl w:ilvl="6" w:tplc="7E7A8570">
      <w:start w:val="1"/>
      <w:numFmt w:val="decimal"/>
      <w:lvlText w:val="%7."/>
      <w:lvlJc w:val="left"/>
      <w:pPr>
        <w:ind w:left="5040" w:hanging="360"/>
      </w:pPr>
    </w:lvl>
    <w:lvl w:ilvl="7" w:tplc="BA48041E">
      <w:start w:val="1"/>
      <w:numFmt w:val="lowerLetter"/>
      <w:lvlText w:val="%8."/>
      <w:lvlJc w:val="left"/>
      <w:pPr>
        <w:ind w:left="5760" w:hanging="360"/>
      </w:pPr>
    </w:lvl>
    <w:lvl w:ilvl="8" w:tplc="59AA33D6">
      <w:start w:val="1"/>
      <w:numFmt w:val="lowerRoman"/>
      <w:lvlText w:val="%9."/>
      <w:lvlJc w:val="right"/>
      <w:pPr>
        <w:ind w:left="6480" w:hanging="180"/>
      </w:pPr>
    </w:lvl>
  </w:abstractNum>
  <w:abstractNum w:abstractNumId="9" w15:restartNumberingAfterBreak="0">
    <w:nsid w:val="1E9149AD"/>
    <w:multiLevelType w:val="hybridMultilevel"/>
    <w:tmpl w:val="FFFFFFFF"/>
    <w:lvl w:ilvl="0" w:tplc="70FCFFBC">
      <w:start w:val="1"/>
      <w:numFmt w:val="decimal"/>
      <w:lvlText w:val="%1."/>
      <w:lvlJc w:val="left"/>
      <w:pPr>
        <w:ind w:left="720" w:hanging="360"/>
      </w:pPr>
    </w:lvl>
    <w:lvl w:ilvl="1" w:tplc="60F61E7C">
      <w:start w:val="1"/>
      <w:numFmt w:val="lowerLetter"/>
      <w:lvlText w:val="%2."/>
      <w:lvlJc w:val="left"/>
      <w:pPr>
        <w:ind w:left="1440" w:hanging="360"/>
      </w:pPr>
    </w:lvl>
    <w:lvl w:ilvl="2" w:tplc="CC625B74">
      <w:start w:val="1"/>
      <w:numFmt w:val="lowerRoman"/>
      <w:lvlText w:val="%3."/>
      <w:lvlJc w:val="right"/>
      <w:pPr>
        <w:ind w:left="2160" w:hanging="180"/>
      </w:pPr>
    </w:lvl>
    <w:lvl w:ilvl="3" w:tplc="EC38A910">
      <w:start w:val="1"/>
      <w:numFmt w:val="decimal"/>
      <w:lvlText w:val="%4."/>
      <w:lvlJc w:val="left"/>
      <w:pPr>
        <w:ind w:left="2880" w:hanging="360"/>
      </w:pPr>
    </w:lvl>
    <w:lvl w:ilvl="4" w:tplc="3F90EB0A">
      <w:start w:val="1"/>
      <w:numFmt w:val="lowerLetter"/>
      <w:lvlText w:val="%5."/>
      <w:lvlJc w:val="left"/>
      <w:pPr>
        <w:ind w:left="3600" w:hanging="360"/>
      </w:pPr>
    </w:lvl>
    <w:lvl w:ilvl="5" w:tplc="5F28D748">
      <w:start w:val="1"/>
      <w:numFmt w:val="lowerRoman"/>
      <w:lvlText w:val="%6."/>
      <w:lvlJc w:val="right"/>
      <w:pPr>
        <w:ind w:left="4320" w:hanging="180"/>
      </w:pPr>
    </w:lvl>
    <w:lvl w:ilvl="6" w:tplc="80803752">
      <w:start w:val="1"/>
      <w:numFmt w:val="decimal"/>
      <w:lvlText w:val="%7."/>
      <w:lvlJc w:val="left"/>
      <w:pPr>
        <w:ind w:left="5040" w:hanging="360"/>
      </w:pPr>
    </w:lvl>
    <w:lvl w:ilvl="7" w:tplc="C40CB368">
      <w:start w:val="1"/>
      <w:numFmt w:val="lowerLetter"/>
      <w:lvlText w:val="%8."/>
      <w:lvlJc w:val="left"/>
      <w:pPr>
        <w:ind w:left="5760" w:hanging="360"/>
      </w:pPr>
    </w:lvl>
    <w:lvl w:ilvl="8" w:tplc="091E375A">
      <w:start w:val="1"/>
      <w:numFmt w:val="lowerRoman"/>
      <w:lvlText w:val="%9."/>
      <w:lvlJc w:val="right"/>
      <w:pPr>
        <w:ind w:left="6480" w:hanging="180"/>
      </w:pPr>
    </w:lvl>
  </w:abstractNum>
  <w:abstractNum w:abstractNumId="10" w15:restartNumberingAfterBreak="0">
    <w:nsid w:val="28F45555"/>
    <w:multiLevelType w:val="hybridMultilevel"/>
    <w:tmpl w:val="FFFFFFFF"/>
    <w:lvl w:ilvl="0" w:tplc="AF643534">
      <w:start w:val="1"/>
      <w:numFmt w:val="decimal"/>
      <w:lvlText w:val="%1."/>
      <w:lvlJc w:val="left"/>
      <w:pPr>
        <w:ind w:left="720" w:hanging="360"/>
      </w:pPr>
    </w:lvl>
    <w:lvl w:ilvl="1" w:tplc="57CEDAAC">
      <w:start w:val="1"/>
      <w:numFmt w:val="lowerLetter"/>
      <w:lvlText w:val="%2."/>
      <w:lvlJc w:val="left"/>
      <w:pPr>
        <w:ind w:left="1440" w:hanging="360"/>
      </w:pPr>
    </w:lvl>
    <w:lvl w:ilvl="2" w:tplc="A54E10CE">
      <w:start w:val="1"/>
      <w:numFmt w:val="lowerRoman"/>
      <w:lvlText w:val="%3."/>
      <w:lvlJc w:val="right"/>
      <w:pPr>
        <w:ind w:left="2160" w:hanging="180"/>
      </w:pPr>
    </w:lvl>
    <w:lvl w:ilvl="3" w:tplc="1C683B80">
      <w:start w:val="1"/>
      <w:numFmt w:val="decimal"/>
      <w:lvlText w:val="%4."/>
      <w:lvlJc w:val="left"/>
      <w:pPr>
        <w:ind w:left="2880" w:hanging="360"/>
      </w:pPr>
    </w:lvl>
    <w:lvl w:ilvl="4" w:tplc="057815FE">
      <w:start w:val="1"/>
      <w:numFmt w:val="lowerLetter"/>
      <w:lvlText w:val="%5."/>
      <w:lvlJc w:val="left"/>
      <w:pPr>
        <w:ind w:left="3600" w:hanging="360"/>
      </w:pPr>
    </w:lvl>
    <w:lvl w:ilvl="5" w:tplc="360E1DDC">
      <w:start w:val="1"/>
      <w:numFmt w:val="lowerRoman"/>
      <w:lvlText w:val="%6."/>
      <w:lvlJc w:val="right"/>
      <w:pPr>
        <w:ind w:left="4320" w:hanging="180"/>
      </w:pPr>
    </w:lvl>
    <w:lvl w:ilvl="6" w:tplc="EF52BF26">
      <w:start w:val="1"/>
      <w:numFmt w:val="decimal"/>
      <w:lvlText w:val="%7."/>
      <w:lvlJc w:val="left"/>
      <w:pPr>
        <w:ind w:left="5040" w:hanging="360"/>
      </w:pPr>
    </w:lvl>
    <w:lvl w:ilvl="7" w:tplc="9EBC0F34">
      <w:start w:val="1"/>
      <w:numFmt w:val="lowerLetter"/>
      <w:lvlText w:val="%8."/>
      <w:lvlJc w:val="left"/>
      <w:pPr>
        <w:ind w:left="5760" w:hanging="360"/>
      </w:pPr>
    </w:lvl>
    <w:lvl w:ilvl="8" w:tplc="7AEA037A">
      <w:start w:val="1"/>
      <w:numFmt w:val="lowerRoman"/>
      <w:lvlText w:val="%9."/>
      <w:lvlJc w:val="right"/>
      <w:pPr>
        <w:ind w:left="6480" w:hanging="180"/>
      </w:pPr>
    </w:lvl>
  </w:abstractNum>
  <w:abstractNum w:abstractNumId="11" w15:restartNumberingAfterBreak="0">
    <w:nsid w:val="2A1D67E8"/>
    <w:multiLevelType w:val="hybridMultilevel"/>
    <w:tmpl w:val="FFFFFFFF"/>
    <w:lvl w:ilvl="0" w:tplc="0D46AFE2">
      <w:start w:val="1"/>
      <w:numFmt w:val="decimal"/>
      <w:lvlText w:val="%1."/>
      <w:lvlJc w:val="left"/>
      <w:pPr>
        <w:ind w:left="720" w:hanging="360"/>
      </w:pPr>
    </w:lvl>
    <w:lvl w:ilvl="1" w:tplc="F84AB066">
      <w:start w:val="1"/>
      <w:numFmt w:val="lowerLetter"/>
      <w:lvlText w:val="%2."/>
      <w:lvlJc w:val="left"/>
      <w:pPr>
        <w:ind w:left="1440" w:hanging="360"/>
      </w:pPr>
    </w:lvl>
    <w:lvl w:ilvl="2" w:tplc="DD4EBD8C">
      <w:start w:val="1"/>
      <w:numFmt w:val="lowerRoman"/>
      <w:lvlText w:val="%3."/>
      <w:lvlJc w:val="right"/>
      <w:pPr>
        <w:ind w:left="2160" w:hanging="180"/>
      </w:pPr>
    </w:lvl>
    <w:lvl w:ilvl="3" w:tplc="1BCA5628">
      <w:start w:val="1"/>
      <w:numFmt w:val="decimal"/>
      <w:lvlText w:val="%4."/>
      <w:lvlJc w:val="left"/>
      <w:pPr>
        <w:ind w:left="2880" w:hanging="360"/>
      </w:pPr>
    </w:lvl>
    <w:lvl w:ilvl="4" w:tplc="C810C4B6">
      <w:start w:val="1"/>
      <w:numFmt w:val="lowerLetter"/>
      <w:lvlText w:val="%5."/>
      <w:lvlJc w:val="left"/>
      <w:pPr>
        <w:ind w:left="3600" w:hanging="360"/>
      </w:pPr>
    </w:lvl>
    <w:lvl w:ilvl="5" w:tplc="332684AC">
      <w:start w:val="1"/>
      <w:numFmt w:val="lowerRoman"/>
      <w:lvlText w:val="%6."/>
      <w:lvlJc w:val="right"/>
      <w:pPr>
        <w:ind w:left="4320" w:hanging="180"/>
      </w:pPr>
    </w:lvl>
    <w:lvl w:ilvl="6" w:tplc="23CE15CA">
      <w:start w:val="1"/>
      <w:numFmt w:val="decimal"/>
      <w:lvlText w:val="%7."/>
      <w:lvlJc w:val="left"/>
      <w:pPr>
        <w:ind w:left="5040" w:hanging="360"/>
      </w:pPr>
    </w:lvl>
    <w:lvl w:ilvl="7" w:tplc="48B0F0A4">
      <w:start w:val="1"/>
      <w:numFmt w:val="lowerLetter"/>
      <w:lvlText w:val="%8."/>
      <w:lvlJc w:val="left"/>
      <w:pPr>
        <w:ind w:left="5760" w:hanging="360"/>
      </w:pPr>
    </w:lvl>
    <w:lvl w:ilvl="8" w:tplc="833AC110">
      <w:start w:val="1"/>
      <w:numFmt w:val="lowerRoman"/>
      <w:lvlText w:val="%9."/>
      <w:lvlJc w:val="right"/>
      <w:pPr>
        <w:ind w:left="6480" w:hanging="180"/>
      </w:pPr>
    </w:lvl>
  </w:abstractNum>
  <w:abstractNum w:abstractNumId="12" w15:restartNumberingAfterBreak="0">
    <w:nsid w:val="32FD47B9"/>
    <w:multiLevelType w:val="hybridMultilevel"/>
    <w:tmpl w:val="FFFFFFFF"/>
    <w:lvl w:ilvl="0" w:tplc="A568106C">
      <w:start w:val="1"/>
      <w:numFmt w:val="decimal"/>
      <w:lvlText w:val="%1."/>
      <w:lvlJc w:val="left"/>
      <w:pPr>
        <w:ind w:left="720" w:hanging="360"/>
      </w:pPr>
    </w:lvl>
    <w:lvl w:ilvl="1" w:tplc="5220F3CA">
      <w:start w:val="1"/>
      <w:numFmt w:val="lowerLetter"/>
      <w:lvlText w:val="%2."/>
      <w:lvlJc w:val="left"/>
      <w:pPr>
        <w:ind w:left="1440" w:hanging="360"/>
      </w:pPr>
    </w:lvl>
    <w:lvl w:ilvl="2" w:tplc="1C2665BE">
      <w:start w:val="1"/>
      <w:numFmt w:val="lowerRoman"/>
      <w:lvlText w:val="%3."/>
      <w:lvlJc w:val="right"/>
      <w:pPr>
        <w:ind w:left="2160" w:hanging="180"/>
      </w:pPr>
    </w:lvl>
    <w:lvl w:ilvl="3" w:tplc="AEAC82BE">
      <w:start w:val="1"/>
      <w:numFmt w:val="decimal"/>
      <w:lvlText w:val="%4."/>
      <w:lvlJc w:val="left"/>
      <w:pPr>
        <w:ind w:left="2880" w:hanging="360"/>
      </w:pPr>
    </w:lvl>
    <w:lvl w:ilvl="4" w:tplc="4B26491A">
      <w:start w:val="1"/>
      <w:numFmt w:val="lowerLetter"/>
      <w:lvlText w:val="%5."/>
      <w:lvlJc w:val="left"/>
      <w:pPr>
        <w:ind w:left="3600" w:hanging="360"/>
      </w:pPr>
    </w:lvl>
    <w:lvl w:ilvl="5" w:tplc="F92CB15E">
      <w:start w:val="1"/>
      <w:numFmt w:val="lowerRoman"/>
      <w:lvlText w:val="%6."/>
      <w:lvlJc w:val="right"/>
      <w:pPr>
        <w:ind w:left="4320" w:hanging="180"/>
      </w:pPr>
    </w:lvl>
    <w:lvl w:ilvl="6" w:tplc="1164ACF4">
      <w:start w:val="1"/>
      <w:numFmt w:val="decimal"/>
      <w:lvlText w:val="%7."/>
      <w:lvlJc w:val="left"/>
      <w:pPr>
        <w:ind w:left="5040" w:hanging="360"/>
      </w:pPr>
    </w:lvl>
    <w:lvl w:ilvl="7" w:tplc="A3A0A14A">
      <w:start w:val="1"/>
      <w:numFmt w:val="lowerLetter"/>
      <w:lvlText w:val="%8."/>
      <w:lvlJc w:val="left"/>
      <w:pPr>
        <w:ind w:left="5760" w:hanging="360"/>
      </w:pPr>
    </w:lvl>
    <w:lvl w:ilvl="8" w:tplc="02A85F8C">
      <w:start w:val="1"/>
      <w:numFmt w:val="lowerRoman"/>
      <w:lvlText w:val="%9."/>
      <w:lvlJc w:val="right"/>
      <w:pPr>
        <w:ind w:left="6480" w:hanging="180"/>
      </w:pPr>
    </w:lvl>
  </w:abstractNum>
  <w:abstractNum w:abstractNumId="13" w15:restartNumberingAfterBreak="0">
    <w:nsid w:val="340B3BA4"/>
    <w:multiLevelType w:val="hybridMultilevel"/>
    <w:tmpl w:val="FFFFFFFF"/>
    <w:lvl w:ilvl="0" w:tplc="9110A130">
      <w:start w:val="1"/>
      <w:numFmt w:val="decimal"/>
      <w:lvlText w:val="%1."/>
      <w:lvlJc w:val="left"/>
      <w:pPr>
        <w:ind w:left="720" w:hanging="360"/>
      </w:pPr>
    </w:lvl>
    <w:lvl w:ilvl="1" w:tplc="1FA68A46">
      <w:start w:val="1"/>
      <w:numFmt w:val="lowerLetter"/>
      <w:lvlText w:val="%2."/>
      <w:lvlJc w:val="left"/>
      <w:pPr>
        <w:ind w:left="1440" w:hanging="360"/>
      </w:pPr>
    </w:lvl>
    <w:lvl w:ilvl="2" w:tplc="2C727BD4">
      <w:start w:val="1"/>
      <w:numFmt w:val="lowerRoman"/>
      <w:lvlText w:val="%3."/>
      <w:lvlJc w:val="right"/>
      <w:pPr>
        <w:ind w:left="2160" w:hanging="180"/>
      </w:pPr>
    </w:lvl>
    <w:lvl w:ilvl="3" w:tplc="F5EABC90">
      <w:start w:val="1"/>
      <w:numFmt w:val="decimal"/>
      <w:lvlText w:val="%4."/>
      <w:lvlJc w:val="left"/>
      <w:pPr>
        <w:ind w:left="2880" w:hanging="360"/>
      </w:pPr>
    </w:lvl>
    <w:lvl w:ilvl="4" w:tplc="80C807B4">
      <w:start w:val="1"/>
      <w:numFmt w:val="lowerLetter"/>
      <w:lvlText w:val="%5."/>
      <w:lvlJc w:val="left"/>
      <w:pPr>
        <w:ind w:left="3600" w:hanging="360"/>
      </w:pPr>
    </w:lvl>
    <w:lvl w:ilvl="5" w:tplc="EF18F608">
      <w:start w:val="1"/>
      <w:numFmt w:val="lowerRoman"/>
      <w:lvlText w:val="%6."/>
      <w:lvlJc w:val="right"/>
      <w:pPr>
        <w:ind w:left="4320" w:hanging="180"/>
      </w:pPr>
    </w:lvl>
    <w:lvl w:ilvl="6" w:tplc="5450F4F6">
      <w:start w:val="1"/>
      <w:numFmt w:val="decimal"/>
      <w:lvlText w:val="%7."/>
      <w:lvlJc w:val="left"/>
      <w:pPr>
        <w:ind w:left="5040" w:hanging="360"/>
      </w:pPr>
    </w:lvl>
    <w:lvl w:ilvl="7" w:tplc="0F5C99DA">
      <w:start w:val="1"/>
      <w:numFmt w:val="lowerLetter"/>
      <w:lvlText w:val="%8."/>
      <w:lvlJc w:val="left"/>
      <w:pPr>
        <w:ind w:left="5760" w:hanging="360"/>
      </w:pPr>
    </w:lvl>
    <w:lvl w:ilvl="8" w:tplc="E22EA9D6">
      <w:start w:val="1"/>
      <w:numFmt w:val="lowerRoman"/>
      <w:lvlText w:val="%9."/>
      <w:lvlJc w:val="right"/>
      <w:pPr>
        <w:ind w:left="6480" w:hanging="180"/>
      </w:pPr>
    </w:lvl>
  </w:abstractNum>
  <w:abstractNum w:abstractNumId="1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86A726D"/>
    <w:multiLevelType w:val="hybridMultilevel"/>
    <w:tmpl w:val="FFFFFFFF"/>
    <w:lvl w:ilvl="0" w:tplc="2C229D9E">
      <w:start w:val="1"/>
      <w:numFmt w:val="decimal"/>
      <w:lvlText w:val="%1."/>
      <w:lvlJc w:val="left"/>
      <w:pPr>
        <w:ind w:left="720" w:hanging="360"/>
      </w:pPr>
    </w:lvl>
    <w:lvl w:ilvl="1" w:tplc="5FBE6F84">
      <w:start w:val="1"/>
      <w:numFmt w:val="lowerLetter"/>
      <w:lvlText w:val="%2."/>
      <w:lvlJc w:val="left"/>
      <w:pPr>
        <w:ind w:left="1440" w:hanging="360"/>
      </w:pPr>
    </w:lvl>
    <w:lvl w:ilvl="2" w:tplc="86BEBF9C">
      <w:start w:val="1"/>
      <w:numFmt w:val="lowerRoman"/>
      <w:lvlText w:val="%3."/>
      <w:lvlJc w:val="right"/>
      <w:pPr>
        <w:ind w:left="2160" w:hanging="180"/>
      </w:pPr>
    </w:lvl>
    <w:lvl w:ilvl="3" w:tplc="7EAE6D5E">
      <w:start w:val="1"/>
      <w:numFmt w:val="decimal"/>
      <w:lvlText w:val="%4."/>
      <w:lvlJc w:val="left"/>
      <w:pPr>
        <w:ind w:left="2880" w:hanging="360"/>
      </w:pPr>
    </w:lvl>
    <w:lvl w:ilvl="4" w:tplc="312CDFEA">
      <w:start w:val="1"/>
      <w:numFmt w:val="lowerLetter"/>
      <w:lvlText w:val="%5."/>
      <w:lvlJc w:val="left"/>
      <w:pPr>
        <w:ind w:left="3600" w:hanging="360"/>
      </w:pPr>
    </w:lvl>
    <w:lvl w:ilvl="5" w:tplc="CDD2A486">
      <w:start w:val="1"/>
      <w:numFmt w:val="lowerRoman"/>
      <w:lvlText w:val="%6."/>
      <w:lvlJc w:val="right"/>
      <w:pPr>
        <w:ind w:left="4320" w:hanging="180"/>
      </w:pPr>
    </w:lvl>
    <w:lvl w:ilvl="6" w:tplc="2168E380">
      <w:start w:val="1"/>
      <w:numFmt w:val="decimal"/>
      <w:lvlText w:val="%7."/>
      <w:lvlJc w:val="left"/>
      <w:pPr>
        <w:ind w:left="5040" w:hanging="360"/>
      </w:pPr>
    </w:lvl>
    <w:lvl w:ilvl="7" w:tplc="69987E92">
      <w:start w:val="1"/>
      <w:numFmt w:val="lowerLetter"/>
      <w:lvlText w:val="%8."/>
      <w:lvlJc w:val="left"/>
      <w:pPr>
        <w:ind w:left="5760" w:hanging="360"/>
      </w:pPr>
    </w:lvl>
    <w:lvl w:ilvl="8" w:tplc="4C34C814">
      <w:start w:val="1"/>
      <w:numFmt w:val="lowerRoman"/>
      <w:lvlText w:val="%9."/>
      <w:lvlJc w:val="right"/>
      <w:pPr>
        <w:ind w:left="6480" w:hanging="180"/>
      </w:pPr>
    </w:lvl>
  </w:abstractNum>
  <w:abstractNum w:abstractNumId="16" w15:restartNumberingAfterBreak="0">
    <w:nsid w:val="38C058C5"/>
    <w:multiLevelType w:val="hybridMultilevel"/>
    <w:tmpl w:val="FFFFFFFF"/>
    <w:lvl w:ilvl="0" w:tplc="9F68FF2C">
      <w:start w:val="1"/>
      <w:numFmt w:val="decimal"/>
      <w:lvlText w:val="%1."/>
      <w:lvlJc w:val="left"/>
      <w:pPr>
        <w:ind w:left="720" w:hanging="360"/>
      </w:pPr>
    </w:lvl>
    <w:lvl w:ilvl="1" w:tplc="C588A3D2">
      <w:start w:val="1"/>
      <w:numFmt w:val="lowerLetter"/>
      <w:lvlText w:val="%2."/>
      <w:lvlJc w:val="left"/>
      <w:pPr>
        <w:ind w:left="1440" w:hanging="360"/>
      </w:pPr>
    </w:lvl>
    <w:lvl w:ilvl="2" w:tplc="499075B8">
      <w:start w:val="1"/>
      <w:numFmt w:val="lowerRoman"/>
      <w:lvlText w:val="%3."/>
      <w:lvlJc w:val="right"/>
      <w:pPr>
        <w:ind w:left="2160" w:hanging="180"/>
      </w:pPr>
    </w:lvl>
    <w:lvl w:ilvl="3" w:tplc="9012AA32">
      <w:start w:val="1"/>
      <w:numFmt w:val="decimal"/>
      <w:lvlText w:val="%4."/>
      <w:lvlJc w:val="left"/>
      <w:pPr>
        <w:ind w:left="2880" w:hanging="360"/>
      </w:pPr>
    </w:lvl>
    <w:lvl w:ilvl="4" w:tplc="CE702460">
      <w:start w:val="1"/>
      <w:numFmt w:val="lowerLetter"/>
      <w:lvlText w:val="%5."/>
      <w:lvlJc w:val="left"/>
      <w:pPr>
        <w:ind w:left="3600" w:hanging="360"/>
      </w:pPr>
    </w:lvl>
    <w:lvl w:ilvl="5" w:tplc="DC1A6E38">
      <w:start w:val="1"/>
      <w:numFmt w:val="lowerRoman"/>
      <w:lvlText w:val="%6."/>
      <w:lvlJc w:val="right"/>
      <w:pPr>
        <w:ind w:left="4320" w:hanging="180"/>
      </w:pPr>
    </w:lvl>
    <w:lvl w:ilvl="6" w:tplc="EE5E4630">
      <w:start w:val="1"/>
      <w:numFmt w:val="decimal"/>
      <w:lvlText w:val="%7."/>
      <w:lvlJc w:val="left"/>
      <w:pPr>
        <w:ind w:left="5040" w:hanging="360"/>
      </w:pPr>
    </w:lvl>
    <w:lvl w:ilvl="7" w:tplc="FA4A960E">
      <w:start w:val="1"/>
      <w:numFmt w:val="lowerLetter"/>
      <w:lvlText w:val="%8."/>
      <w:lvlJc w:val="left"/>
      <w:pPr>
        <w:ind w:left="5760" w:hanging="360"/>
      </w:pPr>
    </w:lvl>
    <w:lvl w:ilvl="8" w:tplc="34EEEBB0">
      <w:start w:val="1"/>
      <w:numFmt w:val="lowerRoman"/>
      <w:lvlText w:val="%9."/>
      <w:lvlJc w:val="right"/>
      <w:pPr>
        <w:ind w:left="6480" w:hanging="180"/>
      </w:pPr>
    </w:lvl>
  </w:abstractNum>
  <w:abstractNum w:abstractNumId="17" w15:restartNumberingAfterBreak="0">
    <w:nsid w:val="3A285E70"/>
    <w:multiLevelType w:val="hybridMultilevel"/>
    <w:tmpl w:val="FFFFFFFF"/>
    <w:lvl w:ilvl="0" w:tplc="83304108">
      <w:start w:val="1"/>
      <w:numFmt w:val="bullet"/>
      <w:lvlText w:val=""/>
      <w:lvlJc w:val="left"/>
      <w:pPr>
        <w:ind w:left="720" w:hanging="360"/>
      </w:pPr>
      <w:rPr>
        <w:rFonts w:ascii="Symbol" w:hAnsi="Symbol" w:hint="default"/>
      </w:rPr>
    </w:lvl>
    <w:lvl w:ilvl="1" w:tplc="64C08C1A">
      <w:start w:val="1"/>
      <w:numFmt w:val="bullet"/>
      <w:lvlText w:val="o"/>
      <w:lvlJc w:val="left"/>
      <w:pPr>
        <w:ind w:left="1440" w:hanging="360"/>
      </w:pPr>
      <w:rPr>
        <w:rFonts w:ascii="Courier New" w:hAnsi="Courier New" w:hint="default"/>
      </w:rPr>
    </w:lvl>
    <w:lvl w:ilvl="2" w:tplc="4348A686">
      <w:start w:val="1"/>
      <w:numFmt w:val="bullet"/>
      <w:lvlText w:val=""/>
      <w:lvlJc w:val="left"/>
      <w:pPr>
        <w:ind w:left="2160" w:hanging="360"/>
      </w:pPr>
      <w:rPr>
        <w:rFonts w:ascii="Wingdings" w:hAnsi="Wingdings" w:hint="default"/>
      </w:rPr>
    </w:lvl>
    <w:lvl w:ilvl="3" w:tplc="CB1C89A2">
      <w:start w:val="1"/>
      <w:numFmt w:val="bullet"/>
      <w:lvlText w:val=""/>
      <w:lvlJc w:val="left"/>
      <w:pPr>
        <w:ind w:left="2880" w:hanging="360"/>
      </w:pPr>
      <w:rPr>
        <w:rFonts w:ascii="Symbol" w:hAnsi="Symbol" w:hint="default"/>
      </w:rPr>
    </w:lvl>
    <w:lvl w:ilvl="4" w:tplc="880497E2">
      <w:start w:val="1"/>
      <w:numFmt w:val="bullet"/>
      <w:lvlText w:val="o"/>
      <w:lvlJc w:val="left"/>
      <w:pPr>
        <w:ind w:left="3600" w:hanging="360"/>
      </w:pPr>
      <w:rPr>
        <w:rFonts w:ascii="Courier New" w:hAnsi="Courier New" w:hint="default"/>
      </w:rPr>
    </w:lvl>
    <w:lvl w:ilvl="5" w:tplc="30048342">
      <w:start w:val="1"/>
      <w:numFmt w:val="bullet"/>
      <w:lvlText w:val=""/>
      <w:lvlJc w:val="left"/>
      <w:pPr>
        <w:ind w:left="4320" w:hanging="360"/>
      </w:pPr>
      <w:rPr>
        <w:rFonts w:ascii="Wingdings" w:hAnsi="Wingdings" w:hint="default"/>
      </w:rPr>
    </w:lvl>
    <w:lvl w:ilvl="6" w:tplc="060E8E82">
      <w:start w:val="1"/>
      <w:numFmt w:val="bullet"/>
      <w:lvlText w:val=""/>
      <w:lvlJc w:val="left"/>
      <w:pPr>
        <w:ind w:left="5040" w:hanging="360"/>
      </w:pPr>
      <w:rPr>
        <w:rFonts w:ascii="Symbol" w:hAnsi="Symbol" w:hint="default"/>
      </w:rPr>
    </w:lvl>
    <w:lvl w:ilvl="7" w:tplc="A32AF310">
      <w:start w:val="1"/>
      <w:numFmt w:val="bullet"/>
      <w:lvlText w:val="o"/>
      <w:lvlJc w:val="left"/>
      <w:pPr>
        <w:ind w:left="5760" w:hanging="360"/>
      </w:pPr>
      <w:rPr>
        <w:rFonts w:ascii="Courier New" w:hAnsi="Courier New" w:hint="default"/>
      </w:rPr>
    </w:lvl>
    <w:lvl w:ilvl="8" w:tplc="63F640A2">
      <w:start w:val="1"/>
      <w:numFmt w:val="bullet"/>
      <w:lvlText w:val=""/>
      <w:lvlJc w:val="left"/>
      <w:pPr>
        <w:ind w:left="6480" w:hanging="360"/>
      </w:pPr>
      <w:rPr>
        <w:rFonts w:ascii="Wingdings" w:hAnsi="Wingdings" w:hint="default"/>
      </w:rPr>
    </w:lvl>
  </w:abstractNum>
  <w:abstractNum w:abstractNumId="18" w15:restartNumberingAfterBreak="0">
    <w:nsid w:val="3EEF1AEA"/>
    <w:multiLevelType w:val="hybridMultilevel"/>
    <w:tmpl w:val="FFFFFFFF"/>
    <w:lvl w:ilvl="0" w:tplc="FFFFFFFF">
      <w:start w:val="1"/>
      <w:numFmt w:val="decimal"/>
      <w:lvlText w:val="%1."/>
      <w:lvlJc w:val="left"/>
      <w:pPr>
        <w:ind w:left="720" w:hanging="360"/>
      </w:pPr>
    </w:lvl>
    <w:lvl w:ilvl="1" w:tplc="158C005C">
      <w:start w:val="1"/>
      <w:numFmt w:val="lowerLetter"/>
      <w:lvlText w:val="%2."/>
      <w:lvlJc w:val="left"/>
      <w:pPr>
        <w:ind w:left="1440" w:hanging="360"/>
      </w:pPr>
    </w:lvl>
    <w:lvl w:ilvl="2" w:tplc="331C03B2">
      <w:start w:val="1"/>
      <w:numFmt w:val="lowerRoman"/>
      <w:lvlText w:val="%3."/>
      <w:lvlJc w:val="right"/>
      <w:pPr>
        <w:ind w:left="2160" w:hanging="180"/>
      </w:pPr>
    </w:lvl>
    <w:lvl w:ilvl="3" w:tplc="228804B4">
      <w:start w:val="1"/>
      <w:numFmt w:val="decimal"/>
      <w:lvlText w:val="%4."/>
      <w:lvlJc w:val="left"/>
      <w:pPr>
        <w:ind w:left="2880" w:hanging="360"/>
      </w:pPr>
    </w:lvl>
    <w:lvl w:ilvl="4" w:tplc="AAAE5268">
      <w:start w:val="1"/>
      <w:numFmt w:val="lowerLetter"/>
      <w:lvlText w:val="%5."/>
      <w:lvlJc w:val="left"/>
      <w:pPr>
        <w:ind w:left="3600" w:hanging="360"/>
      </w:pPr>
    </w:lvl>
    <w:lvl w:ilvl="5" w:tplc="D9529AAA">
      <w:start w:val="1"/>
      <w:numFmt w:val="lowerRoman"/>
      <w:lvlText w:val="%6."/>
      <w:lvlJc w:val="right"/>
      <w:pPr>
        <w:ind w:left="4320" w:hanging="180"/>
      </w:pPr>
    </w:lvl>
    <w:lvl w:ilvl="6" w:tplc="0B786080">
      <w:start w:val="1"/>
      <w:numFmt w:val="decimal"/>
      <w:lvlText w:val="%7."/>
      <w:lvlJc w:val="left"/>
      <w:pPr>
        <w:ind w:left="5040" w:hanging="360"/>
      </w:pPr>
    </w:lvl>
    <w:lvl w:ilvl="7" w:tplc="A7004D30">
      <w:start w:val="1"/>
      <w:numFmt w:val="lowerLetter"/>
      <w:lvlText w:val="%8."/>
      <w:lvlJc w:val="left"/>
      <w:pPr>
        <w:ind w:left="5760" w:hanging="360"/>
      </w:pPr>
    </w:lvl>
    <w:lvl w:ilvl="8" w:tplc="9BA22CDE">
      <w:start w:val="1"/>
      <w:numFmt w:val="lowerRoman"/>
      <w:lvlText w:val="%9."/>
      <w:lvlJc w:val="right"/>
      <w:pPr>
        <w:ind w:left="6480" w:hanging="180"/>
      </w:pPr>
    </w:lvl>
  </w:abstractNum>
  <w:abstractNum w:abstractNumId="19" w15:restartNumberingAfterBreak="0">
    <w:nsid w:val="3F5B4FF4"/>
    <w:multiLevelType w:val="hybridMultilevel"/>
    <w:tmpl w:val="FFFFFFFF"/>
    <w:lvl w:ilvl="0" w:tplc="065EC3E8">
      <w:start w:val="1"/>
      <w:numFmt w:val="decimal"/>
      <w:lvlText w:val="%1."/>
      <w:lvlJc w:val="left"/>
      <w:pPr>
        <w:ind w:left="720" w:hanging="360"/>
      </w:pPr>
    </w:lvl>
    <w:lvl w:ilvl="1" w:tplc="1ADA5EE6">
      <w:start w:val="1"/>
      <w:numFmt w:val="decimal"/>
      <w:lvlText w:val="%1.%2."/>
      <w:lvlJc w:val="left"/>
      <w:pPr>
        <w:ind w:left="1440" w:hanging="360"/>
      </w:pPr>
    </w:lvl>
    <w:lvl w:ilvl="2" w:tplc="2E50206E">
      <w:start w:val="1"/>
      <w:numFmt w:val="decimal"/>
      <w:lvlText w:val="%1.%2.%3."/>
      <w:lvlJc w:val="left"/>
      <w:pPr>
        <w:ind w:left="2160" w:hanging="360"/>
      </w:pPr>
    </w:lvl>
    <w:lvl w:ilvl="3" w:tplc="8F0A1FAA">
      <w:start w:val="1"/>
      <w:numFmt w:val="decimal"/>
      <w:lvlText w:val="%1.%2.%3.%4."/>
      <w:lvlJc w:val="left"/>
      <w:pPr>
        <w:ind w:left="2880" w:hanging="360"/>
      </w:pPr>
    </w:lvl>
    <w:lvl w:ilvl="4" w:tplc="FFD2B0DC">
      <w:start w:val="1"/>
      <w:numFmt w:val="decimal"/>
      <w:lvlText w:val="%1.%2.%3.%4.%5."/>
      <w:lvlJc w:val="left"/>
      <w:pPr>
        <w:ind w:left="3600" w:hanging="360"/>
      </w:pPr>
    </w:lvl>
    <w:lvl w:ilvl="5" w:tplc="8A7E8760">
      <w:start w:val="1"/>
      <w:numFmt w:val="decimal"/>
      <w:lvlText w:val="%1.%2.%3.%4.%5.%6."/>
      <w:lvlJc w:val="left"/>
      <w:pPr>
        <w:ind w:left="4320" w:hanging="360"/>
      </w:pPr>
    </w:lvl>
    <w:lvl w:ilvl="6" w:tplc="FC3ADCF6">
      <w:start w:val="1"/>
      <w:numFmt w:val="decimal"/>
      <w:lvlText w:val="%1.%2.%3.%4.%5.%6.%7."/>
      <w:lvlJc w:val="left"/>
      <w:pPr>
        <w:ind w:left="5040" w:hanging="360"/>
      </w:pPr>
    </w:lvl>
    <w:lvl w:ilvl="7" w:tplc="56EAEA38">
      <w:start w:val="1"/>
      <w:numFmt w:val="decimal"/>
      <w:lvlText w:val="%1.%2.%3.%4.%5.%6.%7.%8."/>
      <w:lvlJc w:val="left"/>
      <w:pPr>
        <w:ind w:left="5760" w:hanging="360"/>
      </w:pPr>
    </w:lvl>
    <w:lvl w:ilvl="8" w:tplc="24763056">
      <w:start w:val="1"/>
      <w:numFmt w:val="decimal"/>
      <w:lvlText w:val="%1.%2.%3.%4.%5.%6.%7.%8.%9."/>
      <w:lvlJc w:val="left"/>
      <w:pPr>
        <w:ind w:left="6480" w:hanging="360"/>
      </w:pPr>
    </w:lvl>
  </w:abstractNum>
  <w:abstractNum w:abstractNumId="20" w15:restartNumberingAfterBreak="0">
    <w:nsid w:val="451F7AA3"/>
    <w:multiLevelType w:val="hybridMultilevel"/>
    <w:tmpl w:val="FFFFFFFF"/>
    <w:lvl w:ilvl="0" w:tplc="FFFFFFFF">
      <w:start w:val="1"/>
      <w:numFmt w:val="decimal"/>
      <w:lvlText w:val="%1."/>
      <w:lvlJc w:val="left"/>
      <w:pPr>
        <w:ind w:left="720" w:hanging="360"/>
      </w:pPr>
    </w:lvl>
    <w:lvl w:ilvl="1" w:tplc="FFD66D5C">
      <w:start w:val="1"/>
      <w:numFmt w:val="bullet"/>
      <w:lvlText w:val="o"/>
      <w:lvlJc w:val="left"/>
      <w:pPr>
        <w:ind w:left="1440" w:hanging="360"/>
      </w:pPr>
      <w:rPr>
        <w:rFonts w:ascii="Courier New" w:hAnsi="Courier New" w:hint="default"/>
      </w:rPr>
    </w:lvl>
    <w:lvl w:ilvl="2" w:tplc="C9DC81B2">
      <w:start w:val="1"/>
      <w:numFmt w:val="bullet"/>
      <w:lvlText w:val=""/>
      <w:lvlJc w:val="left"/>
      <w:pPr>
        <w:ind w:left="2160" w:hanging="360"/>
      </w:pPr>
      <w:rPr>
        <w:rFonts w:ascii="Wingdings" w:hAnsi="Wingdings" w:hint="default"/>
      </w:rPr>
    </w:lvl>
    <w:lvl w:ilvl="3" w:tplc="F4202ED2">
      <w:start w:val="1"/>
      <w:numFmt w:val="bullet"/>
      <w:lvlText w:val=""/>
      <w:lvlJc w:val="left"/>
      <w:pPr>
        <w:ind w:left="2880" w:hanging="360"/>
      </w:pPr>
      <w:rPr>
        <w:rFonts w:ascii="Symbol" w:hAnsi="Symbol" w:hint="default"/>
      </w:rPr>
    </w:lvl>
    <w:lvl w:ilvl="4" w:tplc="BD3C611C">
      <w:start w:val="1"/>
      <w:numFmt w:val="bullet"/>
      <w:lvlText w:val="o"/>
      <w:lvlJc w:val="left"/>
      <w:pPr>
        <w:ind w:left="3600" w:hanging="360"/>
      </w:pPr>
      <w:rPr>
        <w:rFonts w:ascii="Courier New" w:hAnsi="Courier New" w:hint="default"/>
      </w:rPr>
    </w:lvl>
    <w:lvl w:ilvl="5" w:tplc="D4D45748">
      <w:start w:val="1"/>
      <w:numFmt w:val="bullet"/>
      <w:lvlText w:val=""/>
      <w:lvlJc w:val="left"/>
      <w:pPr>
        <w:ind w:left="4320" w:hanging="360"/>
      </w:pPr>
      <w:rPr>
        <w:rFonts w:ascii="Wingdings" w:hAnsi="Wingdings" w:hint="default"/>
      </w:rPr>
    </w:lvl>
    <w:lvl w:ilvl="6" w:tplc="FAD8B1C8">
      <w:start w:val="1"/>
      <w:numFmt w:val="bullet"/>
      <w:lvlText w:val=""/>
      <w:lvlJc w:val="left"/>
      <w:pPr>
        <w:ind w:left="5040" w:hanging="360"/>
      </w:pPr>
      <w:rPr>
        <w:rFonts w:ascii="Symbol" w:hAnsi="Symbol" w:hint="default"/>
      </w:rPr>
    </w:lvl>
    <w:lvl w:ilvl="7" w:tplc="BE5C58A0">
      <w:start w:val="1"/>
      <w:numFmt w:val="bullet"/>
      <w:lvlText w:val="o"/>
      <w:lvlJc w:val="left"/>
      <w:pPr>
        <w:ind w:left="5760" w:hanging="360"/>
      </w:pPr>
      <w:rPr>
        <w:rFonts w:ascii="Courier New" w:hAnsi="Courier New" w:hint="default"/>
      </w:rPr>
    </w:lvl>
    <w:lvl w:ilvl="8" w:tplc="58D091DE">
      <w:start w:val="1"/>
      <w:numFmt w:val="bullet"/>
      <w:lvlText w:val=""/>
      <w:lvlJc w:val="left"/>
      <w:pPr>
        <w:ind w:left="6480" w:hanging="360"/>
      </w:pPr>
      <w:rPr>
        <w:rFonts w:ascii="Wingdings" w:hAnsi="Wingdings" w:hint="default"/>
      </w:r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56D74DFC"/>
    <w:multiLevelType w:val="hybridMultilevel"/>
    <w:tmpl w:val="FFFFFFFF"/>
    <w:lvl w:ilvl="0" w:tplc="FFFFFFFF">
      <w:start w:val="1"/>
      <w:numFmt w:val="decimal"/>
      <w:lvlText w:val="%1."/>
      <w:lvlJc w:val="left"/>
      <w:pPr>
        <w:ind w:left="720" w:hanging="360"/>
      </w:pPr>
    </w:lvl>
    <w:lvl w:ilvl="1" w:tplc="497A3544">
      <w:start w:val="1"/>
      <w:numFmt w:val="bullet"/>
      <w:lvlText w:val="o"/>
      <w:lvlJc w:val="left"/>
      <w:pPr>
        <w:ind w:left="1440" w:hanging="360"/>
      </w:pPr>
      <w:rPr>
        <w:rFonts w:ascii="Courier New" w:hAnsi="Courier New" w:hint="default"/>
      </w:rPr>
    </w:lvl>
    <w:lvl w:ilvl="2" w:tplc="DCB0044E">
      <w:start w:val="1"/>
      <w:numFmt w:val="bullet"/>
      <w:lvlText w:val=""/>
      <w:lvlJc w:val="left"/>
      <w:pPr>
        <w:ind w:left="2160" w:hanging="360"/>
      </w:pPr>
      <w:rPr>
        <w:rFonts w:ascii="Wingdings" w:hAnsi="Wingdings" w:hint="default"/>
      </w:rPr>
    </w:lvl>
    <w:lvl w:ilvl="3" w:tplc="8DD820D8">
      <w:start w:val="1"/>
      <w:numFmt w:val="bullet"/>
      <w:lvlText w:val=""/>
      <w:lvlJc w:val="left"/>
      <w:pPr>
        <w:ind w:left="2880" w:hanging="360"/>
      </w:pPr>
      <w:rPr>
        <w:rFonts w:ascii="Symbol" w:hAnsi="Symbol" w:hint="default"/>
      </w:rPr>
    </w:lvl>
    <w:lvl w:ilvl="4" w:tplc="6988F636">
      <w:start w:val="1"/>
      <w:numFmt w:val="bullet"/>
      <w:lvlText w:val="o"/>
      <w:lvlJc w:val="left"/>
      <w:pPr>
        <w:ind w:left="3600" w:hanging="360"/>
      </w:pPr>
      <w:rPr>
        <w:rFonts w:ascii="Courier New" w:hAnsi="Courier New" w:hint="default"/>
      </w:rPr>
    </w:lvl>
    <w:lvl w:ilvl="5" w:tplc="0548160C">
      <w:start w:val="1"/>
      <w:numFmt w:val="bullet"/>
      <w:lvlText w:val=""/>
      <w:lvlJc w:val="left"/>
      <w:pPr>
        <w:ind w:left="4320" w:hanging="360"/>
      </w:pPr>
      <w:rPr>
        <w:rFonts w:ascii="Wingdings" w:hAnsi="Wingdings" w:hint="default"/>
      </w:rPr>
    </w:lvl>
    <w:lvl w:ilvl="6" w:tplc="1DAA645E">
      <w:start w:val="1"/>
      <w:numFmt w:val="bullet"/>
      <w:lvlText w:val=""/>
      <w:lvlJc w:val="left"/>
      <w:pPr>
        <w:ind w:left="5040" w:hanging="360"/>
      </w:pPr>
      <w:rPr>
        <w:rFonts w:ascii="Symbol" w:hAnsi="Symbol" w:hint="default"/>
      </w:rPr>
    </w:lvl>
    <w:lvl w:ilvl="7" w:tplc="CC9E775C">
      <w:start w:val="1"/>
      <w:numFmt w:val="bullet"/>
      <w:lvlText w:val="o"/>
      <w:lvlJc w:val="left"/>
      <w:pPr>
        <w:ind w:left="5760" w:hanging="360"/>
      </w:pPr>
      <w:rPr>
        <w:rFonts w:ascii="Courier New" w:hAnsi="Courier New" w:hint="default"/>
      </w:rPr>
    </w:lvl>
    <w:lvl w:ilvl="8" w:tplc="A7F61DDC">
      <w:start w:val="1"/>
      <w:numFmt w:val="bullet"/>
      <w:lvlText w:val=""/>
      <w:lvlJc w:val="left"/>
      <w:pPr>
        <w:ind w:left="6480" w:hanging="360"/>
      </w:pPr>
      <w:rPr>
        <w:rFonts w:ascii="Wingdings" w:hAnsi="Wingdings" w:hint="default"/>
      </w:rPr>
    </w:lvl>
  </w:abstractNum>
  <w:abstractNum w:abstractNumId="23" w15:restartNumberingAfterBreak="0">
    <w:nsid w:val="59765A9A"/>
    <w:multiLevelType w:val="hybridMultilevel"/>
    <w:tmpl w:val="FFFFFFFF"/>
    <w:lvl w:ilvl="0" w:tplc="0756BCEC">
      <w:start w:val="1"/>
      <w:numFmt w:val="decimal"/>
      <w:lvlText w:val="%1."/>
      <w:lvlJc w:val="left"/>
      <w:pPr>
        <w:ind w:left="720" w:hanging="360"/>
      </w:pPr>
    </w:lvl>
    <w:lvl w:ilvl="1" w:tplc="52F26D9A">
      <w:start w:val="1"/>
      <w:numFmt w:val="lowerLetter"/>
      <w:lvlText w:val="%2."/>
      <w:lvlJc w:val="left"/>
      <w:pPr>
        <w:ind w:left="1440" w:hanging="360"/>
      </w:pPr>
    </w:lvl>
    <w:lvl w:ilvl="2" w:tplc="2ECA661A">
      <w:start w:val="1"/>
      <w:numFmt w:val="lowerRoman"/>
      <w:lvlText w:val="%3."/>
      <w:lvlJc w:val="right"/>
      <w:pPr>
        <w:ind w:left="2160" w:hanging="180"/>
      </w:pPr>
    </w:lvl>
    <w:lvl w:ilvl="3" w:tplc="655A98A6">
      <w:start w:val="1"/>
      <w:numFmt w:val="decimal"/>
      <w:lvlText w:val="%4."/>
      <w:lvlJc w:val="left"/>
      <w:pPr>
        <w:ind w:left="2880" w:hanging="360"/>
      </w:pPr>
    </w:lvl>
    <w:lvl w:ilvl="4" w:tplc="C5ACF2F6">
      <w:start w:val="1"/>
      <w:numFmt w:val="lowerLetter"/>
      <w:lvlText w:val="%5."/>
      <w:lvlJc w:val="left"/>
      <w:pPr>
        <w:ind w:left="3600" w:hanging="360"/>
      </w:pPr>
    </w:lvl>
    <w:lvl w:ilvl="5" w:tplc="7D0809DC">
      <w:start w:val="1"/>
      <w:numFmt w:val="lowerRoman"/>
      <w:lvlText w:val="%6."/>
      <w:lvlJc w:val="right"/>
      <w:pPr>
        <w:ind w:left="4320" w:hanging="180"/>
      </w:pPr>
    </w:lvl>
    <w:lvl w:ilvl="6" w:tplc="940CFE6A">
      <w:start w:val="1"/>
      <w:numFmt w:val="decimal"/>
      <w:lvlText w:val="%7."/>
      <w:lvlJc w:val="left"/>
      <w:pPr>
        <w:ind w:left="5040" w:hanging="360"/>
      </w:pPr>
    </w:lvl>
    <w:lvl w:ilvl="7" w:tplc="BA6C7B34">
      <w:start w:val="1"/>
      <w:numFmt w:val="lowerLetter"/>
      <w:lvlText w:val="%8."/>
      <w:lvlJc w:val="left"/>
      <w:pPr>
        <w:ind w:left="5760" w:hanging="360"/>
      </w:pPr>
    </w:lvl>
    <w:lvl w:ilvl="8" w:tplc="06424F8A">
      <w:start w:val="1"/>
      <w:numFmt w:val="lowerRoman"/>
      <w:lvlText w:val="%9."/>
      <w:lvlJc w:val="right"/>
      <w:pPr>
        <w:ind w:left="6480" w:hanging="180"/>
      </w:pPr>
    </w:lvl>
  </w:abstractNum>
  <w:abstractNum w:abstractNumId="24" w15:restartNumberingAfterBreak="0">
    <w:nsid w:val="61890239"/>
    <w:multiLevelType w:val="hybridMultilevel"/>
    <w:tmpl w:val="FFFFFFFF"/>
    <w:lvl w:ilvl="0" w:tplc="DA04522C">
      <w:start w:val="1"/>
      <w:numFmt w:val="decimal"/>
      <w:lvlText w:val="%1."/>
      <w:lvlJc w:val="left"/>
      <w:pPr>
        <w:ind w:left="720" w:hanging="360"/>
      </w:pPr>
    </w:lvl>
    <w:lvl w:ilvl="1" w:tplc="F5EAC856">
      <w:start w:val="1"/>
      <w:numFmt w:val="lowerLetter"/>
      <w:lvlText w:val="%2."/>
      <w:lvlJc w:val="left"/>
      <w:pPr>
        <w:ind w:left="1440" w:hanging="360"/>
      </w:pPr>
    </w:lvl>
    <w:lvl w:ilvl="2" w:tplc="497A3662">
      <w:start w:val="1"/>
      <w:numFmt w:val="lowerRoman"/>
      <w:lvlText w:val="%3."/>
      <w:lvlJc w:val="right"/>
      <w:pPr>
        <w:ind w:left="2160" w:hanging="180"/>
      </w:pPr>
    </w:lvl>
    <w:lvl w:ilvl="3" w:tplc="D04437DC">
      <w:start w:val="1"/>
      <w:numFmt w:val="decimal"/>
      <w:lvlText w:val="%4."/>
      <w:lvlJc w:val="left"/>
      <w:pPr>
        <w:ind w:left="2880" w:hanging="360"/>
      </w:pPr>
    </w:lvl>
    <w:lvl w:ilvl="4" w:tplc="80E2C5F0">
      <w:start w:val="1"/>
      <w:numFmt w:val="lowerLetter"/>
      <w:lvlText w:val="%5."/>
      <w:lvlJc w:val="left"/>
      <w:pPr>
        <w:ind w:left="3600" w:hanging="360"/>
      </w:pPr>
    </w:lvl>
    <w:lvl w:ilvl="5" w:tplc="2D94E6EA">
      <w:start w:val="1"/>
      <w:numFmt w:val="lowerRoman"/>
      <w:lvlText w:val="%6."/>
      <w:lvlJc w:val="right"/>
      <w:pPr>
        <w:ind w:left="4320" w:hanging="180"/>
      </w:pPr>
    </w:lvl>
    <w:lvl w:ilvl="6" w:tplc="2A8C86D6">
      <w:start w:val="1"/>
      <w:numFmt w:val="decimal"/>
      <w:lvlText w:val="%7."/>
      <w:lvlJc w:val="left"/>
      <w:pPr>
        <w:ind w:left="5040" w:hanging="360"/>
      </w:pPr>
    </w:lvl>
    <w:lvl w:ilvl="7" w:tplc="2A1AAAA8">
      <w:start w:val="1"/>
      <w:numFmt w:val="lowerLetter"/>
      <w:lvlText w:val="%8."/>
      <w:lvlJc w:val="left"/>
      <w:pPr>
        <w:ind w:left="5760" w:hanging="360"/>
      </w:pPr>
    </w:lvl>
    <w:lvl w:ilvl="8" w:tplc="6414CC56">
      <w:start w:val="1"/>
      <w:numFmt w:val="lowerRoman"/>
      <w:lvlText w:val="%9."/>
      <w:lvlJc w:val="right"/>
      <w:pPr>
        <w:ind w:left="6480" w:hanging="180"/>
      </w:pPr>
    </w:lvl>
  </w:abstractNum>
  <w:abstractNum w:abstractNumId="25" w15:restartNumberingAfterBreak="0">
    <w:nsid w:val="64D757ED"/>
    <w:multiLevelType w:val="hybridMultilevel"/>
    <w:tmpl w:val="FFFFFFFF"/>
    <w:lvl w:ilvl="0" w:tplc="BB540586">
      <w:start w:val="1"/>
      <w:numFmt w:val="decimal"/>
      <w:lvlText w:val="%1."/>
      <w:lvlJc w:val="left"/>
      <w:pPr>
        <w:ind w:left="720" w:hanging="360"/>
      </w:pPr>
    </w:lvl>
    <w:lvl w:ilvl="1" w:tplc="5B22ABDA">
      <w:start w:val="1"/>
      <w:numFmt w:val="lowerLetter"/>
      <w:lvlText w:val="%2."/>
      <w:lvlJc w:val="left"/>
      <w:pPr>
        <w:ind w:left="1440" w:hanging="360"/>
      </w:pPr>
    </w:lvl>
    <w:lvl w:ilvl="2" w:tplc="56D81710">
      <w:start w:val="1"/>
      <w:numFmt w:val="lowerRoman"/>
      <w:lvlText w:val="%3."/>
      <w:lvlJc w:val="right"/>
      <w:pPr>
        <w:ind w:left="2160" w:hanging="180"/>
      </w:pPr>
    </w:lvl>
    <w:lvl w:ilvl="3" w:tplc="09C8AE3E">
      <w:start w:val="1"/>
      <w:numFmt w:val="decimal"/>
      <w:lvlText w:val="%4."/>
      <w:lvlJc w:val="left"/>
      <w:pPr>
        <w:ind w:left="2880" w:hanging="360"/>
      </w:pPr>
    </w:lvl>
    <w:lvl w:ilvl="4" w:tplc="2B1E6C44">
      <w:start w:val="1"/>
      <w:numFmt w:val="lowerLetter"/>
      <w:lvlText w:val="%5."/>
      <w:lvlJc w:val="left"/>
      <w:pPr>
        <w:ind w:left="3600" w:hanging="360"/>
      </w:pPr>
    </w:lvl>
    <w:lvl w:ilvl="5" w:tplc="EF9275B8">
      <w:start w:val="1"/>
      <w:numFmt w:val="lowerRoman"/>
      <w:lvlText w:val="%6."/>
      <w:lvlJc w:val="right"/>
      <w:pPr>
        <w:ind w:left="4320" w:hanging="180"/>
      </w:pPr>
    </w:lvl>
    <w:lvl w:ilvl="6" w:tplc="8A9C111A">
      <w:start w:val="1"/>
      <w:numFmt w:val="decimal"/>
      <w:lvlText w:val="%7."/>
      <w:lvlJc w:val="left"/>
      <w:pPr>
        <w:ind w:left="5040" w:hanging="360"/>
      </w:pPr>
    </w:lvl>
    <w:lvl w:ilvl="7" w:tplc="9A10CB5C">
      <w:start w:val="1"/>
      <w:numFmt w:val="lowerLetter"/>
      <w:lvlText w:val="%8."/>
      <w:lvlJc w:val="left"/>
      <w:pPr>
        <w:ind w:left="5760" w:hanging="360"/>
      </w:pPr>
    </w:lvl>
    <w:lvl w:ilvl="8" w:tplc="2D6874B0">
      <w:start w:val="1"/>
      <w:numFmt w:val="lowerRoman"/>
      <w:lvlText w:val="%9."/>
      <w:lvlJc w:val="right"/>
      <w:pPr>
        <w:ind w:left="6480" w:hanging="180"/>
      </w:pPr>
    </w:lvl>
  </w:abstractNum>
  <w:abstractNum w:abstractNumId="26" w15:restartNumberingAfterBreak="0">
    <w:nsid w:val="67061DA0"/>
    <w:multiLevelType w:val="hybridMultilevel"/>
    <w:tmpl w:val="FFFFFFFF"/>
    <w:lvl w:ilvl="0" w:tplc="7F962852">
      <w:start w:val="1"/>
      <w:numFmt w:val="decimal"/>
      <w:lvlText w:val="%1."/>
      <w:lvlJc w:val="left"/>
      <w:pPr>
        <w:ind w:left="720" w:hanging="360"/>
      </w:pPr>
    </w:lvl>
    <w:lvl w:ilvl="1" w:tplc="3AFEA878">
      <w:start w:val="1"/>
      <w:numFmt w:val="lowerLetter"/>
      <w:lvlText w:val="%2."/>
      <w:lvlJc w:val="left"/>
      <w:pPr>
        <w:ind w:left="1440" w:hanging="360"/>
      </w:pPr>
    </w:lvl>
    <w:lvl w:ilvl="2" w:tplc="6F72FE60">
      <w:start w:val="1"/>
      <w:numFmt w:val="lowerRoman"/>
      <w:lvlText w:val="%3."/>
      <w:lvlJc w:val="right"/>
      <w:pPr>
        <w:ind w:left="2160" w:hanging="180"/>
      </w:pPr>
    </w:lvl>
    <w:lvl w:ilvl="3" w:tplc="77265AB0">
      <w:start w:val="1"/>
      <w:numFmt w:val="decimal"/>
      <w:lvlText w:val="%4."/>
      <w:lvlJc w:val="left"/>
      <w:pPr>
        <w:ind w:left="2880" w:hanging="360"/>
      </w:pPr>
    </w:lvl>
    <w:lvl w:ilvl="4" w:tplc="71FC582C">
      <w:start w:val="1"/>
      <w:numFmt w:val="lowerLetter"/>
      <w:lvlText w:val="%5."/>
      <w:lvlJc w:val="left"/>
      <w:pPr>
        <w:ind w:left="3600" w:hanging="360"/>
      </w:pPr>
    </w:lvl>
    <w:lvl w:ilvl="5" w:tplc="EF20557E">
      <w:start w:val="1"/>
      <w:numFmt w:val="lowerRoman"/>
      <w:lvlText w:val="%6."/>
      <w:lvlJc w:val="right"/>
      <w:pPr>
        <w:ind w:left="4320" w:hanging="180"/>
      </w:pPr>
    </w:lvl>
    <w:lvl w:ilvl="6" w:tplc="1A767D8A">
      <w:start w:val="1"/>
      <w:numFmt w:val="decimal"/>
      <w:lvlText w:val="%7."/>
      <w:lvlJc w:val="left"/>
      <w:pPr>
        <w:ind w:left="5040" w:hanging="360"/>
      </w:pPr>
    </w:lvl>
    <w:lvl w:ilvl="7" w:tplc="8244DEA2">
      <w:start w:val="1"/>
      <w:numFmt w:val="lowerLetter"/>
      <w:lvlText w:val="%8."/>
      <w:lvlJc w:val="left"/>
      <w:pPr>
        <w:ind w:left="5760" w:hanging="360"/>
      </w:pPr>
    </w:lvl>
    <w:lvl w:ilvl="8" w:tplc="6934698C">
      <w:start w:val="1"/>
      <w:numFmt w:val="lowerRoman"/>
      <w:lvlText w:val="%9."/>
      <w:lvlJc w:val="right"/>
      <w:pPr>
        <w:ind w:left="6480" w:hanging="180"/>
      </w:pPr>
    </w:lvl>
  </w:abstractNum>
  <w:abstractNum w:abstractNumId="27" w15:restartNumberingAfterBreak="0">
    <w:nsid w:val="6A2A131F"/>
    <w:multiLevelType w:val="hybridMultilevel"/>
    <w:tmpl w:val="FFFFFFFF"/>
    <w:lvl w:ilvl="0" w:tplc="97540330">
      <w:start w:val="1"/>
      <w:numFmt w:val="decimal"/>
      <w:lvlText w:val="%1."/>
      <w:lvlJc w:val="left"/>
      <w:pPr>
        <w:ind w:left="720" w:hanging="360"/>
      </w:pPr>
    </w:lvl>
    <w:lvl w:ilvl="1" w:tplc="B382FDC2">
      <w:start w:val="1"/>
      <w:numFmt w:val="lowerLetter"/>
      <w:lvlText w:val="%2."/>
      <w:lvlJc w:val="left"/>
      <w:pPr>
        <w:ind w:left="1440" w:hanging="360"/>
      </w:pPr>
    </w:lvl>
    <w:lvl w:ilvl="2" w:tplc="BBDEC9BE">
      <w:start w:val="1"/>
      <w:numFmt w:val="lowerRoman"/>
      <w:lvlText w:val="%3."/>
      <w:lvlJc w:val="right"/>
      <w:pPr>
        <w:ind w:left="2160" w:hanging="180"/>
      </w:pPr>
    </w:lvl>
    <w:lvl w:ilvl="3" w:tplc="12F0EB1A">
      <w:start w:val="1"/>
      <w:numFmt w:val="decimal"/>
      <w:lvlText w:val="%4."/>
      <w:lvlJc w:val="left"/>
      <w:pPr>
        <w:ind w:left="2880" w:hanging="360"/>
      </w:pPr>
    </w:lvl>
    <w:lvl w:ilvl="4" w:tplc="0BC61E04">
      <w:start w:val="1"/>
      <w:numFmt w:val="lowerLetter"/>
      <w:lvlText w:val="%5."/>
      <w:lvlJc w:val="left"/>
      <w:pPr>
        <w:ind w:left="3600" w:hanging="360"/>
      </w:pPr>
    </w:lvl>
    <w:lvl w:ilvl="5" w:tplc="E2BCEDB4">
      <w:start w:val="1"/>
      <w:numFmt w:val="lowerRoman"/>
      <w:lvlText w:val="%6."/>
      <w:lvlJc w:val="right"/>
      <w:pPr>
        <w:ind w:left="4320" w:hanging="180"/>
      </w:pPr>
    </w:lvl>
    <w:lvl w:ilvl="6" w:tplc="A900EE1A">
      <w:start w:val="1"/>
      <w:numFmt w:val="decimal"/>
      <w:lvlText w:val="%7."/>
      <w:lvlJc w:val="left"/>
      <w:pPr>
        <w:ind w:left="5040" w:hanging="360"/>
      </w:pPr>
    </w:lvl>
    <w:lvl w:ilvl="7" w:tplc="19C85C9C">
      <w:start w:val="1"/>
      <w:numFmt w:val="lowerLetter"/>
      <w:lvlText w:val="%8."/>
      <w:lvlJc w:val="left"/>
      <w:pPr>
        <w:ind w:left="5760" w:hanging="360"/>
      </w:pPr>
    </w:lvl>
    <w:lvl w:ilvl="8" w:tplc="2ADA6236">
      <w:start w:val="1"/>
      <w:numFmt w:val="lowerRoman"/>
      <w:lvlText w:val="%9."/>
      <w:lvlJc w:val="right"/>
      <w:pPr>
        <w:ind w:left="6480" w:hanging="180"/>
      </w:pPr>
    </w:lvl>
  </w:abstractNum>
  <w:abstractNum w:abstractNumId="28" w15:restartNumberingAfterBreak="0">
    <w:nsid w:val="6EE645E7"/>
    <w:multiLevelType w:val="hybridMultilevel"/>
    <w:tmpl w:val="FFFFFFFF"/>
    <w:lvl w:ilvl="0" w:tplc="C5B89752">
      <w:start w:val="1"/>
      <w:numFmt w:val="decimal"/>
      <w:lvlText w:val="%1."/>
      <w:lvlJc w:val="left"/>
      <w:pPr>
        <w:ind w:left="720" w:hanging="360"/>
      </w:pPr>
    </w:lvl>
    <w:lvl w:ilvl="1" w:tplc="8FD2F7EA">
      <w:start w:val="1"/>
      <w:numFmt w:val="lowerLetter"/>
      <w:lvlText w:val="%2."/>
      <w:lvlJc w:val="left"/>
      <w:pPr>
        <w:ind w:left="1440" w:hanging="360"/>
      </w:pPr>
    </w:lvl>
    <w:lvl w:ilvl="2" w:tplc="65B2D4EE">
      <w:start w:val="1"/>
      <w:numFmt w:val="lowerRoman"/>
      <w:lvlText w:val="%3."/>
      <w:lvlJc w:val="right"/>
      <w:pPr>
        <w:ind w:left="2160" w:hanging="180"/>
      </w:pPr>
    </w:lvl>
    <w:lvl w:ilvl="3" w:tplc="287224BE">
      <w:start w:val="1"/>
      <w:numFmt w:val="decimal"/>
      <w:lvlText w:val="%4."/>
      <w:lvlJc w:val="left"/>
      <w:pPr>
        <w:ind w:left="2880" w:hanging="360"/>
      </w:pPr>
    </w:lvl>
    <w:lvl w:ilvl="4" w:tplc="FBAEE508">
      <w:start w:val="1"/>
      <w:numFmt w:val="lowerLetter"/>
      <w:lvlText w:val="%5."/>
      <w:lvlJc w:val="left"/>
      <w:pPr>
        <w:ind w:left="3600" w:hanging="360"/>
      </w:pPr>
    </w:lvl>
    <w:lvl w:ilvl="5" w:tplc="11D6BF00">
      <w:start w:val="1"/>
      <w:numFmt w:val="lowerRoman"/>
      <w:lvlText w:val="%6."/>
      <w:lvlJc w:val="right"/>
      <w:pPr>
        <w:ind w:left="4320" w:hanging="180"/>
      </w:pPr>
    </w:lvl>
    <w:lvl w:ilvl="6" w:tplc="EFB0DD72">
      <w:start w:val="1"/>
      <w:numFmt w:val="decimal"/>
      <w:lvlText w:val="%7."/>
      <w:lvlJc w:val="left"/>
      <w:pPr>
        <w:ind w:left="5040" w:hanging="360"/>
      </w:pPr>
    </w:lvl>
    <w:lvl w:ilvl="7" w:tplc="00ECC16C">
      <w:start w:val="1"/>
      <w:numFmt w:val="lowerLetter"/>
      <w:lvlText w:val="%8."/>
      <w:lvlJc w:val="left"/>
      <w:pPr>
        <w:ind w:left="5760" w:hanging="360"/>
      </w:pPr>
    </w:lvl>
    <w:lvl w:ilvl="8" w:tplc="C96A96E8">
      <w:start w:val="1"/>
      <w:numFmt w:val="lowerRoman"/>
      <w:lvlText w:val="%9."/>
      <w:lvlJc w:val="right"/>
      <w:pPr>
        <w:ind w:left="6480" w:hanging="180"/>
      </w:pPr>
    </w:lvl>
  </w:abstractNum>
  <w:abstractNum w:abstractNumId="29" w15:restartNumberingAfterBreak="0">
    <w:nsid w:val="6FDC2029"/>
    <w:multiLevelType w:val="hybridMultilevel"/>
    <w:tmpl w:val="FFFFFFFF"/>
    <w:lvl w:ilvl="0" w:tplc="F7CCDDAC">
      <w:start w:val="1"/>
      <w:numFmt w:val="decimal"/>
      <w:lvlText w:val="%1."/>
      <w:lvlJc w:val="left"/>
      <w:pPr>
        <w:ind w:left="720" w:hanging="360"/>
      </w:pPr>
    </w:lvl>
    <w:lvl w:ilvl="1" w:tplc="9A621394">
      <w:start w:val="1"/>
      <w:numFmt w:val="lowerLetter"/>
      <w:lvlText w:val="%2."/>
      <w:lvlJc w:val="left"/>
      <w:pPr>
        <w:ind w:left="1440" w:hanging="360"/>
      </w:pPr>
    </w:lvl>
    <w:lvl w:ilvl="2" w:tplc="893C538E">
      <w:start w:val="1"/>
      <w:numFmt w:val="lowerRoman"/>
      <w:lvlText w:val="%3."/>
      <w:lvlJc w:val="right"/>
      <w:pPr>
        <w:ind w:left="2160" w:hanging="180"/>
      </w:pPr>
    </w:lvl>
    <w:lvl w:ilvl="3" w:tplc="D10402D4">
      <w:start w:val="1"/>
      <w:numFmt w:val="decimal"/>
      <w:lvlText w:val="%4."/>
      <w:lvlJc w:val="left"/>
      <w:pPr>
        <w:ind w:left="2880" w:hanging="360"/>
      </w:pPr>
    </w:lvl>
    <w:lvl w:ilvl="4" w:tplc="BD84217E">
      <w:start w:val="1"/>
      <w:numFmt w:val="lowerLetter"/>
      <w:lvlText w:val="%5."/>
      <w:lvlJc w:val="left"/>
      <w:pPr>
        <w:ind w:left="3600" w:hanging="360"/>
      </w:pPr>
    </w:lvl>
    <w:lvl w:ilvl="5" w:tplc="3E304808">
      <w:start w:val="1"/>
      <w:numFmt w:val="lowerRoman"/>
      <w:lvlText w:val="%6."/>
      <w:lvlJc w:val="right"/>
      <w:pPr>
        <w:ind w:left="4320" w:hanging="180"/>
      </w:pPr>
    </w:lvl>
    <w:lvl w:ilvl="6" w:tplc="F1F61B72">
      <w:start w:val="1"/>
      <w:numFmt w:val="decimal"/>
      <w:lvlText w:val="%7."/>
      <w:lvlJc w:val="left"/>
      <w:pPr>
        <w:ind w:left="5040" w:hanging="360"/>
      </w:pPr>
    </w:lvl>
    <w:lvl w:ilvl="7" w:tplc="53A2CF02">
      <w:start w:val="1"/>
      <w:numFmt w:val="lowerLetter"/>
      <w:lvlText w:val="%8."/>
      <w:lvlJc w:val="left"/>
      <w:pPr>
        <w:ind w:left="5760" w:hanging="360"/>
      </w:pPr>
    </w:lvl>
    <w:lvl w:ilvl="8" w:tplc="FA4AA446">
      <w:start w:val="1"/>
      <w:numFmt w:val="lowerRoman"/>
      <w:lvlText w:val="%9."/>
      <w:lvlJc w:val="right"/>
      <w:pPr>
        <w:ind w:left="6480" w:hanging="180"/>
      </w:pPr>
    </w:lvl>
  </w:abstractNum>
  <w:abstractNum w:abstractNumId="30" w15:restartNumberingAfterBreak="0">
    <w:nsid w:val="76F279DF"/>
    <w:multiLevelType w:val="hybridMultilevel"/>
    <w:tmpl w:val="FFFFFFFF"/>
    <w:lvl w:ilvl="0" w:tplc="4A504528">
      <w:start w:val="1"/>
      <w:numFmt w:val="decimal"/>
      <w:lvlText w:val="%1."/>
      <w:lvlJc w:val="left"/>
      <w:pPr>
        <w:ind w:left="720" w:hanging="360"/>
      </w:pPr>
    </w:lvl>
    <w:lvl w:ilvl="1" w:tplc="7BF2572E">
      <w:start w:val="1"/>
      <w:numFmt w:val="lowerLetter"/>
      <w:lvlText w:val="%2."/>
      <w:lvlJc w:val="left"/>
      <w:pPr>
        <w:ind w:left="1440" w:hanging="360"/>
      </w:pPr>
    </w:lvl>
    <w:lvl w:ilvl="2" w:tplc="08A8789E">
      <w:start w:val="1"/>
      <w:numFmt w:val="lowerRoman"/>
      <w:lvlText w:val="%3."/>
      <w:lvlJc w:val="right"/>
      <w:pPr>
        <w:ind w:left="2160" w:hanging="180"/>
      </w:pPr>
    </w:lvl>
    <w:lvl w:ilvl="3" w:tplc="A2A415CC">
      <w:start w:val="1"/>
      <w:numFmt w:val="decimal"/>
      <w:lvlText w:val="%4."/>
      <w:lvlJc w:val="left"/>
      <w:pPr>
        <w:ind w:left="2880" w:hanging="360"/>
      </w:pPr>
    </w:lvl>
    <w:lvl w:ilvl="4" w:tplc="B0DEE858">
      <w:start w:val="1"/>
      <w:numFmt w:val="lowerLetter"/>
      <w:lvlText w:val="%5."/>
      <w:lvlJc w:val="left"/>
      <w:pPr>
        <w:ind w:left="3600" w:hanging="360"/>
      </w:pPr>
    </w:lvl>
    <w:lvl w:ilvl="5" w:tplc="3ABA425E">
      <w:start w:val="1"/>
      <w:numFmt w:val="lowerRoman"/>
      <w:lvlText w:val="%6."/>
      <w:lvlJc w:val="right"/>
      <w:pPr>
        <w:ind w:left="4320" w:hanging="180"/>
      </w:pPr>
    </w:lvl>
    <w:lvl w:ilvl="6" w:tplc="85046B56">
      <w:start w:val="1"/>
      <w:numFmt w:val="decimal"/>
      <w:lvlText w:val="%7."/>
      <w:lvlJc w:val="left"/>
      <w:pPr>
        <w:ind w:left="5040" w:hanging="360"/>
      </w:pPr>
    </w:lvl>
    <w:lvl w:ilvl="7" w:tplc="6472FBDC">
      <w:start w:val="1"/>
      <w:numFmt w:val="lowerLetter"/>
      <w:lvlText w:val="%8."/>
      <w:lvlJc w:val="left"/>
      <w:pPr>
        <w:ind w:left="5760" w:hanging="360"/>
      </w:pPr>
    </w:lvl>
    <w:lvl w:ilvl="8" w:tplc="E820A73E">
      <w:start w:val="1"/>
      <w:numFmt w:val="lowerRoman"/>
      <w:lvlText w:val="%9."/>
      <w:lvlJc w:val="right"/>
      <w:pPr>
        <w:ind w:left="6480" w:hanging="180"/>
      </w:pPr>
    </w:lvl>
  </w:abstractNum>
  <w:abstractNum w:abstractNumId="31" w15:restartNumberingAfterBreak="0">
    <w:nsid w:val="7A667DFA"/>
    <w:multiLevelType w:val="hybridMultilevel"/>
    <w:tmpl w:val="FFFFFFFF"/>
    <w:lvl w:ilvl="0" w:tplc="88EA02AC">
      <w:start w:val="1"/>
      <w:numFmt w:val="decimal"/>
      <w:lvlText w:val="%1."/>
      <w:lvlJc w:val="left"/>
      <w:pPr>
        <w:ind w:left="720" w:hanging="360"/>
      </w:pPr>
    </w:lvl>
    <w:lvl w:ilvl="1" w:tplc="FE3280FA">
      <w:start w:val="1"/>
      <w:numFmt w:val="lowerLetter"/>
      <w:lvlText w:val="%2."/>
      <w:lvlJc w:val="left"/>
      <w:pPr>
        <w:ind w:left="1440" w:hanging="360"/>
      </w:pPr>
    </w:lvl>
    <w:lvl w:ilvl="2" w:tplc="654208BC">
      <w:start w:val="1"/>
      <w:numFmt w:val="lowerRoman"/>
      <w:lvlText w:val="%3."/>
      <w:lvlJc w:val="right"/>
      <w:pPr>
        <w:ind w:left="2160" w:hanging="180"/>
      </w:pPr>
    </w:lvl>
    <w:lvl w:ilvl="3" w:tplc="500C3D18">
      <w:start w:val="1"/>
      <w:numFmt w:val="decimal"/>
      <w:lvlText w:val="%4."/>
      <w:lvlJc w:val="left"/>
      <w:pPr>
        <w:ind w:left="2880" w:hanging="360"/>
      </w:pPr>
    </w:lvl>
    <w:lvl w:ilvl="4" w:tplc="1EE21542">
      <w:start w:val="1"/>
      <w:numFmt w:val="lowerLetter"/>
      <w:lvlText w:val="%5."/>
      <w:lvlJc w:val="left"/>
      <w:pPr>
        <w:ind w:left="3600" w:hanging="360"/>
      </w:pPr>
    </w:lvl>
    <w:lvl w:ilvl="5" w:tplc="E38C2AD0">
      <w:start w:val="1"/>
      <w:numFmt w:val="lowerRoman"/>
      <w:lvlText w:val="%6."/>
      <w:lvlJc w:val="right"/>
      <w:pPr>
        <w:ind w:left="4320" w:hanging="180"/>
      </w:pPr>
    </w:lvl>
    <w:lvl w:ilvl="6" w:tplc="B7E0A916">
      <w:start w:val="1"/>
      <w:numFmt w:val="decimal"/>
      <w:lvlText w:val="%7."/>
      <w:lvlJc w:val="left"/>
      <w:pPr>
        <w:ind w:left="5040" w:hanging="360"/>
      </w:pPr>
    </w:lvl>
    <w:lvl w:ilvl="7" w:tplc="3FAC2E0C">
      <w:start w:val="1"/>
      <w:numFmt w:val="lowerLetter"/>
      <w:lvlText w:val="%8."/>
      <w:lvlJc w:val="left"/>
      <w:pPr>
        <w:ind w:left="5760" w:hanging="360"/>
      </w:pPr>
    </w:lvl>
    <w:lvl w:ilvl="8" w:tplc="CCA0B4CE">
      <w:start w:val="1"/>
      <w:numFmt w:val="lowerRoman"/>
      <w:lvlText w:val="%9."/>
      <w:lvlJc w:val="right"/>
      <w:pPr>
        <w:ind w:left="6480" w:hanging="180"/>
      </w:pPr>
    </w:lvl>
  </w:abstractNum>
  <w:num w:numId="1">
    <w:abstractNumId w:val="28"/>
  </w:num>
  <w:num w:numId="2">
    <w:abstractNumId w:val="27"/>
  </w:num>
  <w:num w:numId="3">
    <w:abstractNumId w:val="12"/>
  </w:num>
  <w:num w:numId="4">
    <w:abstractNumId w:val="1"/>
  </w:num>
  <w:num w:numId="5">
    <w:abstractNumId w:val="9"/>
  </w:num>
  <w:num w:numId="6">
    <w:abstractNumId w:val="4"/>
  </w:num>
  <w:num w:numId="7">
    <w:abstractNumId w:val="8"/>
  </w:num>
  <w:num w:numId="8">
    <w:abstractNumId w:val="3"/>
  </w:num>
  <w:num w:numId="9">
    <w:abstractNumId w:val="16"/>
  </w:num>
  <w:num w:numId="10">
    <w:abstractNumId w:val="11"/>
  </w:num>
  <w:num w:numId="11">
    <w:abstractNumId w:val="2"/>
  </w:num>
  <w:num w:numId="12">
    <w:abstractNumId w:val="25"/>
  </w:num>
  <w:num w:numId="13">
    <w:abstractNumId w:val="31"/>
  </w:num>
  <w:num w:numId="14">
    <w:abstractNumId w:val="24"/>
  </w:num>
  <w:num w:numId="15">
    <w:abstractNumId w:val="23"/>
  </w:num>
  <w:num w:numId="16">
    <w:abstractNumId w:val="30"/>
  </w:num>
  <w:num w:numId="17">
    <w:abstractNumId w:val="13"/>
  </w:num>
  <w:num w:numId="18">
    <w:abstractNumId w:val="5"/>
  </w:num>
  <w:num w:numId="19">
    <w:abstractNumId w:val="29"/>
  </w:num>
  <w:num w:numId="20">
    <w:abstractNumId w:val="22"/>
  </w:num>
  <w:num w:numId="21">
    <w:abstractNumId w:val="6"/>
  </w:num>
  <w:num w:numId="22">
    <w:abstractNumId w:val="15"/>
  </w:num>
  <w:num w:numId="23">
    <w:abstractNumId w:val="10"/>
  </w:num>
  <w:num w:numId="24">
    <w:abstractNumId w:val="26"/>
  </w:num>
  <w:num w:numId="25">
    <w:abstractNumId w:val="17"/>
  </w:num>
  <w:num w:numId="26">
    <w:abstractNumId w:val="7"/>
  </w:num>
  <w:num w:numId="27">
    <w:abstractNumId w:val="18"/>
  </w:num>
  <w:num w:numId="28">
    <w:abstractNumId w:val="20"/>
  </w:num>
  <w:num w:numId="29">
    <w:abstractNumId w:val="19"/>
  </w:num>
  <w:num w:numId="30">
    <w:abstractNumId w:val="0"/>
  </w:num>
  <w:num w:numId="31">
    <w:abstractNumId w:val="14"/>
  </w:num>
  <w:num w:numId="32">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11AB3"/>
    <w:rsid w:val="00087B72"/>
    <w:rsid w:val="000D01D9"/>
    <w:rsid w:val="000E1660"/>
    <w:rsid w:val="000E31C1"/>
    <w:rsid w:val="00112E3B"/>
    <w:rsid w:val="00167AC6"/>
    <w:rsid w:val="00182DBC"/>
    <w:rsid w:val="00183AE0"/>
    <w:rsid w:val="00192316"/>
    <w:rsid w:val="00192F70"/>
    <w:rsid w:val="001A3F23"/>
    <w:rsid w:val="001C22D1"/>
    <w:rsid w:val="001C6A57"/>
    <w:rsid w:val="001D5C56"/>
    <w:rsid w:val="001E0A31"/>
    <w:rsid w:val="001F3E26"/>
    <w:rsid w:val="001F437F"/>
    <w:rsid w:val="001F4DD4"/>
    <w:rsid w:val="002295A6"/>
    <w:rsid w:val="002350AD"/>
    <w:rsid w:val="00246AD3"/>
    <w:rsid w:val="00247ACD"/>
    <w:rsid w:val="002703F1"/>
    <w:rsid w:val="002D6020"/>
    <w:rsid w:val="003118A3"/>
    <w:rsid w:val="00313628"/>
    <w:rsid w:val="00326648"/>
    <w:rsid w:val="0033074B"/>
    <w:rsid w:val="003611C3"/>
    <w:rsid w:val="00361471"/>
    <w:rsid w:val="0039046B"/>
    <w:rsid w:val="003B6C97"/>
    <w:rsid w:val="003C3089"/>
    <w:rsid w:val="003D0BFD"/>
    <w:rsid w:val="003D72EB"/>
    <w:rsid w:val="003E06D3"/>
    <w:rsid w:val="00446EA5"/>
    <w:rsid w:val="0045D8CA"/>
    <w:rsid w:val="0048032C"/>
    <w:rsid w:val="004B4427"/>
    <w:rsid w:val="004F2422"/>
    <w:rsid w:val="004F590E"/>
    <w:rsid w:val="004F6942"/>
    <w:rsid w:val="00534CDA"/>
    <w:rsid w:val="005445F2"/>
    <w:rsid w:val="00563CA5"/>
    <w:rsid w:val="00564DB4"/>
    <w:rsid w:val="005671E5"/>
    <w:rsid w:val="00591FC7"/>
    <w:rsid w:val="00595E0B"/>
    <w:rsid w:val="005C0AC2"/>
    <w:rsid w:val="005C639E"/>
    <w:rsid w:val="005C72F4"/>
    <w:rsid w:val="005E43DE"/>
    <w:rsid w:val="005E6692"/>
    <w:rsid w:val="005E686F"/>
    <w:rsid w:val="00613DF7"/>
    <w:rsid w:val="00614834"/>
    <w:rsid w:val="006764B7"/>
    <w:rsid w:val="0068319E"/>
    <w:rsid w:val="00690D71"/>
    <w:rsid w:val="006E21B1"/>
    <w:rsid w:val="00722594"/>
    <w:rsid w:val="00730783"/>
    <w:rsid w:val="00803E38"/>
    <w:rsid w:val="00810047"/>
    <w:rsid w:val="008125F4"/>
    <w:rsid w:val="00836F1B"/>
    <w:rsid w:val="008374B7"/>
    <w:rsid w:val="00842B37"/>
    <w:rsid w:val="00875D20"/>
    <w:rsid w:val="008950A2"/>
    <w:rsid w:val="008C0E70"/>
    <w:rsid w:val="008D1E55"/>
    <w:rsid w:val="008D7C69"/>
    <w:rsid w:val="008E7EFC"/>
    <w:rsid w:val="008F0F26"/>
    <w:rsid w:val="008F316F"/>
    <w:rsid w:val="008F5BE0"/>
    <w:rsid w:val="00907980"/>
    <w:rsid w:val="0092274B"/>
    <w:rsid w:val="00956BBD"/>
    <w:rsid w:val="00985552"/>
    <w:rsid w:val="009B4400"/>
    <w:rsid w:val="009D0B03"/>
    <w:rsid w:val="009D1EB0"/>
    <w:rsid w:val="009E212D"/>
    <w:rsid w:val="00A02CAB"/>
    <w:rsid w:val="00A30B51"/>
    <w:rsid w:val="00A349E4"/>
    <w:rsid w:val="00A432DC"/>
    <w:rsid w:val="00A658B1"/>
    <w:rsid w:val="00A70426"/>
    <w:rsid w:val="00A80E44"/>
    <w:rsid w:val="00AA7E3E"/>
    <w:rsid w:val="00AC7166"/>
    <w:rsid w:val="00AD6D4A"/>
    <w:rsid w:val="00AE01F1"/>
    <w:rsid w:val="00B14A29"/>
    <w:rsid w:val="00B42E2D"/>
    <w:rsid w:val="00B70BFE"/>
    <w:rsid w:val="00B7695E"/>
    <w:rsid w:val="00B944BF"/>
    <w:rsid w:val="00BD167C"/>
    <w:rsid w:val="00BF0D67"/>
    <w:rsid w:val="00C57E8A"/>
    <w:rsid w:val="00C72F72"/>
    <w:rsid w:val="00C85E72"/>
    <w:rsid w:val="00CA7934"/>
    <w:rsid w:val="00CF7257"/>
    <w:rsid w:val="00D003FA"/>
    <w:rsid w:val="00D10E69"/>
    <w:rsid w:val="00D16D60"/>
    <w:rsid w:val="00D41B95"/>
    <w:rsid w:val="00D4482C"/>
    <w:rsid w:val="00D659C4"/>
    <w:rsid w:val="00D739DB"/>
    <w:rsid w:val="00D93024"/>
    <w:rsid w:val="00D9416B"/>
    <w:rsid w:val="00DA3DD2"/>
    <w:rsid w:val="00DD26CA"/>
    <w:rsid w:val="00E15A23"/>
    <w:rsid w:val="00E21334"/>
    <w:rsid w:val="00E301F0"/>
    <w:rsid w:val="00E322AE"/>
    <w:rsid w:val="00E41464"/>
    <w:rsid w:val="00E54833"/>
    <w:rsid w:val="00E83040"/>
    <w:rsid w:val="00EB66DB"/>
    <w:rsid w:val="00EC64AC"/>
    <w:rsid w:val="00F1656F"/>
    <w:rsid w:val="00F50AFC"/>
    <w:rsid w:val="00F50FC1"/>
    <w:rsid w:val="00F60E2C"/>
    <w:rsid w:val="00F66A03"/>
    <w:rsid w:val="00FC576A"/>
    <w:rsid w:val="00FC730E"/>
    <w:rsid w:val="00FC7381"/>
    <w:rsid w:val="00FEAF10"/>
    <w:rsid w:val="00FF5DA7"/>
    <w:rsid w:val="01063793"/>
    <w:rsid w:val="0109BFA2"/>
    <w:rsid w:val="012E1E5B"/>
    <w:rsid w:val="014F4E09"/>
    <w:rsid w:val="015CD21C"/>
    <w:rsid w:val="01781920"/>
    <w:rsid w:val="018DF481"/>
    <w:rsid w:val="019CF52A"/>
    <w:rsid w:val="01A1CED9"/>
    <w:rsid w:val="01AB3455"/>
    <w:rsid w:val="01B009A5"/>
    <w:rsid w:val="01BCEEF3"/>
    <w:rsid w:val="01E4E4A3"/>
    <w:rsid w:val="0243CC39"/>
    <w:rsid w:val="025171B4"/>
    <w:rsid w:val="02646B87"/>
    <w:rsid w:val="027E1C26"/>
    <w:rsid w:val="029146F4"/>
    <w:rsid w:val="02DB21D7"/>
    <w:rsid w:val="02E26538"/>
    <w:rsid w:val="02FC1BD8"/>
    <w:rsid w:val="0366FD0D"/>
    <w:rsid w:val="037C62DB"/>
    <w:rsid w:val="038A1317"/>
    <w:rsid w:val="03DD0DFF"/>
    <w:rsid w:val="03DF259D"/>
    <w:rsid w:val="03E68F1B"/>
    <w:rsid w:val="0411A248"/>
    <w:rsid w:val="041F4D9E"/>
    <w:rsid w:val="046CF6A5"/>
    <w:rsid w:val="04903836"/>
    <w:rsid w:val="04A42867"/>
    <w:rsid w:val="04A49226"/>
    <w:rsid w:val="04A7B6F6"/>
    <w:rsid w:val="04ADD57E"/>
    <w:rsid w:val="04E57963"/>
    <w:rsid w:val="04EF9456"/>
    <w:rsid w:val="05013779"/>
    <w:rsid w:val="052F8DAD"/>
    <w:rsid w:val="055614B1"/>
    <w:rsid w:val="0556ED36"/>
    <w:rsid w:val="05618B77"/>
    <w:rsid w:val="0564AE7E"/>
    <w:rsid w:val="057B46D1"/>
    <w:rsid w:val="05A56A45"/>
    <w:rsid w:val="05AECC02"/>
    <w:rsid w:val="05B8C11A"/>
    <w:rsid w:val="05E25170"/>
    <w:rsid w:val="05E517B7"/>
    <w:rsid w:val="05EBDA83"/>
    <w:rsid w:val="05ECD6A2"/>
    <w:rsid w:val="05EF1183"/>
    <w:rsid w:val="05F451FD"/>
    <w:rsid w:val="05FD07A5"/>
    <w:rsid w:val="06015D87"/>
    <w:rsid w:val="0629B6B2"/>
    <w:rsid w:val="0667C7CD"/>
    <w:rsid w:val="067AB1F4"/>
    <w:rsid w:val="069D4B6D"/>
    <w:rsid w:val="06AB9AC0"/>
    <w:rsid w:val="06D9375A"/>
    <w:rsid w:val="06DF753D"/>
    <w:rsid w:val="06E37BE4"/>
    <w:rsid w:val="06F6D2B9"/>
    <w:rsid w:val="0745DDAB"/>
    <w:rsid w:val="074C6BF6"/>
    <w:rsid w:val="07684639"/>
    <w:rsid w:val="07DB7432"/>
    <w:rsid w:val="07E19AFA"/>
    <w:rsid w:val="07E77099"/>
    <w:rsid w:val="07F34983"/>
    <w:rsid w:val="07FDD8D1"/>
    <w:rsid w:val="084D8E22"/>
    <w:rsid w:val="085325A6"/>
    <w:rsid w:val="0854F6A6"/>
    <w:rsid w:val="0872E7F4"/>
    <w:rsid w:val="0885111A"/>
    <w:rsid w:val="08B01A7B"/>
    <w:rsid w:val="08BEB38E"/>
    <w:rsid w:val="08C225BA"/>
    <w:rsid w:val="08C95808"/>
    <w:rsid w:val="08D51A03"/>
    <w:rsid w:val="08DCB3C3"/>
    <w:rsid w:val="08DD17FD"/>
    <w:rsid w:val="08DFCAD4"/>
    <w:rsid w:val="091B002C"/>
    <w:rsid w:val="0942D1FF"/>
    <w:rsid w:val="097540C2"/>
    <w:rsid w:val="0976E053"/>
    <w:rsid w:val="09A902F9"/>
    <w:rsid w:val="09BDC5E4"/>
    <w:rsid w:val="09CFCF21"/>
    <w:rsid w:val="09D5178A"/>
    <w:rsid w:val="09E778F1"/>
    <w:rsid w:val="0A102238"/>
    <w:rsid w:val="0A52054E"/>
    <w:rsid w:val="0A94F30A"/>
    <w:rsid w:val="0AAEE257"/>
    <w:rsid w:val="0AC3E54C"/>
    <w:rsid w:val="0AFB4940"/>
    <w:rsid w:val="0B0E9C06"/>
    <w:rsid w:val="0B1D5EFD"/>
    <w:rsid w:val="0B47EF71"/>
    <w:rsid w:val="0B6C2058"/>
    <w:rsid w:val="0B7B825E"/>
    <w:rsid w:val="0B9357BD"/>
    <w:rsid w:val="0B9EED6D"/>
    <w:rsid w:val="0BA81212"/>
    <w:rsid w:val="0BE3BEA0"/>
    <w:rsid w:val="0BEF84EA"/>
    <w:rsid w:val="0C16320E"/>
    <w:rsid w:val="0C1AF1DF"/>
    <w:rsid w:val="0C5E65FA"/>
    <w:rsid w:val="0C75C784"/>
    <w:rsid w:val="0C9417AC"/>
    <w:rsid w:val="0C96DCD7"/>
    <w:rsid w:val="0CA1290A"/>
    <w:rsid w:val="0CA93C89"/>
    <w:rsid w:val="0CABF576"/>
    <w:rsid w:val="0CACA325"/>
    <w:rsid w:val="0CBD3667"/>
    <w:rsid w:val="0CC316E7"/>
    <w:rsid w:val="0D08E292"/>
    <w:rsid w:val="0D59C240"/>
    <w:rsid w:val="0D75A64D"/>
    <w:rsid w:val="0D873026"/>
    <w:rsid w:val="0D8CA2A0"/>
    <w:rsid w:val="0D9F2EA9"/>
    <w:rsid w:val="0DB4725E"/>
    <w:rsid w:val="0DBA1479"/>
    <w:rsid w:val="0DD94F36"/>
    <w:rsid w:val="0DDCBBE4"/>
    <w:rsid w:val="0E2D2A45"/>
    <w:rsid w:val="0E6C65D7"/>
    <w:rsid w:val="0EC3CF66"/>
    <w:rsid w:val="0ECAD818"/>
    <w:rsid w:val="0ECC8708"/>
    <w:rsid w:val="0EEE5836"/>
    <w:rsid w:val="0EF8C467"/>
    <w:rsid w:val="0F13B2D0"/>
    <w:rsid w:val="0F236D3E"/>
    <w:rsid w:val="0F29D78D"/>
    <w:rsid w:val="0F386C8D"/>
    <w:rsid w:val="0F480EF7"/>
    <w:rsid w:val="0F6967C2"/>
    <w:rsid w:val="0F6A3BA8"/>
    <w:rsid w:val="0F6AA1F3"/>
    <w:rsid w:val="0F6EC9DC"/>
    <w:rsid w:val="0F7D7474"/>
    <w:rsid w:val="0F97F2A3"/>
    <w:rsid w:val="0F982694"/>
    <w:rsid w:val="0FB978CC"/>
    <w:rsid w:val="0FCF7DF6"/>
    <w:rsid w:val="0FE6C582"/>
    <w:rsid w:val="0FF1FE74"/>
    <w:rsid w:val="0FF54E55"/>
    <w:rsid w:val="102B1347"/>
    <w:rsid w:val="10537FFC"/>
    <w:rsid w:val="106D14B8"/>
    <w:rsid w:val="10989189"/>
    <w:rsid w:val="10E60406"/>
    <w:rsid w:val="1116DFDB"/>
    <w:rsid w:val="114BBDD4"/>
    <w:rsid w:val="118DA08E"/>
    <w:rsid w:val="11A3C41D"/>
    <w:rsid w:val="11A6AA1C"/>
    <w:rsid w:val="11D0620B"/>
    <w:rsid w:val="11E23B5B"/>
    <w:rsid w:val="1209B4F7"/>
    <w:rsid w:val="122007C6"/>
    <w:rsid w:val="122AFB02"/>
    <w:rsid w:val="12872E67"/>
    <w:rsid w:val="12873E17"/>
    <w:rsid w:val="1289AEC9"/>
    <w:rsid w:val="129C8451"/>
    <w:rsid w:val="12B5ED95"/>
    <w:rsid w:val="12E8423A"/>
    <w:rsid w:val="12EDE2E1"/>
    <w:rsid w:val="13099A3D"/>
    <w:rsid w:val="132D8F7C"/>
    <w:rsid w:val="136D0330"/>
    <w:rsid w:val="137EADA2"/>
    <w:rsid w:val="13C2EE4D"/>
    <w:rsid w:val="142AF068"/>
    <w:rsid w:val="146A2866"/>
    <w:rsid w:val="147058F7"/>
    <w:rsid w:val="148399B7"/>
    <w:rsid w:val="14B9689B"/>
    <w:rsid w:val="14BF2B3C"/>
    <w:rsid w:val="14C8A8D6"/>
    <w:rsid w:val="1516A932"/>
    <w:rsid w:val="1523704F"/>
    <w:rsid w:val="15401C51"/>
    <w:rsid w:val="155DB0E8"/>
    <w:rsid w:val="155DCF9E"/>
    <w:rsid w:val="157ED44D"/>
    <w:rsid w:val="15ADFBC6"/>
    <w:rsid w:val="15F3210B"/>
    <w:rsid w:val="16604CB5"/>
    <w:rsid w:val="1666BA15"/>
    <w:rsid w:val="16765618"/>
    <w:rsid w:val="16768D0C"/>
    <w:rsid w:val="168D9B20"/>
    <w:rsid w:val="16A8F713"/>
    <w:rsid w:val="16EC8D3C"/>
    <w:rsid w:val="16FB7009"/>
    <w:rsid w:val="1708CCD0"/>
    <w:rsid w:val="172BA44C"/>
    <w:rsid w:val="173FE852"/>
    <w:rsid w:val="174327AA"/>
    <w:rsid w:val="1747FD16"/>
    <w:rsid w:val="17657613"/>
    <w:rsid w:val="17AB4408"/>
    <w:rsid w:val="17ECC5BA"/>
    <w:rsid w:val="18034C43"/>
    <w:rsid w:val="180D5EC4"/>
    <w:rsid w:val="18158B16"/>
    <w:rsid w:val="18444ABB"/>
    <w:rsid w:val="18712138"/>
    <w:rsid w:val="18B9FB51"/>
    <w:rsid w:val="18CB46FA"/>
    <w:rsid w:val="18E11B80"/>
    <w:rsid w:val="18EEEE24"/>
    <w:rsid w:val="18F6A465"/>
    <w:rsid w:val="190B99DB"/>
    <w:rsid w:val="192772F4"/>
    <w:rsid w:val="19307801"/>
    <w:rsid w:val="19340502"/>
    <w:rsid w:val="193FF188"/>
    <w:rsid w:val="19540E68"/>
    <w:rsid w:val="19A8B453"/>
    <w:rsid w:val="19B14AA8"/>
    <w:rsid w:val="19BB179F"/>
    <w:rsid w:val="19D14507"/>
    <w:rsid w:val="19D3F0F6"/>
    <w:rsid w:val="19DE5A11"/>
    <w:rsid w:val="1A345CAA"/>
    <w:rsid w:val="1A72CB2C"/>
    <w:rsid w:val="1A783929"/>
    <w:rsid w:val="1A8D64AE"/>
    <w:rsid w:val="1AB5EE1F"/>
    <w:rsid w:val="1AC209CD"/>
    <w:rsid w:val="1AE85B01"/>
    <w:rsid w:val="1AEA14B1"/>
    <w:rsid w:val="1B06C92F"/>
    <w:rsid w:val="1B255E46"/>
    <w:rsid w:val="1B65EB4E"/>
    <w:rsid w:val="1B708275"/>
    <w:rsid w:val="1BF08890"/>
    <w:rsid w:val="1C063591"/>
    <w:rsid w:val="1C3D137F"/>
    <w:rsid w:val="1C737EBB"/>
    <w:rsid w:val="1CAACE78"/>
    <w:rsid w:val="1CAC0E86"/>
    <w:rsid w:val="1CBB93A6"/>
    <w:rsid w:val="1CC76028"/>
    <w:rsid w:val="1CC79CF2"/>
    <w:rsid w:val="1CF19B23"/>
    <w:rsid w:val="1D319D84"/>
    <w:rsid w:val="1D3F11E4"/>
    <w:rsid w:val="1D4CBDFD"/>
    <w:rsid w:val="1D6642C7"/>
    <w:rsid w:val="1D690874"/>
    <w:rsid w:val="1D85F2E6"/>
    <w:rsid w:val="1DB4E374"/>
    <w:rsid w:val="1DF396BF"/>
    <w:rsid w:val="1DFE3ABD"/>
    <w:rsid w:val="1E084A10"/>
    <w:rsid w:val="1E0D022F"/>
    <w:rsid w:val="1E20371A"/>
    <w:rsid w:val="1E48372C"/>
    <w:rsid w:val="1E756C3B"/>
    <w:rsid w:val="1E7C8888"/>
    <w:rsid w:val="1E877189"/>
    <w:rsid w:val="1E8771C8"/>
    <w:rsid w:val="1E89A012"/>
    <w:rsid w:val="1E916614"/>
    <w:rsid w:val="1EB4DFAA"/>
    <w:rsid w:val="1ED6A842"/>
    <w:rsid w:val="1EDF7A27"/>
    <w:rsid w:val="1EE29201"/>
    <w:rsid w:val="1EF8809C"/>
    <w:rsid w:val="1EFE1E75"/>
    <w:rsid w:val="1F106857"/>
    <w:rsid w:val="1F1FE2E0"/>
    <w:rsid w:val="1F3DF9E0"/>
    <w:rsid w:val="1F435EC9"/>
    <w:rsid w:val="1F478771"/>
    <w:rsid w:val="1F48B874"/>
    <w:rsid w:val="1F4B79F4"/>
    <w:rsid w:val="1F74897A"/>
    <w:rsid w:val="1FBE0BE6"/>
    <w:rsid w:val="1FE9A485"/>
    <w:rsid w:val="200437B6"/>
    <w:rsid w:val="200DAF89"/>
    <w:rsid w:val="2010A022"/>
    <w:rsid w:val="204B8143"/>
    <w:rsid w:val="20A192E5"/>
    <w:rsid w:val="20B21265"/>
    <w:rsid w:val="20C4AC76"/>
    <w:rsid w:val="20D917D5"/>
    <w:rsid w:val="20E040EE"/>
    <w:rsid w:val="20E304EC"/>
    <w:rsid w:val="2118F792"/>
    <w:rsid w:val="21620739"/>
    <w:rsid w:val="2166A555"/>
    <w:rsid w:val="219128CB"/>
    <w:rsid w:val="2197C624"/>
    <w:rsid w:val="21C75779"/>
    <w:rsid w:val="21D72022"/>
    <w:rsid w:val="21DA33CC"/>
    <w:rsid w:val="22087CD7"/>
    <w:rsid w:val="2209A723"/>
    <w:rsid w:val="2210B5CF"/>
    <w:rsid w:val="223AED16"/>
    <w:rsid w:val="225B484C"/>
    <w:rsid w:val="22EE4806"/>
    <w:rsid w:val="230EEEE8"/>
    <w:rsid w:val="231E9D08"/>
    <w:rsid w:val="2325FF04"/>
    <w:rsid w:val="237A8BE7"/>
    <w:rsid w:val="237B3352"/>
    <w:rsid w:val="238EA214"/>
    <w:rsid w:val="23A0EF94"/>
    <w:rsid w:val="23B370E6"/>
    <w:rsid w:val="23C9D81F"/>
    <w:rsid w:val="241DBAB8"/>
    <w:rsid w:val="244CCBE8"/>
    <w:rsid w:val="244D75E2"/>
    <w:rsid w:val="24643FC0"/>
    <w:rsid w:val="24916302"/>
    <w:rsid w:val="2495B681"/>
    <w:rsid w:val="24CFCD5B"/>
    <w:rsid w:val="24DD7A8F"/>
    <w:rsid w:val="24E8D6E8"/>
    <w:rsid w:val="24FB0FE5"/>
    <w:rsid w:val="2545C288"/>
    <w:rsid w:val="2545CA15"/>
    <w:rsid w:val="25491E89"/>
    <w:rsid w:val="2552C8FF"/>
    <w:rsid w:val="25574A78"/>
    <w:rsid w:val="25594355"/>
    <w:rsid w:val="25876F28"/>
    <w:rsid w:val="25BC4511"/>
    <w:rsid w:val="25C24EF2"/>
    <w:rsid w:val="25E05167"/>
    <w:rsid w:val="25E4EF86"/>
    <w:rsid w:val="260EA45E"/>
    <w:rsid w:val="2624439C"/>
    <w:rsid w:val="2625BD4C"/>
    <w:rsid w:val="263F7199"/>
    <w:rsid w:val="26477044"/>
    <w:rsid w:val="26561C96"/>
    <w:rsid w:val="2670F8C3"/>
    <w:rsid w:val="2677417F"/>
    <w:rsid w:val="2686974D"/>
    <w:rsid w:val="268BB7EA"/>
    <w:rsid w:val="268F28FE"/>
    <w:rsid w:val="26D4E644"/>
    <w:rsid w:val="26DFF243"/>
    <w:rsid w:val="26E7A8BA"/>
    <w:rsid w:val="2722ED5D"/>
    <w:rsid w:val="27401D57"/>
    <w:rsid w:val="27441908"/>
    <w:rsid w:val="2756662B"/>
    <w:rsid w:val="27648E3E"/>
    <w:rsid w:val="27A4A1EE"/>
    <w:rsid w:val="27C23F11"/>
    <w:rsid w:val="27CD2109"/>
    <w:rsid w:val="27DF0710"/>
    <w:rsid w:val="27EA04FA"/>
    <w:rsid w:val="27F1B48D"/>
    <w:rsid w:val="27FC8073"/>
    <w:rsid w:val="28148D0E"/>
    <w:rsid w:val="28171001"/>
    <w:rsid w:val="2818FED7"/>
    <w:rsid w:val="289F8382"/>
    <w:rsid w:val="28A72210"/>
    <w:rsid w:val="28AC35E6"/>
    <w:rsid w:val="28EDDA4F"/>
    <w:rsid w:val="28FB50A4"/>
    <w:rsid w:val="28FF15C5"/>
    <w:rsid w:val="290AACE6"/>
    <w:rsid w:val="2919675B"/>
    <w:rsid w:val="2932D0BF"/>
    <w:rsid w:val="29474F8D"/>
    <w:rsid w:val="295654F5"/>
    <w:rsid w:val="2966EC32"/>
    <w:rsid w:val="296F056F"/>
    <w:rsid w:val="2973A1A2"/>
    <w:rsid w:val="298FB824"/>
    <w:rsid w:val="29AEDD49"/>
    <w:rsid w:val="29CF1AF2"/>
    <w:rsid w:val="29F5545E"/>
    <w:rsid w:val="2A21048B"/>
    <w:rsid w:val="2A264D4A"/>
    <w:rsid w:val="2A267B18"/>
    <w:rsid w:val="2A3CE1C1"/>
    <w:rsid w:val="2A4940CD"/>
    <w:rsid w:val="2A59003A"/>
    <w:rsid w:val="2A605C24"/>
    <w:rsid w:val="2A60CC8F"/>
    <w:rsid w:val="2A9A0A2B"/>
    <w:rsid w:val="2AACF122"/>
    <w:rsid w:val="2ACE91EF"/>
    <w:rsid w:val="2AE0D8D8"/>
    <w:rsid w:val="2AFB6F4D"/>
    <w:rsid w:val="2B173A32"/>
    <w:rsid w:val="2B54EB3F"/>
    <w:rsid w:val="2B598A07"/>
    <w:rsid w:val="2B636FA5"/>
    <w:rsid w:val="2BA9DBE7"/>
    <w:rsid w:val="2BAD6B58"/>
    <w:rsid w:val="2BF071A4"/>
    <w:rsid w:val="2C1AB5D4"/>
    <w:rsid w:val="2C2EB963"/>
    <w:rsid w:val="2C35C500"/>
    <w:rsid w:val="2C3FE9B6"/>
    <w:rsid w:val="2C51B147"/>
    <w:rsid w:val="2C81DFEB"/>
    <w:rsid w:val="2C856DDE"/>
    <w:rsid w:val="2C87E3BA"/>
    <w:rsid w:val="2C8A67A8"/>
    <w:rsid w:val="2C960CF9"/>
    <w:rsid w:val="2CB76CAD"/>
    <w:rsid w:val="2CE40E6B"/>
    <w:rsid w:val="2CE7D10F"/>
    <w:rsid w:val="2D14C5BA"/>
    <w:rsid w:val="2D1B4C11"/>
    <w:rsid w:val="2D3473EC"/>
    <w:rsid w:val="2D3A3F49"/>
    <w:rsid w:val="2D3AD8AF"/>
    <w:rsid w:val="2D51E5A3"/>
    <w:rsid w:val="2DD64D0D"/>
    <w:rsid w:val="2DFBACB8"/>
    <w:rsid w:val="2E1151C9"/>
    <w:rsid w:val="2E1DF371"/>
    <w:rsid w:val="2E4F86D2"/>
    <w:rsid w:val="2E74A5E5"/>
    <w:rsid w:val="2ECFC4E5"/>
    <w:rsid w:val="2EDA584C"/>
    <w:rsid w:val="2EF67906"/>
    <w:rsid w:val="2EF821D1"/>
    <w:rsid w:val="2F0F4D4D"/>
    <w:rsid w:val="2F24B089"/>
    <w:rsid w:val="2F3D452F"/>
    <w:rsid w:val="2F3DC8DA"/>
    <w:rsid w:val="2F5223B1"/>
    <w:rsid w:val="2F6F7926"/>
    <w:rsid w:val="2FA1B496"/>
    <w:rsid w:val="2FBDB2A9"/>
    <w:rsid w:val="2FCDA18D"/>
    <w:rsid w:val="2FCF849B"/>
    <w:rsid w:val="2FD23541"/>
    <w:rsid w:val="2FE70D72"/>
    <w:rsid w:val="300756D8"/>
    <w:rsid w:val="300791FC"/>
    <w:rsid w:val="3025789C"/>
    <w:rsid w:val="3027E170"/>
    <w:rsid w:val="30520008"/>
    <w:rsid w:val="306BE2BB"/>
    <w:rsid w:val="3071EC28"/>
    <w:rsid w:val="30933395"/>
    <w:rsid w:val="3097F405"/>
    <w:rsid w:val="309ACE76"/>
    <w:rsid w:val="30B74436"/>
    <w:rsid w:val="30D2D2C9"/>
    <w:rsid w:val="30F880B6"/>
    <w:rsid w:val="30FB8FB7"/>
    <w:rsid w:val="31081D5E"/>
    <w:rsid w:val="310C1F32"/>
    <w:rsid w:val="310F29D1"/>
    <w:rsid w:val="312D2C16"/>
    <w:rsid w:val="314EA6BE"/>
    <w:rsid w:val="31649469"/>
    <w:rsid w:val="318B458C"/>
    <w:rsid w:val="318C3BCF"/>
    <w:rsid w:val="319B0138"/>
    <w:rsid w:val="31A3AABA"/>
    <w:rsid w:val="31A67763"/>
    <w:rsid w:val="31BF9583"/>
    <w:rsid w:val="31DB6BDA"/>
    <w:rsid w:val="31DC7CD0"/>
    <w:rsid w:val="31EEBF4A"/>
    <w:rsid w:val="31F00EA6"/>
    <w:rsid w:val="32156EB8"/>
    <w:rsid w:val="321C5905"/>
    <w:rsid w:val="323D4784"/>
    <w:rsid w:val="328131CF"/>
    <w:rsid w:val="329891A9"/>
    <w:rsid w:val="32A838A6"/>
    <w:rsid w:val="32B96F9B"/>
    <w:rsid w:val="32CCA275"/>
    <w:rsid w:val="32D7CC58"/>
    <w:rsid w:val="32D908A0"/>
    <w:rsid w:val="330F3090"/>
    <w:rsid w:val="331090F2"/>
    <w:rsid w:val="33162A2D"/>
    <w:rsid w:val="331CA9DB"/>
    <w:rsid w:val="3338462C"/>
    <w:rsid w:val="334A83F6"/>
    <w:rsid w:val="33646693"/>
    <w:rsid w:val="3364D2C9"/>
    <w:rsid w:val="336E9214"/>
    <w:rsid w:val="33805FE6"/>
    <w:rsid w:val="338F782E"/>
    <w:rsid w:val="339FF075"/>
    <w:rsid w:val="33A62DDE"/>
    <w:rsid w:val="33A79257"/>
    <w:rsid w:val="33AEBB62"/>
    <w:rsid w:val="33D360C1"/>
    <w:rsid w:val="33EC57BA"/>
    <w:rsid w:val="33F06123"/>
    <w:rsid w:val="33F81CC2"/>
    <w:rsid w:val="340132D4"/>
    <w:rsid w:val="34186157"/>
    <w:rsid w:val="341E303C"/>
    <w:rsid w:val="34407F34"/>
    <w:rsid w:val="3466D8C4"/>
    <w:rsid w:val="346AFC11"/>
    <w:rsid w:val="347A2FDA"/>
    <w:rsid w:val="348139AE"/>
    <w:rsid w:val="3483068B"/>
    <w:rsid w:val="34917B5E"/>
    <w:rsid w:val="34BCF56B"/>
    <w:rsid w:val="34DFB80D"/>
    <w:rsid w:val="34F1EEBB"/>
    <w:rsid w:val="34F4EC3D"/>
    <w:rsid w:val="35133ADB"/>
    <w:rsid w:val="352433B0"/>
    <w:rsid w:val="3545133F"/>
    <w:rsid w:val="356D3684"/>
    <w:rsid w:val="35D57B30"/>
    <w:rsid w:val="36028AC0"/>
    <w:rsid w:val="365DED05"/>
    <w:rsid w:val="365FF2A6"/>
    <w:rsid w:val="3673C8A3"/>
    <w:rsid w:val="367F1EEF"/>
    <w:rsid w:val="367FFE68"/>
    <w:rsid w:val="36A04988"/>
    <w:rsid w:val="36A2C4F0"/>
    <w:rsid w:val="36B15D3F"/>
    <w:rsid w:val="36B5E950"/>
    <w:rsid w:val="36C8B3DD"/>
    <w:rsid w:val="36D3399D"/>
    <w:rsid w:val="36E1DD61"/>
    <w:rsid w:val="36EF37E3"/>
    <w:rsid w:val="36F54CA5"/>
    <w:rsid w:val="37049B46"/>
    <w:rsid w:val="3712409F"/>
    <w:rsid w:val="37161FDE"/>
    <w:rsid w:val="372A1C31"/>
    <w:rsid w:val="37366E9A"/>
    <w:rsid w:val="37958D1C"/>
    <w:rsid w:val="3795FE7F"/>
    <w:rsid w:val="37AB2CE5"/>
    <w:rsid w:val="37CA299A"/>
    <w:rsid w:val="37D27982"/>
    <w:rsid w:val="37F094F5"/>
    <w:rsid w:val="37F253E7"/>
    <w:rsid w:val="37F4D194"/>
    <w:rsid w:val="3830DF7D"/>
    <w:rsid w:val="39008774"/>
    <w:rsid w:val="390CA08C"/>
    <w:rsid w:val="395E9B70"/>
    <w:rsid w:val="396AC851"/>
    <w:rsid w:val="3992465E"/>
    <w:rsid w:val="399515AF"/>
    <w:rsid w:val="39A0191E"/>
    <w:rsid w:val="39A336AA"/>
    <w:rsid w:val="39E09A8F"/>
    <w:rsid w:val="3A041A4D"/>
    <w:rsid w:val="3A1AB0D9"/>
    <w:rsid w:val="3A242974"/>
    <w:rsid w:val="3A3287BF"/>
    <w:rsid w:val="3A4A8DDF"/>
    <w:rsid w:val="3A4CBD0B"/>
    <w:rsid w:val="3A6DEEF1"/>
    <w:rsid w:val="3A6F26B8"/>
    <w:rsid w:val="3A9B8432"/>
    <w:rsid w:val="3A9F2B18"/>
    <w:rsid w:val="3AB7E5DC"/>
    <w:rsid w:val="3AF265E1"/>
    <w:rsid w:val="3B0C058C"/>
    <w:rsid w:val="3B2579EE"/>
    <w:rsid w:val="3B41D20F"/>
    <w:rsid w:val="3B5E49FD"/>
    <w:rsid w:val="3B733A51"/>
    <w:rsid w:val="3B73DC0A"/>
    <w:rsid w:val="3B822601"/>
    <w:rsid w:val="3B930786"/>
    <w:rsid w:val="3BB61D46"/>
    <w:rsid w:val="3BD47E5C"/>
    <w:rsid w:val="3BF76A3A"/>
    <w:rsid w:val="3C1ED2BF"/>
    <w:rsid w:val="3C26CBAE"/>
    <w:rsid w:val="3C2F40B2"/>
    <w:rsid w:val="3C468023"/>
    <w:rsid w:val="3C8F5716"/>
    <w:rsid w:val="3CE7E26F"/>
    <w:rsid w:val="3D118A3F"/>
    <w:rsid w:val="3D67E760"/>
    <w:rsid w:val="3D6D7C2A"/>
    <w:rsid w:val="3D7A9FA3"/>
    <w:rsid w:val="3D861FF7"/>
    <w:rsid w:val="3D92E24C"/>
    <w:rsid w:val="3D9F0A11"/>
    <w:rsid w:val="3DAC0A0D"/>
    <w:rsid w:val="3DF49965"/>
    <w:rsid w:val="3DFED280"/>
    <w:rsid w:val="3E1FEE51"/>
    <w:rsid w:val="3E284F64"/>
    <w:rsid w:val="3EA48928"/>
    <w:rsid w:val="3ECC6553"/>
    <w:rsid w:val="3EF7C8F8"/>
    <w:rsid w:val="3F137C70"/>
    <w:rsid w:val="3F25356D"/>
    <w:rsid w:val="3F25497D"/>
    <w:rsid w:val="3F3100F2"/>
    <w:rsid w:val="3F67FBDA"/>
    <w:rsid w:val="3F755501"/>
    <w:rsid w:val="3F7D7AD0"/>
    <w:rsid w:val="3F8AFF12"/>
    <w:rsid w:val="3F8B5D4A"/>
    <w:rsid w:val="3FA7974A"/>
    <w:rsid w:val="3FA8A319"/>
    <w:rsid w:val="3FA994E6"/>
    <w:rsid w:val="3FD3E216"/>
    <w:rsid w:val="3FED806D"/>
    <w:rsid w:val="3FF7AD29"/>
    <w:rsid w:val="3FF9A427"/>
    <w:rsid w:val="3FFCB24D"/>
    <w:rsid w:val="4011EE96"/>
    <w:rsid w:val="4012442F"/>
    <w:rsid w:val="401AD953"/>
    <w:rsid w:val="4029AD11"/>
    <w:rsid w:val="403BA680"/>
    <w:rsid w:val="404A4562"/>
    <w:rsid w:val="4052ED48"/>
    <w:rsid w:val="406A55FA"/>
    <w:rsid w:val="4088D6E7"/>
    <w:rsid w:val="40CBE5F2"/>
    <w:rsid w:val="40E68FD8"/>
    <w:rsid w:val="412E69CB"/>
    <w:rsid w:val="413FAD22"/>
    <w:rsid w:val="4142D90C"/>
    <w:rsid w:val="41689915"/>
    <w:rsid w:val="419D0A24"/>
    <w:rsid w:val="41AA80B4"/>
    <w:rsid w:val="41B18567"/>
    <w:rsid w:val="41B7248A"/>
    <w:rsid w:val="41D049FF"/>
    <w:rsid w:val="41D304F5"/>
    <w:rsid w:val="41DA7590"/>
    <w:rsid w:val="41F812A3"/>
    <w:rsid w:val="42377785"/>
    <w:rsid w:val="42547130"/>
    <w:rsid w:val="42853C20"/>
    <w:rsid w:val="42918B53"/>
    <w:rsid w:val="42AB1A4A"/>
    <w:rsid w:val="42AE3360"/>
    <w:rsid w:val="42AF8CFD"/>
    <w:rsid w:val="42C5F144"/>
    <w:rsid w:val="42DDB71A"/>
    <w:rsid w:val="432107EF"/>
    <w:rsid w:val="432FD60F"/>
    <w:rsid w:val="438FEADF"/>
    <w:rsid w:val="439ACB14"/>
    <w:rsid w:val="43C3471A"/>
    <w:rsid w:val="43D7E321"/>
    <w:rsid w:val="43D9FC7E"/>
    <w:rsid w:val="43DF4104"/>
    <w:rsid w:val="43E08426"/>
    <w:rsid w:val="43F1B072"/>
    <w:rsid w:val="440A8AED"/>
    <w:rsid w:val="440EF63B"/>
    <w:rsid w:val="441772A0"/>
    <w:rsid w:val="443CCE7F"/>
    <w:rsid w:val="4447FBFA"/>
    <w:rsid w:val="44A87700"/>
    <w:rsid w:val="4500EF48"/>
    <w:rsid w:val="45276BF9"/>
    <w:rsid w:val="4557C57C"/>
    <w:rsid w:val="4586B610"/>
    <w:rsid w:val="458944B6"/>
    <w:rsid w:val="45A4633A"/>
    <w:rsid w:val="45C11944"/>
    <w:rsid w:val="4609075B"/>
    <w:rsid w:val="4616695D"/>
    <w:rsid w:val="461EF99F"/>
    <w:rsid w:val="4664FF2F"/>
    <w:rsid w:val="466DEFD6"/>
    <w:rsid w:val="46706F2B"/>
    <w:rsid w:val="467107A4"/>
    <w:rsid w:val="469D90DA"/>
    <w:rsid w:val="46D542DD"/>
    <w:rsid w:val="47004C3E"/>
    <w:rsid w:val="474FE9D5"/>
    <w:rsid w:val="475A2106"/>
    <w:rsid w:val="476C359D"/>
    <w:rsid w:val="47CB96A2"/>
    <w:rsid w:val="47E90A86"/>
    <w:rsid w:val="47FC1338"/>
    <w:rsid w:val="4808820B"/>
    <w:rsid w:val="480BD37C"/>
    <w:rsid w:val="48151A30"/>
    <w:rsid w:val="481520D9"/>
    <w:rsid w:val="4875F67F"/>
    <w:rsid w:val="487B2630"/>
    <w:rsid w:val="487E68D0"/>
    <w:rsid w:val="487E6C25"/>
    <w:rsid w:val="48811F74"/>
    <w:rsid w:val="48BE6279"/>
    <w:rsid w:val="48D1BE23"/>
    <w:rsid w:val="48DB2F5E"/>
    <w:rsid w:val="48F8567F"/>
    <w:rsid w:val="49030A4D"/>
    <w:rsid w:val="492F031A"/>
    <w:rsid w:val="4931ED3B"/>
    <w:rsid w:val="4936325E"/>
    <w:rsid w:val="494668BD"/>
    <w:rsid w:val="4947666A"/>
    <w:rsid w:val="494F84F9"/>
    <w:rsid w:val="49551257"/>
    <w:rsid w:val="4956E361"/>
    <w:rsid w:val="499E6BF7"/>
    <w:rsid w:val="49AEC80D"/>
    <w:rsid w:val="49B2F1D0"/>
    <w:rsid w:val="49C7365A"/>
    <w:rsid w:val="49EBE041"/>
    <w:rsid w:val="4A11C8C9"/>
    <w:rsid w:val="4A2D9B46"/>
    <w:rsid w:val="4A3423C2"/>
    <w:rsid w:val="4A3D3468"/>
    <w:rsid w:val="4A5FF76C"/>
    <w:rsid w:val="4A7E7394"/>
    <w:rsid w:val="4A88119B"/>
    <w:rsid w:val="4AB591EF"/>
    <w:rsid w:val="4ABEAB08"/>
    <w:rsid w:val="4B0F720C"/>
    <w:rsid w:val="4B130B61"/>
    <w:rsid w:val="4B3A0105"/>
    <w:rsid w:val="4B484261"/>
    <w:rsid w:val="4B49E44B"/>
    <w:rsid w:val="4B8F089B"/>
    <w:rsid w:val="4BC7063E"/>
    <w:rsid w:val="4BE7979E"/>
    <w:rsid w:val="4BEEBD7B"/>
    <w:rsid w:val="4C003F77"/>
    <w:rsid w:val="4C0E7B97"/>
    <w:rsid w:val="4C231B03"/>
    <w:rsid w:val="4C4C3927"/>
    <w:rsid w:val="4C68FF5E"/>
    <w:rsid w:val="4C802173"/>
    <w:rsid w:val="4C9D9596"/>
    <w:rsid w:val="4CB8E4DA"/>
    <w:rsid w:val="4CBF05CB"/>
    <w:rsid w:val="4D1AFDAE"/>
    <w:rsid w:val="4D3B7EFC"/>
    <w:rsid w:val="4D69664D"/>
    <w:rsid w:val="4D6C784F"/>
    <w:rsid w:val="4D6CACB2"/>
    <w:rsid w:val="4D700774"/>
    <w:rsid w:val="4D8BA2C6"/>
    <w:rsid w:val="4DA5E1EC"/>
    <w:rsid w:val="4DC14CD1"/>
    <w:rsid w:val="4DD06028"/>
    <w:rsid w:val="4DF48AD3"/>
    <w:rsid w:val="4E26FA18"/>
    <w:rsid w:val="4E42A9A9"/>
    <w:rsid w:val="4E51C547"/>
    <w:rsid w:val="4EAE3615"/>
    <w:rsid w:val="4EAF02A1"/>
    <w:rsid w:val="4EAFA5EC"/>
    <w:rsid w:val="4EC5AD96"/>
    <w:rsid w:val="4EDA937E"/>
    <w:rsid w:val="4EEA824C"/>
    <w:rsid w:val="4F1504E9"/>
    <w:rsid w:val="4F192F9F"/>
    <w:rsid w:val="4F3E0F53"/>
    <w:rsid w:val="4F751275"/>
    <w:rsid w:val="4F7D110E"/>
    <w:rsid w:val="4FC6E682"/>
    <w:rsid w:val="4FDE4BF5"/>
    <w:rsid w:val="4FE3E42E"/>
    <w:rsid w:val="4FFDD06D"/>
    <w:rsid w:val="500D6EB0"/>
    <w:rsid w:val="50133F90"/>
    <w:rsid w:val="503E872A"/>
    <w:rsid w:val="50559FEF"/>
    <w:rsid w:val="50959D21"/>
    <w:rsid w:val="509982ED"/>
    <w:rsid w:val="50A7D3C0"/>
    <w:rsid w:val="50BE27B5"/>
    <w:rsid w:val="5101953C"/>
    <w:rsid w:val="51087962"/>
    <w:rsid w:val="510E20EE"/>
    <w:rsid w:val="511B9B1D"/>
    <w:rsid w:val="512C4DD5"/>
    <w:rsid w:val="5148BB37"/>
    <w:rsid w:val="515B6DE1"/>
    <w:rsid w:val="5161D1E4"/>
    <w:rsid w:val="516C5C41"/>
    <w:rsid w:val="516EC6C8"/>
    <w:rsid w:val="516FAC6C"/>
    <w:rsid w:val="51762133"/>
    <w:rsid w:val="518870BE"/>
    <w:rsid w:val="51A04EEB"/>
    <w:rsid w:val="51AF2A23"/>
    <w:rsid w:val="520F972A"/>
    <w:rsid w:val="52107F52"/>
    <w:rsid w:val="5228A42F"/>
    <w:rsid w:val="523CF767"/>
    <w:rsid w:val="52461341"/>
    <w:rsid w:val="526F6293"/>
    <w:rsid w:val="52836706"/>
    <w:rsid w:val="529C466A"/>
    <w:rsid w:val="52AF9D3F"/>
    <w:rsid w:val="52E3F4A6"/>
    <w:rsid w:val="52E5DE32"/>
    <w:rsid w:val="5305A526"/>
    <w:rsid w:val="53094CA2"/>
    <w:rsid w:val="53570FFA"/>
    <w:rsid w:val="5359D618"/>
    <w:rsid w:val="539C6AD5"/>
    <w:rsid w:val="53B401C0"/>
    <w:rsid w:val="53C6F9F2"/>
    <w:rsid w:val="542F0DC0"/>
    <w:rsid w:val="542FC7CC"/>
    <w:rsid w:val="544C76BB"/>
    <w:rsid w:val="54575F67"/>
    <w:rsid w:val="54589497"/>
    <w:rsid w:val="546A650E"/>
    <w:rsid w:val="5483ADBD"/>
    <w:rsid w:val="549B66F2"/>
    <w:rsid w:val="54CC9ABA"/>
    <w:rsid w:val="54DFDC4E"/>
    <w:rsid w:val="54E2355C"/>
    <w:rsid w:val="54F058F8"/>
    <w:rsid w:val="550821AF"/>
    <w:rsid w:val="55293ED1"/>
    <w:rsid w:val="5547DC8C"/>
    <w:rsid w:val="5555C699"/>
    <w:rsid w:val="555CFAE9"/>
    <w:rsid w:val="556E5F5C"/>
    <w:rsid w:val="55A7C5E8"/>
    <w:rsid w:val="55CB1C6E"/>
    <w:rsid w:val="55E08C7A"/>
    <w:rsid w:val="56170329"/>
    <w:rsid w:val="56499682"/>
    <w:rsid w:val="5649F3CB"/>
    <w:rsid w:val="5649FF46"/>
    <w:rsid w:val="565A1CDF"/>
    <w:rsid w:val="5675DBC6"/>
    <w:rsid w:val="5678CDD7"/>
    <w:rsid w:val="5696A2F9"/>
    <w:rsid w:val="56D33599"/>
    <w:rsid w:val="56F973F4"/>
    <w:rsid w:val="5718CD1A"/>
    <w:rsid w:val="572FB50B"/>
    <w:rsid w:val="574D9AB6"/>
    <w:rsid w:val="574F4520"/>
    <w:rsid w:val="5756BB21"/>
    <w:rsid w:val="57A747D7"/>
    <w:rsid w:val="57C2BA58"/>
    <w:rsid w:val="581791BC"/>
    <w:rsid w:val="583421BF"/>
    <w:rsid w:val="583BF95D"/>
    <w:rsid w:val="58510790"/>
    <w:rsid w:val="58595208"/>
    <w:rsid w:val="586A22F8"/>
    <w:rsid w:val="586B0D0F"/>
    <w:rsid w:val="58777D43"/>
    <w:rsid w:val="58962ED6"/>
    <w:rsid w:val="590C474C"/>
    <w:rsid w:val="59247C14"/>
    <w:rsid w:val="593ECF25"/>
    <w:rsid w:val="5968C7C1"/>
    <w:rsid w:val="596FA74E"/>
    <w:rsid w:val="5973FBF7"/>
    <w:rsid w:val="597D484E"/>
    <w:rsid w:val="59B5C2C9"/>
    <w:rsid w:val="59B6494D"/>
    <w:rsid w:val="59C2F914"/>
    <w:rsid w:val="59E2943D"/>
    <w:rsid w:val="59E75B57"/>
    <w:rsid w:val="59EA42AF"/>
    <w:rsid w:val="59FAD918"/>
    <w:rsid w:val="5A994C03"/>
    <w:rsid w:val="5AA4C8DC"/>
    <w:rsid w:val="5AAE6EF2"/>
    <w:rsid w:val="5AF78FFE"/>
    <w:rsid w:val="5B068BA4"/>
    <w:rsid w:val="5B1DFCED"/>
    <w:rsid w:val="5B5FEEAD"/>
    <w:rsid w:val="5B80079A"/>
    <w:rsid w:val="5BA60777"/>
    <w:rsid w:val="5BA7F52A"/>
    <w:rsid w:val="5BC7BDBB"/>
    <w:rsid w:val="5BF700AA"/>
    <w:rsid w:val="5C0A51A5"/>
    <w:rsid w:val="5C66BB90"/>
    <w:rsid w:val="5C734B68"/>
    <w:rsid w:val="5C9043DB"/>
    <w:rsid w:val="5CC9E818"/>
    <w:rsid w:val="5CCDA2CF"/>
    <w:rsid w:val="5CD1C998"/>
    <w:rsid w:val="5CE3AB8C"/>
    <w:rsid w:val="5CFAACA1"/>
    <w:rsid w:val="5D03BAD8"/>
    <w:rsid w:val="5D1E7F87"/>
    <w:rsid w:val="5D29D4FB"/>
    <w:rsid w:val="5D40430B"/>
    <w:rsid w:val="5D4EC38C"/>
    <w:rsid w:val="5D8043A4"/>
    <w:rsid w:val="5DB5110B"/>
    <w:rsid w:val="5DCC0E59"/>
    <w:rsid w:val="5E18000A"/>
    <w:rsid w:val="5E4C890B"/>
    <w:rsid w:val="5E60A72C"/>
    <w:rsid w:val="5E81FA00"/>
    <w:rsid w:val="5EE28F07"/>
    <w:rsid w:val="5EED1795"/>
    <w:rsid w:val="5F231A67"/>
    <w:rsid w:val="5F25B9A6"/>
    <w:rsid w:val="5F278A07"/>
    <w:rsid w:val="5F44BE5B"/>
    <w:rsid w:val="5F597102"/>
    <w:rsid w:val="5F643F36"/>
    <w:rsid w:val="5F9C3667"/>
    <w:rsid w:val="5FC9B370"/>
    <w:rsid w:val="5FDE38C1"/>
    <w:rsid w:val="5FE3427D"/>
    <w:rsid w:val="5FE36978"/>
    <w:rsid w:val="5FFEB1F0"/>
    <w:rsid w:val="6003B9F8"/>
    <w:rsid w:val="604E909B"/>
    <w:rsid w:val="605E3C54"/>
    <w:rsid w:val="6065B60E"/>
    <w:rsid w:val="60ACC7FE"/>
    <w:rsid w:val="60B4FCA3"/>
    <w:rsid w:val="60DD8BDA"/>
    <w:rsid w:val="60E4FC9D"/>
    <w:rsid w:val="6100AFCA"/>
    <w:rsid w:val="613B0BEF"/>
    <w:rsid w:val="614D48ED"/>
    <w:rsid w:val="61678654"/>
    <w:rsid w:val="6168C750"/>
    <w:rsid w:val="61771B1C"/>
    <w:rsid w:val="6181ECB0"/>
    <w:rsid w:val="6188BA9A"/>
    <w:rsid w:val="61BF8E8C"/>
    <w:rsid w:val="61CAE209"/>
    <w:rsid w:val="61DC9C3B"/>
    <w:rsid w:val="61DD54AC"/>
    <w:rsid w:val="61FE97B3"/>
    <w:rsid w:val="62182AF5"/>
    <w:rsid w:val="6231C980"/>
    <w:rsid w:val="6270CB42"/>
    <w:rsid w:val="6289E37E"/>
    <w:rsid w:val="62B8E3D5"/>
    <w:rsid w:val="62E0E243"/>
    <w:rsid w:val="62E94DD6"/>
    <w:rsid w:val="63040456"/>
    <w:rsid w:val="63B83271"/>
    <w:rsid w:val="63BBC869"/>
    <w:rsid w:val="63D599F8"/>
    <w:rsid w:val="63E0E890"/>
    <w:rsid w:val="63FF4415"/>
    <w:rsid w:val="640CE860"/>
    <w:rsid w:val="644418D8"/>
    <w:rsid w:val="644E59F5"/>
    <w:rsid w:val="646C4789"/>
    <w:rsid w:val="6472819F"/>
    <w:rsid w:val="647B6B44"/>
    <w:rsid w:val="64875683"/>
    <w:rsid w:val="6497B55B"/>
    <w:rsid w:val="64AC93DF"/>
    <w:rsid w:val="64B13C40"/>
    <w:rsid w:val="64D66CE3"/>
    <w:rsid w:val="64E588D4"/>
    <w:rsid w:val="65064DCB"/>
    <w:rsid w:val="651B477A"/>
    <w:rsid w:val="657467FC"/>
    <w:rsid w:val="65A13249"/>
    <w:rsid w:val="65B01709"/>
    <w:rsid w:val="65DF6114"/>
    <w:rsid w:val="65E1AA57"/>
    <w:rsid w:val="65ED5DDB"/>
    <w:rsid w:val="665C646A"/>
    <w:rsid w:val="66711451"/>
    <w:rsid w:val="6685DA34"/>
    <w:rsid w:val="6689ADCC"/>
    <w:rsid w:val="669AA7B4"/>
    <w:rsid w:val="669C30F9"/>
    <w:rsid w:val="66A251A2"/>
    <w:rsid w:val="66C5EFAD"/>
    <w:rsid w:val="66D1C02C"/>
    <w:rsid w:val="66E0A394"/>
    <w:rsid w:val="6735940F"/>
    <w:rsid w:val="674D280F"/>
    <w:rsid w:val="6751DC56"/>
    <w:rsid w:val="6761AF91"/>
    <w:rsid w:val="67912F33"/>
    <w:rsid w:val="68017406"/>
    <w:rsid w:val="682BD20F"/>
    <w:rsid w:val="68408D92"/>
    <w:rsid w:val="6849DF4D"/>
    <w:rsid w:val="685B5A64"/>
    <w:rsid w:val="688E32E3"/>
    <w:rsid w:val="689D0AF2"/>
    <w:rsid w:val="68E21875"/>
    <w:rsid w:val="68E27323"/>
    <w:rsid w:val="6924148C"/>
    <w:rsid w:val="6928BC9A"/>
    <w:rsid w:val="6961DA1B"/>
    <w:rsid w:val="6968CBA5"/>
    <w:rsid w:val="698BFB48"/>
    <w:rsid w:val="698D9224"/>
    <w:rsid w:val="698E7A9E"/>
    <w:rsid w:val="69DD7977"/>
    <w:rsid w:val="6A269E4B"/>
    <w:rsid w:val="6A30D7A3"/>
    <w:rsid w:val="6A361C8E"/>
    <w:rsid w:val="6A3C8006"/>
    <w:rsid w:val="6A41522F"/>
    <w:rsid w:val="6AA9F54F"/>
    <w:rsid w:val="6AAF97C7"/>
    <w:rsid w:val="6AEBE795"/>
    <w:rsid w:val="6AFEAB2A"/>
    <w:rsid w:val="6B26FD00"/>
    <w:rsid w:val="6B437261"/>
    <w:rsid w:val="6B6EA39F"/>
    <w:rsid w:val="6B6EF715"/>
    <w:rsid w:val="6B820DA2"/>
    <w:rsid w:val="6B9BE049"/>
    <w:rsid w:val="6BAB35D3"/>
    <w:rsid w:val="6BEC4341"/>
    <w:rsid w:val="6BF78DE8"/>
    <w:rsid w:val="6C01255A"/>
    <w:rsid w:val="6C03AAF0"/>
    <w:rsid w:val="6C23BC27"/>
    <w:rsid w:val="6C588769"/>
    <w:rsid w:val="6C75E6C0"/>
    <w:rsid w:val="6C84DC1C"/>
    <w:rsid w:val="6CC28C1E"/>
    <w:rsid w:val="6CC5F3AE"/>
    <w:rsid w:val="6CC877A6"/>
    <w:rsid w:val="6CCA8E4C"/>
    <w:rsid w:val="6CE4CBED"/>
    <w:rsid w:val="6CE8C383"/>
    <w:rsid w:val="6D3AD831"/>
    <w:rsid w:val="6D4ECBD9"/>
    <w:rsid w:val="6D635DEC"/>
    <w:rsid w:val="6D74651C"/>
    <w:rsid w:val="6D80E63A"/>
    <w:rsid w:val="6D8FA42E"/>
    <w:rsid w:val="6DA0B5F6"/>
    <w:rsid w:val="6DCEF9B0"/>
    <w:rsid w:val="6DDC3C5E"/>
    <w:rsid w:val="6DEAF7AC"/>
    <w:rsid w:val="6E1A7831"/>
    <w:rsid w:val="6E2F79B4"/>
    <w:rsid w:val="6E3F54F4"/>
    <w:rsid w:val="6E3FECFB"/>
    <w:rsid w:val="6E4B7838"/>
    <w:rsid w:val="6EADC36C"/>
    <w:rsid w:val="6F3719D2"/>
    <w:rsid w:val="6F474473"/>
    <w:rsid w:val="6F80828A"/>
    <w:rsid w:val="6F814285"/>
    <w:rsid w:val="6F920123"/>
    <w:rsid w:val="6FA091D3"/>
    <w:rsid w:val="6FCD2FF8"/>
    <w:rsid w:val="6FD52F17"/>
    <w:rsid w:val="6FF64240"/>
    <w:rsid w:val="7031E3B6"/>
    <w:rsid w:val="7048153C"/>
    <w:rsid w:val="70692843"/>
    <w:rsid w:val="7075BAD9"/>
    <w:rsid w:val="70806CE8"/>
    <w:rsid w:val="70866B60"/>
    <w:rsid w:val="70BAE1B5"/>
    <w:rsid w:val="70C3D5F2"/>
    <w:rsid w:val="70E904AF"/>
    <w:rsid w:val="7103A1E2"/>
    <w:rsid w:val="71064DF7"/>
    <w:rsid w:val="7157007A"/>
    <w:rsid w:val="71B43CE4"/>
    <w:rsid w:val="71C1285B"/>
    <w:rsid w:val="71E6B0A7"/>
    <w:rsid w:val="72176BCF"/>
    <w:rsid w:val="721C5D43"/>
    <w:rsid w:val="72768F91"/>
    <w:rsid w:val="728CBD17"/>
    <w:rsid w:val="7297B53F"/>
    <w:rsid w:val="72BE77D0"/>
    <w:rsid w:val="72CA054B"/>
    <w:rsid w:val="73115785"/>
    <w:rsid w:val="73188FAB"/>
    <w:rsid w:val="73299FA5"/>
    <w:rsid w:val="73326CCE"/>
    <w:rsid w:val="735A6B76"/>
    <w:rsid w:val="7361B25C"/>
    <w:rsid w:val="73837BF4"/>
    <w:rsid w:val="738FAB7C"/>
    <w:rsid w:val="73B7859C"/>
    <w:rsid w:val="73BA9160"/>
    <w:rsid w:val="73CBC5BC"/>
    <w:rsid w:val="744490F0"/>
    <w:rsid w:val="74A74B5E"/>
    <w:rsid w:val="74B95E72"/>
    <w:rsid w:val="74BBE451"/>
    <w:rsid w:val="74DB28E9"/>
    <w:rsid w:val="74DD9DCA"/>
    <w:rsid w:val="74E9A962"/>
    <w:rsid w:val="75086797"/>
    <w:rsid w:val="750B3A41"/>
    <w:rsid w:val="75169158"/>
    <w:rsid w:val="752B6E2F"/>
    <w:rsid w:val="75547933"/>
    <w:rsid w:val="75B715B7"/>
    <w:rsid w:val="75C30F21"/>
    <w:rsid w:val="75C88F7B"/>
    <w:rsid w:val="75E1E70C"/>
    <w:rsid w:val="75ED9688"/>
    <w:rsid w:val="75FB6761"/>
    <w:rsid w:val="760ED87B"/>
    <w:rsid w:val="76111401"/>
    <w:rsid w:val="76196FE9"/>
    <w:rsid w:val="7629B005"/>
    <w:rsid w:val="762DA9F8"/>
    <w:rsid w:val="764C8B35"/>
    <w:rsid w:val="766FA28C"/>
    <w:rsid w:val="767032F6"/>
    <w:rsid w:val="76760EE1"/>
    <w:rsid w:val="7683699B"/>
    <w:rsid w:val="7683D71B"/>
    <w:rsid w:val="769DCE4B"/>
    <w:rsid w:val="76A352F2"/>
    <w:rsid w:val="7710667A"/>
    <w:rsid w:val="772E4484"/>
    <w:rsid w:val="77389F8E"/>
    <w:rsid w:val="7749AA83"/>
    <w:rsid w:val="77653464"/>
    <w:rsid w:val="77B71634"/>
    <w:rsid w:val="77DEA2B4"/>
    <w:rsid w:val="77E00A30"/>
    <w:rsid w:val="77F0C4EA"/>
    <w:rsid w:val="781B0C48"/>
    <w:rsid w:val="781F241E"/>
    <w:rsid w:val="7833A0C3"/>
    <w:rsid w:val="785FF9AA"/>
    <w:rsid w:val="78633DC2"/>
    <w:rsid w:val="788E7938"/>
    <w:rsid w:val="789444A6"/>
    <w:rsid w:val="78D1F18D"/>
    <w:rsid w:val="78DFD5F1"/>
    <w:rsid w:val="78F23064"/>
    <w:rsid w:val="78F80C6B"/>
    <w:rsid w:val="79579D90"/>
    <w:rsid w:val="7959F6B4"/>
    <w:rsid w:val="7980BA7D"/>
    <w:rsid w:val="79A5518B"/>
    <w:rsid w:val="79B5EA52"/>
    <w:rsid w:val="79BE7C89"/>
    <w:rsid w:val="79FE6998"/>
    <w:rsid w:val="79FF2F56"/>
    <w:rsid w:val="7A01D69C"/>
    <w:rsid w:val="7A71760B"/>
    <w:rsid w:val="7A91868C"/>
    <w:rsid w:val="7AB7BBCF"/>
    <w:rsid w:val="7B058ED1"/>
    <w:rsid w:val="7B19AE02"/>
    <w:rsid w:val="7B3C97D3"/>
    <w:rsid w:val="7B4E333E"/>
    <w:rsid w:val="7B6CCCE2"/>
    <w:rsid w:val="7B701C4B"/>
    <w:rsid w:val="7B75D51C"/>
    <w:rsid w:val="7B8E27FD"/>
    <w:rsid w:val="7BAB3B28"/>
    <w:rsid w:val="7BB0AC11"/>
    <w:rsid w:val="7BBF2ACE"/>
    <w:rsid w:val="7BEF50C6"/>
    <w:rsid w:val="7C31B577"/>
    <w:rsid w:val="7C544636"/>
    <w:rsid w:val="7C6AEA0F"/>
    <w:rsid w:val="7C82F5B4"/>
    <w:rsid w:val="7C8D155E"/>
    <w:rsid w:val="7CB0B3F9"/>
    <w:rsid w:val="7CB1C152"/>
    <w:rsid w:val="7CDDB898"/>
    <w:rsid w:val="7CF170F8"/>
    <w:rsid w:val="7D020E7B"/>
    <w:rsid w:val="7D0535A9"/>
    <w:rsid w:val="7D0BE773"/>
    <w:rsid w:val="7D1B9DDD"/>
    <w:rsid w:val="7D49BF42"/>
    <w:rsid w:val="7D6F7ABD"/>
    <w:rsid w:val="7D7E7E3B"/>
    <w:rsid w:val="7D92BE6D"/>
    <w:rsid w:val="7DF61991"/>
    <w:rsid w:val="7DFC1EC4"/>
    <w:rsid w:val="7E1FF493"/>
    <w:rsid w:val="7E211004"/>
    <w:rsid w:val="7E3697BE"/>
    <w:rsid w:val="7E48661C"/>
    <w:rsid w:val="7E5BF4D3"/>
    <w:rsid w:val="7E6762F7"/>
    <w:rsid w:val="7E6D6591"/>
    <w:rsid w:val="7E781C25"/>
    <w:rsid w:val="7E871403"/>
    <w:rsid w:val="7ECFBCD1"/>
    <w:rsid w:val="7ED7A415"/>
    <w:rsid w:val="7F2D8817"/>
    <w:rsid w:val="7F8EBE85"/>
    <w:rsid w:val="7FA7F97A"/>
    <w:rsid w:val="7FD3CEA5"/>
    <w:rsid w:val="7FD793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76F36A2"/>
  <w15:chartTrackingRefBased/>
  <w15:docId w15:val="{D38D80B5-98B7-4919-9F8A-2B850CB4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30"/>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30"/>
      </w:numPr>
      <w:spacing w:before="240" w:after="60"/>
      <w:outlineLvl w:val="1"/>
    </w:pPr>
    <w:rPr>
      <w:b/>
      <w:sz w:val="28"/>
    </w:rPr>
  </w:style>
  <w:style w:type="paragraph" w:styleId="Heading3">
    <w:name w:val="heading 3"/>
    <w:basedOn w:val="Normal"/>
    <w:next w:val="Normal"/>
    <w:qFormat/>
    <w:pPr>
      <w:keepNext/>
      <w:numPr>
        <w:ilvl w:val="2"/>
        <w:numId w:val="30"/>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30"/>
      </w:numPr>
      <w:spacing w:before="240" w:after="60"/>
      <w:outlineLvl w:val="4"/>
    </w:pPr>
    <w:rPr>
      <w:b/>
    </w:rPr>
  </w:style>
  <w:style w:type="paragraph" w:styleId="Heading6">
    <w:name w:val="heading 6"/>
    <w:basedOn w:val="Normal"/>
    <w:next w:val="Normal"/>
    <w:qFormat/>
    <w:pPr>
      <w:numPr>
        <w:ilvl w:val="5"/>
        <w:numId w:val="30"/>
      </w:numPr>
      <w:spacing w:before="240" w:after="60"/>
      <w:outlineLvl w:val="5"/>
    </w:pPr>
    <w:rPr>
      <w:i/>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31"/>
      </w:numPr>
    </w:pPr>
  </w:style>
  <w:style w:type="paragraph" w:customStyle="1" w:styleId="SubListNumber">
    <w:name w:val="Sub List Number"/>
    <w:basedOn w:val="ListAlpa"/>
    <w:pPr>
      <w:numPr>
        <w:numId w:val="32"/>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8" ma:contentTypeDescription="Create a new document." ma:contentTypeScope="" ma:versionID="1d51e4feaac9d23be2f67184d87fc7c2">
  <xsd:schema xmlns:xsd="http://www.w3.org/2001/XMLSchema" xmlns:xs="http://www.w3.org/2001/XMLSchema" xmlns:p="http://schemas.microsoft.com/office/2006/metadata/properties" xmlns:ns2="c5fa402f-53ec-4b2a-b19a-c314125128fb" targetNamespace="http://schemas.microsoft.com/office/2006/metadata/properties" ma:root="true" ma:fieldsID="5d060fb0b1618a74467ab19d51e8ce76"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D2A9F2-C5FB-4190-BC88-DD62BBD0B73C}">
  <ds:schemaRefs>
    <ds:schemaRef ds:uri="http://schemas.microsoft.com/sharepoint/v3/contenttype/forms"/>
  </ds:schemaRefs>
</ds:datastoreItem>
</file>

<file path=customXml/itemProps2.xml><?xml version="1.0" encoding="utf-8"?>
<ds:datastoreItem xmlns:ds="http://schemas.openxmlformats.org/officeDocument/2006/customXml" ds:itemID="{6767AD83-4C69-487E-BE6F-F8E4ED3470B7}"/>
</file>

<file path=customXml/itemProps3.xml><?xml version="1.0" encoding="utf-8"?>
<ds:datastoreItem xmlns:ds="http://schemas.openxmlformats.org/officeDocument/2006/customXml" ds:itemID="{B15408BE-B696-4EAF-B5F8-734AAC0D3A00}"/>
</file>

<file path=docProps/app.xml><?xml version="1.0" encoding="utf-8"?>
<Properties xmlns="http://schemas.openxmlformats.org/officeDocument/2006/extended-properties" xmlns:vt="http://schemas.openxmlformats.org/officeDocument/2006/docPropsVTypes">
  <Template>SDD.dot</Template>
  <TotalTime>0</TotalTime>
  <Pages>18</Pages>
  <Words>3754</Words>
  <Characters>21400</Characters>
  <Application>Microsoft Office Word</Application>
  <DocSecurity>0</DocSecurity>
  <Lines>178</Lines>
  <Paragraphs>50</Paragraphs>
  <ScaleCrop>false</ScaleCrop>
  <Company>Microsoft</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Alvarez, Gilbert</cp:lastModifiedBy>
  <cp:revision>82</cp:revision>
  <cp:lastPrinted>2004-02-16T22:39:00Z</cp:lastPrinted>
  <dcterms:created xsi:type="dcterms:W3CDTF">2020-03-08T18:59:00Z</dcterms:created>
  <dcterms:modified xsi:type="dcterms:W3CDTF">2020-03-08T18:59:00Z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0x010100DE0142122979FF49B9E3B7F8475445BF</vt:lpwstr>
  </property>
</Properties>
</file>