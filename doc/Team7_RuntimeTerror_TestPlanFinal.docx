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A372AAB" w:rsidP="20515D6F" w:rsidRDefault="68F74F47" w14:paraId="27FAECB5" w14:textId="08B76BC9">
      <w:pPr>
        <w:pStyle w:val="Title"/>
      </w:pPr>
      <w:r>
        <w:t>RuntimeTerror</w:t>
      </w:r>
    </w:p>
    <w:p w:rsidR="00941D93" w:rsidRDefault="00941D93" w14:paraId="6F1EDC31" w14:textId="77777777">
      <w:pPr>
        <w:pStyle w:val="Title"/>
      </w:pPr>
      <w:r>
        <w:t xml:space="preserve">Test plan  </w:t>
      </w:r>
    </w:p>
    <w:p w:rsidR="00941D93" w:rsidRDefault="00941D93" w14:paraId="40C13AE3" w14:textId="3BBCD7DB">
      <w:pPr>
        <w:pStyle w:val="Subtitle"/>
      </w:pPr>
      <w:r w:rsidR="00941D93">
        <w:rPr/>
        <w:t xml:space="preserve">Version </w:t>
      </w:r>
      <w:r w:rsidR="00901C3D">
        <w:rPr/>
        <w:t>2.</w:t>
      </w:r>
      <w:r w:rsidR="2E00E9D3">
        <w:rPr/>
        <w:t>2</w:t>
      </w:r>
    </w:p>
    <w:p w:rsidR="00941D93" w:rsidP="20515D6F" w:rsidRDefault="5FFB519D" w14:paraId="12C6C60B" w14:textId="12810136">
      <w:pPr>
        <w:pStyle w:val="Subtitle"/>
      </w:pPr>
      <w:r>
        <w:t>04/16/2020</w:t>
      </w:r>
    </w:p>
    <w:p w:rsidR="00941D93" w:rsidRDefault="00941D93" w14:paraId="672A6659" w14:textId="77777777">
      <w:pPr>
        <w:pStyle w:val="DocControlHeading"/>
        <w:sectPr w:rsidR="00941D93">
          <w:headerReference w:type="default" r:id="rId10"/>
          <w:footerReference w:type="default" r:id="rId11"/>
          <w:pgSz w:w="12240" w:h="15840" w:orient="portrait" w:code="1"/>
          <w:pgMar w:top="1440" w:right="1440" w:bottom="1440" w:left="1800" w:header="720" w:footer="720" w:gutter="0"/>
          <w:pgNumType w:fmt="lowerRoman"/>
          <w:cols w:space="720"/>
        </w:sectPr>
      </w:pPr>
      <w:bookmarkStart w:name="_Toc461626763" w:id="0"/>
      <w:bookmarkStart w:name="_Toc461628993" w:id="1"/>
      <w:bookmarkStart w:name="_Toc461632035" w:id="2"/>
    </w:p>
    <w:p w:rsidR="00941D93" w:rsidRDefault="00941D93" w14:paraId="206C43ED" w14:textId="77777777">
      <w:pPr>
        <w:pStyle w:val="DocControlHeading"/>
      </w:pPr>
      <w:bookmarkStart w:name="_Toc38998542" w:id="3"/>
      <w:r>
        <w:t>Document Control</w:t>
      </w:r>
      <w:bookmarkEnd w:id="0"/>
      <w:bookmarkEnd w:id="1"/>
      <w:bookmarkEnd w:id="2"/>
      <w:bookmarkEnd w:id="3"/>
    </w:p>
    <w:p w:rsidR="00941D93" w:rsidRDefault="00941D93" w14:paraId="4894EE75" w14:textId="77777777">
      <w:pPr>
        <w:pStyle w:val="DocControlHeading2"/>
      </w:pPr>
      <w:bookmarkStart w:name="_Toc461626764" w:id="4"/>
      <w:bookmarkStart w:name="_Toc461628994" w:id="5"/>
      <w:bookmarkStart w:name="_Toc461632036" w:id="6"/>
      <w:bookmarkStart w:name="_Toc38998543" w:id="7"/>
      <w:r>
        <w:t>Approval</w:t>
      </w:r>
      <w:bookmarkEnd w:id="4"/>
      <w:bookmarkEnd w:id="5"/>
      <w:bookmarkEnd w:id="6"/>
      <w:bookmarkEnd w:id="7"/>
    </w:p>
    <w:p w:rsidR="00941D93" w:rsidRDefault="00941D93" w14:paraId="55A3739B" w14:textId="77777777">
      <w:pPr>
        <w:pStyle w:val="Paragraph"/>
      </w:pPr>
      <w:r>
        <w:t>The Guidance Team and the customer shall approve this document.</w:t>
      </w:r>
    </w:p>
    <w:p w:rsidR="00941D93" w:rsidRDefault="00941D93" w14:paraId="2A5DB65E" w14:textId="77777777">
      <w:pPr>
        <w:pStyle w:val="DocControlHeading2"/>
      </w:pPr>
      <w:bookmarkStart w:name="_Toc461626765" w:id="8"/>
      <w:bookmarkStart w:name="_Toc461628995" w:id="9"/>
      <w:bookmarkStart w:name="_Toc461632037" w:id="10"/>
      <w:bookmarkStart w:name="_Toc38998544" w:id="11"/>
      <w:r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:rsidTr="6BE23467" w14:paraId="3621CFBB" w14:textId="77777777">
        <w:tc>
          <w:tcPr>
            <w:tcW w:w="4428" w:type="dxa"/>
            <w:tcMar/>
          </w:tcPr>
          <w:p w:rsidR="00941D93" w:rsidRDefault="00941D93" w14:paraId="164D663C" w14:textId="77777777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  <w:tcMar/>
          </w:tcPr>
          <w:p w:rsidR="00941D93" w:rsidRDefault="49182A3A" w14:paraId="0A37501D" w14:textId="2D19A19D">
            <w:r>
              <w:t>1.0</w:t>
            </w:r>
          </w:p>
        </w:tc>
      </w:tr>
      <w:tr w:rsidR="00941D93" w:rsidTr="6BE23467" w14:paraId="79B7F8D3" w14:textId="77777777">
        <w:tc>
          <w:tcPr>
            <w:tcW w:w="4428" w:type="dxa"/>
            <w:tcMar/>
          </w:tcPr>
          <w:p w:rsidR="00941D93" w:rsidRDefault="00941D93" w14:paraId="08FD4353" w14:textId="77777777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  <w:tcMar/>
          </w:tcPr>
          <w:p w:rsidR="00941D93" w:rsidRDefault="00941D93" w14:paraId="5DAB6C7B" w14:textId="1F1E5756">
            <w:r w:rsidR="513870C4">
              <w:rPr/>
              <w:t>2.2</w:t>
            </w:r>
          </w:p>
        </w:tc>
      </w:tr>
      <w:tr w:rsidR="00941D93" w:rsidTr="6BE23467" w14:paraId="4802E998" w14:textId="77777777">
        <w:tc>
          <w:tcPr>
            <w:tcW w:w="4428" w:type="dxa"/>
            <w:tcMar/>
          </w:tcPr>
          <w:p w:rsidR="00941D93" w:rsidRDefault="00941D93" w14:paraId="50FD86FA" w14:textId="77777777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  <w:tcMar/>
          </w:tcPr>
          <w:p w:rsidR="00941D93" w:rsidRDefault="7D740275" w14:paraId="02EB378F" w14:textId="02991081">
            <w:r>
              <w:t>$$$</w:t>
            </w:r>
          </w:p>
        </w:tc>
      </w:tr>
      <w:tr w:rsidR="00941D93" w:rsidTr="6BE23467" w14:paraId="3E43F795" w14:textId="77777777">
        <w:tc>
          <w:tcPr>
            <w:tcW w:w="4428" w:type="dxa"/>
            <w:tcMar/>
          </w:tcPr>
          <w:p w:rsidR="00941D93" w:rsidRDefault="00941D93" w14:paraId="2297BAEF" w14:textId="77777777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  <w:tcMar/>
          </w:tcPr>
          <w:p w:rsidR="00941D93" w:rsidRDefault="1537A9F0" w14:paraId="6A05A809" w14:textId="07EC0907">
            <w:r w:rsidR="7B744122">
              <w:rPr/>
              <w:t>04/</w:t>
            </w:r>
            <w:r w:rsidR="095D48DF">
              <w:rPr/>
              <w:t>28</w:t>
            </w:r>
            <w:r w:rsidR="7B744122">
              <w:rPr/>
              <w:t>/2020</w:t>
            </w:r>
          </w:p>
        </w:tc>
      </w:tr>
      <w:tr w:rsidR="00941D93" w:rsidTr="6BE23467" w14:paraId="683248D2" w14:textId="77777777">
        <w:tc>
          <w:tcPr>
            <w:tcW w:w="4428" w:type="dxa"/>
            <w:tcMar/>
          </w:tcPr>
          <w:p w:rsidR="00941D93" w:rsidRDefault="00941D93" w14:paraId="5954F1B7" w14:textId="77777777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  <w:tcMar/>
          </w:tcPr>
          <w:p w:rsidR="00941D93" w:rsidRDefault="4F3591C9" w14:paraId="5A39BBE3" w14:textId="597B65F8">
            <w:r w:rsidR="6CF5AD6F">
              <w:rPr/>
              <w:t>04/</w:t>
            </w:r>
            <w:r w:rsidR="74BB4F78">
              <w:rPr/>
              <w:t>30</w:t>
            </w:r>
            <w:r w:rsidR="6CF5AD6F">
              <w:rPr/>
              <w:t>/2020</w:t>
            </w:r>
          </w:p>
        </w:tc>
      </w:tr>
      <w:tr w:rsidR="00941D93" w:rsidTr="6BE23467" w14:paraId="61220FA6" w14:textId="77777777">
        <w:tc>
          <w:tcPr>
            <w:tcW w:w="4428" w:type="dxa"/>
            <w:tcMar/>
          </w:tcPr>
          <w:p w:rsidR="00941D93" w:rsidRDefault="00941D93" w14:paraId="74A20F4E" w14:textId="77777777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  <w:tcMar/>
          </w:tcPr>
          <w:p w:rsidR="00941D93" w:rsidRDefault="3B63A62A" w14:paraId="41C8F396" w14:textId="16A66E2E">
            <w:r w:rsidR="40DBDE47">
              <w:rPr/>
              <w:t>0</w:t>
            </w:r>
            <w:r w:rsidR="485146C0">
              <w:rPr/>
              <w:t>5</w:t>
            </w:r>
            <w:r w:rsidR="40DBDE47">
              <w:rPr/>
              <w:t>/</w:t>
            </w:r>
            <w:r w:rsidR="3D733EFD">
              <w:rPr/>
              <w:t>01</w:t>
            </w:r>
            <w:r w:rsidR="40DBDE47">
              <w:rPr/>
              <w:t>/2020</w:t>
            </w:r>
          </w:p>
        </w:tc>
      </w:tr>
    </w:tbl>
    <w:p w:rsidR="00941D93" w:rsidRDefault="00941D93" w14:paraId="78934FBF" w14:textId="77777777">
      <w:pPr>
        <w:pStyle w:val="DocControlHeading2"/>
      </w:pPr>
      <w:bookmarkStart w:name="_Toc461626766" w:id="12"/>
      <w:bookmarkStart w:name="_Toc461628996" w:id="13"/>
      <w:bookmarkStart w:name="_Toc461632038" w:id="14"/>
      <w:bookmarkStart w:name="_Toc38998545" w:id="15"/>
      <w:r>
        <w:t>Distribution List</w:t>
      </w:r>
      <w:bookmarkEnd w:id="12"/>
      <w:bookmarkEnd w:id="13"/>
      <w:bookmarkEnd w:id="14"/>
      <w:bookmarkEnd w:id="15"/>
    </w:p>
    <w:p w:rsidR="00941D93" w:rsidRDefault="00941D93" w14:paraId="58854CE7" w14:textId="77777777">
      <w:pPr>
        <w:pStyle w:val="Paragraph"/>
      </w:pPr>
      <w:r>
        <w:t>This following list of people shall receive a copy of this document every time a new version of this document becomes available:</w:t>
      </w:r>
    </w:p>
    <w:p w:rsidR="00941D93" w:rsidRDefault="00941D93" w14:paraId="74107093" w14:textId="213F2A72">
      <w:pPr>
        <w:ind w:left="2160"/>
      </w:pPr>
      <w:r>
        <w:t>Guidance Team Members:</w:t>
      </w:r>
      <w:r w:rsidR="528AE205">
        <w:t xml:space="preserve"> Dr. Steven Roach</w:t>
      </w:r>
    </w:p>
    <w:p w:rsidR="528AE205" w:rsidP="20515D6F" w:rsidRDefault="03D947C3" w14:paraId="7213F6C8" w14:textId="2CD62854">
      <w:pPr>
        <w:ind w:left="4320"/>
      </w:pPr>
      <w:r>
        <w:t xml:space="preserve">     Jake Lasely</w:t>
      </w:r>
    </w:p>
    <w:p w:rsidR="00941D93" w:rsidRDefault="00941D93" w14:paraId="72A3D3EC" w14:textId="77777777">
      <w:pPr>
        <w:ind w:left="2160"/>
      </w:pPr>
    </w:p>
    <w:p w:rsidR="00941D93" w:rsidRDefault="00941D93" w14:paraId="592C4AB8" w14:textId="2035C1E5">
      <w:pPr>
        <w:ind w:left="1440" w:firstLine="720"/>
      </w:pPr>
      <w:r>
        <w:t xml:space="preserve">Customer: </w:t>
      </w:r>
      <w:r w:rsidR="0C41460A">
        <w:t xml:space="preserve">                           Mr.Baltazar Santella</w:t>
      </w:r>
      <w:r>
        <w:tab/>
      </w:r>
    </w:p>
    <w:p w:rsidR="0C41460A" w:rsidP="20515D6F" w:rsidRDefault="2F807A5C" w14:paraId="0B77D04B" w14:textId="2EF54D37">
      <w:pPr>
        <w:ind w:left="4320"/>
      </w:pPr>
      <w:r>
        <w:t xml:space="preserve">     Ms.Herandy Vasquez</w:t>
      </w:r>
    </w:p>
    <w:p w:rsidR="0C41460A" w:rsidP="20515D6F" w:rsidRDefault="2F807A5C" w14:paraId="30D02F39" w14:textId="4D201653">
      <w:pPr>
        <w:ind w:left="4320"/>
      </w:pPr>
      <w:r>
        <w:t xml:space="preserve">     Mr.Vincent Fonseca</w:t>
      </w:r>
    </w:p>
    <w:p w:rsidR="0C41460A" w:rsidP="20515D6F" w:rsidRDefault="2F807A5C" w14:paraId="080186A6" w14:textId="3A68DD4D">
      <w:pPr>
        <w:ind w:left="4320"/>
      </w:pPr>
      <w:r>
        <w:t xml:space="preserve">     Ms. Florencia Larsen</w:t>
      </w:r>
    </w:p>
    <w:p w:rsidR="0C41460A" w:rsidP="20515D6F" w:rsidRDefault="2F807A5C" w14:paraId="54871071" w14:textId="739240B8">
      <w:pPr>
        <w:ind w:left="4320"/>
      </w:pPr>
      <w:r>
        <w:t xml:space="preserve">     Mr. Eric de Nava</w:t>
      </w:r>
    </w:p>
    <w:p w:rsidR="00941D93" w:rsidRDefault="0C41460A" w14:paraId="0D0B940D" w14:textId="50C34C48">
      <w:pPr>
        <w:ind w:left="1440" w:firstLine="720"/>
      </w:pPr>
      <w:r>
        <w:t xml:space="preserve"> </w:t>
      </w:r>
    </w:p>
    <w:p w:rsidR="00941D93" w:rsidRDefault="00941D93" w14:paraId="093BC756" w14:textId="2EC36ACA">
      <w:pPr>
        <w:ind w:left="1440" w:firstLine="720"/>
      </w:pPr>
      <w:r>
        <w:t>Software Team Members:</w:t>
      </w:r>
      <w:r w:rsidR="6B2D35BE">
        <w:t xml:space="preserve">  Gilbert Alvarez</w:t>
      </w:r>
    </w:p>
    <w:p w:rsidR="6B2D35BE" w:rsidP="20515D6F" w:rsidRDefault="78C9D6B9" w14:paraId="157C73FA" w14:textId="130604D6">
      <w:pPr>
        <w:ind w:left="3600" w:firstLine="720"/>
      </w:pPr>
      <w:r>
        <w:t xml:space="preserve">     Jose Gallardo</w:t>
      </w:r>
    </w:p>
    <w:p w:rsidR="6B2D35BE" w:rsidP="20515D6F" w:rsidRDefault="78C9D6B9" w14:paraId="5B778306" w14:textId="13D0C6FD">
      <w:pPr>
        <w:ind w:left="4320"/>
      </w:pPr>
      <w:r>
        <w:t xml:space="preserve">     Itzel Rivas</w:t>
      </w:r>
    </w:p>
    <w:p w:rsidR="6B2D35BE" w:rsidP="20515D6F" w:rsidRDefault="78C9D6B9" w14:paraId="1B41C822" w14:textId="453FF64B">
      <w:pPr>
        <w:ind w:left="3600" w:firstLine="720"/>
      </w:pPr>
      <w:r>
        <w:t xml:space="preserve">     Eder Rodriguez</w:t>
      </w:r>
    </w:p>
    <w:p w:rsidR="6B2D35BE" w:rsidP="20515D6F" w:rsidRDefault="78C9D6B9" w14:paraId="5AA53D78" w14:textId="66E4D6A1">
      <w:pPr>
        <w:ind w:left="4320"/>
      </w:pPr>
      <w:r>
        <w:t xml:space="preserve">     Nusrat Sarmin</w:t>
      </w:r>
    </w:p>
    <w:p w:rsidR="00941D93" w:rsidRDefault="00941D93" w14:paraId="090AC0D6" w14:textId="77777777">
      <w:pPr>
        <w:pStyle w:val="DocControlHeading2"/>
      </w:pPr>
      <w:bookmarkStart w:name="_Toc461626767" w:id="16"/>
      <w:bookmarkStart w:name="_Toc461628997" w:id="17"/>
      <w:bookmarkStart w:name="_Toc461632039" w:id="18"/>
      <w:bookmarkStart w:name="_Toc38998546" w:id="19"/>
      <w:r>
        <w:t>Change Summary</w:t>
      </w:r>
      <w:bookmarkEnd w:id="16"/>
      <w:bookmarkEnd w:id="17"/>
      <w:bookmarkEnd w:id="18"/>
      <w:bookmarkEnd w:id="19"/>
    </w:p>
    <w:p w:rsidR="00941D93" w:rsidRDefault="00941D93" w14:paraId="076906EA" w14:textId="77777777">
      <w:pPr>
        <w:pStyle w:val="Paragraph"/>
      </w:pPr>
      <w:r>
        <w:t>The following table details changes made between versions of this document</w:t>
      </w:r>
    </w:p>
    <w:p w:rsidR="00941D93" w:rsidRDefault="00941D93" w14:paraId="0E27B00A" w14:textId="77777777">
      <w:pPr>
        <w:ind w:left="144"/>
      </w:pPr>
    </w:p>
    <w:tbl>
      <w:tblPr>
        <w:tblW w:w="0" w:type="auto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:rsidTr="6BE23467" w14:paraId="7F339CDC" w14:textId="77777777">
        <w:tc>
          <w:tcPr>
            <w:tcW w:w="1764" w:type="dxa"/>
            <w:tcMar/>
          </w:tcPr>
          <w:p w:rsidR="00941D93" w:rsidRDefault="00941D93" w14:paraId="6B814A1E" w14:textId="77777777">
            <w:pPr>
              <w:jc w:val="center"/>
            </w:pPr>
            <w:r>
              <w:t>Version</w:t>
            </w:r>
          </w:p>
        </w:tc>
        <w:tc>
          <w:tcPr>
            <w:tcW w:w="1170" w:type="dxa"/>
            <w:tcMar/>
          </w:tcPr>
          <w:p w:rsidR="00941D93" w:rsidRDefault="00941D93" w14:paraId="491072FA" w14:textId="77777777">
            <w:pPr>
              <w:jc w:val="center"/>
            </w:pPr>
            <w:r>
              <w:t>Date</w:t>
            </w:r>
          </w:p>
        </w:tc>
        <w:tc>
          <w:tcPr>
            <w:tcW w:w="1800" w:type="dxa"/>
            <w:tcMar/>
          </w:tcPr>
          <w:p w:rsidR="00941D93" w:rsidRDefault="00941D93" w14:paraId="01463D2C" w14:textId="77777777">
            <w:pPr>
              <w:jc w:val="center"/>
            </w:pPr>
            <w:r>
              <w:t>Modifier</w:t>
            </w:r>
          </w:p>
        </w:tc>
        <w:tc>
          <w:tcPr>
            <w:tcW w:w="3978" w:type="dxa"/>
            <w:tcMar/>
          </w:tcPr>
          <w:p w:rsidR="00941D93" w:rsidRDefault="00941D93" w14:paraId="31FF54C8" w14:textId="77777777">
            <w:pPr>
              <w:jc w:val="center"/>
            </w:pPr>
            <w:r>
              <w:t>Description</w:t>
            </w:r>
          </w:p>
        </w:tc>
      </w:tr>
      <w:tr w:rsidR="00941D93" w:rsidTr="6BE23467" w14:paraId="60061E4C" w14:textId="77777777">
        <w:tc>
          <w:tcPr>
            <w:tcW w:w="1764" w:type="dxa"/>
            <w:tcMar/>
          </w:tcPr>
          <w:p w:rsidR="00941D93" w:rsidRDefault="172EE83E" w14:paraId="44EAFD9C" w14:textId="496591A3">
            <w:pPr>
              <w:jc w:val="center"/>
            </w:pPr>
            <w:r>
              <w:t>1.0</w:t>
            </w:r>
          </w:p>
        </w:tc>
        <w:tc>
          <w:tcPr>
            <w:tcW w:w="1170" w:type="dxa"/>
            <w:tcMar/>
          </w:tcPr>
          <w:p w:rsidR="00941D93" w:rsidRDefault="172EE83E" w14:paraId="4B94D5A5" w14:textId="5E014B09">
            <w:pPr>
              <w:jc w:val="center"/>
            </w:pPr>
            <w:r>
              <w:t>04/10/2020</w:t>
            </w:r>
          </w:p>
        </w:tc>
        <w:tc>
          <w:tcPr>
            <w:tcW w:w="1800" w:type="dxa"/>
            <w:tcMar/>
          </w:tcPr>
          <w:p w:rsidR="00941D93" w:rsidRDefault="172EE83E" w14:paraId="3DEEC669" w14:textId="039BEDC5">
            <w:pPr>
              <w:jc w:val="center"/>
            </w:pPr>
            <w:r>
              <w:t>Jose Gallardo</w:t>
            </w:r>
          </w:p>
        </w:tc>
        <w:tc>
          <w:tcPr>
            <w:tcW w:w="3978" w:type="dxa"/>
            <w:tcMar/>
          </w:tcPr>
          <w:p w:rsidR="00941D93" w:rsidRDefault="172EE83E" w14:paraId="44016AFE" w14:textId="5846060D">
            <w:pPr>
              <w:pStyle w:val="TableText"/>
              <w:widowControl/>
              <w:spacing w:before="0" w:after="0"/>
            </w:pPr>
            <w:r>
              <w:t>Created document</w:t>
            </w:r>
          </w:p>
          <w:p w:rsidR="00941D93" w:rsidRDefault="00941D93" w14:paraId="3656B9AB" w14:textId="1ADE8381">
            <w:pPr>
              <w:pStyle w:val="TableText"/>
              <w:widowControl/>
              <w:spacing w:before="0" w:after="0"/>
            </w:pPr>
          </w:p>
        </w:tc>
      </w:tr>
      <w:tr w:rsidR="00941D93" w:rsidTr="6BE23467" w14:paraId="45FB0818" w14:textId="77777777">
        <w:tc>
          <w:tcPr>
            <w:tcW w:w="1764" w:type="dxa"/>
            <w:tcMar/>
          </w:tcPr>
          <w:p w:rsidR="00941D93" w:rsidP="5FC2D3F1" w:rsidRDefault="172EE83E" w14:paraId="049F31CB" w14:textId="770584A5">
            <w:pPr>
              <w:jc w:val="center"/>
            </w:pPr>
            <w:r>
              <w:t>1.1</w:t>
            </w:r>
          </w:p>
        </w:tc>
        <w:tc>
          <w:tcPr>
            <w:tcW w:w="1170" w:type="dxa"/>
            <w:tcMar/>
          </w:tcPr>
          <w:p w:rsidR="00941D93" w:rsidRDefault="172EE83E" w14:paraId="53128261" w14:textId="7D2C93E3">
            <w:r>
              <w:t>04/10/2020</w:t>
            </w:r>
          </w:p>
        </w:tc>
        <w:tc>
          <w:tcPr>
            <w:tcW w:w="1800" w:type="dxa"/>
            <w:tcMar/>
          </w:tcPr>
          <w:p w:rsidR="00941D93" w:rsidRDefault="172EE83E" w14:paraId="62486C05" w14:textId="5B6CF54C">
            <w:r>
              <w:t>Jose Gallardo</w:t>
            </w:r>
          </w:p>
        </w:tc>
        <w:tc>
          <w:tcPr>
            <w:tcW w:w="3978" w:type="dxa"/>
            <w:tcMar/>
          </w:tcPr>
          <w:p w:rsidR="00941D93" w:rsidRDefault="172EE83E" w14:paraId="4101652C" w14:textId="671444E4">
            <w:r>
              <w:t xml:space="preserve">Added Purpose </w:t>
            </w:r>
          </w:p>
        </w:tc>
      </w:tr>
      <w:tr w:rsidR="00941D93" w:rsidTr="6BE23467" w14:paraId="4B99056E" w14:textId="77777777">
        <w:tc>
          <w:tcPr>
            <w:tcW w:w="1764" w:type="dxa"/>
            <w:tcMar/>
          </w:tcPr>
          <w:p w:rsidR="00941D93" w:rsidP="5FC2D3F1" w:rsidRDefault="172EE83E" w14:paraId="1299C43A" w14:textId="466566F7">
            <w:pPr>
              <w:jc w:val="center"/>
            </w:pPr>
            <w:r>
              <w:t>1.2</w:t>
            </w:r>
          </w:p>
        </w:tc>
        <w:tc>
          <w:tcPr>
            <w:tcW w:w="1170" w:type="dxa"/>
            <w:tcMar/>
          </w:tcPr>
          <w:p w:rsidR="00941D93" w:rsidRDefault="172EE83E" w14:paraId="4DDBEF00" w14:textId="480E5D80">
            <w:r>
              <w:t>04/12/2020</w:t>
            </w:r>
          </w:p>
        </w:tc>
        <w:tc>
          <w:tcPr>
            <w:tcW w:w="1800" w:type="dxa"/>
            <w:tcMar/>
          </w:tcPr>
          <w:p w:rsidR="00941D93" w:rsidRDefault="172EE83E" w14:paraId="3461D779" w14:textId="1BCA9648">
            <w:r>
              <w:t>Itzel Rivas</w:t>
            </w:r>
          </w:p>
        </w:tc>
        <w:tc>
          <w:tcPr>
            <w:tcW w:w="3978" w:type="dxa"/>
            <w:tcMar/>
          </w:tcPr>
          <w:p w:rsidR="00941D93" w:rsidRDefault="172EE83E" w14:paraId="087B7D85" w14:textId="620C156F">
            <w:r>
              <w:t>Added Document Overview</w:t>
            </w:r>
          </w:p>
          <w:p w:rsidR="00941D93" w:rsidP="20515D6F" w:rsidRDefault="00941D93" w14:paraId="3CF2D8B6" w14:textId="5DC32AED"/>
        </w:tc>
      </w:tr>
      <w:tr w:rsidR="20515D6F" w:rsidTr="6BE23467" w14:paraId="1CEFFCBF" w14:textId="77777777">
        <w:tc>
          <w:tcPr>
            <w:tcW w:w="1764" w:type="dxa"/>
            <w:tcMar/>
          </w:tcPr>
          <w:p w:rsidR="172EE83E" w:rsidP="5FC2D3F1" w:rsidRDefault="172EE83E" w14:paraId="2EBABC30" w14:textId="27F54F8B">
            <w:pPr>
              <w:jc w:val="center"/>
            </w:pPr>
            <w:r>
              <w:t xml:space="preserve">1.3 </w:t>
            </w:r>
          </w:p>
        </w:tc>
        <w:tc>
          <w:tcPr>
            <w:tcW w:w="1170" w:type="dxa"/>
            <w:tcMar/>
          </w:tcPr>
          <w:p w:rsidR="172EE83E" w:rsidP="20515D6F" w:rsidRDefault="2F6FE52C" w14:paraId="140C3CC8" w14:textId="44E18479">
            <w:r>
              <w:t>04/12/2020</w:t>
            </w:r>
          </w:p>
        </w:tc>
        <w:tc>
          <w:tcPr>
            <w:tcW w:w="1800" w:type="dxa"/>
            <w:tcMar/>
          </w:tcPr>
          <w:p w:rsidR="172EE83E" w:rsidP="20515D6F" w:rsidRDefault="2F6FE52C" w14:paraId="5C2FAEF7" w14:textId="1B823483">
            <w:r>
              <w:t>Eder Rodriguez</w:t>
            </w:r>
          </w:p>
        </w:tc>
        <w:tc>
          <w:tcPr>
            <w:tcW w:w="3978" w:type="dxa"/>
            <w:tcMar/>
          </w:tcPr>
          <w:p w:rsidR="172EE83E" w:rsidP="20515D6F" w:rsidRDefault="2F6FE52C" w14:paraId="435D92A0" w14:textId="375C55C1">
            <w:r>
              <w:t xml:space="preserve">Added System Overview </w:t>
            </w:r>
            <w:r w:rsidR="6A95E2D9">
              <w:t>and Scope</w:t>
            </w:r>
          </w:p>
        </w:tc>
      </w:tr>
      <w:tr w:rsidR="20515D6F" w:rsidTr="6BE23467" w14:paraId="6157AB87" w14:textId="77777777">
        <w:tc>
          <w:tcPr>
            <w:tcW w:w="1764" w:type="dxa"/>
            <w:tcMar/>
          </w:tcPr>
          <w:p w:rsidR="172EE83E" w:rsidP="5FC2D3F1" w:rsidRDefault="172EE83E" w14:paraId="51C6253C" w14:textId="76892049">
            <w:pPr>
              <w:jc w:val="center"/>
            </w:pPr>
            <w:r>
              <w:t>1.4</w:t>
            </w:r>
          </w:p>
        </w:tc>
        <w:tc>
          <w:tcPr>
            <w:tcW w:w="1170" w:type="dxa"/>
            <w:tcMar/>
          </w:tcPr>
          <w:p w:rsidR="172EE83E" w:rsidP="20515D6F" w:rsidRDefault="2F6FE52C" w14:paraId="256C81CE" w14:textId="50DB23D4">
            <w:r>
              <w:t>04/13/2020</w:t>
            </w:r>
          </w:p>
        </w:tc>
        <w:tc>
          <w:tcPr>
            <w:tcW w:w="1800" w:type="dxa"/>
            <w:tcMar/>
          </w:tcPr>
          <w:p w:rsidR="172EE83E" w:rsidP="20515D6F" w:rsidRDefault="2F6FE52C" w14:paraId="52E5F320" w14:textId="09A8B1D7">
            <w:r>
              <w:t>Gilbert Alvarez</w:t>
            </w:r>
          </w:p>
        </w:tc>
        <w:tc>
          <w:tcPr>
            <w:tcW w:w="3978" w:type="dxa"/>
            <w:tcMar/>
          </w:tcPr>
          <w:p w:rsidR="172EE83E" w:rsidP="20515D6F" w:rsidRDefault="2F6FE52C" w14:paraId="3976D078" w14:textId="5746E1F5">
            <w:r>
              <w:t>Added Suspension and Exit Criteria</w:t>
            </w:r>
          </w:p>
        </w:tc>
      </w:tr>
      <w:tr w:rsidR="20515D6F" w:rsidTr="6BE23467" w14:paraId="2D8548CB" w14:textId="77777777">
        <w:tc>
          <w:tcPr>
            <w:tcW w:w="1764" w:type="dxa"/>
            <w:tcMar/>
          </w:tcPr>
          <w:p w:rsidR="172EE83E" w:rsidP="5FC2D3F1" w:rsidRDefault="172EE83E" w14:paraId="3D9AC750" w14:textId="302C0669">
            <w:pPr>
              <w:jc w:val="center"/>
            </w:pPr>
            <w:r>
              <w:t>1.5</w:t>
            </w:r>
          </w:p>
        </w:tc>
        <w:tc>
          <w:tcPr>
            <w:tcW w:w="1170" w:type="dxa"/>
            <w:tcMar/>
          </w:tcPr>
          <w:p w:rsidR="172EE83E" w:rsidP="20515D6F" w:rsidRDefault="2F6FE52C" w14:paraId="3C81E588" w14:textId="366D67E3">
            <w:r>
              <w:t>04/14/2020</w:t>
            </w:r>
          </w:p>
        </w:tc>
        <w:tc>
          <w:tcPr>
            <w:tcW w:w="1800" w:type="dxa"/>
            <w:tcMar/>
          </w:tcPr>
          <w:p w:rsidR="172EE83E" w:rsidP="20515D6F" w:rsidRDefault="2F6FE52C" w14:paraId="2639D7D8" w14:textId="7089AA01">
            <w:r>
              <w:t>Jose Gallardo</w:t>
            </w:r>
          </w:p>
        </w:tc>
        <w:tc>
          <w:tcPr>
            <w:tcW w:w="3978" w:type="dxa"/>
            <w:tcMar/>
          </w:tcPr>
          <w:p w:rsidR="172EE83E" w:rsidP="20515D6F" w:rsidRDefault="2F6FE52C" w14:paraId="3FC79D5C" w14:textId="1DA51B2A">
            <w:r>
              <w:t>Added Section 2</w:t>
            </w:r>
          </w:p>
        </w:tc>
      </w:tr>
      <w:tr w:rsidR="20515D6F" w:rsidTr="6BE23467" w14:paraId="338BDF2F" w14:textId="77777777">
        <w:tc>
          <w:tcPr>
            <w:tcW w:w="1764" w:type="dxa"/>
            <w:tcMar/>
          </w:tcPr>
          <w:p w:rsidR="172EE83E" w:rsidP="5FC2D3F1" w:rsidRDefault="172EE83E" w14:paraId="6CC70C83" w14:textId="4D465523">
            <w:pPr>
              <w:jc w:val="center"/>
            </w:pPr>
            <w:r>
              <w:t>1.6</w:t>
            </w:r>
          </w:p>
        </w:tc>
        <w:tc>
          <w:tcPr>
            <w:tcW w:w="1170" w:type="dxa"/>
            <w:tcMar/>
          </w:tcPr>
          <w:p w:rsidR="172EE83E" w:rsidP="20515D6F" w:rsidRDefault="2F6FE52C" w14:paraId="7688B0D8" w14:textId="12E39B89">
            <w:r>
              <w:t>04/</w:t>
            </w:r>
            <w:r w:rsidR="71096648">
              <w:t>1</w:t>
            </w:r>
            <w:r w:rsidR="46AF3679">
              <w:t>6</w:t>
            </w:r>
            <w:r>
              <w:t>/2020</w:t>
            </w:r>
          </w:p>
        </w:tc>
        <w:tc>
          <w:tcPr>
            <w:tcW w:w="1800" w:type="dxa"/>
            <w:tcMar/>
          </w:tcPr>
          <w:p w:rsidR="20515D6F" w:rsidP="20515D6F" w:rsidRDefault="1D3F7DBC" w14:paraId="55EBB265" w14:textId="05974F39">
            <w:r>
              <w:t>Jose Gallardo</w:t>
            </w:r>
          </w:p>
          <w:p w:rsidR="20515D6F" w:rsidP="175EE9E8" w:rsidRDefault="1D3F7DBC" w14:paraId="575BE5E5" w14:textId="33F0AB34">
            <w:r>
              <w:t>Eder Rodriguez</w:t>
            </w:r>
          </w:p>
          <w:p w:rsidR="20515D6F" w:rsidP="175EE9E8" w:rsidRDefault="1D3F7DBC" w14:paraId="5D6995DE" w14:textId="37D5FBA8">
            <w:r>
              <w:t>Itzel Rivas</w:t>
            </w:r>
          </w:p>
          <w:p w:rsidR="20515D6F" w:rsidP="20515D6F" w:rsidRDefault="1D3F7DBC" w14:paraId="3BFED730" w14:textId="7DD0B45B">
            <w:r>
              <w:t>Gilbert Alvarez</w:t>
            </w:r>
          </w:p>
        </w:tc>
        <w:tc>
          <w:tcPr>
            <w:tcW w:w="3978" w:type="dxa"/>
            <w:tcMar/>
          </w:tcPr>
          <w:p w:rsidR="20515D6F" w:rsidP="20515D6F" w:rsidRDefault="1D3F7DBC" w14:paraId="3216E521" w14:textId="27E7FCDB">
            <w:r>
              <w:t>Added Section 3</w:t>
            </w:r>
          </w:p>
          <w:p w:rsidRPr="00973339" w:rsidR="00973339" w:rsidP="00973339" w:rsidRDefault="1D3F7DBC" w14:paraId="5F6D9E7B" w14:textId="6143C02C">
            <w:r>
              <w:t>Added Section 4, 4.1</w:t>
            </w:r>
            <w:r w:rsidR="67CDCAA2">
              <w:t xml:space="preserve"> (TEST XX)</w:t>
            </w:r>
          </w:p>
          <w:p w:rsidR="20515D6F" w:rsidP="37AA682B" w:rsidRDefault="1D3F7DBC" w14:paraId="3C2BB95E" w14:textId="48EF9318">
            <w:r>
              <w:t>Added Section 5</w:t>
            </w:r>
          </w:p>
          <w:p w:rsidR="20515D6F" w:rsidP="20515D6F" w:rsidRDefault="20515D6F" w14:paraId="7FA95017" w14:textId="3F61D35D"/>
        </w:tc>
      </w:tr>
      <w:tr w:rsidR="003E3B43" w:rsidTr="6BE23467" w14:paraId="564FBE47" w14:textId="77777777">
        <w:tc>
          <w:tcPr>
            <w:tcW w:w="1764" w:type="dxa"/>
            <w:tcMar/>
          </w:tcPr>
          <w:p w:rsidR="003E3B43" w:rsidP="5FC2D3F1" w:rsidRDefault="003E3B43" w14:paraId="4E3F989B" w14:textId="13A5D412">
            <w:pPr>
              <w:jc w:val="center"/>
            </w:pPr>
            <w:r>
              <w:t>1.7</w:t>
            </w:r>
          </w:p>
        </w:tc>
        <w:tc>
          <w:tcPr>
            <w:tcW w:w="1170" w:type="dxa"/>
            <w:tcMar/>
          </w:tcPr>
          <w:p w:rsidR="003E3B43" w:rsidP="20515D6F" w:rsidRDefault="00901C3D" w14:paraId="78CE6013" w14:textId="09FEC373">
            <w:r>
              <w:t>04/27/2020</w:t>
            </w:r>
          </w:p>
        </w:tc>
        <w:tc>
          <w:tcPr>
            <w:tcW w:w="1800" w:type="dxa"/>
            <w:tcMar/>
          </w:tcPr>
          <w:p w:rsidR="003E3B43" w:rsidP="20515D6F" w:rsidRDefault="00901C3D" w14:paraId="2048BD14" w14:textId="01195175">
            <w:r>
              <w:t>Jose Gallardo</w:t>
            </w:r>
          </w:p>
        </w:tc>
        <w:tc>
          <w:tcPr>
            <w:tcW w:w="3978" w:type="dxa"/>
            <w:tcMar/>
          </w:tcPr>
          <w:p w:rsidR="003E3B43" w:rsidP="20515D6F" w:rsidRDefault="003C0C31" w14:paraId="218A6BA1" w14:textId="430B8217">
            <w:r>
              <w:t xml:space="preserve">Added to Test </w:t>
            </w:r>
            <w:r w:rsidR="000E2F35">
              <w:t>Approach</w:t>
            </w:r>
            <w:r>
              <w:t>, and Test Cases</w:t>
            </w:r>
          </w:p>
        </w:tc>
      </w:tr>
      <w:tr w:rsidR="00901C3D" w:rsidTr="6BE23467" w14:paraId="723059CA" w14:textId="77777777">
        <w:tc>
          <w:tcPr>
            <w:tcW w:w="1764" w:type="dxa"/>
            <w:tcMar/>
          </w:tcPr>
          <w:p w:rsidR="00901C3D" w:rsidP="5FC2D3F1" w:rsidRDefault="00901C3D" w14:paraId="2C859622" w14:textId="2E5F9884">
            <w:pPr>
              <w:jc w:val="center"/>
            </w:pPr>
            <w:r>
              <w:t>1.8</w:t>
            </w:r>
          </w:p>
        </w:tc>
        <w:tc>
          <w:tcPr>
            <w:tcW w:w="1170" w:type="dxa"/>
            <w:tcMar/>
          </w:tcPr>
          <w:p w:rsidR="00901C3D" w:rsidP="20515D6F" w:rsidRDefault="00901C3D" w14:paraId="1BDD664D" w14:textId="56999811">
            <w:r>
              <w:t>04/27/2020</w:t>
            </w:r>
          </w:p>
        </w:tc>
        <w:tc>
          <w:tcPr>
            <w:tcW w:w="1800" w:type="dxa"/>
            <w:tcMar/>
          </w:tcPr>
          <w:p w:rsidR="00901C3D" w:rsidP="20515D6F" w:rsidRDefault="00901C3D" w14:paraId="17AA6A8C" w14:textId="48075898">
            <w:r>
              <w:t>Itzel Rivas</w:t>
            </w:r>
          </w:p>
        </w:tc>
        <w:tc>
          <w:tcPr>
            <w:tcW w:w="3978" w:type="dxa"/>
            <w:tcMar/>
          </w:tcPr>
          <w:p w:rsidR="00901C3D" w:rsidP="20515D6F" w:rsidRDefault="7A9F6F96" w14:paraId="7FC636C6" w14:textId="2687B0ED">
            <w:r>
              <w:t>Added to Test Approach and Test Cases</w:t>
            </w:r>
            <w:r w:rsidR="5FE02484">
              <w:t>, added to Test Features and Items</w:t>
            </w:r>
            <w:r>
              <w:t xml:space="preserve"> </w:t>
            </w:r>
            <w:r w:rsidR="7ED885F3">
              <w:t>and fixed Document Overview</w:t>
            </w:r>
          </w:p>
        </w:tc>
      </w:tr>
      <w:tr w:rsidR="00901C3D" w:rsidTr="6BE23467" w14:paraId="220888B6" w14:textId="77777777">
        <w:tc>
          <w:tcPr>
            <w:tcW w:w="1764" w:type="dxa"/>
            <w:tcMar/>
          </w:tcPr>
          <w:p w:rsidR="00901C3D" w:rsidP="5FC2D3F1" w:rsidRDefault="00901C3D" w14:paraId="554CB6A2" w14:textId="1528A410">
            <w:pPr>
              <w:jc w:val="center"/>
            </w:pPr>
            <w:r>
              <w:t>1.9</w:t>
            </w:r>
          </w:p>
        </w:tc>
        <w:tc>
          <w:tcPr>
            <w:tcW w:w="1170" w:type="dxa"/>
            <w:tcMar/>
          </w:tcPr>
          <w:p w:rsidR="00901C3D" w:rsidP="20515D6F" w:rsidRDefault="00901C3D" w14:paraId="7B0748F4" w14:textId="506D31BA">
            <w:r>
              <w:t>04/27/2020</w:t>
            </w:r>
          </w:p>
        </w:tc>
        <w:tc>
          <w:tcPr>
            <w:tcW w:w="1800" w:type="dxa"/>
            <w:tcMar/>
          </w:tcPr>
          <w:p w:rsidR="00901C3D" w:rsidP="20515D6F" w:rsidRDefault="00901C3D" w14:paraId="6186AC41" w14:textId="6DEB2441">
            <w:r>
              <w:t>Eder Rodriguez</w:t>
            </w:r>
          </w:p>
        </w:tc>
        <w:tc>
          <w:tcPr>
            <w:tcW w:w="3978" w:type="dxa"/>
            <w:tcMar/>
          </w:tcPr>
          <w:p w:rsidR="00901C3D" w:rsidP="20515D6F" w:rsidRDefault="000E2F35" w14:paraId="068B1DF2" w14:textId="662B60F5">
            <w:r>
              <w:t>Added to Test Approach, Test cases and UI interface testing</w:t>
            </w:r>
          </w:p>
        </w:tc>
      </w:tr>
      <w:tr w:rsidR="00901C3D" w:rsidTr="6BE23467" w14:paraId="787E4656" w14:textId="77777777">
        <w:tc>
          <w:tcPr>
            <w:tcW w:w="1764" w:type="dxa"/>
            <w:tcMar/>
          </w:tcPr>
          <w:p w:rsidR="00901C3D" w:rsidP="5FC2D3F1" w:rsidRDefault="00901C3D" w14:paraId="405A9280" w14:textId="1E0CC36A">
            <w:pPr>
              <w:jc w:val="center"/>
            </w:pPr>
            <w:r>
              <w:t>2.0</w:t>
            </w:r>
          </w:p>
        </w:tc>
        <w:tc>
          <w:tcPr>
            <w:tcW w:w="1170" w:type="dxa"/>
            <w:tcMar/>
          </w:tcPr>
          <w:p w:rsidR="00901C3D" w:rsidP="20515D6F" w:rsidRDefault="00901C3D" w14:paraId="6DB30333" w14:textId="3E5C83A9">
            <w:r>
              <w:t>04/27/2020</w:t>
            </w:r>
          </w:p>
        </w:tc>
        <w:tc>
          <w:tcPr>
            <w:tcW w:w="1800" w:type="dxa"/>
            <w:tcMar/>
          </w:tcPr>
          <w:p w:rsidR="00901C3D" w:rsidP="20515D6F" w:rsidRDefault="00901C3D" w14:paraId="078EBF68" w14:textId="68F6BF51">
            <w:r>
              <w:t>Gilbert Alvarez</w:t>
            </w:r>
          </w:p>
        </w:tc>
        <w:tc>
          <w:tcPr>
            <w:tcW w:w="3978" w:type="dxa"/>
            <w:tcMar/>
          </w:tcPr>
          <w:p w:rsidR="00901C3D" w:rsidP="20515D6F" w:rsidRDefault="000E2F35" w14:paraId="0A51A046" w14:textId="16B19484">
            <w:r>
              <w:t xml:space="preserve">UI interface testing </w:t>
            </w:r>
          </w:p>
        </w:tc>
      </w:tr>
      <w:tr w:rsidR="6BE23467" w:rsidTr="6BE23467" w14:paraId="0B8A28A5">
        <w:tc>
          <w:tcPr>
            <w:tcW w:w="1764" w:type="dxa"/>
            <w:tcMar/>
          </w:tcPr>
          <w:p w:rsidR="68B5CBB3" w:rsidP="6BE23467" w:rsidRDefault="68B5CBB3" w14:paraId="1218B306" w14:textId="1C10E61A">
            <w:pPr>
              <w:pStyle w:val="Normal"/>
              <w:jc w:val="center"/>
            </w:pPr>
            <w:r w:rsidR="68B5CBB3">
              <w:rPr/>
              <w:t>2.1</w:t>
            </w:r>
          </w:p>
        </w:tc>
        <w:tc>
          <w:tcPr>
            <w:tcW w:w="1170" w:type="dxa"/>
            <w:tcMar/>
          </w:tcPr>
          <w:p w:rsidR="68B5CBB3" w:rsidP="6BE23467" w:rsidRDefault="68B5CBB3" w14:paraId="698956A7" w14:textId="61CBA952">
            <w:pPr>
              <w:pStyle w:val="Normal"/>
            </w:pPr>
            <w:r w:rsidR="68B5CBB3">
              <w:rPr/>
              <w:t>04/28/2020</w:t>
            </w:r>
          </w:p>
        </w:tc>
        <w:tc>
          <w:tcPr>
            <w:tcW w:w="1800" w:type="dxa"/>
            <w:tcMar/>
          </w:tcPr>
          <w:p w:rsidR="68B5CBB3" w:rsidP="6BE23467" w:rsidRDefault="68B5CBB3" w14:paraId="533B6391" w14:textId="29F4F0EC">
            <w:pPr>
              <w:pStyle w:val="Normal"/>
            </w:pPr>
            <w:r w:rsidR="68B5CBB3">
              <w:rPr/>
              <w:t>Jose Gallardo</w:t>
            </w:r>
          </w:p>
        </w:tc>
        <w:tc>
          <w:tcPr>
            <w:tcW w:w="3978" w:type="dxa"/>
            <w:tcMar/>
          </w:tcPr>
          <w:p w:rsidR="68B5CBB3" w:rsidP="6BE23467" w:rsidRDefault="68B5CBB3" w14:paraId="5DCC0273" w14:textId="2C86E13E">
            <w:pPr>
              <w:pStyle w:val="Normal"/>
            </w:pPr>
            <w:r w:rsidR="68B5CBB3">
              <w:rPr/>
              <w:t>Added to Test Cases and some images to Appendix</w:t>
            </w:r>
          </w:p>
        </w:tc>
      </w:tr>
      <w:tr w:rsidR="6BE23467" w:rsidTr="6BE23467" w14:paraId="3CA6331F">
        <w:tc>
          <w:tcPr>
            <w:tcW w:w="1764" w:type="dxa"/>
            <w:tcMar/>
          </w:tcPr>
          <w:p w:rsidR="324AB086" w:rsidP="6BE23467" w:rsidRDefault="324AB086" w14:paraId="4B356279" w14:textId="2A91CDE1">
            <w:pPr>
              <w:pStyle w:val="Normal"/>
              <w:jc w:val="center"/>
            </w:pPr>
            <w:r w:rsidR="324AB086">
              <w:rPr/>
              <w:t>2.2</w:t>
            </w:r>
          </w:p>
        </w:tc>
        <w:tc>
          <w:tcPr>
            <w:tcW w:w="1170" w:type="dxa"/>
            <w:tcMar/>
          </w:tcPr>
          <w:p w:rsidR="324AB086" w:rsidP="6BE23467" w:rsidRDefault="324AB086" w14:paraId="408CE6DD" w14:textId="4C8448E0">
            <w:pPr>
              <w:pStyle w:val="Normal"/>
            </w:pPr>
            <w:r w:rsidR="324AB086">
              <w:rPr/>
              <w:t>04/28/2020</w:t>
            </w:r>
          </w:p>
        </w:tc>
        <w:tc>
          <w:tcPr>
            <w:tcW w:w="1800" w:type="dxa"/>
            <w:tcMar/>
          </w:tcPr>
          <w:p w:rsidR="324AB086" w:rsidP="6BE23467" w:rsidRDefault="324AB086" w14:paraId="6D1D1BE7" w14:textId="6362FDF1">
            <w:pPr>
              <w:pStyle w:val="Normal"/>
            </w:pPr>
            <w:r w:rsidR="324AB086">
              <w:rPr/>
              <w:t>Jose Gallardo</w:t>
            </w:r>
          </w:p>
          <w:p w:rsidR="324AB086" w:rsidP="6BE23467" w:rsidRDefault="324AB086" w14:paraId="7068CA88" w14:textId="5A72594D">
            <w:pPr>
              <w:pStyle w:val="Normal"/>
            </w:pPr>
            <w:r w:rsidR="324AB086">
              <w:rPr/>
              <w:t>Itzel Rivas</w:t>
            </w:r>
          </w:p>
          <w:p w:rsidR="324AB086" w:rsidP="6BE23467" w:rsidRDefault="324AB086" w14:paraId="72EF9D18" w14:textId="2502D02F">
            <w:pPr>
              <w:pStyle w:val="Normal"/>
            </w:pPr>
            <w:r w:rsidR="324AB086">
              <w:rPr/>
              <w:t>Gilbert</w:t>
            </w:r>
            <w:r w:rsidR="324AB086">
              <w:rPr/>
              <w:t xml:space="preserve"> Alvarez Eder Rodriguez</w:t>
            </w:r>
          </w:p>
        </w:tc>
        <w:tc>
          <w:tcPr>
            <w:tcW w:w="3978" w:type="dxa"/>
            <w:tcMar/>
          </w:tcPr>
          <w:p w:rsidR="324AB086" w:rsidP="6BE23467" w:rsidRDefault="324AB086" w14:paraId="1E78FECC" w14:textId="2B1D264C">
            <w:pPr>
              <w:pStyle w:val="Normal"/>
            </w:pPr>
            <w:r w:rsidR="324AB086">
              <w:rPr/>
              <w:t xml:space="preserve">Reviewed Document and finalized </w:t>
            </w:r>
            <w:r w:rsidR="557AE276">
              <w:rPr/>
              <w:t>Document</w:t>
            </w:r>
          </w:p>
        </w:tc>
      </w:tr>
    </w:tbl>
    <w:p w:rsidR="00941D93" w:rsidRDefault="00941D93" w14:paraId="0FB78278" w14:textId="77777777">
      <w:pPr>
        <w:ind w:left="144"/>
      </w:pPr>
    </w:p>
    <w:p w:rsidR="00941D93" w:rsidRDefault="00941D93" w14:paraId="1FC39945" w14:textId="77777777">
      <w:pPr>
        <w:ind w:left="144"/>
      </w:pPr>
    </w:p>
    <w:p w:rsidR="00941D93" w:rsidRDefault="00941D93" w14:paraId="0562CB0E" w14:textId="77777777">
      <w:pPr>
        <w:ind w:left="144"/>
      </w:pPr>
    </w:p>
    <w:p w:rsidR="00941D93" w:rsidRDefault="00941D93" w14:paraId="34CE0A41" w14:textId="77777777">
      <w:pPr>
        <w:ind w:left="144"/>
      </w:pPr>
    </w:p>
    <w:p w:rsidR="00941D93" w:rsidRDefault="00941D93" w14:paraId="4D8557EC" w14:textId="77777777">
      <w:pPr>
        <w:pStyle w:val="Paragraph"/>
      </w:pPr>
      <w:r>
        <w:t>Note: The template presented in this document was taken from:</w:t>
      </w:r>
    </w:p>
    <w:p w:rsidR="00941D93" w:rsidRDefault="00941D93" w14:paraId="0AE7EB27" w14:textId="77777777">
      <w:pPr>
        <w:pStyle w:val="Paragraph"/>
      </w:pPr>
      <w:r>
        <w:t xml:space="preserve">Donaldson, S., and S. Siegel, </w:t>
      </w:r>
      <w:r>
        <w:rPr>
          <w:i/>
          <w:iCs/>
        </w:rPr>
        <w:t>Successful Software Development</w:t>
      </w:r>
      <w:r>
        <w:t>. Upper Saddle River, NJ: Prentice Hall, 2001, pp. 321-323.</w:t>
      </w:r>
    </w:p>
    <w:p w:rsidR="00E47986" w:rsidRDefault="00E47986" w14:paraId="62EBF3C5" w14:textId="77777777">
      <w:pPr>
        <w:pStyle w:val="Paragraph"/>
      </w:pPr>
    </w:p>
    <w:p w:rsidR="00E47986" w:rsidP="00E47986" w:rsidRDefault="00E47986" w14:paraId="0BE1409E" w14:textId="77777777">
      <w:pPr>
        <w:pStyle w:val="Paragraph"/>
      </w:pPr>
      <w:r>
        <w:t xml:space="preserve">Note: The template presented in this document was taken from: Donaldson, S., and S. Siegel, </w:t>
      </w:r>
      <w:r>
        <w:rPr>
          <w:i/>
          <w:iCs/>
        </w:rPr>
        <w:t>Successful Software Development</w:t>
      </w:r>
      <w:r>
        <w:t>. Upper Saddle River, NJ: Prentice Hall, 2001, pp. 321-323 and modified by Humberto Mendoza and Steve Roach.</w:t>
      </w:r>
    </w:p>
    <w:p w:rsidR="00941D93" w:rsidRDefault="00941D93" w14:paraId="6D98A12B" w14:textId="77777777">
      <w:pPr>
        <w:pStyle w:val="Paragraph"/>
      </w:pPr>
    </w:p>
    <w:p w:rsidR="00941D93" w:rsidRDefault="00941D93" w14:paraId="7F17F82B" w14:textId="77777777">
      <w:pPr>
        <w:pStyle w:val="Paragraph"/>
      </w:pPr>
      <w:r>
        <w:t>Supplementary information is from:</w:t>
      </w:r>
    </w:p>
    <w:p w:rsidR="00941D93" w:rsidRDefault="00941D93" w14:paraId="7BC85E3C" w14:textId="77777777">
      <w:pPr>
        <w:pStyle w:val="Paragraph"/>
      </w:pPr>
      <w:r>
        <w:t xml:space="preserve">Pfleeger, S.  </w:t>
      </w:r>
      <w:r>
        <w:rPr>
          <w:i/>
          <w:iCs/>
        </w:rPr>
        <w:t>Software Engineering, Theory and Practice</w:t>
      </w:r>
      <w:r>
        <w:t xml:space="preserve">.  Upper Saddle River, NJ: Prentice Hall, 1998, p. 365.  </w:t>
      </w:r>
    </w:p>
    <w:p w:rsidR="00941D93" w:rsidRDefault="00941D93" w14:paraId="2946DB82" w14:textId="77777777">
      <w:pPr>
        <w:pStyle w:val="Paragraph"/>
      </w:pPr>
      <w:r>
        <w:br w:type="column"/>
      </w:r>
    </w:p>
    <w:p w:rsidR="00941D93" w:rsidRDefault="00941D93" w14:paraId="5997CC1D" w14:textId="77777777">
      <w:pPr>
        <w:ind w:left="144"/>
      </w:pPr>
    </w:p>
    <w:p w:rsidR="00941D93" w:rsidRDefault="00941D93" w14:paraId="22E0FC93" w14:textId="77777777">
      <w:pPr>
        <w:pStyle w:val="TOC2"/>
        <w:rPr>
          <w:sz w:val="28"/>
        </w:rPr>
      </w:pPr>
      <w:r>
        <w:rPr>
          <w:sz w:val="28"/>
        </w:rPr>
        <w:t>Table of Contents</w:t>
      </w:r>
    </w:p>
    <w:p w:rsidR="009E44D5" w:rsidRDefault="00941D93" w14:paraId="3D62BDDC" w14:textId="45505444">
      <w:pPr>
        <w:pStyle w:val="TOC1"/>
        <w:rPr>
          <w:rFonts w:asciiTheme="minorHAnsi" w:hAnsiTheme="minorHAnsi" w:eastAsiaTheme="minorEastAsia" w:cstheme="minorBidi"/>
          <w:b w:val="0"/>
          <w:caps w:val="0"/>
          <w:noProof/>
          <w:sz w:val="24"/>
          <w:szCs w:val="24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history="1" w:anchor="_Toc38998542">
        <w:r w:rsidRPr="000B4583" w:rsidR="009E44D5">
          <w:rPr>
            <w:rStyle w:val="Hyperlink"/>
            <w:noProof/>
          </w:rPr>
          <w:t>Document Control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_Toc38998542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ii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101A7DE9" w14:textId="13C582C1">
      <w:pPr>
        <w:pStyle w:val="TOC2"/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43">
        <w:r w:rsidRPr="000B4583" w:rsidR="009E44D5">
          <w:rPr>
            <w:rStyle w:val="Hyperlink"/>
            <w:noProof/>
          </w:rPr>
          <w:t>Approval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_Toc38998543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ii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635D1714" w14:textId="453AE0D8">
      <w:pPr>
        <w:pStyle w:val="TOC2"/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44">
        <w:r w:rsidRPr="000B4583" w:rsidR="009E44D5">
          <w:rPr>
            <w:rStyle w:val="Hyperlink"/>
            <w:noProof/>
          </w:rPr>
          <w:t>Document Change Control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_Toc38998544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ii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054B4664" w14:textId="204393DA">
      <w:pPr>
        <w:pStyle w:val="TOC2"/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45">
        <w:r w:rsidRPr="000B4583" w:rsidR="009E44D5">
          <w:rPr>
            <w:rStyle w:val="Hyperlink"/>
            <w:noProof/>
          </w:rPr>
          <w:t>Distribution List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_Toc38998545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ii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33D821ED" w14:textId="7C890012">
      <w:pPr>
        <w:pStyle w:val="TOC2"/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46">
        <w:r w:rsidRPr="000B4583" w:rsidR="009E44D5">
          <w:rPr>
            <w:rStyle w:val="Hyperlink"/>
            <w:noProof/>
          </w:rPr>
          <w:t>Change Summary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_Toc38998546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ii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059A5266" w14:textId="0B52B4BD">
      <w:pPr>
        <w:pStyle w:val="TOC1"/>
        <w:tabs>
          <w:tab w:val="left" w:pos="400"/>
        </w:tabs>
        <w:rPr>
          <w:rFonts w:asciiTheme="minorHAnsi" w:hAnsiTheme="minorHAnsi" w:eastAsiaTheme="minorEastAsia" w:cstheme="minorBidi"/>
          <w:b w:val="0"/>
          <w:caps w:val="0"/>
          <w:noProof/>
          <w:sz w:val="24"/>
          <w:szCs w:val="24"/>
        </w:rPr>
      </w:pPr>
      <w:hyperlink w:history="1" w:anchor="_Toc38998547">
        <w:r w:rsidRPr="000B4583" w:rsidR="009E44D5">
          <w:rPr>
            <w:rStyle w:val="Hyperlink"/>
            <w:noProof/>
          </w:rPr>
          <w:t>1.</w:t>
        </w:r>
        <w:r w:rsidR="009E44D5">
          <w:rPr>
            <w:rFonts w:asciiTheme="minorHAnsi" w:hAnsiTheme="minorHAnsi"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Introduction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_Toc38998547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0C57C99B" w14:textId="4AC563EA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48">
        <w:r w:rsidRPr="000B4583" w:rsidR="009E44D5">
          <w:rPr>
            <w:rStyle w:val="Hyperlink"/>
            <w:noProof/>
          </w:rPr>
          <w:t>1.1.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Purpose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_Toc38998548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1EDDFBC7" w14:textId="29EF5D1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49">
        <w:r w:rsidRPr="000B4583" w:rsidR="009E44D5">
          <w:rPr>
            <w:rStyle w:val="Hyperlink"/>
            <w:noProof/>
          </w:rPr>
          <w:t>1.2.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Scope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_Toc38998549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4510CB2C" w14:textId="7F4E5395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50">
        <w:r w:rsidRPr="000B4583" w:rsidR="009E44D5">
          <w:rPr>
            <w:rStyle w:val="Hyperlink"/>
            <w:noProof/>
          </w:rPr>
          <w:t>1.3.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System Overview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_Toc38998550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304F3492" w14:textId="09442C2A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51">
        <w:r w:rsidRPr="000B4583" w:rsidR="009E44D5">
          <w:rPr>
            <w:rStyle w:val="Hyperlink"/>
            <w:noProof/>
          </w:rPr>
          <w:t>1.4.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Suspension and Exit Criteria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_Toc38998551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69A099DB" w14:textId="6BF74D43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52">
        <w:r w:rsidRPr="000B4583" w:rsidR="009E44D5">
          <w:rPr>
            <w:rStyle w:val="Hyperlink"/>
            <w:noProof/>
          </w:rPr>
          <w:t>1.5.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Document Overview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_Toc38998552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513B5813" w14:textId="67E08AC0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53">
        <w:r w:rsidRPr="000B4583" w:rsidR="009E44D5">
          <w:rPr>
            <w:rStyle w:val="Hyperlink"/>
            <w:noProof/>
          </w:rPr>
          <w:t>1.6.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References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_Toc38998553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2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6CAEB1DB" w14:textId="5573FCD5">
      <w:pPr>
        <w:pStyle w:val="TOC1"/>
        <w:tabs>
          <w:tab w:val="left" w:pos="400"/>
        </w:tabs>
        <w:rPr>
          <w:rFonts w:asciiTheme="minorHAnsi" w:hAnsiTheme="minorHAnsi" w:eastAsiaTheme="minorEastAsia" w:cstheme="minorBidi"/>
          <w:b w:val="0"/>
          <w:caps w:val="0"/>
          <w:noProof/>
          <w:sz w:val="24"/>
          <w:szCs w:val="24"/>
        </w:rPr>
      </w:pPr>
      <w:hyperlink w:history="1" w:anchor="_Toc38998554">
        <w:r w:rsidRPr="000B4583" w:rsidR="009E44D5">
          <w:rPr>
            <w:rStyle w:val="Hyperlink"/>
            <w:noProof/>
          </w:rPr>
          <w:t>2.</w:t>
        </w:r>
        <w:r w:rsidR="009E44D5">
          <w:rPr>
            <w:rFonts w:asciiTheme="minorHAnsi" w:hAnsiTheme="minorHAnsi"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Items and Features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_Toc38998554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3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04EA206A" w14:textId="49788B5D">
      <w:pPr>
        <w:pStyle w:val="TOC1"/>
        <w:tabs>
          <w:tab w:val="left" w:pos="400"/>
        </w:tabs>
        <w:rPr>
          <w:rFonts w:asciiTheme="minorHAnsi" w:hAnsiTheme="minorHAnsi" w:eastAsiaTheme="minorEastAsia" w:cstheme="minorBidi"/>
          <w:b w:val="0"/>
          <w:caps w:val="0"/>
          <w:noProof/>
          <w:sz w:val="24"/>
          <w:szCs w:val="24"/>
        </w:rPr>
      </w:pPr>
      <w:hyperlink w:history="1" w:anchor="_Toc38998555">
        <w:r w:rsidRPr="000B4583" w:rsidR="009E44D5">
          <w:rPr>
            <w:rStyle w:val="Hyperlink"/>
            <w:noProof/>
          </w:rPr>
          <w:t>3.</w:t>
        </w:r>
        <w:r w:rsidR="009E44D5">
          <w:rPr>
            <w:rFonts w:asciiTheme="minorHAnsi" w:hAnsiTheme="minorHAnsi"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Testing Approach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_Toc38998555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4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24EA2DBE" w14:textId="0B3FB8C3">
      <w:pPr>
        <w:pStyle w:val="TOC1"/>
        <w:tabs>
          <w:tab w:val="left" w:pos="400"/>
        </w:tabs>
        <w:rPr>
          <w:rFonts w:asciiTheme="minorHAnsi" w:hAnsiTheme="minorHAnsi" w:eastAsiaTheme="minorEastAsia" w:cstheme="minorBidi"/>
          <w:b w:val="0"/>
          <w:caps w:val="0"/>
          <w:noProof/>
          <w:sz w:val="24"/>
          <w:szCs w:val="24"/>
        </w:rPr>
      </w:pPr>
      <w:hyperlink w:history="1" w:anchor="_Toc38998556">
        <w:r w:rsidRPr="000B4583" w:rsidR="009E44D5">
          <w:rPr>
            <w:rStyle w:val="Hyperlink"/>
            <w:noProof/>
          </w:rPr>
          <w:t>4.</w:t>
        </w:r>
        <w:r w:rsidR="009E44D5">
          <w:rPr>
            <w:rFonts w:asciiTheme="minorHAnsi" w:hAnsiTheme="minorHAnsi"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XX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_Toc38998556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5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46E9A472" w14:textId="05E8A57A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57">
        <w:r w:rsidRPr="000B4583" w:rsidR="009E44D5">
          <w:rPr>
            <w:rStyle w:val="Hyperlink"/>
            <w:noProof/>
          </w:rPr>
          <w:t>3.1.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PS TEST1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_Toc38998557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5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0C567BC4" w14:textId="5D4190D9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58">
        <w:r w:rsidRPr="000B4583" w:rsidR="009E44D5">
          <w:rPr>
            <w:rStyle w:val="Hyperlink"/>
            <w:noProof/>
          </w:rPr>
          <w:t>3.2.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PS TEST2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_Toc38998558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6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6CD6B337" w14:textId="6F3205AD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59">
        <w:r w:rsidRPr="000B4583" w:rsidR="009E44D5">
          <w:rPr>
            <w:rStyle w:val="Hyperlink"/>
            <w:noProof/>
          </w:rPr>
          <w:t>3.3.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PS TEST3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_Toc38998559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8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03A63AD9" w14:textId="419A591A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60">
        <w:r w:rsidRPr="000B4583" w:rsidR="009E44D5">
          <w:rPr>
            <w:rStyle w:val="Hyperlink"/>
            <w:noProof/>
          </w:rPr>
          <w:t>3.4.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GT TEST1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_Toc38998560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9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1B2C3FAC" w14:textId="63A5928B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61">
        <w:r w:rsidRPr="000B4583" w:rsidR="009E44D5">
          <w:rPr>
            <w:rStyle w:val="Hyperlink"/>
            <w:noProof/>
          </w:rPr>
          <w:t>3.5.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GT TEST2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_Toc38998561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11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0B935CBD" w14:textId="1883CE5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62">
        <w:r w:rsidRPr="000B4583" w:rsidR="009E44D5">
          <w:rPr>
            <w:rStyle w:val="Hyperlink"/>
            <w:noProof/>
          </w:rPr>
          <w:t>3.6.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PD TEST1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_Toc38998562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13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2F597B6E" w14:textId="5F4DCE1C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4"/>
          <w:szCs w:val="24"/>
        </w:rPr>
      </w:pPr>
      <w:hyperlink w:history="1" w:anchor="_Toc38998563">
        <w:r w:rsidRPr="000B4583" w:rsidR="009E44D5">
          <w:rPr>
            <w:rStyle w:val="Hyperlink"/>
            <w:noProof/>
          </w:rPr>
          <w:t>3.7.</w:t>
        </w:r>
        <w:r w:rsidR="009E44D5"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PD TEST2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_Toc38998563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14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16E0EA5A" w14:textId="6EEF29D0">
      <w:pPr>
        <w:pStyle w:val="TOC1"/>
        <w:tabs>
          <w:tab w:val="left" w:pos="400"/>
        </w:tabs>
        <w:rPr>
          <w:rFonts w:asciiTheme="minorHAnsi" w:hAnsiTheme="minorHAnsi" w:eastAsiaTheme="minorEastAsia" w:cstheme="minorBidi"/>
          <w:b w:val="0"/>
          <w:caps w:val="0"/>
          <w:noProof/>
          <w:sz w:val="24"/>
          <w:szCs w:val="24"/>
        </w:rPr>
      </w:pPr>
      <w:hyperlink w:history="1" w:anchor="_Toc38998564">
        <w:r w:rsidRPr="000B4583" w:rsidR="009E44D5">
          <w:rPr>
            <w:rStyle w:val="Hyperlink"/>
            <w:noProof/>
          </w:rPr>
          <w:t>4.</w:t>
        </w:r>
        <w:r w:rsidR="009E44D5">
          <w:rPr>
            <w:rFonts w:asciiTheme="minorHAnsi" w:hAnsiTheme="minorHAnsi"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User Interface Testing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_Toc38998564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15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4D8B4BCC" w14:textId="79804794">
      <w:pPr>
        <w:pStyle w:val="TOC1"/>
        <w:tabs>
          <w:tab w:val="left" w:pos="400"/>
        </w:tabs>
        <w:rPr>
          <w:rFonts w:asciiTheme="minorHAnsi" w:hAnsiTheme="minorHAnsi" w:eastAsiaTheme="minorEastAsia" w:cstheme="minorBidi"/>
          <w:b w:val="0"/>
          <w:caps w:val="0"/>
          <w:noProof/>
          <w:sz w:val="24"/>
          <w:szCs w:val="24"/>
        </w:rPr>
      </w:pPr>
      <w:hyperlink w:history="1" w:anchor="_Toc38998565">
        <w:r w:rsidRPr="000B4583" w:rsidR="009E44D5">
          <w:rPr>
            <w:rStyle w:val="Hyperlink"/>
            <w:noProof/>
          </w:rPr>
          <w:t>5.</w:t>
        </w:r>
        <w:r w:rsidR="009E44D5">
          <w:rPr>
            <w:rFonts w:asciiTheme="minorHAnsi" w:hAnsiTheme="minorHAnsi"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Test Schedule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_Toc38998565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18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73E7A76D" w14:textId="54D8D500">
      <w:pPr>
        <w:pStyle w:val="TOC1"/>
        <w:tabs>
          <w:tab w:val="left" w:pos="400"/>
        </w:tabs>
        <w:rPr>
          <w:rFonts w:asciiTheme="minorHAnsi" w:hAnsiTheme="minorHAnsi" w:eastAsiaTheme="minorEastAsia" w:cstheme="minorBidi"/>
          <w:b w:val="0"/>
          <w:caps w:val="0"/>
          <w:noProof/>
          <w:sz w:val="24"/>
          <w:szCs w:val="24"/>
        </w:rPr>
      </w:pPr>
      <w:hyperlink w:history="1" w:anchor="_Toc38998566">
        <w:r w:rsidRPr="000B4583" w:rsidR="009E44D5">
          <w:rPr>
            <w:rStyle w:val="Hyperlink"/>
            <w:noProof/>
          </w:rPr>
          <w:t>6.</w:t>
        </w:r>
        <w:r w:rsidR="009E44D5">
          <w:rPr>
            <w:rFonts w:asciiTheme="minorHAnsi" w:hAnsiTheme="minorHAnsi"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Other Sections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_Toc38998566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19</w:t>
        </w:r>
        <w:r w:rsidR="009E44D5">
          <w:rPr>
            <w:noProof/>
            <w:webHidden/>
          </w:rPr>
          <w:fldChar w:fldCharType="end"/>
        </w:r>
      </w:hyperlink>
    </w:p>
    <w:p w:rsidR="009E44D5" w:rsidRDefault="00826F26" w14:paraId="190EE408" w14:textId="3D17AA20">
      <w:pPr>
        <w:pStyle w:val="TOC1"/>
        <w:tabs>
          <w:tab w:val="left" w:pos="400"/>
        </w:tabs>
        <w:rPr>
          <w:rFonts w:asciiTheme="minorHAnsi" w:hAnsiTheme="minorHAnsi" w:eastAsiaTheme="minorEastAsia" w:cstheme="minorBidi"/>
          <w:b w:val="0"/>
          <w:caps w:val="0"/>
          <w:noProof/>
          <w:sz w:val="24"/>
          <w:szCs w:val="24"/>
        </w:rPr>
      </w:pPr>
      <w:hyperlink w:history="1" w:anchor="_Toc38998567">
        <w:r w:rsidRPr="000B4583" w:rsidR="009E44D5">
          <w:rPr>
            <w:rStyle w:val="Hyperlink"/>
            <w:noProof/>
          </w:rPr>
          <w:t>7.</w:t>
        </w:r>
        <w:r w:rsidR="009E44D5">
          <w:rPr>
            <w:rFonts w:asciiTheme="minorHAnsi" w:hAnsiTheme="minorHAnsi"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0B4583" w:rsidR="009E44D5">
          <w:rPr>
            <w:rStyle w:val="Hyperlink"/>
            <w:noProof/>
          </w:rPr>
          <w:t>Appendix</w:t>
        </w:r>
        <w:r w:rsidR="009E44D5">
          <w:rPr>
            <w:noProof/>
            <w:webHidden/>
          </w:rPr>
          <w:tab/>
        </w:r>
        <w:r w:rsidR="009E44D5">
          <w:rPr>
            <w:noProof/>
            <w:webHidden/>
          </w:rPr>
          <w:fldChar w:fldCharType="begin"/>
        </w:r>
        <w:r w:rsidR="009E44D5">
          <w:rPr>
            <w:noProof/>
            <w:webHidden/>
          </w:rPr>
          <w:instrText xml:space="preserve"> PAGEREF _Toc38998567 \h </w:instrText>
        </w:r>
        <w:r w:rsidR="009E44D5">
          <w:rPr>
            <w:noProof/>
            <w:webHidden/>
          </w:rPr>
        </w:r>
        <w:r w:rsidR="009E44D5">
          <w:rPr>
            <w:noProof/>
            <w:webHidden/>
          </w:rPr>
          <w:fldChar w:fldCharType="separate"/>
        </w:r>
        <w:r w:rsidR="009E44D5">
          <w:rPr>
            <w:noProof/>
            <w:webHidden/>
          </w:rPr>
          <w:t>20</w:t>
        </w:r>
        <w:r w:rsidR="009E44D5">
          <w:rPr>
            <w:noProof/>
            <w:webHidden/>
          </w:rPr>
          <w:fldChar w:fldCharType="end"/>
        </w:r>
      </w:hyperlink>
    </w:p>
    <w:p w:rsidR="00941D93" w:rsidRDefault="00941D93" w14:paraId="110FFD37" w14:textId="6B4EBBE1">
      <w:pPr>
        <w:pStyle w:val="TOC2"/>
      </w:pPr>
      <w:r>
        <w:fldChar w:fldCharType="end"/>
      </w:r>
    </w:p>
    <w:p w:rsidR="00941D93" w:rsidRDefault="00941D93" w14:paraId="29D6B04F" w14:textId="77777777">
      <w:pPr>
        <w:sectPr w:rsidR="00941D93">
          <w:headerReference w:type="default" r:id="rId12"/>
          <w:footerReference w:type="default" r:id="rId13"/>
          <w:pgSz w:w="12240" w:h="15840" w:orient="portrait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:rsidR="00941D93" w:rsidP="32F74CDE" w:rsidRDefault="00941D93" w14:paraId="1F72F646" w14:textId="57BD7B0B">
      <w:pPr>
        <w:pStyle w:val="Heading1"/>
      </w:pPr>
      <w:bookmarkStart w:name="_Toc38998547" w:id="20"/>
      <w:r>
        <w:t>Introduction</w:t>
      </w:r>
      <w:bookmarkEnd w:id="20"/>
    </w:p>
    <w:p w:rsidR="6E47F8EE" w:rsidP="6E47F8EE" w:rsidRDefault="00941D93" w14:paraId="396667CE" w14:textId="54A52D67">
      <w:pPr>
        <w:pStyle w:val="Heading2"/>
      </w:pPr>
      <w:bookmarkStart w:name="_Toc38998548" w:id="21"/>
      <w:r>
        <w:t>Purpose</w:t>
      </w:r>
      <w:bookmarkEnd w:id="21"/>
    </w:p>
    <w:p w:rsidR="00941D93" w:rsidRDefault="600676DA" w14:paraId="6BB9E253" w14:textId="56119FB1">
      <w:r>
        <w:t>T</w:t>
      </w:r>
      <w:r w:rsidR="0AB018AD">
        <w:t xml:space="preserve">he purpose of a </w:t>
      </w:r>
      <w:r w:rsidR="3614AD93">
        <w:t xml:space="preserve">project </w:t>
      </w:r>
      <w:r w:rsidR="0AB018AD">
        <w:t xml:space="preserve">test plan is to provide </w:t>
      </w:r>
      <w:r w:rsidR="6509241B">
        <w:t xml:space="preserve">an overall structure to the development and test effort. </w:t>
      </w:r>
      <w:r w:rsidR="7E52CED5">
        <w:t>This type of test plan will provide the over</w:t>
      </w:r>
      <w:r w:rsidR="6BAB9BA3">
        <w:t>all</w:t>
      </w:r>
      <w:r w:rsidR="7E52CED5">
        <w:t xml:space="preserve"> strategy for testing the PMR Insight Collective Knowledge (PICK) system. Below you wi</w:t>
      </w:r>
      <w:r w:rsidR="03A8CF3E">
        <w:t xml:space="preserve">ll find the components that will be tested, how they will be tested, and when they plan to be tested. </w:t>
      </w:r>
    </w:p>
    <w:p w:rsidR="00941D93" w:rsidRDefault="00941D93" w14:paraId="56DABE0D" w14:textId="77777777">
      <w:pPr>
        <w:pStyle w:val="Heading2"/>
      </w:pPr>
      <w:bookmarkStart w:name="_Toc38998549" w:id="22"/>
      <w:r>
        <w:t>Scope</w:t>
      </w:r>
      <w:bookmarkEnd w:id="22"/>
    </w:p>
    <w:p w:rsidRPr="00F51EEA" w:rsidR="00F51EEA" w:rsidP="00F51EEA" w:rsidRDefault="3BD96181" w14:paraId="4FFA3BB6" w14:textId="451694FD">
      <w:r>
        <w:t>This t</w:t>
      </w:r>
      <w:r w:rsidR="126233DC">
        <w:t>est plan will focus on the latest released version (v</w:t>
      </w:r>
      <w:r w:rsidR="2871CE51">
        <w:t>.</w:t>
      </w:r>
      <w:r w:rsidR="126233DC">
        <w:t xml:space="preserve"> 7.0) of the PICK System. </w:t>
      </w:r>
    </w:p>
    <w:p w:rsidR="00941D93" w:rsidRDefault="00941D93" w14:paraId="23DE523C" w14:textId="0C4D131C"/>
    <w:p w:rsidR="00941D93" w:rsidRDefault="00941D93" w14:paraId="5FE63A30" w14:textId="77777777">
      <w:pPr>
        <w:pStyle w:val="Heading2"/>
      </w:pPr>
      <w:bookmarkStart w:name="_Toc38998550" w:id="23"/>
      <w:r>
        <w:t>System Overview</w:t>
      </w:r>
      <w:bookmarkEnd w:id="23"/>
    </w:p>
    <w:p w:rsidR="74AF1D31" w:rsidP="74AF1D31" w:rsidRDefault="2D0C0571" w14:paraId="34A3FA51" w14:textId="38FAD179">
      <w:r>
        <w:t xml:space="preserve">The system that will be tested is the PICK system and its interfacing with the third-party system Splunk. </w:t>
      </w:r>
    </w:p>
    <w:p w:rsidR="00150787" w:rsidP="00150787" w:rsidRDefault="00150787" w14:paraId="0D766251" w14:textId="77777777">
      <w:pPr>
        <w:pStyle w:val="Heading2"/>
      </w:pPr>
      <w:bookmarkStart w:name="_Toc38998551" w:id="24"/>
      <w:r>
        <w:t>Suspension and Exit Criteria</w:t>
      </w:r>
      <w:bookmarkEnd w:id="24"/>
    </w:p>
    <w:p w:rsidR="000A1AEB" w:rsidP="00150787" w:rsidRDefault="000A1AEB" w14:paraId="6DC371C7" w14:textId="7934791C">
      <w:r>
        <w:t xml:space="preserve">Suspension of </w:t>
      </w:r>
      <w:r w:rsidR="008A407E">
        <w:t xml:space="preserve">all </w:t>
      </w:r>
      <w:r>
        <w:t xml:space="preserve">testing </w:t>
      </w:r>
      <w:r w:rsidR="006A53C6">
        <w:t xml:space="preserve">will take place </w:t>
      </w:r>
      <w:r w:rsidR="00066B5B">
        <w:t>i</w:t>
      </w:r>
      <w:r w:rsidR="0063548D">
        <w:t xml:space="preserve">f </w:t>
      </w:r>
      <w:r w:rsidR="008A407E">
        <w:t>fail rate of the total test cases that has occurred reaches 40%.</w:t>
      </w:r>
      <w:r w:rsidR="00F542E4">
        <w:t xml:space="preserve"> </w:t>
      </w:r>
      <w:r w:rsidR="00EB46AE">
        <w:t>This indicates that the number of defects</w:t>
      </w:r>
      <w:r w:rsidR="00DA23F8">
        <w:t xml:space="preserve"> prevents further testing on the system. </w:t>
      </w:r>
      <w:r w:rsidR="006D607C">
        <w:t xml:space="preserve">Testing will </w:t>
      </w:r>
      <w:r w:rsidR="00600593">
        <w:t xml:space="preserve">terminate once </w:t>
      </w:r>
      <w:r w:rsidR="00DD762F">
        <w:t>t</w:t>
      </w:r>
      <w:r w:rsidR="00426287">
        <w:t xml:space="preserve">here is a pass rate of 90%. </w:t>
      </w:r>
    </w:p>
    <w:p w:rsidR="000B0C32" w:rsidP="00150787" w:rsidRDefault="000B0C32" w14:paraId="59354AB1" w14:textId="4FFD2191"/>
    <w:p w:rsidRPr="00013402" w:rsidR="001322A4" w:rsidP="00150787" w:rsidRDefault="001322A4" w14:paraId="3A37FC8F" w14:textId="12F7EB3E"/>
    <w:p w:rsidR="00941D93" w:rsidRDefault="00941D93" w14:paraId="3657D4C1" w14:textId="77777777">
      <w:pPr>
        <w:pStyle w:val="Heading2"/>
      </w:pPr>
      <w:bookmarkStart w:name="_Toc38998552" w:id="25"/>
      <w:r>
        <w:t>Document Overview</w:t>
      </w:r>
      <w:bookmarkEnd w:id="25"/>
    </w:p>
    <w:p w:rsidR="5D248A15" w:rsidP="20515D6F" w:rsidRDefault="4B46851B" w14:paraId="074CEA32" w14:textId="0F367F03">
      <w:r>
        <w:t xml:space="preserve">The Document is divided into </w:t>
      </w:r>
      <w:r w:rsidR="36E9A809">
        <w:t>7</w:t>
      </w:r>
      <w:r>
        <w:t xml:space="preserve"> main sections which are Introduction, Test Items and Features, Testing approach</w:t>
      </w:r>
      <w:r w:rsidR="1AB7A8D2">
        <w:t xml:space="preserve">, Test, User Interface Testing, Test Schedule, </w:t>
      </w:r>
      <w:r w:rsidR="688DF598">
        <w:t xml:space="preserve">Other Sections and Appendix. </w:t>
      </w:r>
      <w:r w:rsidR="454D309A">
        <w:t>In the</w:t>
      </w:r>
      <w:r w:rsidR="0CF64245">
        <w:t xml:space="preserve"> </w:t>
      </w:r>
      <w:r w:rsidR="34ECA6F7">
        <w:t>1</w:t>
      </w:r>
      <w:r w:rsidRPr="26F3C863" w:rsidR="34ECA6F7">
        <w:rPr>
          <w:vertAlign w:val="superscript"/>
        </w:rPr>
        <w:t>st</w:t>
      </w:r>
      <w:r w:rsidR="34ECA6F7">
        <w:t xml:space="preserve"> </w:t>
      </w:r>
      <w:r w:rsidR="196BD8E6">
        <w:t>section,</w:t>
      </w:r>
      <w:r w:rsidR="454D309A">
        <w:t xml:space="preserve"> Introduction</w:t>
      </w:r>
      <w:r w:rsidR="36F9726A">
        <w:t>,</w:t>
      </w:r>
      <w:r w:rsidR="454D309A">
        <w:t xml:space="preserve"> is divided int</w:t>
      </w:r>
      <w:r w:rsidR="59B447D1">
        <w:t xml:space="preserve">o 6 subsections that will give an overview of the </w:t>
      </w:r>
      <w:r w:rsidR="7C1EA818">
        <w:t>document</w:t>
      </w:r>
      <w:r w:rsidR="4C2A18B9">
        <w:t xml:space="preserve">. The </w:t>
      </w:r>
      <w:r w:rsidR="4AB9EA1D">
        <w:t>2</w:t>
      </w:r>
      <w:r w:rsidRPr="26F3C863" w:rsidR="4AB9EA1D">
        <w:rPr>
          <w:vertAlign w:val="superscript"/>
        </w:rPr>
        <w:t>nd</w:t>
      </w:r>
      <w:r w:rsidR="4C2A18B9">
        <w:t xml:space="preserve"> </w:t>
      </w:r>
      <w:r w:rsidR="4265491A">
        <w:t xml:space="preserve">section is Test Items and Features </w:t>
      </w:r>
      <w:r w:rsidR="18606CD8">
        <w:t xml:space="preserve">which </w:t>
      </w:r>
      <w:r w:rsidR="26DBC69F">
        <w:t>describes</w:t>
      </w:r>
      <w:r w:rsidR="18606CD8">
        <w:t xml:space="preserve"> the test items like the </w:t>
      </w:r>
      <w:r w:rsidR="5FAD3682">
        <w:t>components</w:t>
      </w:r>
      <w:r w:rsidR="18606CD8">
        <w:t>, classes, functions between others in a table format.</w:t>
      </w:r>
      <w:r w:rsidR="54C6D20F">
        <w:t xml:space="preserve"> The </w:t>
      </w:r>
      <w:r w:rsidR="14BEB216">
        <w:t>3</w:t>
      </w:r>
      <w:r w:rsidRPr="26F3C863" w:rsidR="14BEB216">
        <w:rPr>
          <w:vertAlign w:val="superscript"/>
        </w:rPr>
        <w:t>rd</w:t>
      </w:r>
      <w:r w:rsidR="54C6D20F">
        <w:t xml:space="preserve"> section is Testing approach on which </w:t>
      </w:r>
      <w:r w:rsidR="6A75628D">
        <w:t xml:space="preserve">we will describe the </w:t>
      </w:r>
      <w:r w:rsidR="1010A761">
        <w:t>approach</w:t>
      </w:r>
      <w:r w:rsidR="6A75628D">
        <w:t xml:space="preserve"> that is being used by the system and </w:t>
      </w:r>
      <w:r w:rsidR="760599B8">
        <w:t>specifying</w:t>
      </w:r>
      <w:r w:rsidR="6A75628D">
        <w:t xml:space="preserve"> the types of tests performed</w:t>
      </w:r>
      <w:r w:rsidR="5E0D1A80">
        <w:t>.</w:t>
      </w:r>
      <w:r w:rsidR="75AB3F54">
        <w:t xml:space="preserve"> The </w:t>
      </w:r>
      <w:r w:rsidR="72467143">
        <w:t>4</w:t>
      </w:r>
      <w:r w:rsidRPr="26F3C863" w:rsidR="72467143">
        <w:rPr>
          <w:vertAlign w:val="superscript"/>
        </w:rPr>
        <w:t>th</w:t>
      </w:r>
      <w:r w:rsidR="75AB3F54">
        <w:t xml:space="preserve"> section</w:t>
      </w:r>
      <w:r w:rsidR="175DCB18">
        <w:t>, Test XX,</w:t>
      </w:r>
      <w:r w:rsidR="75AB3F54">
        <w:t xml:space="preserve"> i</w:t>
      </w:r>
      <w:r w:rsidR="48791FF5">
        <w:t xml:space="preserve">s </w:t>
      </w:r>
      <w:r w:rsidR="539C8041">
        <w:t>to add the test cases</w:t>
      </w:r>
      <w:r w:rsidR="52F04E96">
        <w:t xml:space="preserve">, in which it will document the test input, specific test procedures and outcomes. It will stablish the test methods and explain the </w:t>
      </w:r>
      <w:r w:rsidR="79EA8F74">
        <w:t>nature</w:t>
      </w:r>
      <w:r w:rsidR="52F04E96">
        <w:t xml:space="preserve"> and extent of </w:t>
      </w:r>
      <w:r w:rsidR="15146BAB">
        <w:t>each test.</w:t>
      </w:r>
      <w:r w:rsidR="2D9B0EB7">
        <w:t xml:space="preserve"> </w:t>
      </w:r>
      <w:r w:rsidR="5C67E239">
        <w:t>Within the 4</w:t>
      </w:r>
      <w:r w:rsidRPr="26F3C863" w:rsidR="5C67E239">
        <w:rPr>
          <w:vertAlign w:val="superscript"/>
        </w:rPr>
        <w:t>th</w:t>
      </w:r>
      <w:r w:rsidR="5C67E239">
        <w:t xml:space="preserve"> section there</w:t>
      </w:r>
      <w:r w:rsidR="2D9B0EB7">
        <w:t xml:space="preserve"> is User Interface Testing </w:t>
      </w:r>
      <w:r w:rsidR="14BBCF54">
        <w:t>and focuses on the interaction between the user and the system.</w:t>
      </w:r>
      <w:r w:rsidR="24ED18CD">
        <w:t xml:space="preserve"> The </w:t>
      </w:r>
      <w:r w:rsidR="6F62E050">
        <w:t>5</w:t>
      </w:r>
      <w:r w:rsidRPr="26F3C863" w:rsidR="24ED18CD">
        <w:rPr>
          <w:vertAlign w:val="superscript"/>
        </w:rPr>
        <w:t>th</w:t>
      </w:r>
      <w:r w:rsidR="24ED18CD">
        <w:t xml:space="preserve"> section, Test Schedule talks about the testing activities, here we will add </w:t>
      </w:r>
      <w:r w:rsidR="3C20771F">
        <w:t xml:space="preserve">a table with the order and completion dates of the tests. The </w:t>
      </w:r>
      <w:r w:rsidR="7B262C6E">
        <w:t>6</w:t>
      </w:r>
      <w:r w:rsidRPr="26F3C863" w:rsidR="7B262C6E">
        <w:rPr>
          <w:vertAlign w:val="superscript"/>
        </w:rPr>
        <w:t>th</w:t>
      </w:r>
      <w:r w:rsidR="5C0C0874">
        <w:t xml:space="preserve"> section, Other Components </w:t>
      </w:r>
      <w:r w:rsidR="2DC5E097">
        <w:t xml:space="preserve">is </w:t>
      </w:r>
      <w:r w:rsidR="37183A5F">
        <w:t>in which we will add other section</w:t>
      </w:r>
      <w:r w:rsidR="609E7E73">
        <w:t xml:space="preserve">s that may appear </w:t>
      </w:r>
      <w:r w:rsidR="652FED19">
        <w:t xml:space="preserve">in the test plan. The </w:t>
      </w:r>
      <w:r w:rsidR="1AEBF84E">
        <w:t>7</w:t>
      </w:r>
      <w:r w:rsidRPr="26F3C863" w:rsidR="1AEBF84E">
        <w:rPr>
          <w:vertAlign w:val="superscript"/>
        </w:rPr>
        <w:t>th</w:t>
      </w:r>
      <w:r w:rsidR="652FED19">
        <w:t xml:space="preserve"> se</w:t>
      </w:r>
      <w:r w:rsidR="38CAFA70">
        <w:t xml:space="preserve">ction is the Appendix </w:t>
      </w:r>
      <w:r w:rsidR="34C9439E">
        <w:t>will contain the extra information we used in the document.</w:t>
      </w:r>
    </w:p>
    <w:p w:rsidR="20515D6F" w:rsidP="20515D6F" w:rsidRDefault="20515D6F" w14:paraId="28819A87" w14:textId="0F819B1E"/>
    <w:p w:rsidR="00941D93" w:rsidRDefault="007E0AF8" w14:paraId="071E4E01" w14:textId="77777777">
      <w:pPr>
        <w:pStyle w:val="Heading2"/>
        <w:rPr/>
      </w:pPr>
      <w:bookmarkStart w:name="_Toc38998553" w:id="26"/>
      <w:r w:rsidR="007E0AF8">
        <w:rPr/>
        <w:t>References</w:t>
      </w:r>
      <w:bookmarkEnd w:id="26"/>
    </w:p>
    <w:p w:rsidR="00941D93" w:rsidRDefault="00941D93" w14:paraId="52E56223" w14:textId="5B13F46C">
      <w:r w:rsidR="578965A0">
        <w:rPr/>
        <w:t xml:space="preserve">[1] SDD Team 7 </w:t>
      </w:r>
    </w:p>
    <w:p w:rsidR="007A4335" w:rsidP="007A4335" w:rsidRDefault="007A4335" w14:paraId="6A483E30" w14:textId="77777777">
      <w:pPr>
        <w:pStyle w:val="Heading1"/>
        <w:pageBreakBefore w:val="0"/>
      </w:pPr>
      <w:bookmarkStart w:name="_Toc227033591" w:id="27"/>
      <w:r>
        <w:br w:type="page"/>
      </w:r>
      <w:bookmarkStart w:name="_Toc38998554" w:id="28"/>
      <w:r>
        <w:t>Test Items and Features</w:t>
      </w:r>
      <w:bookmarkEnd w:id="27"/>
      <w:bookmarkEnd w:id="28"/>
    </w:p>
    <w:p w:rsidR="3DE80E0E" w:rsidP="3DE80E0E" w:rsidRDefault="3DE80E0E" w14:paraId="7ACF57ED" w14:textId="1C9284AE"/>
    <w:tbl>
      <w:tblPr>
        <w:tblStyle w:val="TableGrid"/>
        <w:tblW w:w="9000" w:type="dxa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E4E9079" w:rsidTr="572F0C67" w14:paraId="0FF02309" w14:textId="07999994">
        <w:tc>
          <w:tcPr>
            <w:tcW w:w="4500" w:type="dxa"/>
          </w:tcPr>
          <w:p w:rsidR="0E4E9079" w:rsidP="20882182" w:rsidRDefault="7E84A3B6" w14:paraId="2054D5AA" w14:textId="429E4F77">
            <w:pPr>
              <w:spacing w:line="259" w:lineRule="auto"/>
              <w:jc w:val="center"/>
            </w:pPr>
            <w:r>
              <w:t>Features</w:t>
            </w:r>
          </w:p>
        </w:tc>
        <w:tc>
          <w:tcPr>
            <w:tcW w:w="4500" w:type="dxa"/>
          </w:tcPr>
          <w:p w:rsidR="0FEECE00" w:rsidP="20882182" w:rsidRDefault="46490CBE" w14:paraId="69D4F698" w14:textId="1EE6FB38">
            <w:pPr>
              <w:jc w:val="center"/>
            </w:pPr>
            <w:r>
              <w:t>Being Tested</w:t>
            </w:r>
          </w:p>
        </w:tc>
      </w:tr>
      <w:tr w:rsidR="036B30EF" w:rsidTr="572F0C67" w14:paraId="015228C9" w14:textId="77777777">
        <w:tc>
          <w:tcPr>
            <w:tcW w:w="4500" w:type="dxa"/>
          </w:tcPr>
          <w:p w:rsidR="036B30EF" w:rsidP="37B7C7B6" w:rsidRDefault="265EFDEE" w14:paraId="07BF60F7" w14:textId="6DDAA053">
            <w:pPr>
              <w:spacing w:line="259" w:lineRule="auto"/>
            </w:pPr>
            <w:r>
              <w:t>Splunk</w:t>
            </w:r>
          </w:p>
        </w:tc>
        <w:tc>
          <w:tcPr>
            <w:tcW w:w="4500" w:type="dxa"/>
          </w:tcPr>
          <w:p w:rsidR="036B30EF" w:rsidP="155080D5" w:rsidRDefault="265EFDEE" w14:paraId="75C6A6FE" w14:textId="509AE735">
            <w:r>
              <w:t>Connecting to Splunk</w:t>
            </w:r>
          </w:p>
        </w:tc>
      </w:tr>
      <w:tr w:rsidR="0E4E9079" w:rsidTr="572F0C67" w14:paraId="5BEDE07D" w14:textId="77777777">
        <w:tc>
          <w:tcPr>
            <w:tcW w:w="4500" w:type="dxa"/>
          </w:tcPr>
          <w:p w:rsidR="0E4E9079" w:rsidP="6021FDCE" w:rsidRDefault="3A8F8B43" w14:paraId="3EC306FB" w14:textId="30319B6D">
            <w:pPr>
              <w:spacing w:line="259" w:lineRule="auto"/>
            </w:pPr>
            <w:r>
              <w:t>Ingestion</w:t>
            </w:r>
          </w:p>
        </w:tc>
        <w:tc>
          <w:tcPr>
            <w:tcW w:w="4500" w:type="dxa"/>
          </w:tcPr>
          <w:p w:rsidR="0E4E9079" w:rsidP="0E4E9079" w:rsidRDefault="56DCAAE8" w14:paraId="5EBE6CBA" w14:textId="598C7786">
            <w:r>
              <w:t>Uploading log files</w:t>
            </w:r>
            <w:r w:rsidR="49AD0F66">
              <w:t xml:space="preserve"> to Splunk</w:t>
            </w:r>
          </w:p>
        </w:tc>
      </w:tr>
      <w:tr w:rsidR="0E4E9079" w:rsidTr="572F0C67" w14:paraId="51C265F2" w14:textId="77777777">
        <w:tc>
          <w:tcPr>
            <w:tcW w:w="4500" w:type="dxa"/>
          </w:tcPr>
          <w:p w:rsidR="0E4E9079" w:rsidP="0E4E9079" w:rsidRDefault="7933CE35" w14:paraId="02533F51" w14:textId="44BD67CC">
            <w:r>
              <w:t>Ingestion</w:t>
            </w:r>
          </w:p>
        </w:tc>
        <w:tc>
          <w:tcPr>
            <w:tcW w:w="4500" w:type="dxa"/>
          </w:tcPr>
          <w:p w:rsidR="0E4E9079" w:rsidP="0E4E9079" w:rsidRDefault="7933CE35" w14:paraId="01C6CBBF" w14:textId="2E6EF798">
            <w:r>
              <w:t>Parsing results of Splunk to Log Entry objects</w:t>
            </w:r>
          </w:p>
        </w:tc>
      </w:tr>
      <w:tr w:rsidR="0E4E9079" w:rsidTr="572F0C67" w14:paraId="67B2248B" w14:textId="77777777">
        <w:tc>
          <w:tcPr>
            <w:tcW w:w="4500" w:type="dxa"/>
          </w:tcPr>
          <w:p w:rsidR="0E4E9079" w:rsidP="0E4E9079" w:rsidRDefault="59D1659B" w14:paraId="5C15A3BF" w14:textId="4D3D554B">
            <w:r>
              <w:t>Cleansing</w:t>
            </w:r>
          </w:p>
        </w:tc>
        <w:tc>
          <w:tcPr>
            <w:tcW w:w="4500" w:type="dxa"/>
          </w:tcPr>
          <w:p w:rsidR="0E4E9079" w:rsidP="0E4E9079" w:rsidRDefault="59D1659B" w14:paraId="12F2B39F" w14:textId="7EF0DECD">
            <w:r>
              <w:t>Correct lines removed</w:t>
            </w:r>
          </w:p>
        </w:tc>
      </w:tr>
      <w:tr w:rsidR="0E4E9079" w:rsidTr="572F0C67" w14:paraId="6C512DFA" w14:textId="77777777">
        <w:tc>
          <w:tcPr>
            <w:tcW w:w="4500" w:type="dxa"/>
          </w:tcPr>
          <w:p w:rsidR="0E4E9079" w:rsidP="0E4E9079" w:rsidRDefault="45683A2F" w14:paraId="1A73F8FA" w14:textId="6F49CB15">
            <w:r>
              <w:t>Graph</w:t>
            </w:r>
            <w:r w:rsidR="17442B4C">
              <w:t xml:space="preserve"> </w:t>
            </w:r>
          </w:p>
        </w:tc>
        <w:tc>
          <w:tcPr>
            <w:tcW w:w="4500" w:type="dxa"/>
          </w:tcPr>
          <w:p w:rsidR="0E4E9079" w:rsidP="0E4E9079" w:rsidRDefault="1C431F9E" w14:paraId="684F8FE9" w14:textId="48B47BFA">
            <w:r>
              <w:t>Adding of nodes</w:t>
            </w:r>
          </w:p>
        </w:tc>
      </w:tr>
      <w:tr w:rsidR="696EEDBA" w:rsidTr="572F0C67" w14:paraId="1C92A91E" w14:textId="77777777">
        <w:tc>
          <w:tcPr>
            <w:tcW w:w="4500" w:type="dxa"/>
          </w:tcPr>
          <w:p w:rsidR="43EABC60" w:rsidP="696EEDBA" w:rsidRDefault="1C431F9E" w14:paraId="16ECD130" w14:textId="329332A6">
            <w:r>
              <w:t>Graph</w:t>
            </w:r>
          </w:p>
        </w:tc>
        <w:tc>
          <w:tcPr>
            <w:tcW w:w="4500" w:type="dxa"/>
          </w:tcPr>
          <w:p w:rsidR="696EEDBA" w:rsidP="696EEDBA" w:rsidRDefault="1C431F9E" w14:paraId="6C3756D5" w14:textId="449F6433">
            <w:r>
              <w:t>Adding of edges</w:t>
            </w:r>
          </w:p>
        </w:tc>
      </w:tr>
      <w:tr w:rsidR="2518ED26" w:rsidTr="572F0C67" w14:paraId="794BBA94" w14:textId="77777777">
        <w:tc>
          <w:tcPr>
            <w:tcW w:w="4500" w:type="dxa"/>
          </w:tcPr>
          <w:p w:rsidR="6F2AA8E8" w:rsidP="2518ED26" w:rsidRDefault="023616B7" w14:paraId="283EB327" w14:textId="206F85D6">
            <w:r>
              <w:t>Database</w:t>
            </w:r>
          </w:p>
        </w:tc>
        <w:tc>
          <w:tcPr>
            <w:tcW w:w="4500" w:type="dxa"/>
          </w:tcPr>
          <w:p w:rsidR="2518ED26" w:rsidP="2518ED26" w:rsidRDefault="214804DF" w14:paraId="31113F1D" w14:textId="473983E7">
            <w:r>
              <w:t>Storing vectors and log entries into their collections</w:t>
            </w:r>
          </w:p>
        </w:tc>
      </w:tr>
      <w:tr w:rsidR="572F0C67" w:rsidTr="572F0C67" w14:paraId="2041DCCE" w14:textId="77777777">
        <w:tc>
          <w:tcPr>
            <w:tcW w:w="4500" w:type="dxa"/>
          </w:tcPr>
          <w:p w:rsidR="381F83BA" w:rsidP="572F0C67" w:rsidRDefault="381F83BA" w14:paraId="52AED26C" w14:textId="41DD6D0B">
            <w:r>
              <w:t>Database</w:t>
            </w:r>
          </w:p>
        </w:tc>
        <w:tc>
          <w:tcPr>
            <w:tcW w:w="4500" w:type="dxa"/>
          </w:tcPr>
          <w:p w:rsidR="381F83BA" w:rsidP="572F0C67" w:rsidRDefault="381F83BA" w14:paraId="0BCA78F5" w14:textId="21F00CDA">
            <w:r>
              <w:t>Returning from vector and log entries collection</w:t>
            </w:r>
          </w:p>
        </w:tc>
      </w:tr>
    </w:tbl>
    <w:p w:rsidR="00941D93" w:rsidRDefault="00941D93" w14:paraId="2589FEEC" w14:textId="77777777">
      <w:pPr>
        <w:pStyle w:val="Heading1"/>
      </w:pPr>
      <w:bookmarkStart w:name="_Toc38998555" w:id="29"/>
      <w:r>
        <w:t>Testing Approach</w:t>
      </w:r>
      <w:bookmarkEnd w:id="29"/>
    </w:p>
    <w:p w:rsidR="00941D93" w:rsidRDefault="00941D93" w14:paraId="5043CB0F" w14:textId="77777777"/>
    <w:p w:rsidR="009069AE" w:rsidRDefault="009069AE" w14:paraId="07459315" w14:textId="77777777">
      <w:pPr>
        <w:pStyle w:val="ListBullet"/>
        <w:numPr>
          <w:ilvl w:val="0"/>
          <w:numId w:val="0"/>
        </w:numPr>
        <w:ind w:left="576" w:hanging="360"/>
      </w:pPr>
    </w:p>
    <w:p w:rsidR="009069AE" w:rsidP="6C6E35D7" w:rsidRDefault="009069AE" w14:paraId="4A8B7B50" w14:textId="305C464A">
      <w:pPr>
        <w:pStyle w:val="Caption"/>
        <w:keepNext/>
        <w:jc w:val="center"/>
      </w:pPr>
      <w:bookmarkStart w:name="_Ref234215049" w:id="30"/>
      <w:r>
        <w:t>Table 1: Test Plan</w:t>
      </w:r>
      <w:bookmarkEnd w:id="30"/>
      <w:r w:rsidR="3567484B">
        <w:t xml:space="preserve"> Splunk</w:t>
      </w:r>
    </w:p>
    <w:tbl>
      <w:tblPr>
        <w:tblW w:w="93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90"/>
        <w:gridCol w:w="5378"/>
        <w:gridCol w:w="1638"/>
      </w:tblGrid>
      <w:tr w:rsidR="007A4335" w:rsidTr="009162F5" w14:paraId="34278B23" w14:textId="77777777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:rsidR="007A4335" w:rsidP="009162F5" w:rsidRDefault="007A4335" w14:paraId="6537F28F" w14:textId="77777777">
            <w:pPr>
              <w:jc w:val="center"/>
              <w:rPr>
                <w:b/>
              </w:rPr>
            </w:pPr>
          </w:p>
          <w:p w:rsidR="007A4335" w:rsidP="009162F5" w:rsidRDefault="007A4335" w14:paraId="186A51CD" w14:textId="4810C8B9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SUITE </w:t>
            </w:r>
            <w:r w:rsidRPr="0FCFC3D4" w:rsidR="614154E4">
              <w:rPr>
                <w:b/>
                <w:bCs/>
              </w:rPr>
              <w:t>&lt;</w:t>
            </w:r>
            <w:r w:rsidRPr="0A382A5E" w:rsidR="614154E4">
              <w:rPr>
                <w:b/>
                <w:bCs/>
              </w:rPr>
              <w:t>Splunk</w:t>
            </w:r>
            <w:r w:rsidRPr="0FCFC3D4" w:rsidR="614154E4">
              <w:rPr>
                <w:b/>
                <w:bCs/>
              </w:rPr>
              <w:t>&gt;</w:t>
            </w:r>
          </w:p>
        </w:tc>
      </w:tr>
      <w:tr w:rsidR="007A4335" w:rsidTr="009162F5" w14:paraId="3B3CA702" w14:textId="77777777">
        <w:trPr>
          <w:trHeight w:val="360"/>
        </w:trPr>
        <w:tc>
          <w:tcPr>
            <w:tcW w:w="2290" w:type="dxa"/>
            <w:shd w:val="clear" w:color="auto" w:fill="auto"/>
          </w:tcPr>
          <w:p w:rsidR="007A4335" w:rsidP="009162F5" w:rsidRDefault="007A4335" w14:paraId="10F584A3" w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:rsidR="007A4335" w:rsidP="009162F5" w:rsidRDefault="56E494C5" w14:paraId="6DFB9E20" w14:textId="06E1DC22">
            <w:pPr>
              <w:jc w:val="center"/>
              <w:rPr>
                <w:b/>
              </w:rPr>
            </w:pPr>
            <w:r w:rsidRPr="155619B0">
              <w:rPr>
                <w:b/>
                <w:bCs/>
              </w:rPr>
              <w:t xml:space="preserve">This test suit will focus on testing </w:t>
            </w:r>
            <w:r w:rsidRPr="035272AD">
              <w:rPr>
                <w:b/>
                <w:bCs/>
              </w:rPr>
              <w:t xml:space="preserve">the interaction of the PICK system and </w:t>
            </w:r>
            <w:r w:rsidRPr="7C957B58">
              <w:rPr>
                <w:b/>
                <w:bCs/>
              </w:rPr>
              <w:t xml:space="preserve">the </w:t>
            </w:r>
            <w:r w:rsidRPr="035272AD">
              <w:rPr>
                <w:b/>
                <w:bCs/>
              </w:rPr>
              <w:t>Splunk system</w:t>
            </w:r>
          </w:p>
        </w:tc>
      </w:tr>
      <w:tr w:rsidR="007A4335" w:rsidTr="00013402" w14:paraId="25FACD80" w14:textId="77777777">
        <w:trPr>
          <w:trHeight w:val="360"/>
        </w:trPr>
        <w:tc>
          <w:tcPr>
            <w:tcW w:w="2290" w:type="dxa"/>
            <w:shd w:val="clear" w:color="auto" w:fill="E0E0E0"/>
          </w:tcPr>
          <w:p w:rsidR="007A4335" w:rsidP="009162F5" w:rsidRDefault="007A4335" w14:paraId="5DC98EAD" w14:textId="77777777">
            <w:pPr>
              <w:jc w:val="center"/>
              <w:rPr>
                <w:b/>
              </w:rPr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:rsidR="007A4335" w:rsidP="009162F5" w:rsidRDefault="007A4335" w14:paraId="6510F2A9" w14:textId="77777777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:rsidR="007A4335" w:rsidP="009162F5" w:rsidRDefault="00013402" w14:paraId="48C2C0C3" w14:textId="77777777">
            <w:pPr>
              <w:jc w:val="center"/>
              <w:rPr>
                <w:b/>
              </w:rPr>
            </w:pPr>
            <w:r>
              <w:rPr>
                <w:b/>
              </w:rPr>
              <w:t>Criticality</w:t>
            </w:r>
          </w:p>
        </w:tc>
      </w:tr>
      <w:tr w:rsidR="007A4335" w:rsidTr="00013402" w14:paraId="70DF9E56" w14:textId="77777777">
        <w:trPr>
          <w:trHeight w:val="378"/>
        </w:trPr>
        <w:tc>
          <w:tcPr>
            <w:tcW w:w="2290" w:type="dxa"/>
          </w:tcPr>
          <w:p w:rsidR="007A4335" w:rsidP="009162F5" w:rsidRDefault="00C43D9F" w14:paraId="44E871BC" w14:textId="6C06167D">
            <w:pPr>
              <w:jc w:val="center"/>
            </w:pPr>
            <w:r>
              <w:t>P</w:t>
            </w:r>
            <w:r w:rsidR="006C5F6C">
              <w:t>S</w:t>
            </w:r>
            <w:r w:rsidR="00421992">
              <w:t xml:space="preserve"> TEST1</w:t>
            </w:r>
          </w:p>
        </w:tc>
        <w:tc>
          <w:tcPr>
            <w:tcW w:w="5378" w:type="dxa"/>
            <w:shd w:val="clear" w:color="auto" w:fill="auto"/>
          </w:tcPr>
          <w:p w:rsidRPr="005E2570" w:rsidR="007A4335" w:rsidP="65B524D9" w:rsidRDefault="424775F0" w14:paraId="144A5D23" w14:textId="22833C67">
            <w:pPr>
              <w:spacing w:line="259" w:lineRule="auto"/>
              <w:jc w:val="center"/>
              <w:rPr>
                <w:bCs/>
              </w:rPr>
            </w:pPr>
            <w:r>
              <w:t>Conne</w:t>
            </w:r>
            <w:r w:rsidR="5829608C">
              <w:t>c</w:t>
            </w:r>
            <w:r>
              <w:t>t</w:t>
            </w:r>
            <w:r w:rsidR="5C9BE318">
              <w:t xml:space="preserve"> to Splunk</w:t>
            </w:r>
          </w:p>
        </w:tc>
        <w:tc>
          <w:tcPr>
            <w:tcW w:w="1638" w:type="dxa"/>
            <w:shd w:val="clear" w:color="auto" w:fill="auto"/>
          </w:tcPr>
          <w:p w:rsidRPr="00B37571" w:rsidR="007A4335" w:rsidP="009162F5" w:rsidRDefault="00B37571" w14:paraId="738610EB" w14:textId="111BEDC3">
            <w:pPr>
              <w:jc w:val="center"/>
              <w:rPr>
                <w:bCs/>
              </w:rPr>
            </w:pPr>
            <w:r w:rsidRPr="00B37571">
              <w:rPr>
                <w:bCs/>
              </w:rPr>
              <w:t>Critical</w:t>
            </w:r>
          </w:p>
        </w:tc>
      </w:tr>
      <w:tr w:rsidR="007A4335" w:rsidTr="00013402" w14:paraId="637805D2" w14:textId="77777777">
        <w:trPr>
          <w:trHeight w:val="378"/>
        </w:trPr>
        <w:tc>
          <w:tcPr>
            <w:tcW w:w="2290" w:type="dxa"/>
          </w:tcPr>
          <w:p w:rsidR="007A4335" w:rsidP="009162F5" w:rsidRDefault="0D633179" w14:paraId="463F29E8" w14:textId="110E6220">
            <w:pPr>
              <w:jc w:val="center"/>
            </w:pPr>
            <w:r>
              <w:t>PS TEST2</w:t>
            </w:r>
          </w:p>
        </w:tc>
        <w:tc>
          <w:tcPr>
            <w:tcW w:w="5378" w:type="dxa"/>
            <w:shd w:val="clear" w:color="auto" w:fill="auto"/>
          </w:tcPr>
          <w:p w:rsidR="007A4335" w:rsidP="009162F5" w:rsidRDefault="00033D9C" w14:paraId="3B7B4B86" w14:textId="43ADC6AA">
            <w:pPr>
              <w:jc w:val="center"/>
            </w:pPr>
            <w:r>
              <w:t>Ingest Log Files</w:t>
            </w:r>
          </w:p>
        </w:tc>
        <w:tc>
          <w:tcPr>
            <w:tcW w:w="1638" w:type="dxa"/>
            <w:shd w:val="clear" w:color="auto" w:fill="auto"/>
          </w:tcPr>
          <w:p w:rsidR="007A4335" w:rsidP="009162F5" w:rsidRDefault="110F5EC4" w14:paraId="3A0FF5F2" w14:textId="54253292">
            <w:pPr>
              <w:jc w:val="center"/>
            </w:pPr>
            <w:r>
              <w:t>Critical</w:t>
            </w:r>
          </w:p>
        </w:tc>
      </w:tr>
      <w:tr w:rsidR="00302F06" w:rsidTr="00013402" w14:paraId="74783556" w14:textId="77777777">
        <w:trPr>
          <w:trHeight w:val="378"/>
        </w:trPr>
        <w:tc>
          <w:tcPr>
            <w:tcW w:w="2290" w:type="dxa"/>
          </w:tcPr>
          <w:p w:rsidR="00302F06" w:rsidP="009162F5" w:rsidRDefault="002101A7" w14:paraId="389DC8DB" w14:textId="6695E4F2">
            <w:pPr>
              <w:jc w:val="center"/>
            </w:pPr>
            <w:r>
              <w:t>PS TEST3</w:t>
            </w:r>
          </w:p>
        </w:tc>
        <w:tc>
          <w:tcPr>
            <w:tcW w:w="5378" w:type="dxa"/>
            <w:shd w:val="clear" w:color="auto" w:fill="auto"/>
          </w:tcPr>
          <w:p w:rsidR="00302F06" w:rsidP="009162F5" w:rsidRDefault="265BB6AE" w14:paraId="182F5ECA" w14:textId="0433D6F2">
            <w:pPr>
              <w:jc w:val="center"/>
            </w:pPr>
            <w:r>
              <w:t>Return Indexed Log</w:t>
            </w:r>
            <w:r w:rsidR="7F69FC2A">
              <w:t xml:space="preserve"> </w:t>
            </w:r>
            <w:r>
              <w:t>Entries</w:t>
            </w:r>
          </w:p>
        </w:tc>
        <w:tc>
          <w:tcPr>
            <w:tcW w:w="1638" w:type="dxa"/>
            <w:shd w:val="clear" w:color="auto" w:fill="auto"/>
          </w:tcPr>
          <w:p w:rsidR="00302F06" w:rsidP="009162F5" w:rsidRDefault="5EBF4C54" w14:paraId="6C542E11" w14:textId="3AF7C641">
            <w:pPr>
              <w:jc w:val="center"/>
            </w:pPr>
            <w:r>
              <w:t>Critical</w:t>
            </w:r>
          </w:p>
        </w:tc>
      </w:tr>
    </w:tbl>
    <w:p w:rsidR="009069AE" w:rsidP="009069AE" w:rsidRDefault="009069AE" w14:paraId="5630AD66" w14:textId="77777777"/>
    <w:p w:rsidR="5EB6229A" w:rsidP="26F3C863" w:rsidRDefault="5EB6229A" w14:paraId="7E2FEB67" w14:textId="080276C0">
      <w:pPr>
        <w:pStyle w:val="Caption"/>
        <w:jc w:val="center"/>
      </w:pPr>
      <w:r>
        <w:t>Table 2: Test Plan</w:t>
      </w:r>
      <w:r w:rsidR="0193834C">
        <w:t xml:space="preserve"> Graph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33"/>
        <w:gridCol w:w="5148"/>
        <w:gridCol w:w="1609"/>
      </w:tblGrid>
      <w:tr w:rsidR="26F3C863" w:rsidTr="26F3C863" w14:paraId="317D743D" w14:textId="77777777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:rsidR="26F3C863" w:rsidP="26F3C863" w:rsidRDefault="26F3C863" w14:paraId="1F4DD6CF" w14:textId="77777777">
            <w:pPr>
              <w:jc w:val="center"/>
              <w:rPr>
                <w:b/>
                <w:bCs/>
              </w:rPr>
            </w:pPr>
          </w:p>
          <w:p w:rsidR="26F3C863" w:rsidP="26F3C863" w:rsidRDefault="26F3C863" w14:paraId="7C9C1B07" w14:textId="0868ED4D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TEST SUITE &lt;</w:t>
            </w:r>
            <w:r w:rsidRPr="26F3C863" w:rsidR="27144392">
              <w:rPr>
                <w:b/>
                <w:bCs/>
              </w:rPr>
              <w:t>Graph</w:t>
            </w:r>
            <w:r w:rsidRPr="26F3C863">
              <w:rPr>
                <w:b/>
                <w:bCs/>
              </w:rPr>
              <w:t>&gt;</w:t>
            </w:r>
          </w:p>
        </w:tc>
      </w:tr>
      <w:tr w:rsidR="26F3C863" w:rsidTr="26F3C863" w14:paraId="7FA11719" w14:textId="77777777">
        <w:trPr>
          <w:trHeight w:val="360"/>
        </w:trPr>
        <w:tc>
          <w:tcPr>
            <w:tcW w:w="2290" w:type="dxa"/>
            <w:shd w:val="clear" w:color="auto" w:fill="auto"/>
          </w:tcPr>
          <w:p w:rsidR="26F3C863" w:rsidP="26F3C863" w:rsidRDefault="26F3C863" w14:paraId="08231422" w14:textId="77777777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:rsidR="26F3C863" w:rsidP="26F3C863" w:rsidRDefault="26F3C863" w14:paraId="6C8D169D" w14:textId="359F48AC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 xml:space="preserve">This test suit will focus on testing the </w:t>
            </w:r>
            <w:r w:rsidRPr="26F3C863" w:rsidR="1ED66CD6">
              <w:rPr>
                <w:b/>
                <w:bCs/>
              </w:rPr>
              <w:t>Graphing components of the PICK system</w:t>
            </w:r>
          </w:p>
        </w:tc>
      </w:tr>
      <w:tr w:rsidR="26F3C863" w:rsidTr="26F3C863" w14:paraId="68E60938" w14:textId="77777777">
        <w:trPr>
          <w:trHeight w:val="360"/>
        </w:trPr>
        <w:tc>
          <w:tcPr>
            <w:tcW w:w="2290" w:type="dxa"/>
            <w:shd w:val="clear" w:color="auto" w:fill="E0E0E0"/>
          </w:tcPr>
          <w:p w:rsidR="26F3C863" w:rsidP="26F3C863" w:rsidRDefault="26F3C863" w14:paraId="7AD7AF3E" w14:textId="77777777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:rsidR="26F3C863" w:rsidP="26F3C863" w:rsidRDefault="26F3C863" w14:paraId="1AA02A3C" w14:textId="77777777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:rsidR="26F3C863" w:rsidP="26F3C863" w:rsidRDefault="26F3C863" w14:paraId="23082BE5" w14:textId="77777777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Criticality</w:t>
            </w:r>
          </w:p>
        </w:tc>
      </w:tr>
      <w:tr w:rsidR="26F3C863" w:rsidTr="26F3C863" w14:paraId="09B98887" w14:textId="77777777">
        <w:trPr>
          <w:trHeight w:val="378"/>
        </w:trPr>
        <w:tc>
          <w:tcPr>
            <w:tcW w:w="2290" w:type="dxa"/>
          </w:tcPr>
          <w:p w:rsidR="2AA4CBEB" w:rsidP="26F3C863" w:rsidRDefault="2AA4CBEB" w14:paraId="75D146FB" w14:textId="3859D492">
            <w:pPr>
              <w:jc w:val="center"/>
            </w:pPr>
            <w:r>
              <w:t xml:space="preserve">GT </w:t>
            </w:r>
            <w:r w:rsidR="26F3C863">
              <w:t>TEST1</w:t>
            </w:r>
          </w:p>
        </w:tc>
        <w:tc>
          <w:tcPr>
            <w:tcW w:w="5378" w:type="dxa"/>
            <w:shd w:val="clear" w:color="auto" w:fill="auto"/>
          </w:tcPr>
          <w:p w:rsidR="48B2F4DE" w:rsidP="26F3C863" w:rsidRDefault="48B2F4DE" w14:paraId="623D6F82" w14:textId="17020139">
            <w:pPr>
              <w:spacing w:line="259" w:lineRule="auto"/>
              <w:jc w:val="center"/>
            </w:pPr>
            <w:r>
              <w:t>Add a Node</w:t>
            </w:r>
          </w:p>
        </w:tc>
        <w:tc>
          <w:tcPr>
            <w:tcW w:w="1638" w:type="dxa"/>
            <w:shd w:val="clear" w:color="auto" w:fill="auto"/>
          </w:tcPr>
          <w:p w:rsidR="26F3C863" w:rsidP="26F3C863" w:rsidRDefault="26F3C863" w14:paraId="43F0C7EB" w14:textId="111BEDC3">
            <w:pPr>
              <w:jc w:val="center"/>
            </w:pPr>
            <w:r>
              <w:t>Critical</w:t>
            </w:r>
          </w:p>
        </w:tc>
      </w:tr>
      <w:tr w:rsidR="26F3C863" w:rsidTr="26F3C863" w14:paraId="6C0FCBBB" w14:textId="77777777">
        <w:trPr>
          <w:trHeight w:val="378"/>
        </w:trPr>
        <w:tc>
          <w:tcPr>
            <w:tcW w:w="2290" w:type="dxa"/>
          </w:tcPr>
          <w:p w:rsidR="0E99FD75" w:rsidP="26F3C863" w:rsidRDefault="0E99FD75" w14:paraId="481984F0" w14:textId="254671EB">
            <w:pPr>
              <w:jc w:val="center"/>
            </w:pPr>
            <w:r>
              <w:t xml:space="preserve">GT </w:t>
            </w:r>
            <w:r w:rsidR="26F3C863">
              <w:t>TEST2</w:t>
            </w:r>
          </w:p>
        </w:tc>
        <w:tc>
          <w:tcPr>
            <w:tcW w:w="5378" w:type="dxa"/>
            <w:shd w:val="clear" w:color="auto" w:fill="auto"/>
          </w:tcPr>
          <w:p w:rsidR="2499693B" w:rsidP="26F3C863" w:rsidRDefault="2499693B" w14:paraId="02C6C06C" w14:textId="5ED5CA58">
            <w:pPr>
              <w:spacing w:line="259" w:lineRule="auto"/>
              <w:jc w:val="center"/>
            </w:pPr>
            <w:r>
              <w:t>Add an Edge</w:t>
            </w:r>
          </w:p>
        </w:tc>
        <w:tc>
          <w:tcPr>
            <w:tcW w:w="1638" w:type="dxa"/>
            <w:shd w:val="clear" w:color="auto" w:fill="auto"/>
          </w:tcPr>
          <w:p w:rsidR="26F3C863" w:rsidP="26F3C863" w:rsidRDefault="26F3C863" w14:paraId="601FB8ED" w14:textId="54253292">
            <w:pPr>
              <w:jc w:val="center"/>
            </w:pPr>
            <w:r>
              <w:t>Critical</w:t>
            </w:r>
          </w:p>
        </w:tc>
      </w:tr>
    </w:tbl>
    <w:p w:rsidR="26F3C863" w:rsidRDefault="26F3C863" w14:paraId="565E6E44" w14:textId="42C5A7A0"/>
    <w:p w:rsidR="546FFD8B" w:rsidP="26F3C863" w:rsidRDefault="546FFD8B" w14:paraId="2B0A186E" w14:textId="6668828D">
      <w:pPr>
        <w:pStyle w:val="Caption"/>
        <w:jc w:val="center"/>
      </w:pPr>
      <w:r>
        <w:t xml:space="preserve">Table </w:t>
      </w:r>
      <w:r w:rsidR="569F40EB">
        <w:t>3</w:t>
      </w:r>
      <w:r>
        <w:t>: Test Plan Database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33"/>
        <w:gridCol w:w="5148"/>
        <w:gridCol w:w="1609"/>
      </w:tblGrid>
      <w:tr w:rsidR="26F3C863" w:rsidTr="26F3C863" w14:paraId="54F96917" w14:textId="77777777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:rsidR="26F3C863" w:rsidP="26F3C863" w:rsidRDefault="26F3C863" w14:paraId="013D24C0" w14:textId="77777777">
            <w:pPr>
              <w:jc w:val="center"/>
              <w:rPr>
                <w:b/>
                <w:bCs/>
              </w:rPr>
            </w:pPr>
          </w:p>
          <w:p w:rsidR="26F3C863" w:rsidP="26F3C863" w:rsidRDefault="26F3C863" w14:paraId="13212162" w14:textId="2A29BD6C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TEST SUITE &lt;</w:t>
            </w:r>
            <w:r w:rsidRPr="26F3C863" w:rsidR="45501607">
              <w:rPr>
                <w:b/>
                <w:bCs/>
              </w:rPr>
              <w:t>Database</w:t>
            </w:r>
            <w:r w:rsidRPr="26F3C863">
              <w:rPr>
                <w:b/>
                <w:bCs/>
              </w:rPr>
              <w:t>&gt;</w:t>
            </w:r>
          </w:p>
        </w:tc>
      </w:tr>
      <w:tr w:rsidR="26F3C863" w:rsidTr="26F3C863" w14:paraId="7E80342A" w14:textId="77777777">
        <w:trPr>
          <w:trHeight w:val="360"/>
        </w:trPr>
        <w:tc>
          <w:tcPr>
            <w:tcW w:w="2290" w:type="dxa"/>
            <w:shd w:val="clear" w:color="auto" w:fill="auto"/>
          </w:tcPr>
          <w:p w:rsidR="26F3C863" w:rsidP="26F3C863" w:rsidRDefault="26F3C863" w14:paraId="3A67AC22" w14:textId="77777777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:rsidR="26F3C863" w:rsidP="26F3C863" w:rsidRDefault="26F3C863" w14:paraId="1C1394EF" w14:textId="19F926D9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 xml:space="preserve">This test suit will focus on testing the </w:t>
            </w:r>
            <w:r w:rsidRPr="26F3C863" w:rsidR="1AD22EDB">
              <w:rPr>
                <w:b/>
                <w:bCs/>
              </w:rPr>
              <w:t xml:space="preserve">Database </w:t>
            </w:r>
            <w:r w:rsidRPr="26F3C863">
              <w:rPr>
                <w:b/>
                <w:bCs/>
              </w:rPr>
              <w:t>components of the PICK system</w:t>
            </w:r>
          </w:p>
        </w:tc>
      </w:tr>
      <w:tr w:rsidR="26F3C863" w:rsidTr="26F3C863" w14:paraId="6E2FB59C" w14:textId="77777777">
        <w:trPr>
          <w:trHeight w:val="360"/>
        </w:trPr>
        <w:tc>
          <w:tcPr>
            <w:tcW w:w="2290" w:type="dxa"/>
            <w:shd w:val="clear" w:color="auto" w:fill="E0E0E0"/>
          </w:tcPr>
          <w:p w:rsidR="26F3C863" w:rsidP="26F3C863" w:rsidRDefault="26F3C863" w14:paraId="7867AA2E" w14:textId="77777777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:rsidR="26F3C863" w:rsidP="26F3C863" w:rsidRDefault="26F3C863" w14:paraId="4E9C689E" w14:textId="77777777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:rsidR="26F3C863" w:rsidP="26F3C863" w:rsidRDefault="26F3C863" w14:paraId="12C53DDD" w14:textId="77777777">
            <w:pPr>
              <w:jc w:val="center"/>
              <w:rPr>
                <w:b/>
                <w:bCs/>
              </w:rPr>
            </w:pPr>
            <w:r w:rsidRPr="26F3C863">
              <w:rPr>
                <w:b/>
                <w:bCs/>
              </w:rPr>
              <w:t>Criticality</w:t>
            </w:r>
          </w:p>
        </w:tc>
      </w:tr>
      <w:tr w:rsidR="26F3C863" w:rsidTr="26F3C863" w14:paraId="0DAC4088" w14:textId="77777777">
        <w:trPr>
          <w:trHeight w:val="378"/>
        </w:trPr>
        <w:tc>
          <w:tcPr>
            <w:tcW w:w="2290" w:type="dxa"/>
          </w:tcPr>
          <w:p w:rsidR="26F3C863" w:rsidP="26F3C863" w:rsidRDefault="23D4BA45" w14:paraId="0C3C4563" w14:textId="34C99164">
            <w:pPr>
              <w:jc w:val="center"/>
            </w:pPr>
            <w:r>
              <w:t>PD</w:t>
            </w:r>
            <w:r w:rsidR="26F3C863">
              <w:t xml:space="preserve"> TEST</w:t>
            </w:r>
            <w:r w:rsidR="3F5983C8">
              <w:t>1</w:t>
            </w:r>
          </w:p>
        </w:tc>
        <w:tc>
          <w:tcPr>
            <w:tcW w:w="5378" w:type="dxa"/>
            <w:shd w:val="clear" w:color="auto" w:fill="auto"/>
          </w:tcPr>
          <w:p w:rsidR="69400305" w:rsidP="26F3C863" w:rsidRDefault="69400305" w14:paraId="431FE398" w14:textId="7D4B42C2">
            <w:pPr>
              <w:spacing w:line="259" w:lineRule="auto"/>
              <w:jc w:val="center"/>
            </w:pPr>
            <w:r>
              <w:t>Connect to Database</w:t>
            </w:r>
          </w:p>
        </w:tc>
        <w:tc>
          <w:tcPr>
            <w:tcW w:w="1638" w:type="dxa"/>
            <w:shd w:val="clear" w:color="auto" w:fill="auto"/>
          </w:tcPr>
          <w:p w:rsidR="26F3C863" w:rsidP="26F3C863" w:rsidRDefault="26F3C863" w14:paraId="5888AD3E" w14:textId="54253292">
            <w:pPr>
              <w:jc w:val="center"/>
            </w:pPr>
            <w:r>
              <w:t>Critical</w:t>
            </w:r>
          </w:p>
        </w:tc>
      </w:tr>
      <w:tr w:rsidR="26F3C863" w:rsidTr="26F3C863" w14:paraId="32896981" w14:textId="77777777">
        <w:trPr>
          <w:trHeight w:val="378"/>
        </w:trPr>
        <w:tc>
          <w:tcPr>
            <w:tcW w:w="2290" w:type="dxa"/>
          </w:tcPr>
          <w:p w:rsidR="5ED84A48" w:rsidP="26F3C863" w:rsidRDefault="0B495BB9" w14:paraId="7D774087" w14:textId="7E4F16D8">
            <w:pPr>
              <w:jc w:val="center"/>
            </w:pPr>
            <w:r>
              <w:t>PD</w:t>
            </w:r>
            <w:r w:rsidR="5ED84A48">
              <w:t xml:space="preserve"> </w:t>
            </w:r>
            <w:r w:rsidR="659D067C">
              <w:t>TEST</w:t>
            </w:r>
            <w:r w:rsidR="6CCAFC3F">
              <w:t>2</w:t>
            </w:r>
          </w:p>
        </w:tc>
        <w:tc>
          <w:tcPr>
            <w:tcW w:w="5378" w:type="dxa"/>
            <w:shd w:val="clear" w:color="auto" w:fill="auto"/>
          </w:tcPr>
          <w:p w:rsidR="353D4744" w:rsidP="26F3C863" w:rsidRDefault="353D4744" w14:paraId="40F573AB" w14:textId="59A4B469">
            <w:pPr>
              <w:spacing w:line="259" w:lineRule="auto"/>
              <w:jc w:val="center"/>
            </w:pPr>
            <w:r>
              <w:t xml:space="preserve">Store Data into Vector </w:t>
            </w:r>
            <w:r w:rsidR="4C782762">
              <w:t>Collection</w:t>
            </w:r>
          </w:p>
        </w:tc>
        <w:tc>
          <w:tcPr>
            <w:tcW w:w="1638" w:type="dxa"/>
            <w:shd w:val="clear" w:color="auto" w:fill="auto"/>
          </w:tcPr>
          <w:p w:rsidR="353D4744" w:rsidP="26F3C863" w:rsidRDefault="353D4744" w14:paraId="5DC26229" w14:textId="528B6326">
            <w:pPr>
              <w:jc w:val="center"/>
            </w:pPr>
            <w:r>
              <w:t>Critical</w:t>
            </w:r>
          </w:p>
        </w:tc>
      </w:tr>
      <w:tr w:rsidR="26F3C863" w:rsidTr="26F3C863" w14:paraId="29ADEB8F" w14:textId="77777777">
        <w:trPr>
          <w:trHeight w:val="378"/>
        </w:trPr>
        <w:tc>
          <w:tcPr>
            <w:tcW w:w="2290" w:type="dxa"/>
          </w:tcPr>
          <w:p w:rsidR="353D4744" w:rsidP="26F3C863" w:rsidRDefault="3D1F1228" w14:paraId="4E675D99" w14:textId="6F82A0F7">
            <w:pPr>
              <w:jc w:val="center"/>
            </w:pPr>
            <w:r>
              <w:t xml:space="preserve">PD </w:t>
            </w:r>
            <w:r w:rsidR="2AE34F6D">
              <w:t>TEST</w:t>
            </w:r>
            <w:r w:rsidR="6ADA0E37">
              <w:t>3</w:t>
            </w:r>
          </w:p>
        </w:tc>
        <w:tc>
          <w:tcPr>
            <w:tcW w:w="5378" w:type="dxa"/>
            <w:shd w:val="clear" w:color="auto" w:fill="auto"/>
          </w:tcPr>
          <w:p w:rsidR="353D4744" w:rsidP="26F3C863" w:rsidRDefault="353D4744" w14:paraId="79B4AB3E" w14:textId="648EE26E">
            <w:pPr>
              <w:spacing w:line="259" w:lineRule="auto"/>
              <w:jc w:val="center"/>
            </w:pPr>
            <w:r>
              <w:t xml:space="preserve">Store Data into Log Entry </w:t>
            </w:r>
            <w:r w:rsidR="408D5CDC">
              <w:t>Collection</w:t>
            </w:r>
          </w:p>
        </w:tc>
        <w:tc>
          <w:tcPr>
            <w:tcW w:w="1638" w:type="dxa"/>
            <w:shd w:val="clear" w:color="auto" w:fill="auto"/>
          </w:tcPr>
          <w:p w:rsidR="778EEA5B" w:rsidP="26F3C863" w:rsidRDefault="778EEA5B" w14:paraId="483981F2" w14:textId="7B047743">
            <w:pPr>
              <w:jc w:val="center"/>
            </w:pPr>
            <w:r>
              <w:t>Critical</w:t>
            </w:r>
          </w:p>
        </w:tc>
      </w:tr>
      <w:tr w:rsidR="26F3C863" w:rsidTr="26F3C863" w14:paraId="347D2282" w14:textId="77777777">
        <w:trPr>
          <w:trHeight w:val="378"/>
        </w:trPr>
        <w:tc>
          <w:tcPr>
            <w:tcW w:w="2290" w:type="dxa"/>
          </w:tcPr>
          <w:p w:rsidR="353D4744" w:rsidP="26F3C863" w:rsidRDefault="7EE140B6" w14:paraId="2E7BEA42" w14:textId="0A556E6A">
            <w:pPr>
              <w:jc w:val="center"/>
            </w:pPr>
            <w:r>
              <w:t>PD</w:t>
            </w:r>
            <w:r w:rsidR="353D4744">
              <w:t xml:space="preserve"> </w:t>
            </w:r>
            <w:r w:rsidR="4990ED12">
              <w:t>TEST</w:t>
            </w:r>
            <w:r w:rsidR="29C7F46A">
              <w:t>4</w:t>
            </w:r>
          </w:p>
        </w:tc>
        <w:tc>
          <w:tcPr>
            <w:tcW w:w="5378" w:type="dxa"/>
            <w:shd w:val="clear" w:color="auto" w:fill="auto"/>
          </w:tcPr>
          <w:p w:rsidR="5B51B19C" w:rsidP="26F3C863" w:rsidRDefault="5B51B19C" w14:paraId="62E5A3FB" w14:textId="555F82B8">
            <w:pPr>
              <w:spacing w:line="259" w:lineRule="auto"/>
              <w:jc w:val="center"/>
            </w:pPr>
            <w:r>
              <w:t xml:space="preserve">Return Data from Vector </w:t>
            </w:r>
            <w:r w:rsidR="011EACCD">
              <w:t>Collection</w:t>
            </w:r>
          </w:p>
        </w:tc>
        <w:tc>
          <w:tcPr>
            <w:tcW w:w="1638" w:type="dxa"/>
            <w:shd w:val="clear" w:color="auto" w:fill="auto"/>
          </w:tcPr>
          <w:p w:rsidR="2F4CD386" w:rsidP="26F3C863" w:rsidRDefault="2F4CD386" w14:paraId="17879606" w14:textId="7B69096F">
            <w:pPr>
              <w:jc w:val="center"/>
            </w:pPr>
            <w:r>
              <w:t>Critical</w:t>
            </w:r>
          </w:p>
        </w:tc>
      </w:tr>
      <w:tr w:rsidR="26F3C863" w:rsidTr="26F3C863" w14:paraId="209B460B" w14:textId="77777777">
        <w:trPr>
          <w:trHeight w:val="378"/>
        </w:trPr>
        <w:tc>
          <w:tcPr>
            <w:tcW w:w="2290" w:type="dxa"/>
          </w:tcPr>
          <w:p w:rsidR="5B51B19C" w:rsidP="26F3C863" w:rsidRDefault="70F5808C" w14:paraId="237843CE" w14:textId="64C87AB3">
            <w:pPr>
              <w:jc w:val="center"/>
            </w:pPr>
            <w:r>
              <w:t>PD</w:t>
            </w:r>
            <w:r w:rsidR="3B1AB101">
              <w:t xml:space="preserve">TEST </w:t>
            </w:r>
            <w:r w:rsidR="446B73FB">
              <w:t>5</w:t>
            </w:r>
          </w:p>
        </w:tc>
        <w:tc>
          <w:tcPr>
            <w:tcW w:w="5378" w:type="dxa"/>
            <w:shd w:val="clear" w:color="auto" w:fill="auto"/>
          </w:tcPr>
          <w:p w:rsidR="5B51B19C" w:rsidP="26F3C863" w:rsidRDefault="5B51B19C" w14:paraId="44191E04" w14:textId="1049ECF9">
            <w:pPr>
              <w:spacing w:line="259" w:lineRule="auto"/>
              <w:jc w:val="center"/>
            </w:pPr>
            <w:r>
              <w:t xml:space="preserve">Return Data from Log Entry </w:t>
            </w:r>
            <w:r w:rsidR="49CE4C60">
              <w:t>Collection</w:t>
            </w:r>
          </w:p>
        </w:tc>
        <w:tc>
          <w:tcPr>
            <w:tcW w:w="1638" w:type="dxa"/>
            <w:shd w:val="clear" w:color="auto" w:fill="auto"/>
          </w:tcPr>
          <w:p w:rsidR="2FBA97B7" w:rsidP="26F3C863" w:rsidRDefault="2FBA97B7" w14:paraId="55C26210" w14:textId="36BD85F1">
            <w:pPr>
              <w:jc w:val="center"/>
            </w:pPr>
            <w:r>
              <w:t>Critical</w:t>
            </w:r>
          </w:p>
        </w:tc>
      </w:tr>
    </w:tbl>
    <w:p w:rsidR="009069AE" w:rsidP="0E96E0DC" w:rsidRDefault="009069AE" w14:paraId="1F154648" w14:textId="2D928A3D">
      <w:pPr>
        <w:jc w:val="center"/>
      </w:pPr>
    </w:p>
    <w:p w:rsidR="79571F6D" w:rsidP="6BE23467" w:rsidRDefault="79571F6D" w14:paraId="1FC78652" w14:textId="0B14BA33">
      <w:pPr>
        <w:pStyle w:val="Caption"/>
        <w:jc w:val="center"/>
      </w:pPr>
      <w:r w:rsidR="79571F6D">
        <w:rPr/>
        <w:t>Table 4: Test Plan</w:t>
      </w:r>
      <w:r w:rsidR="79571F6D">
        <w:rPr/>
        <w:t xml:space="preserve"> Cleansing</w:t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2290"/>
        <w:gridCol w:w="5378"/>
        <w:gridCol w:w="1638"/>
      </w:tblGrid>
      <w:tr w:rsidR="6BE23467" w:rsidTr="6BE23467" w14:paraId="69BB3888">
        <w:trPr>
          <w:trHeight w:val="360"/>
        </w:trPr>
        <w:tc>
          <w:tcPr>
            <w:tcW w:w="9306" w:type="dxa"/>
            <w:gridSpan w:val="3"/>
            <w:shd w:val="clear" w:color="auto" w:fill="E0E0E0"/>
            <w:tcMar/>
          </w:tcPr>
          <w:p w:rsidR="6BE23467" w:rsidP="6BE23467" w:rsidRDefault="6BE23467" w14:paraId="11E4F120">
            <w:pPr>
              <w:jc w:val="center"/>
              <w:rPr>
                <w:b w:val="1"/>
                <w:bCs w:val="1"/>
              </w:rPr>
            </w:pPr>
          </w:p>
          <w:p w:rsidR="6BE23467" w:rsidP="6BE23467" w:rsidRDefault="6BE23467" w14:paraId="4AF0F32E" w14:textId="13F87C06">
            <w:pPr>
              <w:jc w:val="center"/>
              <w:rPr>
                <w:b w:val="1"/>
                <w:bCs w:val="1"/>
              </w:rPr>
            </w:pPr>
            <w:r w:rsidRPr="6BE23467" w:rsidR="6BE23467">
              <w:rPr>
                <w:b w:val="1"/>
                <w:bCs w:val="1"/>
              </w:rPr>
              <w:t xml:space="preserve">TEST SUITE </w:t>
            </w:r>
            <w:r w:rsidRPr="6BE23467" w:rsidR="6BE23467">
              <w:rPr>
                <w:b w:val="1"/>
                <w:bCs w:val="1"/>
              </w:rPr>
              <w:t>&lt;</w:t>
            </w:r>
            <w:r w:rsidRPr="6BE23467" w:rsidR="6A926B40">
              <w:rPr>
                <w:b w:val="1"/>
                <w:bCs w:val="1"/>
              </w:rPr>
              <w:t>Cleansing</w:t>
            </w:r>
            <w:r w:rsidRPr="6BE23467" w:rsidR="6BE23467">
              <w:rPr>
                <w:b w:val="1"/>
                <w:bCs w:val="1"/>
              </w:rPr>
              <w:t>&gt;</w:t>
            </w:r>
          </w:p>
        </w:tc>
      </w:tr>
      <w:tr w:rsidR="6BE23467" w:rsidTr="6BE23467" w14:paraId="1658C243">
        <w:trPr>
          <w:trHeight w:val="360"/>
        </w:trPr>
        <w:tc>
          <w:tcPr>
            <w:tcW w:w="2290" w:type="dxa"/>
            <w:shd w:val="clear" w:color="auto" w:fill="auto"/>
            <w:tcMar/>
          </w:tcPr>
          <w:p w:rsidR="6BE23467" w:rsidP="6BE23467" w:rsidRDefault="6BE23467" w14:paraId="46B9245C">
            <w:pPr>
              <w:jc w:val="center"/>
              <w:rPr>
                <w:b w:val="1"/>
                <w:bCs w:val="1"/>
              </w:rPr>
            </w:pPr>
            <w:r w:rsidRPr="6BE23467" w:rsidR="6BE23467">
              <w:rPr>
                <w:b w:val="1"/>
                <w:bCs w:val="1"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  <w:tcMar/>
          </w:tcPr>
          <w:p w:rsidR="6BE23467" w:rsidP="6BE23467" w:rsidRDefault="6BE23467" w14:paraId="40F3AD8C" w14:textId="6A580E24">
            <w:pPr>
              <w:jc w:val="center"/>
              <w:rPr>
                <w:b w:val="1"/>
                <w:bCs w:val="1"/>
              </w:rPr>
            </w:pPr>
            <w:r w:rsidRPr="6BE23467" w:rsidR="6BE23467">
              <w:rPr>
                <w:b w:val="1"/>
                <w:bCs w:val="1"/>
              </w:rPr>
              <w:t>This test suit will focus on testing the interaction of the PICK system and the</w:t>
            </w:r>
            <w:r w:rsidRPr="6BE23467" w:rsidR="600D067F">
              <w:rPr>
                <w:b w:val="1"/>
                <w:bCs w:val="1"/>
              </w:rPr>
              <w:t xml:space="preserve"> Log Files in the root directory</w:t>
            </w:r>
          </w:p>
        </w:tc>
      </w:tr>
      <w:tr w:rsidR="6BE23467" w:rsidTr="6BE23467" w14:paraId="1D273333">
        <w:trPr>
          <w:trHeight w:val="360"/>
        </w:trPr>
        <w:tc>
          <w:tcPr>
            <w:tcW w:w="2290" w:type="dxa"/>
            <w:shd w:val="clear" w:color="auto" w:fill="E0E0E0"/>
            <w:tcMar/>
          </w:tcPr>
          <w:p w:rsidR="6BE23467" w:rsidP="6BE23467" w:rsidRDefault="6BE23467" w14:paraId="14078D30">
            <w:pPr>
              <w:jc w:val="center"/>
              <w:rPr>
                <w:b w:val="1"/>
                <w:bCs w:val="1"/>
              </w:rPr>
            </w:pPr>
            <w:r w:rsidRPr="6BE23467" w:rsidR="6BE23467">
              <w:rPr>
                <w:b w:val="1"/>
                <w:bCs w:val="1"/>
              </w:rPr>
              <w:t>Test Case Identifier</w:t>
            </w:r>
          </w:p>
        </w:tc>
        <w:tc>
          <w:tcPr>
            <w:tcW w:w="5378" w:type="dxa"/>
            <w:shd w:val="clear" w:color="auto" w:fill="E0E0E0"/>
            <w:tcMar/>
          </w:tcPr>
          <w:p w:rsidR="6BE23467" w:rsidP="6BE23467" w:rsidRDefault="6BE23467" w14:paraId="59AD6CB7">
            <w:pPr>
              <w:jc w:val="center"/>
              <w:rPr>
                <w:b w:val="1"/>
                <w:bCs w:val="1"/>
              </w:rPr>
            </w:pPr>
            <w:r w:rsidRPr="6BE23467" w:rsidR="6BE23467">
              <w:rPr>
                <w:b w:val="1"/>
                <w:bCs w:val="1"/>
              </w:rPr>
              <w:t>Objective</w:t>
            </w:r>
          </w:p>
        </w:tc>
        <w:tc>
          <w:tcPr>
            <w:tcW w:w="1638" w:type="dxa"/>
            <w:shd w:val="clear" w:color="auto" w:fill="E0E0E0"/>
            <w:tcMar/>
          </w:tcPr>
          <w:p w:rsidR="6BE23467" w:rsidP="6BE23467" w:rsidRDefault="6BE23467" w14:paraId="3D00992A">
            <w:pPr>
              <w:jc w:val="center"/>
              <w:rPr>
                <w:b w:val="1"/>
                <w:bCs w:val="1"/>
              </w:rPr>
            </w:pPr>
            <w:r w:rsidRPr="6BE23467" w:rsidR="6BE23467">
              <w:rPr>
                <w:b w:val="1"/>
                <w:bCs w:val="1"/>
              </w:rPr>
              <w:t>Criticality</w:t>
            </w:r>
          </w:p>
        </w:tc>
      </w:tr>
      <w:tr w:rsidR="6BE23467" w:rsidTr="6BE23467" w14:paraId="0B9F7ECF">
        <w:trPr>
          <w:trHeight w:val="378"/>
        </w:trPr>
        <w:tc>
          <w:tcPr>
            <w:tcW w:w="2290" w:type="dxa"/>
            <w:tcMar/>
          </w:tcPr>
          <w:p w:rsidR="6BE23467" w:rsidP="6BE23467" w:rsidRDefault="6BE23467" w14:paraId="09FEABED" w14:textId="458A3E7C">
            <w:pPr>
              <w:jc w:val="center"/>
            </w:pPr>
            <w:r w:rsidR="6BE23467">
              <w:rPr/>
              <w:t>P</w:t>
            </w:r>
            <w:r w:rsidR="380854D7">
              <w:rPr/>
              <w:t>C</w:t>
            </w:r>
            <w:r w:rsidR="6BE23467">
              <w:rPr/>
              <w:t xml:space="preserve"> TEST1</w:t>
            </w:r>
          </w:p>
        </w:tc>
        <w:tc>
          <w:tcPr>
            <w:tcW w:w="5378" w:type="dxa"/>
            <w:shd w:val="clear" w:color="auto" w:fill="auto"/>
            <w:tcMar/>
          </w:tcPr>
          <w:p w:rsidR="2618B527" w:rsidP="6BE23467" w:rsidRDefault="2618B527" w14:paraId="76300393" w14:textId="374E0E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618B527">
              <w:rPr/>
              <w:t>Cleanse Log Files</w:t>
            </w:r>
          </w:p>
        </w:tc>
        <w:tc>
          <w:tcPr>
            <w:tcW w:w="1638" w:type="dxa"/>
            <w:shd w:val="clear" w:color="auto" w:fill="auto"/>
            <w:tcMar/>
          </w:tcPr>
          <w:p w:rsidR="6BE23467" w:rsidP="6BE23467" w:rsidRDefault="6BE23467" w14:paraId="177D2F3F" w14:textId="111BEDC3">
            <w:pPr>
              <w:jc w:val="center"/>
            </w:pPr>
            <w:r w:rsidR="6BE23467">
              <w:rPr/>
              <w:t>Critical</w:t>
            </w:r>
          </w:p>
        </w:tc>
      </w:tr>
    </w:tbl>
    <w:p w:rsidR="6BE23467" w:rsidRDefault="6BE23467" w14:paraId="15ADC60E" w14:textId="6B94D9D5"/>
    <w:p w:rsidR="6BE23467" w:rsidP="6BE23467" w:rsidRDefault="6BE23467" w14:paraId="597BB872" w14:textId="2796F3D2">
      <w:pPr>
        <w:pStyle w:val="ListBullet"/>
        <w:ind w:hanging="360"/>
        <w:rPr/>
      </w:pPr>
    </w:p>
    <w:p w:rsidR="00941D93" w:rsidP="572F0C67" w:rsidRDefault="00941D93" w14:paraId="1DE638B6" w14:textId="6228FF67">
      <w:pPr>
        <w:pStyle w:val="Heading1"/>
        <w:numPr>
          <w:ilvl w:val="0"/>
          <w:numId w:val="16"/>
        </w:numPr>
      </w:pPr>
      <w:bookmarkStart w:name="_Toc38998556" w:id="31"/>
      <w:r>
        <w:t>Test XX</w:t>
      </w:r>
      <w:bookmarkEnd w:id="31"/>
    </w:p>
    <w:p w:rsidR="00941D93" w:rsidP="00B34944" w:rsidRDefault="4ED7F11D" w14:paraId="449526CF" w14:textId="6AD86618">
      <w:pPr>
        <w:pStyle w:val="Heading2"/>
      </w:pPr>
      <w:bookmarkStart w:name="_Toc38998557" w:id="32"/>
      <w:r>
        <w:t xml:space="preserve">Test </w:t>
      </w:r>
      <w:r w:rsidR="613157C5">
        <w:t>PS TEST1</w:t>
      </w:r>
      <w:bookmarkEnd w:id="32"/>
    </w:p>
    <w:p w:rsidR="00B34944" w:rsidRDefault="00B34944" w14:paraId="66204FF1" w14:textId="77777777"/>
    <w:p w:rsidRPr="00B34944" w:rsidR="00941D93" w:rsidRDefault="00941D93" w14:paraId="3067417E" w14:textId="25919948">
      <w:r w:rsidRPr="572F0C67">
        <w:rPr>
          <w:b/>
          <w:bCs/>
        </w:rPr>
        <w:t xml:space="preserve">Objective: </w:t>
      </w:r>
      <w:r w:rsidR="00DA36CA">
        <w:t xml:space="preserve"> To test the </w:t>
      </w:r>
      <w:r w:rsidR="00E91FB5">
        <w:t xml:space="preserve">process of connecting Splunk to the </w:t>
      </w:r>
      <w:r w:rsidR="008569CF">
        <w:t>system</w:t>
      </w:r>
    </w:p>
    <w:p w:rsidRPr="00B34944" w:rsidR="00941D93" w:rsidRDefault="00941D93" w14:paraId="7C26C007" w14:textId="587E6D55">
      <w:r w:rsidRPr="572F0C67">
        <w:rPr>
          <w:b/>
          <w:bCs/>
        </w:rPr>
        <w:t>Notes:</w:t>
      </w:r>
      <w:r>
        <w:t xml:space="preserve"> </w:t>
      </w:r>
    </w:p>
    <w:p w:rsidR="00941D93" w:rsidRDefault="008E3E16" w14:paraId="2DBF0D7D" w14:textId="4B8757A8">
      <w:pPr>
        <w:sectPr w:rsidR="00941D93">
          <w:headerReference w:type="default" r:id="rId14"/>
          <w:footerReference w:type="default" r:id="rId15"/>
          <w:pgSz w:w="12240" w:h="15840" w:orient="portrait" w:code="1"/>
          <w:pgMar w:top="1440" w:right="1440" w:bottom="1440" w:left="1800" w:header="720" w:footer="720" w:gutter="0"/>
          <w:pgNumType w:start="1"/>
          <w:cols w:space="720"/>
        </w:sectPr>
      </w:pPr>
      <w:r>
        <w:t xml:space="preserve">A </w:t>
      </w:r>
      <w:r w:rsidR="003C2C8A">
        <w:t>Splunk config</w:t>
      </w:r>
      <w:r>
        <w:t xml:space="preserve"> file exist that the user has to </w:t>
      </w:r>
      <w:r w:rsidR="00D539F8">
        <w:t xml:space="preserve">place their </w:t>
      </w:r>
      <w:r w:rsidR="003C2C8A">
        <w:t>credentials</w:t>
      </w:r>
      <w:r w:rsidR="00D539F8">
        <w:t xml:space="preserve"> into the appropriate fields to </w:t>
      </w:r>
      <w:r w:rsidR="003C2C8A">
        <w:t xml:space="preserve">connect to Splunk. </w:t>
      </w:r>
    </w:p>
    <w:p w:rsidR="00941D93" w:rsidRDefault="00941D93" w14:paraId="6B62F1B3" w14:textId="77777777">
      <w:pPr>
        <w:pStyle w:val="Paragraph"/>
        <w:sectPr w:rsidR="00941D93">
          <w:type w:val="continuous"/>
          <w:pgSz w:w="12240" w:h="15840" w:orient="portrait" w:code="1"/>
          <w:pgMar w:top="1440" w:right="1440" w:bottom="1440" w:left="1800" w:header="720" w:footer="720" w:gutter="0"/>
          <w:cols w:space="720"/>
        </w:sectPr>
      </w:pPr>
    </w:p>
    <w:p w:rsidR="00941D93" w:rsidRDefault="00941D93" w14:paraId="02F2C34E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7"/>
        <w:gridCol w:w="2274"/>
        <w:gridCol w:w="1235"/>
        <w:gridCol w:w="12"/>
        <w:gridCol w:w="508"/>
        <w:gridCol w:w="2161"/>
        <w:gridCol w:w="1813"/>
      </w:tblGrid>
      <w:tr w:rsidR="00730862" w:rsidTr="6BE23467" w14:paraId="1F266F81" w14:textId="77777777">
        <w:trPr>
          <w:cantSplit/>
          <w:trHeight w:val="300"/>
        </w:trPr>
        <w:tc>
          <w:tcPr>
            <w:tcW w:w="4620" w:type="dxa"/>
            <w:gridSpan w:val="4"/>
            <w:tcMar/>
          </w:tcPr>
          <w:p w:rsidR="00941D93" w:rsidRDefault="00941D93" w14:paraId="1C50EA09" w14:textId="11A8CFC1">
            <w:r>
              <w:t xml:space="preserve">Test No.: </w:t>
            </w:r>
            <w:r w:rsidR="00F20E6C">
              <w:t>PS TEST 1</w:t>
            </w:r>
          </w:p>
        </w:tc>
        <w:tc>
          <w:tcPr>
            <w:tcW w:w="4596" w:type="dxa"/>
            <w:gridSpan w:val="3"/>
            <w:tcMar/>
          </w:tcPr>
          <w:p w:rsidR="00941D93" w:rsidRDefault="00941D93" w14:paraId="138755BC" w14:textId="2DAC6DC8">
            <w:r>
              <w:t xml:space="preserve">Current Status: </w:t>
            </w:r>
            <w:r w:rsidR="00F20E6C">
              <w:t>Passed</w:t>
            </w:r>
          </w:p>
        </w:tc>
      </w:tr>
      <w:tr w:rsidR="00941D93" w:rsidTr="6BE23467" w14:paraId="3E7FD47F" w14:textId="77777777">
        <w:trPr>
          <w:cantSplit/>
          <w:trHeight w:val="300"/>
        </w:trPr>
        <w:tc>
          <w:tcPr>
            <w:tcW w:w="9216" w:type="dxa"/>
            <w:gridSpan w:val="7"/>
            <w:tcMar/>
          </w:tcPr>
          <w:p w:rsidRPr="00E47986" w:rsidR="00941D93" w:rsidRDefault="00941D93" w14:paraId="7C9623C0" w14:textId="363C4D3B">
            <w:r w:rsidRPr="00E47986">
              <w:t xml:space="preserve">Test title:  </w:t>
            </w:r>
            <w:r w:rsidR="00B02B1E">
              <w:t xml:space="preserve">Connect to Splunk </w:t>
            </w:r>
          </w:p>
          <w:p w:rsidRPr="00E47986" w:rsidR="00941D93" w:rsidRDefault="00941D93" w14:paraId="680A4E5D" w14:textId="77777777"/>
        </w:tc>
      </w:tr>
      <w:tr w:rsidR="00941D93" w:rsidTr="6BE23467" w14:paraId="359EB20F" w14:textId="77777777">
        <w:trPr>
          <w:cantSplit/>
          <w:trHeight w:val="1070"/>
        </w:trPr>
        <w:tc>
          <w:tcPr>
            <w:tcW w:w="9216" w:type="dxa"/>
            <w:gridSpan w:val="7"/>
            <w:tcMar/>
          </w:tcPr>
          <w:p w:rsidRPr="00E47986" w:rsidR="00233AF6" w:rsidRDefault="00AD3950" w14:paraId="194FCEAB" w14:textId="19A66AC6">
            <w:r w:rsidR="00941D93">
              <w:rPr/>
              <w:t xml:space="preserve">Testing approach: </w:t>
            </w:r>
            <w:r w:rsidR="6FD8C54C">
              <w:rPr/>
              <w:t>This test will be conducted usin</w:t>
            </w:r>
            <w:r w:rsidR="08234BAA">
              <w:rPr/>
              <w:t xml:space="preserve">g </w:t>
            </w:r>
            <w:r w:rsidR="41A3F46D">
              <w:rPr/>
              <w:t xml:space="preserve">the </w:t>
            </w:r>
            <w:r w:rsidR="6AA6682C">
              <w:rPr/>
              <w:t>8.0</w:t>
            </w:r>
            <w:r w:rsidR="41A3F46D">
              <w:rPr/>
              <w:t xml:space="preserve"> version of Splunk</w:t>
            </w:r>
            <w:r w:rsidR="48A19876">
              <w:rPr/>
              <w:t xml:space="preserve"> installed on a </w:t>
            </w:r>
            <w:r w:rsidR="60A0BE62">
              <w:rPr/>
              <w:t>Linux</w:t>
            </w:r>
            <w:r w:rsidR="6C361C6C">
              <w:rPr/>
              <w:t xml:space="preserve"> machine.</w:t>
            </w:r>
            <w:r w:rsidR="60A0BE62">
              <w:rPr/>
              <w:t xml:space="preserve"> </w:t>
            </w:r>
            <w:r w:rsidR="47473C38">
              <w:rPr/>
              <w:t xml:space="preserve">Behavior of the </w:t>
            </w:r>
            <w:r w:rsidR="4A078114">
              <w:rPr/>
              <w:t xml:space="preserve">is observed on the </w:t>
            </w:r>
            <w:r w:rsidR="556EC414">
              <w:rPr/>
              <w:t>monitor of th</w:t>
            </w:r>
            <w:r w:rsidR="3821EC75">
              <w:rPr/>
              <w:t xml:space="preserve">e machine being used. </w:t>
            </w:r>
          </w:p>
        </w:tc>
      </w:tr>
      <w:tr w:rsidR="00730862" w:rsidTr="6BE23467" w14:paraId="41DC3CF2" w14:textId="77777777">
        <w:trPr>
          <w:cantSplit/>
          <w:trHeight w:val="4130"/>
        </w:trPr>
        <w:tc>
          <w:tcPr>
            <w:tcW w:w="1008" w:type="dxa"/>
            <w:tcMar/>
          </w:tcPr>
          <w:p w:rsidR="00941D93" w:rsidRDefault="00941D93" w14:paraId="06B0F3C4" w14:textId="74F9709D">
            <w:r>
              <w:t>STEP</w:t>
            </w:r>
            <w:r w:rsidR="6980C72E">
              <w:t xml:space="preserve"> </w:t>
            </w:r>
          </w:p>
          <w:p w:rsidR="00941D93" w:rsidRDefault="6902F875" w14:paraId="393E1842" w14:textId="74BF17DB">
            <w:r>
              <w:t>1</w:t>
            </w:r>
          </w:p>
        </w:tc>
        <w:tc>
          <w:tcPr>
            <w:tcW w:w="2340" w:type="dxa"/>
            <w:tcMar/>
          </w:tcPr>
          <w:p w:rsidR="00941D93" w:rsidRDefault="00941D93" w14:paraId="7C5B055A" w14:textId="77777777">
            <w:r>
              <w:t>OPERATOR ACTION</w:t>
            </w:r>
          </w:p>
          <w:p w:rsidR="00941D93" w:rsidRDefault="00941D93" w14:paraId="296FEF7D" w14:textId="77777777"/>
          <w:p w:rsidR="1397FB71" w:rsidRDefault="097AB663" w14:paraId="4DAE285F" w14:textId="70603417">
            <w:r>
              <w:t>Provide Splunk Admin credentials in Splunk Config file.</w:t>
            </w:r>
          </w:p>
          <w:p w:rsidR="00941D93" w:rsidRDefault="00941D93" w14:paraId="6E1E72F3" w14:textId="3FFB5955"/>
        </w:tc>
        <w:tc>
          <w:tcPr>
            <w:tcW w:w="1800" w:type="dxa"/>
            <w:gridSpan w:val="3"/>
            <w:tcMar/>
          </w:tcPr>
          <w:p w:rsidR="00941D93" w:rsidRDefault="00941D93" w14:paraId="20BED156" w14:textId="77777777">
            <w:r>
              <w:t>PURPOSE</w:t>
            </w:r>
          </w:p>
          <w:p w:rsidR="00941D93" w:rsidRDefault="00941D93" w14:paraId="7194DBDC" w14:textId="77777777"/>
          <w:p w:rsidR="00941D93" w:rsidRDefault="65489650" w14:paraId="27FA1F24" w14:textId="73960B17">
            <w:r>
              <w:t>Initial Condition</w:t>
            </w:r>
          </w:p>
        </w:tc>
        <w:tc>
          <w:tcPr>
            <w:tcW w:w="2224" w:type="dxa"/>
            <w:tcMar/>
          </w:tcPr>
          <w:p w:rsidRPr="00436D7D" w:rsidR="00436D7D" w:rsidP="00436D7D" w:rsidRDefault="00941D93" w14:paraId="52DC7E8D" w14:textId="1DF2699D">
            <w:r>
              <w:t>EXEPCTED RESULTS</w:t>
            </w:r>
          </w:p>
          <w:p w:rsidR="59DA6184" w:rsidP="59DA6184" w:rsidRDefault="3714FFA9" w14:paraId="61EABDDE" w14:textId="6FDBE00A">
            <w:r>
              <w:t>User information is stored and ready to be used when called upon</w:t>
            </w:r>
          </w:p>
          <w:p w:rsidR="008569CF" w:rsidP="75C91F6C" w:rsidRDefault="008569CF" w14:paraId="4E80513E" w14:textId="77777777">
            <w:pPr>
              <w:spacing w:line="259" w:lineRule="auto"/>
            </w:pPr>
          </w:p>
          <w:p w:rsidR="008569CF" w:rsidP="75C91F6C" w:rsidRDefault="008569CF" w14:paraId="5F1CEAD8" w14:textId="5E636171">
            <w:pPr>
              <w:spacing w:line="259" w:lineRule="auto"/>
            </w:pPr>
          </w:p>
          <w:p w:rsidR="008569CF" w:rsidP="75C91F6C" w:rsidRDefault="008569CF" w14:paraId="62C5318F" w14:textId="71F08ED1">
            <w:pPr>
              <w:spacing w:line="259" w:lineRule="auto"/>
              <w:rPr>
                <w:rFonts w:ascii="Wingdings" w:hAnsi="Wingdings" w:eastAsia="Wingdings" w:cs="Wingdings"/>
              </w:rPr>
            </w:pPr>
          </w:p>
        </w:tc>
        <w:tc>
          <w:tcPr>
            <w:tcW w:w="1844" w:type="dxa"/>
            <w:tcMar/>
          </w:tcPr>
          <w:p w:rsidR="00941D93" w:rsidRDefault="00941D93" w14:paraId="4A235E26" w14:textId="77777777">
            <w:r>
              <w:t>COMMENTS</w:t>
            </w:r>
          </w:p>
          <w:p w:rsidR="00941D93" w:rsidRDefault="00941D93" w14:paraId="54CD245A" w14:textId="77777777"/>
          <w:p w:rsidR="00941D93" w:rsidRDefault="00941D93" w14:paraId="1231BE67" w14:textId="266B1E3F"/>
        </w:tc>
      </w:tr>
      <w:tr w:rsidR="00730862" w:rsidTr="6BE23467" w14:paraId="411AF0E3" w14:textId="77777777">
        <w:trPr>
          <w:cantSplit/>
          <w:trHeight w:val="4130"/>
        </w:trPr>
        <w:tc>
          <w:tcPr>
            <w:tcW w:w="1008" w:type="dxa"/>
            <w:tcMar/>
          </w:tcPr>
          <w:p w:rsidR="00DE5DF7" w:rsidRDefault="00FE694B" w14:paraId="6F80E6F5" w14:textId="3E7E3BDB">
            <w:r>
              <w:t>STEP</w:t>
            </w:r>
          </w:p>
          <w:p w:rsidR="00FE694B" w:rsidRDefault="00FE694B" w14:paraId="11374350" w14:textId="691C31D2">
            <w:r>
              <w:t>2</w:t>
            </w:r>
          </w:p>
        </w:tc>
        <w:tc>
          <w:tcPr>
            <w:tcW w:w="2340" w:type="dxa"/>
            <w:tcMar/>
          </w:tcPr>
          <w:p w:rsidR="62092C26" w:rsidP="6BE23467" w:rsidRDefault="62092C26" w14:paraId="56ADE785" w14:textId="5B9CC6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092C26">
              <w:rPr/>
              <w:t xml:space="preserve">Click on file </w:t>
            </w:r>
            <w:r w:rsidR="58873F16">
              <w:rPr/>
              <w:t>new project</w:t>
            </w:r>
          </w:p>
          <w:p w:rsidR="00AD42E2" w:rsidP="26F3C863" w:rsidRDefault="00AD42E2" w14:paraId="1EA48243" w14:textId="155A55C4"/>
          <w:p w:rsidR="00AD42E2" w:rsidP="6BE23467" w:rsidRDefault="1292EBE4" w14:paraId="101E1541" w14:textId="35D9232B">
            <w:pPr>
              <w:pStyle w:val="Normal"/>
            </w:pPr>
          </w:p>
        </w:tc>
        <w:tc>
          <w:tcPr>
            <w:tcW w:w="1800" w:type="dxa"/>
            <w:gridSpan w:val="3"/>
            <w:tcMar/>
          </w:tcPr>
          <w:p w:rsidR="00AD42E2" w:rsidP="6BE23467" w:rsidRDefault="7D07965B" w14:paraId="6D221323" w14:textId="2C2D9C47">
            <w:pPr>
              <w:pStyle w:val="Normal"/>
            </w:pPr>
            <w:r w:rsidR="58873F16">
              <w:rPr/>
              <w:t>Begins project creation</w:t>
            </w:r>
          </w:p>
        </w:tc>
        <w:tc>
          <w:tcPr>
            <w:tcW w:w="2224" w:type="dxa"/>
            <w:tcMar/>
          </w:tcPr>
          <w:p w:rsidR="00AD42E2" w:rsidP="6BE23467" w:rsidRDefault="5456B48F" w14:paraId="4F450C37" w14:textId="556F4E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873F16">
              <w:rPr/>
              <w:t>Project Configurations are displayed</w:t>
            </w:r>
          </w:p>
        </w:tc>
        <w:tc>
          <w:tcPr>
            <w:tcW w:w="1844" w:type="dxa"/>
            <w:tcMar/>
          </w:tcPr>
          <w:p w:rsidR="00AD42E2" w:rsidRDefault="00AD42E2" w14:paraId="26F28667" w14:textId="77777777"/>
        </w:tc>
      </w:tr>
      <w:tr w:rsidR="6BE23467" w:rsidTr="6BE23467" w14:paraId="6BC3AFD0">
        <w:trPr>
          <w:cantSplit/>
          <w:trHeight w:val="4130"/>
        </w:trPr>
        <w:tc>
          <w:tcPr>
            <w:tcW w:w="987" w:type="dxa"/>
            <w:tcMar/>
          </w:tcPr>
          <w:p w:rsidR="58873F16" w:rsidP="6BE23467" w:rsidRDefault="58873F16" w14:paraId="498AAF47" w14:textId="0FBD0CA5">
            <w:pPr>
              <w:pStyle w:val="Normal"/>
            </w:pPr>
            <w:r w:rsidR="58873F16">
              <w:rPr/>
              <w:t xml:space="preserve">STEP </w:t>
            </w:r>
          </w:p>
          <w:p w:rsidR="58873F16" w:rsidP="6BE23467" w:rsidRDefault="58873F16" w14:paraId="7C038B98" w14:textId="76E1AA94">
            <w:pPr>
              <w:pStyle w:val="Normal"/>
            </w:pPr>
            <w:r w:rsidR="58873F16">
              <w:rPr/>
              <w:t>3</w:t>
            </w:r>
          </w:p>
        </w:tc>
        <w:tc>
          <w:tcPr>
            <w:tcW w:w="2274" w:type="dxa"/>
            <w:tcMar/>
          </w:tcPr>
          <w:p w:rsidR="58873F16" w:rsidP="6BE23467" w:rsidRDefault="58873F16" w14:paraId="486CCD62" w14:textId="321DCBBC">
            <w:pPr>
              <w:pStyle w:val="Normal"/>
              <w:spacing w:line="259" w:lineRule="auto"/>
              <w:jc w:val="left"/>
            </w:pPr>
            <w:r w:rsidR="58873F16">
              <w:rPr/>
              <w:t>In Directory Configuration click browse and select root directory</w:t>
            </w:r>
          </w:p>
        </w:tc>
        <w:tc>
          <w:tcPr>
            <w:tcW w:w="1755" w:type="dxa"/>
            <w:gridSpan w:val="3"/>
            <w:tcMar/>
          </w:tcPr>
          <w:p w:rsidR="58873F16" w:rsidP="6BE23467" w:rsidRDefault="58873F16" w14:paraId="29C8D186" w14:textId="1E090E3A">
            <w:pPr>
              <w:pStyle w:val="Normal"/>
            </w:pPr>
            <w:r w:rsidR="58873F16">
              <w:rPr/>
              <w:t>Stores the information for root directory</w:t>
            </w:r>
          </w:p>
        </w:tc>
        <w:tc>
          <w:tcPr>
            <w:tcW w:w="2161" w:type="dxa"/>
            <w:tcMar/>
          </w:tcPr>
          <w:p w:rsidR="58873F16" w:rsidP="6BE23467" w:rsidRDefault="58873F16" w14:paraId="692880DF" w14:textId="4CEDE31D">
            <w:pPr>
              <w:pStyle w:val="Normal"/>
              <w:spacing w:line="259" w:lineRule="auto"/>
              <w:jc w:val="left"/>
            </w:pPr>
            <w:r w:rsidR="58873F16">
              <w:rPr/>
              <w:t>Root directory is saved and displayed in Directory configuration view</w:t>
            </w:r>
          </w:p>
        </w:tc>
        <w:tc>
          <w:tcPr>
            <w:tcW w:w="1813" w:type="dxa"/>
            <w:tcMar/>
          </w:tcPr>
          <w:p w:rsidR="6BE23467" w:rsidP="6BE23467" w:rsidRDefault="6BE23467" w14:paraId="13DA4ECA" w14:textId="18D411A3">
            <w:pPr>
              <w:pStyle w:val="Normal"/>
            </w:pPr>
          </w:p>
        </w:tc>
      </w:tr>
      <w:tr w:rsidR="00730862" w:rsidTr="6BE23467" w14:paraId="575CA5A6" w14:textId="77777777">
        <w:trPr>
          <w:cantSplit/>
          <w:trHeight w:val="4130"/>
        </w:trPr>
        <w:tc>
          <w:tcPr>
            <w:tcW w:w="986" w:type="dxa"/>
            <w:tcMar/>
          </w:tcPr>
          <w:p w:rsidR="27A68CA5" w:rsidP="381DC1DB" w:rsidRDefault="7D07965B" w14:paraId="4212B393" w14:textId="23D85828">
            <w:r>
              <w:t>STEP</w:t>
            </w:r>
          </w:p>
          <w:p w:rsidR="27A68CA5" w:rsidP="381DC1DB" w:rsidRDefault="7D07965B" w14:paraId="3AF662E1" w14:textId="22056D26">
            <w:r w:rsidR="0764B2AB">
              <w:rPr/>
              <w:t>4</w:t>
            </w:r>
          </w:p>
        </w:tc>
        <w:tc>
          <w:tcPr>
            <w:tcW w:w="2272" w:type="dxa"/>
            <w:tcMar/>
          </w:tcPr>
          <w:p w:rsidR="381DC1DB" w:rsidP="381DC1DB" w:rsidRDefault="7D07965B" w14:paraId="1ABA868D" w14:textId="7E386D39">
            <w:r>
              <w:t>Press button “Start new project”</w:t>
            </w:r>
          </w:p>
        </w:tc>
        <w:tc>
          <w:tcPr>
            <w:tcW w:w="1754" w:type="dxa"/>
            <w:gridSpan w:val="3"/>
            <w:tcMar/>
          </w:tcPr>
          <w:p w:rsidR="381DC1DB" w:rsidP="381DC1DB" w:rsidRDefault="7D07965B" w14:paraId="04339CEA" w14:textId="040A8C57">
            <w:r>
              <w:t>Begins connection to Splunk</w:t>
            </w:r>
          </w:p>
        </w:tc>
        <w:tc>
          <w:tcPr>
            <w:tcW w:w="2166" w:type="dxa"/>
            <w:tcMar/>
          </w:tcPr>
          <w:p w:rsidR="381DC1DB" w:rsidP="381DC1DB" w:rsidRDefault="7D07965B" w14:paraId="5482F13F" w14:textId="792B8B00">
            <w:r>
              <w:t>Splunk connection successful</w:t>
            </w:r>
          </w:p>
        </w:tc>
        <w:tc>
          <w:tcPr>
            <w:tcW w:w="1812" w:type="dxa"/>
            <w:tcMar/>
          </w:tcPr>
          <w:p w:rsidR="381DC1DB" w:rsidP="381DC1DB" w:rsidRDefault="381DC1DB" w14:paraId="6BB33CEF" w14:textId="615EAEAD"/>
        </w:tc>
      </w:tr>
      <w:tr w:rsidR="00941D93" w:rsidTr="6BE23467" w14:paraId="2DF4377B" w14:textId="77777777">
        <w:trPr>
          <w:trHeight w:val="1250"/>
        </w:trPr>
        <w:tc>
          <w:tcPr>
            <w:tcW w:w="9216" w:type="dxa"/>
            <w:gridSpan w:val="7"/>
            <w:tcBorders>
              <w:bottom w:val="single" w:color="auto" w:sz="4" w:space="0"/>
            </w:tcBorders>
            <w:tcMar/>
          </w:tcPr>
          <w:p w:rsidR="00941D93" w:rsidRDefault="00941D93" w14:paraId="5A175817" w14:textId="77777777">
            <w:r>
              <w:t>Concluding Remarks:</w:t>
            </w:r>
          </w:p>
        </w:tc>
      </w:tr>
      <w:tr w:rsidR="00730862" w:rsidTr="6BE23467" w14:paraId="6F147E7C" w14:textId="77777777">
        <w:trPr>
          <w:trHeight w:val="890"/>
        </w:trPr>
        <w:tc>
          <w:tcPr>
            <w:tcW w:w="4608" w:type="dxa"/>
            <w:gridSpan w:val="3"/>
            <w:tcMar/>
          </w:tcPr>
          <w:p w:rsidR="00941D93" w:rsidRDefault="00941D93" w14:paraId="05D71244" w14:textId="77777777">
            <w:r>
              <w:t xml:space="preserve">Testing Team: </w:t>
            </w:r>
          </w:p>
          <w:p w:rsidR="00744B7E" w:rsidRDefault="00744B7E" w14:paraId="5E66A8AA" w14:textId="77777777">
            <w:r>
              <w:t>Lead: Eder Rodriguez</w:t>
            </w:r>
          </w:p>
          <w:p w:rsidR="003F4B21" w:rsidRDefault="003F4B21" w14:paraId="050E2153" w14:textId="77777777">
            <w:r>
              <w:t>Jose Gallardo</w:t>
            </w:r>
          </w:p>
          <w:p w:rsidR="003F4B21" w:rsidRDefault="003F4B21" w14:paraId="023ACBEC" w14:textId="77777777">
            <w:r>
              <w:t>Itzel Rivas</w:t>
            </w:r>
          </w:p>
          <w:p w:rsidR="003F4B21" w:rsidRDefault="003F4B21" w14:paraId="5486360A" w14:textId="431A714D">
            <w:r>
              <w:t>Gilbert Alvarez</w:t>
            </w:r>
          </w:p>
        </w:tc>
        <w:tc>
          <w:tcPr>
            <w:tcW w:w="4608" w:type="dxa"/>
            <w:gridSpan w:val="4"/>
            <w:tcMar/>
          </w:tcPr>
          <w:p w:rsidR="00941D93" w:rsidRDefault="00941D93" w14:paraId="74119F93" w14:textId="77777777">
            <w:r>
              <w:t>Date Completed:</w:t>
            </w:r>
          </w:p>
          <w:p w:rsidR="00DF1D29" w:rsidRDefault="00101127" w14:paraId="5563B5C7" w14:textId="42A931B5">
            <w:r>
              <w:t>4/</w:t>
            </w:r>
            <w:r w:rsidR="78A0BF3A">
              <w:t>1</w:t>
            </w:r>
            <w:r w:rsidR="275E24FC">
              <w:t>5</w:t>
            </w:r>
            <w:r w:rsidR="00F07149">
              <w:t>/2020</w:t>
            </w:r>
          </w:p>
          <w:p w:rsidR="00DF1D29" w:rsidP="26F3C863" w:rsidRDefault="00DF1D29" w14:paraId="6D27611F" w14:textId="44972301"/>
          <w:p w:rsidR="00DF1D29" w:rsidP="26F3C863" w:rsidRDefault="00DF1D29" w14:paraId="42D7EBF1" w14:textId="1E2DBBA2"/>
          <w:p w:rsidR="00DF1D29" w:rsidRDefault="00DF1D29" w14:paraId="0596B02F" w14:textId="0C0E4116"/>
        </w:tc>
      </w:tr>
    </w:tbl>
    <w:p w:rsidRPr="00C8753A" w:rsidR="00E47986" w:rsidP="26F3C863" w:rsidRDefault="00E47986" w14:paraId="47D0BDF7" w14:textId="04199188"/>
    <w:p w:rsidRPr="00C8753A" w:rsidR="00E47986" w:rsidP="26F3C863" w:rsidRDefault="3A4511D9" w14:paraId="5419AA98" w14:textId="515621B5">
      <w:pPr>
        <w:pStyle w:val="Heading2"/>
      </w:pPr>
      <w:bookmarkStart w:name="_Toc38998558" w:id="33"/>
      <w:r>
        <w:t>Test PS TEST2</w:t>
      </w:r>
      <w:bookmarkEnd w:id="33"/>
    </w:p>
    <w:p w:rsidRPr="00C8753A" w:rsidR="00E47986" w:rsidP="26F3C863" w:rsidRDefault="00E47986" w14:paraId="3B67659C" w14:textId="77777777"/>
    <w:p w:rsidRPr="00C8753A" w:rsidR="00E47986" w:rsidP="26F3C863" w:rsidRDefault="3A4511D9" w14:paraId="1DF9E71E" w14:textId="5432933F">
      <w:r w:rsidRPr="6BE23467" w:rsidR="3A4511D9">
        <w:rPr>
          <w:b w:val="1"/>
          <w:bCs w:val="1"/>
        </w:rPr>
        <w:t xml:space="preserve">Objective: </w:t>
      </w:r>
      <w:r w:rsidR="3A4511D9">
        <w:rPr/>
        <w:t>To test the process of connecting Splunk to the system</w:t>
      </w:r>
      <w:r w:rsidR="2C8E512D">
        <w:rPr/>
        <w:t xml:space="preserve"> and ingesting the files to Splunk</w:t>
      </w:r>
    </w:p>
    <w:p w:rsidRPr="00C8753A" w:rsidR="00E47986" w:rsidP="26F3C863" w:rsidRDefault="3A4511D9" w14:paraId="667D0E37" w14:textId="03670BBD">
      <w:r w:rsidRPr="6BE23467" w:rsidR="3A4511D9">
        <w:rPr>
          <w:b w:val="1"/>
          <w:bCs w:val="1"/>
        </w:rPr>
        <w:t>Notes:</w:t>
      </w:r>
      <w:r w:rsidR="3A4511D9">
        <w:rPr/>
        <w:t xml:space="preserve"> </w:t>
      </w:r>
      <w:r w:rsidR="3A4511D9">
        <w:rPr/>
        <w:t xml:space="preserve">A Splunk config file exist that the user </w:t>
      </w:r>
      <w:proofErr w:type="gramStart"/>
      <w:r w:rsidR="3A4511D9">
        <w:rPr/>
        <w:t>has to</w:t>
      </w:r>
      <w:proofErr w:type="gramEnd"/>
      <w:r w:rsidR="3A4511D9">
        <w:rPr/>
        <w:t xml:space="preserve"> place their credentials into the appropriate fields to connect to Splunk.</w:t>
      </w:r>
    </w:p>
    <w:p w:rsidR="6A82FB17" w:rsidP="6BE23467" w:rsidRDefault="6A82FB17" w14:paraId="213B1A73" w14:textId="28CA0E18">
      <w:pPr>
        <w:pStyle w:val="Normal"/>
      </w:pPr>
      <w:r w:rsidR="6A82FB17">
        <w:rPr/>
        <w:t>Pre-Condition</w:t>
      </w:r>
      <w:r w:rsidR="6A82FB17">
        <w:rPr/>
        <w:t>: Root Directory has been established and has log files to be ingested</w:t>
      </w:r>
    </w:p>
    <w:p w:rsidRPr="00C8753A" w:rsidR="00E47986" w:rsidP="26F3C863" w:rsidRDefault="00E47986" w14:paraId="56DBD21E" w14:textId="4841BBC3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7"/>
        <w:gridCol w:w="2274"/>
        <w:gridCol w:w="1235"/>
        <w:gridCol w:w="12"/>
        <w:gridCol w:w="508"/>
        <w:gridCol w:w="2161"/>
        <w:gridCol w:w="1813"/>
      </w:tblGrid>
      <w:tr w:rsidR="26F3C863" w:rsidTr="6BE23467" w14:paraId="1E4D55F9" w14:textId="77777777">
        <w:trPr>
          <w:trHeight w:val="300"/>
        </w:trPr>
        <w:tc>
          <w:tcPr>
            <w:tcW w:w="4508" w:type="dxa"/>
            <w:gridSpan w:val="4"/>
            <w:tcMar/>
          </w:tcPr>
          <w:p w:rsidR="26F3C863" w:rsidRDefault="26F3C863" w14:paraId="7FE34476" w14:textId="4FF0692C">
            <w:r>
              <w:t xml:space="preserve">Test No.: PS TEST </w:t>
            </w:r>
            <w:r w:rsidR="7D5B7F67">
              <w:t>2</w:t>
            </w:r>
          </w:p>
        </w:tc>
        <w:tc>
          <w:tcPr>
            <w:tcW w:w="4482" w:type="dxa"/>
            <w:gridSpan w:val="3"/>
            <w:tcMar/>
          </w:tcPr>
          <w:p w:rsidR="26F3C863" w:rsidRDefault="26F3C863" w14:paraId="783F0E66" w14:textId="2DAC6DC8">
            <w:r>
              <w:t>Current Status: Passed</w:t>
            </w:r>
          </w:p>
        </w:tc>
      </w:tr>
      <w:tr w:rsidR="26F3C863" w:rsidTr="6BE23467" w14:paraId="5B2ED32A" w14:textId="77777777">
        <w:trPr>
          <w:trHeight w:val="300"/>
        </w:trPr>
        <w:tc>
          <w:tcPr>
            <w:tcW w:w="8990" w:type="dxa"/>
            <w:gridSpan w:val="7"/>
            <w:tcMar/>
          </w:tcPr>
          <w:p w:rsidR="26F3C863" w:rsidRDefault="26F3C863" w14:paraId="77776974" w14:textId="2CDD8B50">
            <w:r>
              <w:t xml:space="preserve">Test title:  </w:t>
            </w:r>
            <w:r w:rsidR="7F9C90D1">
              <w:t>Ingest Log Files</w:t>
            </w:r>
          </w:p>
          <w:p w:rsidR="26F3C863" w:rsidRDefault="26F3C863" w14:paraId="7CBCCD7B" w14:textId="77777777"/>
        </w:tc>
      </w:tr>
      <w:tr w:rsidR="26F3C863" w:rsidTr="6BE23467" w14:paraId="680A1911" w14:textId="77777777">
        <w:trPr>
          <w:trHeight w:val="1070"/>
        </w:trPr>
        <w:tc>
          <w:tcPr>
            <w:tcW w:w="8990" w:type="dxa"/>
            <w:gridSpan w:val="7"/>
            <w:tcMar/>
          </w:tcPr>
          <w:p w:rsidR="26F3C863" w:rsidRDefault="26F3C863" w14:paraId="497C3A69" w14:textId="4A104EDA">
            <w:r w:rsidR="313111C9">
              <w:rPr/>
              <w:t xml:space="preserve">Testing approach: </w:t>
            </w:r>
          </w:p>
          <w:p w:rsidR="26F3C863" w:rsidRDefault="26F3C863" w14:paraId="2BF1EEA0" w14:textId="6E479D5B">
            <w:r w:rsidR="313111C9">
              <w:rPr/>
              <w:t xml:space="preserve">This test will be conducted using the 8.0 version of Splunk installed on a Linux machine. Behavior of the is observed on the monitor of the machine being used. </w:t>
            </w:r>
          </w:p>
        </w:tc>
      </w:tr>
      <w:tr w:rsidR="26F3C863" w:rsidTr="6BE23467" w14:paraId="5373B824" w14:textId="77777777">
        <w:trPr>
          <w:trHeight w:val="4130"/>
        </w:trPr>
        <w:tc>
          <w:tcPr>
            <w:tcW w:w="987" w:type="dxa"/>
            <w:tcMar/>
          </w:tcPr>
          <w:p w:rsidR="26F3C863" w:rsidRDefault="26F3C863" w14:paraId="6C5590C7" w14:textId="74F9709D">
            <w:r>
              <w:t xml:space="preserve">STEP </w:t>
            </w:r>
          </w:p>
          <w:p w:rsidR="26F3C863" w:rsidRDefault="26F3C863" w14:paraId="64D218CE" w14:textId="74BF17DB">
            <w:r>
              <w:t>1</w:t>
            </w:r>
          </w:p>
        </w:tc>
        <w:tc>
          <w:tcPr>
            <w:tcW w:w="2274" w:type="dxa"/>
            <w:tcMar/>
          </w:tcPr>
          <w:p w:rsidR="26F3C863" w:rsidRDefault="26F3C863" w14:paraId="1ED7F5F3" w14:textId="77777777">
            <w:r>
              <w:t>OPERATOR ACTION</w:t>
            </w:r>
          </w:p>
          <w:p w:rsidR="26F3C863" w:rsidRDefault="26F3C863" w14:paraId="09972910" w14:textId="77777777"/>
          <w:p w:rsidR="186E0AA2" w:rsidP="26F3C863" w:rsidRDefault="186E0AA2" w14:paraId="42FF2342" w14:textId="06018A2D">
            <w:pPr>
              <w:spacing w:line="259" w:lineRule="auto"/>
            </w:pPr>
            <w:r>
              <w:t>New Project has started</w:t>
            </w:r>
          </w:p>
          <w:p w:rsidR="26F3C863" w:rsidRDefault="26F3C863" w14:paraId="2C053F23" w14:textId="3FFB5955"/>
        </w:tc>
        <w:tc>
          <w:tcPr>
            <w:tcW w:w="1755" w:type="dxa"/>
            <w:gridSpan w:val="3"/>
            <w:tcMar/>
          </w:tcPr>
          <w:p w:rsidR="26F3C863" w:rsidRDefault="26F3C863" w14:paraId="438EB71F" w14:textId="77777777">
            <w:r>
              <w:t>PURPOSE</w:t>
            </w:r>
          </w:p>
          <w:p w:rsidR="26F3C863" w:rsidRDefault="26F3C863" w14:paraId="2898724D" w14:textId="77777777"/>
          <w:p w:rsidR="26F3C863" w:rsidRDefault="26F3C863" w14:paraId="3B345A09" w14:textId="73960B17">
            <w:r>
              <w:t>Initial Condition</w:t>
            </w:r>
          </w:p>
        </w:tc>
        <w:tc>
          <w:tcPr>
            <w:tcW w:w="2161" w:type="dxa"/>
            <w:tcMar/>
          </w:tcPr>
          <w:p w:rsidR="26F3C863" w:rsidRDefault="26F3C863" w14:paraId="7A194FEE" w14:textId="1DF2699D">
            <w:r>
              <w:t>EXEPCTED RESULTS</w:t>
            </w:r>
          </w:p>
          <w:p w:rsidR="7AD59ABB" w:rsidP="26F3C863" w:rsidRDefault="7AD59ABB" w14:paraId="711F56F5" w14:textId="5CBEB1D2">
            <w:pPr>
              <w:spacing w:line="259" w:lineRule="auto"/>
            </w:pPr>
            <w:r>
              <w:t>Project information is stored and connection with Splunk is created</w:t>
            </w:r>
          </w:p>
          <w:p w:rsidR="26F3C863" w:rsidP="26F3C863" w:rsidRDefault="26F3C863" w14:paraId="701878C2" w14:textId="77777777">
            <w:pPr>
              <w:spacing w:line="259" w:lineRule="auto"/>
            </w:pPr>
          </w:p>
          <w:p w:rsidR="26F3C863" w:rsidP="26F3C863" w:rsidRDefault="26F3C863" w14:paraId="717B93B1" w14:textId="5E636171">
            <w:pPr>
              <w:spacing w:line="259" w:lineRule="auto"/>
            </w:pPr>
          </w:p>
          <w:p w:rsidR="26F3C863" w:rsidP="26F3C863" w:rsidRDefault="26F3C863" w14:paraId="4856FF54" w14:textId="71F08ED1">
            <w:pPr>
              <w:spacing w:line="259" w:lineRule="auto"/>
              <w:rPr>
                <w:rFonts w:ascii="Wingdings" w:hAnsi="Wingdings" w:eastAsia="Wingdings" w:cs="Wingdings"/>
              </w:rPr>
            </w:pPr>
          </w:p>
        </w:tc>
        <w:tc>
          <w:tcPr>
            <w:tcW w:w="1813" w:type="dxa"/>
            <w:tcMar/>
          </w:tcPr>
          <w:p w:rsidR="26F3C863" w:rsidRDefault="26F3C863" w14:paraId="697DE7AC" w14:textId="77777777">
            <w:r>
              <w:t>COMMENTS</w:t>
            </w:r>
          </w:p>
          <w:p w:rsidR="26F3C863" w:rsidRDefault="26F3C863" w14:paraId="0DB8D9BD" w14:textId="77777777"/>
          <w:p w:rsidR="26F3C863" w:rsidRDefault="26F3C863" w14:paraId="41A3414B" w14:textId="266B1E3F"/>
        </w:tc>
      </w:tr>
      <w:tr w:rsidR="26F3C863" w:rsidTr="6BE23467" w14:paraId="2C305EF7" w14:textId="77777777">
        <w:trPr>
          <w:trHeight w:val="4130"/>
        </w:trPr>
        <w:tc>
          <w:tcPr>
            <w:tcW w:w="987" w:type="dxa"/>
            <w:tcMar/>
          </w:tcPr>
          <w:p w:rsidR="26F3C863" w:rsidRDefault="26F3C863" w14:paraId="193F33D4" w14:textId="23D85828">
            <w:r>
              <w:t>STEP</w:t>
            </w:r>
          </w:p>
          <w:p w:rsidR="26F3C863" w:rsidRDefault="26F3C863" w14:paraId="12274D4C" w14:textId="7144649D">
            <w:r w:rsidR="664BE1E2">
              <w:rPr/>
              <w:t>2</w:t>
            </w:r>
          </w:p>
        </w:tc>
        <w:tc>
          <w:tcPr>
            <w:tcW w:w="2274" w:type="dxa"/>
            <w:tcMar/>
          </w:tcPr>
          <w:p w:rsidR="1D61A7CA" w:rsidP="26F3C863" w:rsidRDefault="1D61A7CA" w14:paraId="405379F2" w14:textId="15E4C313">
            <w:pPr>
              <w:spacing w:line="259" w:lineRule="auto"/>
            </w:pPr>
            <w:r>
              <w:t>View Status of Log Files</w:t>
            </w:r>
          </w:p>
        </w:tc>
        <w:tc>
          <w:tcPr>
            <w:tcW w:w="1755" w:type="dxa"/>
            <w:gridSpan w:val="3"/>
            <w:tcMar/>
          </w:tcPr>
          <w:p w:rsidR="1D61A7CA" w:rsidP="26F3C863" w:rsidRDefault="1D61A7CA" w14:paraId="21F76EAD" w14:textId="168A2610">
            <w:pPr>
              <w:spacing w:line="259" w:lineRule="auto"/>
            </w:pPr>
            <w:r>
              <w:t>Displays whether a log file has been ingested</w:t>
            </w:r>
          </w:p>
        </w:tc>
        <w:tc>
          <w:tcPr>
            <w:tcW w:w="2161" w:type="dxa"/>
            <w:tcMar/>
          </w:tcPr>
          <w:p w:rsidR="1D61A7CA" w:rsidP="26F3C863" w:rsidRDefault="1D61A7CA" w14:paraId="1F0B096D" w14:textId="2C965DF5">
            <w:pPr>
              <w:spacing w:line="259" w:lineRule="auto"/>
            </w:pPr>
            <w:r>
              <w:t>Green Checkmark next to file that has been ingested</w:t>
            </w:r>
          </w:p>
        </w:tc>
        <w:tc>
          <w:tcPr>
            <w:tcW w:w="1813" w:type="dxa"/>
            <w:tcMar/>
          </w:tcPr>
          <w:p w:rsidR="26F3C863" w:rsidRDefault="26F3C863" w14:paraId="7BD8BF7D" w14:textId="615EAEAD"/>
        </w:tc>
      </w:tr>
      <w:tr w:rsidR="26F3C863" w:rsidTr="6BE23467" w14:paraId="72CE8820" w14:textId="77777777">
        <w:trPr>
          <w:trHeight w:val="1250"/>
        </w:trPr>
        <w:tc>
          <w:tcPr>
            <w:tcW w:w="8990" w:type="dxa"/>
            <w:gridSpan w:val="7"/>
            <w:tcBorders>
              <w:bottom w:val="single" w:color="auto" w:sz="4" w:space="0"/>
            </w:tcBorders>
            <w:tcMar/>
          </w:tcPr>
          <w:p w:rsidR="26F3C863" w:rsidRDefault="26F3C863" w14:paraId="5E2DCE26" w14:textId="77777777">
            <w:r>
              <w:t>Concluding Remarks:</w:t>
            </w:r>
          </w:p>
        </w:tc>
      </w:tr>
      <w:tr w:rsidR="26F3C863" w:rsidTr="6BE23467" w14:paraId="22EEC352" w14:textId="77777777">
        <w:trPr>
          <w:trHeight w:val="890"/>
        </w:trPr>
        <w:tc>
          <w:tcPr>
            <w:tcW w:w="4496" w:type="dxa"/>
            <w:gridSpan w:val="3"/>
            <w:tcMar/>
          </w:tcPr>
          <w:p w:rsidR="26F3C863" w:rsidRDefault="26F3C863" w14:paraId="25CF2175" w14:textId="77777777">
            <w:r>
              <w:t xml:space="preserve">Testing Team: </w:t>
            </w:r>
          </w:p>
          <w:p w:rsidR="26F3C863" w:rsidRDefault="26F3C863" w14:paraId="2F1D5CA1" w14:textId="77777777">
            <w:r>
              <w:t>Lead: Eder Rodriguez</w:t>
            </w:r>
          </w:p>
          <w:p w:rsidR="26F3C863" w:rsidRDefault="26F3C863" w14:paraId="511EE402" w14:textId="77777777">
            <w:r>
              <w:t>Jose Gallardo</w:t>
            </w:r>
          </w:p>
          <w:p w:rsidR="26F3C863" w:rsidRDefault="26F3C863" w14:paraId="2D8E21B2" w14:textId="77777777">
            <w:r>
              <w:t>Itzel Rivas</w:t>
            </w:r>
          </w:p>
          <w:p w:rsidR="26F3C863" w:rsidRDefault="26F3C863" w14:paraId="68A975A9" w14:textId="431A714D">
            <w:r>
              <w:t>Gilbert Alvarez</w:t>
            </w:r>
          </w:p>
        </w:tc>
        <w:tc>
          <w:tcPr>
            <w:tcW w:w="4494" w:type="dxa"/>
            <w:gridSpan w:val="4"/>
            <w:tcMar/>
          </w:tcPr>
          <w:p w:rsidR="26F3C863" w:rsidRDefault="26F3C863" w14:paraId="772872DE" w14:textId="77777777">
            <w:r>
              <w:t>Date Completed:</w:t>
            </w:r>
          </w:p>
          <w:p w:rsidR="26F3C863" w:rsidRDefault="26F3C863" w14:paraId="491DEC0E" w14:textId="6A2A4545">
            <w:r w:rsidR="313111C9">
              <w:rPr/>
              <w:t>4/</w:t>
            </w:r>
            <w:r w:rsidR="02AC2124">
              <w:rPr/>
              <w:t>21</w:t>
            </w:r>
            <w:r w:rsidR="313111C9">
              <w:rPr/>
              <w:t>/2020</w:t>
            </w:r>
          </w:p>
          <w:p w:rsidR="26F3C863" w:rsidP="26F3C863" w:rsidRDefault="26F3C863" w14:paraId="54D95A11" w14:textId="44972301"/>
          <w:p w:rsidR="26F3C863" w:rsidP="26F3C863" w:rsidRDefault="26F3C863" w14:paraId="4A4C259E" w14:textId="1E2DBBA2"/>
          <w:p w:rsidR="26F3C863" w:rsidP="26F3C863" w:rsidRDefault="26F3C863" w14:paraId="480C3DE5" w14:textId="0C0E4116"/>
        </w:tc>
      </w:tr>
    </w:tbl>
    <w:p w:rsidRPr="00C8753A" w:rsidR="00E47986" w:rsidP="26F3C863" w:rsidRDefault="00E47986" w14:paraId="19D45D2A" w14:textId="34BEC0CB"/>
    <w:p w:rsidRPr="00C8753A" w:rsidR="00E47986" w:rsidP="26F3C863" w:rsidRDefault="071FA267" w14:paraId="2EE55165" w14:textId="46EF8B04">
      <w:pPr>
        <w:pStyle w:val="Heading2"/>
      </w:pPr>
      <w:bookmarkStart w:name="_Toc38998559" w:id="34"/>
      <w:r>
        <w:t>Test PS TEST3</w:t>
      </w:r>
      <w:bookmarkEnd w:id="34"/>
    </w:p>
    <w:p w:rsidRPr="00C8753A" w:rsidR="00E47986" w:rsidP="26F3C863" w:rsidRDefault="00E47986" w14:paraId="778AEDEA" w14:textId="77777777"/>
    <w:p w:rsidRPr="00C8753A" w:rsidR="00E47986" w:rsidP="26F3C863" w:rsidRDefault="071FA267" w14:paraId="6385E2E2" w14:textId="7CADF75C">
      <w:r w:rsidRPr="6BE23467" w:rsidR="071FA267">
        <w:rPr>
          <w:b w:val="1"/>
          <w:bCs w:val="1"/>
        </w:rPr>
        <w:t xml:space="preserve">Objective: </w:t>
      </w:r>
      <w:r w:rsidR="071FA267">
        <w:rPr/>
        <w:t xml:space="preserve">To test the </w:t>
      </w:r>
      <w:r w:rsidR="7657E3B6">
        <w:rPr/>
        <w:t>results of ingestion</w:t>
      </w:r>
    </w:p>
    <w:p w:rsidRPr="00C8753A" w:rsidR="00E47986" w:rsidP="26F3C863" w:rsidRDefault="071FA267" w14:paraId="2B4E7ECD" w14:textId="3AE3326D">
      <w:r w:rsidRPr="6BE23467" w:rsidR="071FA267">
        <w:rPr>
          <w:b w:val="1"/>
          <w:bCs w:val="1"/>
        </w:rPr>
        <w:t>Notes:</w:t>
      </w:r>
      <w:r w:rsidR="071FA267">
        <w:rPr/>
        <w:t xml:space="preserve"> </w:t>
      </w:r>
    </w:p>
    <w:p w:rsidRPr="00C8753A" w:rsidR="00E47986" w:rsidP="26F3C863" w:rsidRDefault="00E47986" w14:paraId="092DCFAA" w14:textId="57DB6BBE">
      <w:r w:rsidR="071FA267">
        <w:rPr/>
        <w:t xml:space="preserve">A Splunk config file exist that the user </w:t>
      </w:r>
      <w:r w:rsidR="06F0D3F8">
        <w:rPr/>
        <w:t>must</w:t>
      </w:r>
      <w:r w:rsidR="071FA267">
        <w:rPr/>
        <w:t xml:space="preserve"> place their credentials into the appropriate fields to connect to Splunk.</w:t>
      </w:r>
    </w:p>
    <w:p w:rsidR="380B1FA5" w:rsidP="6BE23467" w:rsidRDefault="380B1FA5" w14:paraId="7B08448C" w14:textId="6CA1B4CC">
      <w:pPr>
        <w:pStyle w:val="Normal"/>
      </w:pPr>
      <w:r w:rsidR="380B1FA5">
        <w:rPr/>
        <w:t xml:space="preserve">Pre-Condition: </w:t>
      </w:r>
      <w:r w:rsidR="6DE0D22C">
        <w:rPr/>
        <w:t>Root Directory has been established and has log files to be ingested</w:t>
      </w:r>
    </w:p>
    <w:p w:rsidRPr="00C8753A" w:rsidR="00E47986" w:rsidP="26F3C863" w:rsidRDefault="00E47986" w14:paraId="497F33CA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7"/>
        <w:gridCol w:w="2274"/>
        <w:gridCol w:w="1235"/>
        <w:gridCol w:w="12"/>
        <w:gridCol w:w="508"/>
        <w:gridCol w:w="2161"/>
        <w:gridCol w:w="1813"/>
      </w:tblGrid>
      <w:tr w:rsidR="26F3C863" w:rsidTr="6BE23467" w14:paraId="78A942AE" w14:textId="77777777">
        <w:trPr>
          <w:trHeight w:val="300"/>
        </w:trPr>
        <w:tc>
          <w:tcPr>
            <w:tcW w:w="4508" w:type="dxa"/>
            <w:gridSpan w:val="4"/>
            <w:tcMar/>
          </w:tcPr>
          <w:p w:rsidR="26F3C863" w:rsidRDefault="26F3C863" w14:paraId="52088116" w14:textId="78B64F4E">
            <w:r>
              <w:t xml:space="preserve">Test No.: PS TEST </w:t>
            </w:r>
            <w:r w:rsidR="480D5D7F">
              <w:t>3</w:t>
            </w:r>
          </w:p>
        </w:tc>
        <w:tc>
          <w:tcPr>
            <w:tcW w:w="4482" w:type="dxa"/>
            <w:gridSpan w:val="3"/>
            <w:tcMar/>
          </w:tcPr>
          <w:p w:rsidR="26F3C863" w:rsidRDefault="26F3C863" w14:paraId="7EC2328D" w14:textId="2DAC6DC8">
            <w:r>
              <w:t>Current Status: Passed</w:t>
            </w:r>
          </w:p>
        </w:tc>
      </w:tr>
      <w:tr w:rsidR="26F3C863" w:rsidTr="6BE23467" w14:paraId="3489FB86" w14:textId="77777777">
        <w:trPr>
          <w:trHeight w:val="300"/>
        </w:trPr>
        <w:tc>
          <w:tcPr>
            <w:tcW w:w="8990" w:type="dxa"/>
            <w:gridSpan w:val="7"/>
            <w:tcMar/>
          </w:tcPr>
          <w:p w:rsidR="26F3C863" w:rsidRDefault="26F3C863" w14:paraId="6CE565E4" w14:textId="34B307AF">
            <w:r>
              <w:t xml:space="preserve">Test title: </w:t>
            </w:r>
            <w:r w:rsidR="545B1FDF">
              <w:t>Return Indexed Log Entries</w:t>
            </w:r>
          </w:p>
          <w:p w:rsidR="26F3C863" w:rsidRDefault="26F3C863" w14:paraId="5324C288" w14:textId="77777777"/>
        </w:tc>
      </w:tr>
      <w:tr w:rsidR="26F3C863" w:rsidTr="6BE23467" w14:paraId="3C8BB9EE" w14:textId="77777777">
        <w:trPr>
          <w:trHeight w:val="1070"/>
        </w:trPr>
        <w:tc>
          <w:tcPr>
            <w:tcW w:w="8990" w:type="dxa"/>
            <w:gridSpan w:val="7"/>
            <w:tcMar/>
          </w:tcPr>
          <w:p w:rsidR="26F3C863" w:rsidRDefault="26F3C863" w14:paraId="0DCC1A66" w14:textId="3792D319">
            <w:r w:rsidR="313111C9">
              <w:rPr/>
              <w:t xml:space="preserve">Testing </w:t>
            </w:r>
            <w:r w:rsidR="435465C1">
              <w:rPr/>
              <w:t>approach: This</w:t>
            </w:r>
            <w:r w:rsidR="313111C9">
              <w:rPr/>
              <w:t xml:space="preserve"> test will be conducted using the 8.0 version of Splunk installed on a Linux machine. Behavior of the is observed on the monitor of the machine being used. </w:t>
            </w:r>
          </w:p>
        </w:tc>
      </w:tr>
      <w:tr w:rsidR="26F3C863" w:rsidTr="6BE23467" w14:paraId="684AFAA8" w14:textId="77777777">
        <w:trPr>
          <w:trHeight w:val="4130"/>
        </w:trPr>
        <w:tc>
          <w:tcPr>
            <w:tcW w:w="987" w:type="dxa"/>
            <w:tcMar/>
          </w:tcPr>
          <w:p w:rsidR="26F3C863" w:rsidRDefault="26F3C863" w14:paraId="0780C680" w14:textId="74F9709D">
            <w:r>
              <w:t xml:space="preserve">STEP </w:t>
            </w:r>
          </w:p>
          <w:p w:rsidR="26F3C863" w:rsidRDefault="26F3C863" w14:paraId="38DB6E7D" w14:textId="74BF17DB">
            <w:r>
              <w:t>1</w:t>
            </w:r>
          </w:p>
        </w:tc>
        <w:tc>
          <w:tcPr>
            <w:tcW w:w="2274" w:type="dxa"/>
            <w:tcMar/>
          </w:tcPr>
          <w:p w:rsidR="26F3C863" w:rsidRDefault="26F3C863" w14:paraId="54B05C98" w14:textId="77777777">
            <w:r>
              <w:t>OPERATOR ACTION</w:t>
            </w:r>
          </w:p>
          <w:p w:rsidR="26F3C863" w:rsidRDefault="26F3C863" w14:paraId="6E8C5AC3" w14:textId="77777777"/>
          <w:p w:rsidR="1FD22221" w:rsidP="26F3C863" w:rsidRDefault="1FD22221" w14:paraId="3409301A" w14:textId="0B233D70">
            <w:pPr>
              <w:spacing w:line="259" w:lineRule="auto"/>
            </w:pPr>
            <w:r>
              <w:t xml:space="preserve">From Log Processing View Switch to Analysis View </w:t>
            </w:r>
          </w:p>
          <w:p w:rsidR="26F3C863" w:rsidRDefault="26F3C863" w14:paraId="73C8227C" w14:textId="3FFB5955"/>
        </w:tc>
        <w:tc>
          <w:tcPr>
            <w:tcW w:w="1755" w:type="dxa"/>
            <w:gridSpan w:val="3"/>
            <w:tcMar/>
          </w:tcPr>
          <w:p w:rsidR="26F3C863" w:rsidRDefault="26F3C863" w14:paraId="5692EE7D" w14:textId="77777777">
            <w:r>
              <w:t>PURPOSE</w:t>
            </w:r>
          </w:p>
          <w:p w:rsidR="26F3C863" w:rsidRDefault="26F3C863" w14:paraId="6A7A990F" w14:textId="77777777"/>
          <w:p w:rsidR="26F3C863" w:rsidRDefault="26F3C863" w14:paraId="1869721C" w14:textId="73960B17">
            <w:r>
              <w:t>Initial Condition</w:t>
            </w:r>
          </w:p>
        </w:tc>
        <w:tc>
          <w:tcPr>
            <w:tcW w:w="2161" w:type="dxa"/>
            <w:tcMar/>
          </w:tcPr>
          <w:p w:rsidR="26F3C863" w:rsidRDefault="26F3C863" w14:paraId="7A85B68F" w14:textId="1DF2699D">
            <w:r>
              <w:t>EXEPCTED RESULTS</w:t>
            </w:r>
          </w:p>
          <w:p w:rsidR="368FB829" w:rsidP="26F3C863" w:rsidRDefault="368FB829" w14:paraId="75D94D04" w14:textId="61215322">
            <w:pPr>
              <w:spacing w:line="259" w:lineRule="auto"/>
            </w:pPr>
            <w:r>
              <w:t>Analysis View is displayed</w:t>
            </w:r>
          </w:p>
          <w:p w:rsidR="26F3C863" w:rsidP="26F3C863" w:rsidRDefault="26F3C863" w14:paraId="65A92DF3" w14:textId="77777777">
            <w:pPr>
              <w:spacing w:line="259" w:lineRule="auto"/>
            </w:pPr>
          </w:p>
          <w:p w:rsidR="26F3C863" w:rsidP="26F3C863" w:rsidRDefault="26F3C863" w14:paraId="6C5C32CC" w14:textId="5E636171">
            <w:pPr>
              <w:spacing w:line="259" w:lineRule="auto"/>
            </w:pPr>
          </w:p>
          <w:p w:rsidR="26F3C863" w:rsidP="26F3C863" w:rsidRDefault="26F3C863" w14:paraId="4E6E29B5" w14:textId="71F08ED1">
            <w:pPr>
              <w:spacing w:line="259" w:lineRule="auto"/>
              <w:rPr>
                <w:rFonts w:ascii="Wingdings" w:hAnsi="Wingdings" w:eastAsia="Wingdings" w:cs="Wingdings"/>
              </w:rPr>
            </w:pPr>
          </w:p>
        </w:tc>
        <w:tc>
          <w:tcPr>
            <w:tcW w:w="1813" w:type="dxa"/>
            <w:tcMar/>
          </w:tcPr>
          <w:p w:rsidR="26F3C863" w:rsidRDefault="26F3C863" w14:paraId="113F6514" w14:textId="77777777">
            <w:r>
              <w:t>COMMENTS</w:t>
            </w:r>
          </w:p>
          <w:p w:rsidR="26F3C863" w:rsidRDefault="26F3C863" w14:paraId="00C77540" w14:textId="77777777"/>
          <w:p w:rsidR="26F3C863" w:rsidRDefault="26F3C863" w14:paraId="5A183AED" w14:textId="266B1E3F"/>
        </w:tc>
      </w:tr>
      <w:tr w:rsidR="26F3C863" w:rsidTr="6BE23467" w14:paraId="688442DB" w14:textId="77777777">
        <w:trPr>
          <w:trHeight w:val="4130"/>
        </w:trPr>
        <w:tc>
          <w:tcPr>
            <w:tcW w:w="987" w:type="dxa"/>
            <w:tcMar/>
          </w:tcPr>
          <w:p w:rsidR="26F3C863" w:rsidRDefault="26F3C863" w14:paraId="4FB2F1E0" w14:textId="3E7E3BDB">
            <w:r>
              <w:t>STEP</w:t>
            </w:r>
          </w:p>
          <w:p w:rsidR="26F3C863" w:rsidRDefault="26F3C863" w14:paraId="44AF63C9" w14:textId="691C31D2">
            <w:r>
              <w:t>2</w:t>
            </w:r>
          </w:p>
        </w:tc>
        <w:tc>
          <w:tcPr>
            <w:tcW w:w="2274" w:type="dxa"/>
            <w:tcMar/>
          </w:tcPr>
          <w:p w:rsidR="7E22492A" w:rsidP="26F3C863" w:rsidRDefault="7E22492A" w14:paraId="7B69E407" w14:textId="4CED009B">
            <w:pPr>
              <w:spacing w:line="259" w:lineRule="auto"/>
            </w:pPr>
            <w:r>
              <w:t xml:space="preserve">User views returned entries from </w:t>
            </w:r>
            <w:r w:rsidR="7FC88E1E">
              <w:t>Splunk</w:t>
            </w:r>
          </w:p>
        </w:tc>
        <w:tc>
          <w:tcPr>
            <w:tcW w:w="1755" w:type="dxa"/>
            <w:gridSpan w:val="3"/>
            <w:tcMar/>
          </w:tcPr>
          <w:p w:rsidR="7FC88E1E" w:rsidP="26F3C863" w:rsidRDefault="7FC88E1E" w14:paraId="4B6BC1D5" w14:textId="39246906">
            <w:pPr>
              <w:spacing w:line="259" w:lineRule="auto"/>
            </w:pPr>
            <w:r>
              <w:t>Allows user to correlate entries</w:t>
            </w:r>
          </w:p>
        </w:tc>
        <w:tc>
          <w:tcPr>
            <w:tcW w:w="2161" w:type="dxa"/>
            <w:tcMar/>
          </w:tcPr>
          <w:p w:rsidR="360FC3BB" w:rsidP="26F3C863" w:rsidRDefault="360FC3BB" w14:paraId="3DF0EAE9" w14:textId="74E65555">
            <w:pPr>
              <w:spacing w:line="259" w:lineRule="auto"/>
            </w:pPr>
            <w:r>
              <w:t>Log Entries are displayed in analysis view</w:t>
            </w:r>
          </w:p>
        </w:tc>
        <w:tc>
          <w:tcPr>
            <w:tcW w:w="1813" w:type="dxa"/>
            <w:tcMar/>
          </w:tcPr>
          <w:p w:rsidR="26F3C863" w:rsidRDefault="26F3C863" w14:paraId="6615843B" w14:textId="77777777"/>
        </w:tc>
      </w:tr>
      <w:tr w:rsidR="26F3C863" w:rsidTr="6BE23467" w14:paraId="298DB719" w14:textId="77777777">
        <w:trPr>
          <w:trHeight w:val="1250"/>
        </w:trPr>
        <w:tc>
          <w:tcPr>
            <w:tcW w:w="8990" w:type="dxa"/>
            <w:gridSpan w:val="7"/>
            <w:tcBorders>
              <w:bottom w:val="single" w:color="auto" w:sz="4" w:space="0"/>
            </w:tcBorders>
            <w:tcMar/>
          </w:tcPr>
          <w:p w:rsidR="26F3C863" w:rsidRDefault="26F3C863" w14:paraId="0ABFB415" w14:textId="234EEBFC">
            <w:r w:rsidR="313111C9">
              <w:rPr/>
              <w:t>Concluding Remarks:</w:t>
            </w:r>
          </w:p>
          <w:p w:rsidR="26F3C863" w:rsidP="6BE23467" w:rsidRDefault="26F3C863" w14:paraId="63B64274" w14:textId="30BC075E">
            <w:pPr>
              <w:pStyle w:val="Normal"/>
            </w:pPr>
            <w:r w:rsidR="29643E33">
              <w:rPr/>
              <w:t>Log Entries are displayed barring interruption from splunk connection</w:t>
            </w:r>
          </w:p>
        </w:tc>
      </w:tr>
      <w:tr w:rsidR="26F3C863" w:rsidTr="6BE23467" w14:paraId="7DD27250" w14:textId="77777777">
        <w:trPr>
          <w:trHeight w:val="890"/>
        </w:trPr>
        <w:tc>
          <w:tcPr>
            <w:tcW w:w="4496" w:type="dxa"/>
            <w:gridSpan w:val="3"/>
            <w:tcMar/>
          </w:tcPr>
          <w:p w:rsidR="26F3C863" w:rsidRDefault="26F3C863" w14:paraId="478FFFC2" w14:textId="77777777">
            <w:r>
              <w:t xml:space="preserve">Testing Team: </w:t>
            </w:r>
          </w:p>
          <w:p w:rsidR="26F3C863" w:rsidRDefault="26F3C863" w14:paraId="6CB4AA9B" w14:textId="77777777">
            <w:r>
              <w:t>Lead: Eder Rodriguez</w:t>
            </w:r>
          </w:p>
          <w:p w:rsidR="26F3C863" w:rsidRDefault="26F3C863" w14:paraId="1B81658F" w14:textId="77777777">
            <w:r>
              <w:t>Jose Gallardo</w:t>
            </w:r>
          </w:p>
          <w:p w:rsidR="26F3C863" w:rsidRDefault="26F3C863" w14:paraId="0AA702DC" w14:textId="77777777">
            <w:r>
              <w:t>Itzel Rivas</w:t>
            </w:r>
          </w:p>
          <w:p w:rsidR="26F3C863" w:rsidRDefault="26F3C863" w14:paraId="47563C5E" w14:textId="431A714D">
            <w:r>
              <w:t>Gilbert Alvarez</w:t>
            </w:r>
          </w:p>
        </w:tc>
        <w:tc>
          <w:tcPr>
            <w:tcW w:w="4494" w:type="dxa"/>
            <w:gridSpan w:val="4"/>
            <w:tcMar/>
          </w:tcPr>
          <w:p w:rsidR="26F3C863" w:rsidRDefault="26F3C863" w14:paraId="6F18525C" w14:textId="77777777">
            <w:r>
              <w:t>Date Completed:</w:t>
            </w:r>
          </w:p>
          <w:p w:rsidR="26F3C863" w:rsidRDefault="26F3C863" w14:paraId="3D7EB8A7" w14:textId="5F2EC8D9">
            <w:r w:rsidR="313111C9">
              <w:rPr/>
              <w:t>4/</w:t>
            </w:r>
            <w:r w:rsidR="32090A18">
              <w:rPr/>
              <w:t>21</w:t>
            </w:r>
            <w:r w:rsidR="313111C9">
              <w:rPr/>
              <w:t>/2020</w:t>
            </w:r>
          </w:p>
          <w:p w:rsidR="26F3C863" w:rsidP="26F3C863" w:rsidRDefault="26F3C863" w14:paraId="1EA6648D" w14:textId="44972301"/>
          <w:p w:rsidR="26F3C863" w:rsidP="26F3C863" w:rsidRDefault="26F3C863" w14:paraId="158C7DBB" w14:textId="1E2DBBA2"/>
          <w:p w:rsidR="26F3C863" w:rsidP="26F3C863" w:rsidRDefault="26F3C863" w14:paraId="13FF9220" w14:textId="0C0E4116"/>
        </w:tc>
      </w:tr>
    </w:tbl>
    <w:p w:rsidRPr="00C8753A" w:rsidR="00E47986" w:rsidP="26F3C863" w:rsidRDefault="00E47986" w14:paraId="20C00915" w14:textId="032EF6EA"/>
    <w:p w:rsidRPr="00C8753A" w:rsidR="00E47986" w:rsidP="26F3C863" w:rsidRDefault="4823E327" w14:paraId="60FB1458" w14:textId="55B32950">
      <w:pPr>
        <w:pStyle w:val="Heading2"/>
      </w:pPr>
      <w:bookmarkStart w:name="_Toc38998560" w:id="35"/>
      <w:r>
        <w:t>Test GT TEST1</w:t>
      </w:r>
      <w:bookmarkEnd w:id="35"/>
    </w:p>
    <w:p w:rsidRPr="00C8753A" w:rsidR="00E47986" w:rsidP="26F3C863" w:rsidRDefault="00E47986" w14:paraId="1CEB0D0F" w14:textId="77777777"/>
    <w:p w:rsidRPr="00C8753A" w:rsidR="00E47986" w:rsidP="26F3C863" w:rsidRDefault="4823E327" w14:paraId="08A776B2" w14:textId="7B48C6D3">
      <w:r w:rsidRPr="572F0C67">
        <w:rPr>
          <w:b/>
          <w:bCs/>
        </w:rPr>
        <w:t>Objective:</w:t>
      </w:r>
      <w:r w:rsidRPr="572F0C67" w:rsidR="253156EB">
        <w:rPr>
          <w:b/>
          <w:bCs/>
        </w:rPr>
        <w:t xml:space="preserve"> </w:t>
      </w:r>
      <w:r>
        <w:t xml:space="preserve">To test the process of </w:t>
      </w:r>
      <w:r w:rsidR="3F671B4E">
        <w:t>adding a node to the graph</w:t>
      </w:r>
    </w:p>
    <w:p w:rsidR="4823E327" w:rsidRDefault="4823E327" w14:paraId="447E62B6" w14:textId="43F78A86">
      <w:r w:rsidRPr="572F0C67">
        <w:rPr>
          <w:b/>
          <w:bCs/>
        </w:rPr>
        <w:t>Notes:</w:t>
      </w:r>
      <w:r>
        <w:t xml:space="preserve"> </w:t>
      </w:r>
    </w:p>
    <w:p w:rsidRPr="00C8753A" w:rsidR="00E47986" w:rsidP="26F3C863" w:rsidRDefault="00E47986" w14:paraId="75E534DC" w14:textId="77777777"/>
    <w:tbl>
      <w:tblPr>
        <w:tblW w:w="8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1"/>
        <w:gridCol w:w="2251"/>
        <w:gridCol w:w="1227"/>
        <w:gridCol w:w="12"/>
        <w:gridCol w:w="501"/>
        <w:gridCol w:w="2668"/>
        <w:gridCol w:w="1350"/>
      </w:tblGrid>
      <w:tr w:rsidR="26F3C863" w:rsidTr="6BE23467" w14:paraId="1EE66E4C" w14:textId="77777777">
        <w:trPr>
          <w:trHeight w:val="300"/>
        </w:trPr>
        <w:tc>
          <w:tcPr>
            <w:tcW w:w="4508" w:type="dxa"/>
            <w:gridSpan w:val="4"/>
            <w:tcMar/>
          </w:tcPr>
          <w:p w:rsidR="26F3C863" w:rsidRDefault="26F3C863" w14:paraId="613CA2D6" w14:textId="08F087F3">
            <w:r>
              <w:t xml:space="preserve">Test No.: </w:t>
            </w:r>
            <w:r w:rsidR="6D908C50">
              <w:t>GT Tes</w:t>
            </w:r>
            <w:r w:rsidR="128EB288">
              <w:t>t 1</w:t>
            </w:r>
          </w:p>
        </w:tc>
        <w:tc>
          <w:tcPr>
            <w:tcW w:w="4482" w:type="dxa"/>
            <w:gridSpan w:val="3"/>
            <w:tcMar/>
          </w:tcPr>
          <w:p w:rsidR="26F3C863" w:rsidRDefault="26F3C863" w14:paraId="4EDE14D7" w14:textId="2DAC6DC8">
            <w:r>
              <w:t>Current Status: Passed</w:t>
            </w:r>
          </w:p>
        </w:tc>
      </w:tr>
      <w:tr w:rsidR="26F3C863" w:rsidTr="6BE23467" w14:paraId="1CA7B2ED" w14:textId="77777777">
        <w:trPr>
          <w:trHeight w:val="300"/>
        </w:trPr>
        <w:tc>
          <w:tcPr>
            <w:tcW w:w="8990" w:type="dxa"/>
            <w:gridSpan w:val="7"/>
            <w:tcMar/>
          </w:tcPr>
          <w:p w:rsidR="26F3C863" w:rsidRDefault="26F3C863" w14:paraId="5D6C05C3" w14:textId="13168AAE">
            <w:r>
              <w:t xml:space="preserve">Test title: </w:t>
            </w:r>
            <w:r w:rsidR="638C0857">
              <w:t>Add Node</w:t>
            </w:r>
          </w:p>
          <w:p w:rsidR="26F3C863" w:rsidRDefault="26F3C863" w14:paraId="5FCBA39A" w14:textId="77777777"/>
        </w:tc>
      </w:tr>
      <w:tr w:rsidR="26F3C863" w:rsidTr="6BE23467" w14:paraId="1A12047F" w14:textId="77777777">
        <w:trPr>
          <w:trHeight w:val="1070"/>
        </w:trPr>
        <w:tc>
          <w:tcPr>
            <w:tcW w:w="8990" w:type="dxa"/>
            <w:gridSpan w:val="7"/>
            <w:tcMar/>
          </w:tcPr>
          <w:p w:rsidR="26F3C863" w:rsidRDefault="78DADFF7" w14:paraId="4D77987A" w14:textId="628E9AE7">
            <w:r w:rsidR="313111C9">
              <w:rPr/>
              <w:t xml:space="preserve">Testing approach: This test will be conducted using the </w:t>
            </w:r>
            <w:r w:rsidR="4C0B6F96">
              <w:rPr/>
              <w:t>.29</w:t>
            </w:r>
            <w:r w:rsidR="313111C9">
              <w:rPr/>
              <w:t xml:space="preserve"> version of </w:t>
            </w:r>
            <w:r w:rsidR="4C0B6F96">
              <w:rPr/>
              <w:t>QGraphViz</w:t>
            </w:r>
          </w:p>
        </w:tc>
      </w:tr>
      <w:tr w:rsidR="26F3C863" w:rsidTr="6BE23467" w14:paraId="7D05AA3D" w14:textId="77777777">
        <w:trPr>
          <w:trHeight w:val="4130"/>
        </w:trPr>
        <w:tc>
          <w:tcPr>
            <w:tcW w:w="987" w:type="dxa"/>
            <w:tcMar/>
          </w:tcPr>
          <w:p w:rsidR="26F3C863" w:rsidRDefault="26F3C863" w14:paraId="15817FF5" w14:textId="74F9709D">
            <w:r>
              <w:t xml:space="preserve">STEP </w:t>
            </w:r>
          </w:p>
          <w:p w:rsidR="26F3C863" w:rsidRDefault="26F3C863" w14:paraId="01506104" w14:textId="74BF17DB">
            <w:r>
              <w:t>1</w:t>
            </w:r>
          </w:p>
        </w:tc>
        <w:tc>
          <w:tcPr>
            <w:tcW w:w="2274" w:type="dxa"/>
            <w:tcMar/>
          </w:tcPr>
          <w:p w:rsidR="26F3C863" w:rsidRDefault="26F3C863" w14:paraId="33FBD29D" w14:textId="77777777">
            <w:r>
              <w:t>OPERATOR ACTION</w:t>
            </w:r>
          </w:p>
          <w:p w:rsidR="26F3C863" w:rsidRDefault="26F3C863" w14:paraId="412BC814" w14:textId="77777777"/>
          <w:p w:rsidR="26F3C863" w:rsidP="43ADB19E" w:rsidRDefault="26F3C863" w14:paraId="5F95CA44" w14:textId="14006EC5">
            <w:pPr>
              <w:spacing w:line="259" w:lineRule="auto"/>
            </w:pPr>
            <w:r>
              <w:t xml:space="preserve">From </w:t>
            </w:r>
            <w:r w:rsidR="136D10C8">
              <w:t>Analysis View, switch to Vector View</w:t>
            </w:r>
          </w:p>
          <w:p w:rsidR="26F3C863" w:rsidRDefault="26F3C863" w14:paraId="538F1719" w14:textId="3FFB5955"/>
        </w:tc>
        <w:tc>
          <w:tcPr>
            <w:tcW w:w="1755" w:type="dxa"/>
            <w:gridSpan w:val="3"/>
            <w:tcMar/>
          </w:tcPr>
          <w:p w:rsidR="26F3C863" w:rsidRDefault="26F3C863" w14:paraId="442DD4E7" w14:textId="77777777">
            <w:r>
              <w:t>PURPOSE</w:t>
            </w:r>
          </w:p>
          <w:p w:rsidR="26F3C863" w:rsidRDefault="26F3C863" w14:paraId="45417065" w14:textId="77777777"/>
          <w:p w:rsidR="26F3C863" w:rsidRDefault="26F3C863" w14:paraId="0499CFF1" w14:textId="73960B17">
            <w:r>
              <w:t>Initial Condition</w:t>
            </w:r>
          </w:p>
        </w:tc>
        <w:tc>
          <w:tcPr>
            <w:tcW w:w="2670" w:type="dxa"/>
            <w:tcMar/>
          </w:tcPr>
          <w:p w:rsidR="26F3C863" w:rsidRDefault="26F3C863" w14:paraId="4A86EB4E" w14:textId="1DF2699D">
            <w:r>
              <w:t>EXEPCTED RESULTS</w:t>
            </w:r>
          </w:p>
          <w:p w:rsidR="26F3C863" w:rsidP="32C701FF" w:rsidRDefault="3734821E" w14:paraId="40E06EF4" w14:textId="66E4EAF3">
            <w:pPr>
              <w:spacing w:line="259" w:lineRule="auto"/>
            </w:pPr>
            <w:r>
              <w:t>Vector View is displayed with empty canvas</w:t>
            </w:r>
          </w:p>
          <w:p w:rsidR="26F3C863" w:rsidP="26F3C863" w:rsidRDefault="154FA33E" w14:paraId="6C31B1DE" w14:textId="5255C650">
            <w:pPr>
              <w:spacing w:line="259" w:lineRule="auto"/>
              <w:rPr>
                <w:rFonts w:eastAsia="Wingdings"/>
              </w:rPr>
            </w:pPr>
            <w:r>
              <w:rPr>
                <w:noProof/>
              </w:rPr>
              <w:drawing>
                <wp:inline distT="0" distB="0" distL="0" distR="0" wp14:anchorId="482D46B6" wp14:editId="14D5EC76">
                  <wp:extent cx="1371600" cy="800100"/>
                  <wp:effectExtent l="0" t="0" r="0" b="0"/>
                  <wp:docPr id="1612862040" name="Picture 245859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85932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Mar/>
          </w:tcPr>
          <w:p w:rsidR="26F3C863" w:rsidRDefault="26F3C863" w14:paraId="67075CC2" w14:textId="77777777">
            <w:r>
              <w:t>COMMENTS</w:t>
            </w:r>
          </w:p>
          <w:p w:rsidR="26F3C863" w:rsidRDefault="26F3C863" w14:paraId="26DBED78" w14:textId="77777777"/>
          <w:p w:rsidR="26F3C863" w:rsidRDefault="26F3C863" w14:paraId="29173135" w14:textId="266B1E3F"/>
        </w:tc>
      </w:tr>
      <w:tr w:rsidR="26F3C863" w:rsidTr="6BE23467" w14:paraId="57A66E27" w14:textId="77777777">
        <w:trPr>
          <w:trHeight w:val="4130"/>
        </w:trPr>
        <w:tc>
          <w:tcPr>
            <w:tcW w:w="987" w:type="dxa"/>
            <w:tcMar/>
          </w:tcPr>
          <w:p w:rsidR="26F3C863" w:rsidRDefault="26F3C863" w14:paraId="48C3015F" w14:textId="3E7E3BDB">
            <w:r>
              <w:t>STEP</w:t>
            </w:r>
          </w:p>
          <w:p w:rsidR="26F3C863" w:rsidRDefault="26F3C863" w14:paraId="058F4264" w14:textId="691C31D2">
            <w:r>
              <w:t>2</w:t>
            </w:r>
          </w:p>
        </w:tc>
        <w:tc>
          <w:tcPr>
            <w:tcW w:w="2274" w:type="dxa"/>
            <w:tcMar/>
          </w:tcPr>
          <w:p w:rsidR="26F3C863" w:rsidP="26F3C863" w:rsidRDefault="26F3C863" w14:paraId="667BDCE5" w14:textId="1F1F5098">
            <w:pPr>
              <w:spacing w:line="259" w:lineRule="auto"/>
            </w:pPr>
            <w:r>
              <w:t xml:space="preserve">User </w:t>
            </w:r>
            <w:r w:rsidR="6DE9FA80">
              <w:t>clicks on add node button</w:t>
            </w:r>
          </w:p>
        </w:tc>
        <w:tc>
          <w:tcPr>
            <w:tcW w:w="1755" w:type="dxa"/>
            <w:gridSpan w:val="3"/>
            <w:tcMar/>
          </w:tcPr>
          <w:p w:rsidR="26F3C863" w:rsidP="26F3C863" w:rsidRDefault="26C5D19B" w14:paraId="126F51E1" w14:textId="1DC5813E">
            <w:pPr>
              <w:spacing w:line="259" w:lineRule="auto"/>
            </w:pPr>
            <w:r>
              <w:t>Begins steps of node creation</w:t>
            </w:r>
          </w:p>
        </w:tc>
        <w:tc>
          <w:tcPr>
            <w:tcW w:w="2670" w:type="dxa"/>
            <w:tcMar/>
          </w:tcPr>
          <w:p w:rsidR="26F3C863" w:rsidP="651080D2" w:rsidRDefault="26C5D19B" w14:paraId="1B756214" w14:textId="09C1FE88">
            <w:pPr>
              <w:spacing w:line="259" w:lineRule="auto"/>
            </w:pPr>
            <w:r>
              <w:t xml:space="preserve">Node Creation Pop up displayed </w:t>
            </w:r>
          </w:p>
          <w:p w:rsidR="26F3C863" w:rsidP="26F3C863" w:rsidRDefault="526DFFEE" w14:paraId="56DDA8E0" w14:textId="03B75772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59D73764" wp14:editId="1ECBE816">
                  <wp:extent cx="1285875" cy="1247775"/>
                  <wp:effectExtent l="0" t="0" r="0" b="0"/>
                  <wp:docPr id="847981262" name="Picture 96542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42123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Mar/>
          </w:tcPr>
          <w:p w:rsidR="26F3C863" w:rsidRDefault="26F3C863" w14:paraId="2404C521" w14:textId="77777777"/>
        </w:tc>
      </w:tr>
      <w:tr w:rsidR="58FFE9F6" w:rsidTr="6BE23467" w14:paraId="133F400E" w14:textId="77777777">
        <w:trPr>
          <w:trHeight w:val="4130"/>
        </w:trPr>
        <w:tc>
          <w:tcPr>
            <w:tcW w:w="987" w:type="dxa"/>
            <w:tcMar/>
          </w:tcPr>
          <w:p w:rsidR="3A41EFD7" w:rsidP="598B8C2E" w:rsidRDefault="6EB25B2A" w14:paraId="70D7636A" w14:textId="05CCFAB7">
            <w:r>
              <w:t xml:space="preserve">STEP </w:t>
            </w:r>
          </w:p>
          <w:p w:rsidR="58FFE9F6" w:rsidP="58FFE9F6" w:rsidRDefault="6EB25B2A" w14:paraId="62280B90" w14:textId="0E241958">
            <w:r>
              <w:t>3</w:t>
            </w:r>
          </w:p>
        </w:tc>
        <w:tc>
          <w:tcPr>
            <w:tcW w:w="2274" w:type="dxa"/>
            <w:tcMar/>
          </w:tcPr>
          <w:p w:rsidR="3A41EFD7" w:rsidP="72439474" w:rsidRDefault="6EB25B2A" w14:paraId="465F4BDB" w14:textId="3CACED85">
            <w:pPr>
              <w:spacing w:line="259" w:lineRule="auto"/>
            </w:pPr>
            <w:r>
              <w:t>User enters</w:t>
            </w:r>
          </w:p>
          <w:p w:rsidR="3A41EFD7" w:rsidP="6478ED27" w:rsidRDefault="6EB25B2A" w14:paraId="038A36B1" w14:textId="594A351D">
            <w:pPr>
              <w:spacing w:line="259" w:lineRule="auto"/>
            </w:pPr>
            <w:r>
              <w:t>“Database” for Node name</w:t>
            </w:r>
          </w:p>
          <w:p w:rsidR="3A41EFD7" w:rsidP="3CE0897B" w:rsidRDefault="6EB25B2A" w14:paraId="692297EF" w14:textId="4F2985A9">
            <w:pPr>
              <w:spacing w:line="259" w:lineRule="auto"/>
            </w:pPr>
            <w:r>
              <w:t xml:space="preserve">“SQL” for label </w:t>
            </w:r>
          </w:p>
          <w:p w:rsidR="58FFE9F6" w:rsidP="58FFE9F6" w:rsidRDefault="6EB25B2A" w14:paraId="3B46444C" w14:textId="468A621E">
            <w:pPr>
              <w:spacing w:line="259" w:lineRule="auto"/>
            </w:pPr>
            <w:r>
              <w:t>And selects “box” for type</w:t>
            </w:r>
            <w:r w:rsidR="349C773E">
              <w:t xml:space="preserve"> and presses OK </w:t>
            </w:r>
          </w:p>
        </w:tc>
        <w:tc>
          <w:tcPr>
            <w:tcW w:w="1755" w:type="dxa"/>
            <w:gridSpan w:val="3"/>
            <w:tcMar/>
          </w:tcPr>
          <w:p w:rsidR="58FFE9F6" w:rsidP="58FFE9F6" w:rsidRDefault="7B27F0C7" w14:paraId="2E4C2B15" w14:textId="2DF55269">
            <w:pPr>
              <w:spacing w:line="259" w:lineRule="auto"/>
            </w:pPr>
            <w:r>
              <w:t>Node is created</w:t>
            </w:r>
          </w:p>
        </w:tc>
        <w:tc>
          <w:tcPr>
            <w:tcW w:w="2670" w:type="dxa"/>
            <w:tcMar/>
          </w:tcPr>
          <w:p w:rsidR="58FFE9F6" w:rsidP="58FFE9F6" w:rsidRDefault="349C773E" w14:paraId="79A178E0" w14:textId="28B13062">
            <w:pPr>
              <w:spacing w:line="259" w:lineRule="auto"/>
            </w:pPr>
            <w:r>
              <w:t xml:space="preserve">Node is displayed in Graph canvas </w:t>
            </w:r>
            <w:r w:rsidR="031B414B">
              <w:rPr>
                <w:noProof/>
              </w:rPr>
              <w:drawing>
                <wp:inline distT="0" distB="0" distL="0" distR="0" wp14:anchorId="6D88B033" wp14:editId="7B0F20D4">
                  <wp:extent cx="1514475" cy="1238250"/>
                  <wp:effectExtent l="0" t="0" r="0" b="0"/>
                  <wp:docPr id="1049733108" name="Picture 77308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0874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Mar/>
          </w:tcPr>
          <w:p w:rsidR="58FFE9F6" w:rsidP="58FFE9F6" w:rsidRDefault="58FFE9F6" w14:paraId="2D83A59F" w14:textId="50C6D177"/>
        </w:tc>
      </w:tr>
      <w:tr w:rsidR="26F3C863" w:rsidTr="6BE23467" w14:paraId="7B088230" w14:textId="77777777">
        <w:trPr>
          <w:trHeight w:val="1250"/>
        </w:trPr>
        <w:tc>
          <w:tcPr>
            <w:tcW w:w="8990" w:type="dxa"/>
            <w:gridSpan w:val="7"/>
            <w:tcBorders>
              <w:bottom w:val="single" w:color="auto" w:sz="4" w:space="0"/>
            </w:tcBorders>
            <w:tcMar/>
          </w:tcPr>
          <w:p w:rsidR="26F3C863" w:rsidRDefault="26F3C863" w14:paraId="396B600F" w14:textId="7CB5126E">
            <w:r w:rsidR="313111C9">
              <w:rPr/>
              <w:t>Concluding Remarks:</w:t>
            </w:r>
          </w:p>
          <w:p w:rsidR="26F3C863" w:rsidP="6BE23467" w:rsidRDefault="26F3C863" w14:paraId="50D80507" w14:textId="330B9551">
            <w:pPr>
              <w:pStyle w:val="Normal"/>
            </w:pPr>
            <w:r w:rsidR="050462C6">
              <w:rPr/>
              <w:t xml:space="preserve">Node can be easily created, but some can have the same name. </w:t>
            </w:r>
          </w:p>
        </w:tc>
      </w:tr>
      <w:tr w:rsidR="26F3C863" w:rsidTr="6BE23467" w14:paraId="399E8F60" w14:textId="77777777">
        <w:trPr>
          <w:trHeight w:val="890"/>
        </w:trPr>
        <w:tc>
          <w:tcPr>
            <w:tcW w:w="4496" w:type="dxa"/>
            <w:gridSpan w:val="3"/>
            <w:tcMar/>
          </w:tcPr>
          <w:p w:rsidR="26F3C863" w:rsidRDefault="26F3C863" w14:paraId="37DC1195" w14:textId="77777777">
            <w:r>
              <w:t xml:space="preserve">Testing Team: </w:t>
            </w:r>
          </w:p>
          <w:p w:rsidR="26F3C863" w:rsidRDefault="26F3C863" w14:paraId="60E6A9F4" w14:textId="77777777">
            <w:r>
              <w:t>Lead: Eder Rodriguez</w:t>
            </w:r>
          </w:p>
          <w:p w:rsidR="26F3C863" w:rsidRDefault="26F3C863" w14:paraId="13F13097" w14:textId="77777777">
            <w:r>
              <w:t>Jose Gallardo</w:t>
            </w:r>
          </w:p>
          <w:p w:rsidR="26F3C863" w:rsidRDefault="26F3C863" w14:paraId="4E8AC73A" w14:textId="77777777">
            <w:r>
              <w:t>Itzel Rivas</w:t>
            </w:r>
          </w:p>
          <w:p w:rsidR="26F3C863" w:rsidRDefault="26F3C863" w14:paraId="6B4AEEED" w14:textId="431A714D">
            <w:r>
              <w:t>Gilbert Alvarez</w:t>
            </w:r>
          </w:p>
        </w:tc>
        <w:tc>
          <w:tcPr>
            <w:tcW w:w="4494" w:type="dxa"/>
            <w:gridSpan w:val="4"/>
            <w:tcMar/>
          </w:tcPr>
          <w:p w:rsidR="26F3C863" w:rsidRDefault="26F3C863" w14:paraId="2C15EE3D" w14:textId="77777777">
            <w:r>
              <w:t>Date Completed:</w:t>
            </w:r>
          </w:p>
          <w:p w:rsidR="26F3C863" w:rsidRDefault="26F3C863" w14:paraId="6CA9B6E0" w14:textId="2A215C1B">
            <w:r w:rsidR="313111C9">
              <w:rPr/>
              <w:t>4/</w:t>
            </w:r>
            <w:r w:rsidR="47EA7122">
              <w:rPr/>
              <w:t>2</w:t>
            </w:r>
            <w:r w:rsidR="45E3589A">
              <w:rPr/>
              <w:t>4</w:t>
            </w:r>
            <w:r w:rsidR="313111C9">
              <w:rPr/>
              <w:t>/2020</w:t>
            </w:r>
          </w:p>
          <w:p w:rsidR="26F3C863" w:rsidP="26F3C863" w:rsidRDefault="26F3C863" w14:paraId="012C9FFD" w14:textId="44972301"/>
          <w:p w:rsidR="26F3C863" w:rsidP="26F3C863" w:rsidRDefault="26F3C863" w14:paraId="2292C2C2" w14:textId="1E2DBBA2"/>
          <w:p w:rsidR="26F3C863" w:rsidP="26F3C863" w:rsidRDefault="26F3C863" w14:paraId="2F685577" w14:textId="0C0E4116"/>
        </w:tc>
      </w:tr>
    </w:tbl>
    <w:p w:rsidRPr="00C8753A" w:rsidR="00E47986" w:rsidP="26F3C863" w:rsidRDefault="00E47986" w14:paraId="66B15321" w14:textId="62BA851A"/>
    <w:p w:rsidR="7DB76481" w:rsidP="3DFB7705" w:rsidRDefault="7DB76481" w14:paraId="0EEC0A8A" w14:textId="68DFEF91">
      <w:pPr>
        <w:pStyle w:val="Heading2"/>
      </w:pPr>
      <w:bookmarkStart w:name="_Toc38998561" w:id="36"/>
      <w:r>
        <w:t>Test GT TEST2</w:t>
      </w:r>
      <w:bookmarkEnd w:id="36"/>
    </w:p>
    <w:p w:rsidR="359C7C72" w:rsidRDefault="359C7C72" w14:paraId="43847A58" w14:textId="77777777"/>
    <w:p w:rsidR="7DB76481" w:rsidRDefault="7DB76481" w14:paraId="3E1B0C05" w14:textId="3525637D">
      <w:r w:rsidRPr="572F0C67">
        <w:rPr>
          <w:b/>
          <w:bCs/>
        </w:rPr>
        <w:t xml:space="preserve">Objective: </w:t>
      </w:r>
      <w:r>
        <w:t xml:space="preserve">To test the process of </w:t>
      </w:r>
      <w:r w:rsidR="5E643736">
        <w:t>adding a relationship between nodes</w:t>
      </w:r>
    </w:p>
    <w:p w:rsidR="7DB76481" w:rsidRDefault="7DB76481" w14:paraId="4AAFB1A8" w14:textId="2189EA08">
      <w:r w:rsidRPr="572F0C67">
        <w:rPr>
          <w:b/>
          <w:bCs/>
        </w:rPr>
        <w:t>Notes:</w:t>
      </w:r>
      <w:r>
        <w:t xml:space="preserve"> </w:t>
      </w:r>
    </w:p>
    <w:p w:rsidR="03786472" w:rsidRDefault="03786472" w14:paraId="2406E6EF" w14:textId="07E38F2E">
      <w:r w:rsidR="03786472">
        <w:rPr/>
        <w:t>Pre-Condition: At least 2 Node must be created</w:t>
      </w:r>
      <w:r w:rsidR="0C5536F0">
        <w:rPr/>
        <w:t>.</w:t>
      </w:r>
      <w:r w:rsidR="03786472">
        <w:rPr/>
        <w:t>For Test Purposes add one node with the following Name: “MongoDB”</w:t>
      </w:r>
    </w:p>
    <w:p w:rsidR="03786472" w:rsidRDefault="03786472" w14:paraId="7508B1E5" w14:textId="7F5BF8AC">
      <w:r>
        <w:t>Label: “MongoDB”</w:t>
      </w:r>
    </w:p>
    <w:p w:rsidR="03786472" w:rsidRDefault="03786472" w14:paraId="0BB062C8" w14:textId="6A77E1B6">
      <w:r>
        <w:t>Type: box</w:t>
      </w:r>
    </w:p>
    <w:p w:rsidR="03786472" w:rsidRDefault="03786472" w14:paraId="1161936D" w14:textId="5B928C80">
      <w:r>
        <w:t>And another Node with the following</w:t>
      </w:r>
    </w:p>
    <w:p w:rsidR="03786472" w:rsidRDefault="03786472" w14:paraId="29AC83FA" w14:textId="2FB0AA1D">
      <w:r>
        <w:t>Name: “Server”</w:t>
      </w:r>
    </w:p>
    <w:p w:rsidR="03786472" w:rsidRDefault="03786472" w14:paraId="5832944C" w14:textId="7C994A94">
      <w:r>
        <w:t>Label: “Server”</w:t>
      </w:r>
    </w:p>
    <w:p w:rsidRPr="00C8753A" w:rsidR="00E47986" w:rsidP="26F3C863" w:rsidRDefault="00E47986" w14:paraId="23C4AE70" w14:textId="281C904A">
      <w:r w:rsidR="03786472">
        <w:rPr/>
        <w:t>Type: “Circle</w:t>
      </w:r>
    </w:p>
    <w:p w:rsidR="3DFB7705" w:rsidRDefault="3DFB7705" w14:paraId="71019A37" w14:textId="77777777"/>
    <w:tbl>
      <w:tblPr>
        <w:tblW w:w="8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96"/>
        <w:gridCol w:w="1972"/>
        <w:gridCol w:w="1128"/>
        <w:gridCol w:w="12"/>
        <w:gridCol w:w="416"/>
        <w:gridCol w:w="3216"/>
        <w:gridCol w:w="1350"/>
      </w:tblGrid>
      <w:tr w:rsidR="3DFB7705" w:rsidTr="6BE23467" w14:paraId="2981F25C" w14:textId="77777777">
        <w:trPr>
          <w:trHeight w:val="300"/>
        </w:trPr>
        <w:tc>
          <w:tcPr>
            <w:tcW w:w="4176" w:type="dxa"/>
            <w:gridSpan w:val="4"/>
            <w:tcMar/>
          </w:tcPr>
          <w:p w:rsidR="3DFB7705" w:rsidRDefault="3DFB7705" w14:paraId="0D726CEE" w14:textId="04C7E387">
            <w:r>
              <w:t xml:space="preserve">Test No.: GT Test </w:t>
            </w:r>
            <w:r w:rsidR="56BBCCA5">
              <w:t>2</w:t>
            </w:r>
          </w:p>
        </w:tc>
        <w:tc>
          <w:tcPr>
            <w:tcW w:w="4814" w:type="dxa"/>
            <w:gridSpan w:val="3"/>
            <w:tcMar/>
          </w:tcPr>
          <w:p w:rsidR="3DFB7705" w:rsidRDefault="3DFB7705" w14:paraId="077AAFEA" w14:textId="2DAC6DC8">
            <w:r>
              <w:t>Current Status: Passed</w:t>
            </w:r>
          </w:p>
        </w:tc>
      </w:tr>
      <w:tr w:rsidR="3DFB7705" w:rsidTr="6BE23467" w14:paraId="50103D60" w14:textId="77777777">
        <w:trPr>
          <w:trHeight w:val="300"/>
        </w:trPr>
        <w:tc>
          <w:tcPr>
            <w:tcW w:w="8990" w:type="dxa"/>
            <w:gridSpan w:val="7"/>
            <w:tcMar/>
          </w:tcPr>
          <w:p w:rsidR="3DFB7705" w:rsidRDefault="3DFB7705" w14:paraId="452EF8BC" w14:textId="22079398">
            <w:r>
              <w:t xml:space="preserve">Test title: Add </w:t>
            </w:r>
            <w:r w:rsidR="057E421D">
              <w:t>Edg</w:t>
            </w:r>
            <w:r w:rsidR="59DC425E">
              <w:t>e</w:t>
            </w:r>
          </w:p>
          <w:p w:rsidR="3DFB7705" w:rsidRDefault="3DFB7705" w14:paraId="621C6977" w14:textId="77777777"/>
        </w:tc>
      </w:tr>
      <w:tr w:rsidR="3DFB7705" w:rsidTr="6BE23467" w14:paraId="492D4AD8" w14:textId="77777777">
        <w:trPr>
          <w:trHeight w:val="1070"/>
        </w:trPr>
        <w:tc>
          <w:tcPr>
            <w:tcW w:w="8990" w:type="dxa"/>
            <w:gridSpan w:val="7"/>
            <w:tcMar/>
          </w:tcPr>
          <w:p w:rsidR="3DFB7705" w:rsidP="3DFB7705" w:rsidRDefault="3DFB7705" w14:paraId="6D761F74" w14:textId="4E337715">
            <w:r w:rsidR="36F250D3">
              <w:rPr/>
              <w:t xml:space="preserve">Testing </w:t>
            </w:r>
            <w:r w:rsidR="00933E4B">
              <w:rPr/>
              <w:t>a</w:t>
            </w:r>
            <w:r w:rsidR="36F250D3">
              <w:rPr/>
              <w:t>pproach:</w:t>
            </w:r>
            <w:r w:rsidR="0617A2C2">
              <w:rPr/>
              <w:t xml:space="preserve"> </w:t>
            </w:r>
            <w:r w:rsidR="36F250D3">
              <w:rPr/>
              <w:t xml:space="preserve">This test will be conducted using the .29 version of </w:t>
            </w:r>
            <w:proofErr w:type="spellStart"/>
            <w:r w:rsidR="36F250D3">
              <w:rPr/>
              <w:t>QGraphViz</w:t>
            </w:r>
            <w:proofErr w:type="spellEnd"/>
          </w:p>
        </w:tc>
      </w:tr>
      <w:tr w:rsidR="572F0C67" w:rsidTr="6BE23467" w14:paraId="52E75DFD" w14:textId="77777777">
        <w:trPr>
          <w:trHeight w:val="4130"/>
        </w:trPr>
        <w:tc>
          <w:tcPr>
            <w:tcW w:w="927" w:type="dxa"/>
            <w:tcMar/>
          </w:tcPr>
          <w:p w:rsidR="13BA95E6" w:rsidP="572F0C67" w:rsidRDefault="13BA95E6" w14:paraId="548BE3AD" w14:textId="10A48199">
            <w:r>
              <w:t>STEP</w:t>
            </w:r>
          </w:p>
        </w:tc>
        <w:tc>
          <w:tcPr>
            <w:tcW w:w="2074" w:type="dxa"/>
            <w:tcMar/>
          </w:tcPr>
          <w:p w:rsidR="13BA95E6" w:rsidRDefault="13BA95E6" w14:paraId="5CA98342" w14:textId="77777777">
            <w:r>
              <w:t>OPERATOR ACTION</w:t>
            </w:r>
          </w:p>
          <w:p w:rsidR="572F0C67" w:rsidRDefault="572F0C67" w14:paraId="7698234C" w14:textId="77777777"/>
          <w:p w:rsidR="13BA95E6" w:rsidP="572F0C67" w:rsidRDefault="13BA95E6" w14:paraId="2102FD97" w14:textId="14006EC5">
            <w:pPr>
              <w:spacing w:line="259" w:lineRule="auto"/>
            </w:pPr>
            <w:r>
              <w:t>From Analysis View, switch to Vector View</w:t>
            </w:r>
          </w:p>
          <w:p w:rsidR="572F0C67" w:rsidP="572F0C67" w:rsidRDefault="572F0C67" w14:paraId="6A96B834" w14:textId="279898C8"/>
        </w:tc>
        <w:tc>
          <w:tcPr>
            <w:tcW w:w="1623" w:type="dxa"/>
            <w:gridSpan w:val="3"/>
            <w:tcMar/>
          </w:tcPr>
          <w:p w:rsidR="78866B4C" w:rsidRDefault="78866B4C" w14:paraId="11AEACC2" w14:textId="77777777">
            <w:r>
              <w:t>PURPOSE</w:t>
            </w:r>
          </w:p>
          <w:p w:rsidR="572F0C67" w:rsidRDefault="572F0C67" w14:paraId="2E9D0F48" w14:textId="77777777"/>
          <w:p w:rsidR="78866B4C" w:rsidRDefault="78866B4C" w14:paraId="71136107" w14:textId="73960B17">
            <w:r>
              <w:t>Initial Condition</w:t>
            </w:r>
          </w:p>
          <w:p w:rsidR="572F0C67" w:rsidP="572F0C67" w:rsidRDefault="572F0C67" w14:paraId="5BAEBFD1" w14:textId="25124496"/>
        </w:tc>
        <w:tc>
          <w:tcPr>
            <w:tcW w:w="3135" w:type="dxa"/>
            <w:tcMar/>
          </w:tcPr>
          <w:p w:rsidR="78866B4C" w:rsidRDefault="78866B4C" w14:paraId="5E308AA5" w14:textId="1DF2699D">
            <w:r>
              <w:t>EXEPCTED RESULTS</w:t>
            </w:r>
          </w:p>
          <w:p w:rsidR="78866B4C" w:rsidP="572F0C67" w:rsidRDefault="78866B4C" w14:paraId="0F239DE8" w14:textId="66E4EAF3">
            <w:pPr>
              <w:spacing w:line="259" w:lineRule="auto"/>
            </w:pPr>
            <w:r>
              <w:t>Vector View is displayed with empty canvas</w:t>
            </w:r>
          </w:p>
          <w:p w:rsidR="78866B4C" w:rsidP="572F0C67" w:rsidRDefault="78866B4C" w14:paraId="6A7EE34E" w14:textId="39A80AA6">
            <w:pPr>
              <w:spacing w:line="259" w:lineRule="auto"/>
              <w:rPr>
                <w:rFonts w:eastAsia="Wingdings"/>
              </w:rPr>
            </w:pPr>
            <w:r>
              <w:rPr>
                <w:noProof/>
              </w:rPr>
              <w:drawing>
                <wp:inline distT="0" distB="0" distL="0" distR="0" wp14:anchorId="7CB2F647" wp14:editId="6BD81B8E">
                  <wp:extent cx="1371600" cy="800100"/>
                  <wp:effectExtent l="0" t="0" r="0" b="0"/>
                  <wp:docPr id="177506417" name="Picture 245859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85932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72F0C67" w:rsidP="572F0C67" w:rsidRDefault="572F0C67" w14:paraId="201A203D" w14:textId="56B72116"/>
        </w:tc>
        <w:tc>
          <w:tcPr>
            <w:tcW w:w="1231" w:type="dxa"/>
            <w:tcMar/>
          </w:tcPr>
          <w:p w:rsidR="74F194EE" w:rsidRDefault="74F194EE" w14:paraId="71544362" w14:textId="77777777">
            <w:r>
              <w:t>COMMENTS</w:t>
            </w:r>
          </w:p>
          <w:p w:rsidR="572F0C67" w:rsidP="572F0C67" w:rsidRDefault="572F0C67" w14:paraId="11E75C2D" w14:textId="33FD84EF"/>
        </w:tc>
      </w:tr>
      <w:tr w:rsidR="3DFB7705" w:rsidTr="6BE23467" w14:paraId="4B7BE80D" w14:textId="77777777">
        <w:trPr>
          <w:trHeight w:val="4130"/>
        </w:trPr>
        <w:tc>
          <w:tcPr>
            <w:tcW w:w="927" w:type="dxa"/>
            <w:tcMar/>
          </w:tcPr>
          <w:p w:rsidR="3DFB7705" w:rsidRDefault="3DFB7705" w14:paraId="50A2D2A8" w14:textId="74F9709D">
            <w:r>
              <w:t xml:space="preserve">STEP </w:t>
            </w:r>
          </w:p>
          <w:p w:rsidR="3DFB7705" w:rsidRDefault="3DFB7705" w14:paraId="064110D4" w14:textId="74BF17DB">
            <w:r>
              <w:t>1</w:t>
            </w:r>
          </w:p>
        </w:tc>
        <w:tc>
          <w:tcPr>
            <w:tcW w:w="2074" w:type="dxa"/>
            <w:tcMar/>
          </w:tcPr>
          <w:p w:rsidR="77B97737" w:rsidP="572F0C67" w:rsidRDefault="77B97737" w14:paraId="1226689A" w14:textId="6B3322F1">
            <w:pPr>
              <w:spacing w:line="259" w:lineRule="auto"/>
            </w:pPr>
            <w:r>
              <w:t>User Clicks on add edge button</w:t>
            </w:r>
          </w:p>
          <w:p w:rsidR="3DFB7705" w:rsidRDefault="3DFB7705" w14:paraId="354206E1" w14:textId="3FFB5955"/>
        </w:tc>
        <w:tc>
          <w:tcPr>
            <w:tcW w:w="1623" w:type="dxa"/>
            <w:gridSpan w:val="3"/>
            <w:tcMar/>
          </w:tcPr>
          <w:p w:rsidR="3DFB7705" w:rsidP="572F0C67" w:rsidRDefault="3DFB7705" w14:paraId="65974B60" w14:textId="69FFE133">
            <w:r>
              <w:t>Initial Condition</w:t>
            </w:r>
          </w:p>
        </w:tc>
        <w:tc>
          <w:tcPr>
            <w:tcW w:w="3135" w:type="dxa"/>
            <w:tcMar/>
          </w:tcPr>
          <w:p w:rsidR="2B149720" w:rsidP="72A59905" w:rsidRDefault="2B149720" w14:paraId="0C19CF17" w14:textId="0060FE8B">
            <w:pPr>
              <w:spacing w:line="259" w:lineRule="auto"/>
            </w:pPr>
            <w:r>
              <w:t>Edge pop-up is displayed</w:t>
            </w:r>
          </w:p>
          <w:p w:rsidR="3DFB7705" w:rsidP="3DFB7705" w:rsidRDefault="6947417E" w14:paraId="75967C20" w14:textId="3004767E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4A6E9AFB" wp14:editId="4E302870">
                  <wp:extent cx="1905000" cy="1390650"/>
                  <wp:effectExtent l="0" t="0" r="0" b="0"/>
                  <wp:docPr id="175771628" name="Picture 952958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95858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  <w:tcMar/>
          </w:tcPr>
          <w:p w:rsidR="3DFB7705" w:rsidRDefault="3DFB7705" w14:paraId="040F8A5E" w14:textId="77777777"/>
          <w:p w:rsidR="3DFB7705" w:rsidRDefault="3DFB7705" w14:paraId="6389DB76" w14:textId="266B1E3F"/>
        </w:tc>
      </w:tr>
      <w:tr w:rsidR="3DFB7705" w:rsidTr="6BE23467" w14:paraId="67AFE0D9" w14:textId="77777777">
        <w:trPr>
          <w:trHeight w:val="4130"/>
        </w:trPr>
        <w:tc>
          <w:tcPr>
            <w:tcW w:w="927" w:type="dxa"/>
            <w:tcMar/>
          </w:tcPr>
          <w:p w:rsidR="3DFB7705" w:rsidRDefault="3DFB7705" w14:paraId="2890C0D3" w14:textId="3E7E3BDB">
            <w:r>
              <w:t>STEP</w:t>
            </w:r>
          </w:p>
          <w:p w:rsidR="3DFB7705" w:rsidRDefault="3DFB7705" w14:paraId="79EA80ED" w14:textId="691C31D2">
            <w:r>
              <w:t>2</w:t>
            </w:r>
          </w:p>
        </w:tc>
        <w:tc>
          <w:tcPr>
            <w:tcW w:w="2074" w:type="dxa"/>
            <w:tcMar/>
          </w:tcPr>
          <w:p w:rsidR="3DFB7705" w:rsidP="3DFB7705" w:rsidRDefault="6E9AF0C8" w14:paraId="52BE6EDF" w14:textId="551851D3">
            <w:pPr>
              <w:spacing w:line="259" w:lineRule="auto"/>
            </w:pPr>
            <w:r>
              <w:t>User</w:t>
            </w:r>
            <w:r w:rsidR="7203C0EE">
              <w:t xml:space="preserve"> selects source node </w:t>
            </w:r>
            <w:r w:rsidR="727A701D">
              <w:t xml:space="preserve">as MongoDB </w:t>
            </w:r>
            <w:r w:rsidR="7203C0EE">
              <w:t xml:space="preserve">and destination node </w:t>
            </w:r>
            <w:r w:rsidR="364434F6">
              <w:t>as Server</w:t>
            </w:r>
            <w:r w:rsidR="7203C0EE">
              <w:t xml:space="preserve"> then presses ok</w:t>
            </w:r>
          </w:p>
        </w:tc>
        <w:tc>
          <w:tcPr>
            <w:tcW w:w="1623" w:type="dxa"/>
            <w:gridSpan w:val="3"/>
            <w:tcMar/>
          </w:tcPr>
          <w:p w:rsidR="3DFB7705" w:rsidP="3DFB7705" w:rsidRDefault="7203C0EE" w14:paraId="5F1F2CF2" w14:textId="4581CBAC">
            <w:pPr>
              <w:spacing w:line="259" w:lineRule="auto"/>
            </w:pPr>
            <w:r>
              <w:t>Defines the connection between nodes</w:t>
            </w:r>
          </w:p>
        </w:tc>
        <w:tc>
          <w:tcPr>
            <w:tcW w:w="3135" w:type="dxa"/>
            <w:tcMar/>
          </w:tcPr>
          <w:p w:rsidR="7203C0EE" w:rsidP="73D5E6B5" w:rsidRDefault="7203C0EE" w14:paraId="4A605DDF" w14:textId="11CC1680">
            <w:pPr>
              <w:spacing w:line="259" w:lineRule="auto"/>
            </w:pPr>
            <w:r>
              <w:t xml:space="preserve">Relation </w:t>
            </w:r>
            <w:r w:rsidR="33D33E13">
              <w:t>i</w:t>
            </w:r>
            <w:r>
              <w:t xml:space="preserve">s displayed </w:t>
            </w:r>
          </w:p>
          <w:p w:rsidR="2C86BAF7" w:rsidP="2C86BAF7" w:rsidRDefault="2C86BAF7" w14:paraId="5B99F1AF" w14:textId="64828433">
            <w:pPr>
              <w:spacing w:line="259" w:lineRule="auto"/>
            </w:pPr>
          </w:p>
          <w:p w:rsidR="3DFB7705" w:rsidP="3DFB7705" w:rsidRDefault="6C87F836" w14:paraId="4424DE88" w14:textId="31E43B85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32D3FB25" wp14:editId="38038AA0">
                  <wp:extent cx="1685527" cy="838067"/>
                  <wp:effectExtent l="19050" t="19050" r="0" b="635"/>
                  <wp:docPr id="128755129" name="Picture 128755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60000">
                            <a:off x="0" y="0"/>
                            <a:ext cx="1685527" cy="83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  <w:tcMar/>
          </w:tcPr>
          <w:p w:rsidR="3DFB7705" w:rsidRDefault="3DFB7705" w14:paraId="5F056897" w14:textId="77777777"/>
        </w:tc>
      </w:tr>
      <w:tr w:rsidR="3DFB7705" w:rsidTr="6BE23467" w14:paraId="7B33385F" w14:textId="77777777">
        <w:trPr>
          <w:trHeight w:val="1250"/>
        </w:trPr>
        <w:tc>
          <w:tcPr>
            <w:tcW w:w="8990" w:type="dxa"/>
            <w:gridSpan w:val="7"/>
            <w:tcBorders>
              <w:bottom w:val="single" w:color="auto" w:sz="4" w:space="0"/>
            </w:tcBorders>
            <w:tcMar/>
          </w:tcPr>
          <w:p w:rsidR="3DFB7705" w:rsidRDefault="3DFB7705" w14:paraId="4121DCB7" w14:textId="58DEFBF3">
            <w:r w:rsidR="36F250D3">
              <w:rPr/>
              <w:t>Concluding Remarks:</w:t>
            </w:r>
          </w:p>
          <w:p w:rsidR="3DFB7705" w:rsidP="6BE23467" w:rsidRDefault="3DFB7705" w14:paraId="419F140D" w14:textId="0B651899">
            <w:pPr>
              <w:pStyle w:val="Normal"/>
            </w:pPr>
          </w:p>
          <w:p w:rsidR="3DFB7705" w:rsidP="6BE23467" w:rsidRDefault="3DFB7705" w14:paraId="4A7156E8" w14:textId="2103209D">
            <w:pPr>
              <w:pStyle w:val="Normal"/>
            </w:pPr>
            <w:r w:rsidR="75305085">
              <w:rPr/>
              <w:t xml:space="preserve">The functionality of the graph worked, however the destination node begins with the same source node. </w:t>
            </w:r>
          </w:p>
        </w:tc>
      </w:tr>
      <w:tr w:rsidR="3DFB7705" w:rsidTr="6BE23467" w14:paraId="3BFCE00B" w14:textId="77777777">
        <w:trPr>
          <w:trHeight w:val="890"/>
        </w:trPr>
        <w:tc>
          <w:tcPr>
            <w:tcW w:w="4164" w:type="dxa"/>
            <w:gridSpan w:val="3"/>
            <w:tcMar/>
          </w:tcPr>
          <w:p w:rsidR="3DFB7705" w:rsidRDefault="3DFB7705" w14:paraId="350DB416" w14:textId="77777777">
            <w:r>
              <w:t xml:space="preserve">Testing Team: </w:t>
            </w:r>
          </w:p>
          <w:p w:rsidR="3DFB7705" w:rsidRDefault="3DFB7705" w14:paraId="0B4AAB47" w14:textId="2D9601FF">
            <w:r w:rsidR="36F250D3">
              <w:rPr/>
              <w:t xml:space="preserve">Lead: </w:t>
            </w:r>
            <w:r w:rsidR="3F180D2D">
              <w:rPr/>
              <w:t>Jose Galardo</w:t>
            </w:r>
          </w:p>
          <w:p w:rsidR="3F180D2D" w:rsidP="6BE23467" w:rsidRDefault="3F180D2D" w14:paraId="6DEC06C9" w14:textId="525312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F180D2D">
              <w:rPr/>
              <w:t>Ed</w:t>
            </w:r>
            <w:r w:rsidR="3F180D2D">
              <w:rPr/>
              <w:t>er R</w:t>
            </w:r>
            <w:r w:rsidR="3F180D2D">
              <w:rPr/>
              <w:t>odriguez</w:t>
            </w:r>
          </w:p>
          <w:p w:rsidR="3DFB7705" w:rsidRDefault="3DFB7705" w14:paraId="25043B76" w14:textId="77777777">
            <w:r>
              <w:t>Itzel Rivas</w:t>
            </w:r>
          </w:p>
          <w:p w:rsidR="3DFB7705" w:rsidRDefault="3DFB7705" w14:paraId="534FF0FB" w14:textId="431A714D">
            <w:r>
              <w:t>Gilbert Alvarez</w:t>
            </w:r>
          </w:p>
        </w:tc>
        <w:tc>
          <w:tcPr>
            <w:tcW w:w="4826" w:type="dxa"/>
            <w:gridSpan w:val="4"/>
            <w:tcMar/>
          </w:tcPr>
          <w:p w:rsidR="3DFB7705" w:rsidRDefault="3DFB7705" w14:paraId="0F3915F6" w14:textId="77777777">
            <w:r>
              <w:t>Date Completed:</w:t>
            </w:r>
          </w:p>
          <w:p w:rsidR="3DFB7705" w:rsidRDefault="3DFB7705" w14:paraId="434B0110" w14:textId="54541E7D">
            <w:r w:rsidR="36F250D3">
              <w:rPr/>
              <w:t>4/</w:t>
            </w:r>
            <w:r w:rsidR="27ABC402">
              <w:rPr/>
              <w:t>24</w:t>
            </w:r>
            <w:r w:rsidR="36F250D3">
              <w:rPr/>
              <w:t>/2020</w:t>
            </w:r>
          </w:p>
          <w:p w:rsidR="3DFB7705" w:rsidRDefault="3DFB7705" w14:paraId="37BE24CD" w14:textId="44972301"/>
          <w:p w:rsidR="3DFB7705" w:rsidRDefault="3DFB7705" w14:paraId="4A6F03BA" w14:textId="1E2DBBA2"/>
          <w:p w:rsidR="3DFB7705" w:rsidRDefault="3DFB7705" w14:paraId="0F248216" w14:textId="0C0E4116"/>
        </w:tc>
      </w:tr>
    </w:tbl>
    <w:p w:rsidR="3DFB7705" w:rsidP="3DFB7705" w:rsidRDefault="3DFB7705" w14:paraId="7E0EB177" w14:textId="10C328A5"/>
    <w:p w:rsidR="5139DDF7" w:rsidP="5E1B53FA" w:rsidRDefault="5139DDF7" w14:paraId="79CF0255" w14:textId="1BA31F4B">
      <w:pPr>
        <w:pStyle w:val="Heading2"/>
      </w:pPr>
      <w:bookmarkStart w:name="_Toc38998563" w:id="37"/>
      <w:r>
        <w:t>Test PD TEST</w:t>
      </w:r>
      <w:r w:rsidR="3D88D8CA">
        <w:t>1</w:t>
      </w:r>
      <w:bookmarkEnd w:id="37"/>
    </w:p>
    <w:p w:rsidR="5E1B53FA" w:rsidRDefault="5E1B53FA" w14:paraId="4B91A920" w14:textId="056A6C72"/>
    <w:p w:rsidR="5139DDF7" w:rsidRDefault="5139DDF7" w14:paraId="6869D3A3" w14:textId="0E1AF832">
      <w:r w:rsidRPr="572F0C67">
        <w:rPr>
          <w:b/>
          <w:bCs/>
        </w:rPr>
        <w:t xml:space="preserve">Objective: </w:t>
      </w:r>
      <w:r>
        <w:t xml:space="preserve"> To test the process of connecting </w:t>
      </w:r>
      <w:r w:rsidR="7376EBCD">
        <w:t xml:space="preserve">MongoDB Database </w:t>
      </w:r>
      <w:r>
        <w:t>to the system</w:t>
      </w:r>
    </w:p>
    <w:p w:rsidR="0F34AFCE" w:rsidP="400A91A9" w:rsidRDefault="0F34AFCE" w14:paraId="7D498E91" w14:textId="49F41A8B">
      <w:r w:rsidRPr="6BE23467" w:rsidR="5139DDF7">
        <w:rPr>
          <w:b w:val="1"/>
          <w:bCs w:val="1"/>
        </w:rPr>
        <w:t>Notes:</w:t>
      </w:r>
      <w:r w:rsidR="5139DDF7">
        <w:rPr/>
        <w:t xml:space="preserve"> </w:t>
      </w:r>
    </w:p>
    <w:p w:rsidR="0F34AFCE" w:rsidP="400A91A9" w:rsidRDefault="0F34AFCE" w14:paraId="4394389E" w14:textId="71F31FBE">
      <w:r w:rsidR="15887F83">
        <w:rPr/>
        <w:t>Download MongoDB community version 4.2.6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97"/>
        <w:gridCol w:w="2539"/>
        <w:gridCol w:w="1129"/>
        <w:gridCol w:w="12"/>
        <w:gridCol w:w="420"/>
        <w:gridCol w:w="2316"/>
        <w:gridCol w:w="1677"/>
      </w:tblGrid>
      <w:tr w:rsidR="236D5D9B" w:rsidTr="6BE23467" w14:paraId="253A7FEE" w14:textId="77777777">
        <w:trPr>
          <w:trHeight w:val="300"/>
        </w:trPr>
        <w:tc>
          <w:tcPr>
            <w:tcW w:w="4508" w:type="dxa"/>
            <w:gridSpan w:val="4"/>
            <w:tcMar/>
          </w:tcPr>
          <w:p w:rsidR="236D5D9B" w:rsidRDefault="236D5D9B" w14:paraId="74467AD5" w14:textId="3B794815">
            <w:r>
              <w:t xml:space="preserve">Test No.: PD TEST </w:t>
            </w:r>
            <w:r w:rsidR="05D0AF31">
              <w:t>1</w:t>
            </w:r>
          </w:p>
        </w:tc>
        <w:tc>
          <w:tcPr>
            <w:tcW w:w="4482" w:type="dxa"/>
            <w:gridSpan w:val="3"/>
            <w:tcMar/>
          </w:tcPr>
          <w:p w:rsidR="236D5D9B" w:rsidRDefault="236D5D9B" w14:paraId="6AA4B14C" w14:textId="6744AA79">
            <w:r w:rsidR="5055B4DD">
              <w:rPr/>
              <w:t>Current Status: P</w:t>
            </w:r>
            <w:r w:rsidR="6F37391A">
              <w:rPr/>
              <w:t>assed</w:t>
            </w:r>
          </w:p>
        </w:tc>
      </w:tr>
      <w:tr w:rsidR="236D5D9B" w:rsidTr="6BE23467" w14:paraId="2CABACF6" w14:textId="77777777">
        <w:trPr>
          <w:trHeight w:val="300"/>
        </w:trPr>
        <w:tc>
          <w:tcPr>
            <w:tcW w:w="8990" w:type="dxa"/>
            <w:gridSpan w:val="7"/>
            <w:tcMar/>
          </w:tcPr>
          <w:p w:rsidR="236D5D9B" w:rsidRDefault="236D5D9B" w14:paraId="635AD2F5" w14:textId="65E4BBEC">
            <w:r>
              <w:t>Test title: Connect to</w:t>
            </w:r>
            <w:r w:rsidR="59D16B98">
              <w:t xml:space="preserve"> MongoDB</w:t>
            </w:r>
            <w:r>
              <w:t xml:space="preserve"> Database</w:t>
            </w:r>
          </w:p>
          <w:p w:rsidR="236D5D9B" w:rsidRDefault="236D5D9B" w14:paraId="2AF26120" w14:textId="77777777"/>
        </w:tc>
      </w:tr>
      <w:tr w:rsidR="236D5D9B" w:rsidTr="6BE23467" w14:paraId="724E4E93" w14:textId="77777777">
        <w:trPr>
          <w:trHeight w:val="1070"/>
        </w:trPr>
        <w:tc>
          <w:tcPr>
            <w:tcW w:w="8990" w:type="dxa"/>
            <w:gridSpan w:val="7"/>
            <w:tcMar/>
          </w:tcPr>
          <w:p w:rsidR="236D5D9B" w:rsidRDefault="236D5D9B" w14:paraId="088A3685" w14:textId="2BD1B241">
            <w:r>
              <w:t xml:space="preserve">Testing approach: </w:t>
            </w:r>
          </w:p>
          <w:p w:rsidR="236D5D9B" w:rsidRDefault="236D5D9B" w14:paraId="77AFB4BE" w14:textId="032EF28C">
            <w:r w:rsidR="5055B4DD">
              <w:rPr/>
              <w:t>The test will be conducted using the 4.2.6 version of MongoDB</w:t>
            </w:r>
          </w:p>
          <w:p w:rsidR="236D5D9B" w:rsidP="236D5D9B" w:rsidRDefault="236D5D9B" w14:paraId="329C6355" w14:textId="7A15EA0F"/>
        </w:tc>
      </w:tr>
      <w:tr w:rsidR="236D5D9B" w:rsidTr="6BE23467" w14:paraId="32619E4B" w14:textId="77777777">
        <w:trPr>
          <w:trHeight w:val="4130"/>
        </w:trPr>
        <w:tc>
          <w:tcPr>
            <w:tcW w:w="987" w:type="dxa"/>
            <w:tcMar/>
          </w:tcPr>
          <w:p w:rsidR="236D5D9B" w:rsidRDefault="236D5D9B" w14:paraId="61072D71" w14:textId="74F9709D">
            <w:r>
              <w:t xml:space="preserve">STEP </w:t>
            </w:r>
          </w:p>
          <w:p w:rsidR="236D5D9B" w:rsidRDefault="236D5D9B" w14:paraId="1EFDBBCD" w14:textId="74BF17DB">
            <w:r>
              <w:t>1</w:t>
            </w:r>
          </w:p>
        </w:tc>
        <w:tc>
          <w:tcPr>
            <w:tcW w:w="2274" w:type="dxa"/>
            <w:tcMar/>
          </w:tcPr>
          <w:p w:rsidR="236D5D9B" w:rsidRDefault="236D5D9B" w14:paraId="1AE415F7" w14:textId="77777777">
            <w:r>
              <w:t>OPERATOR ACTION</w:t>
            </w:r>
          </w:p>
          <w:p w:rsidR="236D5D9B" w:rsidRDefault="236D5D9B" w14:paraId="1CA8F7C3" w14:textId="77777777"/>
          <w:p w:rsidR="236D5D9B" w:rsidRDefault="236D5D9B" w14:paraId="72F885F9" w14:textId="1A66320D">
            <w:r>
              <w:t xml:space="preserve">Open MongoDB App </w:t>
            </w:r>
            <w:r w:rsidR="593A01F9">
              <w:t>on desktop</w:t>
            </w:r>
          </w:p>
        </w:tc>
        <w:tc>
          <w:tcPr>
            <w:tcW w:w="1755" w:type="dxa"/>
            <w:gridSpan w:val="3"/>
            <w:tcMar/>
          </w:tcPr>
          <w:p w:rsidR="236D5D9B" w:rsidRDefault="236D5D9B" w14:paraId="270AEA1F" w14:textId="77777777">
            <w:r>
              <w:t>PURPOSE</w:t>
            </w:r>
          </w:p>
          <w:p w:rsidR="236D5D9B" w:rsidRDefault="236D5D9B" w14:paraId="444432A2" w14:textId="77777777"/>
          <w:p w:rsidR="236D5D9B" w:rsidRDefault="236D5D9B" w14:paraId="7C643211" w14:textId="73960B17">
            <w:r>
              <w:t>Initial Condition</w:t>
            </w:r>
          </w:p>
        </w:tc>
        <w:tc>
          <w:tcPr>
            <w:tcW w:w="2161" w:type="dxa"/>
            <w:tcMar/>
          </w:tcPr>
          <w:p w:rsidR="236D5D9B" w:rsidRDefault="236D5D9B" w14:paraId="18B450EB" w14:textId="1DF2699D">
            <w:r>
              <w:t>EXEPCTED RESULTS</w:t>
            </w:r>
          </w:p>
          <w:p w:rsidR="236D5D9B" w:rsidP="236D5D9B" w:rsidRDefault="2C98BDF6" w14:paraId="26A74822" w14:textId="4385EDE4">
            <w:pPr>
              <w:spacing w:line="259" w:lineRule="auto"/>
            </w:pPr>
            <w:r>
              <w:t>Prompt to add a new connection</w:t>
            </w:r>
          </w:p>
          <w:p w:rsidR="2C98BDF6" w:rsidP="538BF0EB" w:rsidRDefault="2C98BDF6" w14:paraId="5696071C" w14:textId="05444749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149D0FB1" wp14:editId="685F37CB">
                  <wp:extent cx="1285875" cy="504825"/>
                  <wp:effectExtent l="0" t="0" r="0" b="0"/>
                  <wp:docPr id="189295251" name="Picture 987224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22442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8BF0EB" w:rsidP="538BF0EB" w:rsidRDefault="538BF0EB" w14:paraId="34D0B578" w14:textId="1BF86264">
            <w:pPr>
              <w:spacing w:line="259" w:lineRule="auto"/>
            </w:pPr>
          </w:p>
          <w:p w:rsidR="538BF0EB" w:rsidP="538BF0EB" w:rsidRDefault="538BF0EB" w14:paraId="35C8071A" w14:textId="063388CA">
            <w:pPr>
              <w:spacing w:line="259" w:lineRule="auto"/>
            </w:pPr>
          </w:p>
          <w:p w:rsidR="236D5D9B" w:rsidP="236D5D9B" w:rsidRDefault="236D5D9B" w14:paraId="37D16C7B" w14:textId="71F08ED1">
            <w:pPr>
              <w:spacing w:line="259" w:lineRule="auto"/>
              <w:rPr>
                <w:rFonts w:ascii="Wingdings" w:hAnsi="Wingdings" w:eastAsia="Wingdings" w:cs="Wingdings"/>
              </w:rPr>
            </w:pPr>
          </w:p>
        </w:tc>
        <w:tc>
          <w:tcPr>
            <w:tcW w:w="1813" w:type="dxa"/>
            <w:tcMar/>
          </w:tcPr>
          <w:p w:rsidR="236D5D9B" w:rsidRDefault="236D5D9B" w14:paraId="5D36E630" w14:textId="77777777">
            <w:r>
              <w:t>COMMENTS</w:t>
            </w:r>
          </w:p>
          <w:p w:rsidR="236D5D9B" w:rsidRDefault="236D5D9B" w14:paraId="34F6716A" w14:textId="77777777"/>
          <w:p w:rsidR="236D5D9B" w:rsidRDefault="236D5D9B" w14:paraId="0E752820" w14:textId="266B1E3F"/>
        </w:tc>
      </w:tr>
      <w:tr w:rsidR="236D5D9B" w:rsidTr="6BE23467" w14:paraId="41417B85" w14:textId="77777777">
        <w:trPr>
          <w:trHeight w:val="4130"/>
        </w:trPr>
        <w:tc>
          <w:tcPr>
            <w:tcW w:w="987" w:type="dxa"/>
            <w:tcMar/>
          </w:tcPr>
          <w:p w:rsidR="236D5D9B" w:rsidRDefault="236D5D9B" w14:paraId="38A8DE8C" w14:textId="3E7E3BDB">
            <w:r>
              <w:t>STEP</w:t>
            </w:r>
          </w:p>
          <w:p w:rsidR="236D5D9B" w:rsidRDefault="236D5D9B" w14:paraId="6D92E72C" w14:textId="691C31D2">
            <w:r>
              <w:t>2</w:t>
            </w:r>
          </w:p>
        </w:tc>
        <w:tc>
          <w:tcPr>
            <w:tcW w:w="2274" w:type="dxa"/>
            <w:tcMar/>
          </w:tcPr>
          <w:p w:rsidR="236D5D9B" w:rsidP="236D5D9B" w:rsidRDefault="17ADED51" w14:paraId="28FB090C" w14:textId="7423EBDC">
            <w:pPr>
              <w:spacing w:line="259" w:lineRule="auto"/>
            </w:pPr>
            <w:r>
              <w:t xml:space="preserve">Add localhost </w:t>
            </w:r>
            <w:r w:rsidR="52210BEC">
              <w:t>string (I.e. mongodb://localhost:27017/)</w:t>
            </w:r>
          </w:p>
        </w:tc>
        <w:tc>
          <w:tcPr>
            <w:tcW w:w="1755" w:type="dxa"/>
            <w:gridSpan w:val="3"/>
            <w:tcMar/>
          </w:tcPr>
          <w:p w:rsidR="236D5D9B" w:rsidP="236D5D9B" w:rsidRDefault="52210BEC" w14:paraId="314FD6E8" w14:textId="6B283D20">
            <w:pPr>
              <w:spacing w:line="259" w:lineRule="auto"/>
            </w:pPr>
            <w:r>
              <w:t>Stablish a connection to the localhost</w:t>
            </w:r>
          </w:p>
        </w:tc>
        <w:tc>
          <w:tcPr>
            <w:tcW w:w="2161" w:type="dxa"/>
            <w:tcMar/>
          </w:tcPr>
          <w:p w:rsidR="236D5D9B" w:rsidP="236D5D9B" w:rsidRDefault="4E47ACD5" w14:paraId="0AA46486" w14:textId="2A92EA2E">
            <w:pPr>
              <w:spacing w:line="259" w:lineRule="auto"/>
            </w:pPr>
            <w:r>
              <w:t xml:space="preserve">Connection to local host </w:t>
            </w:r>
            <w:r w:rsidR="000432A0">
              <w:t>successful</w:t>
            </w:r>
          </w:p>
          <w:p w:rsidR="236D5D9B" w:rsidP="50804DCB" w:rsidRDefault="236D5D9B" w14:paraId="7B389B90" w14:textId="2A92EA2E">
            <w:pPr>
              <w:spacing w:line="259" w:lineRule="auto"/>
            </w:pPr>
          </w:p>
          <w:p w:rsidR="236D5D9B" w:rsidP="236D5D9B" w:rsidRDefault="1E70A3D9" w14:paraId="34E90AE6" w14:textId="2A92EA2E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69B69AEF" wp14:editId="3FF037AB">
                  <wp:extent cx="1333500" cy="323850"/>
                  <wp:effectExtent l="0" t="0" r="0" b="0"/>
                  <wp:docPr id="316778697" name="Picture 34523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23104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tcMar/>
          </w:tcPr>
          <w:p w:rsidR="236D5D9B" w:rsidRDefault="236D5D9B" w14:paraId="5B94DD82" w14:textId="5551A089"/>
        </w:tc>
      </w:tr>
      <w:tr w:rsidR="236D5D9B" w:rsidTr="6BE23467" w14:paraId="6422477F" w14:textId="77777777">
        <w:trPr>
          <w:trHeight w:val="1250"/>
        </w:trPr>
        <w:tc>
          <w:tcPr>
            <w:tcW w:w="8990" w:type="dxa"/>
            <w:gridSpan w:val="7"/>
            <w:tcBorders>
              <w:bottom w:val="single" w:color="auto" w:sz="4" w:space="0"/>
            </w:tcBorders>
            <w:tcMar/>
          </w:tcPr>
          <w:p w:rsidR="236D5D9B" w:rsidRDefault="236D5D9B" w14:paraId="3FF46849" w14:textId="11731E8C">
            <w:r>
              <w:t>Concluding Remarks:</w:t>
            </w:r>
          </w:p>
          <w:p w:rsidR="236D5D9B" w:rsidRDefault="7DC8FE5B" w14:paraId="47D3A230" w14:textId="3B465A08">
            <w:r>
              <w:t xml:space="preserve">The connection string is connected automatically to the program </w:t>
            </w:r>
            <w:r w:rsidR="6CD02C09">
              <w:t>with MongoClient.</w:t>
            </w:r>
          </w:p>
        </w:tc>
      </w:tr>
      <w:tr w:rsidR="236D5D9B" w:rsidTr="6BE23467" w14:paraId="30990EE5" w14:textId="77777777">
        <w:trPr>
          <w:trHeight w:val="890"/>
        </w:trPr>
        <w:tc>
          <w:tcPr>
            <w:tcW w:w="4496" w:type="dxa"/>
            <w:gridSpan w:val="3"/>
            <w:tcMar/>
          </w:tcPr>
          <w:p w:rsidR="236D5D9B" w:rsidRDefault="236D5D9B" w14:paraId="304B5D71" w14:textId="77777777">
            <w:r>
              <w:t xml:space="preserve">Testing Team: </w:t>
            </w:r>
          </w:p>
          <w:p w:rsidR="236D5D9B" w:rsidRDefault="236D5D9B" w14:paraId="22A3140C" w14:textId="77777777">
            <w:r>
              <w:t>Lead: Eder Rodriguez</w:t>
            </w:r>
          </w:p>
          <w:p w:rsidR="236D5D9B" w:rsidRDefault="236D5D9B" w14:paraId="7C8B7078" w14:textId="77777777">
            <w:r>
              <w:t>Jose Gallardo</w:t>
            </w:r>
          </w:p>
          <w:p w:rsidR="236D5D9B" w:rsidRDefault="236D5D9B" w14:paraId="659256F9" w14:textId="77777777">
            <w:r>
              <w:t>Itzel Rivas</w:t>
            </w:r>
          </w:p>
          <w:p w:rsidR="236D5D9B" w:rsidRDefault="236D5D9B" w14:paraId="2E7DE50B" w14:textId="431A714D">
            <w:r>
              <w:t>Gilbert Alvarez</w:t>
            </w:r>
          </w:p>
        </w:tc>
        <w:tc>
          <w:tcPr>
            <w:tcW w:w="4494" w:type="dxa"/>
            <w:gridSpan w:val="4"/>
            <w:tcMar/>
          </w:tcPr>
          <w:p w:rsidR="236D5D9B" w:rsidRDefault="236D5D9B" w14:paraId="0138169B" w14:textId="77777777">
            <w:r>
              <w:t>Date Completed:</w:t>
            </w:r>
          </w:p>
          <w:p w:rsidR="236D5D9B" w:rsidRDefault="236D5D9B" w14:paraId="4CC207F5" w14:textId="23A65B8B">
            <w:r w:rsidR="043E1B2B">
              <w:rPr/>
              <w:t>04/26</w:t>
            </w:r>
            <w:r w:rsidR="1BD6EF8B">
              <w:rPr/>
              <w:t>/2020</w:t>
            </w:r>
          </w:p>
          <w:p w:rsidR="236D5D9B" w:rsidRDefault="236D5D9B" w14:paraId="5E241F1E" w14:textId="44972301"/>
          <w:p w:rsidR="236D5D9B" w:rsidRDefault="236D5D9B" w14:paraId="1B904D6F" w14:textId="1E2DBBA2"/>
          <w:p w:rsidR="236D5D9B" w:rsidRDefault="236D5D9B" w14:paraId="0BDCEBBD" w14:textId="0C0E4116"/>
        </w:tc>
      </w:tr>
    </w:tbl>
    <w:p w:rsidR="236D5D9B" w:rsidP="236D5D9B" w:rsidRDefault="236D5D9B" w14:paraId="585714CC" w14:textId="056A6C72"/>
    <w:p w:rsidR="69914595" w:rsidP="50804DCB" w:rsidRDefault="69914595" w14:paraId="6DDDDE7D" w14:textId="2A92EA2E">
      <w:pPr>
        <w:pStyle w:val="Heading2"/>
      </w:pPr>
      <w:r>
        <w:t>Test PD TEST2</w:t>
      </w:r>
    </w:p>
    <w:p w:rsidR="50804DCB" w:rsidRDefault="50804DCB" w14:paraId="715C18A5" w14:textId="2A92EA2E"/>
    <w:p w:rsidR="69914595" w:rsidRDefault="69914595" w14:paraId="1F154D59" w14:textId="3A88C3DB">
      <w:r w:rsidRPr="572F0C67">
        <w:rPr>
          <w:b/>
          <w:bCs/>
        </w:rPr>
        <w:t xml:space="preserve">Objective: </w:t>
      </w:r>
      <w:r>
        <w:t xml:space="preserve"> To test the process of connecting Splunk to the system</w:t>
      </w:r>
    </w:p>
    <w:p w:rsidR="69914595" w:rsidRDefault="69914595" w14:paraId="41D8A08B" w14:textId="28B1B534">
      <w:r w:rsidRPr="6BE23467" w:rsidR="69914595">
        <w:rPr>
          <w:b w:val="1"/>
          <w:bCs w:val="1"/>
        </w:rPr>
        <w:t>Notes:</w:t>
      </w:r>
      <w:r w:rsidR="69914595">
        <w:rPr/>
        <w:t xml:space="preserve"> </w:t>
      </w:r>
    </w:p>
    <w:p w:rsidR="54CEEDB7" w:rsidRDefault="54CEEDB7" w14:paraId="5A29553D" w14:textId="7D66CE0D">
      <w:r w:rsidR="54CEEDB7">
        <w:rPr/>
        <w:t xml:space="preserve">There are 3 folders called Red, White and Blue that contain log files that the user </w:t>
      </w:r>
      <w:proofErr w:type="gramStart"/>
      <w:r w:rsidR="54CEEDB7">
        <w:rPr/>
        <w:t>has to</w:t>
      </w:r>
      <w:proofErr w:type="gramEnd"/>
      <w:r w:rsidR="54CEEDB7">
        <w:rPr/>
        <w:t xml:space="preserve"> place in the root directory to start ingestion.</w:t>
      </w:r>
    </w:p>
    <w:p w:rsidR="50804DCB" w:rsidRDefault="50804DCB" w14:paraId="0201855A" w14:textId="2A92EA2E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7"/>
        <w:gridCol w:w="2274"/>
        <w:gridCol w:w="1235"/>
        <w:gridCol w:w="12"/>
        <w:gridCol w:w="508"/>
        <w:gridCol w:w="2161"/>
        <w:gridCol w:w="1813"/>
      </w:tblGrid>
      <w:tr w:rsidR="50804DCB" w:rsidTr="6BE23467" w14:paraId="615005FE" w14:textId="77777777">
        <w:trPr>
          <w:trHeight w:val="300"/>
        </w:trPr>
        <w:tc>
          <w:tcPr>
            <w:tcW w:w="4508" w:type="dxa"/>
            <w:gridSpan w:val="4"/>
            <w:tcMar/>
          </w:tcPr>
          <w:p w:rsidR="50804DCB" w:rsidRDefault="50804DCB" w14:paraId="35A369D3" w14:textId="45506EB2">
            <w:r>
              <w:t xml:space="preserve">Test No.: PD TEST </w:t>
            </w:r>
            <w:r w:rsidR="1B4517FD">
              <w:t>2</w:t>
            </w:r>
          </w:p>
        </w:tc>
        <w:tc>
          <w:tcPr>
            <w:tcW w:w="4482" w:type="dxa"/>
            <w:gridSpan w:val="3"/>
            <w:tcMar/>
          </w:tcPr>
          <w:p w:rsidR="50804DCB" w:rsidRDefault="50804DCB" w14:paraId="4EE3EF5F" w14:textId="17FEF20A">
            <w:r>
              <w:t>Current Status: Pending</w:t>
            </w:r>
          </w:p>
        </w:tc>
      </w:tr>
      <w:tr w:rsidR="50804DCB" w:rsidTr="6BE23467" w14:paraId="6B47A5B5" w14:textId="77777777">
        <w:trPr>
          <w:trHeight w:val="300"/>
        </w:trPr>
        <w:tc>
          <w:tcPr>
            <w:tcW w:w="8990" w:type="dxa"/>
            <w:gridSpan w:val="7"/>
            <w:tcMar/>
          </w:tcPr>
          <w:p w:rsidR="50804DCB" w:rsidRDefault="50804DCB" w14:paraId="25B22D24" w14:textId="7C657F0B">
            <w:r>
              <w:t xml:space="preserve">Test title: </w:t>
            </w:r>
            <w:r w:rsidR="7214BA16">
              <w:t xml:space="preserve">Store </w:t>
            </w:r>
            <w:r>
              <w:t xml:space="preserve">to Vector </w:t>
            </w:r>
            <w:r w:rsidR="50875A8D">
              <w:t>Collection</w:t>
            </w:r>
          </w:p>
          <w:p w:rsidR="50804DCB" w:rsidRDefault="50804DCB" w14:paraId="68EB5B4A" w14:textId="77777777"/>
        </w:tc>
      </w:tr>
      <w:tr w:rsidR="50804DCB" w:rsidTr="6BE23467" w14:paraId="0D806AA3" w14:textId="77777777">
        <w:trPr>
          <w:trHeight w:val="1070"/>
        </w:trPr>
        <w:tc>
          <w:tcPr>
            <w:tcW w:w="8990" w:type="dxa"/>
            <w:gridSpan w:val="7"/>
            <w:tcMar/>
          </w:tcPr>
          <w:p w:rsidRPr="000E5720" w:rsidR="000E5720" w:rsidP="000E5720" w:rsidRDefault="50804DCB" w14:paraId="65044EBF" w14:textId="6D31970E">
            <w:r>
              <w:t>Testing approach:</w:t>
            </w:r>
          </w:p>
          <w:p w:rsidRPr="000E5720" w:rsidR="000E5720" w:rsidP="000E5720" w:rsidRDefault="50804DCB" w14:paraId="08DA14D1" w14:textId="0F7D2A0D">
            <w:r w:rsidR="4C13FE5D">
              <w:rPr/>
              <w:t>The test will be conducted using the 4.2.6 version of MongoDB</w:t>
            </w:r>
            <w:r w:rsidR="09E72A3C">
              <w:rPr/>
              <w:t xml:space="preserve"> and </w:t>
            </w:r>
            <w:r w:rsidR="0C5B77A6">
              <w:rPr/>
              <w:t>P</w:t>
            </w:r>
            <w:r w:rsidR="09E72A3C">
              <w:rPr/>
              <w:t>y</w:t>
            </w:r>
            <w:r w:rsidR="16A7F109">
              <w:rPr/>
              <w:t>Mongo</w:t>
            </w:r>
          </w:p>
          <w:p w:rsidR="6FFD10C4" w:rsidP="6FFD10C4" w:rsidRDefault="211EE71C" w14:paraId="4F510E62" w14:textId="458DC643">
            <w:r w:rsidR="7C5124F0">
              <w:rPr/>
              <w:t>The program automat</w:t>
            </w:r>
            <w:r w:rsidR="5F52B837">
              <w:rPr/>
              <w:t xml:space="preserve">ically </w:t>
            </w:r>
            <w:r w:rsidR="7C5124F0">
              <w:rPr/>
              <w:t>connects to the Database by having the connection string in the client</w:t>
            </w:r>
            <w:r w:rsidR="341702E6">
              <w:rPr/>
              <w:t>. It needs to be connected first to the app on desktop.</w:t>
            </w:r>
          </w:p>
          <w:p w:rsidR="6BE23467" w:rsidP="6BE23467" w:rsidRDefault="6BE23467" w14:paraId="7695980A" w14:textId="7B7B5A5B">
            <w:pPr>
              <w:pStyle w:val="Normal"/>
            </w:pPr>
          </w:p>
          <w:p w:rsidR="1E4ABBA1" w:rsidP="791E229D" w:rsidRDefault="1E4ABBA1" w14:paraId="5F126E47" w14:textId="313D3DC1">
            <w:r w:rsidR="7E3638E5">
              <w:rPr/>
              <w:t xml:space="preserve">Pre-Condition: </w:t>
            </w:r>
          </w:p>
          <w:p w:rsidR="1E4ABBA1" w:rsidP="791E229D" w:rsidRDefault="1E4ABBA1" w14:paraId="10D2C4E5" w14:textId="0E65014E">
            <w:r w:rsidR="7E3638E5">
              <w:rPr/>
              <w:t>MongoDB is connected to the localhost</w:t>
            </w:r>
          </w:p>
          <w:p w:rsidR="50804DCB" w:rsidRDefault="50804DCB" w14:paraId="74F30578" w14:textId="056A6C72"/>
        </w:tc>
      </w:tr>
      <w:tr w:rsidR="50804DCB" w:rsidTr="6BE23467" w14:paraId="3E55DDE2" w14:textId="77777777">
        <w:trPr>
          <w:trHeight w:val="4130"/>
        </w:trPr>
        <w:tc>
          <w:tcPr>
            <w:tcW w:w="987" w:type="dxa"/>
            <w:tcMar/>
          </w:tcPr>
          <w:p w:rsidR="50804DCB" w:rsidRDefault="50804DCB" w14:paraId="4479FEAF" w14:textId="74F9709D">
            <w:r>
              <w:t xml:space="preserve">STEP </w:t>
            </w:r>
          </w:p>
          <w:p w:rsidR="50804DCB" w:rsidRDefault="50804DCB" w14:paraId="28C16146" w14:textId="74BF17DB">
            <w:r>
              <w:t>1</w:t>
            </w:r>
          </w:p>
        </w:tc>
        <w:tc>
          <w:tcPr>
            <w:tcW w:w="2274" w:type="dxa"/>
            <w:tcMar/>
          </w:tcPr>
          <w:p w:rsidR="50804DCB" w:rsidRDefault="50804DCB" w14:paraId="19CAB07F" w14:textId="77777777">
            <w:r>
              <w:t>OPERATOR ACTION</w:t>
            </w:r>
          </w:p>
          <w:p w:rsidR="50804DCB" w:rsidRDefault="50804DCB" w14:paraId="5993714D" w14:textId="77777777"/>
          <w:p w:rsidR="50804DCB" w:rsidRDefault="5EF10CE0" w14:paraId="49933163" w14:textId="6BCA20D6">
            <w:r w:rsidR="71C7E4B6">
              <w:rPr/>
              <w:t xml:space="preserve">Click </w:t>
            </w:r>
            <w:r w:rsidR="71C7E4B6">
              <w:rPr/>
              <w:t>on</w:t>
            </w:r>
            <w:r w:rsidR="507237BC">
              <w:rPr/>
              <w:t xml:space="preserve"> </w:t>
            </w:r>
            <w:r w:rsidR="4FD8DFB6">
              <w:rPr/>
              <w:t>"N</w:t>
            </w:r>
            <w:r w:rsidR="71C7E4B6">
              <w:rPr/>
              <w:t>ew</w:t>
            </w:r>
            <w:r w:rsidR="71C7E4B6">
              <w:rPr/>
              <w:t xml:space="preserve"> </w:t>
            </w:r>
            <w:r w:rsidR="6A1B7612">
              <w:rPr/>
              <w:t>P</w:t>
            </w:r>
            <w:r w:rsidR="71C7E4B6">
              <w:rPr/>
              <w:t>rojec</w:t>
            </w:r>
            <w:r w:rsidR="71C7E4B6">
              <w:rPr/>
              <w:t>t</w:t>
            </w:r>
            <w:r w:rsidR="61DEB35A">
              <w:rPr/>
              <w:t>”</w:t>
            </w:r>
            <w:r w:rsidR="71C7E4B6">
              <w:rPr/>
              <w:t xml:space="preserve"> on the upper left corner of the </w:t>
            </w:r>
            <w:r w:rsidR="6FE0FB8B">
              <w:rPr/>
              <w:t>system</w:t>
            </w:r>
            <w:r w:rsidR="71C7E4B6">
              <w:rPr/>
              <w:t>.</w:t>
            </w:r>
          </w:p>
        </w:tc>
        <w:tc>
          <w:tcPr>
            <w:tcW w:w="1755" w:type="dxa"/>
            <w:gridSpan w:val="3"/>
            <w:tcMar/>
          </w:tcPr>
          <w:p w:rsidR="50804DCB" w:rsidRDefault="50804DCB" w14:paraId="23129D0E" w14:textId="77777777">
            <w:r>
              <w:t>PURPOSE</w:t>
            </w:r>
          </w:p>
          <w:p w:rsidR="50804DCB" w:rsidRDefault="50804DCB" w14:paraId="623CB24F" w14:textId="77777777"/>
          <w:p w:rsidR="50804DCB" w:rsidRDefault="50804DCB" w14:paraId="523129A7" w14:textId="73960B17">
            <w:r>
              <w:t>Initial Condition</w:t>
            </w:r>
          </w:p>
        </w:tc>
        <w:tc>
          <w:tcPr>
            <w:tcW w:w="2161" w:type="dxa"/>
            <w:tcMar/>
          </w:tcPr>
          <w:p w:rsidR="50804DCB" w:rsidRDefault="50804DCB" w14:paraId="1B668404" w14:textId="1DF2699D">
            <w:r>
              <w:t>EXEPCTED RESULTS</w:t>
            </w:r>
          </w:p>
          <w:p w:rsidR="50804DCB" w:rsidP="50804DCB" w:rsidRDefault="4571848F" w14:paraId="1C68C7D7" w14:textId="2C4A0F95">
            <w:pPr>
              <w:spacing w:line="259" w:lineRule="auto"/>
            </w:pPr>
            <w:r>
              <w:t xml:space="preserve">New </w:t>
            </w:r>
            <w:r w:rsidR="22232B44">
              <w:t>project is created</w:t>
            </w:r>
          </w:p>
          <w:p w:rsidR="50804DCB" w:rsidP="50804DCB" w:rsidRDefault="50804DCB" w14:paraId="3FB88C8B" w14:textId="77777777">
            <w:pPr>
              <w:spacing w:line="259" w:lineRule="auto"/>
            </w:pPr>
          </w:p>
          <w:p w:rsidR="50804DCB" w:rsidP="50804DCB" w:rsidRDefault="50804DCB" w14:paraId="04A3BDF7" w14:textId="5E636171">
            <w:pPr>
              <w:spacing w:line="259" w:lineRule="auto"/>
            </w:pPr>
          </w:p>
          <w:p w:rsidR="50804DCB" w:rsidP="50804DCB" w:rsidRDefault="50804DCB" w14:paraId="4AA3EF79" w14:textId="71F08ED1">
            <w:pPr>
              <w:spacing w:line="259" w:lineRule="auto"/>
              <w:rPr>
                <w:rFonts w:ascii="Wingdings" w:hAnsi="Wingdings" w:eastAsia="Wingdings" w:cs="Wingdings"/>
              </w:rPr>
            </w:pPr>
          </w:p>
        </w:tc>
        <w:tc>
          <w:tcPr>
            <w:tcW w:w="1813" w:type="dxa"/>
            <w:tcMar/>
          </w:tcPr>
          <w:p w:rsidR="50804DCB" w:rsidRDefault="50804DCB" w14:paraId="6FB7C081" w14:textId="77777777">
            <w:r>
              <w:t>COMMENTS</w:t>
            </w:r>
          </w:p>
          <w:p w:rsidR="50804DCB" w:rsidRDefault="50804DCB" w14:paraId="7700EBF9" w14:textId="77777777"/>
          <w:p w:rsidR="50804DCB" w:rsidRDefault="50804DCB" w14:paraId="4C42C138" w14:textId="266B1E3F"/>
        </w:tc>
      </w:tr>
      <w:tr w:rsidR="50804DCB" w:rsidTr="6BE23467" w14:paraId="2EF9281F" w14:textId="77777777">
        <w:trPr>
          <w:trHeight w:val="4130"/>
        </w:trPr>
        <w:tc>
          <w:tcPr>
            <w:tcW w:w="987" w:type="dxa"/>
            <w:tcMar/>
          </w:tcPr>
          <w:p w:rsidR="50804DCB" w:rsidRDefault="50804DCB" w14:paraId="53CEE2DA" w14:textId="3E7E3BDB">
            <w:r>
              <w:t>STEP</w:t>
            </w:r>
          </w:p>
          <w:p w:rsidR="50804DCB" w:rsidRDefault="50804DCB" w14:paraId="7B67B26A" w14:textId="691C31D2">
            <w:r>
              <w:t>2</w:t>
            </w:r>
          </w:p>
        </w:tc>
        <w:tc>
          <w:tcPr>
            <w:tcW w:w="2274" w:type="dxa"/>
            <w:tcMar/>
          </w:tcPr>
          <w:p w:rsidR="50804DCB" w:rsidP="50804DCB" w:rsidRDefault="2B210728" w14:paraId="3808DC57" w14:textId="03EEE8CC">
            <w:pPr>
              <w:spacing w:line="259" w:lineRule="auto"/>
            </w:pPr>
            <w:r w:rsidR="642A04C8">
              <w:rPr/>
              <w:t xml:space="preserve">Switch to </w:t>
            </w:r>
            <w:r w:rsidR="55096934">
              <w:rPr/>
              <w:t>“</w:t>
            </w:r>
            <w:r w:rsidR="1B3A855D">
              <w:rPr/>
              <w:t>Vector Configuration</w:t>
            </w:r>
            <w:r w:rsidR="66FAB8D1">
              <w:rPr/>
              <w:t>”</w:t>
            </w:r>
            <w:r w:rsidR="1B3A855D">
              <w:rPr/>
              <w:t xml:space="preserve"> </w:t>
            </w:r>
            <w:r w:rsidR="38A88B3D">
              <w:rPr/>
              <w:t xml:space="preserve">click </w:t>
            </w:r>
          </w:p>
          <w:p w:rsidR="50804DCB" w:rsidP="50804DCB" w:rsidRDefault="2C424520" w14:paraId="6555BD55" w14:textId="70E8C35D">
            <w:pPr>
              <w:spacing w:line="259" w:lineRule="auto"/>
            </w:pPr>
            <w:r w:rsidR="2AC07E3B">
              <w:rPr/>
              <w:t>“</w:t>
            </w:r>
            <w:r w:rsidR="38A88B3D">
              <w:rPr/>
              <w:t>Add</w:t>
            </w:r>
            <w:r w:rsidR="1B3A855D">
              <w:rPr/>
              <w:t xml:space="preserve"> Vector</w:t>
            </w:r>
            <w:r w:rsidR="75765E6B">
              <w:rPr/>
              <w:t>”</w:t>
            </w:r>
          </w:p>
        </w:tc>
        <w:tc>
          <w:tcPr>
            <w:tcW w:w="1755" w:type="dxa"/>
            <w:gridSpan w:val="3"/>
            <w:tcMar/>
          </w:tcPr>
          <w:p w:rsidR="50804DCB" w:rsidP="50804DCB" w:rsidRDefault="543D414C" w14:paraId="66ADC72A" w14:textId="2A28A6DA">
            <w:pPr>
              <w:spacing w:line="259" w:lineRule="auto"/>
            </w:pPr>
            <w:r>
              <w:t>Display all the properties of the vector to be added</w:t>
            </w:r>
          </w:p>
        </w:tc>
        <w:tc>
          <w:tcPr>
            <w:tcW w:w="2161" w:type="dxa"/>
            <w:tcMar/>
          </w:tcPr>
          <w:p w:rsidR="50804DCB" w:rsidP="50804DCB" w:rsidRDefault="543D414C" w14:paraId="540EDA97" w14:textId="3308842B">
            <w:pPr>
              <w:spacing w:line="259" w:lineRule="auto"/>
            </w:pPr>
            <w:r>
              <w:t>Add all the properties of the vector. (</w:t>
            </w:r>
            <w:r w:rsidR="7599E25E">
              <w:t>i.e.</w:t>
            </w:r>
            <w:r>
              <w:t xml:space="preserve"> name</w:t>
            </w:r>
            <w:r w:rsidR="742AE290">
              <w:t xml:space="preserve">, description, </w:t>
            </w:r>
            <w:r w:rsidR="4053F6E5">
              <w:t>etc.</w:t>
            </w:r>
            <w:r w:rsidR="742AE290">
              <w:t>)</w:t>
            </w:r>
          </w:p>
        </w:tc>
        <w:tc>
          <w:tcPr>
            <w:tcW w:w="1813" w:type="dxa"/>
            <w:tcMar/>
          </w:tcPr>
          <w:p w:rsidR="50804DCB" w:rsidRDefault="50804DCB" w14:paraId="3402496A" w14:textId="77777777"/>
        </w:tc>
      </w:tr>
      <w:tr w:rsidR="572F0C67" w:rsidTr="6BE23467" w14:paraId="3B7F8425" w14:textId="77777777">
        <w:trPr>
          <w:trHeight w:val="4130"/>
        </w:trPr>
        <w:tc>
          <w:tcPr>
            <w:tcW w:w="987" w:type="dxa"/>
            <w:tcMar/>
          </w:tcPr>
          <w:p w:rsidR="742AE290" w:rsidP="572F0C67" w:rsidRDefault="742AE290" w14:paraId="7244E478" w14:textId="7E7684CD">
            <w:r>
              <w:t>STEP 3</w:t>
            </w:r>
          </w:p>
        </w:tc>
        <w:tc>
          <w:tcPr>
            <w:tcW w:w="2274" w:type="dxa"/>
            <w:tcMar/>
          </w:tcPr>
          <w:p w:rsidR="742AE290" w:rsidP="572F0C67" w:rsidRDefault="742AE290" w14:paraId="6A60AD41" w14:textId="761C5472">
            <w:pPr>
              <w:spacing w:line="259" w:lineRule="auto"/>
            </w:pPr>
            <w:r w:rsidR="7687186B">
              <w:rPr/>
              <w:t xml:space="preserve">Click </w:t>
            </w:r>
            <w:r w:rsidR="19B17716">
              <w:rPr/>
              <w:t>“</w:t>
            </w:r>
            <w:r w:rsidR="7687186B">
              <w:rPr/>
              <w:t>Submit</w:t>
            </w:r>
            <w:r w:rsidR="2570283F">
              <w:rPr/>
              <w:t>”</w:t>
            </w:r>
            <w:r w:rsidR="7687186B">
              <w:rPr/>
              <w:t xml:space="preserve"> to </w:t>
            </w:r>
            <w:r w:rsidR="6A5C64BD">
              <w:rPr/>
              <w:t>A</w:t>
            </w:r>
            <w:r w:rsidR="7687186B">
              <w:rPr/>
              <w:t>dd vector to the database collection</w:t>
            </w:r>
          </w:p>
        </w:tc>
        <w:tc>
          <w:tcPr>
            <w:tcW w:w="1755" w:type="dxa"/>
            <w:gridSpan w:val="3"/>
            <w:tcMar/>
          </w:tcPr>
          <w:p w:rsidR="742AE290" w:rsidP="572F0C67" w:rsidRDefault="742AE290" w14:paraId="6A11A0A1" w14:textId="5F18BFFD">
            <w:pPr>
              <w:spacing w:line="259" w:lineRule="auto"/>
            </w:pPr>
            <w:r>
              <w:t xml:space="preserve">Add vector </w:t>
            </w:r>
          </w:p>
        </w:tc>
        <w:tc>
          <w:tcPr>
            <w:tcW w:w="2161" w:type="dxa"/>
            <w:tcMar/>
          </w:tcPr>
          <w:p w:rsidR="742AE290" w:rsidP="572F0C67" w:rsidRDefault="742AE290" w14:paraId="61C8B523" w14:textId="76B515D2">
            <w:pPr>
              <w:spacing w:line="259" w:lineRule="auto"/>
            </w:pPr>
            <w:r>
              <w:t>Vector added into the Database.</w:t>
            </w:r>
          </w:p>
        </w:tc>
        <w:tc>
          <w:tcPr>
            <w:tcW w:w="1813" w:type="dxa"/>
            <w:tcMar/>
          </w:tcPr>
          <w:p w:rsidR="572F0C67" w:rsidP="572F0C67" w:rsidRDefault="572F0C67" w14:paraId="4C95A930" w14:textId="6BA41C93"/>
        </w:tc>
      </w:tr>
      <w:tr w:rsidR="50804DCB" w:rsidTr="6BE23467" w14:paraId="41A852DB" w14:textId="77777777">
        <w:trPr>
          <w:trHeight w:val="1250"/>
        </w:trPr>
        <w:tc>
          <w:tcPr>
            <w:tcW w:w="8990" w:type="dxa"/>
            <w:gridSpan w:val="7"/>
            <w:tcBorders>
              <w:bottom w:val="single" w:color="auto" w:sz="4" w:space="0"/>
            </w:tcBorders>
            <w:tcMar/>
          </w:tcPr>
          <w:p w:rsidR="50804DCB" w:rsidRDefault="50804DCB" w14:paraId="2EA3A0B4" w14:textId="77777777">
            <w:r>
              <w:t>Concluding Remarks:</w:t>
            </w:r>
          </w:p>
        </w:tc>
      </w:tr>
      <w:tr w:rsidR="50804DCB" w:rsidTr="6BE23467" w14:paraId="191F741C" w14:textId="77777777">
        <w:trPr>
          <w:trHeight w:val="890"/>
        </w:trPr>
        <w:tc>
          <w:tcPr>
            <w:tcW w:w="4496" w:type="dxa"/>
            <w:gridSpan w:val="3"/>
            <w:tcMar/>
          </w:tcPr>
          <w:p w:rsidR="50804DCB" w:rsidRDefault="50804DCB" w14:paraId="3595C55F" w14:textId="77777777">
            <w:r>
              <w:t xml:space="preserve">Testing Team: </w:t>
            </w:r>
          </w:p>
          <w:p w:rsidR="50804DCB" w:rsidRDefault="50804DCB" w14:paraId="34C2F346" w14:textId="6ADA8811">
            <w:r w:rsidR="4C13FE5D">
              <w:rPr/>
              <w:t xml:space="preserve">Lead: </w:t>
            </w:r>
            <w:r w:rsidR="153369EE">
              <w:rPr/>
              <w:t>Gilbert Alvarez</w:t>
            </w:r>
          </w:p>
          <w:p w:rsidR="50804DCB" w:rsidRDefault="50804DCB" w14:paraId="666AAB94" w14:textId="77777777">
            <w:r>
              <w:t>Jose Gallardo</w:t>
            </w:r>
          </w:p>
          <w:p w:rsidR="50804DCB" w:rsidRDefault="50804DCB" w14:paraId="46441BD3" w14:textId="77777777">
            <w:r>
              <w:t>Itzel Rivas</w:t>
            </w:r>
          </w:p>
          <w:p w:rsidR="50804DCB" w:rsidRDefault="50804DCB" w14:paraId="0668154E" w14:textId="24F89219"/>
        </w:tc>
        <w:tc>
          <w:tcPr>
            <w:tcW w:w="4494" w:type="dxa"/>
            <w:gridSpan w:val="4"/>
            <w:tcMar/>
          </w:tcPr>
          <w:p w:rsidR="50804DCB" w:rsidRDefault="50804DCB" w14:paraId="08865486" w14:textId="77777777">
            <w:r>
              <w:t>Date Completed:</w:t>
            </w:r>
          </w:p>
          <w:p w:rsidR="50804DCB" w:rsidRDefault="50804DCB" w14:paraId="57E4A6EE" w14:textId="34BE6477">
            <w:r>
              <w:t>TBA</w:t>
            </w:r>
          </w:p>
          <w:p w:rsidR="50804DCB" w:rsidRDefault="50804DCB" w14:paraId="5A00F0AA" w14:textId="44972301"/>
          <w:p w:rsidR="50804DCB" w:rsidRDefault="50804DCB" w14:paraId="2FC8A26A" w14:textId="1E2DBBA2"/>
          <w:p w:rsidR="50804DCB" w:rsidRDefault="50804DCB" w14:paraId="1AF5A817" w14:textId="0C0E4116"/>
        </w:tc>
      </w:tr>
    </w:tbl>
    <w:p w:rsidR="4FA7F05E" w:rsidP="572F0C67" w:rsidRDefault="4FA7F05E" w14:paraId="45938247" w14:textId="6A34C52B">
      <w:pPr>
        <w:pStyle w:val="Heading2"/>
      </w:pPr>
      <w:r>
        <w:t>Test PD TEST3</w:t>
      </w:r>
    </w:p>
    <w:p w:rsidR="572F0C67" w:rsidRDefault="572F0C67" w14:paraId="65528FAC" w14:textId="2A92EA2E"/>
    <w:p w:rsidR="4FA7F05E" w:rsidP="572F0C67" w:rsidRDefault="4FA7F05E" w14:paraId="67B45B89" w14:textId="11187F98">
      <w:pPr>
        <w:spacing w:line="259" w:lineRule="auto"/>
      </w:pPr>
      <w:r w:rsidRPr="572F0C67">
        <w:rPr>
          <w:b/>
          <w:bCs/>
        </w:rPr>
        <w:t xml:space="preserve">Objective: </w:t>
      </w:r>
      <w:r>
        <w:t xml:space="preserve"> To test the process of </w:t>
      </w:r>
      <w:r w:rsidR="0ABD5AEC">
        <w:t>adding a log entry into a database collection.</w:t>
      </w:r>
    </w:p>
    <w:p w:rsidR="572F0C67" w:rsidRDefault="572F0C67" w14:paraId="7F5CCB17" w14:textId="1EB0E186">
      <w:r w:rsidRPr="6BE23467" w:rsidR="4FA7F05E">
        <w:rPr>
          <w:b w:val="1"/>
          <w:bCs w:val="1"/>
        </w:rPr>
        <w:t>Notes:</w:t>
      </w:r>
      <w:r w:rsidR="4FA7F05E">
        <w:rPr/>
        <w:t xml:space="preserve"> </w:t>
      </w:r>
    </w:p>
    <w:p w:rsidR="572F0C67" w:rsidRDefault="572F0C67" w14:paraId="29EF664E" w14:textId="42DE5818">
      <w:r w:rsidR="25FC2FCA">
        <w:rPr/>
        <w:t>The</w:t>
      </w:r>
      <w:r w:rsidR="740C3196">
        <w:rPr/>
        <w:t>re are 3</w:t>
      </w:r>
      <w:r w:rsidR="25FC2FCA">
        <w:rPr/>
        <w:t xml:space="preserve"> </w:t>
      </w:r>
      <w:r w:rsidR="25FC2FCA">
        <w:rPr/>
        <w:t>folder</w:t>
      </w:r>
      <w:r w:rsidR="0C546B1D">
        <w:rPr/>
        <w:t>s</w:t>
      </w:r>
      <w:r w:rsidR="25FC2FCA">
        <w:rPr/>
        <w:t xml:space="preserve"> called Red, White and Blue </w:t>
      </w:r>
      <w:r w:rsidR="18999A7C">
        <w:rPr/>
        <w:t xml:space="preserve">that </w:t>
      </w:r>
      <w:r w:rsidR="25FC2FCA">
        <w:rPr/>
        <w:t>contain log files</w:t>
      </w:r>
      <w:r w:rsidR="4FA7F05E">
        <w:rPr/>
        <w:t xml:space="preserve"> that the user </w:t>
      </w:r>
      <w:r w:rsidR="4FA7F05E">
        <w:rPr/>
        <w:t>has to</w:t>
      </w:r>
      <w:r w:rsidR="4FA7F05E">
        <w:rPr/>
        <w:t xml:space="preserve"> </w:t>
      </w:r>
      <w:r w:rsidR="4FA7F05E">
        <w:rPr/>
        <w:t>place</w:t>
      </w:r>
      <w:r w:rsidR="20BA5754">
        <w:rPr/>
        <w:t xml:space="preserve"> in the root directory</w:t>
      </w:r>
      <w:r w:rsidR="4FA7F05E">
        <w:rPr/>
        <w:t xml:space="preserve"> </w:t>
      </w:r>
      <w:r w:rsidR="10E2729E">
        <w:rPr/>
        <w:t>t</w:t>
      </w:r>
      <w:r w:rsidR="1C9EF247">
        <w:rPr/>
        <w:t>o</w:t>
      </w:r>
      <w:r w:rsidR="1C9EF247">
        <w:rPr/>
        <w:t xml:space="preserve"> start </w:t>
      </w:r>
      <w:r w:rsidR="6AF56527">
        <w:rPr/>
        <w:t>ingestion</w:t>
      </w:r>
      <w:r w:rsidR="7527C551">
        <w:rPr/>
        <w:t>.</w:t>
      </w:r>
    </w:p>
    <w:p w:rsidR="572F0C67" w:rsidRDefault="572F0C67" w14:paraId="42AFE6F0" w14:textId="2A92EA2E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7"/>
        <w:gridCol w:w="2274"/>
        <w:gridCol w:w="1235"/>
        <w:gridCol w:w="12"/>
        <w:gridCol w:w="508"/>
        <w:gridCol w:w="2161"/>
        <w:gridCol w:w="1813"/>
      </w:tblGrid>
      <w:tr w:rsidR="572F0C67" w:rsidTr="6BE23467" w14:paraId="3AA519FD" w14:textId="77777777">
        <w:trPr>
          <w:trHeight w:val="300"/>
        </w:trPr>
        <w:tc>
          <w:tcPr>
            <w:tcW w:w="4508" w:type="dxa"/>
            <w:gridSpan w:val="4"/>
            <w:tcMar/>
          </w:tcPr>
          <w:p w:rsidR="572F0C67" w:rsidRDefault="572F0C67" w14:paraId="2DC03793" w14:textId="3DBFC364">
            <w:r>
              <w:t xml:space="preserve">Test No.: PD TEST </w:t>
            </w:r>
            <w:r w:rsidR="662961D5">
              <w:t>3</w:t>
            </w:r>
          </w:p>
        </w:tc>
        <w:tc>
          <w:tcPr>
            <w:tcW w:w="4482" w:type="dxa"/>
            <w:gridSpan w:val="3"/>
            <w:tcMar/>
          </w:tcPr>
          <w:p w:rsidR="572F0C67" w:rsidRDefault="572F0C67" w14:paraId="459F0151" w14:textId="17FEF20A">
            <w:r>
              <w:t>Current Status: Pending</w:t>
            </w:r>
          </w:p>
        </w:tc>
      </w:tr>
      <w:tr w:rsidR="572F0C67" w:rsidTr="6BE23467" w14:paraId="53CF59A6" w14:textId="77777777">
        <w:trPr>
          <w:trHeight w:val="300"/>
        </w:trPr>
        <w:tc>
          <w:tcPr>
            <w:tcW w:w="8990" w:type="dxa"/>
            <w:gridSpan w:val="7"/>
            <w:tcMar/>
          </w:tcPr>
          <w:p w:rsidR="572F0C67" w:rsidRDefault="572F0C67" w14:paraId="3A828BB5" w14:textId="097263ED">
            <w:r>
              <w:t xml:space="preserve">Test title: Store to </w:t>
            </w:r>
            <w:r w:rsidR="127E1D28">
              <w:t xml:space="preserve">Log Entry </w:t>
            </w:r>
            <w:r>
              <w:t>Collection</w:t>
            </w:r>
          </w:p>
          <w:p w:rsidR="572F0C67" w:rsidRDefault="572F0C67" w14:paraId="337E86F5" w14:textId="77777777"/>
        </w:tc>
      </w:tr>
      <w:tr w:rsidR="572F0C67" w:rsidTr="6BE23467" w14:paraId="3553AB65" w14:textId="77777777">
        <w:trPr>
          <w:trHeight w:val="1070"/>
        </w:trPr>
        <w:tc>
          <w:tcPr>
            <w:tcW w:w="8990" w:type="dxa"/>
            <w:gridSpan w:val="7"/>
            <w:tcMar/>
          </w:tcPr>
          <w:p w:rsidR="572F0C67" w:rsidRDefault="572F0C67" w14:paraId="64053D88" w14:textId="19B77AA6">
            <w:r>
              <w:t xml:space="preserve">Testing approach: </w:t>
            </w:r>
          </w:p>
          <w:p w:rsidR="572F0C67" w:rsidRDefault="572F0C67" w14:paraId="4DAC7B3D" w14:textId="2F068B4B">
            <w:r w:rsidR="572F0C67">
              <w:rPr/>
              <w:t>The test will be conducted using the 4.2.6 version of MongoDB and PyMongo</w:t>
            </w:r>
          </w:p>
          <w:p w:rsidR="572F0C67" w:rsidRDefault="572F0C67" w14:paraId="755387B9" w14:textId="458DC643">
            <w:r w:rsidR="572F0C67">
              <w:rPr/>
              <w:t>The program automatically connects to the Database by having the connection string in the client. It needs to be connected first to the app on desktop.</w:t>
            </w:r>
          </w:p>
          <w:p w:rsidR="6BE23467" w:rsidP="6BE23467" w:rsidRDefault="6BE23467" w14:paraId="19D65FED" w14:textId="2AA09B8D">
            <w:pPr>
              <w:pStyle w:val="Normal"/>
            </w:pPr>
          </w:p>
          <w:p w:rsidR="0EA65580" w:rsidP="109C6331" w:rsidRDefault="0EA65580" w14:paraId="28D4675C" w14:textId="0FA7D423">
            <w:r w:rsidR="2EB6646B">
              <w:rPr/>
              <w:t xml:space="preserve">Pre-condition: </w:t>
            </w:r>
          </w:p>
          <w:p w:rsidR="0EA65580" w:rsidP="109C6331" w:rsidRDefault="0EA65580" w14:paraId="3F71F331" w14:textId="261EA39A">
            <w:r w:rsidR="2EB6646B">
              <w:rPr/>
              <w:t>MongoDB is connected to the localhost</w:t>
            </w:r>
          </w:p>
          <w:p w:rsidR="594E750A" w:rsidP="6BE23467" w:rsidRDefault="594E750A" w14:paraId="02739B03" w14:textId="6987F8A6">
            <w:pPr>
              <w:pStyle w:val="Normal"/>
            </w:pPr>
            <w:r w:rsidR="594E750A">
              <w:rPr/>
              <w:t>A new project must be created.</w:t>
            </w:r>
          </w:p>
          <w:p w:rsidR="572F0C67" w:rsidRDefault="572F0C67" w14:paraId="16740026" w14:textId="056A6C72"/>
        </w:tc>
      </w:tr>
      <w:tr w:rsidR="572F0C67" w:rsidTr="6BE23467" w14:paraId="7540CEE1" w14:textId="77777777">
        <w:trPr>
          <w:trHeight w:val="4130"/>
        </w:trPr>
        <w:tc>
          <w:tcPr>
            <w:tcW w:w="987" w:type="dxa"/>
            <w:tcMar/>
          </w:tcPr>
          <w:p w:rsidR="572F0C67" w:rsidRDefault="572F0C67" w14:paraId="2AA58D85" w14:textId="74F9709D">
            <w:r>
              <w:t xml:space="preserve">STEP </w:t>
            </w:r>
          </w:p>
          <w:p w:rsidR="572F0C67" w:rsidRDefault="572F0C67" w14:paraId="263ECD93" w14:textId="74BF17DB">
            <w:r>
              <w:t>1</w:t>
            </w:r>
          </w:p>
        </w:tc>
        <w:tc>
          <w:tcPr>
            <w:tcW w:w="2274" w:type="dxa"/>
            <w:tcMar/>
          </w:tcPr>
          <w:p w:rsidR="572F0C67" w:rsidRDefault="572F0C67" w14:paraId="4DF058D7" w14:textId="77777777">
            <w:r>
              <w:t>OPERATOR ACTION</w:t>
            </w:r>
          </w:p>
          <w:p w:rsidR="572F0C67" w:rsidRDefault="572F0C67" w14:paraId="20C48230" w14:textId="77777777"/>
          <w:p w:rsidR="6331862A" w:rsidP="6BE23467" w:rsidRDefault="6331862A" w14:paraId="4CE4142A" w14:textId="3036B5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234612">
              <w:rPr/>
              <w:t>Under “Directory Configuration” add root directory</w:t>
            </w:r>
          </w:p>
        </w:tc>
        <w:tc>
          <w:tcPr>
            <w:tcW w:w="1755" w:type="dxa"/>
            <w:gridSpan w:val="3"/>
            <w:tcMar/>
          </w:tcPr>
          <w:p w:rsidR="572F0C67" w:rsidRDefault="572F0C67" w14:paraId="1B3C317B" w14:textId="77777777">
            <w:r>
              <w:t>PURPOSE</w:t>
            </w:r>
          </w:p>
          <w:p w:rsidR="572F0C67" w:rsidRDefault="572F0C67" w14:paraId="0982EE16" w14:textId="77777777"/>
          <w:p w:rsidR="572F0C67" w:rsidRDefault="572F0C67" w14:paraId="58A393AD" w14:textId="73960B17">
            <w:r>
              <w:t>Initial Condition</w:t>
            </w:r>
          </w:p>
        </w:tc>
        <w:tc>
          <w:tcPr>
            <w:tcW w:w="2161" w:type="dxa"/>
            <w:tcMar/>
          </w:tcPr>
          <w:p w:rsidR="572F0C67" w:rsidRDefault="572F0C67" w14:paraId="7FBBBBDB" w14:textId="1DF2699D">
            <w:r w:rsidR="572F0C67">
              <w:rPr/>
              <w:t>EXEPCTED RESULTS</w:t>
            </w:r>
          </w:p>
          <w:p w:rsidR="2C0FF3CE" w:rsidP="6BE23467" w:rsidRDefault="2C0FF3CE" w14:paraId="3F0D2000" w14:textId="70EEB1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0FF3CE">
              <w:rPr/>
              <w:t>Log files are selected</w:t>
            </w:r>
          </w:p>
          <w:p w:rsidR="572F0C67" w:rsidP="572F0C67" w:rsidRDefault="572F0C67" w14:paraId="76269CA2" w14:textId="77777777">
            <w:pPr>
              <w:spacing w:line="259" w:lineRule="auto"/>
            </w:pPr>
          </w:p>
          <w:p w:rsidR="572F0C67" w:rsidP="572F0C67" w:rsidRDefault="572F0C67" w14:paraId="16891648" w14:textId="5E636171">
            <w:pPr>
              <w:spacing w:line="259" w:lineRule="auto"/>
            </w:pPr>
          </w:p>
          <w:p w:rsidR="572F0C67" w:rsidP="572F0C67" w:rsidRDefault="572F0C67" w14:paraId="484D61AE" w14:textId="71F08ED1">
            <w:pPr>
              <w:spacing w:line="259" w:lineRule="auto"/>
              <w:rPr>
                <w:rFonts w:ascii="Wingdings" w:hAnsi="Wingdings" w:eastAsia="Wingdings" w:cs="Wingdings"/>
              </w:rPr>
            </w:pPr>
          </w:p>
        </w:tc>
        <w:tc>
          <w:tcPr>
            <w:tcW w:w="1813" w:type="dxa"/>
            <w:tcMar/>
          </w:tcPr>
          <w:p w:rsidR="572F0C67" w:rsidRDefault="572F0C67" w14:paraId="363C724B" w14:textId="77777777">
            <w:r>
              <w:t>COMMENTS</w:t>
            </w:r>
          </w:p>
          <w:p w:rsidR="572F0C67" w:rsidRDefault="572F0C67" w14:paraId="60CE7EB9" w14:textId="77777777"/>
          <w:p w:rsidR="572F0C67" w:rsidRDefault="572F0C67" w14:paraId="10B71E27" w14:textId="266B1E3F"/>
        </w:tc>
      </w:tr>
      <w:tr w:rsidR="6BE23467" w:rsidTr="6BE23467" w14:paraId="477D00D7">
        <w:trPr>
          <w:trHeight w:val="4130"/>
        </w:trPr>
        <w:tc>
          <w:tcPr>
            <w:tcW w:w="987" w:type="dxa"/>
            <w:tcMar/>
          </w:tcPr>
          <w:p w:rsidR="54FDC3A0" w:rsidP="6BE23467" w:rsidRDefault="54FDC3A0" w14:paraId="756A9970" w14:textId="28AD3B44">
            <w:pPr>
              <w:pStyle w:val="Normal"/>
            </w:pPr>
            <w:r w:rsidR="54FDC3A0">
              <w:rPr/>
              <w:t>STEP 2</w:t>
            </w:r>
          </w:p>
        </w:tc>
        <w:tc>
          <w:tcPr>
            <w:tcW w:w="2274" w:type="dxa"/>
            <w:tcMar/>
          </w:tcPr>
          <w:p w:rsidR="54FDC3A0" w:rsidP="6BE23467" w:rsidRDefault="54FDC3A0" w14:paraId="790636B0" w14:textId="247F3B1F">
            <w:pPr>
              <w:pStyle w:val="Normal"/>
            </w:pPr>
            <w:r w:rsidR="54FDC3A0">
              <w:rPr/>
              <w:t xml:space="preserve">Click “Save” </w:t>
            </w:r>
            <w:r w:rsidR="6AAC9CFB">
              <w:rPr/>
              <w:t>under Root Directory</w:t>
            </w:r>
          </w:p>
        </w:tc>
        <w:tc>
          <w:tcPr>
            <w:tcW w:w="1755" w:type="dxa"/>
            <w:gridSpan w:val="3"/>
            <w:tcMar/>
          </w:tcPr>
          <w:p w:rsidR="54FDC3A0" w:rsidP="6BE23467" w:rsidRDefault="54FDC3A0" w14:paraId="016F6FA7" w14:textId="2ADF7029">
            <w:pPr>
              <w:pStyle w:val="Normal"/>
            </w:pPr>
            <w:r w:rsidR="54FDC3A0">
              <w:rPr/>
              <w:t>Log files will be saved into the system</w:t>
            </w:r>
          </w:p>
        </w:tc>
        <w:tc>
          <w:tcPr>
            <w:tcW w:w="2161" w:type="dxa"/>
            <w:tcMar/>
          </w:tcPr>
          <w:p w:rsidR="54FDC3A0" w:rsidP="6BE23467" w:rsidRDefault="54FDC3A0" w14:paraId="0EDDA870" w14:textId="0C971AA0">
            <w:pPr>
              <w:pStyle w:val="Normal"/>
            </w:pPr>
            <w:r w:rsidR="54FDC3A0">
              <w:rPr/>
              <w:t>Log files are added to the system</w:t>
            </w:r>
          </w:p>
        </w:tc>
        <w:tc>
          <w:tcPr>
            <w:tcW w:w="1813" w:type="dxa"/>
            <w:tcMar/>
          </w:tcPr>
          <w:p w:rsidR="6BE23467" w:rsidP="6BE23467" w:rsidRDefault="6BE23467" w14:paraId="47062C9D" w14:textId="3AE3927F">
            <w:pPr>
              <w:pStyle w:val="Normal"/>
            </w:pPr>
          </w:p>
        </w:tc>
      </w:tr>
      <w:tr w:rsidR="572F0C67" w:rsidTr="6BE23467" w14:paraId="34BE387D" w14:textId="77777777">
        <w:trPr>
          <w:trHeight w:val="4130"/>
        </w:trPr>
        <w:tc>
          <w:tcPr>
            <w:tcW w:w="987" w:type="dxa"/>
            <w:tcMar/>
          </w:tcPr>
          <w:p w:rsidR="572F0C67" w:rsidRDefault="572F0C67" w14:paraId="47EBD3A6" w14:textId="3E7E3BDB">
            <w:r>
              <w:t>STEP</w:t>
            </w:r>
          </w:p>
          <w:p w:rsidR="572F0C67" w:rsidRDefault="572F0C67" w14:paraId="6488F71B" w14:textId="691C31D2">
            <w:r>
              <w:t>2</w:t>
            </w:r>
          </w:p>
        </w:tc>
        <w:tc>
          <w:tcPr>
            <w:tcW w:w="2274" w:type="dxa"/>
            <w:tcMar/>
          </w:tcPr>
          <w:p w:rsidR="1C10AF14" w:rsidP="572F0C67" w:rsidRDefault="1C10AF14" w14:paraId="150B985A" w14:textId="5071A733">
            <w:pPr>
              <w:spacing w:line="259" w:lineRule="auto"/>
            </w:pPr>
            <w:r w:rsidR="7B2D5623">
              <w:rPr/>
              <w:t>Switch to “Log Processing view” to view the files that are cleansed and validated.</w:t>
            </w:r>
          </w:p>
        </w:tc>
        <w:tc>
          <w:tcPr>
            <w:tcW w:w="1755" w:type="dxa"/>
            <w:gridSpan w:val="3"/>
            <w:tcMar/>
          </w:tcPr>
          <w:p w:rsidR="1B3FF8A7" w:rsidP="572F0C67" w:rsidRDefault="1B3FF8A7" w14:paraId="034B61AE" w14:textId="16DDEE1D">
            <w:pPr>
              <w:spacing w:line="259" w:lineRule="auto"/>
            </w:pPr>
            <w:r>
              <w:t>Log files are prepared to be ingested</w:t>
            </w:r>
          </w:p>
        </w:tc>
        <w:tc>
          <w:tcPr>
            <w:tcW w:w="2161" w:type="dxa"/>
            <w:tcMar/>
          </w:tcPr>
          <w:p w:rsidR="1B3FF8A7" w:rsidP="572F0C67" w:rsidRDefault="1B3FF8A7" w14:paraId="1E5162A4" w14:textId="0A7C90AB">
            <w:pPr>
              <w:spacing w:line="259" w:lineRule="auto"/>
            </w:pPr>
            <w:r>
              <w:t>Log files are ready for ingestion</w:t>
            </w:r>
          </w:p>
        </w:tc>
        <w:tc>
          <w:tcPr>
            <w:tcW w:w="1813" w:type="dxa"/>
            <w:tcMar/>
          </w:tcPr>
          <w:p w:rsidR="572F0C67" w:rsidRDefault="572F0C67" w14:paraId="1A884681" w14:textId="77777777"/>
        </w:tc>
      </w:tr>
      <w:tr w:rsidR="572F0C67" w:rsidTr="6BE23467" w14:paraId="4407FA96" w14:textId="77777777">
        <w:trPr>
          <w:trHeight w:val="4130"/>
        </w:trPr>
        <w:tc>
          <w:tcPr>
            <w:tcW w:w="987" w:type="dxa"/>
            <w:tcMar/>
          </w:tcPr>
          <w:p w:rsidR="572F0C67" w:rsidP="572F0C67" w:rsidRDefault="572F0C67" w14:paraId="018A556B" w14:textId="7E7684CD">
            <w:r>
              <w:t>STEP 3</w:t>
            </w:r>
          </w:p>
        </w:tc>
        <w:tc>
          <w:tcPr>
            <w:tcW w:w="2274" w:type="dxa"/>
            <w:tcMar/>
          </w:tcPr>
          <w:p w:rsidR="65B96D87" w:rsidP="6BE23467" w:rsidRDefault="65B96D87" w14:paraId="373B73AD" w14:textId="46D31A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3B7BC04">
              <w:rPr/>
              <w:t xml:space="preserve">The log files that are </w:t>
            </w:r>
            <w:r w:rsidR="23B7BC04">
              <w:rPr/>
              <w:t>ingested</w:t>
            </w:r>
            <w:r w:rsidR="23B7BC04">
              <w:rPr/>
              <w:t xml:space="preserve"> </w:t>
            </w:r>
            <w:r w:rsidR="11F81E00">
              <w:rPr/>
              <w:t>convert into log entries.</w:t>
            </w:r>
          </w:p>
        </w:tc>
        <w:tc>
          <w:tcPr>
            <w:tcW w:w="1755" w:type="dxa"/>
            <w:gridSpan w:val="3"/>
            <w:tcMar/>
          </w:tcPr>
          <w:p w:rsidR="08BB55EA" w:rsidP="572F0C67" w:rsidRDefault="08BB55EA" w14:paraId="7D1C3B34" w14:textId="519EEA59">
            <w:pPr>
              <w:spacing w:line="259" w:lineRule="auto"/>
            </w:pPr>
            <w:r w:rsidR="67104D2B">
              <w:rPr/>
              <w:t xml:space="preserve">Log entries </w:t>
            </w:r>
            <w:r w:rsidR="4A17737B">
              <w:rPr/>
              <w:t xml:space="preserve">need to be </w:t>
            </w:r>
            <w:r w:rsidR="67104D2B">
              <w:rPr/>
              <w:t>stored into the database</w:t>
            </w:r>
          </w:p>
        </w:tc>
        <w:tc>
          <w:tcPr>
            <w:tcW w:w="2161" w:type="dxa"/>
            <w:tcMar/>
          </w:tcPr>
          <w:p w:rsidR="08BB55EA" w:rsidP="572F0C67" w:rsidRDefault="08BB55EA" w14:paraId="7E839345" w14:textId="6DD3ED5C">
            <w:pPr>
              <w:spacing w:line="259" w:lineRule="auto"/>
            </w:pPr>
            <w:r>
              <w:t>Log entries are stored into the database collection.</w:t>
            </w:r>
          </w:p>
        </w:tc>
        <w:tc>
          <w:tcPr>
            <w:tcW w:w="1813" w:type="dxa"/>
            <w:tcMar/>
          </w:tcPr>
          <w:p w:rsidR="572F0C67" w:rsidP="572F0C67" w:rsidRDefault="572F0C67" w14:paraId="11C0A05B" w14:textId="6BA41C93"/>
        </w:tc>
      </w:tr>
      <w:tr w:rsidR="572F0C67" w:rsidTr="6BE23467" w14:paraId="0623FAFD" w14:textId="77777777">
        <w:trPr>
          <w:trHeight w:val="1250"/>
        </w:trPr>
        <w:tc>
          <w:tcPr>
            <w:tcW w:w="8990" w:type="dxa"/>
            <w:gridSpan w:val="7"/>
            <w:tcBorders>
              <w:bottom w:val="single" w:color="auto" w:sz="4" w:space="0"/>
            </w:tcBorders>
            <w:tcMar/>
          </w:tcPr>
          <w:p w:rsidR="572F0C67" w:rsidRDefault="572F0C67" w14:paraId="341322EC" w14:textId="77777777">
            <w:r>
              <w:t>Concluding Remarks:</w:t>
            </w:r>
          </w:p>
        </w:tc>
      </w:tr>
      <w:tr w:rsidR="572F0C67" w:rsidTr="6BE23467" w14:paraId="2BE15A31" w14:textId="77777777">
        <w:trPr>
          <w:trHeight w:val="890"/>
        </w:trPr>
        <w:tc>
          <w:tcPr>
            <w:tcW w:w="4496" w:type="dxa"/>
            <w:gridSpan w:val="3"/>
            <w:tcMar/>
          </w:tcPr>
          <w:p w:rsidR="572F0C67" w:rsidRDefault="572F0C67" w14:paraId="08AD68EB" w14:textId="77777777">
            <w:r>
              <w:t xml:space="preserve">Testing Team: </w:t>
            </w:r>
          </w:p>
          <w:p w:rsidR="572F0C67" w:rsidRDefault="572F0C67" w14:paraId="242DA709" w14:textId="3CF93F83">
            <w:r w:rsidR="572F0C67">
              <w:rPr/>
              <w:t>Lead: Eder Rodriguez</w:t>
            </w:r>
          </w:p>
          <w:p w:rsidR="572F0C67" w:rsidRDefault="572F0C67" w14:paraId="6C35ECD0" w14:textId="431A714D">
            <w:r>
              <w:t>Gilbert Alvarez</w:t>
            </w:r>
          </w:p>
        </w:tc>
        <w:tc>
          <w:tcPr>
            <w:tcW w:w="4494" w:type="dxa"/>
            <w:gridSpan w:val="4"/>
            <w:tcMar/>
          </w:tcPr>
          <w:p w:rsidR="572F0C67" w:rsidRDefault="572F0C67" w14:paraId="092834A1" w14:textId="77777777">
            <w:r>
              <w:t>Date Completed:</w:t>
            </w:r>
          </w:p>
          <w:p w:rsidR="572F0C67" w:rsidRDefault="572F0C67" w14:paraId="023BB10F" w14:textId="34BE6477">
            <w:r>
              <w:t>TBA</w:t>
            </w:r>
          </w:p>
          <w:p w:rsidR="572F0C67" w:rsidRDefault="572F0C67" w14:paraId="14A682DA" w14:textId="44972301"/>
          <w:p w:rsidR="572F0C67" w:rsidRDefault="572F0C67" w14:paraId="551EE4F2" w14:textId="1E2DBBA2"/>
          <w:p w:rsidR="572F0C67" w:rsidRDefault="572F0C67" w14:paraId="36279897" w14:textId="0C0E4116"/>
        </w:tc>
      </w:tr>
    </w:tbl>
    <w:p w:rsidR="5B775E97" w:rsidP="572F0C67" w:rsidRDefault="5B775E97" w14:paraId="2C959371" w14:textId="772E0BC9">
      <w:pPr>
        <w:pStyle w:val="Heading2"/>
      </w:pPr>
      <w:r>
        <w:t>Test PD TEST</w:t>
      </w:r>
      <w:r w:rsidR="19938A37">
        <w:t>4</w:t>
      </w:r>
    </w:p>
    <w:p w:rsidR="572F0C67" w:rsidRDefault="572F0C67" w14:paraId="32FFE05C" w14:textId="2A92EA2E"/>
    <w:p w:rsidR="5B775E97" w:rsidP="572F0C67" w:rsidRDefault="5B775E97" w14:paraId="1CBAE477" w14:textId="78AD9F62">
      <w:pPr>
        <w:spacing w:line="259" w:lineRule="auto"/>
      </w:pPr>
      <w:r w:rsidRPr="572F0C67">
        <w:rPr>
          <w:b/>
          <w:bCs/>
        </w:rPr>
        <w:t xml:space="preserve">Objective: </w:t>
      </w:r>
      <w:r>
        <w:t xml:space="preserve"> To test the process of </w:t>
      </w:r>
      <w:r w:rsidR="29A8604E">
        <w:t xml:space="preserve">returning </w:t>
      </w:r>
      <w:r>
        <w:t xml:space="preserve">a </w:t>
      </w:r>
      <w:r w:rsidR="3FD93E3D">
        <w:t>vector</w:t>
      </w:r>
      <w:r>
        <w:t xml:space="preserve"> </w:t>
      </w:r>
      <w:r w:rsidR="5C88036A">
        <w:t xml:space="preserve">from the </w:t>
      </w:r>
      <w:r>
        <w:t>database collection.</w:t>
      </w:r>
    </w:p>
    <w:p w:rsidR="572F0C67" w:rsidRDefault="572F0C67" w14:paraId="3453F5F4" w14:textId="441C5C4E">
      <w:r w:rsidRPr="6BE23467" w:rsidR="5B775E97">
        <w:rPr>
          <w:b w:val="1"/>
          <w:bCs w:val="1"/>
        </w:rPr>
        <w:t>Notes:</w:t>
      </w:r>
      <w:r w:rsidR="5B775E97">
        <w:rPr/>
        <w:t xml:space="preserve"> </w:t>
      </w:r>
    </w:p>
    <w:p w:rsidR="22D4E763" w:rsidRDefault="22D4E763" w14:paraId="64540CB8" w14:textId="348D9B31">
      <w:r w:rsidR="22D4E763">
        <w:rPr/>
        <w:t xml:space="preserve">Pre-condition: </w:t>
      </w:r>
    </w:p>
    <w:p w:rsidR="22D4E763" w:rsidRDefault="22D4E763" w14:paraId="1BF9D59A" w14:textId="164B1644">
      <w:r w:rsidR="22D4E763">
        <w:rPr/>
        <w:t>MongoDB is connected to the localhost. Also, connection to Splunk and ingestion has occurred.</w:t>
      </w:r>
    </w:p>
    <w:p w:rsidR="6BE23467" w:rsidP="6BE23467" w:rsidRDefault="6BE23467" w14:paraId="3C051666" w14:textId="7C523BC6">
      <w:pPr>
        <w:pStyle w:val="Normal"/>
      </w:pPr>
    </w:p>
    <w:p w:rsidR="572F0C67" w:rsidRDefault="572F0C67" w14:paraId="08262955" w14:textId="2A92EA2E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7"/>
        <w:gridCol w:w="2274"/>
        <w:gridCol w:w="1235"/>
        <w:gridCol w:w="12"/>
        <w:gridCol w:w="508"/>
        <w:gridCol w:w="2161"/>
        <w:gridCol w:w="1813"/>
      </w:tblGrid>
      <w:tr w:rsidR="572F0C67" w:rsidTr="6BE23467" w14:paraId="6D148A61" w14:textId="77777777">
        <w:trPr>
          <w:trHeight w:val="300"/>
        </w:trPr>
        <w:tc>
          <w:tcPr>
            <w:tcW w:w="4508" w:type="dxa"/>
            <w:gridSpan w:val="4"/>
            <w:tcMar/>
          </w:tcPr>
          <w:p w:rsidR="572F0C67" w:rsidRDefault="572F0C67" w14:paraId="5266E4DA" w14:textId="065B864A">
            <w:r>
              <w:t xml:space="preserve">Test No.: PD TEST </w:t>
            </w:r>
            <w:r w:rsidR="56F57FE9">
              <w:t>4</w:t>
            </w:r>
          </w:p>
        </w:tc>
        <w:tc>
          <w:tcPr>
            <w:tcW w:w="4482" w:type="dxa"/>
            <w:gridSpan w:val="3"/>
            <w:tcMar/>
          </w:tcPr>
          <w:p w:rsidR="572F0C67" w:rsidRDefault="572F0C67" w14:paraId="72B267B1" w14:textId="17FEF20A">
            <w:r>
              <w:t>Current Status: Pending</w:t>
            </w:r>
          </w:p>
        </w:tc>
      </w:tr>
      <w:tr w:rsidR="572F0C67" w:rsidTr="6BE23467" w14:paraId="6E266C0F" w14:textId="77777777">
        <w:trPr>
          <w:trHeight w:val="300"/>
        </w:trPr>
        <w:tc>
          <w:tcPr>
            <w:tcW w:w="8990" w:type="dxa"/>
            <w:gridSpan w:val="7"/>
            <w:tcMar/>
          </w:tcPr>
          <w:p w:rsidR="572F0C67" w:rsidRDefault="572F0C67" w14:paraId="24E2F74D" w14:textId="119FB1FB">
            <w:r>
              <w:t xml:space="preserve">Test title: </w:t>
            </w:r>
            <w:r w:rsidR="51E6F40D">
              <w:t xml:space="preserve">Return </w:t>
            </w:r>
            <w:r w:rsidR="299D824F">
              <w:t xml:space="preserve">Vector from </w:t>
            </w:r>
            <w:r>
              <w:t>Collection</w:t>
            </w:r>
          </w:p>
          <w:p w:rsidR="572F0C67" w:rsidRDefault="572F0C67" w14:paraId="6419866C" w14:textId="77777777"/>
        </w:tc>
      </w:tr>
      <w:tr w:rsidR="572F0C67" w:rsidTr="6BE23467" w14:paraId="296A99A4" w14:textId="77777777">
        <w:trPr>
          <w:trHeight w:val="1070"/>
        </w:trPr>
        <w:tc>
          <w:tcPr>
            <w:tcW w:w="8990" w:type="dxa"/>
            <w:gridSpan w:val="7"/>
            <w:tcMar/>
          </w:tcPr>
          <w:p w:rsidR="572F0C67" w:rsidRDefault="572F0C67" w14:paraId="2E568CE7" w14:textId="4347F23C">
            <w:r w:rsidR="572F0C67">
              <w:rPr/>
              <w:t xml:space="preserve">Testing approach: </w:t>
            </w:r>
          </w:p>
          <w:p w:rsidR="572F0C67" w:rsidRDefault="572F0C67" w14:paraId="6349F0A5" w14:textId="70F15530">
            <w:r w:rsidR="572F0C67">
              <w:rPr/>
              <w:t xml:space="preserve">The test will be conducted using the 4.2.6 version of MongoDB and </w:t>
            </w:r>
            <w:proofErr w:type="spellStart"/>
            <w:r w:rsidR="572F0C67">
              <w:rPr/>
              <w:t>PyMongo</w:t>
            </w:r>
            <w:proofErr w:type="spellEnd"/>
          </w:p>
          <w:p w:rsidR="21CACD6C" w:rsidP="6BE23467" w:rsidRDefault="21CACD6C" w14:paraId="7C625C30" w14:textId="676255B6">
            <w:pPr>
              <w:pStyle w:val="Normal"/>
            </w:pPr>
          </w:p>
        </w:tc>
      </w:tr>
      <w:tr w:rsidR="572F0C67" w:rsidTr="6BE23467" w14:paraId="511429AE" w14:textId="77777777">
        <w:trPr>
          <w:trHeight w:val="4130"/>
        </w:trPr>
        <w:tc>
          <w:tcPr>
            <w:tcW w:w="987" w:type="dxa"/>
            <w:tcMar/>
          </w:tcPr>
          <w:p w:rsidR="572F0C67" w:rsidRDefault="572F0C67" w14:paraId="00E9A360" w14:textId="74F9709D">
            <w:r>
              <w:t xml:space="preserve">STEP </w:t>
            </w:r>
          </w:p>
          <w:p w:rsidR="572F0C67" w:rsidRDefault="572F0C67" w14:paraId="566C80BE" w14:textId="74BF17DB">
            <w:r>
              <w:t>1</w:t>
            </w:r>
          </w:p>
        </w:tc>
        <w:tc>
          <w:tcPr>
            <w:tcW w:w="2274" w:type="dxa"/>
            <w:tcMar/>
          </w:tcPr>
          <w:p w:rsidR="572F0C67" w:rsidRDefault="572F0C67" w14:paraId="284F6CC2" w14:textId="77777777">
            <w:r>
              <w:t>OPERATOR ACTION</w:t>
            </w:r>
          </w:p>
          <w:p w:rsidR="572F0C67" w:rsidRDefault="572F0C67" w14:paraId="3E93179E" w14:textId="77777777"/>
          <w:p w:rsidR="572F0C67" w:rsidP="572F0C67" w:rsidRDefault="43D89545" w14:paraId="0A29EC15" w14:textId="3799A5C8">
            <w:pPr>
              <w:spacing w:line="259" w:lineRule="auto"/>
            </w:pPr>
            <w:r w:rsidR="43D89545">
              <w:rPr/>
              <w:t xml:space="preserve">Click on </w:t>
            </w:r>
            <w:r w:rsidR="7972A9C4">
              <w:rPr/>
              <w:t>“</w:t>
            </w:r>
            <w:r w:rsidR="43D89545">
              <w:rPr/>
              <w:t>Analysis View</w:t>
            </w:r>
            <w:r w:rsidR="498DE451">
              <w:rPr/>
              <w:t>”</w:t>
            </w:r>
            <w:r w:rsidR="53FE74D1">
              <w:rPr/>
              <w:t xml:space="preserve"> tab</w:t>
            </w:r>
          </w:p>
        </w:tc>
        <w:tc>
          <w:tcPr>
            <w:tcW w:w="1755" w:type="dxa"/>
            <w:gridSpan w:val="3"/>
            <w:tcMar/>
          </w:tcPr>
          <w:p w:rsidR="572F0C67" w:rsidRDefault="572F0C67" w14:paraId="26072FC2" w14:textId="77777777">
            <w:r>
              <w:t>PURPOSE</w:t>
            </w:r>
          </w:p>
          <w:p w:rsidR="572F0C67" w:rsidRDefault="572F0C67" w14:paraId="56686F9C" w14:textId="77777777"/>
          <w:p w:rsidR="572F0C67" w:rsidRDefault="572F0C67" w14:paraId="49F26D53" w14:textId="73960B17">
            <w:r>
              <w:t>Initial Condition</w:t>
            </w:r>
          </w:p>
        </w:tc>
        <w:tc>
          <w:tcPr>
            <w:tcW w:w="2161" w:type="dxa"/>
            <w:tcMar/>
          </w:tcPr>
          <w:p w:rsidR="572F0C67" w:rsidRDefault="572F0C67" w14:paraId="724604F3" w14:textId="06C6775E">
            <w:r>
              <w:t>EXEPCTED RESULTS</w:t>
            </w:r>
          </w:p>
          <w:p w:rsidR="572F0C67" w:rsidP="572F0C67" w:rsidRDefault="572F0C67" w14:paraId="4639B72F" w14:textId="77777777">
            <w:pPr>
              <w:spacing w:line="259" w:lineRule="auto"/>
            </w:pPr>
          </w:p>
          <w:p w:rsidR="36A52D79" w:rsidP="109C6331" w:rsidRDefault="36A52D79" w14:paraId="4ACB7675" w14:textId="273A2B4F">
            <w:pPr>
              <w:spacing w:line="259" w:lineRule="auto"/>
            </w:pPr>
            <w:r w:rsidR="36A52D79">
              <w:rPr/>
              <w:t>Analysis view is displayed.</w:t>
            </w:r>
          </w:p>
          <w:p w:rsidR="572F0C67" w:rsidP="572F0C67" w:rsidRDefault="572F0C67" w14:paraId="35048B2F" w14:textId="71F08ED1">
            <w:pPr>
              <w:spacing w:line="259" w:lineRule="auto"/>
              <w:rPr>
                <w:rFonts w:ascii="Wingdings" w:hAnsi="Wingdings" w:eastAsia="Wingdings" w:cs="Wingdings"/>
              </w:rPr>
            </w:pPr>
          </w:p>
        </w:tc>
        <w:tc>
          <w:tcPr>
            <w:tcW w:w="1813" w:type="dxa"/>
            <w:tcMar/>
          </w:tcPr>
          <w:p w:rsidR="572F0C67" w:rsidRDefault="572F0C67" w14:paraId="7FC566E0" w14:textId="77777777">
            <w:r>
              <w:t>COMMENTS</w:t>
            </w:r>
          </w:p>
          <w:p w:rsidR="572F0C67" w:rsidRDefault="572F0C67" w14:paraId="26242453" w14:textId="77777777"/>
          <w:p w:rsidR="572F0C67" w:rsidRDefault="572F0C67" w14:paraId="79D0C5D1" w14:textId="266B1E3F"/>
        </w:tc>
      </w:tr>
      <w:tr w:rsidR="572F0C67" w:rsidTr="6BE23467" w14:paraId="54AD27F0" w14:textId="77777777">
        <w:trPr>
          <w:trHeight w:val="4130"/>
        </w:trPr>
        <w:tc>
          <w:tcPr>
            <w:tcW w:w="987" w:type="dxa"/>
            <w:tcMar/>
          </w:tcPr>
          <w:p w:rsidR="572F0C67" w:rsidRDefault="572F0C67" w14:paraId="235F44E8" w14:textId="3E7E3BDB">
            <w:r>
              <w:t>STEP</w:t>
            </w:r>
          </w:p>
          <w:p w:rsidR="572F0C67" w:rsidRDefault="572F0C67" w14:paraId="5FCDDFF9" w14:textId="691C31D2">
            <w:r>
              <w:t>2</w:t>
            </w:r>
          </w:p>
        </w:tc>
        <w:tc>
          <w:tcPr>
            <w:tcW w:w="2274" w:type="dxa"/>
            <w:tcMar/>
          </w:tcPr>
          <w:p w:rsidR="572F0C67" w:rsidP="572F0C67" w:rsidRDefault="2653AEEE" w14:paraId="1B231C84" w14:textId="672E691C">
            <w:pPr>
              <w:spacing w:line="259" w:lineRule="auto"/>
            </w:pPr>
            <w:r w:rsidR="2653AEEE">
              <w:rPr/>
              <w:t xml:space="preserve">Click on </w:t>
            </w:r>
            <w:r w:rsidR="1864AB8C">
              <w:rPr/>
              <w:t>“</w:t>
            </w:r>
            <w:r w:rsidR="2653AEEE">
              <w:rPr/>
              <w:t xml:space="preserve">Vector </w:t>
            </w:r>
            <w:r w:rsidR="435176C1">
              <w:rPr/>
              <w:t>V</w:t>
            </w:r>
            <w:r w:rsidR="2653AEEE">
              <w:rPr/>
              <w:t>iew</w:t>
            </w:r>
            <w:r w:rsidR="604AB322">
              <w:rPr/>
              <w:t>”</w:t>
            </w:r>
            <w:r w:rsidR="2653AEEE">
              <w:rPr/>
              <w:t xml:space="preserve"> tab.</w:t>
            </w:r>
          </w:p>
        </w:tc>
        <w:tc>
          <w:tcPr>
            <w:tcW w:w="1755" w:type="dxa"/>
            <w:gridSpan w:val="3"/>
            <w:tcMar/>
          </w:tcPr>
          <w:p w:rsidR="572F0C67" w:rsidP="572F0C67" w:rsidRDefault="2653AEEE" w14:paraId="6C256E09" w14:textId="4DB586B0">
            <w:pPr>
              <w:spacing w:line="259" w:lineRule="auto"/>
            </w:pPr>
            <w:r>
              <w:t>Vectors are being displayed</w:t>
            </w:r>
          </w:p>
        </w:tc>
        <w:tc>
          <w:tcPr>
            <w:tcW w:w="2161" w:type="dxa"/>
            <w:tcMar/>
          </w:tcPr>
          <w:p w:rsidR="572F0C67" w:rsidP="572F0C67" w:rsidRDefault="2653AEEE" w14:paraId="6F4F24FA" w14:textId="05BC517C">
            <w:pPr>
              <w:spacing w:line="259" w:lineRule="auto"/>
            </w:pPr>
            <w:r>
              <w:t>Successfully return all the vectors stored in the database collection</w:t>
            </w:r>
          </w:p>
        </w:tc>
        <w:tc>
          <w:tcPr>
            <w:tcW w:w="1813" w:type="dxa"/>
            <w:tcMar/>
          </w:tcPr>
          <w:p w:rsidR="572F0C67" w:rsidRDefault="572F0C67" w14:paraId="16FE84A9" w14:textId="77777777"/>
        </w:tc>
      </w:tr>
      <w:tr w:rsidR="572F0C67" w:rsidTr="6BE23467" w14:paraId="4A99C1A8" w14:textId="77777777">
        <w:trPr>
          <w:trHeight w:val="1250"/>
        </w:trPr>
        <w:tc>
          <w:tcPr>
            <w:tcW w:w="8990" w:type="dxa"/>
            <w:gridSpan w:val="7"/>
            <w:tcBorders>
              <w:bottom w:val="single" w:color="auto" w:sz="4" w:space="0"/>
            </w:tcBorders>
            <w:tcMar/>
          </w:tcPr>
          <w:p w:rsidR="572F0C67" w:rsidRDefault="572F0C67" w14:paraId="4D996D06" w14:textId="77777777">
            <w:r>
              <w:t>Concluding Remarks:</w:t>
            </w:r>
          </w:p>
        </w:tc>
      </w:tr>
      <w:tr w:rsidR="572F0C67" w:rsidTr="6BE23467" w14:paraId="641078A8" w14:textId="77777777">
        <w:trPr>
          <w:trHeight w:val="890"/>
        </w:trPr>
        <w:tc>
          <w:tcPr>
            <w:tcW w:w="4496" w:type="dxa"/>
            <w:gridSpan w:val="3"/>
            <w:tcMar/>
          </w:tcPr>
          <w:p w:rsidR="572F0C67" w:rsidRDefault="572F0C67" w14:paraId="29AB94F7" w14:textId="77777777">
            <w:r>
              <w:t xml:space="preserve">Testing Team: </w:t>
            </w:r>
          </w:p>
          <w:p w:rsidR="572F0C67" w:rsidRDefault="572F0C67" w14:paraId="4CA6D2F8" w14:textId="77777777">
            <w:r>
              <w:t>Lead: Eder Rodriguez</w:t>
            </w:r>
          </w:p>
          <w:p w:rsidR="572F0C67" w:rsidRDefault="572F0C67" w14:paraId="6E282C40" w14:textId="77777777">
            <w:r>
              <w:t>Jose Gallardo</w:t>
            </w:r>
          </w:p>
          <w:p w:rsidR="572F0C67" w:rsidRDefault="572F0C67" w14:paraId="13279212" w14:textId="77777777">
            <w:r>
              <w:t>Itzel Rivas</w:t>
            </w:r>
          </w:p>
          <w:p w:rsidR="572F0C67" w:rsidRDefault="572F0C67" w14:paraId="3C86CC88" w14:textId="431A714D">
            <w:r>
              <w:t>Gilbert Alvarez</w:t>
            </w:r>
          </w:p>
        </w:tc>
        <w:tc>
          <w:tcPr>
            <w:tcW w:w="4494" w:type="dxa"/>
            <w:gridSpan w:val="4"/>
            <w:tcMar/>
          </w:tcPr>
          <w:p w:rsidR="572F0C67" w:rsidRDefault="572F0C67" w14:paraId="3B84781C" w14:textId="77777777">
            <w:r>
              <w:t>Date Completed:</w:t>
            </w:r>
          </w:p>
          <w:p w:rsidR="572F0C67" w:rsidRDefault="572F0C67" w14:paraId="1CA7C48D" w14:textId="34BE6477">
            <w:r>
              <w:t>TBA</w:t>
            </w:r>
          </w:p>
          <w:p w:rsidR="572F0C67" w:rsidRDefault="572F0C67" w14:paraId="1AEC31BD" w14:textId="44972301"/>
          <w:p w:rsidR="572F0C67" w:rsidRDefault="572F0C67" w14:paraId="6C8E0101" w14:textId="1E2DBBA2"/>
          <w:p w:rsidR="572F0C67" w:rsidRDefault="572F0C67" w14:paraId="3DBF5D96" w14:textId="0C0E4116"/>
        </w:tc>
      </w:tr>
    </w:tbl>
    <w:p w:rsidR="74793B21" w:rsidP="572F0C67" w:rsidRDefault="74793B21" w14:paraId="5F376FDB" w14:textId="5F797D4C">
      <w:pPr>
        <w:pStyle w:val="Heading2"/>
        <w:rPr/>
      </w:pPr>
      <w:r w:rsidR="74793B21">
        <w:rPr/>
        <w:t>Test PD TEST</w:t>
      </w:r>
      <w:r w:rsidR="5E909602">
        <w:rPr/>
        <w:t>5</w:t>
      </w:r>
    </w:p>
    <w:p w:rsidR="572F0C67" w:rsidRDefault="572F0C67" w14:paraId="17FCE8D1" w14:textId="2A92EA2E"/>
    <w:p w:rsidR="74793B21" w:rsidP="572F0C67" w:rsidRDefault="74793B21" w14:paraId="4D447AD2" w14:textId="11187F98">
      <w:pPr>
        <w:spacing w:line="259" w:lineRule="auto"/>
      </w:pPr>
      <w:r w:rsidRPr="572F0C67">
        <w:rPr>
          <w:b/>
          <w:bCs/>
        </w:rPr>
        <w:t xml:space="preserve">Objective: </w:t>
      </w:r>
      <w:r>
        <w:t xml:space="preserve"> To test the process of adding a log entry into a database collection.</w:t>
      </w:r>
    </w:p>
    <w:p w:rsidR="572F0C67" w:rsidRDefault="572F0C67" w14:paraId="43A516E2" w14:textId="6E25FFF0">
      <w:r w:rsidRPr="6BE23467" w:rsidR="74793B21">
        <w:rPr>
          <w:b w:val="1"/>
          <w:bCs w:val="1"/>
        </w:rPr>
        <w:t>Notes:</w:t>
      </w:r>
      <w:r w:rsidR="74793B21">
        <w:rPr/>
        <w:t xml:space="preserve"> </w:t>
      </w:r>
    </w:p>
    <w:p w:rsidR="572F0C67" w:rsidP="6BE23467" w:rsidRDefault="572F0C67" w14:paraId="173CB709" w14:textId="0485C328">
      <w:pPr>
        <w:pStyle w:val="Normal"/>
      </w:pPr>
      <w:r w:rsidR="4709E75E">
        <w:rPr/>
        <w:t>Pre-condition:</w:t>
      </w:r>
    </w:p>
    <w:p w:rsidR="572F0C67" w:rsidRDefault="572F0C67" w14:paraId="6DDB4327" w14:textId="450C7880">
      <w:r w:rsidR="4709E75E">
        <w:rPr/>
        <w:t>MongoDB is connected to the localhost. Also, connection to Splunk and ingestion has occurred.</w:t>
      </w:r>
    </w:p>
    <w:p w:rsidR="572F0C67" w:rsidP="6BE23467" w:rsidRDefault="572F0C67" w14:paraId="308745F9" w14:textId="643A2EA1">
      <w:pPr>
        <w:pStyle w:val="Normal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7"/>
        <w:gridCol w:w="2274"/>
        <w:gridCol w:w="1235"/>
        <w:gridCol w:w="12"/>
        <w:gridCol w:w="508"/>
        <w:gridCol w:w="2161"/>
        <w:gridCol w:w="1813"/>
      </w:tblGrid>
      <w:tr w:rsidR="572F0C67" w:rsidTr="6BE23467" w14:paraId="61BB73C1" w14:textId="77777777">
        <w:trPr>
          <w:trHeight w:val="300"/>
        </w:trPr>
        <w:tc>
          <w:tcPr>
            <w:tcW w:w="4508" w:type="dxa"/>
            <w:gridSpan w:val="4"/>
            <w:tcMar/>
          </w:tcPr>
          <w:p w:rsidR="572F0C67" w:rsidRDefault="572F0C67" w14:paraId="24E5ACA0" w14:textId="58572D58">
            <w:r w:rsidR="572F0C67">
              <w:rPr/>
              <w:t>Test No.: PD TEST</w:t>
            </w:r>
            <w:r w:rsidR="4675A700">
              <w:rPr/>
              <w:t>5</w:t>
            </w:r>
          </w:p>
        </w:tc>
        <w:tc>
          <w:tcPr>
            <w:tcW w:w="4482" w:type="dxa"/>
            <w:gridSpan w:val="3"/>
            <w:tcMar/>
          </w:tcPr>
          <w:p w:rsidR="572F0C67" w:rsidRDefault="572F0C67" w14:paraId="104FEA0C" w14:textId="17FEF20A">
            <w:r>
              <w:t>Current Status: Pending</w:t>
            </w:r>
          </w:p>
        </w:tc>
      </w:tr>
      <w:tr w:rsidR="572F0C67" w:rsidTr="6BE23467" w14:paraId="03E390F7" w14:textId="77777777">
        <w:trPr>
          <w:trHeight w:val="300"/>
        </w:trPr>
        <w:tc>
          <w:tcPr>
            <w:tcW w:w="8990" w:type="dxa"/>
            <w:gridSpan w:val="7"/>
            <w:tcMar/>
          </w:tcPr>
          <w:p w:rsidR="572F0C67" w:rsidRDefault="572F0C67" w14:paraId="546EC64B" w14:textId="4C51244A">
            <w:r w:rsidR="572F0C67">
              <w:rPr/>
              <w:t xml:space="preserve">Test title: </w:t>
            </w:r>
            <w:r w:rsidR="7300E87B">
              <w:rPr/>
              <w:t xml:space="preserve">Return </w:t>
            </w:r>
            <w:r w:rsidR="572F0C67">
              <w:rPr/>
              <w:t>Log Entry</w:t>
            </w:r>
            <w:r w:rsidR="1A2F1E0F">
              <w:rPr/>
              <w:t xml:space="preserve"> from database</w:t>
            </w:r>
            <w:r w:rsidR="572F0C67">
              <w:rPr/>
              <w:t xml:space="preserve"> Collection</w:t>
            </w:r>
          </w:p>
          <w:p w:rsidR="572F0C67" w:rsidRDefault="572F0C67" w14:paraId="4C051E26" w14:textId="77777777"/>
        </w:tc>
      </w:tr>
      <w:tr w:rsidR="572F0C67" w:rsidTr="6BE23467" w14:paraId="58323448" w14:textId="77777777">
        <w:trPr>
          <w:trHeight w:val="1070"/>
        </w:trPr>
        <w:tc>
          <w:tcPr>
            <w:tcW w:w="8990" w:type="dxa"/>
            <w:gridSpan w:val="7"/>
            <w:tcMar/>
          </w:tcPr>
          <w:p w:rsidR="572F0C67" w:rsidRDefault="572F0C67" w14:paraId="12F3BC47" w14:textId="0E7E73A7">
            <w:r w:rsidR="572F0C67">
              <w:rPr/>
              <w:t>Testing approach:</w:t>
            </w:r>
          </w:p>
          <w:p w:rsidR="572F0C67" w:rsidRDefault="572F0C67" w14:paraId="6EC3F38B" w14:textId="4FFD9BD0">
            <w:r w:rsidR="572F0C67">
              <w:rPr/>
              <w:t xml:space="preserve">The test will be conducted using the 4.2.6 version of MongoDB and </w:t>
            </w:r>
            <w:proofErr w:type="spellStart"/>
            <w:r w:rsidR="572F0C67">
              <w:rPr/>
              <w:t>PyMongo</w:t>
            </w:r>
            <w:proofErr w:type="spellEnd"/>
          </w:p>
          <w:p w:rsidR="572F0C67" w:rsidP="6BE23467" w:rsidRDefault="572F0C67" w14:paraId="67B444DA" w14:textId="2182E4FE">
            <w:pPr>
              <w:pStyle w:val="Normal"/>
            </w:pPr>
          </w:p>
        </w:tc>
      </w:tr>
      <w:tr w:rsidR="572F0C67" w:rsidTr="6BE23467" w14:paraId="69E5F965" w14:textId="77777777">
        <w:trPr>
          <w:trHeight w:val="4130"/>
        </w:trPr>
        <w:tc>
          <w:tcPr>
            <w:tcW w:w="987" w:type="dxa"/>
            <w:tcMar/>
          </w:tcPr>
          <w:p w:rsidR="572F0C67" w:rsidRDefault="572F0C67" w14:paraId="5C893B8E" w14:textId="74F9709D">
            <w:r>
              <w:t xml:space="preserve">STEP </w:t>
            </w:r>
          </w:p>
          <w:p w:rsidR="572F0C67" w:rsidRDefault="572F0C67" w14:paraId="36F03B51" w14:textId="74BF17DB">
            <w:r>
              <w:t>1</w:t>
            </w:r>
          </w:p>
        </w:tc>
        <w:tc>
          <w:tcPr>
            <w:tcW w:w="2274" w:type="dxa"/>
            <w:tcMar/>
          </w:tcPr>
          <w:p w:rsidR="572F0C67" w:rsidRDefault="572F0C67" w14:paraId="4994C7AA" w14:textId="77777777">
            <w:r>
              <w:t>OPERATOR ACTION</w:t>
            </w:r>
          </w:p>
          <w:p w:rsidR="572F0C67" w:rsidRDefault="572F0C67" w14:paraId="491D9E34" w14:textId="77777777"/>
          <w:p w:rsidR="572F0C67" w:rsidP="572F0C67" w:rsidRDefault="572F0C67" w14:paraId="37FB54DE" w14:textId="2F2D3ED7">
            <w:pPr>
              <w:spacing w:line="259" w:lineRule="auto"/>
            </w:pPr>
            <w:r w:rsidR="0E3AE0F1">
              <w:rPr/>
              <w:t xml:space="preserve">Click on </w:t>
            </w:r>
            <w:r w:rsidR="4FC8A1BA">
              <w:rPr/>
              <w:t>“</w:t>
            </w:r>
            <w:r w:rsidR="0E3AE0F1">
              <w:rPr/>
              <w:t>Analysis View</w:t>
            </w:r>
            <w:r w:rsidR="621E94C1">
              <w:rPr/>
              <w:t>”</w:t>
            </w:r>
            <w:r w:rsidR="0E3AE0F1">
              <w:rPr/>
              <w:t xml:space="preserve"> tab</w:t>
            </w:r>
          </w:p>
          <w:p w:rsidR="572F0C67" w:rsidP="6BE23467" w:rsidRDefault="572F0C67" w14:paraId="76ECB928" w14:textId="3B663B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755" w:type="dxa"/>
            <w:gridSpan w:val="3"/>
            <w:tcMar/>
          </w:tcPr>
          <w:p w:rsidR="572F0C67" w:rsidRDefault="572F0C67" w14:paraId="17364F1C" w14:textId="77777777">
            <w:r>
              <w:t>PURPOSE</w:t>
            </w:r>
          </w:p>
          <w:p w:rsidR="572F0C67" w:rsidRDefault="572F0C67" w14:paraId="03B7D768" w14:textId="77777777"/>
          <w:p w:rsidR="572F0C67" w:rsidRDefault="572F0C67" w14:paraId="4EDCE44D" w14:textId="73960B17">
            <w:r>
              <w:t>Initial Condition</w:t>
            </w:r>
          </w:p>
        </w:tc>
        <w:tc>
          <w:tcPr>
            <w:tcW w:w="2161" w:type="dxa"/>
            <w:tcMar/>
          </w:tcPr>
          <w:p w:rsidR="572F0C67" w:rsidRDefault="572F0C67" w14:paraId="155BFE28" w14:textId="1DF2699D">
            <w:r w:rsidR="572F0C67">
              <w:rPr/>
              <w:t>EXEPCTED RESULTS</w:t>
            </w:r>
          </w:p>
          <w:p w:rsidR="5BFA4A57" w:rsidP="6BE23467" w:rsidRDefault="5BFA4A57" w14:paraId="05EBCD94" w14:textId="273A2B4F">
            <w:pPr>
              <w:spacing w:line="259" w:lineRule="auto"/>
            </w:pPr>
            <w:r w:rsidR="5BFA4A57">
              <w:rPr/>
              <w:t>Analysis view is displayed.</w:t>
            </w:r>
          </w:p>
          <w:p w:rsidR="6BE23467" w:rsidP="6BE23467" w:rsidRDefault="6BE23467" w14:paraId="3DD26544" w14:textId="205CD569">
            <w:pPr>
              <w:pStyle w:val="Normal"/>
              <w:spacing w:line="259" w:lineRule="auto"/>
            </w:pPr>
          </w:p>
          <w:p w:rsidR="572F0C67" w:rsidP="572F0C67" w:rsidRDefault="572F0C67" w14:paraId="40AF8ACC" w14:textId="77777777">
            <w:pPr>
              <w:spacing w:line="259" w:lineRule="auto"/>
            </w:pPr>
          </w:p>
          <w:p w:rsidR="572F0C67" w:rsidP="572F0C67" w:rsidRDefault="572F0C67" w14:paraId="104D9F8F" w14:textId="5E636171">
            <w:pPr>
              <w:spacing w:line="259" w:lineRule="auto"/>
            </w:pPr>
          </w:p>
          <w:p w:rsidR="572F0C67" w:rsidP="572F0C67" w:rsidRDefault="572F0C67" w14:paraId="22984FB3" w14:textId="71F08ED1">
            <w:pPr>
              <w:spacing w:line="259" w:lineRule="auto"/>
              <w:rPr>
                <w:rFonts w:ascii="Wingdings" w:hAnsi="Wingdings" w:eastAsia="Wingdings" w:cs="Wingdings"/>
              </w:rPr>
            </w:pPr>
          </w:p>
        </w:tc>
        <w:tc>
          <w:tcPr>
            <w:tcW w:w="1813" w:type="dxa"/>
            <w:tcMar/>
          </w:tcPr>
          <w:p w:rsidR="572F0C67" w:rsidRDefault="572F0C67" w14:paraId="7B86CB23" w14:textId="77777777">
            <w:r>
              <w:t>COMMENTS</w:t>
            </w:r>
          </w:p>
          <w:p w:rsidR="572F0C67" w:rsidRDefault="572F0C67" w14:paraId="22800E6C" w14:textId="77777777"/>
          <w:p w:rsidR="572F0C67" w:rsidRDefault="572F0C67" w14:paraId="2DAD7383" w14:textId="266B1E3F"/>
        </w:tc>
      </w:tr>
      <w:tr w:rsidR="572F0C67" w:rsidTr="6BE23467" w14:paraId="450B7709" w14:textId="77777777">
        <w:trPr>
          <w:trHeight w:val="4130"/>
        </w:trPr>
        <w:tc>
          <w:tcPr>
            <w:tcW w:w="987" w:type="dxa"/>
            <w:tcMar/>
          </w:tcPr>
          <w:p w:rsidR="572F0C67" w:rsidRDefault="572F0C67" w14:paraId="49B6948D" w14:textId="3E7E3BDB">
            <w:r>
              <w:t>STEP</w:t>
            </w:r>
          </w:p>
          <w:p w:rsidR="572F0C67" w:rsidRDefault="572F0C67" w14:paraId="7DB3859A" w14:textId="691C31D2">
            <w:r>
              <w:t>2</w:t>
            </w:r>
          </w:p>
        </w:tc>
        <w:tc>
          <w:tcPr>
            <w:tcW w:w="2274" w:type="dxa"/>
            <w:tcMar/>
          </w:tcPr>
          <w:p w:rsidR="572F0C67" w:rsidP="6BE23467" w:rsidRDefault="572F0C67" w14:paraId="260293B5" w14:textId="47195F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F040A2">
              <w:rPr/>
              <w:t xml:space="preserve">Click on </w:t>
            </w:r>
            <w:r w:rsidR="24F0972D">
              <w:rPr/>
              <w:t>“</w:t>
            </w:r>
            <w:r w:rsidR="62F040A2">
              <w:rPr/>
              <w:t>Log Entries</w:t>
            </w:r>
            <w:r w:rsidR="0E6D535E">
              <w:rPr/>
              <w:t>”</w:t>
            </w:r>
            <w:r w:rsidR="62F040A2">
              <w:rPr/>
              <w:t xml:space="preserve"> tab </w:t>
            </w:r>
          </w:p>
        </w:tc>
        <w:tc>
          <w:tcPr>
            <w:tcW w:w="1755" w:type="dxa"/>
            <w:gridSpan w:val="3"/>
            <w:tcMar/>
          </w:tcPr>
          <w:p w:rsidR="572F0C67" w:rsidP="6BE23467" w:rsidRDefault="572F0C67" w14:paraId="1FA70DCD" w14:textId="5DF46E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F040A2">
              <w:rPr/>
              <w:t>Log entries need to be displayed</w:t>
            </w:r>
          </w:p>
        </w:tc>
        <w:tc>
          <w:tcPr>
            <w:tcW w:w="2161" w:type="dxa"/>
            <w:tcMar/>
          </w:tcPr>
          <w:p w:rsidR="572F0C67" w:rsidP="6BE23467" w:rsidRDefault="572F0C67" w14:paraId="1133AB88" w14:textId="424C2E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F040A2">
              <w:rPr/>
              <w:t xml:space="preserve">Log Entries are </w:t>
            </w:r>
            <w:r w:rsidR="62F040A2">
              <w:rPr/>
              <w:t>successfully</w:t>
            </w:r>
            <w:r w:rsidR="62F040A2">
              <w:rPr/>
              <w:t xml:space="preserve"> returned from database collection</w:t>
            </w:r>
          </w:p>
        </w:tc>
        <w:tc>
          <w:tcPr>
            <w:tcW w:w="1813" w:type="dxa"/>
            <w:tcMar/>
          </w:tcPr>
          <w:p w:rsidR="572F0C67" w:rsidRDefault="572F0C67" w14:paraId="73299E58" w14:textId="77777777"/>
        </w:tc>
      </w:tr>
      <w:tr w:rsidR="572F0C67" w:rsidTr="6BE23467" w14:paraId="4DBAFF96" w14:textId="77777777">
        <w:trPr>
          <w:trHeight w:val="1250"/>
        </w:trPr>
        <w:tc>
          <w:tcPr>
            <w:tcW w:w="8990" w:type="dxa"/>
            <w:gridSpan w:val="7"/>
            <w:tcBorders>
              <w:bottom w:val="single" w:color="auto" w:sz="4" w:space="0"/>
            </w:tcBorders>
            <w:tcMar/>
          </w:tcPr>
          <w:p w:rsidR="572F0C67" w:rsidRDefault="572F0C67" w14:paraId="22AD61E6" w14:textId="77777777">
            <w:r>
              <w:t>Concluding Remarks:</w:t>
            </w:r>
          </w:p>
        </w:tc>
      </w:tr>
      <w:tr w:rsidR="572F0C67" w:rsidTr="6BE23467" w14:paraId="3F0C7C9F" w14:textId="77777777">
        <w:trPr>
          <w:trHeight w:val="890"/>
        </w:trPr>
        <w:tc>
          <w:tcPr>
            <w:tcW w:w="4496" w:type="dxa"/>
            <w:gridSpan w:val="3"/>
            <w:tcMar/>
          </w:tcPr>
          <w:p w:rsidR="572F0C67" w:rsidRDefault="572F0C67" w14:paraId="7DCC0949" w14:textId="77777777">
            <w:r>
              <w:t xml:space="preserve">Testing Team: </w:t>
            </w:r>
          </w:p>
          <w:p w:rsidR="572F0C67" w:rsidRDefault="572F0C67" w14:paraId="1A061901" w14:textId="303397F7">
            <w:r w:rsidR="572F0C67">
              <w:rPr/>
              <w:t xml:space="preserve">Lead: </w:t>
            </w:r>
            <w:r w:rsidR="38C81845">
              <w:rPr/>
              <w:t>Itzel</w:t>
            </w:r>
            <w:r w:rsidR="38C81845">
              <w:rPr/>
              <w:t xml:space="preserve"> Rivas</w:t>
            </w:r>
          </w:p>
          <w:p w:rsidR="38C81845" w:rsidP="6BE23467" w:rsidRDefault="38C81845" w14:paraId="690AFECB" w14:textId="261B11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C81845">
              <w:rPr/>
              <w:t>Eder Rodriguez</w:t>
            </w:r>
          </w:p>
          <w:p w:rsidR="572F0C67" w:rsidRDefault="572F0C67" w14:paraId="05F8B0A0" w14:textId="431A714D">
            <w:r>
              <w:t>Gilbert Alvarez</w:t>
            </w:r>
          </w:p>
        </w:tc>
        <w:tc>
          <w:tcPr>
            <w:tcW w:w="4494" w:type="dxa"/>
            <w:gridSpan w:val="4"/>
            <w:tcMar/>
          </w:tcPr>
          <w:p w:rsidR="572F0C67" w:rsidRDefault="572F0C67" w14:paraId="6CC8EA33" w14:textId="77777777">
            <w:r>
              <w:t>Date Completed:</w:t>
            </w:r>
          </w:p>
          <w:p w:rsidR="572F0C67" w:rsidRDefault="572F0C67" w14:paraId="1A753D86" w14:textId="34BE6477">
            <w:r>
              <w:t>TBA</w:t>
            </w:r>
          </w:p>
          <w:p w:rsidR="572F0C67" w:rsidRDefault="572F0C67" w14:paraId="763F912F" w14:textId="44972301"/>
          <w:p w:rsidR="572F0C67" w:rsidRDefault="572F0C67" w14:paraId="6C48B553" w14:textId="1E2DBBA2"/>
          <w:p w:rsidR="572F0C67" w:rsidRDefault="572F0C67" w14:paraId="00D36B3D" w14:textId="0C0E4116"/>
        </w:tc>
      </w:tr>
    </w:tbl>
    <w:p w:rsidR="572F0C67" w:rsidP="572F0C67" w:rsidRDefault="572F0C67" w14:paraId="4640E0F7" w14:textId="6EBCC049"/>
    <w:p w:rsidR="325B1AC5" w:rsidP="6BE23467" w:rsidRDefault="325B1AC5" w14:paraId="62BF566E" w14:textId="1768F495">
      <w:pPr>
        <w:pStyle w:val="Heading2"/>
        <w:rPr/>
      </w:pPr>
      <w:r w:rsidR="325B1AC5">
        <w:rPr/>
        <w:t>Test PC TEST1</w:t>
      </w:r>
    </w:p>
    <w:p w:rsidR="6BE23467" w:rsidRDefault="6BE23467" w14:paraId="725D4719" w14:textId="6EBCC049"/>
    <w:p w:rsidR="325B1AC5" w:rsidRDefault="325B1AC5" w14:paraId="38B7CFA7" w14:textId="2F8C9CDE">
      <w:r w:rsidRPr="6BE23467" w:rsidR="325B1AC5">
        <w:rPr>
          <w:b w:val="1"/>
          <w:bCs w:val="1"/>
        </w:rPr>
        <w:t xml:space="preserve">Objective: </w:t>
      </w:r>
      <w:r w:rsidR="325B1AC5">
        <w:rPr/>
        <w:t>To test the cleansing process of the system</w:t>
      </w:r>
    </w:p>
    <w:p w:rsidR="325B1AC5" w:rsidRDefault="325B1AC5" w14:paraId="0668F8C7" w14:textId="1CACB84E">
      <w:r w:rsidRPr="6BE23467" w:rsidR="325B1AC5">
        <w:rPr>
          <w:b w:val="1"/>
          <w:bCs w:val="1"/>
        </w:rPr>
        <w:t>Notes:</w:t>
      </w:r>
      <w:r w:rsidR="325B1AC5">
        <w:rPr/>
        <w:t xml:space="preserve"> </w:t>
      </w:r>
    </w:p>
    <w:p w:rsidR="325B1AC5" w:rsidP="6BE23467" w:rsidRDefault="325B1AC5" w14:paraId="7B18604C" w14:textId="74AB18BD">
      <w:pPr>
        <w:pStyle w:val="Normal"/>
      </w:pPr>
      <w:r w:rsidR="325B1AC5">
        <w:rPr/>
        <w:t>Pre-Condition: Root Directory has been established and has log files to be cleansed</w:t>
      </w:r>
    </w:p>
    <w:p w:rsidR="6BE23467" w:rsidRDefault="6BE23467" w14:paraId="6B36D4DB" w14:textId="6EBCC049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987"/>
        <w:gridCol w:w="2274"/>
        <w:gridCol w:w="1235"/>
        <w:gridCol w:w="12"/>
        <w:gridCol w:w="508"/>
        <w:gridCol w:w="2161"/>
        <w:gridCol w:w="1813"/>
      </w:tblGrid>
      <w:tr w:rsidR="6BE23467" w:rsidTr="6BE23467" w14:paraId="078B5C53">
        <w:trPr>
          <w:trHeight w:val="300"/>
        </w:trPr>
        <w:tc>
          <w:tcPr>
            <w:tcW w:w="4508" w:type="dxa"/>
            <w:gridSpan w:val="4"/>
            <w:tcMar/>
          </w:tcPr>
          <w:p w:rsidR="6BE23467" w:rsidRDefault="6BE23467" w14:paraId="6A242EE8" w14:textId="705BCD34">
            <w:r w:rsidR="6BE23467">
              <w:rPr/>
              <w:t>Test No.: P</w:t>
            </w:r>
            <w:r w:rsidR="68F5E759">
              <w:rPr/>
              <w:t>C</w:t>
            </w:r>
            <w:r w:rsidR="6BE23467">
              <w:rPr/>
              <w:t xml:space="preserve"> TEST </w:t>
            </w:r>
            <w:r w:rsidR="3952D50B">
              <w:rPr/>
              <w:t>1</w:t>
            </w:r>
          </w:p>
        </w:tc>
        <w:tc>
          <w:tcPr>
            <w:tcW w:w="4482" w:type="dxa"/>
            <w:gridSpan w:val="3"/>
            <w:tcMar/>
          </w:tcPr>
          <w:p w:rsidR="6BE23467" w:rsidRDefault="6BE23467" w14:paraId="70FD6136" w14:textId="5CB5791F">
            <w:r w:rsidR="6BE23467">
              <w:rPr/>
              <w:t>Current Status: P</w:t>
            </w:r>
            <w:r w:rsidR="5AC87F40">
              <w:rPr/>
              <w:t>ending</w:t>
            </w:r>
          </w:p>
        </w:tc>
      </w:tr>
      <w:tr w:rsidR="6BE23467" w:rsidTr="6BE23467" w14:paraId="44EA4D4B">
        <w:trPr>
          <w:trHeight w:val="300"/>
        </w:trPr>
        <w:tc>
          <w:tcPr>
            <w:tcW w:w="8990" w:type="dxa"/>
            <w:gridSpan w:val="7"/>
            <w:tcMar/>
          </w:tcPr>
          <w:p w:rsidR="6BE23467" w:rsidRDefault="6BE23467" w14:paraId="1EA8503D" w14:textId="67583570">
            <w:r w:rsidR="6BE23467">
              <w:rPr/>
              <w:t xml:space="preserve">Test title:  </w:t>
            </w:r>
            <w:r w:rsidR="3B3237C9">
              <w:rPr/>
              <w:t xml:space="preserve">Cleanse </w:t>
            </w:r>
            <w:r w:rsidR="3B3237C9">
              <w:rPr/>
              <w:t>Log</w:t>
            </w:r>
            <w:r w:rsidR="236E5CAE">
              <w:rPr/>
              <w:t xml:space="preserve"> </w:t>
            </w:r>
            <w:r w:rsidR="3B3237C9">
              <w:rPr/>
              <w:t>Files</w:t>
            </w:r>
          </w:p>
          <w:p w:rsidR="6BE23467" w:rsidRDefault="6BE23467" w14:paraId="4657AEAF"/>
        </w:tc>
      </w:tr>
      <w:tr w:rsidR="6BE23467" w:rsidTr="6BE23467" w14:paraId="7202EC83">
        <w:trPr>
          <w:trHeight w:val="1070"/>
        </w:trPr>
        <w:tc>
          <w:tcPr>
            <w:tcW w:w="8990" w:type="dxa"/>
            <w:gridSpan w:val="7"/>
            <w:tcMar/>
          </w:tcPr>
          <w:p w:rsidR="6BE23467" w:rsidRDefault="6BE23467" w14:paraId="573850EE" w14:textId="4A104EDA">
            <w:r w:rsidR="6BE23467">
              <w:rPr/>
              <w:t xml:space="preserve">Testing approach: </w:t>
            </w:r>
          </w:p>
          <w:p w:rsidR="6BE23467" w:rsidRDefault="6BE23467" w14:paraId="5418B618" w14:textId="3D845F18">
            <w:r w:rsidR="6BE23467">
              <w:rPr/>
              <w:t xml:space="preserve">This test will be </w:t>
            </w:r>
            <w:r w:rsidR="6666BFCA">
              <w:rPr/>
              <w:t>focusing on the removal of empty lines from log files</w:t>
            </w:r>
          </w:p>
        </w:tc>
      </w:tr>
      <w:tr w:rsidR="6BE23467" w:rsidTr="6BE23467" w14:paraId="2F9D723A">
        <w:trPr>
          <w:trHeight w:val="4130"/>
        </w:trPr>
        <w:tc>
          <w:tcPr>
            <w:tcW w:w="987" w:type="dxa"/>
            <w:tcMar/>
          </w:tcPr>
          <w:p w:rsidR="6BE23467" w:rsidRDefault="6BE23467" w14:paraId="248EB8E9" w14:textId="74F9709D">
            <w:r w:rsidR="6BE23467">
              <w:rPr/>
              <w:t xml:space="preserve">STEP </w:t>
            </w:r>
          </w:p>
          <w:p w:rsidR="6BE23467" w:rsidRDefault="6BE23467" w14:paraId="05C63EDF" w14:textId="74BF17DB">
            <w:r w:rsidR="6BE23467">
              <w:rPr/>
              <w:t>1</w:t>
            </w:r>
          </w:p>
        </w:tc>
        <w:tc>
          <w:tcPr>
            <w:tcW w:w="2274" w:type="dxa"/>
            <w:tcMar/>
          </w:tcPr>
          <w:p w:rsidR="6BE23467" w:rsidRDefault="6BE23467" w14:paraId="187BFA05">
            <w:r w:rsidR="6BE23467">
              <w:rPr/>
              <w:t>OPERATOR ACTION</w:t>
            </w:r>
          </w:p>
          <w:p w:rsidR="6BE23467" w:rsidRDefault="6BE23467" w14:paraId="15740D29"/>
          <w:p w:rsidR="31CDC373" w:rsidP="6BE23467" w:rsidRDefault="31CDC373" w14:paraId="3235115F" w14:textId="429F96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1CDC373">
              <w:rPr/>
              <w:t>Click File and New project</w:t>
            </w:r>
          </w:p>
          <w:p w:rsidR="6BE23467" w:rsidRDefault="6BE23467" w14:paraId="0D4D9D8D" w14:textId="3FFB5955"/>
        </w:tc>
        <w:tc>
          <w:tcPr>
            <w:tcW w:w="1755" w:type="dxa"/>
            <w:gridSpan w:val="3"/>
            <w:tcMar/>
          </w:tcPr>
          <w:p w:rsidR="6BE23467" w:rsidRDefault="6BE23467" w14:paraId="0C1F9EE1">
            <w:r w:rsidR="6BE23467">
              <w:rPr/>
              <w:t>PURPOSE</w:t>
            </w:r>
          </w:p>
          <w:p w:rsidR="6BE23467" w:rsidRDefault="6BE23467" w14:paraId="0EB6826A"/>
          <w:p w:rsidR="6BE23467" w:rsidRDefault="6BE23467" w14:paraId="0203368A" w14:textId="73960B17">
            <w:r w:rsidR="6BE23467">
              <w:rPr/>
              <w:t>Initial Condition</w:t>
            </w:r>
          </w:p>
        </w:tc>
        <w:tc>
          <w:tcPr>
            <w:tcW w:w="2161" w:type="dxa"/>
            <w:tcMar/>
          </w:tcPr>
          <w:p w:rsidR="6BE23467" w:rsidRDefault="6BE23467" w14:paraId="59F5DFAA" w14:textId="1DF2699D">
            <w:r w:rsidR="6BE23467">
              <w:rPr/>
              <w:t>EXEPCTED RESULTS</w:t>
            </w:r>
          </w:p>
          <w:p w:rsidR="15B9197E" w:rsidP="6BE23467" w:rsidRDefault="15B9197E" w14:paraId="5F8D1754" w14:textId="1E6843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B9197E">
              <w:rPr/>
              <w:t>Project Configuration is displayed</w:t>
            </w:r>
          </w:p>
          <w:p w:rsidR="6BE23467" w:rsidP="6BE23467" w:rsidRDefault="6BE23467" w14:paraId="71378DE7">
            <w:pPr>
              <w:spacing w:line="259" w:lineRule="auto"/>
            </w:pPr>
          </w:p>
          <w:p w:rsidR="6BE23467" w:rsidP="6BE23467" w:rsidRDefault="6BE23467" w14:paraId="13DFF184" w14:textId="5E636171">
            <w:pPr>
              <w:spacing w:line="259" w:lineRule="auto"/>
            </w:pPr>
          </w:p>
          <w:p w:rsidR="6BE23467" w:rsidP="6BE23467" w:rsidRDefault="6BE23467" w14:paraId="4B391E98" w14:textId="71F08ED1">
            <w:pPr>
              <w:spacing w:line="259" w:lineRule="auto"/>
              <w:rPr>
                <w:rFonts w:ascii="Wingdings" w:hAnsi="Wingdings" w:eastAsia="Wingdings" w:cs="Wingdings"/>
              </w:rPr>
            </w:pPr>
          </w:p>
        </w:tc>
        <w:tc>
          <w:tcPr>
            <w:tcW w:w="1813" w:type="dxa"/>
            <w:tcMar/>
          </w:tcPr>
          <w:p w:rsidR="6BE23467" w:rsidRDefault="6BE23467" w14:paraId="6DA00686">
            <w:r w:rsidR="6BE23467">
              <w:rPr/>
              <w:t>COMMENTS</w:t>
            </w:r>
          </w:p>
          <w:p w:rsidR="6BE23467" w:rsidRDefault="6BE23467" w14:paraId="067E839E"/>
          <w:p w:rsidR="6BE23467" w:rsidRDefault="6BE23467" w14:paraId="69C27DAF" w14:textId="266B1E3F"/>
        </w:tc>
      </w:tr>
      <w:tr w:rsidR="6BE23467" w:rsidTr="6BE23467" w14:paraId="0AB15C64">
        <w:trPr>
          <w:trHeight w:val="4130"/>
        </w:trPr>
        <w:tc>
          <w:tcPr>
            <w:tcW w:w="987" w:type="dxa"/>
            <w:tcMar/>
          </w:tcPr>
          <w:p w:rsidR="6BE23467" w:rsidP="6BE23467" w:rsidRDefault="6BE23467" w14:paraId="1A38EFD2" w14:textId="6E68B066">
            <w:pPr>
              <w:pStyle w:val="Normal"/>
            </w:pPr>
            <w:r w:rsidR="6BE23467">
              <w:rPr/>
              <w:t>STEP</w:t>
            </w:r>
          </w:p>
          <w:p w:rsidR="7E198043" w:rsidP="6BE23467" w:rsidRDefault="7E198043" w14:paraId="4B74E95C" w14:textId="7C400615">
            <w:pPr>
              <w:pStyle w:val="Normal"/>
            </w:pPr>
            <w:r w:rsidR="7E198043">
              <w:rPr/>
              <w:t>2</w:t>
            </w:r>
          </w:p>
        </w:tc>
        <w:tc>
          <w:tcPr>
            <w:tcW w:w="2274" w:type="dxa"/>
            <w:tcMar/>
          </w:tcPr>
          <w:p w:rsidR="53769BA9" w:rsidP="6BE23467" w:rsidRDefault="53769BA9" w14:paraId="02F743A0" w14:textId="78DC5A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769BA9">
              <w:rPr/>
              <w:t>In Directory configuration click browse and select “root” from the test folder.</w:t>
            </w:r>
          </w:p>
        </w:tc>
        <w:tc>
          <w:tcPr>
            <w:tcW w:w="1755" w:type="dxa"/>
            <w:gridSpan w:val="3"/>
            <w:tcMar/>
          </w:tcPr>
          <w:p w:rsidR="53769BA9" w:rsidP="6BE23467" w:rsidRDefault="53769BA9" w14:paraId="667AB87F" w14:textId="53B864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769BA9">
              <w:rPr/>
              <w:t>Stores root directory for files</w:t>
            </w:r>
          </w:p>
        </w:tc>
        <w:tc>
          <w:tcPr>
            <w:tcW w:w="2161" w:type="dxa"/>
            <w:tcMar/>
          </w:tcPr>
          <w:p w:rsidR="53769BA9" w:rsidP="6BE23467" w:rsidRDefault="53769BA9" w14:paraId="0F58DA22" w14:textId="6A42A065">
            <w:pPr>
              <w:pStyle w:val="Normal"/>
              <w:spacing w:line="259" w:lineRule="auto"/>
            </w:pPr>
            <w:r w:rsidR="53769BA9">
              <w:rPr/>
              <w:t>Root directory path is displayed in view</w:t>
            </w:r>
          </w:p>
        </w:tc>
        <w:tc>
          <w:tcPr>
            <w:tcW w:w="1813" w:type="dxa"/>
            <w:tcMar/>
          </w:tcPr>
          <w:p w:rsidR="6BE23467" w:rsidP="6BE23467" w:rsidRDefault="6BE23467" w14:paraId="13A95DED" w14:textId="1E0316C8">
            <w:pPr>
              <w:pStyle w:val="Normal"/>
            </w:pPr>
          </w:p>
        </w:tc>
      </w:tr>
      <w:tr w:rsidR="6BE23467" w:rsidTr="6BE23467" w14:paraId="4DCFEAA2">
        <w:trPr>
          <w:trHeight w:val="4130"/>
        </w:trPr>
        <w:tc>
          <w:tcPr>
            <w:tcW w:w="987" w:type="dxa"/>
            <w:tcMar/>
          </w:tcPr>
          <w:p w:rsidR="6BE23467" w:rsidRDefault="6BE23467" w14:paraId="277EDA93" w14:textId="3E7E3BDB">
            <w:r w:rsidR="6BE23467">
              <w:rPr/>
              <w:t>STEP</w:t>
            </w:r>
          </w:p>
          <w:p w:rsidR="713069DA" w:rsidRDefault="713069DA" w14:paraId="0355E84F" w14:textId="7B553F34">
            <w:r w:rsidR="713069DA">
              <w:rPr/>
              <w:t>3</w:t>
            </w:r>
          </w:p>
        </w:tc>
        <w:tc>
          <w:tcPr>
            <w:tcW w:w="2274" w:type="dxa"/>
            <w:tcMar/>
          </w:tcPr>
          <w:p w:rsidR="713069DA" w:rsidP="6BE23467" w:rsidRDefault="713069DA" w14:paraId="48BC58A9" w14:textId="5FFB40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3069DA">
              <w:rPr/>
              <w:t>Click on start new project</w:t>
            </w:r>
          </w:p>
        </w:tc>
        <w:tc>
          <w:tcPr>
            <w:tcW w:w="1755" w:type="dxa"/>
            <w:gridSpan w:val="3"/>
            <w:tcMar/>
          </w:tcPr>
          <w:p w:rsidR="713069DA" w:rsidP="6BE23467" w:rsidRDefault="713069DA" w14:paraId="6C5ADE33" w14:textId="084279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3069DA">
              <w:rPr/>
              <w:t>Begins the cleansing process</w:t>
            </w:r>
          </w:p>
        </w:tc>
        <w:tc>
          <w:tcPr>
            <w:tcW w:w="2161" w:type="dxa"/>
            <w:tcMar/>
          </w:tcPr>
          <w:p w:rsidR="713069DA" w:rsidP="6BE23467" w:rsidRDefault="713069DA" w14:paraId="1339F005" w14:textId="039107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3069DA">
              <w:rPr/>
              <w:t>Log Processing View is displayed</w:t>
            </w:r>
          </w:p>
        </w:tc>
        <w:tc>
          <w:tcPr>
            <w:tcW w:w="1813" w:type="dxa"/>
            <w:tcMar/>
          </w:tcPr>
          <w:p w:rsidR="6BE23467" w:rsidRDefault="6BE23467" w14:paraId="76270EF5"/>
        </w:tc>
      </w:tr>
      <w:tr w:rsidR="6BE23467" w:rsidTr="6BE23467" w14:paraId="09997A1E">
        <w:trPr>
          <w:trHeight w:val="4130"/>
        </w:trPr>
        <w:tc>
          <w:tcPr>
            <w:tcW w:w="987" w:type="dxa"/>
            <w:tcMar/>
          </w:tcPr>
          <w:p w:rsidR="6BE23467" w:rsidRDefault="6BE23467" w14:paraId="038F18F9" w14:textId="23D85828">
            <w:r w:rsidR="6BE23467">
              <w:rPr/>
              <w:t>STEP</w:t>
            </w:r>
          </w:p>
          <w:p w:rsidR="3303CF17" w:rsidRDefault="3303CF17" w14:paraId="64CA4CD3" w14:textId="4196C693">
            <w:r w:rsidR="3303CF17">
              <w:rPr/>
              <w:t>4</w:t>
            </w:r>
          </w:p>
        </w:tc>
        <w:tc>
          <w:tcPr>
            <w:tcW w:w="2274" w:type="dxa"/>
            <w:tcMar/>
          </w:tcPr>
          <w:p w:rsidR="3303CF17" w:rsidP="6BE23467" w:rsidRDefault="3303CF17" w14:paraId="483C08DA" w14:textId="7D4755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03CF17">
              <w:rPr/>
              <w:t>View cleansing status of log files</w:t>
            </w:r>
          </w:p>
        </w:tc>
        <w:tc>
          <w:tcPr>
            <w:tcW w:w="1755" w:type="dxa"/>
            <w:gridSpan w:val="3"/>
            <w:tcMar/>
          </w:tcPr>
          <w:p w:rsidR="6BE23467" w:rsidP="6BE23467" w:rsidRDefault="6BE23467" w14:paraId="2A16B7B7" w14:textId="16088791">
            <w:pPr>
              <w:spacing w:line="259" w:lineRule="auto"/>
            </w:pPr>
            <w:r w:rsidR="6BE23467">
              <w:rPr/>
              <w:t xml:space="preserve">Displays whether a log file has been </w:t>
            </w:r>
            <w:r w:rsidR="558BA201">
              <w:rPr/>
              <w:t>cleansed</w:t>
            </w:r>
          </w:p>
        </w:tc>
        <w:tc>
          <w:tcPr>
            <w:tcW w:w="2161" w:type="dxa"/>
            <w:tcMar/>
          </w:tcPr>
          <w:p w:rsidR="6BE23467" w:rsidP="6BE23467" w:rsidRDefault="6BE23467" w14:paraId="71B6AC7A" w14:textId="22F5767F">
            <w:pPr>
              <w:spacing w:line="259" w:lineRule="auto"/>
            </w:pPr>
            <w:r w:rsidR="6BE23467">
              <w:rPr/>
              <w:t xml:space="preserve">Green Checkmark next to file that has been </w:t>
            </w:r>
            <w:r w:rsidR="19121DDD">
              <w:rPr/>
              <w:t>cleansed</w:t>
            </w:r>
          </w:p>
        </w:tc>
        <w:tc>
          <w:tcPr>
            <w:tcW w:w="1813" w:type="dxa"/>
            <w:tcMar/>
          </w:tcPr>
          <w:p w:rsidR="6BE23467" w:rsidRDefault="6BE23467" w14:paraId="089F1A45" w14:textId="615EAEAD"/>
        </w:tc>
      </w:tr>
      <w:tr w:rsidR="6BE23467" w:rsidTr="6BE23467" w14:paraId="3D24671B">
        <w:trPr>
          <w:trHeight w:val="1250"/>
        </w:trPr>
        <w:tc>
          <w:tcPr>
            <w:tcW w:w="8990" w:type="dxa"/>
            <w:gridSpan w:val="7"/>
            <w:tcBorders>
              <w:bottom w:val="single" w:color="auto" w:sz="4"/>
            </w:tcBorders>
            <w:tcMar/>
          </w:tcPr>
          <w:p w:rsidR="6BE23467" w:rsidRDefault="6BE23467" w14:paraId="4BD51456">
            <w:r w:rsidR="6BE23467">
              <w:rPr/>
              <w:t>Concluding Remarks:</w:t>
            </w:r>
          </w:p>
        </w:tc>
      </w:tr>
      <w:tr w:rsidR="6BE23467" w:rsidTr="6BE23467" w14:paraId="4B0FEA9C">
        <w:trPr>
          <w:trHeight w:val="890"/>
        </w:trPr>
        <w:tc>
          <w:tcPr>
            <w:tcW w:w="4496" w:type="dxa"/>
            <w:gridSpan w:val="3"/>
            <w:tcMar/>
          </w:tcPr>
          <w:p w:rsidR="6BE23467" w:rsidRDefault="6BE23467" w14:paraId="080EC9DA">
            <w:r w:rsidR="6BE23467">
              <w:rPr/>
              <w:t xml:space="preserve">Testing Team: </w:t>
            </w:r>
          </w:p>
          <w:p w:rsidR="6BE23467" w:rsidRDefault="6BE23467" w14:paraId="14020318" w14:textId="1A610D41">
            <w:r w:rsidR="6BE23467">
              <w:rPr/>
              <w:t xml:space="preserve">Lead: </w:t>
            </w:r>
            <w:r w:rsidR="5790DF34">
              <w:rPr/>
              <w:t>Jose Gallardo</w:t>
            </w:r>
          </w:p>
          <w:p w:rsidR="6BE23467" w:rsidRDefault="6BE23467" w14:paraId="150DB6B6" w14:textId="431A714D">
            <w:r w:rsidR="6BE23467">
              <w:rPr/>
              <w:t>Gilbert Alvarez</w:t>
            </w:r>
          </w:p>
        </w:tc>
        <w:tc>
          <w:tcPr>
            <w:tcW w:w="4494" w:type="dxa"/>
            <w:gridSpan w:val="4"/>
            <w:tcMar/>
          </w:tcPr>
          <w:p w:rsidR="6BE23467" w:rsidRDefault="6BE23467" w14:paraId="7B9E25EF">
            <w:r w:rsidR="6BE23467">
              <w:rPr/>
              <w:t>Date Completed:</w:t>
            </w:r>
          </w:p>
          <w:p w:rsidR="0C8A7C9D" w:rsidP="6BE23467" w:rsidRDefault="0C8A7C9D" w14:paraId="798691BF" w14:textId="56E35F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8A7C9D">
              <w:rPr/>
              <w:t>TBD</w:t>
            </w:r>
          </w:p>
          <w:p w:rsidR="6BE23467" w:rsidRDefault="6BE23467" w14:paraId="2A91FE52" w14:textId="44972301"/>
          <w:p w:rsidR="6BE23467" w:rsidRDefault="6BE23467" w14:paraId="3DAA779C" w14:textId="1E2DBBA2"/>
          <w:p w:rsidR="6BE23467" w:rsidRDefault="6BE23467" w14:paraId="05F7510E" w14:textId="0C0E4116"/>
        </w:tc>
      </w:tr>
    </w:tbl>
    <w:p w:rsidR="6BE23467" w:rsidP="6BE23467" w:rsidRDefault="6BE23467" w14:paraId="62784080" w14:textId="6EBCC049">
      <w:pPr>
        <w:pStyle w:val="Normal"/>
      </w:pPr>
    </w:p>
    <w:p w:rsidRPr="00C8753A" w:rsidR="00E47986" w:rsidP="00E47986" w:rsidRDefault="5BC2BB81" w14:paraId="4911B3BC" w14:textId="405DB7DA">
      <w:pPr>
        <w:pStyle w:val="Heading1"/>
        <w:pageBreakBefore w:val="0"/>
      </w:pPr>
      <w:bookmarkStart w:name="_Toc21505006" w:id="38"/>
      <w:bookmarkStart w:name="_Toc227033594" w:id="39"/>
      <w:bookmarkStart w:name="_Toc38998564" w:id="40"/>
      <w:r>
        <w:t>User Interface Testing</w:t>
      </w:r>
      <w:bookmarkEnd w:id="38"/>
      <w:bookmarkEnd w:id="39"/>
      <w:bookmarkEnd w:id="40"/>
      <w:r w:rsidR="176DD527">
        <w:t xml:space="preserve"> </w:t>
      </w:r>
    </w:p>
    <w:p w:rsidR="00E76AF0" w:rsidP="6BE23467" w:rsidRDefault="00E76AF0" w14:paraId="6A92D978" w14:textId="491D51A3">
      <w:pPr>
        <w:pStyle w:val="Normal"/>
      </w:pPr>
    </w:p>
    <w:p w:rsidR="000D4ECB" w:rsidP="00E47986" w:rsidRDefault="000D4ECB" w14:paraId="0EDF7243" w14:textId="1A5BEEE5">
      <w:pPr>
        <w:rPr>
          <w:b/>
          <w:bCs/>
          <w:sz w:val="24"/>
          <w:szCs w:val="24"/>
        </w:rPr>
      </w:pPr>
      <w:r w:rsidRPr="0013039E">
        <w:rPr>
          <w:b/>
          <w:bCs/>
          <w:sz w:val="24"/>
          <w:szCs w:val="24"/>
        </w:rPr>
        <w:t>(</w:t>
      </w:r>
      <w:r w:rsidRPr="0013039E" w:rsidR="0013039E">
        <w:rPr>
          <w:b/>
          <w:bCs/>
          <w:sz w:val="24"/>
          <w:szCs w:val="24"/>
        </w:rPr>
        <w:t>Reference</w:t>
      </w:r>
      <w:r w:rsidR="0013039E">
        <w:rPr>
          <w:b/>
          <w:bCs/>
          <w:sz w:val="24"/>
          <w:szCs w:val="24"/>
        </w:rPr>
        <w:t>s</w:t>
      </w:r>
      <w:r w:rsidRPr="0013039E" w:rsidR="0013039E">
        <w:rPr>
          <w:b/>
          <w:bCs/>
          <w:sz w:val="24"/>
          <w:szCs w:val="24"/>
        </w:rPr>
        <w:t xml:space="preserve"> screenshots found in Appendix under </w:t>
      </w:r>
      <w:r w:rsidR="00351686">
        <w:rPr>
          <w:b/>
          <w:bCs/>
          <w:sz w:val="24"/>
          <w:szCs w:val="24"/>
        </w:rPr>
        <w:t>“</w:t>
      </w:r>
      <w:r w:rsidRPr="0013039E" w:rsidR="0013039E">
        <w:rPr>
          <w:b/>
          <w:bCs/>
          <w:sz w:val="24"/>
          <w:szCs w:val="24"/>
        </w:rPr>
        <w:t>Section 4</w:t>
      </w:r>
      <w:r w:rsidR="00351686">
        <w:rPr>
          <w:b/>
          <w:bCs/>
          <w:sz w:val="24"/>
          <w:szCs w:val="24"/>
        </w:rPr>
        <w:t>”</w:t>
      </w:r>
      <w:r w:rsidRPr="0013039E" w:rsidR="0013039E">
        <w:rPr>
          <w:b/>
          <w:bCs/>
          <w:sz w:val="24"/>
          <w:szCs w:val="24"/>
        </w:rPr>
        <w:t>)</w:t>
      </w:r>
    </w:p>
    <w:p w:rsidRPr="0013039E" w:rsidR="0013039E" w:rsidP="00E47986" w:rsidRDefault="0013039E" w14:paraId="5F0600BD" w14:textId="1A5BEEE5">
      <w:pPr>
        <w:rPr>
          <w:b/>
          <w:bCs/>
          <w:sz w:val="24"/>
          <w:szCs w:val="24"/>
        </w:rPr>
      </w:pPr>
    </w:p>
    <w:p w:rsidR="00E47986" w:rsidP="6BE23467" w:rsidRDefault="00376D30" w14:paraId="767E4543" w14:textId="2227119E">
      <w:pPr>
        <w:rPr>
          <w:sz w:val="22"/>
          <w:szCs w:val="22"/>
        </w:rPr>
      </w:pPr>
      <w:r w:rsidRPr="6BE23467" w:rsidR="00376D30">
        <w:rPr>
          <w:sz w:val="22"/>
          <w:szCs w:val="22"/>
        </w:rPr>
        <w:t xml:space="preserve">1) </w:t>
      </w:r>
      <w:r w:rsidRPr="6BE23467" w:rsidR="006D4B27">
        <w:rPr>
          <w:sz w:val="22"/>
          <w:szCs w:val="22"/>
        </w:rPr>
        <w:t>C</w:t>
      </w:r>
      <w:r w:rsidRPr="6BE23467" w:rsidR="00B64419">
        <w:rPr>
          <w:sz w:val="22"/>
          <w:szCs w:val="22"/>
        </w:rPr>
        <w:t xml:space="preserve">reation of a new project starts </w:t>
      </w:r>
      <w:r w:rsidRPr="6BE23467" w:rsidR="00F75E81">
        <w:rPr>
          <w:sz w:val="22"/>
          <w:szCs w:val="22"/>
        </w:rPr>
        <w:t>by clicking the file item on the menu bar</w:t>
      </w:r>
      <w:r w:rsidRPr="6BE23467" w:rsidR="008C3752">
        <w:rPr>
          <w:sz w:val="22"/>
          <w:szCs w:val="22"/>
        </w:rPr>
        <w:t xml:space="preserve"> (</w:t>
      </w:r>
      <w:r w:rsidRPr="6BE23467" w:rsidR="008C3752">
        <w:rPr>
          <w:i w:val="1"/>
          <w:iCs w:val="1"/>
          <w:sz w:val="22"/>
          <w:szCs w:val="22"/>
        </w:rPr>
        <w:t>UI figure 1.0</w:t>
      </w:r>
      <w:r w:rsidRPr="6BE23467" w:rsidR="008C3752">
        <w:rPr>
          <w:sz w:val="22"/>
          <w:szCs w:val="22"/>
        </w:rPr>
        <w:t>).</w:t>
      </w:r>
    </w:p>
    <w:p w:rsidR="00A64700" w:rsidP="6BE23467" w:rsidRDefault="00A64700" w14:paraId="0584BDBB" w14:textId="77777777">
      <w:pPr>
        <w:rPr>
          <w:sz w:val="22"/>
          <w:szCs w:val="22"/>
        </w:rPr>
      </w:pPr>
    </w:p>
    <w:p w:rsidR="00A64700" w:rsidP="6BE23467" w:rsidRDefault="00A64700" w14:paraId="5D417AC1" w14:textId="7D0C128D">
      <w:pPr>
        <w:rPr>
          <w:sz w:val="22"/>
          <w:szCs w:val="22"/>
        </w:rPr>
      </w:pPr>
      <w:r w:rsidRPr="6BE23467" w:rsidR="00A64700">
        <w:rPr>
          <w:sz w:val="22"/>
          <w:szCs w:val="22"/>
        </w:rPr>
        <w:t xml:space="preserve">2) </w:t>
      </w:r>
      <w:r w:rsidR="00E416BC">
        <w:softHyphen/>
      </w:r>
      <w:r w:rsidRPr="6BE23467" w:rsidR="004660E7">
        <w:rPr>
          <w:sz w:val="22"/>
          <w:szCs w:val="22"/>
        </w:rPr>
        <w:t xml:space="preserve">New project Opens up a dialog </w:t>
      </w:r>
      <w:r w:rsidRPr="6BE23467" w:rsidR="00EA4452">
        <w:rPr>
          <w:sz w:val="22"/>
          <w:szCs w:val="22"/>
        </w:rPr>
        <w:t>box</w:t>
      </w:r>
      <w:r w:rsidRPr="6BE23467" w:rsidR="00E75873">
        <w:rPr>
          <w:sz w:val="22"/>
          <w:szCs w:val="22"/>
        </w:rPr>
        <w:t xml:space="preserve"> that will allow the user to enter </w:t>
      </w:r>
      <w:r w:rsidRPr="6BE23467" w:rsidR="00980BF1">
        <w:rPr>
          <w:sz w:val="22"/>
          <w:szCs w:val="22"/>
        </w:rPr>
        <w:t>information needed for</w:t>
      </w:r>
    </w:p>
    <w:p w:rsidR="00980BF1" w:rsidP="6BE23467" w:rsidRDefault="00980BF1" w14:paraId="0DC2BF9F" w14:textId="65F1594D">
      <w:pPr>
        <w:ind w:left="720"/>
        <w:rPr>
          <w:sz w:val="22"/>
          <w:szCs w:val="22"/>
        </w:rPr>
      </w:pPr>
      <w:r w:rsidRPr="6BE23467" w:rsidR="00980BF1">
        <w:rPr>
          <w:sz w:val="22"/>
          <w:szCs w:val="22"/>
        </w:rPr>
        <w:t>a)</w:t>
      </w:r>
      <w:r w:rsidRPr="6BE23467" w:rsidR="00766651">
        <w:rPr>
          <w:sz w:val="22"/>
          <w:szCs w:val="22"/>
        </w:rPr>
        <w:t xml:space="preserve"> </w:t>
      </w:r>
      <w:r w:rsidRPr="6BE23467" w:rsidR="00980BF1">
        <w:rPr>
          <w:sz w:val="22"/>
          <w:szCs w:val="22"/>
        </w:rPr>
        <w:t xml:space="preserve">Team </w:t>
      </w:r>
      <w:r w:rsidRPr="6BE23467" w:rsidR="00092DDF">
        <w:rPr>
          <w:sz w:val="22"/>
          <w:szCs w:val="22"/>
        </w:rPr>
        <w:t>Configuration</w:t>
      </w:r>
      <w:r w:rsidRPr="6BE23467" w:rsidR="003123AA">
        <w:rPr>
          <w:sz w:val="22"/>
          <w:szCs w:val="22"/>
        </w:rPr>
        <w:t xml:space="preserve">: </w:t>
      </w:r>
      <w:r w:rsidRPr="6BE23467" w:rsidR="0013039E">
        <w:rPr>
          <w:sz w:val="22"/>
          <w:szCs w:val="22"/>
        </w:rPr>
        <w:t>There is a label at the top of the view to notify the user they are on the dialog to enter data for the Team Configur</w:t>
      </w:r>
      <w:r w:rsidRPr="6BE23467" w:rsidR="00D721B8">
        <w:rPr>
          <w:sz w:val="22"/>
          <w:szCs w:val="22"/>
        </w:rPr>
        <w:t>ation. (</w:t>
      </w:r>
      <w:r w:rsidRPr="6BE23467" w:rsidR="00D721B8">
        <w:rPr>
          <w:i w:val="1"/>
          <w:iCs w:val="1"/>
          <w:sz w:val="22"/>
          <w:szCs w:val="22"/>
        </w:rPr>
        <w:t>UI figure 1.2</w:t>
      </w:r>
      <w:r w:rsidRPr="6BE23467" w:rsidR="00D721B8">
        <w:rPr>
          <w:sz w:val="22"/>
          <w:szCs w:val="22"/>
        </w:rPr>
        <w:t>)</w:t>
      </w:r>
    </w:p>
    <w:p w:rsidRPr="00485197" w:rsidR="00766651" w:rsidP="6BE23467" w:rsidRDefault="00766651" w14:paraId="270C623B" w14:textId="3D9EA72C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6BE23467" w:rsidR="00766651">
        <w:rPr>
          <w:rFonts w:ascii="Times New Roman" w:hAnsi="Times New Roman"/>
          <w:sz w:val="22"/>
          <w:szCs w:val="22"/>
        </w:rPr>
        <w:t>Radial button for a user to select if they are the lead analyst.</w:t>
      </w:r>
    </w:p>
    <w:p w:rsidR="00766651" w:rsidP="6BE23467" w:rsidRDefault="00AF6B1B" w14:paraId="048791B7" w14:textId="31725EFC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6BE23467" w:rsidR="00AF6B1B">
        <w:rPr>
          <w:rFonts w:ascii="Times New Roman" w:hAnsi="Times New Roman"/>
          <w:sz w:val="22"/>
          <w:szCs w:val="22"/>
        </w:rPr>
        <w:t xml:space="preserve">Input field with a label marked </w:t>
      </w:r>
      <w:r w:rsidRPr="6BE23467" w:rsidR="00751478">
        <w:rPr>
          <w:rFonts w:ascii="Times New Roman" w:hAnsi="Times New Roman"/>
          <w:sz w:val="22"/>
          <w:szCs w:val="22"/>
        </w:rPr>
        <w:t>Lead IP address for the lead analyst to enter their IP address.</w:t>
      </w:r>
      <w:r w:rsidRPr="6BE23467" w:rsidR="00AF6B1B">
        <w:rPr>
          <w:rFonts w:ascii="Times New Roman" w:hAnsi="Times New Roman"/>
          <w:sz w:val="22"/>
          <w:szCs w:val="22"/>
        </w:rPr>
        <w:t xml:space="preserve"> </w:t>
      </w:r>
    </w:p>
    <w:p w:rsidR="00485197" w:rsidP="6BE23467" w:rsidRDefault="00D50D3B" w14:paraId="742D5CDF" w14:textId="3255EDE7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6BE23467" w:rsidR="00D50D3B">
        <w:rPr>
          <w:rFonts w:ascii="Times New Roman" w:hAnsi="Times New Roman"/>
          <w:sz w:val="22"/>
          <w:szCs w:val="22"/>
        </w:rPr>
        <w:t xml:space="preserve">Field </w:t>
      </w:r>
      <w:r w:rsidRPr="6BE23467" w:rsidR="004315A8">
        <w:rPr>
          <w:rFonts w:ascii="Times New Roman" w:hAnsi="Times New Roman"/>
          <w:sz w:val="22"/>
          <w:szCs w:val="22"/>
        </w:rPr>
        <w:t xml:space="preserve">listing </w:t>
      </w:r>
      <w:r w:rsidRPr="6BE23467" w:rsidR="00C71775">
        <w:rPr>
          <w:rFonts w:ascii="Times New Roman" w:hAnsi="Times New Roman"/>
          <w:sz w:val="22"/>
          <w:szCs w:val="22"/>
        </w:rPr>
        <w:t xml:space="preserve">all machines connected to the host. </w:t>
      </w:r>
    </w:p>
    <w:p w:rsidR="00C71775" w:rsidP="6BE23467" w:rsidRDefault="0009084F" w14:paraId="4B970148" w14:textId="5E73ED0A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6BE23467" w:rsidR="0009084F">
        <w:rPr>
          <w:rFonts w:ascii="Times New Roman" w:hAnsi="Times New Roman"/>
          <w:sz w:val="22"/>
          <w:szCs w:val="22"/>
        </w:rPr>
        <w:t>For analysts that are not the lead</w:t>
      </w:r>
      <w:r w:rsidRPr="6BE23467" w:rsidR="00B24DF2">
        <w:rPr>
          <w:rFonts w:ascii="Times New Roman" w:hAnsi="Times New Roman"/>
          <w:sz w:val="22"/>
          <w:szCs w:val="22"/>
        </w:rPr>
        <w:t xml:space="preserve">, </w:t>
      </w:r>
      <w:r w:rsidRPr="6BE23467" w:rsidR="00E90739">
        <w:rPr>
          <w:rFonts w:ascii="Times New Roman" w:hAnsi="Times New Roman"/>
          <w:sz w:val="22"/>
          <w:szCs w:val="22"/>
        </w:rPr>
        <w:t xml:space="preserve">input for the Lead IP address is needed for them to connect to the host machine. </w:t>
      </w:r>
    </w:p>
    <w:p w:rsidR="00E90739" w:rsidP="6BE23467" w:rsidRDefault="00E90739" w14:paraId="258BBAF9" w14:textId="14D00393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6BE23467" w:rsidR="00E90739">
        <w:rPr>
          <w:rFonts w:ascii="Times New Roman" w:hAnsi="Times New Roman"/>
          <w:sz w:val="22"/>
          <w:szCs w:val="22"/>
        </w:rPr>
        <w:t xml:space="preserve">A “Connect” button allows users to </w:t>
      </w:r>
      <w:r w:rsidRPr="6BE23467" w:rsidR="00421C0B">
        <w:rPr>
          <w:rFonts w:ascii="Times New Roman" w:hAnsi="Times New Roman"/>
          <w:sz w:val="22"/>
          <w:szCs w:val="22"/>
        </w:rPr>
        <w:t xml:space="preserve">connect to the hosts machine </w:t>
      </w:r>
      <w:r w:rsidRPr="6BE23467" w:rsidR="00EA11DC">
        <w:rPr>
          <w:rFonts w:ascii="Times New Roman" w:hAnsi="Times New Roman"/>
          <w:sz w:val="22"/>
          <w:szCs w:val="22"/>
        </w:rPr>
        <w:t>and</w:t>
      </w:r>
      <w:r w:rsidRPr="6BE23467" w:rsidR="00FC771C">
        <w:rPr>
          <w:rFonts w:ascii="Times New Roman" w:hAnsi="Times New Roman"/>
          <w:sz w:val="22"/>
          <w:szCs w:val="22"/>
        </w:rPr>
        <w:t xml:space="preserve"> </w:t>
      </w:r>
      <w:r w:rsidRPr="6BE23467" w:rsidR="00092DDF">
        <w:rPr>
          <w:rFonts w:ascii="Times New Roman" w:hAnsi="Times New Roman"/>
          <w:sz w:val="22"/>
          <w:szCs w:val="22"/>
        </w:rPr>
        <w:t xml:space="preserve">assures user that they have connected to the hosts machine. </w:t>
      </w:r>
    </w:p>
    <w:p w:rsidR="00092DDF" w:rsidP="6BE23467" w:rsidRDefault="00092DDF" w14:paraId="482A714B" w14:textId="79C8F4DA">
      <w:pPr>
        <w:ind w:left="720"/>
        <w:rPr>
          <w:sz w:val="22"/>
          <w:szCs w:val="22"/>
        </w:rPr>
      </w:pPr>
      <w:r w:rsidRPr="6BE23467" w:rsidR="00092DDF">
        <w:rPr>
          <w:sz w:val="22"/>
          <w:szCs w:val="22"/>
        </w:rPr>
        <w:t>b)</w:t>
      </w:r>
      <w:r w:rsidRPr="6BE23467" w:rsidR="0085525C">
        <w:rPr>
          <w:sz w:val="22"/>
          <w:szCs w:val="22"/>
        </w:rPr>
        <w:t xml:space="preserve"> Event Configuration: </w:t>
      </w:r>
      <w:r w:rsidRPr="6BE23467" w:rsidR="00A535EB">
        <w:rPr>
          <w:sz w:val="22"/>
          <w:szCs w:val="22"/>
        </w:rPr>
        <w:t>There is a l</w:t>
      </w:r>
      <w:r w:rsidRPr="6BE23467" w:rsidR="00D70C1B">
        <w:rPr>
          <w:sz w:val="22"/>
          <w:szCs w:val="22"/>
        </w:rPr>
        <w:t xml:space="preserve">abel at the top of the view to notify the user they are </w:t>
      </w:r>
      <w:r w:rsidRPr="6BE23467" w:rsidR="00A535EB">
        <w:rPr>
          <w:sz w:val="22"/>
          <w:szCs w:val="22"/>
        </w:rPr>
        <w:t xml:space="preserve">on the dialog to enter data for the Event Configuration. </w:t>
      </w:r>
      <w:r w:rsidRPr="6BE23467" w:rsidR="00D721B8">
        <w:rPr>
          <w:sz w:val="22"/>
          <w:szCs w:val="22"/>
        </w:rPr>
        <w:t>(</w:t>
      </w:r>
      <w:r w:rsidRPr="6BE23467" w:rsidR="00D721B8">
        <w:rPr>
          <w:i w:val="1"/>
          <w:iCs w:val="1"/>
          <w:sz w:val="22"/>
          <w:szCs w:val="22"/>
        </w:rPr>
        <w:t>UI figure 1.</w:t>
      </w:r>
      <w:r w:rsidRPr="6BE23467" w:rsidR="00586708">
        <w:rPr>
          <w:i w:val="1"/>
          <w:iCs w:val="1"/>
          <w:sz w:val="22"/>
          <w:szCs w:val="22"/>
        </w:rPr>
        <w:t>1</w:t>
      </w:r>
      <w:r w:rsidRPr="6BE23467" w:rsidR="00D721B8">
        <w:rPr>
          <w:sz w:val="22"/>
          <w:szCs w:val="22"/>
        </w:rPr>
        <w:t>)</w:t>
      </w:r>
    </w:p>
    <w:p w:rsidRPr="002843D9" w:rsidR="0085525C" w:rsidP="6BE23467" w:rsidRDefault="00AD0950" w14:paraId="40F2BAE8" w14:textId="6F8CFAC5">
      <w:pPr>
        <w:pStyle w:val="ListParagraph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6BE23467" w:rsidR="00AD0950">
        <w:rPr>
          <w:rFonts w:ascii="Times New Roman" w:hAnsi="Times New Roman"/>
          <w:sz w:val="22"/>
          <w:szCs w:val="22"/>
        </w:rPr>
        <w:t xml:space="preserve">Input fields </w:t>
      </w:r>
      <w:r w:rsidRPr="6BE23467" w:rsidR="00ED5D93">
        <w:rPr>
          <w:rFonts w:ascii="Times New Roman" w:hAnsi="Times New Roman"/>
          <w:sz w:val="22"/>
          <w:szCs w:val="22"/>
        </w:rPr>
        <w:t>with appropriate labels next to them to</w:t>
      </w:r>
      <w:r w:rsidRPr="6BE23467" w:rsidR="001864C8">
        <w:rPr>
          <w:rFonts w:ascii="Times New Roman" w:hAnsi="Times New Roman"/>
          <w:sz w:val="22"/>
          <w:szCs w:val="22"/>
        </w:rPr>
        <w:t xml:space="preserve"> notify the user the user the</w:t>
      </w:r>
      <w:r w:rsidRPr="6BE23467" w:rsidR="00F561A2">
        <w:rPr>
          <w:rFonts w:ascii="Times New Roman" w:hAnsi="Times New Roman"/>
          <w:sz w:val="22"/>
          <w:szCs w:val="22"/>
        </w:rPr>
        <w:t xml:space="preserve"> type of data they should input. This includes </w:t>
      </w:r>
      <w:r w:rsidRPr="6BE23467" w:rsidR="00C7232D">
        <w:rPr>
          <w:rFonts w:ascii="Times New Roman" w:hAnsi="Times New Roman"/>
          <w:sz w:val="22"/>
          <w:szCs w:val="22"/>
        </w:rPr>
        <w:t xml:space="preserve">the Event name, </w:t>
      </w:r>
      <w:r w:rsidRPr="6BE23467" w:rsidR="00845758">
        <w:rPr>
          <w:rFonts w:ascii="Times New Roman" w:hAnsi="Times New Roman"/>
          <w:sz w:val="22"/>
          <w:szCs w:val="22"/>
        </w:rPr>
        <w:t>Event Description</w:t>
      </w:r>
      <w:r w:rsidRPr="6BE23467" w:rsidR="005A531A">
        <w:rPr>
          <w:rFonts w:ascii="Times New Roman" w:hAnsi="Times New Roman"/>
          <w:sz w:val="22"/>
          <w:szCs w:val="22"/>
        </w:rPr>
        <w:t>, Start date/time and End date/time/</w:t>
      </w:r>
    </w:p>
    <w:p w:rsidR="005A531A" w:rsidP="6BE23467" w:rsidRDefault="004A23EF" w14:paraId="702E32B1" w14:textId="5AB6EE26">
      <w:pPr>
        <w:pStyle w:val="ListParagraph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6BE23467" w:rsidR="004A23EF">
        <w:rPr>
          <w:rFonts w:ascii="Times New Roman" w:hAnsi="Times New Roman"/>
          <w:sz w:val="22"/>
          <w:szCs w:val="22"/>
        </w:rPr>
        <w:t xml:space="preserve">Save button to reassure the data </w:t>
      </w:r>
      <w:r w:rsidRPr="6BE23467" w:rsidR="002843D9">
        <w:rPr>
          <w:rFonts w:ascii="Times New Roman" w:hAnsi="Times New Roman"/>
          <w:sz w:val="22"/>
          <w:szCs w:val="22"/>
        </w:rPr>
        <w:t>input</w:t>
      </w:r>
      <w:r w:rsidRPr="6BE23467" w:rsidR="00670FF6">
        <w:rPr>
          <w:rFonts w:ascii="Times New Roman" w:hAnsi="Times New Roman"/>
          <w:sz w:val="22"/>
          <w:szCs w:val="22"/>
        </w:rPr>
        <w:t xml:space="preserve"> is saved.</w:t>
      </w:r>
    </w:p>
    <w:p w:rsidR="002843D9" w:rsidP="6BE23467" w:rsidRDefault="002843D9" w14:paraId="15887368" w14:textId="222E7808">
      <w:pPr>
        <w:ind w:left="720"/>
        <w:rPr>
          <w:sz w:val="22"/>
          <w:szCs w:val="22"/>
        </w:rPr>
      </w:pPr>
      <w:r w:rsidRPr="6BE23467" w:rsidR="002843D9">
        <w:rPr>
          <w:sz w:val="22"/>
          <w:szCs w:val="22"/>
        </w:rPr>
        <w:t xml:space="preserve">c) </w:t>
      </w:r>
      <w:r w:rsidRPr="6BE23467" w:rsidR="00A3310D">
        <w:rPr>
          <w:sz w:val="22"/>
          <w:szCs w:val="22"/>
        </w:rPr>
        <w:t>Directory Configuration</w:t>
      </w:r>
      <w:r w:rsidRPr="6BE23467" w:rsidR="00A535EB">
        <w:rPr>
          <w:sz w:val="22"/>
          <w:szCs w:val="22"/>
        </w:rPr>
        <w:t>:</w:t>
      </w:r>
      <w:r w:rsidRPr="6BE23467" w:rsidR="00A535EB">
        <w:rPr>
          <w:sz w:val="22"/>
          <w:szCs w:val="22"/>
        </w:rPr>
        <w:t xml:space="preserve"> </w:t>
      </w:r>
      <w:r w:rsidRPr="6BE23467" w:rsidR="00A535EB">
        <w:rPr>
          <w:sz w:val="22"/>
          <w:szCs w:val="22"/>
        </w:rPr>
        <w:t>There is a label at the top of the view to notify the user they are on the dialog to enter data for the Team Configuration.</w:t>
      </w:r>
      <w:r w:rsidRPr="6BE23467" w:rsidR="0043221F">
        <w:rPr>
          <w:sz w:val="22"/>
          <w:szCs w:val="22"/>
        </w:rPr>
        <w:t xml:space="preserve"> (</w:t>
      </w:r>
      <w:r w:rsidRPr="6BE23467" w:rsidR="0043221F">
        <w:rPr>
          <w:i w:val="1"/>
          <w:iCs w:val="1"/>
          <w:sz w:val="22"/>
          <w:szCs w:val="22"/>
        </w:rPr>
        <w:t>UI figure 1.4</w:t>
      </w:r>
      <w:r w:rsidRPr="6BE23467" w:rsidR="0043221F">
        <w:rPr>
          <w:sz w:val="22"/>
          <w:szCs w:val="22"/>
        </w:rPr>
        <w:t>)</w:t>
      </w:r>
    </w:p>
    <w:p w:rsidRPr="00A535EB" w:rsidR="00A3310D" w:rsidP="6BE23467" w:rsidRDefault="00A3310D" w14:paraId="503C27E1" w14:textId="6BFF672B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</w:rPr>
      </w:pPr>
      <w:r w:rsidRPr="6BE23467" w:rsidR="00A3310D">
        <w:rPr>
          <w:rFonts w:ascii="Times New Roman" w:hAnsi="Times New Roman"/>
          <w:sz w:val="22"/>
          <w:szCs w:val="22"/>
        </w:rPr>
        <w:t xml:space="preserve">Labels of the target </w:t>
      </w:r>
      <w:r w:rsidRPr="6BE23467" w:rsidR="008870C2">
        <w:rPr>
          <w:rFonts w:ascii="Times New Roman" w:hAnsi="Times New Roman"/>
          <w:sz w:val="22"/>
          <w:szCs w:val="22"/>
        </w:rPr>
        <w:t>directory are placed next to the input fields that allows the user to type in a directory path.</w:t>
      </w:r>
    </w:p>
    <w:p w:rsidR="008870C2" w:rsidP="6BE23467" w:rsidRDefault="008870C2" w14:paraId="027ED12D" w14:textId="67AFACAD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</w:rPr>
      </w:pPr>
      <w:r w:rsidRPr="6BE23467" w:rsidR="008870C2">
        <w:rPr>
          <w:rFonts w:ascii="Times New Roman" w:hAnsi="Times New Roman"/>
          <w:sz w:val="22"/>
          <w:szCs w:val="22"/>
        </w:rPr>
        <w:t xml:space="preserve">Browse buttons next to each field allow the user to search for the directory with the file explorer if the user cannot remember the full directory path. </w:t>
      </w:r>
    </w:p>
    <w:p w:rsidR="00A535EB" w:rsidP="6BE23467" w:rsidRDefault="00A535EB" w14:paraId="00B263B0" w14:textId="6B31480D">
      <w:pPr>
        <w:ind w:left="720"/>
        <w:rPr>
          <w:sz w:val="22"/>
          <w:szCs w:val="22"/>
        </w:rPr>
      </w:pPr>
      <w:r w:rsidRPr="6BE23467" w:rsidR="00A535EB">
        <w:rPr>
          <w:sz w:val="22"/>
          <w:szCs w:val="22"/>
        </w:rPr>
        <w:t xml:space="preserve">d) </w:t>
      </w:r>
      <w:r w:rsidRPr="6BE23467" w:rsidR="00254CDE">
        <w:rPr>
          <w:sz w:val="22"/>
          <w:szCs w:val="22"/>
        </w:rPr>
        <w:t>Vector Configuration: There is a label at the top of the view to notify the user they are on the dialog to enter data for the Team Configuration.</w:t>
      </w:r>
      <w:r w:rsidRPr="6BE23467" w:rsidR="0043221F">
        <w:rPr>
          <w:sz w:val="22"/>
          <w:szCs w:val="22"/>
        </w:rPr>
        <w:t xml:space="preserve"> (</w:t>
      </w:r>
      <w:r w:rsidRPr="6BE23467" w:rsidR="0043221F">
        <w:rPr>
          <w:i w:val="1"/>
          <w:iCs w:val="1"/>
          <w:sz w:val="22"/>
          <w:szCs w:val="22"/>
        </w:rPr>
        <w:t>UI figure 1.</w:t>
      </w:r>
      <w:r w:rsidRPr="6BE23467" w:rsidR="0043221F">
        <w:rPr>
          <w:i w:val="1"/>
          <w:iCs w:val="1"/>
          <w:sz w:val="22"/>
          <w:szCs w:val="22"/>
        </w:rPr>
        <w:t>3</w:t>
      </w:r>
      <w:r w:rsidRPr="6BE23467" w:rsidR="0043221F">
        <w:rPr>
          <w:sz w:val="22"/>
          <w:szCs w:val="22"/>
        </w:rPr>
        <w:t>)</w:t>
      </w:r>
    </w:p>
    <w:p w:rsidRPr="002B2809" w:rsidR="00254CDE" w:rsidP="6BE23467" w:rsidRDefault="002B2809" w14:paraId="2D6EFBA1" w14:textId="171F1312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6BE23467" w:rsidR="002B2809">
        <w:rPr>
          <w:rFonts w:ascii="Times New Roman" w:hAnsi="Times New Roman"/>
          <w:sz w:val="22"/>
          <w:szCs w:val="22"/>
        </w:rPr>
        <w:t>A f</w:t>
      </w:r>
      <w:r w:rsidRPr="6BE23467" w:rsidR="00254CDE">
        <w:rPr>
          <w:rFonts w:ascii="Times New Roman" w:hAnsi="Times New Roman"/>
          <w:sz w:val="22"/>
          <w:szCs w:val="22"/>
        </w:rPr>
        <w:t xml:space="preserve">ield for the user to view the </w:t>
      </w:r>
      <w:r w:rsidRPr="6BE23467" w:rsidR="004E700B">
        <w:rPr>
          <w:rFonts w:ascii="Times New Roman" w:hAnsi="Times New Roman"/>
          <w:sz w:val="22"/>
          <w:szCs w:val="22"/>
        </w:rPr>
        <w:t xml:space="preserve">vectors they have created. They may choose by clicking on a vector row and </w:t>
      </w:r>
      <w:r w:rsidRPr="6BE23467" w:rsidR="002B2809">
        <w:rPr>
          <w:rFonts w:ascii="Times New Roman" w:hAnsi="Times New Roman"/>
          <w:sz w:val="22"/>
          <w:szCs w:val="22"/>
        </w:rPr>
        <w:t xml:space="preserve">hitting the button labeled “Delete Vector” at the bottom. </w:t>
      </w:r>
    </w:p>
    <w:p w:rsidR="00EC1819" w:rsidP="6BE23467" w:rsidRDefault="002B2809" w14:paraId="3DF030AD" w14:textId="508D0924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6BE23467" w:rsidR="002B2809">
        <w:rPr>
          <w:rFonts w:ascii="Times New Roman" w:hAnsi="Times New Roman"/>
          <w:sz w:val="22"/>
          <w:szCs w:val="22"/>
        </w:rPr>
        <w:t xml:space="preserve">Buttons at the bottom of the view are labeled appropriately for the user to choose based on the action they want to take. These buttons include “Delete Vector”, “Edit Vector” </w:t>
      </w:r>
      <w:r w:rsidRPr="6BE23467" w:rsidR="003E3B43">
        <w:rPr>
          <w:rFonts w:ascii="Times New Roman" w:hAnsi="Times New Roman"/>
          <w:sz w:val="22"/>
          <w:szCs w:val="22"/>
        </w:rPr>
        <w:t>and “</w:t>
      </w:r>
      <w:r w:rsidRPr="6BE23467" w:rsidR="002B2809">
        <w:rPr>
          <w:rFonts w:ascii="Times New Roman" w:hAnsi="Times New Roman"/>
          <w:sz w:val="22"/>
          <w:szCs w:val="22"/>
        </w:rPr>
        <w:t>Add Vector”.</w:t>
      </w:r>
    </w:p>
    <w:p w:rsidRPr="00650DD1" w:rsidR="00B739F6" w:rsidP="6BE23467" w:rsidRDefault="00EC1819" w14:paraId="202B98ED" w14:textId="056A6C72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  <w:szCs w:val="22"/>
        </w:rPr>
      </w:pPr>
      <w:r w:rsidRPr="6BE23467" w:rsidR="00EC1819">
        <w:rPr>
          <w:rFonts w:ascii="Times New Roman" w:hAnsi="Times New Roman"/>
          <w:noProof/>
          <w:sz w:val="22"/>
          <w:szCs w:val="22"/>
        </w:rPr>
        <w:t>Add Vector changes the view to allow the user to create a new vector with a field for the Vector Name, Vector Description and a</w:t>
      </w:r>
      <w:r w:rsidRPr="6BE23467" w:rsidR="00F21759">
        <w:rPr>
          <w:rFonts w:ascii="Times New Roman" w:hAnsi="Times New Roman"/>
          <w:noProof/>
          <w:sz w:val="22"/>
          <w:szCs w:val="22"/>
        </w:rPr>
        <w:t xml:space="preserve"> “Submit” button </w:t>
      </w:r>
      <w:r w:rsidRPr="6BE23467" w:rsidR="00A32FE7">
        <w:rPr>
          <w:rFonts w:ascii="Times New Roman" w:hAnsi="Times New Roman"/>
          <w:noProof/>
          <w:sz w:val="22"/>
          <w:szCs w:val="22"/>
        </w:rPr>
        <w:t xml:space="preserve">a the bottom to complete the process of  creating a vector. </w:t>
      </w:r>
      <w:r w:rsidRPr="6BE23467" w:rsidR="0043221F">
        <w:rPr>
          <w:rFonts w:ascii="Times" w:hAnsi="Times"/>
          <w:sz w:val="22"/>
          <w:szCs w:val="22"/>
        </w:rPr>
        <w:t>(</w:t>
      </w:r>
      <w:r w:rsidRPr="6BE23467" w:rsidR="0043221F">
        <w:rPr>
          <w:rFonts w:ascii="Times" w:hAnsi="Times"/>
          <w:i w:val="1"/>
          <w:iCs w:val="1"/>
          <w:sz w:val="22"/>
          <w:szCs w:val="22"/>
        </w:rPr>
        <w:t>UI figure 1.5</w:t>
      </w:r>
      <w:r w:rsidRPr="6BE23467" w:rsidR="0043221F">
        <w:rPr>
          <w:rFonts w:ascii="Times" w:hAnsi="Times"/>
          <w:sz w:val="22"/>
          <w:szCs w:val="22"/>
        </w:rPr>
        <w:t>)</w:t>
      </w:r>
    </w:p>
    <w:p w:rsidR="00650DD1" w:rsidP="6BE23467" w:rsidRDefault="00650DD1" w14:paraId="0EED5085" w14:textId="056A6C72">
      <w:pPr>
        <w:rPr>
          <w:sz w:val="22"/>
          <w:szCs w:val="22"/>
        </w:rPr>
      </w:pPr>
      <w:r w:rsidRPr="6BE23467" w:rsidR="00650DD1">
        <w:rPr>
          <w:sz w:val="22"/>
          <w:szCs w:val="22"/>
        </w:rPr>
        <w:t xml:space="preserve">At the bottom of the dialog box is a button labeled </w:t>
      </w:r>
      <w:r w:rsidRPr="6BE23467" w:rsidR="00B10801">
        <w:rPr>
          <w:sz w:val="22"/>
          <w:szCs w:val="22"/>
        </w:rPr>
        <w:t>“</w:t>
      </w:r>
      <w:r w:rsidRPr="6BE23467" w:rsidR="007B2FF3">
        <w:rPr>
          <w:sz w:val="22"/>
          <w:szCs w:val="22"/>
        </w:rPr>
        <w:t xml:space="preserve">Start </w:t>
      </w:r>
      <w:r w:rsidRPr="6BE23467" w:rsidR="00EA31BE">
        <w:rPr>
          <w:sz w:val="22"/>
          <w:szCs w:val="22"/>
        </w:rPr>
        <w:t xml:space="preserve">New Project” that </w:t>
      </w:r>
      <w:r w:rsidRPr="6BE23467" w:rsidR="00BE45CC">
        <w:rPr>
          <w:sz w:val="22"/>
          <w:szCs w:val="22"/>
        </w:rPr>
        <w:t>allows the user to continue onto the next process after they have fin</w:t>
      </w:r>
      <w:r w:rsidRPr="6BE23467" w:rsidR="00F960C5">
        <w:rPr>
          <w:sz w:val="22"/>
          <w:szCs w:val="22"/>
        </w:rPr>
        <w:t xml:space="preserve">ished </w:t>
      </w:r>
      <w:r w:rsidRPr="6BE23467" w:rsidR="00DD3753">
        <w:rPr>
          <w:sz w:val="22"/>
          <w:szCs w:val="22"/>
        </w:rPr>
        <w:t xml:space="preserve">inputting all the necessary data, and a cancel button that lets allows the user to abort the whole process of </w:t>
      </w:r>
      <w:r w:rsidRPr="6BE23467" w:rsidR="001969C3">
        <w:rPr>
          <w:sz w:val="22"/>
          <w:szCs w:val="22"/>
        </w:rPr>
        <w:t>inputting</w:t>
      </w:r>
      <w:r w:rsidRPr="6BE23467" w:rsidR="00DD3753">
        <w:rPr>
          <w:sz w:val="22"/>
          <w:szCs w:val="22"/>
        </w:rPr>
        <w:t xml:space="preserve"> data</w:t>
      </w:r>
      <w:r w:rsidRPr="6BE23467" w:rsidR="001969C3">
        <w:rPr>
          <w:sz w:val="22"/>
          <w:szCs w:val="22"/>
        </w:rPr>
        <w:t>.</w:t>
      </w:r>
    </w:p>
    <w:p w:rsidR="009C37C3" w:rsidP="6BE23467" w:rsidRDefault="009C37C3" w14:paraId="71E90571" w14:textId="5CD926CB">
      <w:pPr>
        <w:rPr>
          <w:sz w:val="22"/>
          <w:szCs w:val="22"/>
        </w:rPr>
      </w:pPr>
    </w:p>
    <w:p w:rsidR="00E50EBF" w:rsidP="6BE23467" w:rsidRDefault="009C4C1F" w14:paraId="7D324386" w14:textId="6A937A4F">
      <w:pPr>
        <w:rPr>
          <w:sz w:val="22"/>
          <w:szCs w:val="22"/>
        </w:rPr>
      </w:pPr>
      <w:r w:rsidRPr="6BE23467" w:rsidR="009C4C1F">
        <w:rPr>
          <w:sz w:val="22"/>
          <w:szCs w:val="22"/>
        </w:rPr>
        <w:t>From the Start Project Button, the user is taken to a new view that contains a table view</w:t>
      </w:r>
      <w:r w:rsidRPr="6BE23467" w:rsidR="00FF09EF">
        <w:rPr>
          <w:sz w:val="22"/>
          <w:szCs w:val="22"/>
        </w:rPr>
        <w:t xml:space="preserve"> rows and </w:t>
      </w:r>
      <w:r w:rsidRPr="6BE23467" w:rsidR="00132B90">
        <w:rPr>
          <w:sz w:val="22"/>
          <w:szCs w:val="22"/>
        </w:rPr>
        <w:t xml:space="preserve">tabs to change views to the analysis view. The log entry view </w:t>
      </w:r>
      <w:r w:rsidRPr="6BE23467" w:rsidR="00B35C22">
        <w:rPr>
          <w:sz w:val="22"/>
          <w:szCs w:val="22"/>
        </w:rPr>
        <w:t>(UI figure 2.</w:t>
      </w:r>
      <w:r w:rsidRPr="6BE23467" w:rsidR="00436589">
        <w:rPr>
          <w:sz w:val="22"/>
          <w:szCs w:val="22"/>
        </w:rPr>
        <w:t xml:space="preserve">1) </w:t>
      </w:r>
      <w:r w:rsidRPr="6BE23467" w:rsidR="00132B90">
        <w:rPr>
          <w:sz w:val="22"/>
          <w:szCs w:val="22"/>
        </w:rPr>
        <w:t>contains the table view that will display information on the log entries</w:t>
      </w:r>
      <w:r w:rsidRPr="6BE23467" w:rsidR="00317DDA">
        <w:rPr>
          <w:sz w:val="22"/>
          <w:szCs w:val="22"/>
        </w:rPr>
        <w:t xml:space="preserve"> such as their </w:t>
      </w:r>
      <w:r w:rsidRPr="6BE23467" w:rsidR="001C77B1">
        <w:rPr>
          <w:sz w:val="22"/>
          <w:szCs w:val="22"/>
        </w:rPr>
        <w:t xml:space="preserve">source log file, cleansing, validation, ingestion status and </w:t>
      </w:r>
      <w:r w:rsidRPr="6BE23467" w:rsidR="003965A6">
        <w:rPr>
          <w:sz w:val="22"/>
          <w:szCs w:val="22"/>
        </w:rPr>
        <w:t xml:space="preserve">a selection row. </w:t>
      </w:r>
      <w:r w:rsidRPr="6BE23467" w:rsidR="00B35C22">
        <w:rPr>
          <w:sz w:val="22"/>
          <w:szCs w:val="22"/>
        </w:rPr>
        <w:t>The button at the bottom of this view</w:t>
      </w:r>
      <w:r w:rsidRPr="6BE23467" w:rsidR="00436589">
        <w:rPr>
          <w:sz w:val="22"/>
          <w:szCs w:val="22"/>
        </w:rPr>
        <w:t xml:space="preserve">, allows the user to start the analysis process. </w:t>
      </w:r>
    </w:p>
    <w:p w:rsidR="009C37C3" w:rsidP="6BE23467" w:rsidRDefault="009C37C3" w14:paraId="1975569B" w14:textId="0D4D6BAD">
      <w:pPr>
        <w:rPr>
          <w:sz w:val="22"/>
          <w:szCs w:val="22"/>
        </w:rPr>
      </w:pPr>
      <w:r w:rsidRPr="6BE23467" w:rsidR="009C37C3">
        <w:rPr>
          <w:sz w:val="22"/>
          <w:szCs w:val="22"/>
        </w:rPr>
        <w:t>There are no grammatical errors or mis</w:t>
      </w:r>
      <w:r w:rsidRPr="6BE23467" w:rsidR="0087680A">
        <w:rPr>
          <w:sz w:val="22"/>
          <w:szCs w:val="22"/>
        </w:rPr>
        <w:t>spelled words in this portion of the User Interface. Each Input Field</w:t>
      </w:r>
      <w:r w:rsidRPr="6BE23467" w:rsidR="006107A6">
        <w:rPr>
          <w:sz w:val="22"/>
          <w:szCs w:val="22"/>
        </w:rPr>
        <w:t xml:space="preserve"> and button</w:t>
      </w:r>
      <w:r w:rsidRPr="6BE23467" w:rsidR="0087680A">
        <w:rPr>
          <w:sz w:val="22"/>
          <w:szCs w:val="22"/>
        </w:rPr>
        <w:t xml:space="preserve"> </w:t>
      </w:r>
      <w:r w:rsidRPr="6BE23467" w:rsidR="006107A6">
        <w:rPr>
          <w:sz w:val="22"/>
          <w:szCs w:val="22"/>
        </w:rPr>
        <w:t>are</w:t>
      </w:r>
      <w:r w:rsidRPr="6BE23467" w:rsidR="0087680A">
        <w:rPr>
          <w:sz w:val="22"/>
          <w:szCs w:val="22"/>
        </w:rPr>
        <w:t xml:space="preserve"> labeled </w:t>
      </w:r>
      <w:r w:rsidRPr="6BE23467" w:rsidR="00053C86">
        <w:rPr>
          <w:sz w:val="22"/>
          <w:szCs w:val="22"/>
        </w:rPr>
        <w:t>properly,</w:t>
      </w:r>
      <w:r w:rsidRPr="6BE23467" w:rsidR="0087680A">
        <w:rPr>
          <w:sz w:val="22"/>
          <w:szCs w:val="22"/>
        </w:rPr>
        <w:t xml:space="preserve"> a</w:t>
      </w:r>
      <w:r w:rsidRPr="6BE23467" w:rsidR="00C95CD3">
        <w:rPr>
          <w:sz w:val="22"/>
          <w:szCs w:val="22"/>
        </w:rPr>
        <w:t xml:space="preserve">nd each view presents the appropriate UI element for </w:t>
      </w:r>
      <w:r w:rsidRPr="6BE23467" w:rsidR="00E2627C">
        <w:rPr>
          <w:sz w:val="22"/>
          <w:szCs w:val="22"/>
        </w:rPr>
        <w:t>the user</w:t>
      </w:r>
      <w:r w:rsidRPr="6BE23467" w:rsidR="00C95CD3">
        <w:rPr>
          <w:sz w:val="22"/>
          <w:szCs w:val="22"/>
        </w:rPr>
        <w:t xml:space="preserve"> to </w:t>
      </w:r>
      <w:r w:rsidRPr="6BE23467" w:rsidR="000C40CD">
        <w:rPr>
          <w:sz w:val="22"/>
          <w:szCs w:val="22"/>
        </w:rPr>
        <w:t xml:space="preserve">enter the necessary data to start a new project. </w:t>
      </w:r>
    </w:p>
    <w:p w:rsidR="00BF6E61" w:rsidP="6BE23467" w:rsidRDefault="00BF6E61" w14:paraId="38C7DF75" w14:textId="7E4E31F8">
      <w:pPr>
        <w:rPr>
          <w:sz w:val="22"/>
          <w:szCs w:val="22"/>
        </w:rPr>
      </w:pPr>
    </w:p>
    <w:p w:rsidR="00BF6E61" w:rsidP="6BE23467" w:rsidRDefault="00BF6E61" w14:paraId="7E1848F0" w14:textId="3638B014">
      <w:pPr>
        <w:rPr>
          <w:sz w:val="22"/>
          <w:szCs w:val="22"/>
        </w:rPr>
      </w:pPr>
      <w:r w:rsidRPr="6BE23467" w:rsidR="00BF6E61">
        <w:rPr>
          <w:sz w:val="22"/>
          <w:szCs w:val="22"/>
        </w:rPr>
        <w:t xml:space="preserve">The analysis view (UI figure 2.0) shows the </w:t>
      </w:r>
      <w:r w:rsidRPr="6BE23467" w:rsidR="00654299">
        <w:rPr>
          <w:sz w:val="22"/>
          <w:szCs w:val="22"/>
        </w:rPr>
        <w:t xml:space="preserve">graph </w:t>
      </w:r>
      <w:r w:rsidRPr="6BE23467" w:rsidR="00A261B4">
        <w:rPr>
          <w:sz w:val="22"/>
          <w:szCs w:val="22"/>
        </w:rPr>
        <w:t>(UI figure 2.</w:t>
      </w:r>
      <w:r w:rsidRPr="6BE23467" w:rsidR="007C0BE1">
        <w:rPr>
          <w:sz w:val="22"/>
          <w:szCs w:val="22"/>
        </w:rPr>
        <w:t>3</w:t>
      </w:r>
      <w:r w:rsidRPr="6BE23467" w:rsidR="00A261B4">
        <w:rPr>
          <w:sz w:val="22"/>
          <w:szCs w:val="22"/>
        </w:rPr>
        <w:t>) and log entries table view.</w:t>
      </w:r>
      <w:r w:rsidRPr="6BE23467" w:rsidR="004128CB">
        <w:rPr>
          <w:sz w:val="22"/>
          <w:szCs w:val="22"/>
        </w:rPr>
        <w:t xml:space="preserve"> At any point</w:t>
      </w:r>
      <w:r w:rsidRPr="6BE23467" w:rsidR="00797680">
        <w:rPr>
          <w:sz w:val="22"/>
          <w:szCs w:val="22"/>
        </w:rPr>
        <w:t xml:space="preserve"> the user can edit vector configuration by </w:t>
      </w:r>
      <w:r w:rsidRPr="6BE23467" w:rsidR="00053C86">
        <w:rPr>
          <w:sz w:val="22"/>
          <w:szCs w:val="22"/>
        </w:rPr>
        <w:t>accessing</w:t>
      </w:r>
      <w:r w:rsidRPr="6BE23467" w:rsidR="00797680">
        <w:rPr>
          <w:sz w:val="22"/>
          <w:szCs w:val="22"/>
        </w:rPr>
        <w:t xml:space="preserve"> the “Edit Vector Configuration” menu item in the Edit menu (UI figure 2.2)</w:t>
      </w:r>
      <w:r w:rsidRPr="6BE23467" w:rsidR="00E2627C">
        <w:rPr>
          <w:sz w:val="22"/>
          <w:szCs w:val="22"/>
        </w:rPr>
        <w:t xml:space="preserve">. The UI for the log entry view and analysis view doesn’t contain grammatical errors nor misspellings, it is </w:t>
      </w:r>
      <w:r w:rsidRPr="6BE23467" w:rsidR="004F7DA2">
        <w:rPr>
          <w:sz w:val="22"/>
          <w:szCs w:val="22"/>
        </w:rPr>
        <w:t xml:space="preserve">missing some </w:t>
      </w:r>
      <w:r w:rsidRPr="6BE23467" w:rsidR="00BF6162">
        <w:rPr>
          <w:sz w:val="22"/>
          <w:szCs w:val="22"/>
        </w:rPr>
        <w:t>labels</w:t>
      </w:r>
      <w:r w:rsidRPr="6BE23467" w:rsidR="004F7DA2">
        <w:rPr>
          <w:sz w:val="22"/>
          <w:szCs w:val="22"/>
        </w:rPr>
        <w:t xml:space="preserve"> like the filter and search </w:t>
      </w:r>
      <w:r w:rsidRPr="6BE23467" w:rsidR="002911FD">
        <w:rPr>
          <w:sz w:val="22"/>
          <w:szCs w:val="22"/>
        </w:rPr>
        <w:t xml:space="preserve">that might confuse the user </w:t>
      </w:r>
      <w:r w:rsidRPr="6BE23467" w:rsidR="00BF6162">
        <w:rPr>
          <w:sz w:val="22"/>
          <w:szCs w:val="22"/>
        </w:rPr>
        <w:t xml:space="preserve">and not allow them to find these features.  </w:t>
      </w:r>
    </w:p>
    <w:p w:rsidR="001969C3" w:rsidP="6BE23467" w:rsidRDefault="001969C3" w14:paraId="7E376DDB" w14:textId="3E93B94E">
      <w:pPr>
        <w:rPr>
          <w:sz w:val="22"/>
          <w:szCs w:val="22"/>
        </w:rPr>
      </w:pPr>
    </w:p>
    <w:p w:rsidR="00E81A79" w:rsidP="6BE23467" w:rsidRDefault="001969C3" w14:paraId="0BD989BC" w14:textId="2B70E7E4">
      <w:pPr>
        <w:rPr>
          <w:sz w:val="22"/>
          <w:szCs w:val="22"/>
        </w:rPr>
      </w:pPr>
      <w:r w:rsidRPr="6BE23467" w:rsidR="001969C3">
        <w:rPr>
          <w:sz w:val="22"/>
          <w:szCs w:val="22"/>
        </w:rPr>
        <w:t xml:space="preserve">In Progress: </w:t>
      </w:r>
    </w:p>
    <w:p w:rsidR="001969C3" w:rsidP="6BE23467" w:rsidRDefault="00E81A79" w14:paraId="21EC147B" w14:textId="505FAA8B">
      <w:pPr>
        <w:rPr>
          <w:sz w:val="22"/>
          <w:szCs w:val="22"/>
        </w:rPr>
      </w:pPr>
      <w:r w:rsidRPr="6BE23467" w:rsidR="00E81A79">
        <w:rPr>
          <w:sz w:val="22"/>
          <w:szCs w:val="22"/>
        </w:rPr>
        <w:t>-</w:t>
      </w:r>
      <w:r w:rsidRPr="6BE23467" w:rsidR="001969C3">
        <w:rPr>
          <w:sz w:val="22"/>
          <w:szCs w:val="22"/>
        </w:rPr>
        <w:t xml:space="preserve">There is no current process of </w:t>
      </w:r>
      <w:r w:rsidRPr="6BE23467" w:rsidR="003119CF">
        <w:rPr>
          <w:sz w:val="22"/>
          <w:szCs w:val="22"/>
        </w:rPr>
        <w:t>alerting the user if the</w:t>
      </w:r>
      <w:r w:rsidRPr="6BE23467" w:rsidR="008C12D2">
        <w:rPr>
          <w:sz w:val="22"/>
          <w:szCs w:val="22"/>
        </w:rPr>
        <w:t xml:space="preserve">re is data missing or </w:t>
      </w:r>
      <w:r w:rsidRPr="6BE23467" w:rsidR="008E0A30">
        <w:rPr>
          <w:sz w:val="22"/>
          <w:szCs w:val="22"/>
        </w:rPr>
        <w:t xml:space="preserve">they need to input </w:t>
      </w:r>
      <w:r w:rsidRPr="6BE23467" w:rsidR="00185924">
        <w:rPr>
          <w:sz w:val="22"/>
          <w:szCs w:val="22"/>
        </w:rPr>
        <w:t xml:space="preserve">more information. </w:t>
      </w:r>
      <w:r w:rsidRPr="6BE23467" w:rsidR="00E81A79">
        <w:rPr>
          <w:sz w:val="22"/>
          <w:szCs w:val="22"/>
        </w:rPr>
        <w:t xml:space="preserve">(UI figure </w:t>
      </w:r>
      <w:r w:rsidRPr="6BE23467" w:rsidR="007C2446">
        <w:rPr>
          <w:sz w:val="22"/>
          <w:szCs w:val="22"/>
        </w:rPr>
        <w:t>1.1 – UI figure 1.5)</w:t>
      </w:r>
    </w:p>
    <w:p w:rsidR="007C2446" w:rsidP="6BE23467" w:rsidRDefault="007C2446" w14:paraId="0456F720" w14:textId="2DEA70AE">
      <w:pPr>
        <w:rPr>
          <w:sz w:val="22"/>
          <w:szCs w:val="22"/>
        </w:rPr>
      </w:pPr>
      <w:r w:rsidRPr="6BE23467" w:rsidR="007C2446">
        <w:rPr>
          <w:sz w:val="22"/>
          <w:szCs w:val="22"/>
        </w:rPr>
        <w:t xml:space="preserve">- There are no labels to help </w:t>
      </w:r>
      <w:r w:rsidRPr="6BE23467" w:rsidR="000B6B98">
        <w:rPr>
          <w:sz w:val="22"/>
          <w:szCs w:val="22"/>
        </w:rPr>
        <w:t xml:space="preserve">the user identify </w:t>
      </w:r>
      <w:r w:rsidRPr="6BE23467" w:rsidR="001B0254">
        <w:rPr>
          <w:sz w:val="22"/>
          <w:szCs w:val="22"/>
        </w:rPr>
        <w:t>the search and filter bar</w:t>
      </w:r>
      <w:r w:rsidRPr="6BE23467" w:rsidR="00867AFE">
        <w:rPr>
          <w:sz w:val="22"/>
          <w:szCs w:val="22"/>
        </w:rPr>
        <w:t>. (UI figure 2.</w:t>
      </w:r>
      <w:r w:rsidRPr="6BE23467" w:rsidR="00797680">
        <w:rPr>
          <w:sz w:val="22"/>
          <w:szCs w:val="22"/>
        </w:rPr>
        <w:t>0</w:t>
      </w:r>
      <w:r w:rsidRPr="6BE23467" w:rsidR="009427C7">
        <w:rPr>
          <w:sz w:val="22"/>
          <w:szCs w:val="22"/>
        </w:rPr>
        <w:t xml:space="preserve"> and UI figure 2.</w:t>
      </w:r>
      <w:r w:rsidRPr="6BE23467" w:rsidR="00797680">
        <w:rPr>
          <w:sz w:val="22"/>
          <w:szCs w:val="22"/>
        </w:rPr>
        <w:t>1</w:t>
      </w:r>
      <w:r w:rsidRPr="6BE23467" w:rsidR="009427C7">
        <w:rPr>
          <w:sz w:val="22"/>
          <w:szCs w:val="22"/>
        </w:rPr>
        <w:t>)</w:t>
      </w:r>
    </w:p>
    <w:p w:rsidRPr="00650DD1" w:rsidR="009427C7" w:rsidP="00650DD1" w:rsidRDefault="009427C7" w14:paraId="1AA2361F" w14:textId="2E2FC9A7"/>
    <w:p w:rsidRPr="00A32FE7" w:rsidR="00A32FE7" w:rsidP="00A32FE7" w:rsidRDefault="00A32FE7" w14:paraId="25240CEC" w14:textId="77777777"/>
    <w:p w:rsidR="00013402" w:rsidP="00013402" w:rsidRDefault="00013402" w14:paraId="112576B4" w14:textId="77777777">
      <w:pPr>
        <w:pStyle w:val="Heading1"/>
      </w:pPr>
      <w:bookmarkStart w:name="_Toc38998565" w:id="41"/>
      <w:r>
        <w:t>Test Schedule</w:t>
      </w:r>
      <w:bookmarkEnd w:id="41"/>
    </w:p>
    <w:p w:rsidR="004706B7" w:rsidP="00013402" w:rsidRDefault="004706B7" w14:paraId="30D7AA69" w14:textId="77777777"/>
    <w:p w:rsidR="00E47986" w:rsidP="00E47986" w:rsidRDefault="00E47986" w14:paraId="7196D064" w14:textId="77777777"/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48"/>
        <w:gridCol w:w="2700"/>
        <w:gridCol w:w="4608"/>
      </w:tblGrid>
      <w:tr w:rsidRPr="004F31AD" w:rsidR="00E47986" w:rsidTr="6BE23467" w14:paraId="5A65349F" w14:textId="77777777">
        <w:tc>
          <w:tcPr>
            <w:tcW w:w="1548" w:type="dxa"/>
            <w:tcMar/>
          </w:tcPr>
          <w:p w:rsidRPr="004F31AD" w:rsidR="00E47986" w:rsidP="003D58CD" w:rsidRDefault="00E47986" w14:paraId="1AFEC6FE" w14:textId="77777777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Task</w:t>
            </w:r>
            <w:r>
              <w:rPr>
                <w:b/>
              </w:rPr>
              <w:t xml:space="preserve"> and date</w:t>
            </w:r>
          </w:p>
        </w:tc>
        <w:tc>
          <w:tcPr>
            <w:tcW w:w="2700" w:type="dxa"/>
            <w:tcMar/>
          </w:tcPr>
          <w:p w:rsidRPr="004F31AD" w:rsidR="00E47986" w:rsidP="003D58CD" w:rsidRDefault="00E47986" w14:paraId="09F54B5C" w14:textId="77777777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People</w:t>
            </w:r>
          </w:p>
        </w:tc>
        <w:tc>
          <w:tcPr>
            <w:tcW w:w="4608" w:type="dxa"/>
            <w:tcMar/>
          </w:tcPr>
          <w:p w:rsidRPr="004F31AD" w:rsidR="00E47986" w:rsidP="003D58CD" w:rsidRDefault="00E47986" w14:paraId="02F99ED9" w14:textId="77777777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Description</w:t>
            </w:r>
          </w:p>
        </w:tc>
      </w:tr>
      <w:tr w:rsidRPr="004F31AD" w:rsidR="00E47986" w:rsidTr="6BE23467" w14:paraId="34FF1C98" w14:textId="77777777">
        <w:tc>
          <w:tcPr>
            <w:tcW w:w="1548" w:type="dxa"/>
            <w:tcMar/>
          </w:tcPr>
          <w:p w:rsidR="00E47986" w:rsidP="003D58CD" w:rsidRDefault="275C95E6" w14:paraId="6D072C0D" w14:textId="1B27F44B">
            <w:pPr>
              <w:spacing w:line="360" w:lineRule="auto"/>
            </w:pPr>
            <w:r>
              <w:t>Splunk</w:t>
            </w:r>
            <w:r w:rsidR="4490B3D8">
              <w:t>: 04/15</w:t>
            </w:r>
          </w:p>
        </w:tc>
        <w:tc>
          <w:tcPr>
            <w:tcW w:w="2700" w:type="dxa"/>
            <w:tcMar/>
          </w:tcPr>
          <w:p w:rsidR="00E47986" w:rsidP="003D58CD" w:rsidRDefault="275C95E6" w14:paraId="48A21919" w14:textId="2170F2FB">
            <w:pPr>
              <w:spacing w:line="360" w:lineRule="auto"/>
            </w:pPr>
            <w:r>
              <w:t>Eder Rodriguez, Itzel Rivas, Jose Gallardo, Gilbert Alvarez</w:t>
            </w:r>
          </w:p>
        </w:tc>
        <w:tc>
          <w:tcPr>
            <w:tcW w:w="4608" w:type="dxa"/>
            <w:tcMar/>
          </w:tcPr>
          <w:p w:rsidR="00E47986" w:rsidP="003D58CD" w:rsidRDefault="275C95E6" w14:paraId="6BD18F9B" w14:textId="64B05546">
            <w:pPr>
              <w:spacing w:line="360" w:lineRule="auto"/>
            </w:pPr>
            <w:r>
              <w:t>Testing the connection</w:t>
            </w:r>
          </w:p>
        </w:tc>
      </w:tr>
      <w:tr w:rsidRPr="004F31AD" w:rsidR="00E47986" w:rsidTr="6BE23467" w14:paraId="238601FE" w14:textId="77777777">
        <w:tc>
          <w:tcPr>
            <w:tcW w:w="1548" w:type="dxa"/>
            <w:tcMar/>
          </w:tcPr>
          <w:p w:rsidR="00E47986" w:rsidP="003D58CD" w:rsidRDefault="1B40253B" w14:paraId="0F3CABC7" w14:textId="5452130C">
            <w:pPr>
              <w:spacing w:line="360" w:lineRule="auto"/>
            </w:pPr>
            <w:r>
              <w:t>Ingestion</w:t>
            </w:r>
            <w:r w:rsidR="553733C3">
              <w:t>: 04/18</w:t>
            </w:r>
          </w:p>
        </w:tc>
        <w:tc>
          <w:tcPr>
            <w:tcW w:w="2700" w:type="dxa"/>
            <w:tcMar/>
          </w:tcPr>
          <w:p w:rsidR="00E47986" w:rsidP="003D58CD" w:rsidRDefault="27B75598" w14:paraId="5B08B5D1" w14:textId="473BE657">
            <w:pPr>
              <w:spacing w:line="360" w:lineRule="auto"/>
            </w:pPr>
            <w:r>
              <w:t>Eder Rodriguez</w:t>
            </w:r>
            <w:r w:rsidR="7675D818">
              <w:t>, Gilbert Alvarez</w:t>
            </w:r>
          </w:p>
        </w:tc>
        <w:tc>
          <w:tcPr>
            <w:tcW w:w="4608" w:type="dxa"/>
            <w:tcMar/>
          </w:tcPr>
          <w:p w:rsidR="00E47986" w:rsidP="003D58CD" w:rsidRDefault="7E4347DE" w14:paraId="16DEB4AB" w14:textId="7653D026">
            <w:pPr>
              <w:spacing w:line="360" w:lineRule="auto"/>
            </w:pPr>
            <w:r>
              <w:t xml:space="preserve">Testing uploading of files to Splunk and parsing the results into Log Entries. </w:t>
            </w:r>
          </w:p>
        </w:tc>
      </w:tr>
      <w:tr w:rsidRPr="004F31AD" w:rsidR="00E47986" w:rsidTr="6BE23467" w14:paraId="0AD9C6F4" w14:textId="77777777">
        <w:tc>
          <w:tcPr>
            <w:tcW w:w="1548" w:type="dxa"/>
            <w:tcMar/>
          </w:tcPr>
          <w:p w:rsidR="00E47986" w:rsidP="003D58CD" w:rsidRDefault="1B40253B" w14:paraId="4B1F511A" w14:textId="73DBE291">
            <w:pPr>
              <w:spacing w:line="360" w:lineRule="auto"/>
            </w:pPr>
            <w:r>
              <w:t>Cleansing</w:t>
            </w:r>
            <w:r w:rsidR="55B130D9">
              <w:t>: 04/18</w:t>
            </w:r>
          </w:p>
        </w:tc>
        <w:tc>
          <w:tcPr>
            <w:tcW w:w="2700" w:type="dxa"/>
            <w:tcMar/>
          </w:tcPr>
          <w:p w:rsidR="00E47986" w:rsidP="003D58CD" w:rsidRDefault="59D3FBB3" w14:paraId="65F9C3DC" w14:textId="4CED8712">
            <w:pPr>
              <w:spacing w:line="360" w:lineRule="auto"/>
            </w:pPr>
            <w:r>
              <w:t>Jose Gallardo</w:t>
            </w:r>
            <w:r w:rsidR="70064CFE">
              <w:t>, Itzel Rivas</w:t>
            </w:r>
            <w:r w:rsidR="18DE32D5">
              <w:t xml:space="preserve"> </w:t>
            </w:r>
          </w:p>
        </w:tc>
        <w:tc>
          <w:tcPr>
            <w:tcW w:w="4608" w:type="dxa"/>
            <w:tcMar/>
          </w:tcPr>
          <w:p w:rsidR="00E47986" w:rsidP="003D58CD" w:rsidRDefault="00A22DE3" w14:paraId="5023141B" w14:textId="4F5762C0">
            <w:pPr>
              <w:spacing w:line="360" w:lineRule="auto"/>
            </w:pPr>
            <w:r>
              <w:t xml:space="preserve">Testing the </w:t>
            </w:r>
            <w:r w:rsidR="005E67FF">
              <w:t>cleansing process to remo</w:t>
            </w:r>
            <w:r w:rsidR="0052472A">
              <w:t xml:space="preserve">ve unwanted </w:t>
            </w:r>
            <w:r w:rsidR="00765E9B">
              <w:t xml:space="preserve">lines in the log file </w:t>
            </w:r>
          </w:p>
        </w:tc>
      </w:tr>
      <w:tr w:rsidRPr="004F31AD" w:rsidR="00E47986" w:rsidTr="6BE23467" w14:paraId="1F3B1409" w14:textId="77777777">
        <w:tc>
          <w:tcPr>
            <w:tcW w:w="1548" w:type="dxa"/>
            <w:tcMar/>
          </w:tcPr>
          <w:p w:rsidR="00E47986" w:rsidP="003D58CD" w:rsidRDefault="1B40253B" w14:paraId="562C75D1" w14:textId="0A03825C">
            <w:pPr>
              <w:spacing w:line="360" w:lineRule="auto"/>
            </w:pPr>
            <w:r>
              <w:t>Graph</w:t>
            </w:r>
            <w:r w:rsidR="358806CB">
              <w:t>: 04/20</w:t>
            </w:r>
          </w:p>
        </w:tc>
        <w:tc>
          <w:tcPr>
            <w:tcW w:w="2700" w:type="dxa"/>
            <w:tcMar/>
          </w:tcPr>
          <w:p w:rsidR="00E47986" w:rsidP="003D58CD" w:rsidRDefault="1CF4E896" w14:paraId="664355AD" w14:textId="1ED65658">
            <w:pPr>
              <w:spacing w:line="360" w:lineRule="auto"/>
            </w:pPr>
            <w:r>
              <w:t>Eder</w:t>
            </w:r>
            <w:r w:rsidR="0EA32B40">
              <w:t xml:space="preserve"> </w:t>
            </w:r>
            <w:r w:rsidR="4EED0639">
              <w:t>Rodriguez</w:t>
            </w:r>
            <w:r w:rsidR="3E573F27">
              <w:t>, Jose Gallardo, Itzel Rivas</w:t>
            </w:r>
          </w:p>
        </w:tc>
        <w:tc>
          <w:tcPr>
            <w:tcW w:w="4608" w:type="dxa"/>
            <w:tcMar/>
          </w:tcPr>
          <w:p w:rsidR="00E47986" w:rsidP="003D58CD" w:rsidRDefault="00367792" w14:paraId="1A965116" w14:textId="4617B431">
            <w:pPr>
              <w:spacing w:line="360" w:lineRule="auto"/>
            </w:pPr>
            <w:r>
              <w:t xml:space="preserve">Testing the </w:t>
            </w:r>
            <w:r w:rsidR="0024144D">
              <w:t>creation of nodes</w:t>
            </w:r>
            <w:r w:rsidR="3A70900F">
              <w:t xml:space="preserve">. </w:t>
            </w:r>
          </w:p>
        </w:tc>
      </w:tr>
      <w:tr w:rsidRPr="004F31AD" w:rsidR="00E47986" w:rsidTr="6BE23467" w14:paraId="7DF4E37C" w14:textId="77777777">
        <w:tc>
          <w:tcPr>
            <w:tcW w:w="1548" w:type="dxa"/>
            <w:tcMar/>
          </w:tcPr>
          <w:p w:rsidR="00E47986" w:rsidP="003D58CD" w:rsidRDefault="00FA423A" w14:paraId="44FB30F8" w14:textId="7357C062">
            <w:pPr>
              <w:spacing w:line="360" w:lineRule="auto"/>
            </w:pPr>
            <w:r>
              <w:t>Graph</w:t>
            </w:r>
            <w:r w:rsidR="5393299E">
              <w:t>: 04/20</w:t>
            </w:r>
          </w:p>
        </w:tc>
        <w:tc>
          <w:tcPr>
            <w:tcW w:w="2700" w:type="dxa"/>
            <w:tcMar/>
          </w:tcPr>
          <w:p w:rsidR="00E47986" w:rsidP="003D58CD" w:rsidRDefault="25B9F0A4" w14:paraId="1DA6542E" w14:textId="245BCD4D">
            <w:pPr>
              <w:spacing w:line="360" w:lineRule="auto"/>
            </w:pPr>
            <w:r>
              <w:t>Eder Rodriguez</w:t>
            </w:r>
            <w:r w:rsidR="06D2063C">
              <w:t>, Jose Gallardo, Gilbert Alvarez</w:t>
            </w:r>
          </w:p>
        </w:tc>
        <w:tc>
          <w:tcPr>
            <w:tcW w:w="4608" w:type="dxa"/>
            <w:tcMar/>
          </w:tcPr>
          <w:p w:rsidR="00E47986" w:rsidP="003D58CD" w:rsidRDefault="00367792" w14:paraId="3041E394" w14:textId="7131B3DE">
            <w:pPr>
              <w:spacing w:line="360" w:lineRule="auto"/>
            </w:pPr>
            <w:r>
              <w:t>Testing the creation of edges</w:t>
            </w:r>
          </w:p>
        </w:tc>
      </w:tr>
      <w:tr w:rsidRPr="004F31AD" w:rsidR="002E36A9" w:rsidTr="6BE23467" w14:paraId="48C18D73" w14:textId="77777777">
        <w:tc>
          <w:tcPr>
            <w:tcW w:w="1548" w:type="dxa"/>
            <w:tcMar/>
          </w:tcPr>
          <w:p w:rsidR="002E36A9" w:rsidP="003D58CD" w:rsidRDefault="00127BE1" w14:paraId="2C0B1AFD" w14:textId="512EE765">
            <w:pPr>
              <w:spacing w:line="360" w:lineRule="auto"/>
            </w:pPr>
            <w:r w:rsidR="51737FE8">
              <w:rPr/>
              <w:t>Database</w:t>
            </w:r>
            <w:r w:rsidR="390B6A73">
              <w:rPr/>
              <w:t xml:space="preserve">:  </w:t>
            </w:r>
            <w:r w:rsidR="32F805AD">
              <w:rPr/>
              <w:t xml:space="preserve"> 04/26</w:t>
            </w:r>
          </w:p>
        </w:tc>
        <w:tc>
          <w:tcPr>
            <w:tcW w:w="2700" w:type="dxa"/>
            <w:tcMar/>
          </w:tcPr>
          <w:p w:rsidR="002E36A9" w:rsidP="003D58CD" w:rsidRDefault="00127BE1" w14:paraId="41172E55" w14:textId="752C02B5">
            <w:pPr>
              <w:spacing w:line="360" w:lineRule="auto"/>
            </w:pPr>
            <w:r>
              <w:t>Itzel Rivas, Jose Gallardo</w:t>
            </w:r>
            <w:r w:rsidR="005470BF">
              <w:t>, Eder Rodriguez</w:t>
            </w:r>
          </w:p>
        </w:tc>
        <w:tc>
          <w:tcPr>
            <w:tcW w:w="4608" w:type="dxa"/>
            <w:tcMar/>
          </w:tcPr>
          <w:p w:rsidR="002E36A9" w:rsidP="003D58CD" w:rsidRDefault="002E36A9" w14:paraId="3159453A" w14:textId="5E30B739">
            <w:pPr>
              <w:spacing w:line="360" w:lineRule="auto"/>
            </w:pPr>
            <w:r w:rsidR="1E9A06E2">
              <w:rPr/>
              <w:t>Testing the connection of the database</w:t>
            </w:r>
          </w:p>
        </w:tc>
      </w:tr>
    </w:tbl>
    <w:p w:rsidR="1AF25B6A" w:rsidRDefault="1AF25B6A" w14:paraId="210DAB81" w14:textId="36944B7B"/>
    <w:p w:rsidR="00E47986" w:rsidP="00E47986" w:rsidRDefault="00E47986" w14:paraId="06971CD3" w14:textId="77777777"/>
    <w:p w:rsidR="00E47986" w:rsidP="00E47986" w:rsidRDefault="00E47986" w14:paraId="2A1F701D" w14:textId="77777777"/>
    <w:p w:rsidR="004706B7" w:rsidP="00013402" w:rsidRDefault="004706B7" w14:paraId="03EFCA41" w14:textId="77777777"/>
    <w:p w:rsidR="004706B7" w:rsidP="004706B7" w:rsidRDefault="004706B7" w14:paraId="04509E1D" w14:textId="77777777">
      <w:pPr>
        <w:pStyle w:val="Heading1"/>
      </w:pPr>
      <w:bookmarkStart w:name="_Toc38998566" w:id="42"/>
      <w:r>
        <w:t>Other Sections</w:t>
      </w:r>
      <w:bookmarkEnd w:id="42"/>
    </w:p>
    <w:p w:rsidR="004706B7" w:rsidP="004706B7" w:rsidRDefault="000F199A" w14:paraId="5B95CD12" w14:textId="2537BD9E">
      <w:r>
        <w:t xml:space="preserve">Environmental </w:t>
      </w:r>
      <w:r w:rsidR="00C00C2D">
        <w:t>Requirements</w:t>
      </w:r>
      <w:r>
        <w:t xml:space="preserve">: </w:t>
      </w:r>
      <w:r w:rsidR="002D353C">
        <w:t xml:space="preserve">a machine </w:t>
      </w:r>
      <w:r w:rsidR="000E4B0D">
        <w:t>preferably running on Kali Linu</w:t>
      </w:r>
      <w:r w:rsidR="0058182A">
        <w:t>x</w:t>
      </w:r>
      <w:r w:rsidR="00C00C2D">
        <w:t xml:space="preserve"> and</w:t>
      </w:r>
      <w:r w:rsidR="0058182A">
        <w:t xml:space="preserve"> </w:t>
      </w:r>
      <w:r w:rsidR="00C00C2D">
        <w:t>hard drive</w:t>
      </w:r>
      <w:r w:rsidR="004E48E4">
        <w:t xml:space="preserve"> with enough storage</w:t>
      </w:r>
      <w:r w:rsidR="0058182A">
        <w:t xml:space="preserve"> for storing the </w:t>
      </w:r>
      <w:r w:rsidR="009626A5">
        <w:t>root directory of the lo</w:t>
      </w:r>
      <w:r w:rsidR="00C00C2D">
        <w:t xml:space="preserve">g file hierarchy. </w:t>
      </w:r>
    </w:p>
    <w:p w:rsidRPr="004706B7" w:rsidR="00F8724E" w:rsidP="004706B7" w:rsidRDefault="00F8724E" w14:paraId="3EFCA480" w14:textId="1003BDA9">
      <w:r w:rsidR="00F8724E">
        <w:rPr/>
        <w:t xml:space="preserve">Software Requirements: </w:t>
      </w:r>
      <w:r w:rsidR="00D05687">
        <w:rPr/>
        <w:t xml:space="preserve">Python 3, </w:t>
      </w:r>
      <w:proofErr w:type="spellStart"/>
      <w:r w:rsidR="00D05687">
        <w:rPr/>
        <w:t>PyQt</w:t>
      </w:r>
      <w:proofErr w:type="spellEnd"/>
      <w:r w:rsidR="00D05687">
        <w:rPr/>
        <w:t xml:space="preserve"> 5</w:t>
      </w:r>
      <w:r w:rsidR="006E67A1">
        <w:rPr/>
        <w:t xml:space="preserve"> library, </w:t>
      </w:r>
      <w:proofErr w:type="spellStart"/>
      <w:r w:rsidR="006E67A1">
        <w:rPr/>
        <w:t>QGraph</w:t>
      </w:r>
      <w:proofErr w:type="spellEnd"/>
      <w:r w:rsidR="006E67A1">
        <w:rPr/>
        <w:t xml:space="preserve"> </w:t>
      </w:r>
      <w:r w:rsidR="001D7216">
        <w:rPr/>
        <w:t>Viz</w:t>
      </w:r>
      <w:r w:rsidR="006E67A1">
        <w:rPr/>
        <w:t>, Splunk</w:t>
      </w:r>
      <w:r w:rsidR="0017422E">
        <w:rPr/>
        <w:t>, Splunk SDK</w:t>
      </w:r>
      <w:r w:rsidR="00297405">
        <w:rPr/>
        <w:t>,</w:t>
      </w:r>
      <w:r w:rsidR="3E4E0439">
        <w:rPr/>
        <w:t xml:space="preserve"> Splunk lib,</w:t>
      </w:r>
      <w:r w:rsidR="00297405">
        <w:rPr/>
        <w:t xml:space="preserve"> PyMongo and Mongo DB.</w:t>
      </w:r>
    </w:p>
    <w:p w:rsidR="007A4335" w:rsidP="007A4335" w:rsidRDefault="007A4335" w14:paraId="7FF148AA" w14:textId="77777777">
      <w:pPr>
        <w:pStyle w:val="Heading1"/>
      </w:pPr>
      <w:bookmarkStart w:name="_Toc227033596" w:id="43"/>
      <w:bookmarkStart w:name="_Toc38998567" w:id="44"/>
      <w:r>
        <w:t>Appendix</w:t>
      </w:r>
      <w:bookmarkEnd w:id="43"/>
      <w:bookmarkEnd w:id="44"/>
    </w:p>
    <w:p w:rsidR="001C6E16" w:rsidP="007A4335" w:rsidRDefault="001C6E16" w14:paraId="1E6E43DD" w14:textId="7B51193C">
      <w:pPr>
        <w:rPr>
          <w:b/>
          <w:bCs/>
          <w:sz w:val="28"/>
          <w:szCs w:val="28"/>
        </w:rPr>
      </w:pPr>
      <w:r w:rsidRPr="003363A6">
        <w:rPr>
          <w:b/>
          <w:bCs/>
          <w:sz w:val="28"/>
          <w:szCs w:val="28"/>
        </w:rPr>
        <w:t>Section 4</w:t>
      </w:r>
    </w:p>
    <w:p w:rsidR="003363A6" w:rsidP="003363A6" w:rsidRDefault="003363A6" w14:paraId="2B96BE3F" w14:textId="77777777">
      <w:r>
        <w:rPr>
          <w:noProof/>
        </w:rPr>
        <w:drawing>
          <wp:inline distT="0" distB="0" distL="0" distR="0" wp14:anchorId="01B47CBC" wp14:editId="66DF77E4">
            <wp:extent cx="1144988" cy="313365"/>
            <wp:effectExtent l="0" t="0" r="0" b="4445"/>
            <wp:docPr id="127785491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88" cy="3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363A6" w:rsidR="003363A6" w:rsidP="007A4335" w:rsidRDefault="003363A6" w14:paraId="7BE216EF" w14:textId="32162C90">
      <w:pPr>
        <w:rPr>
          <w:i/>
          <w:iCs/>
        </w:rPr>
      </w:pPr>
      <w:r w:rsidRPr="008C3752">
        <w:rPr>
          <w:i/>
          <w:iCs/>
        </w:rPr>
        <w:t>UI figure 1.0</w:t>
      </w:r>
    </w:p>
    <w:p w:rsidR="001C6E16" w:rsidP="001C6E16" w:rsidRDefault="001C6E16" w14:paraId="712CFAFC" w14:textId="77777777">
      <w:r>
        <w:rPr>
          <w:noProof/>
        </w:rPr>
        <w:drawing>
          <wp:inline distT="0" distB="0" distL="0" distR="0" wp14:anchorId="151E2C1D" wp14:editId="14369FB8">
            <wp:extent cx="2219960" cy="1638826"/>
            <wp:effectExtent l="0" t="0" r="2540" b="0"/>
            <wp:docPr id="1561632896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6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5AE9" w:rsidR="001C6E16" w:rsidP="001C6E16" w:rsidRDefault="001C6E16" w14:paraId="65A590F4" w14:textId="77777777">
      <w:pPr>
        <w:rPr>
          <w:i/>
          <w:iCs/>
        </w:rPr>
      </w:pPr>
      <w:r w:rsidRPr="00715AE9">
        <w:rPr>
          <w:i/>
          <w:iCs/>
        </w:rPr>
        <w:t>UI figure 1.1</w:t>
      </w:r>
    </w:p>
    <w:p w:rsidR="001C6E16" w:rsidP="001C6E16" w:rsidRDefault="001C6E16" w14:paraId="1BB6C0C7" w14:textId="77777777">
      <w:r>
        <w:rPr>
          <w:noProof/>
        </w:rPr>
        <w:drawing>
          <wp:inline distT="0" distB="0" distL="0" distR="0" wp14:anchorId="29FEEC90" wp14:editId="7A564A6A">
            <wp:extent cx="2220217" cy="1645920"/>
            <wp:effectExtent l="0" t="0" r="2540" b="5080"/>
            <wp:docPr id="1810968969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21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6E16" w:rsidR="001C6E16" w:rsidP="001C6E16" w:rsidRDefault="001C6E16" w14:paraId="4D0E477E" w14:textId="77777777">
      <w:pPr>
        <w:rPr>
          <w:i/>
          <w:iCs/>
        </w:rPr>
      </w:pPr>
      <w:r w:rsidRPr="001C6E16">
        <w:rPr>
          <w:i/>
          <w:iCs/>
        </w:rPr>
        <w:t>UI figure 1.2</w:t>
      </w:r>
    </w:p>
    <w:p w:rsidR="001C6E16" w:rsidP="001C6E16" w:rsidRDefault="001C6E16" w14:paraId="37D98544" w14:textId="77777777"/>
    <w:p w:rsidR="001C6E16" w:rsidP="001C6E16" w:rsidRDefault="001C6E16" w14:paraId="2EDA4909" w14:textId="77777777">
      <w:r>
        <w:rPr>
          <w:noProof/>
        </w:rPr>
        <w:drawing>
          <wp:inline distT="0" distB="0" distL="0" distR="0" wp14:anchorId="4FEDBE26" wp14:editId="52BF45B8">
            <wp:extent cx="2231588" cy="1645920"/>
            <wp:effectExtent l="0" t="0" r="3810" b="5080"/>
            <wp:docPr id="1811839429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8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6E16" w:rsidR="001C6E16" w:rsidP="001C6E16" w:rsidRDefault="001C6E16" w14:paraId="0730B51D" w14:textId="77777777">
      <w:pPr>
        <w:rPr>
          <w:i/>
          <w:iCs/>
        </w:rPr>
      </w:pPr>
      <w:r w:rsidRPr="001C6E16">
        <w:rPr>
          <w:i/>
          <w:iCs/>
        </w:rPr>
        <w:t>UI figure 1.3</w:t>
      </w:r>
    </w:p>
    <w:p w:rsidR="000D4ECB" w:rsidP="001C6E16" w:rsidRDefault="00487EF1" w14:paraId="72A0E104" w14:textId="77777777">
      <w:r>
        <w:rPr>
          <w:noProof/>
        </w:rPr>
        <w:drawing>
          <wp:inline distT="0" distB="0" distL="0" distR="0" wp14:anchorId="3929A77D" wp14:editId="2FC8F979">
            <wp:extent cx="2237559" cy="1655545"/>
            <wp:effectExtent l="0" t="0" r="0" b="0"/>
            <wp:docPr id="201100017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59" cy="16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16" w:rsidP="001C6E16" w:rsidRDefault="001C6E16" w14:paraId="20E53B3C" w14:textId="77777777">
      <w:pPr>
        <w:rPr>
          <w:i/>
          <w:iCs/>
        </w:rPr>
      </w:pPr>
      <w:r w:rsidRPr="001C6E16">
        <w:rPr>
          <w:i/>
          <w:iCs/>
        </w:rPr>
        <w:t>UI figure 1.4</w:t>
      </w:r>
    </w:p>
    <w:p w:rsidR="003363A6" w:rsidP="00487EF1" w:rsidRDefault="003363A6" w14:paraId="0751514D" w14:textId="303B6083">
      <w:pPr>
        <w:pStyle w:val="ListParagraph"/>
        <w:ind w:left="1800"/>
        <w:rPr>
          <w:rFonts w:ascii="Times New Roman" w:hAnsi="Times New Roman"/>
          <w:noProof/>
          <w:sz w:val="20"/>
          <w:szCs w:val="20"/>
        </w:rPr>
      </w:pPr>
    </w:p>
    <w:p w:rsidRPr="001C6E16" w:rsidR="003363A6" w:rsidP="001C6E16" w:rsidRDefault="003363A6" w14:paraId="581A62E8" w14:textId="4F1B2ECC">
      <w:pPr>
        <w:rPr>
          <w:i/>
          <w:iCs/>
        </w:rPr>
      </w:pPr>
    </w:p>
    <w:p w:rsidR="00D16332" w:rsidP="007A4335" w:rsidRDefault="000D4ECB" w14:paraId="4C22E160" w14:textId="1DFBD43D">
      <w:r>
        <w:rPr>
          <w:noProof/>
        </w:rPr>
        <w:drawing>
          <wp:inline distT="0" distB="0" distL="0" distR="0" wp14:anchorId="60DF155C" wp14:editId="560D6C23">
            <wp:extent cx="2310586" cy="1703672"/>
            <wp:effectExtent l="0" t="0" r="1270" b="0"/>
            <wp:docPr id="1099634628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86" cy="17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32" w:rsidP="007A4335" w:rsidRDefault="000D4ECB" w14:paraId="0DB73CD8" w14:textId="4A6D62F3">
      <w:pPr>
        <w:rPr>
          <w:i/>
          <w:iCs/>
        </w:rPr>
      </w:pPr>
      <w:r w:rsidRPr="000D4ECB">
        <w:rPr>
          <w:i/>
          <w:iCs/>
        </w:rPr>
        <w:t>UI figure 1.5</w:t>
      </w:r>
    </w:p>
    <w:p w:rsidR="00D16332" w:rsidP="007A4335" w:rsidRDefault="00D16332" w14:paraId="6A865644" w14:textId="05DD7EA5">
      <w:pPr>
        <w:rPr>
          <w:i/>
          <w:iCs/>
        </w:rPr>
      </w:pPr>
    </w:p>
    <w:p w:rsidR="00D16332" w:rsidP="007A4335" w:rsidRDefault="00D16332" w14:paraId="59ABC5E4" w14:textId="28C992CF">
      <w:pPr>
        <w:rPr>
          <w:i/>
          <w:iCs/>
        </w:rPr>
      </w:pPr>
    </w:p>
    <w:p w:rsidR="000D4ECB" w:rsidP="007A4335" w:rsidRDefault="3F31CDDA" w14:paraId="3732DFA5" w14:textId="4886F8CB">
      <w:pPr>
        <w:rPr>
          <w:i/>
          <w:iCs/>
        </w:rPr>
      </w:pPr>
      <w:r>
        <w:rPr>
          <w:noProof/>
        </w:rPr>
        <w:drawing>
          <wp:inline distT="0" distB="0" distL="0" distR="0" wp14:anchorId="0265B7E9" wp14:editId="2CEEFB01">
            <wp:extent cx="2743200" cy="1795577"/>
            <wp:effectExtent l="0" t="0" r="0" b="0"/>
            <wp:docPr id="106159241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32" w:rsidP="007A4335" w:rsidRDefault="00D16332" w14:paraId="03FD4CCC" w14:textId="4F17425F">
      <w:pPr>
        <w:rPr>
          <w:i/>
          <w:iCs/>
        </w:rPr>
      </w:pPr>
      <w:r>
        <w:rPr>
          <w:i/>
          <w:iCs/>
        </w:rPr>
        <w:t>UI figure 2.0</w:t>
      </w:r>
    </w:p>
    <w:p w:rsidR="00D16332" w:rsidP="007A4335" w:rsidRDefault="00D16332" w14:paraId="77F6BDAB" w14:textId="736658EA">
      <w:pPr>
        <w:rPr>
          <w:i/>
          <w:iCs/>
        </w:rPr>
      </w:pPr>
    </w:p>
    <w:p w:rsidR="00456947" w:rsidP="007A4335" w:rsidRDefault="00456947" w14:paraId="1705607A" w14:textId="7F2CD286">
      <w:pPr>
        <w:rPr>
          <w:i/>
          <w:iCs/>
        </w:rPr>
      </w:pPr>
    </w:p>
    <w:p w:rsidR="00D16332" w:rsidP="007A4335" w:rsidRDefault="00456947" w14:paraId="0F531BDA" w14:textId="6C8D34C1">
      <w:pPr>
        <w:rPr>
          <w:i/>
          <w:iCs/>
        </w:rPr>
      </w:pPr>
      <w:r>
        <w:rPr>
          <w:noProof/>
        </w:rPr>
        <w:drawing>
          <wp:inline distT="0" distB="0" distL="0" distR="0" wp14:anchorId="571F6612" wp14:editId="728175D4">
            <wp:extent cx="2562592" cy="1674796"/>
            <wp:effectExtent l="0" t="0" r="3175" b="1905"/>
            <wp:docPr id="2132514888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92" cy="16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28" w:rsidP="007A4335" w:rsidRDefault="00456947" w14:paraId="138CA82C" w14:textId="453724AD">
      <w:pPr>
        <w:rPr>
          <w:i/>
          <w:iCs/>
        </w:rPr>
      </w:pPr>
      <w:r>
        <w:rPr>
          <w:i/>
          <w:iCs/>
        </w:rPr>
        <w:t>UI figure 2.1</w:t>
      </w:r>
    </w:p>
    <w:p w:rsidR="007A4B28" w:rsidP="007A4335" w:rsidRDefault="007A4B28" w14:paraId="585E802B" w14:textId="747C5BBB">
      <w:pPr>
        <w:rPr>
          <w:i/>
          <w:iCs/>
        </w:rPr>
      </w:pPr>
    </w:p>
    <w:p w:rsidR="007A4B28" w:rsidP="007A4335" w:rsidRDefault="007A4B28" w14:paraId="7DD5BDFB" w14:textId="011E7361">
      <w:pPr>
        <w:rPr>
          <w:i/>
          <w:iCs/>
        </w:rPr>
      </w:pPr>
      <w:r>
        <w:rPr>
          <w:noProof/>
        </w:rPr>
        <w:drawing>
          <wp:inline distT="0" distB="0" distL="0" distR="0" wp14:anchorId="77FAA957" wp14:editId="6D9F6997">
            <wp:extent cx="1867301" cy="853224"/>
            <wp:effectExtent l="0" t="0" r="0" b="0"/>
            <wp:docPr id="204258515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301" cy="8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E1" w:rsidP="007A4335" w:rsidRDefault="007A4B28" w14:paraId="0C6B9A96" w14:textId="51B86D4A">
      <w:pPr>
        <w:rPr>
          <w:i/>
          <w:iCs/>
        </w:rPr>
      </w:pPr>
      <w:r>
        <w:rPr>
          <w:i/>
          <w:iCs/>
        </w:rPr>
        <w:t>UI figure 2.2</w:t>
      </w:r>
    </w:p>
    <w:p w:rsidR="007C0BE1" w:rsidP="007A4335" w:rsidRDefault="007C0BE1" w14:paraId="48760C03" w14:textId="08CA6BB1">
      <w:pPr>
        <w:rPr>
          <w:i/>
          <w:iCs/>
        </w:rPr>
      </w:pPr>
    </w:p>
    <w:p w:rsidR="007A4B28" w:rsidP="007A4335" w:rsidRDefault="56B753B6" w14:paraId="1BFBF794" w14:textId="7492555B">
      <w:pPr>
        <w:rPr>
          <w:i/>
          <w:iCs/>
        </w:rPr>
      </w:pPr>
      <w:r>
        <w:rPr>
          <w:noProof/>
        </w:rPr>
        <w:drawing>
          <wp:inline distT="0" distB="0" distL="0" distR="0" wp14:anchorId="55E27A0E" wp14:editId="33FE66EB">
            <wp:extent cx="2721582" cy="1357162"/>
            <wp:effectExtent l="0" t="0" r="0" b="1905"/>
            <wp:docPr id="1225861810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582" cy="13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4ECB" w:rsidR="007C0BE1" w:rsidP="6BE23467" w:rsidRDefault="007C0BE1" w14:paraId="431EF4B2" w14:textId="60F1DE39">
      <w:pPr>
        <w:rPr>
          <w:i w:val="1"/>
          <w:iCs w:val="1"/>
        </w:rPr>
      </w:pPr>
      <w:r w:rsidRPr="6BE23467" w:rsidR="007C0BE1">
        <w:rPr>
          <w:i w:val="1"/>
          <w:iCs w:val="1"/>
        </w:rPr>
        <w:t>UI figure 2.3</w:t>
      </w:r>
    </w:p>
    <w:p w:rsidR="6BE23467" w:rsidP="6BE23467" w:rsidRDefault="6BE23467" w14:paraId="639BFFBE" w14:textId="1F22B348">
      <w:pPr>
        <w:pStyle w:val="Normal"/>
        <w:rPr>
          <w:i w:val="1"/>
          <w:iCs w:val="1"/>
        </w:rPr>
      </w:pPr>
    </w:p>
    <w:p w:rsidR="485D1008" w:rsidP="6BE23467" w:rsidRDefault="485D1008" w14:paraId="172BE9F9" w14:textId="004520EB">
      <w:pPr>
        <w:pStyle w:val="Normal"/>
        <w:ind w:left="2880" w:firstLine="720"/>
        <w:rPr>
          <w:i w:val="1"/>
          <w:iCs w:val="1"/>
        </w:rPr>
      </w:pPr>
      <w:r w:rsidRPr="6BE23467" w:rsidR="485D1008">
        <w:rPr>
          <w:i w:val="1"/>
          <w:iCs w:val="1"/>
        </w:rPr>
        <w:t>$$$</w:t>
      </w:r>
    </w:p>
    <w:sectPr w:rsidRPr="000D4ECB" w:rsidR="007C0BE1">
      <w:type w:val="continuous"/>
      <w:pgSz w:w="12240" w:h="15840" w:orient="portrait" w:code="1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141C" w:rsidRDefault="0045141C" w14:paraId="49720DAF" w14:textId="77777777">
      <w:r>
        <w:separator/>
      </w:r>
    </w:p>
  </w:endnote>
  <w:endnote w:type="continuationSeparator" w:id="0">
    <w:p w:rsidR="0045141C" w:rsidRDefault="0045141C" w14:paraId="58D252D2" w14:textId="77777777">
      <w:r>
        <w:continuationSeparator/>
      </w:r>
    </w:p>
  </w:endnote>
  <w:endnote w:type="continuationNotice" w:id="1">
    <w:p w:rsidR="0045141C" w:rsidRDefault="0045141C" w14:paraId="437C27B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428"/>
      <w:gridCol w:w="4428"/>
    </w:tblGrid>
    <w:tr w:rsidR="00941D93" w14:paraId="66AF4021" w14:textId="77777777">
      <w:tc>
        <w:tcPr>
          <w:tcW w:w="4428" w:type="dxa"/>
        </w:tcPr>
        <w:p w:rsidR="00941D93" w:rsidRDefault="00941D93" w14:paraId="4B727461" w14:textId="77777777">
          <w:pPr>
            <w:pStyle w:val="Footer"/>
          </w:pPr>
          <w:r>
            <w:rPr>
              <w:rFonts w:ascii="Symbol" w:hAnsi="Symbol" w:eastAsia="Symbol" w:cs="Symbol"/>
              <w:color w:val="000000"/>
            </w:rPr>
            <w:t>Ó</w:t>
          </w:r>
          <w:r>
            <w:rPr>
              <w:color w:val="000000"/>
            </w:rPr>
            <w:t xml:space="preserve"> 20</w:t>
          </w:r>
          <w:r w:rsidR="00842DC1">
            <w:rPr>
              <w:color w:val="000000"/>
            </w:rPr>
            <w:t>19</w:t>
          </w:r>
          <w:r>
            <w:rPr>
              <w:color w:val="000000"/>
            </w:rPr>
            <w:t xml:space="preserve"> </w:t>
          </w:r>
          <w:r>
            <w:fldChar w:fldCharType="begin"/>
          </w:r>
          <w:r>
            <w:instrText>DOCPROPERTY "Company"  \* MERGEFORMAT</w:instrText>
          </w:r>
          <w:r>
            <w:fldChar w:fldCharType="separate"/>
          </w:r>
          <w:r>
            <w:t>&lt;Enter team name here&gt;</w:t>
          </w:r>
          <w:r>
            <w:fldChar w:fldCharType="end"/>
          </w:r>
        </w:p>
      </w:tc>
      <w:tc>
        <w:tcPr>
          <w:tcW w:w="4428" w:type="dxa"/>
        </w:tcPr>
        <w:p w:rsidR="00941D93" w:rsidRDefault="00941D93" w14:paraId="5339BF65" w14:textId="77777777">
          <w:pPr>
            <w:pStyle w:val="Footer"/>
            <w:jc w:val="right"/>
          </w:pPr>
          <w:r>
            <w:t>&lt;Drive:\Directory\Filename.ext&gt;</w:t>
          </w:r>
        </w:p>
      </w:tc>
    </w:tr>
  </w:tbl>
  <w:p w:rsidR="00941D93" w:rsidRDefault="00941D93" w14:paraId="450EA2D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941D93" w14:paraId="10954B6B" w14:textId="77777777">
      <w:trPr>
        <w:trHeight w:val="552" w:hRule="exact"/>
      </w:trPr>
      <w:tc>
        <w:tcPr>
          <w:tcW w:w="3060" w:type="dxa"/>
        </w:tcPr>
        <w:p w:rsidR="00941D93" w:rsidRDefault="00941D93" w14:paraId="3FC6A3EE" w14:textId="77777777">
          <w:pPr>
            <w:pStyle w:val="Footer"/>
            <w:spacing w:before="80"/>
            <w:rPr>
              <w:bCs/>
            </w:rPr>
          </w:pPr>
          <w:r>
            <w:t>Test Plan</w:t>
          </w:r>
        </w:p>
        <w:p w:rsidR="00941D93" w:rsidRDefault="00941D93" w14:paraId="0A4F7224" w14:textId="77777777">
          <w:pPr>
            <w:pStyle w:val="Footer"/>
            <w:spacing w:before="80"/>
          </w:pPr>
        </w:p>
        <w:p w:rsidR="00941D93" w:rsidRDefault="00941D93" w14:paraId="5AE48A43" w14:textId="77777777">
          <w:pPr>
            <w:pStyle w:val="Footer"/>
            <w:spacing w:before="80"/>
          </w:pPr>
        </w:p>
      </w:tc>
      <w:tc>
        <w:tcPr>
          <w:tcW w:w="2880" w:type="dxa"/>
        </w:tcPr>
        <w:p w:rsidRPr="00901C3D" w:rsidR="00941D93" w:rsidRDefault="00901C3D" w14:paraId="086CF3C7" w14:textId="4FDD05A1">
          <w:pPr>
            <w:pStyle w:val="Footer"/>
            <w:spacing w:before="80"/>
          </w:pPr>
          <w:r>
            <w:t xml:space="preserve">Team 7 </w:t>
          </w:r>
          <w:r w:rsidR="002929C6">
            <w:t>Runtime Terror</w:t>
          </w:r>
        </w:p>
      </w:tc>
      <w:tc>
        <w:tcPr>
          <w:tcW w:w="1980" w:type="dxa"/>
        </w:tcPr>
        <w:p w:rsidR="00941D93" w:rsidRDefault="00941D93" w14:paraId="5F3F821A" w14:textId="77777777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:rsidR="00941D93" w:rsidRDefault="00941D93" w14:paraId="23354B18" w14:textId="6D5B151B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 w:rsidR="002929C6">
            <w:rPr>
              <w:b w:val="0"/>
              <w:bCs/>
              <w:noProof/>
            </w:rPr>
            <w:t>4/28/2020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 w:rsidR="00235C38">
            <w:rPr>
              <w:b w:val="0"/>
              <w:bCs/>
              <w:noProof/>
            </w:rPr>
            <w:t>5:43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:rsidR="00941D93" w:rsidRDefault="00941D93" w14:paraId="6D74EAC0" w14:textId="77777777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:rsidR="00941D93" w:rsidRDefault="00941D93" w14:paraId="24E8048A" w14:textId="77777777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 w:rsidR="00790ACB"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:rsidR="00941D93" w:rsidRDefault="00941D93" w14:paraId="50F40DEB" w14:textId="77777777">
          <w:pPr>
            <w:pStyle w:val="Footer"/>
            <w:spacing w:before="80"/>
          </w:pPr>
        </w:p>
        <w:p w:rsidR="00941D93" w:rsidRDefault="00941D93" w14:paraId="77A52294" w14:textId="77777777">
          <w:pPr>
            <w:pStyle w:val="Footer"/>
            <w:spacing w:before="80"/>
          </w:pPr>
        </w:p>
      </w:tc>
    </w:tr>
  </w:tbl>
  <w:p w:rsidR="00941D93" w:rsidRDefault="00941D93" w14:paraId="007DCDA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941D93" w14:paraId="7398D2B8" w14:textId="77777777">
      <w:tc>
        <w:tcPr>
          <w:tcW w:w="3240" w:type="dxa"/>
        </w:tcPr>
        <w:p w:rsidR="00941D93" w:rsidRDefault="00941D93" w14:paraId="360E6DD5" w14:textId="77777777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:rsidR="00941D93" w:rsidRDefault="00901C3D" w14:paraId="7AC98986" w14:textId="41479ACE">
          <w:pPr>
            <w:pStyle w:val="Footer"/>
            <w:rPr>
              <w:b w:val="0"/>
              <w:bCs/>
            </w:rPr>
          </w:pPr>
          <w:r>
            <w:rPr>
              <w:bCs/>
            </w:rPr>
            <w:t xml:space="preserve">Team 7 </w:t>
          </w:r>
          <w:r w:rsidR="009F5665">
            <w:rPr>
              <w:bCs/>
            </w:rPr>
            <w:t>Runtime Terror</w:t>
          </w:r>
        </w:p>
      </w:tc>
      <w:tc>
        <w:tcPr>
          <w:tcW w:w="1980" w:type="dxa"/>
        </w:tcPr>
        <w:p w:rsidR="00941D93" w:rsidRDefault="003540A8" w14:paraId="394EB1E7" w14:textId="0DE9541E">
          <w:pPr>
            <w:pStyle w:val="Footer"/>
          </w:pPr>
          <w:r>
            <w:t>4/16/2020</w:t>
          </w:r>
        </w:p>
      </w:tc>
      <w:tc>
        <w:tcPr>
          <w:tcW w:w="900" w:type="dxa"/>
        </w:tcPr>
        <w:p w:rsidR="00941D93" w:rsidRDefault="00941D93" w14:paraId="20458F8E" w14:textId="77777777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:rsidR="00941D93" w:rsidRDefault="00941D93" w14:paraId="4590CB77" w14:textId="77777777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0AC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941D93" w:rsidRDefault="00941D93" w14:paraId="464FCBC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141C" w:rsidRDefault="0045141C" w14:paraId="2FE4F62B" w14:textId="77777777">
      <w:r>
        <w:separator/>
      </w:r>
    </w:p>
  </w:footnote>
  <w:footnote w:type="continuationSeparator" w:id="0">
    <w:p w:rsidR="0045141C" w:rsidRDefault="0045141C" w14:paraId="7CBA04A1" w14:textId="77777777">
      <w:r>
        <w:continuationSeparator/>
      </w:r>
    </w:p>
  </w:footnote>
  <w:footnote w:type="continuationNotice" w:id="1">
    <w:p w:rsidR="0045141C" w:rsidRDefault="0045141C" w14:paraId="3AC3CC4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1D93" w:rsidRDefault="00941D93" w14:paraId="3DD355C9" w14:textId="77777777">
    <w:pPr>
      <w:rPr>
        <w:sz w:val="24"/>
      </w:rPr>
    </w:pPr>
  </w:p>
  <w:p w:rsidR="00941D93" w:rsidRDefault="00941D93" w14:paraId="1A81F0B1" w14:textId="77777777">
    <w:pPr>
      <w:pBdr>
        <w:top w:val="single" w:color="auto" w:sz="6" w:space="1"/>
      </w:pBdr>
      <w:rPr>
        <w:sz w:val="24"/>
      </w:rPr>
    </w:pPr>
  </w:p>
  <w:p w:rsidR="00941D93" w:rsidRDefault="001322A4" w14:paraId="658D39A1" w14:textId="0415EBF2">
    <w:pPr>
      <w:pStyle w:val="Title"/>
    </w:pPr>
    <w:r>
      <w:t>Team 7 Runtime Terror</w:t>
    </w:r>
  </w:p>
  <w:p w:rsidR="00941D93" w:rsidRDefault="00941D93" w14:paraId="717AAFBA" w14:textId="77777777">
    <w:pPr>
      <w:pBdr>
        <w:bottom w:val="single" w:color="auto" w:sz="6" w:space="1"/>
      </w:pBdr>
      <w:jc w:val="right"/>
      <w:rPr>
        <w:sz w:val="24"/>
      </w:rPr>
    </w:pPr>
  </w:p>
  <w:p w:rsidR="00941D93" w:rsidRDefault="00941D93" w14:paraId="56EE48EE" w14:textId="77777777">
    <w:pPr>
      <w:pStyle w:val="Title"/>
    </w:pPr>
  </w:p>
  <w:p w:rsidR="00941D93" w:rsidRDefault="00941D93" w14:paraId="2908EB2C" w14:textId="77777777">
    <w:pPr>
      <w:pStyle w:val="Title"/>
    </w:pPr>
  </w:p>
  <w:p w:rsidR="00941D93" w:rsidRDefault="00941D93" w14:paraId="121FD38A" w14:textId="77777777">
    <w:pPr>
      <w:pStyle w:val="Title"/>
    </w:pPr>
  </w:p>
  <w:p w:rsidR="00941D93" w:rsidRDefault="00941D93" w14:paraId="1FE2DD96" w14:textId="77777777">
    <w:pPr>
      <w:pStyle w:val="Title"/>
    </w:pPr>
  </w:p>
  <w:p w:rsidR="00941D93" w:rsidRDefault="00941D93" w14:paraId="27357532" w14:textId="77777777">
    <w:pPr>
      <w:pStyle w:val="Title"/>
    </w:pPr>
  </w:p>
  <w:p w:rsidR="00941D93" w:rsidRDefault="00941D93" w14:paraId="07F023C8" w14:textId="77777777">
    <w:pPr>
      <w:pStyle w:val="Title"/>
    </w:pPr>
  </w:p>
  <w:p w:rsidR="00941D93" w:rsidRDefault="00941D93" w14:paraId="4BDB5498" w14:textId="77777777">
    <w:pPr>
      <w:pStyle w:val="Title"/>
    </w:pPr>
  </w:p>
  <w:p w:rsidR="00941D93" w:rsidRDefault="00941D93" w14:paraId="2916C19D" w14:textId="77777777">
    <w:pPr>
      <w:pStyle w:val="Title"/>
    </w:pPr>
  </w:p>
  <w:p w:rsidR="00941D93" w:rsidRDefault="00941D93" w14:paraId="74869460" w14:textId="77777777">
    <w:pPr>
      <w:pStyle w:val="Title"/>
    </w:pPr>
  </w:p>
  <w:p w:rsidR="00941D93" w:rsidRDefault="00941D93" w14:paraId="187F57B8" w14:textId="77777777">
    <w:pPr>
      <w:pStyle w:val="Title"/>
    </w:pPr>
  </w:p>
  <w:p w:rsidR="00941D93" w:rsidRDefault="00941D93" w14:paraId="54738AF4" w14:textId="77777777"/>
  <w:p w:rsidR="00941D93" w:rsidRDefault="00941D93" w14:paraId="46ABBD8F" w14:textId="77777777"/>
  <w:p w:rsidR="00941D93" w:rsidRDefault="00941D93" w14:paraId="06BBA33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1D93" w:rsidRDefault="00941D93" w14:paraId="617BD73E" w14:textId="77777777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1D93" w:rsidRDefault="00941D93" w14:paraId="5A5A7C3C" w14:textId="77777777">
    <w:pPr>
      <w:pStyle w:val="Header"/>
    </w:pPr>
    <w:r>
      <w:t>Test Plan</w:t>
    </w:r>
    <w:r>
      <w:tab/>
    </w:r>
    <w:r>
      <w:tab/>
    </w:r>
  </w:p>
  <w:p w:rsidR="00941D93" w:rsidRDefault="00941D93" w14:paraId="6D9C8D3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07173"/>
    <w:multiLevelType w:val="hybridMultilevel"/>
    <w:tmpl w:val="70CCB174"/>
    <w:lvl w:ilvl="0" w:tplc="620024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7D7577"/>
    <w:multiLevelType w:val="hybridMultilevel"/>
    <w:tmpl w:val="626AF340"/>
    <w:lvl w:ilvl="0" w:tplc="5DC01E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D62747"/>
    <w:multiLevelType w:val="hybridMultilevel"/>
    <w:tmpl w:val="21702614"/>
    <w:lvl w:ilvl="0" w:tplc="3EE2D6CE">
      <w:start w:val="3"/>
      <w:numFmt w:val="bullet"/>
      <w:lvlText w:val="-"/>
      <w:lvlJc w:val="left"/>
      <w:pPr>
        <w:ind w:left="21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1CFB72B9"/>
    <w:multiLevelType w:val="hybridMultilevel"/>
    <w:tmpl w:val="FFFFFFFF"/>
    <w:lvl w:ilvl="0" w:tplc="D8D4BB94">
      <w:start w:val="4"/>
      <w:numFmt w:val="decimal"/>
      <w:lvlText w:val="%1."/>
      <w:lvlJc w:val="left"/>
      <w:pPr>
        <w:ind w:left="720" w:hanging="360"/>
      </w:pPr>
    </w:lvl>
    <w:lvl w:ilvl="1" w:tplc="95CAFC74">
      <w:start w:val="1"/>
      <w:numFmt w:val="lowerLetter"/>
      <w:lvlText w:val="%2."/>
      <w:lvlJc w:val="left"/>
      <w:pPr>
        <w:ind w:left="1440" w:hanging="360"/>
      </w:pPr>
    </w:lvl>
    <w:lvl w:ilvl="2" w:tplc="B07ACAFE">
      <w:start w:val="1"/>
      <w:numFmt w:val="lowerRoman"/>
      <w:lvlText w:val="%3."/>
      <w:lvlJc w:val="right"/>
      <w:pPr>
        <w:ind w:left="2160" w:hanging="180"/>
      </w:pPr>
    </w:lvl>
    <w:lvl w:ilvl="3" w:tplc="EE8C043A">
      <w:start w:val="1"/>
      <w:numFmt w:val="decimal"/>
      <w:lvlText w:val="%4."/>
      <w:lvlJc w:val="left"/>
      <w:pPr>
        <w:ind w:left="2880" w:hanging="360"/>
      </w:pPr>
    </w:lvl>
    <w:lvl w:ilvl="4" w:tplc="94B2D7A0">
      <w:start w:val="1"/>
      <w:numFmt w:val="lowerLetter"/>
      <w:lvlText w:val="%5."/>
      <w:lvlJc w:val="left"/>
      <w:pPr>
        <w:ind w:left="3600" w:hanging="360"/>
      </w:pPr>
    </w:lvl>
    <w:lvl w:ilvl="5" w:tplc="D240971E">
      <w:start w:val="1"/>
      <w:numFmt w:val="lowerRoman"/>
      <w:lvlText w:val="%6."/>
      <w:lvlJc w:val="right"/>
      <w:pPr>
        <w:ind w:left="4320" w:hanging="180"/>
      </w:pPr>
    </w:lvl>
    <w:lvl w:ilvl="6" w:tplc="021891F0">
      <w:start w:val="1"/>
      <w:numFmt w:val="decimal"/>
      <w:lvlText w:val="%7."/>
      <w:lvlJc w:val="left"/>
      <w:pPr>
        <w:ind w:left="5040" w:hanging="360"/>
      </w:pPr>
    </w:lvl>
    <w:lvl w:ilvl="7" w:tplc="081A0AE4">
      <w:start w:val="1"/>
      <w:numFmt w:val="lowerLetter"/>
      <w:lvlText w:val="%8."/>
      <w:lvlJc w:val="left"/>
      <w:pPr>
        <w:ind w:left="5760" w:hanging="360"/>
      </w:pPr>
    </w:lvl>
    <w:lvl w:ilvl="8" w:tplc="335477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B027A"/>
    <w:multiLevelType w:val="hybridMultilevel"/>
    <w:tmpl w:val="E1E46C14"/>
    <w:lvl w:ilvl="0" w:tplc="0DD4DF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6C73C9"/>
    <w:multiLevelType w:val="hybridMultilevel"/>
    <w:tmpl w:val="37725EF8"/>
    <w:lvl w:ilvl="0" w:tplc="665EACAE">
      <w:start w:val="4"/>
      <w:numFmt w:val="bullet"/>
      <w:lvlText w:val="-"/>
      <w:lvlJc w:val="left"/>
      <w:pPr>
        <w:ind w:left="21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025028D"/>
    <w:multiLevelType w:val="hybridMultilevel"/>
    <w:tmpl w:val="4A983638"/>
    <w:lvl w:ilvl="0" w:tplc="E19220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13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  <w:num w:numId="17">
    <w:abstractNumId w:val="3"/>
  </w:num>
  <w:num w:numId="18">
    <w:abstractNumId w:val="4"/>
  </w:num>
  <w:num w:numId="19">
    <w:abstractNumId w:val="11"/>
  </w:num>
  <w:num w:numId="20">
    <w:abstractNumId w:val="7"/>
  </w:num>
  <w:num w:numId="21">
    <w:abstractNumId w:val="5"/>
  </w:num>
  <w:num w:numId="22">
    <w:abstractNumId w:val="8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01BEB"/>
    <w:rsid w:val="00002ECE"/>
    <w:rsid w:val="00005EB9"/>
    <w:rsid w:val="000073E0"/>
    <w:rsid w:val="000119E5"/>
    <w:rsid w:val="00013402"/>
    <w:rsid w:val="00015D19"/>
    <w:rsid w:val="00020903"/>
    <w:rsid w:val="00022382"/>
    <w:rsid w:val="00024937"/>
    <w:rsid w:val="00027D7C"/>
    <w:rsid w:val="00033D9C"/>
    <w:rsid w:val="00036FFB"/>
    <w:rsid w:val="00040B56"/>
    <w:rsid w:val="00040FA7"/>
    <w:rsid w:val="000428A0"/>
    <w:rsid w:val="000432A0"/>
    <w:rsid w:val="0004689D"/>
    <w:rsid w:val="00046E84"/>
    <w:rsid w:val="00052913"/>
    <w:rsid w:val="00053C86"/>
    <w:rsid w:val="00056F88"/>
    <w:rsid w:val="00066B5B"/>
    <w:rsid w:val="00070C2C"/>
    <w:rsid w:val="000742AD"/>
    <w:rsid w:val="0008033B"/>
    <w:rsid w:val="000854CF"/>
    <w:rsid w:val="00086058"/>
    <w:rsid w:val="00087024"/>
    <w:rsid w:val="000870ED"/>
    <w:rsid w:val="0009084F"/>
    <w:rsid w:val="000921D8"/>
    <w:rsid w:val="000927B9"/>
    <w:rsid w:val="00092DDF"/>
    <w:rsid w:val="00093796"/>
    <w:rsid w:val="00094E95"/>
    <w:rsid w:val="000A13C7"/>
    <w:rsid w:val="000A14B4"/>
    <w:rsid w:val="000A1AEB"/>
    <w:rsid w:val="000A37C7"/>
    <w:rsid w:val="000A3A80"/>
    <w:rsid w:val="000A5C3B"/>
    <w:rsid w:val="000A757D"/>
    <w:rsid w:val="000B0C32"/>
    <w:rsid w:val="000B4358"/>
    <w:rsid w:val="000B566E"/>
    <w:rsid w:val="000B6B98"/>
    <w:rsid w:val="000B6BC2"/>
    <w:rsid w:val="000C04DF"/>
    <w:rsid w:val="000C30C1"/>
    <w:rsid w:val="000C40CD"/>
    <w:rsid w:val="000C5F4A"/>
    <w:rsid w:val="000D4ECB"/>
    <w:rsid w:val="000E0530"/>
    <w:rsid w:val="000E2F35"/>
    <w:rsid w:val="000E4B0D"/>
    <w:rsid w:val="000E5720"/>
    <w:rsid w:val="000F199A"/>
    <w:rsid w:val="000F1B7E"/>
    <w:rsid w:val="000F5776"/>
    <w:rsid w:val="00101127"/>
    <w:rsid w:val="00106503"/>
    <w:rsid w:val="001074A9"/>
    <w:rsid w:val="001111B4"/>
    <w:rsid w:val="001111E2"/>
    <w:rsid w:val="001150A3"/>
    <w:rsid w:val="0011606A"/>
    <w:rsid w:val="001202A5"/>
    <w:rsid w:val="001270FA"/>
    <w:rsid w:val="00127BE1"/>
    <w:rsid w:val="00127E18"/>
    <w:rsid w:val="0013039E"/>
    <w:rsid w:val="001322A4"/>
    <w:rsid w:val="00132B90"/>
    <w:rsid w:val="00132ECA"/>
    <w:rsid w:val="001351A4"/>
    <w:rsid w:val="00136D61"/>
    <w:rsid w:val="0014243A"/>
    <w:rsid w:val="001503A1"/>
    <w:rsid w:val="00150787"/>
    <w:rsid w:val="00151BFD"/>
    <w:rsid w:val="00153FBE"/>
    <w:rsid w:val="00155996"/>
    <w:rsid w:val="001568ED"/>
    <w:rsid w:val="0015694D"/>
    <w:rsid w:val="001629C1"/>
    <w:rsid w:val="00165204"/>
    <w:rsid w:val="0017422E"/>
    <w:rsid w:val="001746B1"/>
    <w:rsid w:val="0017486F"/>
    <w:rsid w:val="00176F94"/>
    <w:rsid w:val="00177E12"/>
    <w:rsid w:val="00185924"/>
    <w:rsid w:val="001864C8"/>
    <w:rsid w:val="00187239"/>
    <w:rsid w:val="001904E1"/>
    <w:rsid w:val="0019158C"/>
    <w:rsid w:val="0019319F"/>
    <w:rsid w:val="001969C3"/>
    <w:rsid w:val="001A151F"/>
    <w:rsid w:val="001A208D"/>
    <w:rsid w:val="001A3833"/>
    <w:rsid w:val="001A4CE3"/>
    <w:rsid w:val="001A635A"/>
    <w:rsid w:val="001A68C0"/>
    <w:rsid w:val="001A6902"/>
    <w:rsid w:val="001A789A"/>
    <w:rsid w:val="001A7B9D"/>
    <w:rsid w:val="001B0254"/>
    <w:rsid w:val="001B1CC9"/>
    <w:rsid w:val="001B35CD"/>
    <w:rsid w:val="001B7769"/>
    <w:rsid w:val="001C0E3A"/>
    <w:rsid w:val="001C198F"/>
    <w:rsid w:val="001C3861"/>
    <w:rsid w:val="001C6E16"/>
    <w:rsid w:val="001C77B1"/>
    <w:rsid w:val="001D34A3"/>
    <w:rsid w:val="001D3AFA"/>
    <w:rsid w:val="001D7216"/>
    <w:rsid w:val="001E1880"/>
    <w:rsid w:val="001E1F3F"/>
    <w:rsid w:val="001E628C"/>
    <w:rsid w:val="001E7760"/>
    <w:rsid w:val="001F7BC8"/>
    <w:rsid w:val="0020097E"/>
    <w:rsid w:val="00203AA3"/>
    <w:rsid w:val="002075EC"/>
    <w:rsid w:val="00207737"/>
    <w:rsid w:val="002101A7"/>
    <w:rsid w:val="00211636"/>
    <w:rsid w:val="00213EBD"/>
    <w:rsid w:val="00214BCA"/>
    <w:rsid w:val="002150A5"/>
    <w:rsid w:val="00217ADA"/>
    <w:rsid w:val="00217AEB"/>
    <w:rsid w:val="00220436"/>
    <w:rsid w:val="00220752"/>
    <w:rsid w:val="00220D77"/>
    <w:rsid w:val="0022203F"/>
    <w:rsid w:val="00224987"/>
    <w:rsid w:val="00227B07"/>
    <w:rsid w:val="002304E0"/>
    <w:rsid w:val="0023122B"/>
    <w:rsid w:val="0023387E"/>
    <w:rsid w:val="00233AF6"/>
    <w:rsid w:val="002348EC"/>
    <w:rsid w:val="00235C38"/>
    <w:rsid w:val="0023D50C"/>
    <w:rsid w:val="0024144D"/>
    <w:rsid w:val="00244E63"/>
    <w:rsid w:val="00246166"/>
    <w:rsid w:val="00254CDE"/>
    <w:rsid w:val="00255527"/>
    <w:rsid w:val="00255C61"/>
    <w:rsid w:val="00256AD3"/>
    <w:rsid w:val="0026089C"/>
    <w:rsid w:val="00262328"/>
    <w:rsid w:val="002652A3"/>
    <w:rsid w:val="00266C65"/>
    <w:rsid w:val="00266DAC"/>
    <w:rsid w:val="0027555E"/>
    <w:rsid w:val="00281C36"/>
    <w:rsid w:val="002832A9"/>
    <w:rsid w:val="002843D9"/>
    <w:rsid w:val="002911FD"/>
    <w:rsid w:val="0029173A"/>
    <w:rsid w:val="002929C6"/>
    <w:rsid w:val="002956D6"/>
    <w:rsid w:val="00297405"/>
    <w:rsid w:val="002A0591"/>
    <w:rsid w:val="002A33AA"/>
    <w:rsid w:val="002A6F34"/>
    <w:rsid w:val="002A78E4"/>
    <w:rsid w:val="002B0510"/>
    <w:rsid w:val="002B14F0"/>
    <w:rsid w:val="002B2809"/>
    <w:rsid w:val="002C5367"/>
    <w:rsid w:val="002C7B46"/>
    <w:rsid w:val="002D353C"/>
    <w:rsid w:val="002D3541"/>
    <w:rsid w:val="002D77EC"/>
    <w:rsid w:val="002D7A5C"/>
    <w:rsid w:val="002E0371"/>
    <w:rsid w:val="002E1FCD"/>
    <w:rsid w:val="002E2403"/>
    <w:rsid w:val="002E36A9"/>
    <w:rsid w:val="002E4951"/>
    <w:rsid w:val="002E4FD6"/>
    <w:rsid w:val="002E7D77"/>
    <w:rsid w:val="002E7EAE"/>
    <w:rsid w:val="002F2A76"/>
    <w:rsid w:val="002F7BCF"/>
    <w:rsid w:val="0030083A"/>
    <w:rsid w:val="003015F0"/>
    <w:rsid w:val="003019F4"/>
    <w:rsid w:val="00301A1B"/>
    <w:rsid w:val="00302879"/>
    <w:rsid w:val="00302F06"/>
    <w:rsid w:val="003077C4"/>
    <w:rsid w:val="003119CF"/>
    <w:rsid w:val="003123AA"/>
    <w:rsid w:val="00312A08"/>
    <w:rsid w:val="003143C2"/>
    <w:rsid w:val="00314F72"/>
    <w:rsid w:val="003151E9"/>
    <w:rsid w:val="0031669C"/>
    <w:rsid w:val="00316A78"/>
    <w:rsid w:val="00317DDA"/>
    <w:rsid w:val="00320A22"/>
    <w:rsid w:val="00321CAF"/>
    <w:rsid w:val="003239A8"/>
    <w:rsid w:val="00325EF5"/>
    <w:rsid w:val="00325F3F"/>
    <w:rsid w:val="0032602B"/>
    <w:rsid w:val="00327B3E"/>
    <w:rsid w:val="003316AE"/>
    <w:rsid w:val="00335E71"/>
    <w:rsid w:val="003363A6"/>
    <w:rsid w:val="00337A50"/>
    <w:rsid w:val="003436E2"/>
    <w:rsid w:val="003440BB"/>
    <w:rsid w:val="00346AC9"/>
    <w:rsid w:val="00350A86"/>
    <w:rsid w:val="00351686"/>
    <w:rsid w:val="00352EC8"/>
    <w:rsid w:val="00353E16"/>
    <w:rsid w:val="003540A8"/>
    <w:rsid w:val="00361F57"/>
    <w:rsid w:val="003661F7"/>
    <w:rsid w:val="00367792"/>
    <w:rsid w:val="00373178"/>
    <w:rsid w:val="00376D30"/>
    <w:rsid w:val="00376F21"/>
    <w:rsid w:val="00377734"/>
    <w:rsid w:val="00377FA8"/>
    <w:rsid w:val="00390A7D"/>
    <w:rsid w:val="00390F2A"/>
    <w:rsid w:val="003965A6"/>
    <w:rsid w:val="003A4816"/>
    <w:rsid w:val="003A6F2A"/>
    <w:rsid w:val="003A7830"/>
    <w:rsid w:val="003B308D"/>
    <w:rsid w:val="003B77B8"/>
    <w:rsid w:val="003C0560"/>
    <w:rsid w:val="003C0C31"/>
    <w:rsid w:val="003C2C8A"/>
    <w:rsid w:val="003C52DE"/>
    <w:rsid w:val="003C7545"/>
    <w:rsid w:val="003C7E9D"/>
    <w:rsid w:val="003D3E8D"/>
    <w:rsid w:val="003D4D70"/>
    <w:rsid w:val="003D58CD"/>
    <w:rsid w:val="003D5C83"/>
    <w:rsid w:val="003E3A1E"/>
    <w:rsid w:val="003E3B43"/>
    <w:rsid w:val="003F0C64"/>
    <w:rsid w:val="003F2F12"/>
    <w:rsid w:val="003F4B21"/>
    <w:rsid w:val="003F6959"/>
    <w:rsid w:val="003F787C"/>
    <w:rsid w:val="00400289"/>
    <w:rsid w:val="004036AD"/>
    <w:rsid w:val="00405CB3"/>
    <w:rsid w:val="00407B39"/>
    <w:rsid w:val="004120DB"/>
    <w:rsid w:val="004128CB"/>
    <w:rsid w:val="004141E7"/>
    <w:rsid w:val="004160DC"/>
    <w:rsid w:val="00420454"/>
    <w:rsid w:val="0042066D"/>
    <w:rsid w:val="00421992"/>
    <w:rsid w:val="00421C0B"/>
    <w:rsid w:val="00422E38"/>
    <w:rsid w:val="00426287"/>
    <w:rsid w:val="004315A8"/>
    <w:rsid w:val="0043221F"/>
    <w:rsid w:val="0043269E"/>
    <w:rsid w:val="00436589"/>
    <w:rsid w:val="004365A1"/>
    <w:rsid w:val="00436D7D"/>
    <w:rsid w:val="00440671"/>
    <w:rsid w:val="00443B95"/>
    <w:rsid w:val="00443F59"/>
    <w:rsid w:val="00444CCC"/>
    <w:rsid w:val="00445545"/>
    <w:rsid w:val="0045141C"/>
    <w:rsid w:val="004521FC"/>
    <w:rsid w:val="00456947"/>
    <w:rsid w:val="00456A14"/>
    <w:rsid w:val="00463C2F"/>
    <w:rsid w:val="0046558A"/>
    <w:rsid w:val="004660E7"/>
    <w:rsid w:val="004706B7"/>
    <w:rsid w:val="00470801"/>
    <w:rsid w:val="0047573D"/>
    <w:rsid w:val="00481C03"/>
    <w:rsid w:val="00482907"/>
    <w:rsid w:val="00482919"/>
    <w:rsid w:val="0048434A"/>
    <w:rsid w:val="00485197"/>
    <w:rsid w:val="00485578"/>
    <w:rsid w:val="00487A13"/>
    <w:rsid w:val="00487EF1"/>
    <w:rsid w:val="004960FE"/>
    <w:rsid w:val="0049665D"/>
    <w:rsid w:val="004A1A49"/>
    <w:rsid w:val="004A23EF"/>
    <w:rsid w:val="004A4A88"/>
    <w:rsid w:val="004A4C35"/>
    <w:rsid w:val="004A4DB6"/>
    <w:rsid w:val="004A6449"/>
    <w:rsid w:val="004A6531"/>
    <w:rsid w:val="004A7B3F"/>
    <w:rsid w:val="004B6A59"/>
    <w:rsid w:val="004C1680"/>
    <w:rsid w:val="004D1F85"/>
    <w:rsid w:val="004D25A5"/>
    <w:rsid w:val="004D7FD3"/>
    <w:rsid w:val="004E003A"/>
    <w:rsid w:val="004E0796"/>
    <w:rsid w:val="004E0FB5"/>
    <w:rsid w:val="004E1C71"/>
    <w:rsid w:val="004E48E4"/>
    <w:rsid w:val="004E52B2"/>
    <w:rsid w:val="004E700B"/>
    <w:rsid w:val="004F3412"/>
    <w:rsid w:val="004F6BC2"/>
    <w:rsid w:val="004F73ED"/>
    <w:rsid w:val="004F7DA2"/>
    <w:rsid w:val="00504F09"/>
    <w:rsid w:val="00506890"/>
    <w:rsid w:val="005106D2"/>
    <w:rsid w:val="00512A3D"/>
    <w:rsid w:val="00512C7E"/>
    <w:rsid w:val="00514D51"/>
    <w:rsid w:val="00517B0A"/>
    <w:rsid w:val="00522C10"/>
    <w:rsid w:val="00523E73"/>
    <w:rsid w:val="0052472A"/>
    <w:rsid w:val="00524F17"/>
    <w:rsid w:val="0052517A"/>
    <w:rsid w:val="00530E75"/>
    <w:rsid w:val="00531D8B"/>
    <w:rsid w:val="005322E2"/>
    <w:rsid w:val="00533595"/>
    <w:rsid w:val="00534C59"/>
    <w:rsid w:val="005350A0"/>
    <w:rsid w:val="00535BE5"/>
    <w:rsid w:val="0053668D"/>
    <w:rsid w:val="0054076C"/>
    <w:rsid w:val="0054077E"/>
    <w:rsid w:val="00545BFF"/>
    <w:rsid w:val="005470BF"/>
    <w:rsid w:val="00553CC0"/>
    <w:rsid w:val="005564E1"/>
    <w:rsid w:val="00561A99"/>
    <w:rsid w:val="00564CC8"/>
    <w:rsid w:val="00566195"/>
    <w:rsid w:val="00570EF7"/>
    <w:rsid w:val="00572A88"/>
    <w:rsid w:val="005731F3"/>
    <w:rsid w:val="0057350B"/>
    <w:rsid w:val="005742B0"/>
    <w:rsid w:val="0058182A"/>
    <w:rsid w:val="00582162"/>
    <w:rsid w:val="00584BB9"/>
    <w:rsid w:val="00586708"/>
    <w:rsid w:val="005A285F"/>
    <w:rsid w:val="005A531A"/>
    <w:rsid w:val="005A790E"/>
    <w:rsid w:val="005B062C"/>
    <w:rsid w:val="005B0FEF"/>
    <w:rsid w:val="005B4B61"/>
    <w:rsid w:val="005B6B41"/>
    <w:rsid w:val="005C16FC"/>
    <w:rsid w:val="005C1ED1"/>
    <w:rsid w:val="005D1C3F"/>
    <w:rsid w:val="005D2786"/>
    <w:rsid w:val="005D5857"/>
    <w:rsid w:val="005D68AC"/>
    <w:rsid w:val="005D7848"/>
    <w:rsid w:val="005E2570"/>
    <w:rsid w:val="005E67FF"/>
    <w:rsid w:val="005F62A1"/>
    <w:rsid w:val="00600593"/>
    <w:rsid w:val="006028A0"/>
    <w:rsid w:val="0060447A"/>
    <w:rsid w:val="00604F07"/>
    <w:rsid w:val="00605375"/>
    <w:rsid w:val="0060655B"/>
    <w:rsid w:val="00606AE0"/>
    <w:rsid w:val="00607544"/>
    <w:rsid w:val="006079E0"/>
    <w:rsid w:val="006107A6"/>
    <w:rsid w:val="00614D09"/>
    <w:rsid w:val="0061663C"/>
    <w:rsid w:val="00622165"/>
    <w:rsid w:val="0062553B"/>
    <w:rsid w:val="006327B4"/>
    <w:rsid w:val="006347D2"/>
    <w:rsid w:val="0063548D"/>
    <w:rsid w:val="00636855"/>
    <w:rsid w:val="0064545F"/>
    <w:rsid w:val="00647E74"/>
    <w:rsid w:val="00650DD1"/>
    <w:rsid w:val="00652FD3"/>
    <w:rsid w:val="00654112"/>
    <w:rsid w:val="00654170"/>
    <w:rsid w:val="00654299"/>
    <w:rsid w:val="00655A32"/>
    <w:rsid w:val="006568BB"/>
    <w:rsid w:val="00656A30"/>
    <w:rsid w:val="0066459B"/>
    <w:rsid w:val="00665517"/>
    <w:rsid w:val="00670FF6"/>
    <w:rsid w:val="0067392E"/>
    <w:rsid w:val="00674DB1"/>
    <w:rsid w:val="006806A8"/>
    <w:rsid w:val="00681D0C"/>
    <w:rsid w:val="00683113"/>
    <w:rsid w:val="0069539C"/>
    <w:rsid w:val="00696782"/>
    <w:rsid w:val="00697746"/>
    <w:rsid w:val="006A3995"/>
    <w:rsid w:val="006A53C6"/>
    <w:rsid w:val="006A6C82"/>
    <w:rsid w:val="006B0AD1"/>
    <w:rsid w:val="006B5DA1"/>
    <w:rsid w:val="006B6A26"/>
    <w:rsid w:val="006C1533"/>
    <w:rsid w:val="006C1842"/>
    <w:rsid w:val="006C58ED"/>
    <w:rsid w:val="006C5F6C"/>
    <w:rsid w:val="006D4B27"/>
    <w:rsid w:val="006D607C"/>
    <w:rsid w:val="006D7E49"/>
    <w:rsid w:val="006E2991"/>
    <w:rsid w:val="006E2F9E"/>
    <w:rsid w:val="006E51D1"/>
    <w:rsid w:val="006E67A1"/>
    <w:rsid w:val="006F0812"/>
    <w:rsid w:val="006F22EE"/>
    <w:rsid w:val="006F25FE"/>
    <w:rsid w:val="006F5984"/>
    <w:rsid w:val="006F6ADF"/>
    <w:rsid w:val="00715AE9"/>
    <w:rsid w:val="00717771"/>
    <w:rsid w:val="00720905"/>
    <w:rsid w:val="007217FD"/>
    <w:rsid w:val="00725AF0"/>
    <w:rsid w:val="00726731"/>
    <w:rsid w:val="00727B35"/>
    <w:rsid w:val="00730862"/>
    <w:rsid w:val="00730DA6"/>
    <w:rsid w:val="00737E84"/>
    <w:rsid w:val="00743ADE"/>
    <w:rsid w:val="00744121"/>
    <w:rsid w:val="00744B7E"/>
    <w:rsid w:val="00744E17"/>
    <w:rsid w:val="00746E0B"/>
    <w:rsid w:val="00751478"/>
    <w:rsid w:val="0075201E"/>
    <w:rsid w:val="007527C2"/>
    <w:rsid w:val="00752904"/>
    <w:rsid w:val="00754526"/>
    <w:rsid w:val="0076041E"/>
    <w:rsid w:val="00761C85"/>
    <w:rsid w:val="00761E6A"/>
    <w:rsid w:val="00764495"/>
    <w:rsid w:val="00765E9B"/>
    <w:rsid w:val="00766651"/>
    <w:rsid w:val="00766F23"/>
    <w:rsid w:val="007760FD"/>
    <w:rsid w:val="007821FC"/>
    <w:rsid w:val="00782967"/>
    <w:rsid w:val="00786D51"/>
    <w:rsid w:val="00790ACB"/>
    <w:rsid w:val="0079168F"/>
    <w:rsid w:val="00791DDA"/>
    <w:rsid w:val="0079241C"/>
    <w:rsid w:val="00794118"/>
    <w:rsid w:val="00794773"/>
    <w:rsid w:val="007968A9"/>
    <w:rsid w:val="00797680"/>
    <w:rsid w:val="007A3101"/>
    <w:rsid w:val="007A4335"/>
    <w:rsid w:val="007A4B28"/>
    <w:rsid w:val="007A5777"/>
    <w:rsid w:val="007B1329"/>
    <w:rsid w:val="007B1917"/>
    <w:rsid w:val="007B2FF3"/>
    <w:rsid w:val="007B4472"/>
    <w:rsid w:val="007B5171"/>
    <w:rsid w:val="007B7ECF"/>
    <w:rsid w:val="007C08A5"/>
    <w:rsid w:val="007C0BE1"/>
    <w:rsid w:val="007C1C3F"/>
    <w:rsid w:val="007C2446"/>
    <w:rsid w:val="007C370C"/>
    <w:rsid w:val="007C73A8"/>
    <w:rsid w:val="007D096F"/>
    <w:rsid w:val="007D0C60"/>
    <w:rsid w:val="007D0CB1"/>
    <w:rsid w:val="007D22D2"/>
    <w:rsid w:val="007D2F75"/>
    <w:rsid w:val="007D6999"/>
    <w:rsid w:val="007E0AF8"/>
    <w:rsid w:val="007E4231"/>
    <w:rsid w:val="007E50DD"/>
    <w:rsid w:val="007E5A8B"/>
    <w:rsid w:val="007E73E7"/>
    <w:rsid w:val="007E7EF6"/>
    <w:rsid w:val="007F0583"/>
    <w:rsid w:val="007F1D1D"/>
    <w:rsid w:val="007F576D"/>
    <w:rsid w:val="00803A08"/>
    <w:rsid w:val="0080402D"/>
    <w:rsid w:val="00804AFA"/>
    <w:rsid w:val="00804B8D"/>
    <w:rsid w:val="00805869"/>
    <w:rsid w:val="00807E6A"/>
    <w:rsid w:val="00807FEA"/>
    <w:rsid w:val="00810AD7"/>
    <w:rsid w:val="008125BE"/>
    <w:rsid w:val="008153DB"/>
    <w:rsid w:val="008158DD"/>
    <w:rsid w:val="00826F26"/>
    <w:rsid w:val="00827A5B"/>
    <w:rsid w:val="00830410"/>
    <w:rsid w:val="00830AF5"/>
    <w:rsid w:val="00836142"/>
    <w:rsid w:val="00841B60"/>
    <w:rsid w:val="00842DC1"/>
    <w:rsid w:val="00845758"/>
    <w:rsid w:val="00845D0A"/>
    <w:rsid w:val="008507EB"/>
    <w:rsid w:val="00854F8F"/>
    <w:rsid w:val="0085525C"/>
    <w:rsid w:val="008569CF"/>
    <w:rsid w:val="00857400"/>
    <w:rsid w:val="00863D94"/>
    <w:rsid w:val="00867AFE"/>
    <w:rsid w:val="00871606"/>
    <w:rsid w:val="008753FD"/>
    <w:rsid w:val="0087680A"/>
    <w:rsid w:val="00876BED"/>
    <w:rsid w:val="00881769"/>
    <w:rsid w:val="008817A5"/>
    <w:rsid w:val="00883A85"/>
    <w:rsid w:val="0088492D"/>
    <w:rsid w:val="00884B91"/>
    <w:rsid w:val="008870C2"/>
    <w:rsid w:val="008911C5"/>
    <w:rsid w:val="00891AA7"/>
    <w:rsid w:val="00891C8B"/>
    <w:rsid w:val="00892225"/>
    <w:rsid w:val="00896AE9"/>
    <w:rsid w:val="008A3AD3"/>
    <w:rsid w:val="008A407E"/>
    <w:rsid w:val="008A7A77"/>
    <w:rsid w:val="008A7ED1"/>
    <w:rsid w:val="008B1FF3"/>
    <w:rsid w:val="008B7CBF"/>
    <w:rsid w:val="008C12D2"/>
    <w:rsid w:val="008C1E66"/>
    <w:rsid w:val="008C2DB3"/>
    <w:rsid w:val="008C3752"/>
    <w:rsid w:val="008D36FE"/>
    <w:rsid w:val="008D3DAB"/>
    <w:rsid w:val="008D82F1"/>
    <w:rsid w:val="008E06A0"/>
    <w:rsid w:val="008E0A30"/>
    <w:rsid w:val="008E3078"/>
    <w:rsid w:val="008E3E16"/>
    <w:rsid w:val="008E49F1"/>
    <w:rsid w:val="008F060D"/>
    <w:rsid w:val="008F337D"/>
    <w:rsid w:val="008F67A0"/>
    <w:rsid w:val="00900B83"/>
    <w:rsid w:val="00900D7D"/>
    <w:rsid w:val="00901C3D"/>
    <w:rsid w:val="00901EF1"/>
    <w:rsid w:val="00905D33"/>
    <w:rsid w:val="009069AE"/>
    <w:rsid w:val="00910069"/>
    <w:rsid w:val="00914410"/>
    <w:rsid w:val="0091600F"/>
    <w:rsid w:val="009162F5"/>
    <w:rsid w:val="009205F4"/>
    <w:rsid w:val="00921767"/>
    <w:rsid w:val="009240DC"/>
    <w:rsid w:val="00930971"/>
    <w:rsid w:val="00931009"/>
    <w:rsid w:val="00933CCE"/>
    <w:rsid w:val="00933E4B"/>
    <w:rsid w:val="00937DF6"/>
    <w:rsid w:val="009405EB"/>
    <w:rsid w:val="00941828"/>
    <w:rsid w:val="00941D93"/>
    <w:rsid w:val="009427C7"/>
    <w:rsid w:val="00950E61"/>
    <w:rsid w:val="009519B2"/>
    <w:rsid w:val="00954689"/>
    <w:rsid w:val="009557A3"/>
    <w:rsid w:val="00955EE9"/>
    <w:rsid w:val="00960543"/>
    <w:rsid w:val="009626A5"/>
    <w:rsid w:val="009677C5"/>
    <w:rsid w:val="00973339"/>
    <w:rsid w:val="00980BF1"/>
    <w:rsid w:val="0098721D"/>
    <w:rsid w:val="00994472"/>
    <w:rsid w:val="009A1E7F"/>
    <w:rsid w:val="009A2305"/>
    <w:rsid w:val="009A6EE0"/>
    <w:rsid w:val="009C37C3"/>
    <w:rsid w:val="009C4C1F"/>
    <w:rsid w:val="009C63A8"/>
    <w:rsid w:val="009C7FB4"/>
    <w:rsid w:val="009D0788"/>
    <w:rsid w:val="009D5CC5"/>
    <w:rsid w:val="009D6FB3"/>
    <w:rsid w:val="009E39BF"/>
    <w:rsid w:val="009E39DD"/>
    <w:rsid w:val="009E44D5"/>
    <w:rsid w:val="009E7F6D"/>
    <w:rsid w:val="009F21F3"/>
    <w:rsid w:val="009F36C9"/>
    <w:rsid w:val="009F5665"/>
    <w:rsid w:val="009F77C8"/>
    <w:rsid w:val="009F78BB"/>
    <w:rsid w:val="00A01027"/>
    <w:rsid w:val="00A01B3A"/>
    <w:rsid w:val="00A01EAA"/>
    <w:rsid w:val="00A022F0"/>
    <w:rsid w:val="00A037D8"/>
    <w:rsid w:val="00A104F3"/>
    <w:rsid w:val="00A1207A"/>
    <w:rsid w:val="00A12A1B"/>
    <w:rsid w:val="00A14D8B"/>
    <w:rsid w:val="00A22717"/>
    <w:rsid w:val="00A22DE3"/>
    <w:rsid w:val="00A231AA"/>
    <w:rsid w:val="00A23C45"/>
    <w:rsid w:val="00A24B4D"/>
    <w:rsid w:val="00A24F85"/>
    <w:rsid w:val="00A261B4"/>
    <w:rsid w:val="00A32FE7"/>
    <w:rsid w:val="00A3310D"/>
    <w:rsid w:val="00A362E2"/>
    <w:rsid w:val="00A413C8"/>
    <w:rsid w:val="00A42C3A"/>
    <w:rsid w:val="00A44ADB"/>
    <w:rsid w:val="00A50638"/>
    <w:rsid w:val="00A52602"/>
    <w:rsid w:val="00A535EB"/>
    <w:rsid w:val="00A54301"/>
    <w:rsid w:val="00A54E4E"/>
    <w:rsid w:val="00A578A3"/>
    <w:rsid w:val="00A64700"/>
    <w:rsid w:val="00A67E90"/>
    <w:rsid w:val="00A73A10"/>
    <w:rsid w:val="00A73F88"/>
    <w:rsid w:val="00A76D5D"/>
    <w:rsid w:val="00A77659"/>
    <w:rsid w:val="00A779D5"/>
    <w:rsid w:val="00A83FD0"/>
    <w:rsid w:val="00A8686E"/>
    <w:rsid w:val="00A872E0"/>
    <w:rsid w:val="00A91336"/>
    <w:rsid w:val="00A91B64"/>
    <w:rsid w:val="00AA2490"/>
    <w:rsid w:val="00AA41F2"/>
    <w:rsid w:val="00AA4577"/>
    <w:rsid w:val="00AA69E5"/>
    <w:rsid w:val="00AA6D18"/>
    <w:rsid w:val="00AA7F4C"/>
    <w:rsid w:val="00AB0546"/>
    <w:rsid w:val="00AB05EB"/>
    <w:rsid w:val="00AB1B52"/>
    <w:rsid w:val="00AB3237"/>
    <w:rsid w:val="00AB7450"/>
    <w:rsid w:val="00AC0286"/>
    <w:rsid w:val="00AC730F"/>
    <w:rsid w:val="00AD0950"/>
    <w:rsid w:val="00AD2045"/>
    <w:rsid w:val="00AD3950"/>
    <w:rsid w:val="00AD42E2"/>
    <w:rsid w:val="00AD4C55"/>
    <w:rsid w:val="00AD7E8F"/>
    <w:rsid w:val="00AE0F81"/>
    <w:rsid w:val="00AE332A"/>
    <w:rsid w:val="00AE3FE1"/>
    <w:rsid w:val="00AE4EA0"/>
    <w:rsid w:val="00AF06EA"/>
    <w:rsid w:val="00AF087B"/>
    <w:rsid w:val="00AF1E79"/>
    <w:rsid w:val="00AF4525"/>
    <w:rsid w:val="00AF6B1B"/>
    <w:rsid w:val="00AF720C"/>
    <w:rsid w:val="00B00F28"/>
    <w:rsid w:val="00B026FC"/>
    <w:rsid w:val="00B02B1E"/>
    <w:rsid w:val="00B03E0A"/>
    <w:rsid w:val="00B05ACA"/>
    <w:rsid w:val="00B05C72"/>
    <w:rsid w:val="00B069EA"/>
    <w:rsid w:val="00B10801"/>
    <w:rsid w:val="00B115BE"/>
    <w:rsid w:val="00B15540"/>
    <w:rsid w:val="00B20745"/>
    <w:rsid w:val="00B215BA"/>
    <w:rsid w:val="00B22D3B"/>
    <w:rsid w:val="00B24DF2"/>
    <w:rsid w:val="00B26328"/>
    <w:rsid w:val="00B2669C"/>
    <w:rsid w:val="00B31879"/>
    <w:rsid w:val="00B33706"/>
    <w:rsid w:val="00B33CAD"/>
    <w:rsid w:val="00B34944"/>
    <w:rsid w:val="00B3557C"/>
    <w:rsid w:val="00B357B8"/>
    <w:rsid w:val="00B35C22"/>
    <w:rsid w:val="00B37571"/>
    <w:rsid w:val="00B445A9"/>
    <w:rsid w:val="00B456B1"/>
    <w:rsid w:val="00B51600"/>
    <w:rsid w:val="00B523FC"/>
    <w:rsid w:val="00B56379"/>
    <w:rsid w:val="00B6132B"/>
    <w:rsid w:val="00B6342C"/>
    <w:rsid w:val="00B6361B"/>
    <w:rsid w:val="00B63DFF"/>
    <w:rsid w:val="00B64419"/>
    <w:rsid w:val="00B64D43"/>
    <w:rsid w:val="00B739F6"/>
    <w:rsid w:val="00B753F8"/>
    <w:rsid w:val="00B76F36"/>
    <w:rsid w:val="00B8026F"/>
    <w:rsid w:val="00B84593"/>
    <w:rsid w:val="00B84D76"/>
    <w:rsid w:val="00B90EB2"/>
    <w:rsid w:val="00B91BD2"/>
    <w:rsid w:val="00BA20AB"/>
    <w:rsid w:val="00BA4A04"/>
    <w:rsid w:val="00BA7071"/>
    <w:rsid w:val="00BB58BA"/>
    <w:rsid w:val="00BB7588"/>
    <w:rsid w:val="00BC196C"/>
    <w:rsid w:val="00BC2015"/>
    <w:rsid w:val="00BC23A5"/>
    <w:rsid w:val="00BD0817"/>
    <w:rsid w:val="00BD34CE"/>
    <w:rsid w:val="00BD6628"/>
    <w:rsid w:val="00BD6940"/>
    <w:rsid w:val="00BE1661"/>
    <w:rsid w:val="00BE17C2"/>
    <w:rsid w:val="00BE45CC"/>
    <w:rsid w:val="00BE5BB6"/>
    <w:rsid w:val="00BF6162"/>
    <w:rsid w:val="00BF6E61"/>
    <w:rsid w:val="00C00337"/>
    <w:rsid w:val="00C00C2D"/>
    <w:rsid w:val="00C01E0E"/>
    <w:rsid w:val="00C03342"/>
    <w:rsid w:val="00C037FE"/>
    <w:rsid w:val="00C057CC"/>
    <w:rsid w:val="00C1190A"/>
    <w:rsid w:val="00C157C8"/>
    <w:rsid w:val="00C15DE8"/>
    <w:rsid w:val="00C17C23"/>
    <w:rsid w:val="00C20BDA"/>
    <w:rsid w:val="00C21A03"/>
    <w:rsid w:val="00C3026E"/>
    <w:rsid w:val="00C373B0"/>
    <w:rsid w:val="00C375BD"/>
    <w:rsid w:val="00C42151"/>
    <w:rsid w:val="00C42E98"/>
    <w:rsid w:val="00C43D9F"/>
    <w:rsid w:val="00C4533B"/>
    <w:rsid w:val="00C4723B"/>
    <w:rsid w:val="00C503F0"/>
    <w:rsid w:val="00C507DD"/>
    <w:rsid w:val="00C50D6E"/>
    <w:rsid w:val="00C51170"/>
    <w:rsid w:val="00C528D8"/>
    <w:rsid w:val="00C53B5A"/>
    <w:rsid w:val="00C60E4B"/>
    <w:rsid w:val="00C62079"/>
    <w:rsid w:val="00C657B1"/>
    <w:rsid w:val="00C66E49"/>
    <w:rsid w:val="00C71775"/>
    <w:rsid w:val="00C7232D"/>
    <w:rsid w:val="00C732B7"/>
    <w:rsid w:val="00C75A3B"/>
    <w:rsid w:val="00C83942"/>
    <w:rsid w:val="00C83C68"/>
    <w:rsid w:val="00C83EAB"/>
    <w:rsid w:val="00C8719A"/>
    <w:rsid w:val="00C929AA"/>
    <w:rsid w:val="00C92FBE"/>
    <w:rsid w:val="00C934B6"/>
    <w:rsid w:val="00C9523D"/>
    <w:rsid w:val="00C95CD3"/>
    <w:rsid w:val="00C96409"/>
    <w:rsid w:val="00C968F0"/>
    <w:rsid w:val="00CA4883"/>
    <w:rsid w:val="00CB03A6"/>
    <w:rsid w:val="00CB5E96"/>
    <w:rsid w:val="00CB7C0D"/>
    <w:rsid w:val="00CC3265"/>
    <w:rsid w:val="00CC33F3"/>
    <w:rsid w:val="00CC7666"/>
    <w:rsid w:val="00CD1387"/>
    <w:rsid w:val="00CD43B0"/>
    <w:rsid w:val="00CD55AB"/>
    <w:rsid w:val="00CE1FC6"/>
    <w:rsid w:val="00CE270A"/>
    <w:rsid w:val="00CE2CA9"/>
    <w:rsid w:val="00CE4580"/>
    <w:rsid w:val="00CE662A"/>
    <w:rsid w:val="00CE7861"/>
    <w:rsid w:val="00CF08E4"/>
    <w:rsid w:val="00CF0E90"/>
    <w:rsid w:val="00CF11D5"/>
    <w:rsid w:val="00CF1B13"/>
    <w:rsid w:val="00CF1F52"/>
    <w:rsid w:val="00CF468D"/>
    <w:rsid w:val="00CF589A"/>
    <w:rsid w:val="00CF672F"/>
    <w:rsid w:val="00D00A52"/>
    <w:rsid w:val="00D02E98"/>
    <w:rsid w:val="00D05687"/>
    <w:rsid w:val="00D060E3"/>
    <w:rsid w:val="00D10A4D"/>
    <w:rsid w:val="00D16332"/>
    <w:rsid w:val="00D170C5"/>
    <w:rsid w:val="00D178E4"/>
    <w:rsid w:val="00D17E40"/>
    <w:rsid w:val="00D20143"/>
    <w:rsid w:val="00D20CD8"/>
    <w:rsid w:val="00D23E7B"/>
    <w:rsid w:val="00D3284B"/>
    <w:rsid w:val="00D33613"/>
    <w:rsid w:val="00D35E4E"/>
    <w:rsid w:val="00D366B1"/>
    <w:rsid w:val="00D404E7"/>
    <w:rsid w:val="00D411A0"/>
    <w:rsid w:val="00D42F3A"/>
    <w:rsid w:val="00D45AF1"/>
    <w:rsid w:val="00D50D3B"/>
    <w:rsid w:val="00D51847"/>
    <w:rsid w:val="00D525FC"/>
    <w:rsid w:val="00D539F8"/>
    <w:rsid w:val="00D54C3A"/>
    <w:rsid w:val="00D55939"/>
    <w:rsid w:val="00D57948"/>
    <w:rsid w:val="00D60767"/>
    <w:rsid w:val="00D633F0"/>
    <w:rsid w:val="00D63D83"/>
    <w:rsid w:val="00D6423A"/>
    <w:rsid w:val="00D644B0"/>
    <w:rsid w:val="00D6736F"/>
    <w:rsid w:val="00D67ED3"/>
    <w:rsid w:val="00D70C1B"/>
    <w:rsid w:val="00D71134"/>
    <w:rsid w:val="00D7154C"/>
    <w:rsid w:val="00D721B8"/>
    <w:rsid w:val="00D73DB9"/>
    <w:rsid w:val="00D747FE"/>
    <w:rsid w:val="00D74A8B"/>
    <w:rsid w:val="00D756CB"/>
    <w:rsid w:val="00D757C8"/>
    <w:rsid w:val="00D757D4"/>
    <w:rsid w:val="00D85B21"/>
    <w:rsid w:val="00D90008"/>
    <w:rsid w:val="00D904DC"/>
    <w:rsid w:val="00D9131A"/>
    <w:rsid w:val="00D953E8"/>
    <w:rsid w:val="00D95B46"/>
    <w:rsid w:val="00DA23F8"/>
    <w:rsid w:val="00DA36CA"/>
    <w:rsid w:val="00DB055C"/>
    <w:rsid w:val="00DB1E26"/>
    <w:rsid w:val="00DC0841"/>
    <w:rsid w:val="00DC1DED"/>
    <w:rsid w:val="00DC222C"/>
    <w:rsid w:val="00DC3463"/>
    <w:rsid w:val="00DC6D65"/>
    <w:rsid w:val="00DD13D7"/>
    <w:rsid w:val="00DD3753"/>
    <w:rsid w:val="00DD39AB"/>
    <w:rsid w:val="00DD625F"/>
    <w:rsid w:val="00DD6364"/>
    <w:rsid w:val="00DD6FEE"/>
    <w:rsid w:val="00DD762F"/>
    <w:rsid w:val="00DD7B94"/>
    <w:rsid w:val="00DE5DF7"/>
    <w:rsid w:val="00DE6459"/>
    <w:rsid w:val="00DF014F"/>
    <w:rsid w:val="00DF1D29"/>
    <w:rsid w:val="00DF41B2"/>
    <w:rsid w:val="00DF7742"/>
    <w:rsid w:val="00E0033C"/>
    <w:rsid w:val="00E0120C"/>
    <w:rsid w:val="00E01609"/>
    <w:rsid w:val="00E0293F"/>
    <w:rsid w:val="00E05738"/>
    <w:rsid w:val="00E062E1"/>
    <w:rsid w:val="00E07FE3"/>
    <w:rsid w:val="00E12A6D"/>
    <w:rsid w:val="00E130B6"/>
    <w:rsid w:val="00E15C1D"/>
    <w:rsid w:val="00E16CEA"/>
    <w:rsid w:val="00E1EDE4"/>
    <w:rsid w:val="00E22341"/>
    <w:rsid w:val="00E250D7"/>
    <w:rsid w:val="00E25261"/>
    <w:rsid w:val="00E25639"/>
    <w:rsid w:val="00E2627C"/>
    <w:rsid w:val="00E26428"/>
    <w:rsid w:val="00E317ED"/>
    <w:rsid w:val="00E330F3"/>
    <w:rsid w:val="00E33611"/>
    <w:rsid w:val="00E34C15"/>
    <w:rsid w:val="00E34C43"/>
    <w:rsid w:val="00E35BA8"/>
    <w:rsid w:val="00E416BC"/>
    <w:rsid w:val="00E44772"/>
    <w:rsid w:val="00E44952"/>
    <w:rsid w:val="00E47986"/>
    <w:rsid w:val="00E50EBF"/>
    <w:rsid w:val="00E5293E"/>
    <w:rsid w:val="00E540BA"/>
    <w:rsid w:val="00E556A8"/>
    <w:rsid w:val="00E621A4"/>
    <w:rsid w:val="00E64C7B"/>
    <w:rsid w:val="00E72C19"/>
    <w:rsid w:val="00E7311F"/>
    <w:rsid w:val="00E74656"/>
    <w:rsid w:val="00E75873"/>
    <w:rsid w:val="00E76AF0"/>
    <w:rsid w:val="00E806BA"/>
    <w:rsid w:val="00E81225"/>
    <w:rsid w:val="00E8195C"/>
    <w:rsid w:val="00E81A79"/>
    <w:rsid w:val="00E82BF9"/>
    <w:rsid w:val="00E847B8"/>
    <w:rsid w:val="00E84D36"/>
    <w:rsid w:val="00E875DA"/>
    <w:rsid w:val="00E87E19"/>
    <w:rsid w:val="00E90739"/>
    <w:rsid w:val="00E91FB5"/>
    <w:rsid w:val="00E93046"/>
    <w:rsid w:val="00E93AB2"/>
    <w:rsid w:val="00E94228"/>
    <w:rsid w:val="00E966E3"/>
    <w:rsid w:val="00E97928"/>
    <w:rsid w:val="00EA11DC"/>
    <w:rsid w:val="00EA15D0"/>
    <w:rsid w:val="00EA2255"/>
    <w:rsid w:val="00EA31BE"/>
    <w:rsid w:val="00EA4452"/>
    <w:rsid w:val="00EA58BE"/>
    <w:rsid w:val="00EA5AC4"/>
    <w:rsid w:val="00EA78B6"/>
    <w:rsid w:val="00EA7B68"/>
    <w:rsid w:val="00EB050D"/>
    <w:rsid w:val="00EB46AE"/>
    <w:rsid w:val="00EB78CD"/>
    <w:rsid w:val="00EC0094"/>
    <w:rsid w:val="00EC1819"/>
    <w:rsid w:val="00EC6E0F"/>
    <w:rsid w:val="00ED5D93"/>
    <w:rsid w:val="00ED63ED"/>
    <w:rsid w:val="00EE1578"/>
    <w:rsid w:val="00EE201D"/>
    <w:rsid w:val="00EE3BE4"/>
    <w:rsid w:val="00EE3F90"/>
    <w:rsid w:val="00EE4532"/>
    <w:rsid w:val="00EE73CC"/>
    <w:rsid w:val="00EF37D7"/>
    <w:rsid w:val="00EF411C"/>
    <w:rsid w:val="00EF4F09"/>
    <w:rsid w:val="00EF5A37"/>
    <w:rsid w:val="00EF74F8"/>
    <w:rsid w:val="00EF7FFB"/>
    <w:rsid w:val="00F04947"/>
    <w:rsid w:val="00F07149"/>
    <w:rsid w:val="00F07904"/>
    <w:rsid w:val="00F0EED7"/>
    <w:rsid w:val="00F1088B"/>
    <w:rsid w:val="00F20E6C"/>
    <w:rsid w:val="00F21759"/>
    <w:rsid w:val="00F27EBC"/>
    <w:rsid w:val="00F319C5"/>
    <w:rsid w:val="00F3442A"/>
    <w:rsid w:val="00F34658"/>
    <w:rsid w:val="00F3644A"/>
    <w:rsid w:val="00F4032A"/>
    <w:rsid w:val="00F41819"/>
    <w:rsid w:val="00F419ED"/>
    <w:rsid w:val="00F44A28"/>
    <w:rsid w:val="00F44AFE"/>
    <w:rsid w:val="00F452E7"/>
    <w:rsid w:val="00F463DE"/>
    <w:rsid w:val="00F51EEA"/>
    <w:rsid w:val="00F542E4"/>
    <w:rsid w:val="00F54DD5"/>
    <w:rsid w:val="00F561A2"/>
    <w:rsid w:val="00F7412A"/>
    <w:rsid w:val="00F75E81"/>
    <w:rsid w:val="00F81E08"/>
    <w:rsid w:val="00F8724E"/>
    <w:rsid w:val="00F95014"/>
    <w:rsid w:val="00F960C5"/>
    <w:rsid w:val="00F96C1E"/>
    <w:rsid w:val="00F971E9"/>
    <w:rsid w:val="00F97947"/>
    <w:rsid w:val="00FA22F3"/>
    <w:rsid w:val="00FA423A"/>
    <w:rsid w:val="00FA4F01"/>
    <w:rsid w:val="00FA6024"/>
    <w:rsid w:val="00FA7BD0"/>
    <w:rsid w:val="00FB19EB"/>
    <w:rsid w:val="00FC0630"/>
    <w:rsid w:val="00FC1F37"/>
    <w:rsid w:val="00FC2645"/>
    <w:rsid w:val="00FC2A83"/>
    <w:rsid w:val="00FC32D8"/>
    <w:rsid w:val="00FC3689"/>
    <w:rsid w:val="00FC3FF7"/>
    <w:rsid w:val="00FC458E"/>
    <w:rsid w:val="00FC59EA"/>
    <w:rsid w:val="00FC6EB6"/>
    <w:rsid w:val="00FC771C"/>
    <w:rsid w:val="00FD12F0"/>
    <w:rsid w:val="00FD1E58"/>
    <w:rsid w:val="00FD3F4E"/>
    <w:rsid w:val="00FD4BB0"/>
    <w:rsid w:val="00FE2A91"/>
    <w:rsid w:val="00FE4C3A"/>
    <w:rsid w:val="00FE694B"/>
    <w:rsid w:val="00FF0897"/>
    <w:rsid w:val="00FF09EF"/>
    <w:rsid w:val="00FF2ABB"/>
    <w:rsid w:val="010B0FDB"/>
    <w:rsid w:val="011D40B2"/>
    <w:rsid w:val="011EACCD"/>
    <w:rsid w:val="012239E1"/>
    <w:rsid w:val="013C0C26"/>
    <w:rsid w:val="0158AF19"/>
    <w:rsid w:val="0160E1E0"/>
    <w:rsid w:val="017C3422"/>
    <w:rsid w:val="0181556B"/>
    <w:rsid w:val="0193834C"/>
    <w:rsid w:val="0198BA5D"/>
    <w:rsid w:val="01AF147D"/>
    <w:rsid w:val="01B2CBF3"/>
    <w:rsid w:val="01BA3568"/>
    <w:rsid w:val="01F81416"/>
    <w:rsid w:val="020F9875"/>
    <w:rsid w:val="021792C8"/>
    <w:rsid w:val="021A9FB8"/>
    <w:rsid w:val="022122F1"/>
    <w:rsid w:val="022D78C0"/>
    <w:rsid w:val="023616B7"/>
    <w:rsid w:val="0245CC98"/>
    <w:rsid w:val="025227F8"/>
    <w:rsid w:val="025384CA"/>
    <w:rsid w:val="0264589F"/>
    <w:rsid w:val="0278DC03"/>
    <w:rsid w:val="029B2518"/>
    <w:rsid w:val="02AC2124"/>
    <w:rsid w:val="02C003DD"/>
    <w:rsid w:val="02C52E88"/>
    <w:rsid w:val="02EF01DC"/>
    <w:rsid w:val="02FF8FF8"/>
    <w:rsid w:val="03076B7E"/>
    <w:rsid w:val="031B414B"/>
    <w:rsid w:val="031E987F"/>
    <w:rsid w:val="0324848B"/>
    <w:rsid w:val="034EE496"/>
    <w:rsid w:val="035272AD"/>
    <w:rsid w:val="036B30EF"/>
    <w:rsid w:val="03786472"/>
    <w:rsid w:val="039F5DB1"/>
    <w:rsid w:val="03A8CF3E"/>
    <w:rsid w:val="03ACEF35"/>
    <w:rsid w:val="03C1D8C6"/>
    <w:rsid w:val="03D750BF"/>
    <w:rsid w:val="03D8D3BB"/>
    <w:rsid w:val="03D947C3"/>
    <w:rsid w:val="0417B64D"/>
    <w:rsid w:val="041BDD92"/>
    <w:rsid w:val="04274FD0"/>
    <w:rsid w:val="0433EA18"/>
    <w:rsid w:val="0434F8AE"/>
    <w:rsid w:val="043E1B2B"/>
    <w:rsid w:val="0442AA61"/>
    <w:rsid w:val="0449A1D7"/>
    <w:rsid w:val="045C0FA5"/>
    <w:rsid w:val="0460CEF5"/>
    <w:rsid w:val="04630510"/>
    <w:rsid w:val="0493DEFE"/>
    <w:rsid w:val="04B0E9CB"/>
    <w:rsid w:val="04B76FA6"/>
    <w:rsid w:val="050462C6"/>
    <w:rsid w:val="050D979C"/>
    <w:rsid w:val="0511DAD2"/>
    <w:rsid w:val="05372F54"/>
    <w:rsid w:val="0545B0AA"/>
    <w:rsid w:val="054CE92A"/>
    <w:rsid w:val="0557B33D"/>
    <w:rsid w:val="055D9C36"/>
    <w:rsid w:val="056A06EA"/>
    <w:rsid w:val="057A0402"/>
    <w:rsid w:val="057E421D"/>
    <w:rsid w:val="05AA2E1C"/>
    <w:rsid w:val="05AFCC98"/>
    <w:rsid w:val="05C4AC55"/>
    <w:rsid w:val="05D0AF31"/>
    <w:rsid w:val="060B770F"/>
    <w:rsid w:val="0617A2C2"/>
    <w:rsid w:val="0631EA78"/>
    <w:rsid w:val="067AAD16"/>
    <w:rsid w:val="068074B0"/>
    <w:rsid w:val="06A3B791"/>
    <w:rsid w:val="06B13C18"/>
    <w:rsid w:val="06B51B25"/>
    <w:rsid w:val="06BD0B03"/>
    <w:rsid w:val="06D2063C"/>
    <w:rsid w:val="06D89828"/>
    <w:rsid w:val="06F0D3F8"/>
    <w:rsid w:val="06FD26C4"/>
    <w:rsid w:val="070418F7"/>
    <w:rsid w:val="070F2635"/>
    <w:rsid w:val="07106C18"/>
    <w:rsid w:val="0718C39C"/>
    <w:rsid w:val="071FA267"/>
    <w:rsid w:val="07270C48"/>
    <w:rsid w:val="072F43FF"/>
    <w:rsid w:val="07465E51"/>
    <w:rsid w:val="07590291"/>
    <w:rsid w:val="0764B2AB"/>
    <w:rsid w:val="078838FA"/>
    <w:rsid w:val="0788E7E8"/>
    <w:rsid w:val="07966D23"/>
    <w:rsid w:val="07A5B693"/>
    <w:rsid w:val="07B10015"/>
    <w:rsid w:val="07D50D1F"/>
    <w:rsid w:val="07D6B220"/>
    <w:rsid w:val="0813CDE0"/>
    <w:rsid w:val="0818A29B"/>
    <w:rsid w:val="08234BAA"/>
    <w:rsid w:val="08375907"/>
    <w:rsid w:val="083A4777"/>
    <w:rsid w:val="0848011D"/>
    <w:rsid w:val="085264F7"/>
    <w:rsid w:val="086A8067"/>
    <w:rsid w:val="087C42F9"/>
    <w:rsid w:val="0895B25E"/>
    <w:rsid w:val="089B0B16"/>
    <w:rsid w:val="08A31F7E"/>
    <w:rsid w:val="08BB55EA"/>
    <w:rsid w:val="08E4F597"/>
    <w:rsid w:val="08EC0CCB"/>
    <w:rsid w:val="08F532DD"/>
    <w:rsid w:val="08FBD1A6"/>
    <w:rsid w:val="09213D5C"/>
    <w:rsid w:val="0929250D"/>
    <w:rsid w:val="092CB4A2"/>
    <w:rsid w:val="0936A607"/>
    <w:rsid w:val="095D48DF"/>
    <w:rsid w:val="09611946"/>
    <w:rsid w:val="0967DC10"/>
    <w:rsid w:val="0977F869"/>
    <w:rsid w:val="097AB663"/>
    <w:rsid w:val="098E7E8E"/>
    <w:rsid w:val="09DAB54B"/>
    <w:rsid w:val="09E72A3C"/>
    <w:rsid w:val="0A1336D9"/>
    <w:rsid w:val="0A342CB3"/>
    <w:rsid w:val="0A372AAB"/>
    <w:rsid w:val="0A382A5E"/>
    <w:rsid w:val="0A681056"/>
    <w:rsid w:val="0A6F55C7"/>
    <w:rsid w:val="0A9FE523"/>
    <w:rsid w:val="0AA05BE9"/>
    <w:rsid w:val="0AA5BC17"/>
    <w:rsid w:val="0AB018AD"/>
    <w:rsid w:val="0ABD5AEC"/>
    <w:rsid w:val="0AC93B5E"/>
    <w:rsid w:val="0ACC0558"/>
    <w:rsid w:val="0ACF2FC6"/>
    <w:rsid w:val="0AEEFF94"/>
    <w:rsid w:val="0B050132"/>
    <w:rsid w:val="0B359DE6"/>
    <w:rsid w:val="0B42EDDD"/>
    <w:rsid w:val="0B495BB9"/>
    <w:rsid w:val="0B7AC1C1"/>
    <w:rsid w:val="0B7CB302"/>
    <w:rsid w:val="0B7D06F0"/>
    <w:rsid w:val="0BB5F428"/>
    <w:rsid w:val="0BB7E38D"/>
    <w:rsid w:val="0BBD4062"/>
    <w:rsid w:val="0C01AE37"/>
    <w:rsid w:val="0C15109A"/>
    <w:rsid w:val="0C23D30B"/>
    <w:rsid w:val="0C3C9E34"/>
    <w:rsid w:val="0C41460A"/>
    <w:rsid w:val="0C544314"/>
    <w:rsid w:val="0C546B1D"/>
    <w:rsid w:val="0C5536F0"/>
    <w:rsid w:val="0C5B77A6"/>
    <w:rsid w:val="0C823DAC"/>
    <w:rsid w:val="0C8A7C9D"/>
    <w:rsid w:val="0C98E3E9"/>
    <w:rsid w:val="0CADD1A0"/>
    <w:rsid w:val="0CCD7427"/>
    <w:rsid w:val="0CDB7DB1"/>
    <w:rsid w:val="0CF15B16"/>
    <w:rsid w:val="0CF64245"/>
    <w:rsid w:val="0CFE49B7"/>
    <w:rsid w:val="0D0EDA55"/>
    <w:rsid w:val="0D15F14F"/>
    <w:rsid w:val="0D349DBF"/>
    <w:rsid w:val="0D407DCD"/>
    <w:rsid w:val="0D489F7D"/>
    <w:rsid w:val="0D633179"/>
    <w:rsid w:val="0D889F6C"/>
    <w:rsid w:val="0D8B34AE"/>
    <w:rsid w:val="0D9A8FEC"/>
    <w:rsid w:val="0DA7D13D"/>
    <w:rsid w:val="0DB28149"/>
    <w:rsid w:val="0DD79B15"/>
    <w:rsid w:val="0DEAF98A"/>
    <w:rsid w:val="0E1BDD3C"/>
    <w:rsid w:val="0E252A12"/>
    <w:rsid w:val="0E3AE0F1"/>
    <w:rsid w:val="0E42D9EB"/>
    <w:rsid w:val="0E4B9DEF"/>
    <w:rsid w:val="0E4E9079"/>
    <w:rsid w:val="0E59643A"/>
    <w:rsid w:val="0E5FB892"/>
    <w:rsid w:val="0E6D535E"/>
    <w:rsid w:val="0E6E9DB3"/>
    <w:rsid w:val="0E96E0DC"/>
    <w:rsid w:val="0E99FD75"/>
    <w:rsid w:val="0E9FA9BE"/>
    <w:rsid w:val="0EA32B40"/>
    <w:rsid w:val="0EA65580"/>
    <w:rsid w:val="0EFA70A5"/>
    <w:rsid w:val="0F0E808A"/>
    <w:rsid w:val="0F34AFCE"/>
    <w:rsid w:val="0F5422BE"/>
    <w:rsid w:val="0F583C0B"/>
    <w:rsid w:val="0F5DE922"/>
    <w:rsid w:val="0F6A352D"/>
    <w:rsid w:val="0F7FEE85"/>
    <w:rsid w:val="0F867B56"/>
    <w:rsid w:val="0F9E0641"/>
    <w:rsid w:val="0FA9EBD4"/>
    <w:rsid w:val="0FB1F966"/>
    <w:rsid w:val="0FB48881"/>
    <w:rsid w:val="0FCAE8D2"/>
    <w:rsid w:val="0FCFC3D4"/>
    <w:rsid w:val="0FD136CF"/>
    <w:rsid w:val="0FEECE00"/>
    <w:rsid w:val="1010A761"/>
    <w:rsid w:val="1018AD3F"/>
    <w:rsid w:val="103973F0"/>
    <w:rsid w:val="103D6767"/>
    <w:rsid w:val="103EA6C0"/>
    <w:rsid w:val="104480DD"/>
    <w:rsid w:val="1052F076"/>
    <w:rsid w:val="106E9388"/>
    <w:rsid w:val="106F25EC"/>
    <w:rsid w:val="107DF5D5"/>
    <w:rsid w:val="10801F18"/>
    <w:rsid w:val="10932223"/>
    <w:rsid w:val="109C6331"/>
    <w:rsid w:val="10E2729E"/>
    <w:rsid w:val="110D952B"/>
    <w:rsid w:val="110F5EC4"/>
    <w:rsid w:val="112397BD"/>
    <w:rsid w:val="1164D558"/>
    <w:rsid w:val="1168021D"/>
    <w:rsid w:val="116B8C81"/>
    <w:rsid w:val="1193B479"/>
    <w:rsid w:val="11AFDA28"/>
    <w:rsid w:val="11CA4409"/>
    <w:rsid w:val="11D49E02"/>
    <w:rsid w:val="11EF0ADB"/>
    <w:rsid w:val="11F81E00"/>
    <w:rsid w:val="1209967F"/>
    <w:rsid w:val="1226E4EE"/>
    <w:rsid w:val="1232F117"/>
    <w:rsid w:val="1235C16E"/>
    <w:rsid w:val="124A7EF4"/>
    <w:rsid w:val="124BF5E5"/>
    <w:rsid w:val="124EC843"/>
    <w:rsid w:val="1251F0E4"/>
    <w:rsid w:val="125298AC"/>
    <w:rsid w:val="12590BC8"/>
    <w:rsid w:val="126233DC"/>
    <w:rsid w:val="127ADE7F"/>
    <w:rsid w:val="127E1D28"/>
    <w:rsid w:val="128EB288"/>
    <w:rsid w:val="128EE94C"/>
    <w:rsid w:val="1292EBE4"/>
    <w:rsid w:val="12994B14"/>
    <w:rsid w:val="129B02AF"/>
    <w:rsid w:val="12AEA7BD"/>
    <w:rsid w:val="12C90BEE"/>
    <w:rsid w:val="12D59D25"/>
    <w:rsid w:val="12D80871"/>
    <w:rsid w:val="12D8B8DB"/>
    <w:rsid w:val="130283E9"/>
    <w:rsid w:val="1309D2E5"/>
    <w:rsid w:val="1322CDB8"/>
    <w:rsid w:val="132A1BA9"/>
    <w:rsid w:val="132ACDCD"/>
    <w:rsid w:val="13484A97"/>
    <w:rsid w:val="136D10C8"/>
    <w:rsid w:val="1397FB71"/>
    <w:rsid w:val="139C9F79"/>
    <w:rsid w:val="13B6D926"/>
    <w:rsid w:val="13B998DE"/>
    <w:rsid w:val="13BA95E6"/>
    <w:rsid w:val="13D70E94"/>
    <w:rsid w:val="13E66D4A"/>
    <w:rsid w:val="141311C5"/>
    <w:rsid w:val="141D979E"/>
    <w:rsid w:val="143B4B5E"/>
    <w:rsid w:val="144B6981"/>
    <w:rsid w:val="147665F4"/>
    <w:rsid w:val="14B37A17"/>
    <w:rsid w:val="14BBCF54"/>
    <w:rsid w:val="14BEB216"/>
    <w:rsid w:val="14FAF2BE"/>
    <w:rsid w:val="14FCDF12"/>
    <w:rsid w:val="14FFDADB"/>
    <w:rsid w:val="1503A690"/>
    <w:rsid w:val="150D6A65"/>
    <w:rsid w:val="1512023B"/>
    <w:rsid w:val="15146BAB"/>
    <w:rsid w:val="1515F64F"/>
    <w:rsid w:val="152AFF23"/>
    <w:rsid w:val="152F815D"/>
    <w:rsid w:val="153369EE"/>
    <w:rsid w:val="1537A9F0"/>
    <w:rsid w:val="1539AFDD"/>
    <w:rsid w:val="15427D06"/>
    <w:rsid w:val="1546702F"/>
    <w:rsid w:val="154FA33E"/>
    <w:rsid w:val="155080D5"/>
    <w:rsid w:val="1554F2ED"/>
    <w:rsid w:val="155619B0"/>
    <w:rsid w:val="1575C8A3"/>
    <w:rsid w:val="157C1C8A"/>
    <w:rsid w:val="15887F83"/>
    <w:rsid w:val="15913ECA"/>
    <w:rsid w:val="15A52988"/>
    <w:rsid w:val="15B9197E"/>
    <w:rsid w:val="15D93CA5"/>
    <w:rsid w:val="15E08555"/>
    <w:rsid w:val="15FAC57A"/>
    <w:rsid w:val="160BFDF6"/>
    <w:rsid w:val="16210E77"/>
    <w:rsid w:val="16284FF4"/>
    <w:rsid w:val="162A1D94"/>
    <w:rsid w:val="163BE36C"/>
    <w:rsid w:val="166B630F"/>
    <w:rsid w:val="1670A8E6"/>
    <w:rsid w:val="16A7F109"/>
    <w:rsid w:val="16B6607E"/>
    <w:rsid w:val="16C483B2"/>
    <w:rsid w:val="16C4876B"/>
    <w:rsid w:val="16DF7CE8"/>
    <w:rsid w:val="16EECE48"/>
    <w:rsid w:val="16FF8001"/>
    <w:rsid w:val="172EE83E"/>
    <w:rsid w:val="1741D27A"/>
    <w:rsid w:val="17442B4C"/>
    <w:rsid w:val="1757A347"/>
    <w:rsid w:val="175DCB18"/>
    <w:rsid w:val="175EE9E8"/>
    <w:rsid w:val="176DD527"/>
    <w:rsid w:val="176E388B"/>
    <w:rsid w:val="1783497B"/>
    <w:rsid w:val="1785F42C"/>
    <w:rsid w:val="178DFB9E"/>
    <w:rsid w:val="179830A7"/>
    <w:rsid w:val="17ADED51"/>
    <w:rsid w:val="17C9C0AF"/>
    <w:rsid w:val="17DE5250"/>
    <w:rsid w:val="17E46783"/>
    <w:rsid w:val="17FC89B9"/>
    <w:rsid w:val="1800F6C6"/>
    <w:rsid w:val="180E2DB0"/>
    <w:rsid w:val="18359257"/>
    <w:rsid w:val="18606CD8"/>
    <w:rsid w:val="1864AB8C"/>
    <w:rsid w:val="186BACCC"/>
    <w:rsid w:val="186E0AA2"/>
    <w:rsid w:val="18732E48"/>
    <w:rsid w:val="188D44AF"/>
    <w:rsid w:val="18999A7C"/>
    <w:rsid w:val="18CC77C5"/>
    <w:rsid w:val="18D03FF7"/>
    <w:rsid w:val="18DAD193"/>
    <w:rsid w:val="18DE32D5"/>
    <w:rsid w:val="18FE33F1"/>
    <w:rsid w:val="19121DDD"/>
    <w:rsid w:val="191D23CD"/>
    <w:rsid w:val="1957F6F3"/>
    <w:rsid w:val="1962514E"/>
    <w:rsid w:val="19634F18"/>
    <w:rsid w:val="19688D45"/>
    <w:rsid w:val="196BD8E6"/>
    <w:rsid w:val="19938A37"/>
    <w:rsid w:val="19B17716"/>
    <w:rsid w:val="19CD59CC"/>
    <w:rsid w:val="19CFA83F"/>
    <w:rsid w:val="19E2EF21"/>
    <w:rsid w:val="1A1106E4"/>
    <w:rsid w:val="1A13C832"/>
    <w:rsid w:val="1A2F1E0F"/>
    <w:rsid w:val="1A87902B"/>
    <w:rsid w:val="1A9340B7"/>
    <w:rsid w:val="1A958DDB"/>
    <w:rsid w:val="1AB7A8D2"/>
    <w:rsid w:val="1AB8CFAB"/>
    <w:rsid w:val="1AD22EDB"/>
    <w:rsid w:val="1AD455A3"/>
    <w:rsid w:val="1AD76642"/>
    <w:rsid w:val="1AEBF84E"/>
    <w:rsid w:val="1AF25B6A"/>
    <w:rsid w:val="1B12684B"/>
    <w:rsid w:val="1B20145D"/>
    <w:rsid w:val="1B243E19"/>
    <w:rsid w:val="1B32D89C"/>
    <w:rsid w:val="1B3985FE"/>
    <w:rsid w:val="1B3A855D"/>
    <w:rsid w:val="1B3FF8A7"/>
    <w:rsid w:val="1B40253B"/>
    <w:rsid w:val="1B4517FD"/>
    <w:rsid w:val="1B5A96E6"/>
    <w:rsid w:val="1B5CB16B"/>
    <w:rsid w:val="1B6664F5"/>
    <w:rsid w:val="1B68DC2A"/>
    <w:rsid w:val="1B9415D9"/>
    <w:rsid w:val="1BB70EC5"/>
    <w:rsid w:val="1BD6EF8B"/>
    <w:rsid w:val="1C10AF14"/>
    <w:rsid w:val="1C2FA14D"/>
    <w:rsid w:val="1C3AB481"/>
    <w:rsid w:val="1C431F9E"/>
    <w:rsid w:val="1C666DC8"/>
    <w:rsid w:val="1C74D720"/>
    <w:rsid w:val="1C774E4D"/>
    <w:rsid w:val="1C7B1C04"/>
    <w:rsid w:val="1C98F33E"/>
    <w:rsid w:val="1C9EF247"/>
    <w:rsid w:val="1CC021FA"/>
    <w:rsid w:val="1CC0C9D4"/>
    <w:rsid w:val="1CC97FE7"/>
    <w:rsid w:val="1CCAF2BB"/>
    <w:rsid w:val="1CCFE49A"/>
    <w:rsid w:val="1CE7AFD8"/>
    <w:rsid w:val="1CF4E896"/>
    <w:rsid w:val="1D0CE7E0"/>
    <w:rsid w:val="1D0F1632"/>
    <w:rsid w:val="1D179953"/>
    <w:rsid w:val="1D19E8C6"/>
    <w:rsid w:val="1D1C7436"/>
    <w:rsid w:val="1D31C1ED"/>
    <w:rsid w:val="1D3D64C6"/>
    <w:rsid w:val="1D3F7DBC"/>
    <w:rsid w:val="1D4676F6"/>
    <w:rsid w:val="1D55A52B"/>
    <w:rsid w:val="1D5C1845"/>
    <w:rsid w:val="1D61A7CA"/>
    <w:rsid w:val="1D692948"/>
    <w:rsid w:val="1D8EF3CD"/>
    <w:rsid w:val="1D9E7FED"/>
    <w:rsid w:val="1DA37C4D"/>
    <w:rsid w:val="1DB17B2B"/>
    <w:rsid w:val="1DB42E8C"/>
    <w:rsid w:val="1DC313AA"/>
    <w:rsid w:val="1DC6C676"/>
    <w:rsid w:val="1DD73A5C"/>
    <w:rsid w:val="1DE60E70"/>
    <w:rsid w:val="1DF01C0C"/>
    <w:rsid w:val="1DFD5907"/>
    <w:rsid w:val="1E09A8EC"/>
    <w:rsid w:val="1E1C036F"/>
    <w:rsid w:val="1E247E8F"/>
    <w:rsid w:val="1E2665E7"/>
    <w:rsid w:val="1E35FB12"/>
    <w:rsid w:val="1E4ABBA1"/>
    <w:rsid w:val="1E555FFB"/>
    <w:rsid w:val="1E592A7E"/>
    <w:rsid w:val="1E5CC05B"/>
    <w:rsid w:val="1E70A3D9"/>
    <w:rsid w:val="1E820AB2"/>
    <w:rsid w:val="1E9A06E2"/>
    <w:rsid w:val="1EB5AD2C"/>
    <w:rsid w:val="1EB5F00B"/>
    <w:rsid w:val="1EC0BC61"/>
    <w:rsid w:val="1EC79083"/>
    <w:rsid w:val="1ECF953B"/>
    <w:rsid w:val="1ED65766"/>
    <w:rsid w:val="1ED66CD6"/>
    <w:rsid w:val="1EE3D16A"/>
    <w:rsid w:val="1F0AF06E"/>
    <w:rsid w:val="1F13D37B"/>
    <w:rsid w:val="1F2F3099"/>
    <w:rsid w:val="1F35F5B2"/>
    <w:rsid w:val="1F5CB25D"/>
    <w:rsid w:val="1F63B38F"/>
    <w:rsid w:val="1F8700F2"/>
    <w:rsid w:val="1F9DA9CE"/>
    <w:rsid w:val="1FA39FC8"/>
    <w:rsid w:val="1FCB1A0E"/>
    <w:rsid w:val="1FD22221"/>
    <w:rsid w:val="20133862"/>
    <w:rsid w:val="201F591E"/>
    <w:rsid w:val="203480DA"/>
    <w:rsid w:val="20402EEF"/>
    <w:rsid w:val="20453D22"/>
    <w:rsid w:val="20515D6F"/>
    <w:rsid w:val="205194B2"/>
    <w:rsid w:val="205D3622"/>
    <w:rsid w:val="205DE5A7"/>
    <w:rsid w:val="20882182"/>
    <w:rsid w:val="2091F3BC"/>
    <w:rsid w:val="20AE1B0A"/>
    <w:rsid w:val="20B085A9"/>
    <w:rsid w:val="20BA5754"/>
    <w:rsid w:val="20D64F27"/>
    <w:rsid w:val="20EBE11D"/>
    <w:rsid w:val="210790EB"/>
    <w:rsid w:val="210C783D"/>
    <w:rsid w:val="211BBF29"/>
    <w:rsid w:val="211EE71C"/>
    <w:rsid w:val="212A25F8"/>
    <w:rsid w:val="214804DF"/>
    <w:rsid w:val="215B64BD"/>
    <w:rsid w:val="2167A5D4"/>
    <w:rsid w:val="216D14A4"/>
    <w:rsid w:val="2175FEF3"/>
    <w:rsid w:val="21886D92"/>
    <w:rsid w:val="2196281F"/>
    <w:rsid w:val="21AAD632"/>
    <w:rsid w:val="21CACD6C"/>
    <w:rsid w:val="21DF9A9B"/>
    <w:rsid w:val="21ED5CDB"/>
    <w:rsid w:val="2218D540"/>
    <w:rsid w:val="22232B44"/>
    <w:rsid w:val="22369C96"/>
    <w:rsid w:val="2243F26A"/>
    <w:rsid w:val="224EA2C1"/>
    <w:rsid w:val="225373B3"/>
    <w:rsid w:val="225A1062"/>
    <w:rsid w:val="22670519"/>
    <w:rsid w:val="2276BDD0"/>
    <w:rsid w:val="227E475E"/>
    <w:rsid w:val="22863F9A"/>
    <w:rsid w:val="22AC7F81"/>
    <w:rsid w:val="22B6BD63"/>
    <w:rsid w:val="22C9B203"/>
    <w:rsid w:val="22D4E763"/>
    <w:rsid w:val="231BBBEF"/>
    <w:rsid w:val="235C5CD5"/>
    <w:rsid w:val="235CEB73"/>
    <w:rsid w:val="236508FD"/>
    <w:rsid w:val="236D5D9B"/>
    <w:rsid w:val="236E5CAE"/>
    <w:rsid w:val="238DDF28"/>
    <w:rsid w:val="23A80372"/>
    <w:rsid w:val="23B066E4"/>
    <w:rsid w:val="23B7BC04"/>
    <w:rsid w:val="23CB4825"/>
    <w:rsid w:val="23D4BA45"/>
    <w:rsid w:val="241D4F3C"/>
    <w:rsid w:val="2421337C"/>
    <w:rsid w:val="2437B31F"/>
    <w:rsid w:val="2446A21F"/>
    <w:rsid w:val="244FBB20"/>
    <w:rsid w:val="245BE2CE"/>
    <w:rsid w:val="24716462"/>
    <w:rsid w:val="24890A5C"/>
    <w:rsid w:val="2499693B"/>
    <w:rsid w:val="24A4B51D"/>
    <w:rsid w:val="24AA390F"/>
    <w:rsid w:val="24B2FC00"/>
    <w:rsid w:val="24B559BA"/>
    <w:rsid w:val="24C0D382"/>
    <w:rsid w:val="24D6F585"/>
    <w:rsid w:val="24ED18CD"/>
    <w:rsid w:val="24F0972D"/>
    <w:rsid w:val="24F75C78"/>
    <w:rsid w:val="250D2353"/>
    <w:rsid w:val="250FA5CF"/>
    <w:rsid w:val="2518ED26"/>
    <w:rsid w:val="2528305C"/>
    <w:rsid w:val="252B9764"/>
    <w:rsid w:val="253156EB"/>
    <w:rsid w:val="2538744D"/>
    <w:rsid w:val="2570283F"/>
    <w:rsid w:val="2596F4EF"/>
    <w:rsid w:val="25B9F0A4"/>
    <w:rsid w:val="25C953EC"/>
    <w:rsid w:val="25CC87AE"/>
    <w:rsid w:val="25F0A21C"/>
    <w:rsid w:val="25FC2FCA"/>
    <w:rsid w:val="2618B527"/>
    <w:rsid w:val="2636D9D6"/>
    <w:rsid w:val="263D5A8D"/>
    <w:rsid w:val="264B01A5"/>
    <w:rsid w:val="2653AEEE"/>
    <w:rsid w:val="265BB6AE"/>
    <w:rsid w:val="265EFDEE"/>
    <w:rsid w:val="26C5D19B"/>
    <w:rsid w:val="26D44553"/>
    <w:rsid w:val="26DBC69F"/>
    <w:rsid w:val="26E55AAB"/>
    <w:rsid w:val="26F3C863"/>
    <w:rsid w:val="27144392"/>
    <w:rsid w:val="272C8E5B"/>
    <w:rsid w:val="275C95E6"/>
    <w:rsid w:val="275E24FC"/>
    <w:rsid w:val="276B34CE"/>
    <w:rsid w:val="27709142"/>
    <w:rsid w:val="27927B2E"/>
    <w:rsid w:val="27943A8D"/>
    <w:rsid w:val="27A255EF"/>
    <w:rsid w:val="27A68CA5"/>
    <w:rsid w:val="27ABC402"/>
    <w:rsid w:val="27ACADAC"/>
    <w:rsid w:val="27B75598"/>
    <w:rsid w:val="27C1A5E2"/>
    <w:rsid w:val="27C7FD7C"/>
    <w:rsid w:val="27CE2D5A"/>
    <w:rsid w:val="27D846E5"/>
    <w:rsid w:val="27E280EE"/>
    <w:rsid w:val="27F3E348"/>
    <w:rsid w:val="280178E4"/>
    <w:rsid w:val="2816C2A2"/>
    <w:rsid w:val="28192ABF"/>
    <w:rsid w:val="2821F488"/>
    <w:rsid w:val="28263BD6"/>
    <w:rsid w:val="282D95F6"/>
    <w:rsid w:val="285D928F"/>
    <w:rsid w:val="2866B347"/>
    <w:rsid w:val="2871CE51"/>
    <w:rsid w:val="288FC2A1"/>
    <w:rsid w:val="289F422F"/>
    <w:rsid w:val="28AB22C2"/>
    <w:rsid w:val="28B684C8"/>
    <w:rsid w:val="28D884A8"/>
    <w:rsid w:val="28E39E6C"/>
    <w:rsid w:val="28E63CC6"/>
    <w:rsid w:val="28EB4F4E"/>
    <w:rsid w:val="28FB444F"/>
    <w:rsid w:val="29059F13"/>
    <w:rsid w:val="290870AB"/>
    <w:rsid w:val="290A5F44"/>
    <w:rsid w:val="290D1192"/>
    <w:rsid w:val="290F6831"/>
    <w:rsid w:val="2911C64B"/>
    <w:rsid w:val="291AA5B5"/>
    <w:rsid w:val="294566F6"/>
    <w:rsid w:val="29643E33"/>
    <w:rsid w:val="297A792C"/>
    <w:rsid w:val="299D824F"/>
    <w:rsid w:val="29A8604E"/>
    <w:rsid w:val="29C7F46A"/>
    <w:rsid w:val="29CC0807"/>
    <w:rsid w:val="29E48CD7"/>
    <w:rsid w:val="29E6A5B7"/>
    <w:rsid w:val="2A307012"/>
    <w:rsid w:val="2A3F78E5"/>
    <w:rsid w:val="2A451B82"/>
    <w:rsid w:val="2A45AF66"/>
    <w:rsid w:val="2A523640"/>
    <w:rsid w:val="2A62E6E2"/>
    <w:rsid w:val="2A67CC61"/>
    <w:rsid w:val="2A6F84AD"/>
    <w:rsid w:val="2A793FD1"/>
    <w:rsid w:val="2A93933A"/>
    <w:rsid w:val="2AA4CBEB"/>
    <w:rsid w:val="2AB31CE3"/>
    <w:rsid w:val="2AB6D88C"/>
    <w:rsid w:val="2AB94D6E"/>
    <w:rsid w:val="2AC07E3B"/>
    <w:rsid w:val="2ACB495C"/>
    <w:rsid w:val="2AD2686C"/>
    <w:rsid w:val="2AE34F6D"/>
    <w:rsid w:val="2B149720"/>
    <w:rsid w:val="2B162938"/>
    <w:rsid w:val="2B195D85"/>
    <w:rsid w:val="2B210728"/>
    <w:rsid w:val="2B2A08E3"/>
    <w:rsid w:val="2B7DC2F0"/>
    <w:rsid w:val="2B8E2156"/>
    <w:rsid w:val="2BD862BD"/>
    <w:rsid w:val="2BF7C46A"/>
    <w:rsid w:val="2C0FF3CE"/>
    <w:rsid w:val="2C286388"/>
    <w:rsid w:val="2C2C53F1"/>
    <w:rsid w:val="2C2E3D03"/>
    <w:rsid w:val="2C424520"/>
    <w:rsid w:val="2C4EC1BC"/>
    <w:rsid w:val="2C65373D"/>
    <w:rsid w:val="2C86BAF7"/>
    <w:rsid w:val="2C8A0BC1"/>
    <w:rsid w:val="2C8E512D"/>
    <w:rsid w:val="2C98BDF6"/>
    <w:rsid w:val="2CD6EC7C"/>
    <w:rsid w:val="2D0C0571"/>
    <w:rsid w:val="2D0D7455"/>
    <w:rsid w:val="2D0DEA0F"/>
    <w:rsid w:val="2D176DA6"/>
    <w:rsid w:val="2D194ACD"/>
    <w:rsid w:val="2D1D337B"/>
    <w:rsid w:val="2D2156CC"/>
    <w:rsid w:val="2D2F001C"/>
    <w:rsid w:val="2D398618"/>
    <w:rsid w:val="2D537FF9"/>
    <w:rsid w:val="2D583923"/>
    <w:rsid w:val="2D661052"/>
    <w:rsid w:val="2D6AE2FD"/>
    <w:rsid w:val="2D7A347E"/>
    <w:rsid w:val="2D889226"/>
    <w:rsid w:val="2D8E12CA"/>
    <w:rsid w:val="2D9B0EB7"/>
    <w:rsid w:val="2DA38069"/>
    <w:rsid w:val="2DAC4915"/>
    <w:rsid w:val="2DC5549B"/>
    <w:rsid w:val="2DC5E097"/>
    <w:rsid w:val="2DDCFF4F"/>
    <w:rsid w:val="2E00E9D3"/>
    <w:rsid w:val="2E010FAE"/>
    <w:rsid w:val="2E3C1A3F"/>
    <w:rsid w:val="2E3DC64C"/>
    <w:rsid w:val="2E487CBB"/>
    <w:rsid w:val="2E588E2A"/>
    <w:rsid w:val="2E5E050E"/>
    <w:rsid w:val="2E5E926A"/>
    <w:rsid w:val="2E6E1954"/>
    <w:rsid w:val="2E9786FA"/>
    <w:rsid w:val="2E993988"/>
    <w:rsid w:val="2EA8A0B5"/>
    <w:rsid w:val="2EB6646B"/>
    <w:rsid w:val="2EC8B3B6"/>
    <w:rsid w:val="2EF4D8C5"/>
    <w:rsid w:val="2F0A1594"/>
    <w:rsid w:val="2F4CD386"/>
    <w:rsid w:val="2F59FB66"/>
    <w:rsid w:val="2F6FD29A"/>
    <w:rsid w:val="2F6FE52C"/>
    <w:rsid w:val="2F807A5C"/>
    <w:rsid w:val="2F8C842B"/>
    <w:rsid w:val="2FAADF8C"/>
    <w:rsid w:val="2FB83AA6"/>
    <w:rsid w:val="2FBA97B7"/>
    <w:rsid w:val="2FBDE8B1"/>
    <w:rsid w:val="2FD46AD5"/>
    <w:rsid w:val="2FE05C5D"/>
    <w:rsid w:val="2FE57CD8"/>
    <w:rsid w:val="2FEA1E67"/>
    <w:rsid w:val="300925A6"/>
    <w:rsid w:val="302E0E80"/>
    <w:rsid w:val="3033422B"/>
    <w:rsid w:val="303641BD"/>
    <w:rsid w:val="303812A9"/>
    <w:rsid w:val="304536A6"/>
    <w:rsid w:val="3061D1A1"/>
    <w:rsid w:val="307C95FE"/>
    <w:rsid w:val="3093430D"/>
    <w:rsid w:val="30A9B6F3"/>
    <w:rsid w:val="30CB5B66"/>
    <w:rsid w:val="30D2D5D5"/>
    <w:rsid w:val="31122549"/>
    <w:rsid w:val="31151F00"/>
    <w:rsid w:val="313111C9"/>
    <w:rsid w:val="3148D1E3"/>
    <w:rsid w:val="3153F47D"/>
    <w:rsid w:val="3159CFAD"/>
    <w:rsid w:val="316AF237"/>
    <w:rsid w:val="31823899"/>
    <w:rsid w:val="3184DD6E"/>
    <w:rsid w:val="3190D332"/>
    <w:rsid w:val="31955C49"/>
    <w:rsid w:val="31A780DD"/>
    <w:rsid w:val="31ACC7C7"/>
    <w:rsid w:val="31B5A469"/>
    <w:rsid w:val="31B76CF3"/>
    <w:rsid w:val="31BC92F4"/>
    <w:rsid w:val="31CDC373"/>
    <w:rsid w:val="3205002C"/>
    <w:rsid w:val="32090A18"/>
    <w:rsid w:val="320F8C1D"/>
    <w:rsid w:val="321B95F5"/>
    <w:rsid w:val="3224DCEB"/>
    <w:rsid w:val="324AB086"/>
    <w:rsid w:val="3256559B"/>
    <w:rsid w:val="32584A2F"/>
    <w:rsid w:val="325B1AC5"/>
    <w:rsid w:val="3263D863"/>
    <w:rsid w:val="32A9A06D"/>
    <w:rsid w:val="32AF6A6C"/>
    <w:rsid w:val="32B9E340"/>
    <w:rsid w:val="32C701FF"/>
    <w:rsid w:val="32F74CDE"/>
    <w:rsid w:val="32F805AD"/>
    <w:rsid w:val="32FC62EB"/>
    <w:rsid w:val="3303CF17"/>
    <w:rsid w:val="3303EB52"/>
    <w:rsid w:val="330B9188"/>
    <w:rsid w:val="334D7F2D"/>
    <w:rsid w:val="338DD172"/>
    <w:rsid w:val="33ABFF2D"/>
    <w:rsid w:val="33B69619"/>
    <w:rsid w:val="33C48CD2"/>
    <w:rsid w:val="33CF2C88"/>
    <w:rsid w:val="33D33E13"/>
    <w:rsid w:val="33ECA889"/>
    <w:rsid w:val="33F221AF"/>
    <w:rsid w:val="33FE1421"/>
    <w:rsid w:val="341702E6"/>
    <w:rsid w:val="342043D0"/>
    <w:rsid w:val="344212F0"/>
    <w:rsid w:val="34488F85"/>
    <w:rsid w:val="3469A84B"/>
    <w:rsid w:val="3472B032"/>
    <w:rsid w:val="3480A0FD"/>
    <w:rsid w:val="349C773E"/>
    <w:rsid w:val="34C9439E"/>
    <w:rsid w:val="34DA7C4A"/>
    <w:rsid w:val="34ECA6F7"/>
    <w:rsid w:val="35013DFE"/>
    <w:rsid w:val="350D54CB"/>
    <w:rsid w:val="353D4744"/>
    <w:rsid w:val="353F5ADF"/>
    <w:rsid w:val="35486048"/>
    <w:rsid w:val="3549E2B3"/>
    <w:rsid w:val="3567484B"/>
    <w:rsid w:val="358806CB"/>
    <w:rsid w:val="359C7C72"/>
    <w:rsid w:val="35E1974F"/>
    <w:rsid w:val="360FC3BB"/>
    <w:rsid w:val="3614AD93"/>
    <w:rsid w:val="3620524C"/>
    <w:rsid w:val="364434F6"/>
    <w:rsid w:val="365EE9C3"/>
    <w:rsid w:val="368FB829"/>
    <w:rsid w:val="36A52D79"/>
    <w:rsid w:val="36A548D5"/>
    <w:rsid w:val="36C35253"/>
    <w:rsid w:val="36D61347"/>
    <w:rsid w:val="36D94491"/>
    <w:rsid w:val="36E9A809"/>
    <w:rsid w:val="36EA5B88"/>
    <w:rsid w:val="36EAE974"/>
    <w:rsid w:val="36F250D3"/>
    <w:rsid w:val="36F5D208"/>
    <w:rsid w:val="36F9726A"/>
    <w:rsid w:val="37068E11"/>
    <w:rsid w:val="370C7985"/>
    <w:rsid w:val="3714FFA9"/>
    <w:rsid w:val="37183A5F"/>
    <w:rsid w:val="371A5AB9"/>
    <w:rsid w:val="3724A929"/>
    <w:rsid w:val="372DB64A"/>
    <w:rsid w:val="3734821E"/>
    <w:rsid w:val="374F2534"/>
    <w:rsid w:val="37577680"/>
    <w:rsid w:val="375A92CC"/>
    <w:rsid w:val="376645C1"/>
    <w:rsid w:val="3776C175"/>
    <w:rsid w:val="377A00DB"/>
    <w:rsid w:val="3787C3FE"/>
    <w:rsid w:val="379CB835"/>
    <w:rsid w:val="379DCF23"/>
    <w:rsid w:val="37AA682B"/>
    <w:rsid w:val="37B7C7B6"/>
    <w:rsid w:val="37BC48C2"/>
    <w:rsid w:val="37D1EE27"/>
    <w:rsid w:val="37D995A0"/>
    <w:rsid w:val="37DEEDD4"/>
    <w:rsid w:val="380854D7"/>
    <w:rsid w:val="380B1FA5"/>
    <w:rsid w:val="381DC1DB"/>
    <w:rsid w:val="381F83BA"/>
    <w:rsid w:val="3821EC75"/>
    <w:rsid w:val="382FAA20"/>
    <w:rsid w:val="3832EA17"/>
    <w:rsid w:val="38A3EA57"/>
    <w:rsid w:val="38A42953"/>
    <w:rsid w:val="38A88B3D"/>
    <w:rsid w:val="38C81845"/>
    <w:rsid w:val="38CAFA70"/>
    <w:rsid w:val="38CFD386"/>
    <w:rsid w:val="3902B437"/>
    <w:rsid w:val="390B6A73"/>
    <w:rsid w:val="3913ED9D"/>
    <w:rsid w:val="391C627F"/>
    <w:rsid w:val="392690B0"/>
    <w:rsid w:val="395202BC"/>
    <w:rsid w:val="3952D50B"/>
    <w:rsid w:val="39541A92"/>
    <w:rsid w:val="39974959"/>
    <w:rsid w:val="39F1D7DD"/>
    <w:rsid w:val="39FEBC53"/>
    <w:rsid w:val="3A184541"/>
    <w:rsid w:val="3A214C26"/>
    <w:rsid w:val="3A3C9C50"/>
    <w:rsid w:val="3A41EFD7"/>
    <w:rsid w:val="3A4511D9"/>
    <w:rsid w:val="3A5DA89A"/>
    <w:rsid w:val="3A682646"/>
    <w:rsid w:val="3A70900F"/>
    <w:rsid w:val="3A77A264"/>
    <w:rsid w:val="3A89B5E7"/>
    <w:rsid w:val="3A8F8B43"/>
    <w:rsid w:val="3A90395D"/>
    <w:rsid w:val="3AAA42DA"/>
    <w:rsid w:val="3ACF6DA5"/>
    <w:rsid w:val="3AD22F26"/>
    <w:rsid w:val="3AD3EAAE"/>
    <w:rsid w:val="3AD5599D"/>
    <w:rsid w:val="3ADF2D87"/>
    <w:rsid w:val="3AE105B4"/>
    <w:rsid w:val="3AE83428"/>
    <w:rsid w:val="3AFA7D2C"/>
    <w:rsid w:val="3B022AE6"/>
    <w:rsid w:val="3B1AB101"/>
    <w:rsid w:val="3B28FABB"/>
    <w:rsid w:val="3B3237C9"/>
    <w:rsid w:val="3B58BF51"/>
    <w:rsid w:val="3B60CB80"/>
    <w:rsid w:val="3B63A62A"/>
    <w:rsid w:val="3B76E5FB"/>
    <w:rsid w:val="3B9236E8"/>
    <w:rsid w:val="3BA7CC83"/>
    <w:rsid w:val="3BBEACEE"/>
    <w:rsid w:val="3BD96181"/>
    <w:rsid w:val="3BEF7D92"/>
    <w:rsid w:val="3C07D0A1"/>
    <w:rsid w:val="3C1277D0"/>
    <w:rsid w:val="3C17661B"/>
    <w:rsid w:val="3C1DF0CF"/>
    <w:rsid w:val="3C20771F"/>
    <w:rsid w:val="3C29CA01"/>
    <w:rsid w:val="3C30F294"/>
    <w:rsid w:val="3C408E5A"/>
    <w:rsid w:val="3C653175"/>
    <w:rsid w:val="3C8AD4E5"/>
    <w:rsid w:val="3C930B0B"/>
    <w:rsid w:val="3C9CA2D7"/>
    <w:rsid w:val="3CC852F7"/>
    <w:rsid w:val="3CD248DE"/>
    <w:rsid w:val="3CE0897B"/>
    <w:rsid w:val="3CFE3B5E"/>
    <w:rsid w:val="3D1F1228"/>
    <w:rsid w:val="3D2687EB"/>
    <w:rsid w:val="3D2DEBC3"/>
    <w:rsid w:val="3D4C1654"/>
    <w:rsid w:val="3D527AF8"/>
    <w:rsid w:val="3D57FE11"/>
    <w:rsid w:val="3D60D308"/>
    <w:rsid w:val="3D733EFD"/>
    <w:rsid w:val="3D88D8CA"/>
    <w:rsid w:val="3D913CED"/>
    <w:rsid w:val="3D9716F2"/>
    <w:rsid w:val="3D98D6EB"/>
    <w:rsid w:val="3DC56BD8"/>
    <w:rsid w:val="3DD7C169"/>
    <w:rsid w:val="3DE80E0E"/>
    <w:rsid w:val="3DF761A2"/>
    <w:rsid w:val="3DFB7705"/>
    <w:rsid w:val="3E09FF38"/>
    <w:rsid w:val="3E3484FE"/>
    <w:rsid w:val="3E49034D"/>
    <w:rsid w:val="3E4E0439"/>
    <w:rsid w:val="3E50D18C"/>
    <w:rsid w:val="3E562F44"/>
    <w:rsid w:val="3E573F27"/>
    <w:rsid w:val="3E6A0064"/>
    <w:rsid w:val="3E8968CD"/>
    <w:rsid w:val="3EAC20CA"/>
    <w:rsid w:val="3EC87DA4"/>
    <w:rsid w:val="3EE5F6E3"/>
    <w:rsid w:val="3EF60743"/>
    <w:rsid w:val="3F180D2D"/>
    <w:rsid w:val="3F1F5530"/>
    <w:rsid w:val="3F31CDDA"/>
    <w:rsid w:val="3F35401B"/>
    <w:rsid w:val="3F3DAE3B"/>
    <w:rsid w:val="3F452064"/>
    <w:rsid w:val="3F5983C8"/>
    <w:rsid w:val="3F639653"/>
    <w:rsid w:val="3F671B4E"/>
    <w:rsid w:val="3F67A864"/>
    <w:rsid w:val="3F80C589"/>
    <w:rsid w:val="3F866D7B"/>
    <w:rsid w:val="3F8D31CE"/>
    <w:rsid w:val="3F96780A"/>
    <w:rsid w:val="3F9AEBD8"/>
    <w:rsid w:val="3FB79502"/>
    <w:rsid w:val="3FC56AC3"/>
    <w:rsid w:val="3FD93E3D"/>
    <w:rsid w:val="3FDF9154"/>
    <w:rsid w:val="3FE07A8E"/>
    <w:rsid w:val="400A91A9"/>
    <w:rsid w:val="4023B90E"/>
    <w:rsid w:val="4044FEC2"/>
    <w:rsid w:val="4053F6E5"/>
    <w:rsid w:val="405CE0B2"/>
    <w:rsid w:val="40872727"/>
    <w:rsid w:val="408D5CDC"/>
    <w:rsid w:val="4094CB92"/>
    <w:rsid w:val="40985F8F"/>
    <w:rsid w:val="40C6FA87"/>
    <w:rsid w:val="40D09D60"/>
    <w:rsid w:val="40DBDE47"/>
    <w:rsid w:val="40DD024B"/>
    <w:rsid w:val="40E083D4"/>
    <w:rsid w:val="40E21712"/>
    <w:rsid w:val="40E36474"/>
    <w:rsid w:val="40E56225"/>
    <w:rsid w:val="41234612"/>
    <w:rsid w:val="4142046E"/>
    <w:rsid w:val="4151A266"/>
    <w:rsid w:val="41A3F46D"/>
    <w:rsid w:val="41B59726"/>
    <w:rsid w:val="41CB48C6"/>
    <w:rsid w:val="41CBD6F5"/>
    <w:rsid w:val="41D39E5D"/>
    <w:rsid w:val="41D6C171"/>
    <w:rsid w:val="42058A6B"/>
    <w:rsid w:val="42109805"/>
    <w:rsid w:val="424775F0"/>
    <w:rsid w:val="424E4903"/>
    <w:rsid w:val="425F6968"/>
    <w:rsid w:val="4265491A"/>
    <w:rsid w:val="426A52A8"/>
    <w:rsid w:val="42717623"/>
    <w:rsid w:val="42851FCF"/>
    <w:rsid w:val="42B7A290"/>
    <w:rsid w:val="42B9AAC9"/>
    <w:rsid w:val="42C5D328"/>
    <w:rsid w:val="42E2AC97"/>
    <w:rsid w:val="42EC6C66"/>
    <w:rsid w:val="42EFCD54"/>
    <w:rsid w:val="430DA14C"/>
    <w:rsid w:val="431E854F"/>
    <w:rsid w:val="434EDB90"/>
    <w:rsid w:val="435176C1"/>
    <w:rsid w:val="435465C1"/>
    <w:rsid w:val="436E52FD"/>
    <w:rsid w:val="439E88C4"/>
    <w:rsid w:val="43ADB19E"/>
    <w:rsid w:val="43BFB9E0"/>
    <w:rsid w:val="43D89545"/>
    <w:rsid w:val="43E5AD9B"/>
    <w:rsid w:val="43EABC60"/>
    <w:rsid w:val="43FE4C27"/>
    <w:rsid w:val="444B502E"/>
    <w:rsid w:val="444B6040"/>
    <w:rsid w:val="4466809F"/>
    <w:rsid w:val="446B73FB"/>
    <w:rsid w:val="4488B11E"/>
    <w:rsid w:val="4490B3D8"/>
    <w:rsid w:val="449D7E30"/>
    <w:rsid w:val="449D8C8A"/>
    <w:rsid w:val="44B221A6"/>
    <w:rsid w:val="44E46053"/>
    <w:rsid w:val="44F2D617"/>
    <w:rsid w:val="44F5D4F4"/>
    <w:rsid w:val="44F63294"/>
    <w:rsid w:val="4500AFC1"/>
    <w:rsid w:val="450C89E8"/>
    <w:rsid w:val="45109252"/>
    <w:rsid w:val="45256F29"/>
    <w:rsid w:val="454D309A"/>
    <w:rsid w:val="45501607"/>
    <w:rsid w:val="4551BED0"/>
    <w:rsid w:val="45683A2F"/>
    <w:rsid w:val="4571848F"/>
    <w:rsid w:val="45790FE7"/>
    <w:rsid w:val="45963241"/>
    <w:rsid w:val="45B98F5B"/>
    <w:rsid w:val="45C5CC11"/>
    <w:rsid w:val="45D4CE88"/>
    <w:rsid w:val="45DB23D1"/>
    <w:rsid w:val="45DEA6B7"/>
    <w:rsid w:val="45E3589A"/>
    <w:rsid w:val="45E44ABC"/>
    <w:rsid w:val="45F27B6C"/>
    <w:rsid w:val="45F4CB50"/>
    <w:rsid w:val="45FC903C"/>
    <w:rsid w:val="45FF1219"/>
    <w:rsid w:val="46132437"/>
    <w:rsid w:val="4627BB98"/>
    <w:rsid w:val="46490CBE"/>
    <w:rsid w:val="4659C87B"/>
    <w:rsid w:val="467112CD"/>
    <w:rsid w:val="4675A700"/>
    <w:rsid w:val="4689B73E"/>
    <w:rsid w:val="46981210"/>
    <w:rsid w:val="469FA5B7"/>
    <w:rsid w:val="46A6CFFC"/>
    <w:rsid w:val="46AF3679"/>
    <w:rsid w:val="46B0D2ED"/>
    <w:rsid w:val="46CFFA5B"/>
    <w:rsid w:val="46DE0230"/>
    <w:rsid w:val="46EABA10"/>
    <w:rsid w:val="47072ED7"/>
    <w:rsid w:val="4709E75E"/>
    <w:rsid w:val="47399667"/>
    <w:rsid w:val="4746448F"/>
    <w:rsid w:val="47473C38"/>
    <w:rsid w:val="475CD350"/>
    <w:rsid w:val="4776E46C"/>
    <w:rsid w:val="478D896A"/>
    <w:rsid w:val="4790778F"/>
    <w:rsid w:val="47937332"/>
    <w:rsid w:val="47B0EFEC"/>
    <w:rsid w:val="47B4F9A4"/>
    <w:rsid w:val="47B88359"/>
    <w:rsid w:val="47B96133"/>
    <w:rsid w:val="47BDB85B"/>
    <w:rsid w:val="47C3F3E0"/>
    <w:rsid w:val="47CB2A77"/>
    <w:rsid w:val="47E22633"/>
    <w:rsid w:val="47EA7122"/>
    <w:rsid w:val="47F67D77"/>
    <w:rsid w:val="480D5D7F"/>
    <w:rsid w:val="4816AE93"/>
    <w:rsid w:val="4823E327"/>
    <w:rsid w:val="483D51E3"/>
    <w:rsid w:val="48432464"/>
    <w:rsid w:val="484A8D7F"/>
    <w:rsid w:val="485146C0"/>
    <w:rsid w:val="485D1008"/>
    <w:rsid w:val="48791FF5"/>
    <w:rsid w:val="488997FD"/>
    <w:rsid w:val="489664E8"/>
    <w:rsid w:val="4898BC6F"/>
    <w:rsid w:val="48A19876"/>
    <w:rsid w:val="48A2A30E"/>
    <w:rsid w:val="48A6E2D4"/>
    <w:rsid w:val="48B2F4DE"/>
    <w:rsid w:val="48F4D2B7"/>
    <w:rsid w:val="49182A3A"/>
    <w:rsid w:val="4963C953"/>
    <w:rsid w:val="496AB535"/>
    <w:rsid w:val="4989946A"/>
    <w:rsid w:val="498DE451"/>
    <w:rsid w:val="4990ED12"/>
    <w:rsid w:val="499305F4"/>
    <w:rsid w:val="4998716D"/>
    <w:rsid w:val="4999696F"/>
    <w:rsid w:val="49AD0F66"/>
    <w:rsid w:val="49CE4C60"/>
    <w:rsid w:val="49E83B08"/>
    <w:rsid w:val="4A078114"/>
    <w:rsid w:val="4A0B4203"/>
    <w:rsid w:val="4A0F265C"/>
    <w:rsid w:val="4A121FD0"/>
    <w:rsid w:val="4A17737B"/>
    <w:rsid w:val="4A29F3D1"/>
    <w:rsid w:val="4A359287"/>
    <w:rsid w:val="4A4B7FF6"/>
    <w:rsid w:val="4A582D8D"/>
    <w:rsid w:val="4A5CC1B3"/>
    <w:rsid w:val="4A6B664C"/>
    <w:rsid w:val="4A70AD8E"/>
    <w:rsid w:val="4AB460F2"/>
    <w:rsid w:val="4AB9EA1D"/>
    <w:rsid w:val="4AC1634C"/>
    <w:rsid w:val="4ACD64DC"/>
    <w:rsid w:val="4AEA5010"/>
    <w:rsid w:val="4AF2163B"/>
    <w:rsid w:val="4B16789F"/>
    <w:rsid w:val="4B16FBAD"/>
    <w:rsid w:val="4B216288"/>
    <w:rsid w:val="4B2601E8"/>
    <w:rsid w:val="4B31436F"/>
    <w:rsid w:val="4B46851B"/>
    <w:rsid w:val="4B526F4F"/>
    <w:rsid w:val="4B6781F6"/>
    <w:rsid w:val="4B6DBE3C"/>
    <w:rsid w:val="4B76566B"/>
    <w:rsid w:val="4B766F4B"/>
    <w:rsid w:val="4B90577E"/>
    <w:rsid w:val="4BB3273B"/>
    <w:rsid w:val="4BC56C5B"/>
    <w:rsid w:val="4BDDCBB2"/>
    <w:rsid w:val="4BE0498C"/>
    <w:rsid w:val="4C0B6F96"/>
    <w:rsid w:val="4C13FE5D"/>
    <w:rsid w:val="4C246995"/>
    <w:rsid w:val="4C26BB89"/>
    <w:rsid w:val="4C2A18B9"/>
    <w:rsid w:val="4C4239BB"/>
    <w:rsid w:val="4C462B28"/>
    <w:rsid w:val="4C4892FA"/>
    <w:rsid w:val="4C6CA1C2"/>
    <w:rsid w:val="4C782762"/>
    <w:rsid w:val="4C79E1B8"/>
    <w:rsid w:val="4C849BD7"/>
    <w:rsid w:val="4CD793A8"/>
    <w:rsid w:val="4D195B9B"/>
    <w:rsid w:val="4D2C95E7"/>
    <w:rsid w:val="4D39A2EB"/>
    <w:rsid w:val="4D552277"/>
    <w:rsid w:val="4D55AC47"/>
    <w:rsid w:val="4D6F4955"/>
    <w:rsid w:val="4D776BDB"/>
    <w:rsid w:val="4D871842"/>
    <w:rsid w:val="4D8D70C0"/>
    <w:rsid w:val="4DA3D074"/>
    <w:rsid w:val="4DAEF1AB"/>
    <w:rsid w:val="4DB33CB7"/>
    <w:rsid w:val="4DB8D699"/>
    <w:rsid w:val="4DC5A334"/>
    <w:rsid w:val="4DD518CB"/>
    <w:rsid w:val="4DD70B34"/>
    <w:rsid w:val="4DE9EA6E"/>
    <w:rsid w:val="4E089B9E"/>
    <w:rsid w:val="4E105ED5"/>
    <w:rsid w:val="4E17789F"/>
    <w:rsid w:val="4E188421"/>
    <w:rsid w:val="4E476DB3"/>
    <w:rsid w:val="4E47ACD5"/>
    <w:rsid w:val="4E93A70F"/>
    <w:rsid w:val="4E99B2D8"/>
    <w:rsid w:val="4EA1B3C2"/>
    <w:rsid w:val="4EA40D60"/>
    <w:rsid w:val="4EAE1BB2"/>
    <w:rsid w:val="4EB3B9B8"/>
    <w:rsid w:val="4EBC833D"/>
    <w:rsid w:val="4EBF021D"/>
    <w:rsid w:val="4ED7F11D"/>
    <w:rsid w:val="4EDE7117"/>
    <w:rsid w:val="4EE01C15"/>
    <w:rsid w:val="4EED0639"/>
    <w:rsid w:val="4EFF5E81"/>
    <w:rsid w:val="4F051A2E"/>
    <w:rsid w:val="4F1FEA57"/>
    <w:rsid w:val="4F3591C9"/>
    <w:rsid w:val="4F4115B9"/>
    <w:rsid w:val="4F4C2099"/>
    <w:rsid w:val="4F51542E"/>
    <w:rsid w:val="4F7373EA"/>
    <w:rsid w:val="4F7F7EF2"/>
    <w:rsid w:val="4F8BCAD0"/>
    <w:rsid w:val="4FA7F05E"/>
    <w:rsid w:val="4FAB3D73"/>
    <w:rsid w:val="4FBE92D9"/>
    <w:rsid w:val="4FC1DE48"/>
    <w:rsid w:val="4FC8A1BA"/>
    <w:rsid w:val="4FCB28E4"/>
    <w:rsid w:val="4FD7BEB4"/>
    <w:rsid w:val="4FD8D300"/>
    <w:rsid w:val="4FD8DFB6"/>
    <w:rsid w:val="4FED66F4"/>
    <w:rsid w:val="501D1C71"/>
    <w:rsid w:val="5023A11F"/>
    <w:rsid w:val="503910FD"/>
    <w:rsid w:val="503DB610"/>
    <w:rsid w:val="5049A7D5"/>
    <w:rsid w:val="5055B4DD"/>
    <w:rsid w:val="5056866F"/>
    <w:rsid w:val="507237BC"/>
    <w:rsid w:val="507A287C"/>
    <w:rsid w:val="50804DCB"/>
    <w:rsid w:val="50867D66"/>
    <w:rsid w:val="50875A8D"/>
    <w:rsid w:val="50972DDA"/>
    <w:rsid w:val="50A0C772"/>
    <w:rsid w:val="50B99CEB"/>
    <w:rsid w:val="50C5DC86"/>
    <w:rsid w:val="51376DFE"/>
    <w:rsid w:val="513870C4"/>
    <w:rsid w:val="5139DDF7"/>
    <w:rsid w:val="513AF990"/>
    <w:rsid w:val="513B6FE9"/>
    <w:rsid w:val="514B7BD0"/>
    <w:rsid w:val="515688B3"/>
    <w:rsid w:val="515813D7"/>
    <w:rsid w:val="51737FE8"/>
    <w:rsid w:val="518A21F1"/>
    <w:rsid w:val="518BB7DB"/>
    <w:rsid w:val="518E01CA"/>
    <w:rsid w:val="519CDC5A"/>
    <w:rsid w:val="51C88348"/>
    <w:rsid w:val="51CB5D4B"/>
    <w:rsid w:val="51D4A3BB"/>
    <w:rsid w:val="51E6F40D"/>
    <w:rsid w:val="51E8E46D"/>
    <w:rsid w:val="51EC03B8"/>
    <w:rsid w:val="51F572C7"/>
    <w:rsid w:val="51F90315"/>
    <w:rsid w:val="521F4328"/>
    <w:rsid w:val="52210BEC"/>
    <w:rsid w:val="5244EF6B"/>
    <w:rsid w:val="5247BBD3"/>
    <w:rsid w:val="52493337"/>
    <w:rsid w:val="524EE2D3"/>
    <w:rsid w:val="526DFFEE"/>
    <w:rsid w:val="52708D68"/>
    <w:rsid w:val="527DE91A"/>
    <w:rsid w:val="5288FFCB"/>
    <w:rsid w:val="528AE205"/>
    <w:rsid w:val="5295B0F7"/>
    <w:rsid w:val="529C0DAC"/>
    <w:rsid w:val="52B69A3E"/>
    <w:rsid w:val="52D60573"/>
    <w:rsid w:val="52EEF03C"/>
    <w:rsid w:val="52F04E96"/>
    <w:rsid w:val="52FB10FA"/>
    <w:rsid w:val="5325FB2B"/>
    <w:rsid w:val="534F72CB"/>
    <w:rsid w:val="535BCE56"/>
    <w:rsid w:val="5367BCE3"/>
    <w:rsid w:val="53761ECC"/>
    <w:rsid w:val="53769BA9"/>
    <w:rsid w:val="538BF0EB"/>
    <w:rsid w:val="5393299E"/>
    <w:rsid w:val="539C8041"/>
    <w:rsid w:val="53A4C812"/>
    <w:rsid w:val="53B23F50"/>
    <w:rsid w:val="53CC76C2"/>
    <w:rsid w:val="53D19BF8"/>
    <w:rsid w:val="53D4B832"/>
    <w:rsid w:val="53D60A46"/>
    <w:rsid w:val="53D9590B"/>
    <w:rsid w:val="53E6BCCC"/>
    <w:rsid w:val="53FE74D1"/>
    <w:rsid w:val="5402C0FB"/>
    <w:rsid w:val="5403300F"/>
    <w:rsid w:val="540D2A53"/>
    <w:rsid w:val="5413642F"/>
    <w:rsid w:val="54197416"/>
    <w:rsid w:val="54313B7A"/>
    <w:rsid w:val="5432B878"/>
    <w:rsid w:val="543D414C"/>
    <w:rsid w:val="5456B48F"/>
    <w:rsid w:val="54570ED8"/>
    <w:rsid w:val="545B1FDF"/>
    <w:rsid w:val="54630579"/>
    <w:rsid w:val="546FFD8B"/>
    <w:rsid w:val="54753BBA"/>
    <w:rsid w:val="5476DEA5"/>
    <w:rsid w:val="5478A253"/>
    <w:rsid w:val="547A3CC0"/>
    <w:rsid w:val="547F88C6"/>
    <w:rsid w:val="54825076"/>
    <w:rsid w:val="54838D28"/>
    <w:rsid w:val="5488A625"/>
    <w:rsid w:val="54A1FD7E"/>
    <w:rsid w:val="54A5D655"/>
    <w:rsid w:val="54C297A8"/>
    <w:rsid w:val="54C6D20F"/>
    <w:rsid w:val="54CEEDB7"/>
    <w:rsid w:val="54D071CA"/>
    <w:rsid w:val="54D232C1"/>
    <w:rsid w:val="54FDC3A0"/>
    <w:rsid w:val="55012ECC"/>
    <w:rsid w:val="5506A688"/>
    <w:rsid w:val="55096934"/>
    <w:rsid w:val="55129891"/>
    <w:rsid w:val="5514F508"/>
    <w:rsid w:val="553733C3"/>
    <w:rsid w:val="55416937"/>
    <w:rsid w:val="5548DABB"/>
    <w:rsid w:val="554BAB36"/>
    <w:rsid w:val="555C891E"/>
    <w:rsid w:val="5564EF3E"/>
    <w:rsid w:val="556EC414"/>
    <w:rsid w:val="557AE276"/>
    <w:rsid w:val="558BA201"/>
    <w:rsid w:val="55968E8F"/>
    <w:rsid w:val="55A7D786"/>
    <w:rsid w:val="55ABA85F"/>
    <w:rsid w:val="55B130D9"/>
    <w:rsid w:val="55BE3818"/>
    <w:rsid w:val="55D9EAFC"/>
    <w:rsid w:val="55F18B26"/>
    <w:rsid w:val="5614DA38"/>
    <w:rsid w:val="56178883"/>
    <w:rsid w:val="5628A717"/>
    <w:rsid w:val="562EB37A"/>
    <w:rsid w:val="564D45F2"/>
    <w:rsid w:val="564E48AF"/>
    <w:rsid w:val="56502CFE"/>
    <w:rsid w:val="5662045E"/>
    <w:rsid w:val="5678DD5F"/>
    <w:rsid w:val="568B7161"/>
    <w:rsid w:val="569F40EB"/>
    <w:rsid w:val="56A49373"/>
    <w:rsid w:val="56B753B6"/>
    <w:rsid w:val="56BBA50C"/>
    <w:rsid w:val="56BBCCA5"/>
    <w:rsid w:val="56C3C892"/>
    <w:rsid w:val="56DCAAE8"/>
    <w:rsid w:val="56E4171F"/>
    <w:rsid w:val="56E494C5"/>
    <w:rsid w:val="56E4EF28"/>
    <w:rsid w:val="56F57FE9"/>
    <w:rsid w:val="5709226C"/>
    <w:rsid w:val="571E7ABA"/>
    <w:rsid w:val="572F0C67"/>
    <w:rsid w:val="5747CEB2"/>
    <w:rsid w:val="574CEABD"/>
    <w:rsid w:val="5752B176"/>
    <w:rsid w:val="577A7B78"/>
    <w:rsid w:val="578965A0"/>
    <w:rsid w:val="5790DF34"/>
    <w:rsid w:val="57B0E0E8"/>
    <w:rsid w:val="57B52048"/>
    <w:rsid w:val="57B8B755"/>
    <w:rsid w:val="57BBFF45"/>
    <w:rsid w:val="57C1F247"/>
    <w:rsid w:val="57C20C00"/>
    <w:rsid w:val="57C9BD83"/>
    <w:rsid w:val="57FA03D6"/>
    <w:rsid w:val="5829608C"/>
    <w:rsid w:val="583B88DC"/>
    <w:rsid w:val="584A5A49"/>
    <w:rsid w:val="584B478F"/>
    <w:rsid w:val="5864259C"/>
    <w:rsid w:val="586F1418"/>
    <w:rsid w:val="5876108F"/>
    <w:rsid w:val="5886C45C"/>
    <w:rsid w:val="58873F16"/>
    <w:rsid w:val="58AD0B58"/>
    <w:rsid w:val="58D0A938"/>
    <w:rsid w:val="58EBAA03"/>
    <w:rsid w:val="58F66B21"/>
    <w:rsid w:val="58FFE9F6"/>
    <w:rsid w:val="593942AA"/>
    <w:rsid w:val="593A01F9"/>
    <w:rsid w:val="5943FE9E"/>
    <w:rsid w:val="594E750A"/>
    <w:rsid w:val="59502CA1"/>
    <w:rsid w:val="5980DCC8"/>
    <w:rsid w:val="598B4C67"/>
    <w:rsid w:val="598B8C2E"/>
    <w:rsid w:val="598D6B6D"/>
    <w:rsid w:val="59A60AFD"/>
    <w:rsid w:val="59AF6030"/>
    <w:rsid w:val="59B447D1"/>
    <w:rsid w:val="59B7A396"/>
    <w:rsid w:val="59BCFA48"/>
    <w:rsid w:val="59D1659B"/>
    <w:rsid w:val="59D16B98"/>
    <w:rsid w:val="59D3FBB3"/>
    <w:rsid w:val="59DA6184"/>
    <w:rsid w:val="59DC425E"/>
    <w:rsid w:val="59E2D29C"/>
    <w:rsid w:val="59F2CE20"/>
    <w:rsid w:val="59FD84AF"/>
    <w:rsid w:val="5A046415"/>
    <w:rsid w:val="5A0AAFA3"/>
    <w:rsid w:val="5A1400BD"/>
    <w:rsid w:val="5A22B1F5"/>
    <w:rsid w:val="5A27D9F6"/>
    <w:rsid w:val="5A33D0CD"/>
    <w:rsid w:val="5A4875E3"/>
    <w:rsid w:val="5A9B4EF2"/>
    <w:rsid w:val="5AA2B2DB"/>
    <w:rsid w:val="5AB2BC83"/>
    <w:rsid w:val="5AC87F40"/>
    <w:rsid w:val="5ACF7252"/>
    <w:rsid w:val="5AF30012"/>
    <w:rsid w:val="5AF5EF03"/>
    <w:rsid w:val="5B0EF800"/>
    <w:rsid w:val="5B19C74A"/>
    <w:rsid w:val="5B51B19C"/>
    <w:rsid w:val="5B56491F"/>
    <w:rsid w:val="5B593085"/>
    <w:rsid w:val="5B61D885"/>
    <w:rsid w:val="5B775E97"/>
    <w:rsid w:val="5BBE4B89"/>
    <w:rsid w:val="5BC20ACE"/>
    <w:rsid w:val="5BC2BB81"/>
    <w:rsid w:val="5BC73557"/>
    <w:rsid w:val="5BFA4A57"/>
    <w:rsid w:val="5C09F50B"/>
    <w:rsid w:val="5C0ADE21"/>
    <w:rsid w:val="5C0C0874"/>
    <w:rsid w:val="5C25086D"/>
    <w:rsid w:val="5C29FE24"/>
    <w:rsid w:val="5C3C8253"/>
    <w:rsid w:val="5C5CFB2B"/>
    <w:rsid w:val="5C67E239"/>
    <w:rsid w:val="5C74BAEB"/>
    <w:rsid w:val="5C77828E"/>
    <w:rsid w:val="5C88036A"/>
    <w:rsid w:val="5C8E0B2D"/>
    <w:rsid w:val="5C9BE318"/>
    <w:rsid w:val="5CB80609"/>
    <w:rsid w:val="5CC1C66A"/>
    <w:rsid w:val="5CCB3045"/>
    <w:rsid w:val="5CD7273C"/>
    <w:rsid w:val="5D008516"/>
    <w:rsid w:val="5D1A2645"/>
    <w:rsid w:val="5D248A15"/>
    <w:rsid w:val="5D2C4D90"/>
    <w:rsid w:val="5D58D027"/>
    <w:rsid w:val="5D712420"/>
    <w:rsid w:val="5D735666"/>
    <w:rsid w:val="5DB1294F"/>
    <w:rsid w:val="5DC13093"/>
    <w:rsid w:val="5DD35D77"/>
    <w:rsid w:val="5DDE6FCD"/>
    <w:rsid w:val="5DDED460"/>
    <w:rsid w:val="5DE6CFB9"/>
    <w:rsid w:val="5DFB2AF4"/>
    <w:rsid w:val="5E0D1A80"/>
    <w:rsid w:val="5E12E849"/>
    <w:rsid w:val="5E16359A"/>
    <w:rsid w:val="5E1B53FA"/>
    <w:rsid w:val="5E22C62F"/>
    <w:rsid w:val="5E433DCD"/>
    <w:rsid w:val="5E493234"/>
    <w:rsid w:val="5E643736"/>
    <w:rsid w:val="5E7F3AFA"/>
    <w:rsid w:val="5E909602"/>
    <w:rsid w:val="5EB6229A"/>
    <w:rsid w:val="5EBF4C54"/>
    <w:rsid w:val="5ED84A48"/>
    <w:rsid w:val="5EF10CE0"/>
    <w:rsid w:val="5F16E8C6"/>
    <w:rsid w:val="5F2B55EE"/>
    <w:rsid w:val="5F3720BA"/>
    <w:rsid w:val="5F3C1052"/>
    <w:rsid w:val="5F489FD1"/>
    <w:rsid w:val="5F52B837"/>
    <w:rsid w:val="5F5D78B0"/>
    <w:rsid w:val="5F7CB13C"/>
    <w:rsid w:val="5F813FAB"/>
    <w:rsid w:val="5F98F5A6"/>
    <w:rsid w:val="5FAD3682"/>
    <w:rsid w:val="5FB69C50"/>
    <w:rsid w:val="5FC2D3F1"/>
    <w:rsid w:val="5FCBDCE1"/>
    <w:rsid w:val="5FDBE478"/>
    <w:rsid w:val="5FE02484"/>
    <w:rsid w:val="5FE0AF0A"/>
    <w:rsid w:val="5FFB519D"/>
    <w:rsid w:val="600676DA"/>
    <w:rsid w:val="600D067F"/>
    <w:rsid w:val="6021FDCE"/>
    <w:rsid w:val="6024618A"/>
    <w:rsid w:val="6025E465"/>
    <w:rsid w:val="6026D736"/>
    <w:rsid w:val="602827A1"/>
    <w:rsid w:val="603E23B8"/>
    <w:rsid w:val="603F6B6B"/>
    <w:rsid w:val="604AB322"/>
    <w:rsid w:val="6052ADD2"/>
    <w:rsid w:val="60595698"/>
    <w:rsid w:val="606C99BA"/>
    <w:rsid w:val="60710D33"/>
    <w:rsid w:val="60840FA6"/>
    <w:rsid w:val="6086A01A"/>
    <w:rsid w:val="609DF5C1"/>
    <w:rsid w:val="609E7E73"/>
    <w:rsid w:val="60A0BE62"/>
    <w:rsid w:val="60B0361C"/>
    <w:rsid w:val="60E01A99"/>
    <w:rsid w:val="60F10BDB"/>
    <w:rsid w:val="610D780B"/>
    <w:rsid w:val="613157C5"/>
    <w:rsid w:val="614154E4"/>
    <w:rsid w:val="6149E32D"/>
    <w:rsid w:val="61826E40"/>
    <w:rsid w:val="6189D96A"/>
    <w:rsid w:val="61970B0B"/>
    <w:rsid w:val="61AF15F1"/>
    <w:rsid w:val="61BF36C2"/>
    <w:rsid w:val="61DEB35A"/>
    <w:rsid w:val="61E5B89C"/>
    <w:rsid w:val="61E9C729"/>
    <w:rsid w:val="6200CD9E"/>
    <w:rsid w:val="62092C26"/>
    <w:rsid w:val="6212E467"/>
    <w:rsid w:val="621E94C1"/>
    <w:rsid w:val="62477248"/>
    <w:rsid w:val="625FB583"/>
    <w:rsid w:val="62B0CCA3"/>
    <w:rsid w:val="62CB57A0"/>
    <w:rsid w:val="62DDCDF8"/>
    <w:rsid w:val="62EEB297"/>
    <w:rsid w:val="62F040A2"/>
    <w:rsid w:val="62F8CD2C"/>
    <w:rsid w:val="6331862A"/>
    <w:rsid w:val="633E6E24"/>
    <w:rsid w:val="6369027A"/>
    <w:rsid w:val="637A6EBD"/>
    <w:rsid w:val="638C0857"/>
    <w:rsid w:val="6392B2C1"/>
    <w:rsid w:val="63CC19BD"/>
    <w:rsid w:val="63EA4940"/>
    <w:rsid w:val="6407F9DA"/>
    <w:rsid w:val="6413657D"/>
    <w:rsid w:val="641CE3A5"/>
    <w:rsid w:val="64268399"/>
    <w:rsid w:val="642A04C8"/>
    <w:rsid w:val="642D0A15"/>
    <w:rsid w:val="643B7BB8"/>
    <w:rsid w:val="644175E8"/>
    <w:rsid w:val="645E1019"/>
    <w:rsid w:val="6469E2E4"/>
    <w:rsid w:val="6478ED27"/>
    <w:rsid w:val="64814BAE"/>
    <w:rsid w:val="64A06DBD"/>
    <w:rsid w:val="64AB93FA"/>
    <w:rsid w:val="64B5AAB4"/>
    <w:rsid w:val="64DCEDB5"/>
    <w:rsid w:val="6509241B"/>
    <w:rsid w:val="650FE1E9"/>
    <w:rsid w:val="651080D2"/>
    <w:rsid w:val="6513C659"/>
    <w:rsid w:val="652FED19"/>
    <w:rsid w:val="65403C2E"/>
    <w:rsid w:val="65489650"/>
    <w:rsid w:val="6557F8C2"/>
    <w:rsid w:val="6560262B"/>
    <w:rsid w:val="65718EDC"/>
    <w:rsid w:val="657F40DC"/>
    <w:rsid w:val="65953AD8"/>
    <w:rsid w:val="659CA5A9"/>
    <w:rsid w:val="659D067C"/>
    <w:rsid w:val="65B4F3E0"/>
    <w:rsid w:val="65B524D9"/>
    <w:rsid w:val="65B62D6B"/>
    <w:rsid w:val="65B96D87"/>
    <w:rsid w:val="65CB37CE"/>
    <w:rsid w:val="65D550D0"/>
    <w:rsid w:val="65E72605"/>
    <w:rsid w:val="662961D5"/>
    <w:rsid w:val="66303398"/>
    <w:rsid w:val="6646A3E4"/>
    <w:rsid w:val="664BE1E2"/>
    <w:rsid w:val="6658EF58"/>
    <w:rsid w:val="6664D599"/>
    <w:rsid w:val="6666BFCA"/>
    <w:rsid w:val="666741A7"/>
    <w:rsid w:val="66746A5D"/>
    <w:rsid w:val="667BED10"/>
    <w:rsid w:val="66B9CECF"/>
    <w:rsid w:val="66CA1DDA"/>
    <w:rsid w:val="66E6E5C5"/>
    <w:rsid w:val="66F2BA90"/>
    <w:rsid w:val="66F75098"/>
    <w:rsid w:val="66F9D751"/>
    <w:rsid w:val="66FAB8D1"/>
    <w:rsid w:val="66FF7767"/>
    <w:rsid w:val="6704941C"/>
    <w:rsid w:val="67104D2B"/>
    <w:rsid w:val="672CD08A"/>
    <w:rsid w:val="673F2884"/>
    <w:rsid w:val="67404CC7"/>
    <w:rsid w:val="6756D7D5"/>
    <w:rsid w:val="675910E9"/>
    <w:rsid w:val="6760EA1D"/>
    <w:rsid w:val="6786F072"/>
    <w:rsid w:val="679AEE2C"/>
    <w:rsid w:val="67AC37B6"/>
    <w:rsid w:val="67CDCAA2"/>
    <w:rsid w:val="67D1FC84"/>
    <w:rsid w:val="67EC169D"/>
    <w:rsid w:val="67F56B1C"/>
    <w:rsid w:val="680CDE60"/>
    <w:rsid w:val="68297D8C"/>
    <w:rsid w:val="682EBF27"/>
    <w:rsid w:val="68346A78"/>
    <w:rsid w:val="68803871"/>
    <w:rsid w:val="688DF598"/>
    <w:rsid w:val="68A76249"/>
    <w:rsid w:val="68A98BAD"/>
    <w:rsid w:val="68B57DFA"/>
    <w:rsid w:val="68B5CBB3"/>
    <w:rsid w:val="68BB70AC"/>
    <w:rsid w:val="68C36D0B"/>
    <w:rsid w:val="68C51868"/>
    <w:rsid w:val="68DD0EAB"/>
    <w:rsid w:val="68F5E759"/>
    <w:rsid w:val="68F74F47"/>
    <w:rsid w:val="68F9F364"/>
    <w:rsid w:val="6902F875"/>
    <w:rsid w:val="690B0FC6"/>
    <w:rsid w:val="690E43ED"/>
    <w:rsid w:val="69347431"/>
    <w:rsid w:val="69400305"/>
    <w:rsid w:val="6947417E"/>
    <w:rsid w:val="694E8161"/>
    <w:rsid w:val="696EEDBA"/>
    <w:rsid w:val="6980C72E"/>
    <w:rsid w:val="6983ED54"/>
    <w:rsid w:val="698B7F47"/>
    <w:rsid w:val="69914595"/>
    <w:rsid w:val="69CE7137"/>
    <w:rsid w:val="69E67F0A"/>
    <w:rsid w:val="69F69065"/>
    <w:rsid w:val="69F8C54A"/>
    <w:rsid w:val="6A1B7612"/>
    <w:rsid w:val="6A1F4EE7"/>
    <w:rsid w:val="6A2A2417"/>
    <w:rsid w:val="6A5C64BD"/>
    <w:rsid w:val="6A6586D5"/>
    <w:rsid w:val="6A6C7FBF"/>
    <w:rsid w:val="6A75628D"/>
    <w:rsid w:val="6A82FB17"/>
    <w:rsid w:val="6A8FB3CE"/>
    <w:rsid w:val="6A926B40"/>
    <w:rsid w:val="6A95E2D9"/>
    <w:rsid w:val="6A9D6620"/>
    <w:rsid w:val="6AA6682C"/>
    <w:rsid w:val="6AAC9CFB"/>
    <w:rsid w:val="6ADA0E37"/>
    <w:rsid w:val="6AE311EB"/>
    <w:rsid w:val="6AF56527"/>
    <w:rsid w:val="6B010656"/>
    <w:rsid w:val="6B1CA71B"/>
    <w:rsid w:val="6B27FC6B"/>
    <w:rsid w:val="6B2D35BE"/>
    <w:rsid w:val="6B405032"/>
    <w:rsid w:val="6B651A8B"/>
    <w:rsid w:val="6B75A768"/>
    <w:rsid w:val="6BAB9BA3"/>
    <w:rsid w:val="6BAD92B7"/>
    <w:rsid w:val="6BC42071"/>
    <w:rsid w:val="6BD56A95"/>
    <w:rsid w:val="6BE23467"/>
    <w:rsid w:val="6BE35883"/>
    <w:rsid w:val="6BFD66BC"/>
    <w:rsid w:val="6C361C6C"/>
    <w:rsid w:val="6C41DB91"/>
    <w:rsid w:val="6C5120C8"/>
    <w:rsid w:val="6C56DDAD"/>
    <w:rsid w:val="6C5A683C"/>
    <w:rsid w:val="6C5B8734"/>
    <w:rsid w:val="6C5FC775"/>
    <w:rsid w:val="6C6E35D7"/>
    <w:rsid w:val="6C71AA8F"/>
    <w:rsid w:val="6C7FE3B6"/>
    <w:rsid w:val="6C87F836"/>
    <w:rsid w:val="6C95F15E"/>
    <w:rsid w:val="6CA98B85"/>
    <w:rsid w:val="6CCAFC3F"/>
    <w:rsid w:val="6CD02C09"/>
    <w:rsid w:val="6CEB809C"/>
    <w:rsid w:val="6CF5AD6F"/>
    <w:rsid w:val="6CF81135"/>
    <w:rsid w:val="6CFC2544"/>
    <w:rsid w:val="6D06B08F"/>
    <w:rsid w:val="6D19A378"/>
    <w:rsid w:val="6D3C95ED"/>
    <w:rsid w:val="6D5E4769"/>
    <w:rsid w:val="6D908C50"/>
    <w:rsid w:val="6DAB9A9A"/>
    <w:rsid w:val="6DCB7F7E"/>
    <w:rsid w:val="6DCC595E"/>
    <w:rsid w:val="6DCDF058"/>
    <w:rsid w:val="6DD9976C"/>
    <w:rsid w:val="6DE0D22C"/>
    <w:rsid w:val="6DE9FA80"/>
    <w:rsid w:val="6DEFC6C4"/>
    <w:rsid w:val="6E1B567D"/>
    <w:rsid w:val="6E234E4C"/>
    <w:rsid w:val="6E47F8EE"/>
    <w:rsid w:val="6E64579E"/>
    <w:rsid w:val="6E673C26"/>
    <w:rsid w:val="6E6950BC"/>
    <w:rsid w:val="6E9AF0C8"/>
    <w:rsid w:val="6EB25B2A"/>
    <w:rsid w:val="6EDBEC47"/>
    <w:rsid w:val="6EE0ACA5"/>
    <w:rsid w:val="6EF69373"/>
    <w:rsid w:val="6F07D31F"/>
    <w:rsid w:val="6F0AFCAB"/>
    <w:rsid w:val="6F2AA8E8"/>
    <w:rsid w:val="6F37391A"/>
    <w:rsid w:val="6F4651FD"/>
    <w:rsid w:val="6F553F27"/>
    <w:rsid w:val="6F62E050"/>
    <w:rsid w:val="6F743537"/>
    <w:rsid w:val="6F9B84A7"/>
    <w:rsid w:val="6FA2DC04"/>
    <w:rsid w:val="6FD8C54C"/>
    <w:rsid w:val="6FDD1FBF"/>
    <w:rsid w:val="6FE0FB8B"/>
    <w:rsid w:val="6FE10AD4"/>
    <w:rsid w:val="6FF4C329"/>
    <w:rsid w:val="6FFD10C4"/>
    <w:rsid w:val="700207A0"/>
    <w:rsid w:val="70064CFE"/>
    <w:rsid w:val="70494E6D"/>
    <w:rsid w:val="7085D62D"/>
    <w:rsid w:val="709103FA"/>
    <w:rsid w:val="70ACC139"/>
    <w:rsid w:val="70C1458F"/>
    <w:rsid w:val="70C34E34"/>
    <w:rsid w:val="70D16216"/>
    <w:rsid w:val="70EF9748"/>
    <w:rsid w:val="70F1AFCD"/>
    <w:rsid w:val="70F46B1F"/>
    <w:rsid w:val="70F47B12"/>
    <w:rsid w:val="70F5808C"/>
    <w:rsid w:val="71096648"/>
    <w:rsid w:val="713069DA"/>
    <w:rsid w:val="7152E387"/>
    <w:rsid w:val="716D531B"/>
    <w:rsid w:val="716F85C1"/>
    <w:rsid w:val="71A263F1"/>
    <w:rsid w:val="71C7E4B6"/>
    <w:rsid w:val="71CF94D5"/>
    <w:rsid w:val="71F79AD6"/>
    <w:rsid w:val="7203C0EE"/>
    <w:rsid w:val="72066191"/>
    <w:rsid w:val="720AEF4D"/>
    <w:rsid w:val="7214BA16"/>
    <w:rsid w:val="72439474"/>
    <w:rsid w:val="72467143"/>
    <w:rsid w:val="7256841A"/>
    <w:rsid w:val="7262DF6D"/>
    <w:rsid w:val="726F00BD"/>
    <w:rsid w:val="7273B53A"/>
    <w:rsid w:val="727A701D"/>
    <w:rsid w:val="728816F8"/>
    <w:rsid w:val="7293537A"/>
    <w:rsid w:val="729B8F78"/>
    <w:rsid w:val="729DF58B"/>
    <w:rsid w:val="72A59905"/>
    <w:rsid w:val="72D313B7"/>
    <w:rsid w:val="72FA94AD"/>
    <w:rsid w:val="72FCA5D0"/>
    <w:rsid w:val="7300E87B"/>
    <w:rsid w:val="736075BA"/>
    <w:rsid w:val="7373D908"/>
    <w:rsid w:val="7376EBCD"/>
    <w:rsid w:val="737A3555"/>
    <w:rsid w:val="7391AED8"/>
    <w:rsid w:val="7392ED78"/>
    <w:rsid w:val="739C5AFF"/>
    <w:rsid w:val="73D5E6B5"/>
    <w:rsid w:val="73E81FDB"/>
    <w:rsid w:val="73EC5F02"/>
    <w:rsid w:val="73F209EA"/>
    <w:rsid w:val="740C3196"/>
    <w:rsid w:val="74230C10"/>
    <w:rsid w:val="742AE290"/>
    <w:rsid w:val="74338134"/>
    <w:rsid w:val="7455B381"/>
    <w:rsid w:val="74622881"/>
    <w:rsid w:val="74652EB3"/>
    <w:rsid w:val="74691883"/>
    <w:rsid w:val="74793B21"/>
    <w:rsid w:val="747AEDD1"/>
    <w:rsid w:val="747F49B7"/>
    <w:rsid w:val="7499C9E8"/>
    <w:rsid w:val="749A5CA4"/>
    <w:rsid w:val="74A40C2B"/>
    <w:rsid w:val="74A4EFDC"/>
    <w:rsid w:val="74AF1D31"/>
    <w:rsid w:val="74B4EEEF"/>
    <w:rsid w:val="74BB4F78"/>
    <w:rsid w:val="74BCF7EA"/>
    <w:rsid w:val="74BDA9F2"/>
    <w:rsid w:val="74C58806"/>
    <w:rsid w:val="74D2BA27"/>
    <w:rsid w:val="74E0D276"/>
    <w:rsid w:val="74E4E0D0"/>
    <w:rsid w:val="74F194EE"/>
    <w:rsid w:val="7502F2FF"/>
    <w:rsid w:val="7507446A"/>
    <w:rsid w:val="7527C551"/>
    <w:rsid w:val="75305085"/>
    <w:rsid w:val="753873D9"/>
    <w:rsid w:val="7543E92C"/>
    <w:rsid w:val="75657A91"/>
    <w:rsid w:val="75740B14"/>
    <w:rsid w:val="75765E6B"/>
    <w:rsid w:val="75926DDE"/>
    <w:rsid w:val="7593225D"/>
    <w:rsid w:val="7599E25E"/>
    <w:rsid w:val="75A9D143"/>
    <w:rsid w:val="75AB3F54"/>
    <w:rsid w:val="75C91F6C"/>
    <w:rsid w:val="75C989AC"/>
    <w:rsid w:val="75D40F39"/>
    <w:rsid w:val="75DC5500"/>
    <w:rsid w:val="75F258C3"/>
    <w:rsid w:val="760599B8"/>
    <w:rsid w:val="763233D0"/>
    <w:rsid w:val="764D1595"/>
    <w:rsid w:val="764F7586"/>
    <w:rsid w:val="76520A3B"/>
    <w:rsid w:val="7657E3B6"/>
    <w:rsid w:val="765B1A98"/>
    <w:rsid w:val="7670CEF1"/>
    <w:rsid w:val="76713F6E"/>
    <w:rsid w:val="7675D818"/>
    <w:rsid w:val="76782D87"/>
    <w:rsid w:val="767DECB3"/>
    <w:rsid w:val="7687186B"/>
    <w:rsid w:val="76895B94"/>
    <w:rsid w:val="76A41FF2"/>
    <w:rsid w:val="76AE744B"/>
    <w:rsid w:val="76C2EB13"/>
    <w:rsid w:val="76E0EE3D"/>
    <w:rsid w:val="76FD6105"/>
    <w:rsid w:val="7717F033"/>
    <w:rsid w:val="77251F64"/>
    <w:rsid w:val="7730EF06"/>
    <w:rsid w:val="775495A8"/>
    <w:rsid w:val="775FE4C8"/>
    <w:rsid w:val="77660079"/>
    <w:rsid w:val="776B36E5"/>
    <w:rsid w:val="778EEA5B"/>
    <w:rsid w:val="77ACCD5A"/>
    <w:rsid w:val="77B97737"/>
    <w:rsid w:val="77C901FE"/>
    <w:rsid w:val="77CAAD68"/>
    <w:rsid w:val="77DE6FC1"/>
    <w:rsid w:val="77F13315"/>
    <w:rsid w:val="78037682"/>
    <w:rsid w:val="780520B7"/>
    <w:rsid w:val="780903E5"/>
    <w:rsid w:val="780B6C02"/>
    <w:rsid w:val="780D7F22"/>
    <w:rsid w:val="782A6FBB"/>
    <w:rsid w:val="782EA6D6"/>
    <w:rsid w:val="78512C41"/>
    <w:rsid w:val="785599DA"/>
    <w:rsid w:val="786399CB"/>
    <w:rsid w:val="7866D455"/>
    <w:rsid w:val="786859A4"/>
    <w:rsid w:val="78803BD6"/>
    <w:rsid w:val="78866B4C"/>
    <w:rsid w:val="788E4749"/>
    <w:rsid w:val="78A0BF3A"/>
    <w:rsid w:val="78ACDF39"/>
    <w:rsid w:val="78C9D6B9"/>
    <w:rsid w:val="78CBF545"/>
    <w:rsid w:val="78D1BD85"/>
    <w:rsid w:val="78DADFF7"/>
    <w:rsid w:val="7901B696"/>
    <w:rsid w:val="790E2E0F"/>
    <w:rsid w:val="791E229D"/>
    <w:rsid w:val="792C7E8E"/>
    <w:rsid w:val="792D5256"/>
    <w:rsid w:val="7933CE35"/>
    <w:rsid w:val="79571F6D"/>
    <w:rsid w:val="795EFF93"/>
    <w:rsid w:val="7968357A"/>
    <w:rsid w:val="796F03FE"/>
    <w:rsid w:val="7972A9C4"/>
    <w:rsid w:val="79980757"/>
    <w:rsid w:val="79995A6F"/>
    <w:rsid w:val="799CD8A6"/>
    <w:rsid w:val="79AD57EE"/>
    <w:rsid w:val="79DE8198"/>
    <w:rsid w:val="79EA8F74"/>
    <w:rsid w:val="79EB1426"/>
    <w:rsid w:val="79ED4F6B"/>
    <w:rsid w:val="79F03DEC"/>
    <w:rsid w:val="79F44C1A"/>
    <w:rsid w:val="7A10F703"/>
    <w:rsid w:val="7A37E137"/>
    <w:rsid w:val="7A3C14CD"/>
    <w:rsid w:val="7A3E6FC7"/>
    <w:rsid w:val="7A544040"/>
    <w:rsid w:val="7A723A27"/>
    <w:rsid w:val="7A7BFA0E"/>
    <w:rsid w:val="7A895F13"/>
    <w:rsid w:val="7A9F6F96"/>
    <w:rsid w:val="7AD4D73C"/>
    <w:rsid w:val="7AD59ABB"/>
    <w:rsid w:val="7AE85905"/>
    <w:rsid w:val="7B06760C"/>
    <w:rsid w:val="7B262C6E"/>
    <w:rsid w:val="7B26AF24"/>
    <w:rsid w:val="7B27F0C7"/>
    <w:rsid w:val="7B2B3309"/>
    <w:rsid w:val="7B2D5623"/>
    <w:rsid w:val="7B3414B5"/>
    <w:rsid w:val="7B50089E"/>
    <w:rsid w:val="7B66B00A"/>
    <w:rsid w:val="7B67857A"/>
    <w:rsid w:val="7B744122"/>
    <w:rsid w:val="7B86C4DD"/>
    <w:rsid w:val="7B9D281E"/>
    <w:rsid w:val="7BA9705A"/>
    <w:rsid w:val="7BAF298E"/>
    <w:rsid w:val="7BC563B0"/>
    <w:rsid w:val="7BC6A046"/>
    <w:rsid w:val="7BECB9ED"/>
    <w:rsid w:val="7C118B7E"/>
    <w:rsid w:val="7C179D22"/>
    <w:rsid w:val="7C1842A2"/>
    <w:rsid w:val="7C1EA818"/>
    <w:rsid w:val="7C20053A"/>
    <w:rsid w:val="7C4F44EC"/>
    <w:rsid w:val="7C5124F0"/>
    <w:rsid w:val="7C757D45"/>
    <w:rsid w:val="7C957B58"/>
    <w:rsid w:val="7CAE36E2"/>
    <w:rsid w:val="7CE11A04"/>
    <w:rsid w:val="7CEB571F"/>
    <w:rsid w:val="7CED206A"/>
    <w:rsid w:val="7D07965B"/>
    <w:rsid w:val="7D5A99EB"/>
    <w:rsid w:val="7D5B7F67"/>
    <w:rsid w:val="7D740275"/>
    <w:rsid w:val="7D792714"/>
    <w:rsid w:val="7D853A2C"/>
    <w:rsid w:val="7D934E9E"/>
    <w:rsid w:val="7DA4C1D5"/>
    <w:rsid w:val="7DA5095D"/>
    <w:rsid w:val="7DA8A2DD"/>
    <w:rsid w:val="7DADA9AC"/>
    <w:rsid w:val="7DB76481"/>
    <w:rsid w:val="7DC1E109"/>
    <w:rsid w:val="7DC8FE5B"/>
    <w:rsid w:val="7DCA65AC"/>
    <w:rsid w:val="7DDCC181"/>
    <w:rsid w:val="7E0740EE"/>
    <w:rsid w:val="7E192369"/>
    <w:rsid w:val="7E198043"/>
    <w:rsid w:val="7E1FD65D"/>
    <w:rsid w:val="7E22492A"/>
    <w:rsid w:val="7E3638E5"/>
    <w:rsid w:val="7E367E82"/>
    <w:rsid w:val="7E4347DE"/>
    <w:rsid w:val="7E52CED5"/>
    <w:rsid w:val="7E5EA418"/>
    <w:rsid w:val="7E6445A1"/>
    <w:rsid w:val="7E84A3B6"/>
    <w:rsid w:val="7E885247"/>
    <w:rsid w:val="7ED2D4BF"/>
    <w:rsid w:val="7ED885F3"/>
    <w:rsid w:val="7EE08862"/>
    <w:rsid w:val="7EE140B6"/>
    <w:rsid w:val="7F2010CD"/>
    <w:rsid w:val="7F213987"/>
    <w:rsid w:val="7F2C02AC"/>
    <w:rsid w:val="7F4CF772"/>
    <w:rsid w:val="7F66DAA9"/>
    <w:rsid w:val="7F69FC2A"/>
    <w:rsid w:val="7F9C90D1"/>
    <w:rsid w:val="7FC88E1E"/>
    <w:rsid w:val="7FF123E3"/>
    <w:rsid w:val="7FF49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15246"/>
  <w15:chartTrackingRefBased/>
  <w15:docId w15:val="{956282A8-03A5-4247-A56A-0046558F63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locked/>
    <w:rsid w:val="009069AE"/>
    <w:rPr>
      <w:b/>
      <w:kern w:val="28"/>
      <w:sz w:val="36"/>
      <w:lang w:eastAsia="en-US"/>
    </w:rPr>
  </w:style>
  <w:style w:type="character" w:styleId="Heading2Char" w:customStyle="1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styleId="Heading3Char1" w:customStyle="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styleId="Heading4Char" w:customStyle="1">
    <w:name w:val="Heading 4 Char"/>
    <w:aliases w:val="Heading 4 Char Char Char"/>
    <w:link w:val="Heading4"/>
    <w:locked/>
    <w:rsid w:val="009069AE"/>
    <w:rPr>
      <w:b/>
      <w:sz w:val="24"/>
      <w:lang w:eastAsia="en-US"/>
    </w:rPr>
  </w:style>
  <w:style w:type="character" w:styleId="Heading5Char" w:customStyle="1">
    <w:name w:val="Heading 5 Char"/>
    <w:link w:val="Heading5"/>
    <w:locked/>
    <w:rsid w:val="009069AE"/>
    <w:rPr>
      <w:b/>
      <w:lang w:val="en-US" w:eastAsia="en-US" w:bidi="ar-SA"/>
    </w:rPr>
  </w:style>
  <w:style w:type="character" w:styleId="Heading6Char" w:customStyle="1">
    <w:name w:val="Heading 6 Char"/>
    <w:link w:val="Heading6"/>
    <w:locked/>
    <w:rsid w:val="009069AE"/>
    <w:rPr>
      <w:i/>
      <w:lang w:val="en-US" w:eastAsia="en-US" w:bidi="ar-SA"/>
    </w:rPr>
  </w:style>
  <w:style w:type="character" w:styleId="Heading7Char" w:customStyle="1">
    <w:name w:val="Heading 7 Char"/>
    <w:link w:val="Heading7"/>
    <w:locked/>
    <w:rsid w:val="009069AE"/>
    <w:rPr>
      <w:lang w:val="en-US" w:eastAsia="en-US" w:bidi="ar-SA"/>
    </w:rPr>
  </w:style>
  <w:style w:type="character" w:styleId="Heading8Char" w:customStyle="1">
    <w:name w:val="Heading 8 Char"/>
    <w:link w:val="Heading8"/>
    <w:locked/>
    <w:rsid w:val="009069AE"/>
    <w:rPr>
      <w:i/>
      <w:lang w:val="en-US" w:eastAsia="en-US" w:bidi="ar-SA"/>
    </w:rPr>
  </w:style>
  <w:style w:type="character" w:styleId="Heading9Char" w:customStyle="1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styleId="FooterChar" w:customStyle="1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styleId="HeaderChar" w:customStyle="1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styleId="SubtitleChar" w:customStyle="1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styleId="TableofContents" w:customStyle="1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styleId="TableText" w:customStyle="1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  <w:rPr>
      <w:lang w:eastAsia="en-US"/>
    </w:rPr>
  </w:style>
  <w:style w:type="paragraph" w:styleId="Title">
    <w:name w:val="Title"/>
    <w:basedOn w:val="Normal"/>
    <w:next w:val="Normal"/>
    <w:link w:val="TitleChar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styleId="TitleChar" w:customStyle="1">
    <w:name w:val="Title Char"/>
    <w:link w:val="Title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styleId="BodyTextIndentChar" w:customStyle="1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styleId="DocControlHeading" w:customStyle="1">
    <w:name w:val="DocControlHeading"/>
    <w:basedOn w:val="Heading1"/>
    <w:pPr>
      <w:numPr>
        <w:numId w:val="0"/>
      </w:numPr>
      <w:ind w:left="-360"/>
    </w:pPr>
  </w:style>
  <w:style w:type="paragraph" w:styleId="DocControlHeading2" w:customStyle="1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styleId="Paragraph" w:customStyle="1">
    <w:name w:val="Paragraph"/>
    <w:basedOn w:val="Normal"/>
    <w:link w:val="ParagraphChar"/>
    <w:pPr>
      <w:spacing w:before="80"/>
      <w:jc w:val="both"/>
    </w:pPr>
  </w:style>
  <w:style w:type="character" w:styleId="ParagraphChar" w:customStyle="1">
    <w:name w:val="Paragraph Char"/>
    <w:link w:val="Paragraph"/>
    <w:locked/>
    <w:rsid w:val="009069AE"/>
    <w:rPr>
      <w:lang w:val="en-US" w:eastAsia="en-US" w:bidi="ar-SA"/>
    </w:rPr>
  </w:style>
  <w:style w:type="paragraph" w:styleId="ListAlpa" w:customStyle="1">
    <w:name w:val="List Alpa"/>
    <w:basedOn w:val="Paragraph"/>
    <w:pPr>
      <w:numPr>
        <w:numId w:val="10"/>
      </w:numPr>
    </w:pPr>
  </w:style>
  <w:style w:type="paragraph" w:styleId="SubListNumber" w:customStyle="1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styleId="Heading1Char1" w:customStyle="1">
    <w:name w:val="Heading 1 Char1"/>
    <w:locked/>
    <w:rsid w:val="009069AE"/>
    <w:rPr>
      <w:rFonts w:cs="Times New Roman"/>
      <w:b/>
      <w:kern w:val="28"/>
      <w:sz w:val="36"/>
    </w:rPr>
  </w:style>
  <w:style w:type="character" w:styleId="Heading2Char1" w:customStyle="1">
    <w:name w:val="Heading 2 Char1"/>
    <w:locked/>
    <w:rsid w:val="009069AE"/>
    <w:rPr>
      <w:rFonts w:cs="Times New Roman"/>
      <w:b/>
      <w:sz w:val="28"/>
    </w:rPr>
  </w:style>
  <w:style w:type="character" w:styleId="Heading4Char1" w:customStyle="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styleId="Heading5Char1" w:customStyle="1">
    <w:name w:val="Heading 5 Char1"/>
    <w:locked/>
    <w:rsid w:val="009069AE"/>
    <w:rPr>
      <w:rFonts w:cs="Times New Roman"/>
      <w:b/>
    </w:rPr>
  </w:style>
  <w:style w:type="character" w:styleId="Heading6Char1" w:customStyle="1">
    <w:name w:val="Heading 6 Char1"/>
    <w:locked/>
    <w:rsid w:val="009069AE"/>
    <w:rPr>
      <w:rFonts w:cs="Times New Roman"/>
      <w:i/>
    </w:rPr>
  </w:style>
  <w:style w:type="character" w:styleId="Heading7Char1" w:customStyle="1">
    <w:name w:val="Heading 7 Char1"/>
    <w:locked/>
    <w:rsid w:val="009069AE"/>
    <w:rPr>
      <w:rFonts w:cs="Times New Roman"/>
    </w:rPr>
  </w:style>
  <w:style w:type="character" w:styleId="Heading8Char1" w:customStyle="1">
    <w:name w:val="Heading 8 Char1"/>
    <w:locked/>
    <w:rsid w:val="009069AE"/>
    <w:rPr>
      <w:rFonts w:cs="Times New Roman"/>
      <w:i/>
    </w:rPr>
  </w:style>
  <w:style w:type="character" w:styleId="Heading9Char1" w:customStyle="1">
    <w:name w:val="Heading 9 Char1"/>
    <w:locked/>
    <w:rsid w:val="009069AE"/>
    <w:rPr>
      <w:rFonts w:cs="Times New Roman"/>
      <w:i/>
      <w:sz w:val="18"/>
    </w:rPr>
  </w:style>
  <w:style w:type="character" w:styleId="FooterChar1" w:customStyle="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styleId="HeaderChar1" w:customStyle="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styleId="TitleChar1" w:customStyle="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styleId="CommentTextChar" w:customStyle="1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styleId="CommentSubjectChar" w:customStyle="1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styleId="FootnoteTextChar" w:customStyle="1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styleId="style5" w:customStyle="1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styleId="style21" w:customStyle="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image" Target="media/image3.png" Id="rId18" /><Relationship Type="http://schemas.openxmlformats.org/officeDocument/2006/relationships/image" Target="media/image11.png" Id="rId26" /><Relationship Type="http://schemas.openxmlformats.org/officeDocument/2006/relationships/customXml" Target="../customXml/item3.xml" Id="rId3" /><Relationship Type="http://schemas.openxmlformats.org/officeDocument/2006/relationships/image" Target="media/image6.png" Id="rId21" /><Relationship Type="http://schemas.openxmlformats.org/officeDocument/2006/relationships/theme" Target="theme/theme1.xml" Id="rId34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image" Target="media/image2.png" Id="rId17" /><Relationship Type="http://schemas.openxmlformats.org/officeDocument/2006/relationships/image" Target="media/image10.png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image" Target="media/image5.png" Id="rId20" /><Relationship Type="http://schemas.openxmlformats.org/officeDocument/2006/relationships/image" Target="media/image14.png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image" Target="media/image9.png" Id="rId24" /><Relationship Type="http://schemas.openxmlformats.org/officeDocument/2006/relationships/image" Target="media/image17.png" Id="rId32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image" Target="media/image8.png" Id="rId23" /><Relationship Type="http://schemas.openxmlformats.org/officeDocument/2006/relationships/image" Target="media/image13.png" Id="rId28" /><Relationship Type="http://schemas.openxmlformats.org/officeDocument/2006/relationships/header" Target="header1.xml" Id="rId10" /><Relationship Type="http://schemas.openxmlformats.org/officeDocument/2006/relationships/image" Target="media/image4.png" Id="rId19" /><Relationship Type="http://schemas.openxmlformats.org/officeDocument/2006/relationships/image" Target="media/image16.png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media/image7.png" Id="rId22" /><Relationship Type="http://schemas.openxmlformats.org/officeDocument/2006/relationships/image" Target="media/image12.png" Id="rId27" /><Relationship Type="http://schemas.openxmlformats.org/officeDocument/2006/relationships/image" Target="media/image15.png" Id="rId30" /><Relationship Type="http://schemas.openxmlformats.org/officeDocument/2006/relationships/footnotes" Target="footnotes.xml" Id="rId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142122979FF49B9E3B7F8475445BF" ma:contentTypeVersion="9" ma:contentTypeDescription="Create a new document." ma:contentTypeScope="" ma:versionID="0956351f71625fb6c68deef2dcd6c2f6">
  <xsd:schema xmlns:xsd="http://www.w3.org/2001/XMLSchema" xmlns:xs="http://www.w3.org/2001/XMLSchema" xmlns:p="http://schemas.microsoft.com/office/2006/metadata/properties" xmlns:ns2="c5fa402f-53ec-4b2a-b19a-c314125128fb" targetNamespace="http://schemas.microsoft.com/office/2006/metadata/properties" ma:root="true" ma:fieldsID="af86c1878d0adc4bd59f0e87e4faa618" ns2:_="">
    <xsd:import namespace="c5fa402f-53ec-4b2a-b19a-c3141251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a402f-53ec-4b2a-b19a-c31412512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D7696-17D8-1F40-B321-BB76AB2B4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E6EACD-318C-4C6E-8A69-92A33466F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EA1FC-4B3F-4E9A-8A59-C94483789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a402f-53ec-4b2a-b19a-c31412512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SRS.dot</ap:Template>
  <ap:Application>Microsoft Office Word</ap:Application>
  <ap:DocSecurity>4</ap:DocSecurity>
  <ap:ScaleCrop>false</ap:ScaleCrop>
  <ap:Company>&lt;Enter team name here&gt;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</dc:title>
  <dc:subject>&lt;Enter project name here&gt;</dc:subject>
  <dc:creator>leonardo</dc:creator>
  <keywords/>
  <lastModifiedBy>Rivas Pena, Itzel E</lastModifiedBy>
  <revision>537</revision>
  <lastPrinted>2002-04-23T18:31:00.0000000Z</lastPrinted>
  <dcterms:created xsi:type="dcterms:W3CDTF">2020-04-16T22:26:00.0000000Z</dcterms:created>
  <dcterms:modified xsi:type="dcterms:W3CDTF">2020-04-29T05:54:29.2816847Z</dcterms:modified>
</coreProperties>
</file>