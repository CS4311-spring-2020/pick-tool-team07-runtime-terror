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8A388" w14:textId="7994FEF2" w:rsidR="75C88F7B" w:rsidRDefault="00D807EF" w:rsidP="5148BB37">
      <w:pPr>
        <w:jc w:val="right"/>
        <w:rPr>
          <w:rFonts w:ascii="Arial" w:eastAsia="Arial" w:hAnsi="Arial" w:cs="Arial"/>
          <w:b/>
          <w:bCs/>
          <w:sz w:val="36"/>
          <w:szCs w:val="36"/>
        </w:rPr>
      </w:pPr>
      <w:r>
        <w:rPr>
          <w:rFonts w:ascii="Arial" w:eastAsia="Arial" w:hAnsi="Arial" w:cs="Arial"/>
          <w:color w:val="000000" w:themeColor="text1"/>
          <w:sz w:val="36"/>
          <w:szCs w:val="36"/>
        </w:rPr>
        <w:softHyphen/>
      </w:r>
      <w:r>
        <w:rPr>
          <w:rFonts w:ascii="Arial" w:eastAsia="Arial" w:hAnsi="Arial" w:cs="Arial"/>
          <w:color w:val="000000" w:themeColor="text1"/>
          <w:sz w:val="36"/>
          <w:szCs w:val="36"/>
        </w:rPr>
        <w:softHyphen/>
      </w:r>
      <w:r>
        <w:rPr>
          <w:rFonts w:ascii="Arial" w:eastAsia="Arial" w:hAnsi="Arial" w:cs="Arial"/>
          <w:color w:val="000000" w:themeColor="text1"/>
          <w:sz w:val="36"/>
          <w:szCs w:val="36"/>
        </w:rPr>
        <w:softHyphen/>
      </w:r>
      <w:r w:rsidR="75C88F7B" w:rsidRPr="0CACA325">
        <w:rPr>
          <w:rFonts w:ascii="Arial" w:eastAsia="Arial" w:hAnsi="Arial" w:cs="Arial"/>
          <w:color w:val="000000" w:themeColor="text1"/>
          <w:sz w:val="36"/>
          <w:szCs w:val="36"/>
        </w:rPr>
        <w:t>PMR Insight Collective K</w:t>
      </w:r>
      <w:r w:rsidR="00EB57BB">
        <w:rPr>
          <w:rFonts w:ascii="Arial" w:eastAsia="Arial" w:hAnsi="Arial" w:cs="Arial"/>
          <w:color w:val="000000" w:themeColor="text1"/>
          <w:sz w:val="36"/>
          <w:szCs w:val="36"/>
        </w:rPr>
        <w:softHyphen/>
      </w:r>
      <w:r w:rsidR="00EB57BB">
        <w:rPr>
          <w:rFonts w:ascii="Arial" w:eastAsia="Arial" w:hAnsi="Arial" w:cs="Arial"/>
          <w:color w:val="000000" w:themeColor="text1"/>
          <w:sz w:val="36"/>
          <w:szCs w:val="36"/>
        </w:rPr>
        <w:softHyphen/>
      </w:r>
      <w:r w:rsidR="00EB57BB">
        <w:rPr>
          <w:rFonts w:ascii="Arial" w:eastAsia="Arial" w:hAnsi="Arial" w:cs="Arial"/>
          <w:color w:val="000000" w:themeColor="text1"/>
          <w:sz w:val="36"/>
          <w:szCs w:val="36"/>
        </w:rPr>
        <w:softHyphen/>
      </w:r>
      <w:r w:rsidR="00EB57BB">
        <w:rPr>
          <w:rFonts w:ascii="Arial" w:eastAsia="Arial" w:hAnsi="Arial" w:cs="Arial"/>
          <w:color w:val="000000" w:themeColor="text1"/>
          <w:sz w:val="36"/>
          <w:szCs w:val="36"/>
        </w:rPr>
        <w:softHyphen/>
      </w:r>
      <w:r w:rsidR="75C88F7B" w:rsidRPr="0CACA325">
        <w:rPr>
          <w:rFonts w:ascii="Arial" w:eastAsia="Arial" w:hAnsi="Arial" w:cs="Arial"/>
          <w:color w:val="000000" w:themeColor="text1"/>
          <w:sz w:val="36"/>
          <w:szCs w:val="36"/>
        </w:rPr>
        <w:t>nowledge (PICK)</w:t>
      </w:r>
    </w:p>
    <w:p w14:paraId="12399F7D" w14:textId="13040086" w:rsidR="05FD07A5" w:rsidRDefault="05FD07A5" w:rsidP="0CACA325">
      <w:pPr>
        <w:pStyle w:val="Title"/>
        <w:spacing w:line="259" w:lineRule="auto"/>
      </w:pPr>
      <w:r w:rsidRPr="0CACA325">
        <w:rPr>
          <w:rFonts w:eastAsia="Arial" w:cs="Arial"/>
        </w:rPr>
        <w:t>Software Design Document</w:t>
      </w:r>
    </w:p>
    <w:p w14:paraId="54B199E4" w14:textId="3407A3D9" w:rsidR="75C88F7B" w:rsidRDefault="75C88F7B" w:rsidP="1CC79CF2">
      <w:pPr>
        <w:pStyle w:val="Subtitle"/>
        <w:rPr>
          <w:rFonts w:eastAsia="Arial" w:cs="Arial"/>
        </w:rPr>
      </w:pPr>
      <w:r w:rsidRPr="3D9F0A11">
        <w:rPr>
          <w:rFonts w:eastAsia="Arial" w:cs="Arial"/>
        </w:rPr>
        <w:t xml:space="preserve">Version </w:t>
      </w:r>
      <w:r w:rsidR="00DC3384">
        <w:rPr>
          <w:rFonts w:eastAsia="Arial" w:cs="Arial"/>
        </w:rPr>
        <w:t>3</w:t>
      </w:r>
      <w:r w:rsidR="004C0A4C">
        <w:rPr>
          <w:rFonts w:eastAsia="Arial" w:cs="Arial"/>
        </w:rPr>
        <w:t>.</w:t>
      </w:r>
      <w:r w:rsidR="00915AF2">
        <w:rPr>
          <w:rFonts w:eastAsia="Arial" w:cs="Arial"/>
        </w:rPr>
        <w:t>5</w:t>
      </w:r>
    </w:p>
    <w:p w14:paraId="01F9ACF3" w14:textId="70B6F746" w:rsidR="75C88F7B" w:rsidRDefault="00FF27AD" w:rsidP="5148BB37">
      <w:pPr>
        <w:pStyle w:val="Subtitle"/>
        <w:rPr>
          <w:rFonts w:eastAsia="Arial" w:cs="Arial"/>
          <w:bCs/>
          <w:szCs w:val="28"/>
        </w:rPr>
      </w:pPr>
      <w:r>
        <w:rPr>
          <w:rFonts w:eastAsia="Arial" w:cs="Arial"/>
          <w:bCs/>
          <w:color w:val="000000" w:themeColor="text1"/>
          <w:szCs w:val="28"/>
        </w:rPr>
        <w:t>5</w:t>
      </w:r>
      <w:r w:rsidR="75C88F7B" w:rsidRPr="5148BB37">
        <w:rPr>
          <w:rFonts w:eastAsia="Arial" w:cs="Arial"/>
          <w:bCs/>
          <w:color w:val="000000" w:themeColor="text1"/>
          <w:szCs w:val="28"/>
        </w:rPr>
        <w:t>/</w:t>
      </w:r>
      <w:r w:rsidR="00F40296">
        <w:rPr>
          <w:rFonts w:eastAsia="Arial" w:cs="Arial"/>
          <w:bCs/>
          <w:color w:val="000000" w:themeColor="text1"/>
          <w:szCs w:val="28"/>
        </w:rPr>
        <w:t>3</w:t>
      </w:r>
      <w:r w:rsidR="75C88F7B" w:rsidRPr="5148BB37">
        <w:rPr>
          <w:rFonts w:eastAsia="Arial" w:cs="Arial"/>
          <w:bCs/>
          <w:color w:val="000000" w:themeColor="text1"/>
          <w:szCs w:val="28"/>
        </w:rPr>
        <w:t>/2020</w:t>
      </w:r>
    </w:p>
    <w:p w14:paraId="450C1A40" w14:textId="2EF0DB99" w:rsidR="5148BB37" w:rsidRDefault="5148BB37" w:rsidP="5148BB37">
      <w:pPr>
        <w:pStyle w:val="Subtitle"/>
      </w:pPr>
    </w:p>
    <w:p w14:paraId="672A6659" w14:textId="77777777" w:rsidR="00E54833" w:rsidRDefault="00E54833">
      <w:pPr>
        <w:pStyle w:val="DocControlHeading"/>
        <w:sectPr w:rsidR="00E54833">
          <w:headerReference w:type="default" r:id="rId11"/>
          <w:footerReference w:type="default" r:id="rId12"/>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E54833" w:rsidRDefault="00E54833">
      <w:pPr>
        <w:pStyle w:val="DocControlHeading"/>
      </w:pPr>
      <w:bookmarkStart w:id="3" w:name="_Toc39913541"/>
      <w:r>
        <w:lastRenderedPageBreak/>
        <w:t>Document Control</w:t>
      </w:r>
      <w:bookmarkEnd w:id="0"/>
      <w:bookmarkEnd w:id="1"/>
      <w:bookmarkEnd w:id="2"/>
      <w:bookmarkEnd w:id="3"/>
    </w:p>
    <w:p w14:paraId="4894EE75" w14:textId="77777777" w:rsidR="00E54833" w:rsidRDefault="00E54833">
      <w:pPr>
        <w:pStyle w:val="DocControlHeading2"/>
      </w:pPr>
      <w:bookmarkStart w:id="4" w:name="_Toc461626764"/>
      <w:bookmarkStart w:id="5" w:name="_Toc461628994"/>
      <w:bookmarkStart w:id="6" w:name="_Toc461632036"/>
      <w:bookmarkStart w:id="7" w:name="_Toc39913542"/>
      <w:r>
        <w:t>Approval</w:t>
      </w:r>
      <w:bookmarkEnd w:id="4"/>
      <w:bookmarkEnd w:id="5"/>
      <w:bookmarkEnd w:id="6"/>
      <w:bookmarkEnd w:id="7"/>
    </w:p>
    <w:p w14:paraId="55A3739B" w14:textId="77777777" w:rsidR="00E54833" w:rsidRDefault="00E54833">
      <w:pPr>
        <w:pStyle w:val="Paragraph"/>
      </w:pPr>
      <w:r>
        <w:t>The Guidance Team and the customer shall approve this document.</w:t>
      </w:r>
    </w:p>
    <w:p w14:paraId="2A5DB65E" w14:textId="77777777" w:rsidR="00E54833" w:rsidRDefault="00E54833">
      <w:pPr>
        <w:pStyle w:val="DocControlHeading2"/>
      </w:pPr>
      <w:bookmarkStart w:id="8" w:name="_Toc461626765"/>
      <w:bookmarkStart w:id="9" w:name="_Toc461628995"/>
      <w:bookmarkStart w:id="10" w:name="_Toc461632037"/>
      <w:bookmarkStart w:id="11" w:name="_Toc39913543"/>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54833" w14:paraId="3621CFBB" w14:textId="77777777" w:rsidTr="48DC255B">
        <w:tc>
          <w:tcPr>
            <w:tcW w:w="4428" w:type="dxa"/>
          </w:tcPr>
          <w:p w14:paraId="164D663C" w14:textId="77777777" w:rsidR="00E54833" w:rsidRDefault="00E54833">
            <w:pPr>
              <w:jc w:val="right"/>
            </w:pPr>
            <w:r>
              <w:t>Initial Release:</w:t>
            </w:r>
          </w:p>
        </w:tc>
        <w:tc>
          <w:tcPr>
            <w:tcW w:w="4428" w:type="dxa"/>
          </w:tcPr>
          <w:p w14:paraId="0A37501D" w14:textId="793645EB" w:rsidR="00E54833" w:rsidRDefault="25C24EF2">
            <w:r>
              <w:t>1.0</w:t>
            </w:r>
          </w:p>
        </w:tc>
      </w:tr>
      <w:tr w:rsidR="00E54833" w14:paraId="79B7F8D3" w14:textId="77777777" w:rsidTr="48DC255B">
        <w:tc>
          <w:tcPr>
            <w:tcW w:w="4428" w:type="dxa"/>
          </w:tcPr>
          <w:p w14:paraId="08FD4353" w14:textId="77777777" w:rsidR="00E54833" w:rsidRDefault="00E54833">
            <w:pPr>
              <w:jc w:val="right"/>
            </w:pPr>
            <w:r>
              <w:t>Current Release:</w:t>
            </w:r>
          </w:p>
        </w:tc>
        <w:tc>
          <w:tcPr>
            <w:tcW w:w="4428" w:type="dxa"/>
          </w:tcPr>
          <w:p w14:paraId="5DAB6C7B" w14:textId="55F3D690" w:rsidR="00E54833" w:rsidRDefault="003273BF" w:rsidP="3D9F0A11">
            <w:pPr>
              <w:spacing w:line="259" w:lineRule="auto"/>
            </w:pPr>
            <w:r>
              <w:t>3.5</w:t>
            </w:r>
          </w:p>
        </w:tc>
      </w:tr>
      <w:tr w:rsidR="00E54833" w14:paraId="4802E998" w14:textId="77777777" w:rsidTr="48DC255B">
        <w:tc>
          <w:tcPr>
            <w:tcW w:w="4428" w:type="dxa"/>
          </w:tcPr>
          <w:p w14:paraId="50FD86FA" w14:textId="77777777" w:rsidR="00E54833" w:rsidRDefault="00E54833">
            <w:pPr>
              <w:jc w:val="right"/>
            </w:pPr>
            <w:r>
              <w:t>Indicator of Last Page in Document:</w:t>
            </w:r>
          </w:p>
        </w:tc>
        <w:tc>
          <w:tcPr>
            <w:tcW w:w="4428" w:type="dxa"/>
          </w:tcPr>
          <w:p w14:paraId="02EB378F" w14:textId="78A130B6" w:rsidR="00E54833" w:rsidRDefault="64875683">
            <w:r>
              <w:t>$$$</w:t>
            </w:r>
          </w:p>
        </w:tc>
      </w:tr>
      <w:tr w:rsidR="00E54833" w14:paraId="3E43F795" w14:textId="77777777" w:rsidTr="48DC255B">
        <w:tc>
          <w:tcPr>
            <w:tcW w:w="4428" w:type="dxa"/>
          </w:tcPr>
          <w:p w14:paraId="2297BAEF" w14:textId="77777777" w:rsidR="00E54833" w:rsidRDefault="00E54833">
            <w:pPr>
              <w:jc w:val="right"/>
            </w:pPr>
            <w:r>
              <w:t>Date of Last Review:</w:t>
            </w:r>
          </w:p>
        </w:tc>
        <w:tc>
          <w:tcPr>
            <w:tcW w:w="4428" w:type="dxa"/>
          </w:tcPr>
          <w:p w14:paraId="6A05A809" w14:textId="325D6601" w:rsidR="00E54833" w:rsidRDefault="00915AF2" w:rsidP="1CC79CF2">
            <w:pPr>
              <w:spacing w:line="259" w:lineRule="auto"/>
            </w:pPr>
            <w:r>
              <w:t>5/</w:t>
            </w:r>
            <w:r w:rsidR="003273BF">
              <w:t>6</w:t>
            </w:r>
            <w:r w:rsidR="00DE739D">
              <w:t>/2020</w:t>
            </w:r>
          </w:p>
        </w:tc>
      </w:tr>
      <w:tr w:rsidR="00E54833" w14:paraId="683248D2" w14:textId="77777777" w:rsidTr="48DC255B">
        <w:tc>
          <w:tcPr>
            <w:tcW w:w="4428" w:type="dxa"/>
          </w:tcPr>
          <w:p w14:paraId="5954F1B7" w14:textId="77777777" w:rsidR="00E54833" w:rsidRDefault="00E54833">
            <w:pPr>
              <w:jc w:val="right"/>
            </w:pPr>
            <w:r>
              <w:t>Date of Next Review:</w:t>
            </w:r>
          </w:p>
        </w:tc>
        <w:tc>
          <w:tcPr>
            <w:tcW w:w="4428" w:type="dxa"/>
          </w:tcPr>
          <w:p w14:paraId="5A39BBE3" w14:textId="51AF305C" w:rsidR="00E54833" w:rsidRDefault="00ED2E17">
            <w:r>
              <w:t>5</w:t>
            </w:r>
            <w:r w:rsidR="00DE739D">
              <w:t>/</w:t>
            </w:r>
            <w:r w:rsidR="00915AF2">
              <w:t>7</w:t>
            </w:r>
            <w:r w:rsidR="00DE739D">
              <w:t>/2020</w:t>
            </w:r>
          </w:p>
        </w:tc>
      </w:tr>
      <w:tr w:rsidR="00E54833" w14:paraId="61220FA6" w14:textId="77777777" w:rsidTr="48DC255B">
        <w:tc>
          <w:tcPr>
            <w:tcW w:w="4428" w:type="dxa"/>
          </w:tcPr>
          <w:p w14:paraId="74A20F4E" w14:textId="77777777" w:rsidR="00E54833" w:rsidRDefault="00E54833">
            <w:pPr>
              <w:jc w:val="right"/>
            </w:pPr>
            <w:r>
              <w:t>Target Date for Next Update:</w:t>
            </w:r>
          </w:p>
        </w:tc>
        <w:tc>
          <w:tcPr>
            <w:tcW w:w="4428" w:type="dxa"/>
          </w:tcPr>
          <w:p w14:paraId="41C8F396" w14:textId="1093A5B4" w:rsidR="00E54833" w:rsidRDefault="00E54833"/>
        </w:tc>
      </w:tr>
    </w:tbl>
    <w:p w14:paraId="78934FBF" w14:textId="77777777" w:rsidR="00E54833" w:rsidRDefault="00E54833">
      <w:pPr>
        <w:pStyle w:val="DocControlHeading2"/>
      </w:pPr>
      <w:bookmarkStart w:id="12" w:name="_Toc461626766"/>
      <w:bookmarkStart w:id="13" w:name="_Toc461628996"/>
      <w:bookmarkStart w:id="14" w:name="_Toc461632038"/>
      <w:bookmarkStart w:id="15" w:name="_Toc39913544"/>
      <w:r>
        <w:t>Distribution List</w:t>
      </w:r>
      <w:bookmarkEnd w:id="12"/>
      <w:bookmarkEnd w:id="13"/>
      <w:bookmarkEnd w:id="14"/>
      <w:bookmarkEnd w:id="15"/>
    </w:p>
    <w:p w14:paraId="58854CE7" w14:textId="77777777" w:rsidR="00E54833" w:rsidRDefault="00E54833">
      <w:pPr>
        <w:pStyle w:val="Paragraph"/>
      </w:pPr>
      <w:r>
        <w:t>This following list of people shall receive a copy of this document every time a new version of this document becomes available:</w:t>
      </w:r>
    </w:p>
    <w:p w14:paraId="58837AE4" w14:textId="6AF42BDF" w:rsidR="00E54833" w:rsidRDefault="00E54833" w:rsidP="760ED87B">
      <w:pPr>
        <w:ind w:left="2160"/>
        <w:rPr>
          <w:sz w:val="22"/>
          <w:szCs w:val="22"/>
        </w:rPr>
      </w:pPr>
      <w:r>
        <w:t>Guidance Team Members:</w:t>
      </w:r>
      <w:r w:rsidR="4C4C3927" w:rsidRPr="760ED87B">
        <w:rPr>
          <w:sz w:val="22"/>
          <w:szCs w:val="22"/>
        </w:rPr>
        <w:t xml:space="preserve">   Dr. Steven Roach</w:t>
      </w:r>
    </w:p>
    <w:p w14:paraId="6C1757FC" w14:textId="190721E3" w:rsidR="4C4C3927" w:rsidRDefault="4C4C3927" w:rsidP="760ED87B">
      <w:pPr>
        <w:ind w:left="2160"/>
        <w:rPr>
          <w:sz w:val="22"/>
          <w:szCs w:val="22"/>
        </w:rPr>
      </w:pPr>
      <w:r w:rsidRPr="0CACA325">
        <w:rPr>
          <w:sz w:val="22"/>
          <w:szCs w:val="22"/>
        </w:rPr>
        <w:t xml:space="preserve">                                         </w:t>
      </w:r>
      <w:r w:rsidR="1EB4DFAA" w:rsidRPr="0CACA325">
        <w:rPr>
          <w:sz w:val="22"/>
          <w:szCs w:val="22"/>
        </w:rPr>
        <w:t xml:space="preserve"> </w:t>
      </w:r>
      <w:r w:rsidRPr="0CACA325">
        <w:rPr>
          <w:sz w:val="22"/>
          <w:szCs w:val="22"/>
        </w:rPr>
        <w:t xml:space="preserve">Jake </w:t>
      </w:r>
      <w:proofErr w:type="spellStart"/>
      <w:r w:rsidRPr="0CACA325">
        <w:rPr>
          <w:sz w:val="22"/>
          <w:szCs w:val="22"/>
        </w:rPr>
        <w:t>Lasley</w:t>
      </w:r>
      <w:proofErr w:type="spellEnd"/>
    </w:p>
    <w:p w14:paraId="31F5A0E0" w14:textId="1890E820" w:rsidR="760ED87B" w:rsidRDefault="760ED87B" w:rsidP="760ED87B">
      <w:pPr>
        <w:ind w:left="2160"/>
      </w:pPr>
    </w:p>
    <w:p w14:paraId="72A3D3EC" w14:textId="77777777" w:rsidR="00CF7257" w:rsidRDefault="00CF7257" w:rsidP="00CF7257">
      <w:pPr>
        <w:ind w:left="2880" w:firstLine="720"/>
      </w:pPr>
    </w:p>
    <w:p w14:paraId="5602FEF1" w14:textId="45DC9233" w:rsidR="00E54833" w:rsidRDefault="237A8BE7" w:rsidP="760ED87B">
      <w:pPr>
        <w:rPr>
          <w:sz w:val="22"/>
          <w:szCs w:val="22"/>
        </w:rPr>
      </w:pPr>
      <w:r>
        <w:t xml:space="preserve">                                  </w:t>
      </w:r>
      <w:r w:rsidR="00564DB4">
        <w:t xml:space="preserve">     </w:t>
      </w:r>
      <w:r>
        <w:t xml:space="preserve">  </w:t>
      </w:r>
      <w:r w:rsidR="00E54833">
        <w:t xml:space="preserve">Customer: </w:t>
      </w:r>
      <w:r w:rsidR="73837BF4">
        <w:t xml:space="preserve">                    </w:t>
      </w:r>
      <w:r w:rsidR="79FF2F56">
        <w:t xml:space="preserve"> </w:t>
      </w:r>
      <w:r w:rsidR="698D9224">
        <w:t xml:space="preserve">     </w:t>
      </w:r>
      <w:r w:rsidR="00E104D1">
        <w:t xml:space="preserve">     </w:t>
      </w:r>
      <w:r w:rsidR="73837BF4" w:rsidRPr="0CACA325">
        <w:rPr>
          <w:sz w:val="22"/>
          <w:szCs w:val="22"/>
        </w:rPr>
        <w:t>Mr. Baltazar </w:t>
      </w:r>
      <w:proofErr w:type="spellStart"/>
      <w:r w:rsidR="73837BF4" w:rsidRPr="0CACA325">
        <w:rPr>
          <w:sz w:val="22"/>
          <w:szCs w:val="22"/>
        </w:rPr>
        <w:t>Santaella</w:t>
      </w:r>
      <w:proofErr w:type="spellEnd"/>
      <w:r w:rsidR="73837BF4" w:rsidRPr="0CACA325">
        <w:rPr>
          <w:sz w:val="22"/>
          <w:szCs w:val="22"/>
        </w:rPr>
        <w:t> </w:t>
      </w:r>
    </w:p>
    <w:p w14:paraId="19388EB4" w14:textId="35C39595" w:rsidR="00E54833" w:rsidRDefault="73837BF4" w:rsidP="760ED87B">
      <w:pPr>
        <w:rPr>
          <w:sz w:val="22"/>
          <w:szCs w:val="22"/>
        </w:rPr>
      </w:pPr>
      <w:r w:rsidRPr="0CACA325">
        <w:rPr>
          <w:sz w:val="22"/>
          <w:szCs w:val="22"/>
        </w:rPr>
        <w:t xml:space="preserve">                                                                           </w:t>
      </w:r>
      <w:r w:rsidR="0B6C2058" w:rsidRPr="0CACA325">
        <w:rPr>
          <w:sz w:val="22"/>
          <w:szCs w:val="22"/>
        </w:rPr>
        <w:t xml:space="preserve"> </w:t>
      </w:r>
      <w:r w:rsidR="00985552" w:rsidRPr="0CACA325">
        <w:rPr>
          <w:sz w:val="22"/>
          <w:szCs w:val="22"/>
        </w:rPr>
        <w:t xml:space="preserve">     </w:t>
      </w:r>
      <w:r w:rsidR="7B8E27FD" w:rsidRPr="0CACA325">
        <w:rPr>
          <w:sz w:val="22"/>
          <w:szCs w:val="22"/>
        </w:rPr>
        <w:t xml:space="preserve"> </w:t>
      </w:r>
      <w:r w:rsidRPr="0CACA325">
        <w:rPr>
          <w:sz w:val="22"/>
          <w:szCs w:val="22"/>
        </w:rPr>
        <w:t>Ms. </w:t>
      </w:r>
      <w:proofErr w:type="spellStart"/>
      <w:r w:rsidRPr="0CACA325">
        <w:rPr>
          <w:sz w:val="22"/>
          <w:szCs w:val="22"/>
        </w:rPr>
        <w:t>Herandy</w:t>
      </w:r>
      <w:proofErr w:type="spellEnd"/>
      <w:r w:rsidRPr="0CACA325">
        <w:rPr>
          <w:sz w:val="22"/>
          <w:szCs w:val="22"/>
        </w:rPr>
        <w:t> Vasquez </w:t>
      </w:r>
    </w:p>
    <w:p w14:paraId="594784A3" w14:textId="3E50DACD" w:rsidR="00E54833" w:rsidRDefault="73837BF4" w:rsidP="760ED87B">
      <w:pPr>
        <w:rPr>
          <w:sz w:val="22"/>
          <w:szCs w:val="22"/>
        </w:rPr>
      </w:pPr>
      <w:r w:rsidRPr="0CACA325">
        <w:rPr>
          <w:sz w:val="22"/>
          <w:szCs w:val="22"/>
        </w:rPr>
        <w:t xml:space="preserve">                                                                          </w:t>
      </w:r>
      <w:r w:rsidR="74DD9DCA" w:rsidRPr="0CACA325">
        <w:rPr>
          <w:sz w:val="22"/>
          <w:szCs w:val="22"/>
        </w:rPr>
        <w:t xml:space="preserve">  </w:t>
      </w:r>
      <w:r w:rsidRPr="0CACA325">
        <w:rPr>
          <w:sz w:val="22"/>
          <w:szCs w:val="22"/>
        </w:rPr>
        <w:t xml:space="preserve"> </w:t>
      </w:r>
      <w:r w:rsidR="00985552" w:rsidRPr="0CACA325">
        <w:rPr>
          <w:sz w:val="22"/>
          <w:szCs w:val="22"/>
        </w:rPr>
        <w:t xml:space="preserve">     </w:t>
      </w:r>
      <w:r w:rsidRPr="0CACA325">
        <w:rPr>
          <w:sz w:val="22"/>
          <w:szCs w:val="22"/>
        </w:rPr>
        <w:t>Mr. Vincent Fonseca </w:t>
      </w:r>
    </w:p>
    <w:p w14:paraId="1042233A" w14:textId="4AD19944" w:rsidR="00E54833" w:rsidRDefault="73837BF4" w:rsidP="760ED87B">
      <w:pPr>
        <w:rPr>
          <w:sz w:val="22"/>
          <w:szCs w:val="22"/>
        </w:rPr>
      </w:pPr>
      <w:r w:rsidRPr="0CACA325">
        <w:rPr>
          <w:sz w:val="22"/>
          <w:szCs w:val="22"/>
        </w:rPr>
        <w:t xml:space="preserve">                                                                           </w:t>
      </w:r>
      <w:r w:rsidR="00985552" w:rsidRPr="0CACA325">
        <w:rPr>
          <w:sz w:val="22"/>
          <w:szCs w:val="22"/>
        </w:rPr>
        <w:t xml:space="preserve">     </w:t>
      </w:r>
      <w:r w:rsidRPr="0CACA325">
        <w:rPr>
          <w:sz w:val="22"/>
          <w:szCs w:val="22"/>
        </w:rPr>
        <w:t xml:space="preserve"> </w:t>
      </w:r>
      <w:r w:rsidR="37AB2CE5" w:rsidRPr="0CACA325">
        <w:rPr>
          <w:sz w:val="22"/>
          <w:szCs w:val="22"/>
        </w:rPr>
        <w:t xml:space="preserve"> </w:t>
      </w:r>
      <w:r w:rsidRPr="0CACA325">
        <w:rPr>
          <w:sz w:val="22"/>
          <w:szCs w:val="22"/>
        </w:rPr>
        <w:t>Ms. Florencia Larsen </w:t>
      </w:r>
    </w:p>
    <w:p w14:paraId="42CF3761" w14:textId="164C92DE" w:rsidR="00E54833" w:rsidRDefault="73837BF4" w:rsidP="760ED87B">
      <w:pPr>
        <w:rPr>
          <w:sz w:val="22"/>
          <w:szCs w:val="22"/>
        </w:rPr>
      </w:pPr>
      <w:r w:rsidRPr="0CACA325">
        <w:rPr>
          <w:sz w:val="22"/>
          <w:szCs w:val="22"/>
        </w:rPr>
        <w:t xml:space="preserve">                                                                             </w:t>
      </w:r>
      <w:r w:rsidR="6D8FA42E" w:rsidRPr="0CACA325">
        <w:rPr>
          <w:sz w:val="22"/>
          <w:szCs w:val="22"/>
        </w:rPr>
        <w:t xml:space="preserve"> </w:t>
      </w:r>
      <w:r w:rsidR="00985552" w:rsidRPr="0CACA325">
        <w:rPr>
          <w:sz w:val="22"/>
          <w:szCs w:val="22"/>
        </w:rPr>
        <w:t xml:space="preserve"> </w:t>
      </w:r>
      <w:r w:rsidR="7E6D6591" w:rsidRPr="0CACA325">
        <w:rPr>
          <w:sz w:val="22"/>
          <w:szCs w:val="22"/>
        </w:rPr>
        <w:t xml:space="preserve">   </w:t>
      </w:r>
      <w:r w:rsidRPr="0CACA325">
        <w:rPr>
          <w:sz w:val="22"/>
          <w:szCs w:val="22"/>
        </w:rPr>
        <w:t>Mr. Eric de Nava </w:t>
      </w:r>
    </w:p>
    <w:p w14:paraId="02705AF3" w14:textId="2CB4C283" w:rsidR="00E54833" w:rsidRDefault="00E54833" w:rsidP="760ED87B">
      <w:pPr>
        <w:ind w:left="1440" w:firstLine="720"/>
      </w:pPr>
    </w:p>
    <w:p w14:paraId="0D0B940D" w14:textId="77777777" w:rsidR="00E54833" w:rsidRDefault="00E54833">
      <w:pPr>
        <w:ind w:left="1440" w:firstLine="720"/>
      </w:pPr>
    </w:p>
    <w:p w14:paraId="551A04B0" w14:textId="6E2D2711" w:rsidR="00E54833" w:rsidRDefault="00E54833" w:rsidP="760ED87B">
      <w:pPr>
        <w:ind w:left="1440" w:firstLine="720"/>
        <w:rPr>
          <w:sz w:val="22"/>
          <w:szCs w:val="22"/>
        </w:rPr>
      </w:pPr>
      <w:r>
        <w:t>Software Team Members:</w:t>
      </w:r>
      <w:r w:rsidR="1A8D64AE" w:rsidRPr="0CACA325">
        <w:rPr>
          <w:sz w:val="22"/>
          <w:szCs w:val="22"/>
        </w:rPr>
        <w:t xml:space="preserve">  </w:t>
      </w:r>
      <w:r w:rsidR="4D8BA2C6" w:rsidRPr="0CACA325">
        <w:rPr>
          <w:sz w:val="22"/>
          <w:szCs w:val="22"/>
        </w:rPr>
        <w:t xml:space="preserve"> </w:t>
      </w:r>
      <w:r w:rsidR="1A8D64AE" w:rsidRPr="0CACA325">
        <w:rPr>
          <w:sz w:val="22"/>
          <w:szCs w:val="22"/>
        </w:rPr>
        <w:t xml:space="preserve"> Itzel Rivas</w:t>
      </w:r>
    </w:p>
    <w:p w14:paraId="52C2D7E3" w14:textId="2DE83059" w:rsidR="1A8D64AE" w:rsidRDefault="1A8D64AE" w:rsidP="760ED87B">
      <w:pPr>
        <w:ind w:left="1440" w:firstLine="720"/>
        <w:rPr>
          <w:sz w:val="22"/>
          <w:szCs w:val="22"/>
        </w:rPr>
      </w:pPr>
      <w:r w:rsidRPr="0CACA325">
        <w:rPr>
          <w:sz w:val="22"/>
          <w:szCs w:val="22"/>
        </w:rPr>
        <w:t xml:space="preserve">                                         </w:t>
      </w:r>
      <w:r w:rsidR="2EF821D1" w:rsidRPr="0CACA325">
        <w:rPr>
          <w:sz w:val="22"/>
          <w:szCs w:val="22"/>
        </w:rPr>
        <w:t xml:space="preserve"> </w:t>
      </w:r>
      <w:r w:rsidRPr="0CACA325">
        <w:rPr>
          <w:sz w:val="22"/>
          <w:szCs w:val="22"/>
        </w:rPr>
        <w:t>Eder Rodriguez</w:t>
      </w:r>
    </w:p>
    <w:p w14:paraId="2ADDC0DC" w14:textId="5A24F376" w:rsidR="1A8D64AE" w:rsidRDefault="1A8D64AE" w:rsidP="760ED87B">
      <w:pPr>
        <w:ind w:left="1440" w:firstLine="720"/>
        <w:rPr>
          <w:sz w:val="22"/>
          <w:szCs w:val="22"/>
        </w:rPr>
      </w:pPr>
      <w:r w:rsidRPr="0CACA325">
        <w:rPr>
          <w:sz w:val="22"/>
          <w:szCs w:val="22"/>
        </w:rPr>
        <w:t xml:space="preserve">                                        </w:t>
      </w:r>
      <w:r w:rsidR="2B636FA5" w:rsidRPr="0CACA325">
        <w:rPr>
          <w:sz w:val="22"/>
          <w:szCs w:val="22"/>
        </w:rPr>
        <w:t xml:space="preserve">  </w:t>
      </w:r>
      <w:r w:rsidRPr="0CACA325">
        <w:rPr>
          <w:sz w:val="22"/>
          <w:szCs w:val="22"/>
        </w:rPr>
        <w:t>Jose Gallardo</w:t>
      </w:r>
    </w:p>
    <w:p w14:paraId="45F0E946" w14:textId="336EB8B3" w:rsidR="1A8D64AE" w:rsidRDefault="1A8D64AE" w:rsidP="760ED87B">
      <w:pPr>
        <w:ind w:left="1440" w:firstLine="720"/>
        <w:rPr>
          <w:sz w:val="22"/>
          <w:szCs w:val="22"/>
        </w:rPr>
      </w:pPr>
      <w:r w:rsidRPr="0CACA325">
        <w:rPr>
          <w:sz w:val="22"/>
          <w:szCs w:val="22"/>
        </w:rPr>
        <w:t xml:space="preserve">                                         </w:t>
      </w:r>
      <w:r w:rsidR="20A192E5" w:rsidRPr="0CACA325">
        <w:rPr>
          <w:sz w:val="22"/>
          <w:szCs w:val="22"/>
        </w:rPr>
        <w:t xml:space="preserve"> </w:t>
      </w:r>
      <w:r w:rsidRPr="0CACA325">
        <w:rPr>
          <w:sz w:val="22"/>
          <w:szCs w:val="22"/>
        </w:rPr>
        <w:t>Gilbert Alvarez</w:t>
      </w:r>
    </w:p>
    <w:p w14:paraId="2CD76299" w14:textId="39B5237F" w:rsidR="1A8D64AE" w:rsidRDefault="1A8D64AE" w:rsidP="760ED87B">
      <w:pPr>
        <w:ind w:left="1440" w:firstLine="720"/>
        <w:rPr>
          <w:sz w:val="22"/>
          <w:szCs w:val="22"/>
        </w:rPr>
      </w:pPr>
      <w:r w:rsidRPr="0CACA325">
        <w:rPr>
          <w:sz w:val="22"/>
          <w:szCs w:val="22"/>
        </w:rPr>
        <w:t xml:space="preserve">                                         </w:t>
      </w:r>
      <w:r w:rsidR="3483068B" w:rsidRPr="0CACA325">
        <w:rPr>
          <w:sz w:val="22"/>
          <w:szCs w:val="22"/>
        </w:rPr>
        <w:t xml:space="preserve"> </w:t>
      </w:r>
      <w:r w:rsidRPr="0CACA325">
        <w:rPr>
          <w:sz w:val="22"/>
          <w:szCs w:val="22"/>
        </w:rPr>
        <w:t xml:space="preserve">Nusrat </w:t>
      </w:r>
      <w:proofErr w:type="spellStart"/>
      <w:r w:rsidRPr="0CACA325">
        <w:rPr>
          <w:sz w:val="22"/>
          <w:szCs w:val="22"/>
        </w:rPr>
        <w:t>Sarmin</w:t>
      </w:r>
      <w:proofErr w:type="spellEnd"/>
    </w:p>
    <w:p w14:paraId="756C12E0" w14:textId="784F0484" w:rsidR="760ED87B" w:rsidRDefault="760ED87B" w:rsidP="760ED87B">
      <w:pPr>
        <w:ind w:left="1440" w:firstLine="720"/>
      </w:pPr>
    </w:p>
    <w:p w14:paraId="0E27B00A" w14:textId="77777777" w:rsidR="00CF7257" w:rsidRDefault="00CF7257">
      <w:pPr>
        <w:ind w:left="1440" w:firstLine="720"/>
      </w:pPr>
    </w:p>
    <w:p w14:paraId="090AC0D6" w14:textId="77777777" w:rsidR="00E54833" w:rsidRDefault="00E54833">
      <w:pPr>
        <w:pStyle w:val="DocControlHeading2"/>
      </w:pPr>
      <w:bookmarkStart w:id="16" w:name="_Toc461626767"/>
      <w:bookmarkStart w:id="17" w:name="_Toc461628997"/>
      <w:bookmarkStart w:id="18" w:name="_Toc461632039"/>
      <w:bookmarkStart w:id="19" w:name="_Toc39913545"/>
      <w:r>
        <w:t>Change Summary</w:t>
      </w:r>
      <w:bookmarkEnd w:id="16"/>
      <w:bookmarkEnd w:id="17"/>
      <w:bookmarkEnd w:id="18"/>
      <w:bookmarkEnd w:id="19"/>
    </w:p>
    <w:p w14:paraId="076906EA" w14:textId="77777777" w:rsidR="00E54833" w:rsidRDefault="00E54833">
      <w:pPr>
        <w:pStyle w:val="Paragraph"/>
      </w:pPr>
      <w:r>
        <w:t>The following table details changes made between versions of this document</w:t>
      </w:r>
    </w:p>
    <w:p w14:paraId="60061E4C" w14:textId="77777777" w:rsidR="00E54833" w:rsidRDefault="00E5483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54833" w14:paraId="7F339CDC" w14:textId="77777777" w:rsidTr="48DC255B">
        <w:tc>
          <w:tcPr>
            <w:tcW w:w="1764" w:type="dxa"/>
          </w:tcPr>
          <w:p w14:paraId="6B814A1E" w14:textId="77777777" w:rsidR="00E54833" w:rsidRDefault="00E54833">
            <w:pPr>
              <w:jc w:val="center"/>
            </w:pPr>
            <w:r>
              <w:t>Version</w:t>
            </w:r>
          </w:p>
        </w:tc>
        <w:tc>
          <w:tcPr>
            <w:tcW w:w="1170" w:type="dxa"/>
          </w:tcPr>
          <w:p w14:paraId="491072FA" w14:textId="77777777" w:rsidR="00E54833" w:rsidRDefault="00E54833">
            <w:pPr>
              <w:jc w:val="center"/>
            </w:pPr>
            <w:r>
              <w:t>Date</w:t>
            </w:r>
          </w:p>
        </w:tc>
        <w:tc>
          <w:tcPr>
            <w:tcW w:w="1800" w:type="dxa"/>
          </w:tcPr>
          <w:p w14:paraId="01463D2C" w14:textId="77777777" w:rsidR="00E54833" w:rsidRDefault="00E54833">
            <w:pPr>
              <w:jc w:val="center"/>
            </w:pPr>
            <w:r>
              <w:t>Modifier</w:t>
            </w:r>
          </w:p>
        </w:tc>
        <w:tc>
          <w:tcPr>
            <w:tcW w:w="3978" w:type="dxa"/>
          </w:tcPr>
          <w:p w14:paraId="31FF54C8" w14:textId="77777777" w:rsidR="00E54833" w:rsidRDefault="00E54833">
            <w:pPr>
              <w:jc w:val="center"/>
            </w:pPr>
            <w:r>
              <w:t>Description</w:t>
            </w:r>
          </w:p>
        </w:tc>
      </w:tr>
      <w:tr w:rsidR="00CF7257" w14:paraId="2AA88A67" w14:textId="77777777" w:rsidTr="48DC255B">
        <w:tc>
          <w:tcPr>
            <w:tcW w:w="1764" w:type="dxa"/>
          </w:tcPr>
          <w:p w14:paraId="4B3AA50C" w14:textId="77777777" w:rsidR="00CF7257" w:rsidRDefault="00CF7257" w:rsidP="00CF7257">
            <w:pPr>
              <w:jc w:val="center"/>
            </w:pPr>
            <w:r>
              <w:t>1.0</w:t>
            </w:r>
          </w:p>
        </w:tc>
        <w:tc>
          <w:tcPr>
            <w:tcW w:w="1170" w:type="dxa"/>
          </w:tcPr>
          <w:p w14:paraId="44EAFD9C" w14:textId="32BE133B" w:rsidR="00CF7257" w:rsidRDefault="025171B4" w:rsidP="00CF7257">
            <w:pPr>
              <w:jc w:val="center"/>
            </w:pPr>
            <w:r>
              <w:t>2/27/2020</w:t>
            </w:r>
          </w:p>
        </w:tc>
        <w:tc>
          <w:tcPr>
            <w:tcW w:w="1800" w:type="dxa"/>
          </w:tcPr>
          <w:p w14:paraId="4B94D5A5" w14:textId="35630113" w:rsidR="00CF7257" w:rsidRDefault="025171B4" w:rsidP="00CF7257">
            <w:pPr>
              <w:jc w:val="center"/>
            </w:pPr>
            <w:r>
              <w:t>Gilbert Alvarez</w:t>
            </w:r>
          </w:p>
        </w:tc>
        <w:tc>
          <w:tcPr>
            <w:tcW w:w="3978" w:type="dxa"/>
          </w:tcPr>
          <w:p w14:paraId="7C669B90" w14:textId="77777777" w:rsidR="00CF7257" w:rsidRDefault="4947666A" w:rsidP="1A345CAA">
            <w:pPr>
              <w:pStyle w:val="TableText"/>
              <w:widowControl/>
              <w:spacing w:before="0" w:after="0"/>
            </w:pPr>
            <w:r>
              <w:t>Creation of Document</w:t>
            </w:r>
          </w:p>
        </w:tc>
      </w:tr>
      <w:tr w:rsidR="009D1EB0" w14:paraId="3DEEC669" w14:textId="77777777" w:rsidTr="48DC255B">
        <w:tc>
          <w:tcPr>
            <w:tcW w:w="1764" w:type="dxa"/>
          </w:tcPr>
          <w:p w14:paraId="3656B9AB" w14:textId="24D6534F" w:rsidR="009D1EB0" w:rsidRDefault="225B484C" w:rsidP="00534CDA">
            <w:pPr>
              <w:jc w:val="center"/>
            </w:pPr>
            <w:r>
              <w:t>1.1</w:t>
            </w:r>
          </w:p>
        </w:tc>
        <w:tc>
          <w:tcPr>
            <w:tcW w:w="1170" w:type="dxa"/>
          </w:tcPr>
          <w:p w14:paraId="45FB0818" w14:textId="783BCCB5" w:rsidR="009D1EB0" w:rsidRDefault="225B484C" w:rsidP="00534CDA">
            <w:pPr>
              <w:jc w:val="center"/>
            </w:pPr>
            <w:r>
              <w:t>2/28/2020</w:t>
            </w:r>
          </w:p>
        </w:tc>
        <w:tc>
          <w:tcPr>
            <w:tcW w:w="1800" w:type="dxa"/>
          </w:tcPr>
          <w:p w14:paraId="049F31CB" w14:textId="1D10E82B" w:rsidR="009D1EB0" w:rsidRDefault="63BBC869" w:rsidP="00534CDA">
            <w:pPr>
              <w:jc w:val="center"/>
            </w:pPr>
            <w:r>
              <w:t>Gilbert Alvarez</w:t>
            </w:r>
          </w:p>
        </w:tc>
        <w:tc>
          <w:tcPr>
            <w:tcW w:w="3978" w:type="dxa"/>
          </w:tcPr>
          <w:p w14:paraId="53128261" w14:textId="5BBEBFAA" w:rsidR="009D1EB0" w:rsidRDefault="4BEEBD7B" w:rsidP="1A345CAA">
            <w:pPr>
              <w:pStyle w:val="TableText"/>
              <w:widowControl/>
              <w:spacing w:before="0" w:after="0"/>
            </w:pPr>
            <w:r>
              <w:t>Purpose and Intended Audience</w:t>
            </w:r>
          </w:p>
        </w:tc>
      </w:tr>
      <w:tr w:rsidR="3D9F0A11" w14:paraId="4BF48447" w14:textId="77777777" w:rsidTr="48DC255B">
        <w:tc>
          <w:tcPr>
            <w:tcW w:w="1764" w:type="dxa"/>
          </w:tcPr>
          <w:p w14:paraId="2786F622" w14:textId="50C3C5B7" w:rsidR="2CB76CAD" w:rsidRDefault="2CB76CAD" w:rsidP="3D9F0A11">
            <w:pPr>
              <w:jc w:val="center"/>
            </w:pPr>
            <w:r>
              <w:t>1.1.1</w:t>
            </w:r>
          </w:p>
        </w:tc>
        <w:tc>
          <w:tcPr>
            <w:tcW w:w="1170" w:type="dxa"/>
          </w:tcPr>
          <w:p w14:paraId="0063BA91" w14:textId="1BFBD6D3" w:rsidR="2CB76CAD" w:rsidRDefault="2CB76CAD" w:rsidP="3D9F0A11">
            <w:pPr>
              <w:jc w:val="center"/>
            </w:pPr>
            <w:r>
              <w:t>2/28/2020</w:t>
            </w:r>
          </w:p>
        </w:tc>
        <w:tc>
          <w:tcPr>
            <w:tcW w:w="1800" w:type="dxa"/>
          </w:tcPr>
          <w:p w14:paraId="38B518D2" w14:textId="6F1AF69E" w:rsidR="2CB76CAD" w:rsidRDefault="2CB76CAD" w:rsidP="3D9F0A11">
            <w:pPr>
              <w:jc w:val="center"/>
            </w:pPr>
            <w:r>
              <w:t>Itzel Rivas</w:t>
            </w:r>
          </w:p>
        </w:tc>
        <w:tc>
          <w:tcPr>
            <w:tcW w:w="3978" w:type="dxa"/>
          </w:tcPr>
          <w:p w14:paraId="177C7FC1" w14:textId="4BF8DD81" w:rsidR="2CB76CAD" w:rsidRDefault="2CB76CAD" w:rsidP="3D9F0A11">
            <w:pPr>
              <w:pStyle w:val="TableText"/>
            </w:pPr>
            <w:r>
              <w:t>Scope and helped with purpose</w:t>
            </w:r>
          </w:p>
        </w:tc>
      </w:tr>
      <w:tr w:rsidR="009D1EB0" w14:paraId="62486C05" w14:textId="77777777" w:rsidTr="48DC255B">
        <w:tc>
          <w:tcPr>
            <w:tcW w:w="1764" w:type="dxa"/>
          </w:tcPr>
          <w:p w14:paraId="4101652C" w14:textId="22D8D7B7" w:rsidR="009D1EB0" w:rsidRDefault="225B484C" w:rsidP="00534CDA">
            <w:pPr>
              <w:jc w:val="center"/>
            </w:pPr>
            <w:r>
              <w:t>1.2</w:t>
            </w:r>
          </w:p>
        </w:tc>
        <w:tc>
          <w:tcPr>
            <w:tcW w:w="1170" w:type="dxa"/>
          </w:tcPr>
          <w:p w14:paraId="4B99056E" w14:textId="1D8BD8BC" w:rsidR="009D1EB0" w:rsidRDefault="225B484C" w:rsidP="00534CDA">
            <w:pPr>
              <w:jc w:val="center"/>
            </w:pPr>
            <w:r>
              <w:t>2/29/2020</w:t>
            </w:r>
          </w:p>
        </w:tc>
        <w:tc>
          <w:tcPr>
            <w:tcW w:w="1800" w:type="dxa"/>
          </w:tcPr>
          <w:p w14:paraId="1299C43A" w14:textId="79A885DA" w:rsidR="009D1EB0" w:rsidRDefault="2210B5CF" w:rsidP="00534CDA">
            <w:pPr>
              <w:jc w:val="center"/>
            </w:pPr>
            <w:r>
              <w:t>Jose Gallardo</w:t>
            </w:r>
          </w:p>
        </w:tc>
        <w:tc>
          <w:tcPr>
            <w:tcW w:w="3978" w:type="dxa"/>
          </w:tcPr>
          <w:p w14:paraId="4DDBEF00" w14:textId="23DB4ADF" w:rsidR="009D1EB0" w:rsidRDefault="4BEEBD7B" w:rsidP="1A345CAA">
            <w:pPr>
              <w:pStyle w:val="TableText"/>
              <w:widowControl/>
              <w:spacing w:before="0" w:after="0"/>
            </w:pPr>
            <w:r>
              <w:t>Definitions</w:t>
            </w:r>
            <w:r w:rsidR="3A6F26B8">
              <w:t>,</w:t>
            </w:r>
            <w:r w:rsidR="47FC1338">
              <w:t xml:space="preserve"> </w:t>
            </w:r>
            <w:r>
              <w:t>Acronyms</w:t>
            </w:r>
            <w:r w:rsidR="12EDE2E1">
              <w:t xml:space="preserve">, </w:t>
            </w:r>
            <w:proofErr w:type="spellStart"/>
            <w:r w:rsidR="12EDE2E1">
              <w:t>Abreviation</w:t>
            </w:r>
            <w:proofErr w:type="spellEnd"/>
          </w:p>
        </w:tc>
      </w:tr>
      <w:tr w:rsidR="3D9F0A11" w14:paraId="1157A0AE" w14:textId="77777777" w:rsidTr="48DC255B">
        <w:tc>
          <w:tcPr>
            <w:tcW w:w="1764" w:type="dxa"/>
          </w:tcPr>
          <w:p w14:paraId="2F966BF5" w14:textId="7D096373" w:rsidR="728CBD17" w:rsidRDefault="728CBD17" w:rsidP="3D9F0A11">
            <w:pPr>
              <w:jc w:val="center"/>
            </w:pPr>
            <w:r>
              <w:t>1.2.1</w:t>
            </w:r>
          </w:p>
        </w:tc>
        <w:tc>
          <w:tcPr>
            <w:tcW w:w="1170" w:type="dxa"/>
          </w:tcPr>
          <w:p w14:paraId="151F199E" w14:textId="66B56FE5" w:rsidR="728CBD17" w:rsidRDefault="728CBD17" w:rsidP="3D9F0A11">
            <w:pPr>
              <w:jc w:val="center"/>
            </w:pPr>
            <w:r>
              <w:t>2/29/2020</w:t>
            </w:r>
          </w:p>
        </w:tc>
        <w:tc>
          <w:tcPr>
            <w:tcW w:w="1800" w:type="dxa"/>
          </w:tcPr>
          <w:p w14:paraId="38EC4DFE" w14:textId="04B5741B" w:rsidR="728CBD17" w:rsidRDefault="728CBD17" w:rsidP="3D9F0A11">
            <w:pPr>
              <w:jc w:val="center"/>
            </w:pPr>
            <w:r>
              <w:t xml:space="preserve">Nusrat </w:t>
            </w:r>
            <w:proofErr w:type="spellStart"/>
            <w:r>
              <w:t>Sarmin</w:t>
            </w:r>
            <w:proofErr w:type="spellEnd"/>
          </w:p>
        </w:tc>
        <w:tc>
          <w:tcPr>
            <w:tcW w:w="3978" w:type="dxa"/>
          </w:tcPr>
          <w:p w14:paraId="30C77399" w14:textId="24A00B87" w:rsidR="2E1151C9" w:rsidRDefault="2E1151C9" w:rsidP="3D9F0A11">
            <w:pPr>
              <w:pStyle w:val="TableText"/>
            </w:pPr>
            <w:r>
              <w:t>Definitions</w:t>
            </w:r>
          </w:p>
        </w:tc>
      </w:tr>
      <w:tr w:rsidR="009D1EB0" w14:paraId="3461D779" w14:textId="77777777" w:rsidTr="48DC255B">
        <w:tc>
          <w:tcPr>
            <w:tcW w:w="1764" w:type="dxa"/>
          </w:tcPr>
          <w:p w14:paraId="3CF2D8B6" w14:textId="30F646FF" w:rsidR="009D1EB0" w:rsidRDefault="225B484C" w:rsidP="00534CDA">
            <w:pPr>
              <w:jc w:val="center"/>
            </w:pPr>
            <w:r>
              <w:t>1.3</w:t>
            </w:r>
          </w:p>
        </w:tc>
        <w:tc>
          <w:tcPr>
            <w:tcW w:w="1170" w:type="dxa"/>
          </w:tcPr>
          <w:p w14:paraId="0FB78278" w14:textId="06DAC287" w:rsidR="009D1EB0" w:rsidRDefault="225B484C" w:rsidP="00534CDA">
            <w:pPr>
              <w:jc w:val="center"/>
            </w:pPr>
            <w:r>
              <w:t>3/4/2020</w:t>
            </w:r>
          </w:p>
        </w:tc>
        <w:tc>
          <w:tcPr>
            <w:tcW w:w="1800" w:type="dxa"/>
          </w:tcPr>
          <w:p w14:paraId="1FC39945" w14:textId="30C17331" w:rsidR="009D1EB0" w:rsidRDefault="41F812A3" w:rsidP="00534CDA">
            <w:pPr>
              <w:jc w:val="center"/>
            </w:pPr>
            <w:r>
              <w:t>Gilber</w:t>
            </w:r>
            <w:r w:rsidR="157ED44D">
              <w:t>t</w:t>
            </w:r>
            <w:r>
              <w:t xml:space="preserve"> Alvarez</w:t>
            </w:r>
          </w:p>
        </w:tc>
        <w:tc>
          <w:tcPr>
            <w:tcW w:w="3978" w:type="dxa"/>
          </w:tcPr>
          <w:p w14:paraId="0562CB0E" w14:textId="67577E93" w:rsidR="009D1EB0" w:rsidRDefault="00FE37EF" w:rsidP="1A345CAA">
            <w:pPr>
              <w:pStyle w:val="TableText"/>
              <w:widowControl/>
              <w:spacing w:before="0" w:after="0"/>
            </w:pPr>
            <w:r>
              <w:t>Overview</w:t>
            </w:r>
            <w:r w:rsidR="4BEEBD7B">
              <w:t xml:space="preserve"> and V1 of  </w:t>
            </w:r>
            <w:proofErr w:type="spellStart"/>
            <w:r w:rsidR="4BEEBD7B">
              <w:t>Wriffs</w:t>
            </w:r>
            <w:proofErr w:type="spellEnd"/>
            <w:r w:rsidR="4BEEBD7B">
              <w:t xml:space="preserve">-Brock </w:t>
            </w:r>
            <w:r w:rsidR="132D8F7C">
              <w:t>diagram</w:t>
            </w:r>
            <w:r w:rsidR="4BEEBD7B">
              <w:t>.</w:t>
            </w:r>
          </w:p>
        </w:tc>
      </w:tr>
      <w:tr w:rsidR="3D9F0A11" w14:paraId="25C215F0" w14:textId="77777777" w:rsidTr="48DC255B">
        <w:tc>
          <w:tcPr>
            <w:tcW w:w="1764" w:type="dxa"/>
          </w:tcPr>
          <w:p w14:paraId="0CE51BF8" w14:textId="66F3B50B" w:rsidR="70692843" w:rsidRDefault="70692843" w:rsidP="3D9F0A11">
            <w:pPr>
              <w:jc w:val="center"/>
            </w:pPr>
            <w:r>
              <w:t>1.3.1</w:t>
            </w:r>
          </w:p>
        </w:tc>
        <w:tc>
          <w:tcPr>
            <w:tcW w:w="1170" w:type="dxa"/>
          </w:tcPr>
          <w:p w14:paraId="7C75AE1D" w14:textId="7078BB69" w:rsidR="70692843" w:rsidRDefault="70692843" w:rsidP="3D9F0A11">
            <w:pPr>
              <w:jc w:val="center"/>
            </w:pPr>
            <w:r>
              <w:t>3/4/2020</w:t>
            </w:r>
          </w:p>
        </w:tc>
        <w:tc>
          <w:tcPr>
            <w:tcW w:w="1800" w:type="dxa"/>
          </w:tcPr>
          <w:p w14:paraId="1F7C77D7" w14:textId="6D537D90" w:rsidR="70692843" w:rsidRDefault="70692843" w:rsidP="3D9F0A11">
            <w:pPr>
              <w:jc w:val="center"/>
            </w:pPr>
            <w:r>
              <w:t>Eder Rodriguez</w:t>
            </w:r>
          </w:p>
        </w:tc>
        <w:tc>
          <w:tcPr>
            <w:tcW w:w="3978" w:type="dxa"/>
          </w:tcPr>
          <w:p w14:paraId="00D01FF0" w14:textId="498A75A9" w:rsidR="70692843" w:rsidRDefault="70692843" w:rsidP="3D9F0A11">
            <w:pPr>
              <w:pStyle w:val="TableText"/>
            </w:pPr>
            <w:r>
              <w:t xml:space="preserve">Modified </w:t>
            </w:r>
            <w:proofErr w:type="spellStart"/>
            <w:r w:rsidR="18444ABB">
              <w:t>Wriffs</w:t>
            </w:r>
            <w:proofErr w:type="spellEnd"/>
            <w:r w:rsidR="18444ABB">
              <w:t xml:space="preserve">-Brock </w:t>
            </w:r>
            <w:r>
              <w:t>diagram</w:t>
            </w:r>
          </w:p>
        </w:tc>
      </w:tr>
      <w:tr w:rsidR="3D9F0A11" w14:paraId="2CE2004A" w14:textId="77777777" w:rsidTr="48DC255B">
        <w:tc>
          <w:tcPr>
            <w:tcW w:w="1764" w:type="dxa"/>
          </w:tcPr>
          <w:p w14:paraId="78BB151E" w14:textId="2225328C" w:rsidR="13C2EE4D" w:rsidRDefault="13C2EE4D" w:rsidP="3D9F0A11">
            <w:pPr>
              <w:jc w:val="center"/>
            </w:pPr>
            <w:r>
              <w:lastRenderedPageBreak/>
              <w:t>1.4</w:t>
            </w:r>
          </w:p>
        </w:tc>
        <w:tc>
          <w:tcPr>
            <w:tcW w:w="1170" w:type="dxa"/>
          </w:tcPr>
          <w:p w14:paraId="7E675952" w14:textId="3EB5A9E9" w:rsidR="13C2EE4D" w:rsidRDefault="13C2EE4D" w:rsidP="3D9F0A11">
            <w:pPr>
              <w:jc w:val="center"/>
            </w:pPr>
            <w:r>
              <w:t>3/5/2020</w:t>
            </w:r>
          </w:p>
        </w:tc>
        <w:tc>
          <w:tcPr>
            <w:tcW w:w="1800" w:type="dxa"/>
          </w:tcPr>
          <w:p w14:paraId="78CECEC9" w14:textId="2D27CA61" w:rsidR="13C2EE4D" w:rsidRDefault="13C2EE4D" w:rsidP="3D9F0A11">
            <w:pPr>
              <w:jc w:val="center"/>
            </w:pPr>
            <w:r>
              <w:t xml:space="preserve">Gilbert, Eder, Itzel, Jose, </w:t>
            </w:r>
            <w:r w:rsidR="372A1C31">
              <w:t>Nusrat</w:t>
            </w:r>
          </w:p>
        </w:tc>
        <w:tc>
          <w:tcPr>
            <w:tcW w:w="3978" w:type="dxa"/>
          </w:tcPr>
          <w:p w14:paraId="6120B193" w14:textId="01BE1BD2" w:rsidR="13C2EE4D" w:rsidRDefault="13C2EE4D" w:rsidP="3D9F0A11">
            <w:pPr>
              <w:pStyle w:val="TableText"/>
            </w:pPr>
            <w:r>
              <w:t>Worked on improving CRC</w:t>
            </w:r>
          </w:p>
        </w:tc>
      </w:tr>
      <w:tr w:rsidR="00247ACD" w14:paraId="34CE0A41" w14:textId="77777777" w:rsidTr="48DC255B">
        <w:tc>
          <w:tcPr>
            <w:tcW w:w="1764" w:type="dxa"/>
          </w:tcPr>
          <w:p w14:paraId="62EBF3C5" w14:textId="4CEDECB3" w:rsidR="00247ACD" w:rsidRDefault="225B484C" w:rsidP="00534CDA">
            <w:pPr>
              <w:jc w:val="center"/>
            </w:pPr>
            <w:r>
              <w:t>1.4</w:t>
            </w:r>
            <w:r w:rsidR="50559FEF">
              <w:t>.1</w:t>
            </w:r>
          </w:p>
        </w:tc>
        <w:tc>
          <w:tcPr>
            <w:tcW w:w="1170" w:type="dxa"/>
          </w:tcPr>
          <w:p w14:paraId="6D98A12B" w14:textId="320CDDD7" w:rsidR="00247ACD" w:rsidRDefault="225B484C" w:rsidP="00534CDA">
            <w:pPr>
              <w:jc w:val="center"/>
            </w:pPr>
            <w:r>
              <w:t>3/5/2020</w:t>
            </w:r>
          </w:p>
        </w:tc>
        <w:tc>
          <w:tcPr>
            <w:tcW w:w="1800" w:type="dxa"/>
          </w:tcPr>
          <w:p w14:paraId="2946DB82" w14:textId="6E041234" w:rsidR="00247ACD" w:rsidRDefault="466DEFD6" w:rsidP="00534CDA">
            <w:pPr>
              <w:jc w:val="center"/>
            </w:pPr>
            <w:r>
              <w:t>Gilbert Alvarez</w:t>
            </w:r>
          </w:p>
        </w:tc>
        <w:tc>
          <w:tcPr>
            <w:tcW w:w="3978" w:type="dxa"/>
          </w:tcPr>
          <w:p w14:paraId="5997CC1D" w14:textId="1AC58BEA" w:rsidR="00247ACD" w:rsidRDefault="4BEEBD7B" w:rsidP="1A345CAA">
            <w:pPr>
              <w:pStyle w:val="TableText"/>
              <w:widowControl/>
              <w:spacing w:before="0" w:after="0"/>
            </w:pPr>
            <w:r>
              <w:t>Subsystem and comment descriptions</w:t>
            </w:r>
          </w:p>
        </w:tc>
      </w:tr>
      <w:tr w:rsidR="00247ACD" w14:paraId="110FFD37" w14:textId="77777777" w:rsidTr="48DC255B">
        <w:tc>
          <w:tcPr>
            <w:tcW w:w="1764" w:type="dxa"/>
          </w:tcPr>
          <w:p w14:paraId="6B699379" w14:textId="74ED1398" w:rsidR="00247ACD" w:rsidRDefault="225B484C" w:rsidP="00534CDA">
            <w:pPr>
              <w:jc w:val="center"/>
            </w:pPr>
            <w:r>
              <w:t>1.5</w:t>
            </w:r>
          </w:p>
        </w:tc>
        <w:tc>
          <w:tcPr>
            <w:tcW w:w="1170" w:type="dxa"/>
          </w:tcPr>
          <w:p w14:paraId="3FE9F23F" w14:textId="721F4A46" w:rsidR="00247ACD" w:rsidRDefault="225B484C" w:rsidP="00534CDA">
            <w:pPr>
              <w:jc w:val="center"/>
            </w:pPr>
            <w:r>
              <w:t>3/5/2020</w:t>
            </w:r>
          </w:p>
        </w:tc>
        <w:tc>
          <w:tcPr>
            <w:tcW w:w="1800" w:type="dxa"/>
          </w:tcPr>
          <w:p w14:paraId="1F72F646" w14:textId="551B2075" w:rsidR="00247ACD" w:rsidRDefault="597D484E" w:rsidP="00534CDA">
            <w:pPr>
              <w:jc w:val="center"/>
            </w:pPr>
            <w:r>
              <w:t>Jose Gallardo</w:t>
            </w:r>
          </w:p>
        </w:tc>
        <w:tc>
          <w:tcPr>
            <w:tcW w:w="3978" w:type="dxa"/>
          </w:tcPr>
          <w:p w14:paraId="08CE6F91" w14:textId="2C7784F1" w:rsidR="00247ACD" w:rsidRDefault="4BEEBD7B" w:rsidP="1A345CAA">
            <w:pPr>
              <w:pStyle w:val="TableText"/>
              <w:widowControl/>
              <w:spacing w:before="0" w:after="0"/>
            </w:pPr>
            <w:r>
              <w:t>Detailed Description of components (user subsystem)</w:t>
            </w:r>
          </w:p>
        </w:tc>
      </w:tr>
      <w:tr w:rsidR="3D9F0A11" w14:paraId="003F99B7" w14:textId="77777777" w:rsidTr="48DC255B">
        <w:tc>
          <w:tcPr>
            <w:tcW w:w="1764" w:type="dxa"/>
          </w:tcPr>
          <w:p w14:paraId="17E11234" w14:textId="18386A72" w:rsidR="0FF54E55" w:rsidRDefault="0FF54E55" w:rsidP="3D9F0A11">
            <w:pPr>
              <w:jc w:val="center"/>
            </w:pPr>
            <w:r>
              <w:t>1.5.1</w:t>
            </w:r>
          </w:p>
        </w:tc>
        <w:tc>
          <w:tcPr>
            <w:tcW w:w="1170" w:type="dxa"/>
          </w:tcPr>
          <w:p w14:paraId="01A46AC3" w14:textId="0FC7F869" w:rsidR="0FF54E55" w:rsidRDefault="0FF54E55" w:rsidP="3D9F0A11">
            <w:pPr>
              <w:jc w:val="center"/>
            </w:pPr>
            <w:r>
              <w:t>3/5/20</w:t>
            </w:r>
          </w:p>
        </w:tc>
        <w:tc>
          <w:tcPr>
            <w:tcW w:w="1800" w:type="dxa"/>
          </w:tcPr>
          <w:p w14:paraId="2FAE6B7F" w14:textId="5D968DB7" w:rsidR="0FF54E55" w:rsidRDefault="0FF54E55" w:rsidP="3D9F0A11">
            <w:pPr>
              <w:jc w:val="center"/>
            </w:pPr>
            <w:r>
              <w:t>Eder Rodriguez</w:t>
            </w:r>
          </w:p>
        </w:tc>
        <w:tc>
          <w:tcPr>
            <w:tcW w:w="3978" w:type="dxa"/>
          </w:tcPr>
          <w:p w14:paraId="11B3D9A0" w14:textId="739474C1" w:rsidR="0FF54E55" w:rsidRDefault="0FF54E55" w:rsidP="3D9F0A11">
            <w:pPr>
              <w:pStyle w:val="TableText"/>
            </w:pPr>
            <w:r>
              <w:t>Edited System Component descriptions</w:t>
            </w:r>
          </w:p>
        </w:tc>
      </w:tr>
      <w:tr w:rsidR="4A3423C2" w14:paraId="1E892B62" w14:textId="77777777" w:rsidTr="48DC255B">
        <w:tc>
          <w:tcPr>
            <w:tcW w:w="1764" w:type="dxa"/>
          </w:tcPr>
          <w:p w14:paraId="37CE4DD4" w14:textId="4637D9A7" w:rsidR="225B484C" w:rsidRDefault="225B484C" w:rsidP="4A3423C2">
            <w:pPr>
              <w:jc w:val="center"/>
            </w:pPr>
            <w:r>
              <w:t>1.6</w:t>
            </w:r>
          </w:p>
        </w:tc>
        <w:tc>
          <w:tcPr>
            <w:tcW w:w="1170" w:type="dxa"/>
          </w:tcPr>
          <w:p w14:paraId="7BE0C1DF" w14:textId="4F5CAF4F" w:rsidR="225B484C" w:rsidRDefault="225B484C" w:rsidP="4A3423C2">
            <w:pPr>
              <w:jc w:val="center"/>
            </w:pPr>
            <w:r>
              <w:t>3/6/2020</w:t>
            </w:r>
          </w:p>
        </w:tc>
        <w:tc>
          <w:tcPr>
            <w:tcW w:w="1800" w:type="dxa"/>
          </w:tcPr>
          <w:p w14:paraId="7E1D7C48" w14:textId="753A558D" w:rsidR="4A3423C2" w:rsidRDefault="27F1B48D" w:rsidP="4A3423C2">
            <w:pPr>
              <w:jc w:val="center"/>
            </w:pPr>
            <w:r>
              <w:t>Eder Rodriguez</w:t>
            </w:r>
          </w:p>
        </w:tc>
        <w:tc>
          <w:tcPr>
            <w:tcW w:w="3978" w:type="dxa"/>
          </w:tcPr>
          <w:p w14:paraId="772F1C6F" w14:textId="29AA6DDA" w:rsidR="225B484C" w:rsidRDefault="4BEEBD7B" w:rsidP="1A345CAA">
            <w:pPr>
              <w:pStyle w:val="TableText"/>
            </w:pPr>
            <w:r>
              <w:t>Described Dependencies</w:t>
            </w:r>
          </w:p>
        </w:tc>
      </w:tr>
      <w:tr w:rsidR="4A3423C2" w14:paraId="4D927F35" w14:textId="77777777" w:rsidTr="48DC255B">
        <w:tc>
          <w:tcPr>
            <w:tcW w:w="1764" w:type="dxa"/>
          </w:tcPr>
          <w:p w14:paraId="09500490" w14:textId="00DAC3D0" w:rsidR="225B484C" w:rsidRDefault="225B484C" w:rsidP="4A3423C2">
            <w:pPr>
              <w:jc w:val="center"/>
            </w:pPr>
            <w:r>
              <w:t>1.7</w:t>
            </w:r>
          </w:p>
        </w:tc>
        <w:tc>
          <w:tcPr>
            <w:tcW w:w="1170" w:type="dxa"/>
          </w:tcPr>
          <w:p w14:paraId="7C82986A" w14:textId="4E39F6C5" w:rsidR="225B484C" w:rsidRDefault="225B484C" w:rsidP="4A3423C2">
            <w:pPr>
              <w:jc w:val="center"/>
            </w:pPr>
            <w:r>
              <w:t>3/7/2020</w:t>
            </w:r>
          </w:p>
        </w:tc>
        <w:tc>
          <w:tcPr>
            <w:tcW w:w="1800" w:type="dxa"/>
          </w:tcPr>
          <w:p w14:paraId="7651DF86" w14:textId="3C3732DB" w:rsidR="4A3423C2" w:rsidRDefault="5678CDD7" w:rsidP="4A3423C2">
            <w:pPr>
              <w:jc w:val="center"/>
            </w:pPr>
            <w:r>
              <w:t>Gilbert Alvarez</w:t>
            </w:r>
          </w:p>
        </w:tc>
        <w:tc>
          <w:tcPr>
            <w:tcW w:w="3978" w:type="dxa"/>
          </w:tcPr>
          <w:p w14:paraId="261417A6" w14:textId="6EED1A52" w:rsidR="225B484C" w:rsidRDefault="4BEEBD7B" w:rsidP="1A345CAA">
            <w:pPr>
              <w:pStyle w:val="TableText"/>
            </w:pPr>
            <w:r>
              <w:t xml:space="preserve">Modified </w:t>
            </w:r>
            <w:proofErr w:type="spellStart"/>
            <w:r>
              <w:t>Wriffs</w:t>
            </w:r>
            <w:proofErr w:type="spellEnd"/>
            <w:r>
              <w:t>-Brock diagram</w:t>
            </w:r>
            <w:r w:rsidR="3D6D7C2A">
              <w:t xml:space="preserve"> and added description</w:t>
            </w:r>
          </w:p>
        </w:tc>
      </w:tr>
      <w:tr w:rsidR="1A345CAA" w14:paraId="436915ED" w14:textId="77777777" w:rsidTr="48DC255B">
        <w:tc>
          <w:tcPr>
            <w:tcW w:w="1764" w:type="dxa"/>
          </w:tcPr>
          <w:p w14:paraId="0B5FFEF9" w14:textId="776A4305" w:rsidR="0ECC8708" w:rsidRDefault="0ECC8708" w:rsidP="1A345CAA">
            <w:pPr>
              <w:jc w:val="center"/>
            </w:pPr>
            <w:r>
              <w:t>1.8</w:t>
            </w:r>
          </w:p>
        </w:tc>
        <w:tc>
          <w:tcPr>
            <w:tcW w:w="1170" w:type="dxa"/>
          </w:tcPr>
          <w:p w14:paraId="36741E24" w14:textId="4B39B116" w:rsidR="3CE7E26F" w:rsidRDefault="3CE7E26F" w:rsidP="1A345CAA">
            <w:pPr>
              <w:jc w:val="center"/>
            </w:pPr>
            <w:r>
              <w:t>3/7/2020</w:t>
            </w:r>
          </w:p>
        </w:tc>
        <w:tc>
          <w:tcPr>
            <w:tcW w:w="1800" w:type="dxa"/>
          </w:tcPr>
          <w:p w14:paraId="611549C3" w14:textId="52A12D1C" w:rsidR="1A345CAA" w:rsidRDefault="0BE3BEA0" w:rsidP="1A345CAA">
            <w:pPr>
              <w:jc w:val="center"/>
            </w:pPr>
            <w:r>
              <w:t>Itzel Rivas</w:t>
            </w:r>
          </w:p>
        </w:tc>
        <w:tc>
          <w:tcPr>
            <w:tcW w:w="3978" w:type="dxa"/>
          </w:tcPr>
          <w:p w14:paraId="6EBD433B" w14:textId="5FA1BE18" w:rsidR="3CE7E26F" w:rsidRDefault="3CE7E26F" w:rsidP="1A345CAA">
            <w:pPr>
              <w:pStyle w:val="TableText"/>
            </w:pPr>
            <w:r>
              <w:t>3.3 User interface Subsystem</w:t>
            </w:r>
          </w:p>
        </w:tc>
      </w:tr>
      <w:tr w:rsidR="4A3423C2" w14:paraId="31FE9BC4" w14:textId="77777777" w:rsidTr="48DC255B">
        <w:tc>
          <w:tcPr>
            <w:tcW w:w="1764" w:type="dxa"/>
          </w:tcPr>
          <w:p w14:paraId="2186570C" w14:textId="3593BEF6" w:rsidR="494668BD" w:rsidRDefault="3D6D7C2A" w:rsidP="4A3423C2">
            <w:pPr>
              <w:jc w:val="center"/>
            </w:pPr>
            <w:r>
              <w:t>1</w:t>
            </w:r>
            <w:r w:rsidR="43DF4104">
              <w:t>.</w:t>
            </w:r>
            <w:r w:rsidR="764C8B35">
              <w:t>8.</w:t>
            </w:r>
            <w:r w:rsidR="43DF4104">
              <w:t>1</w:t>
            </w:r>
          </w:p>
        </w:tc>
        <w:tc>
          <w:tcPr>
            <w:tcW w:w="1170" w:type="dxa"/>
          </w:tcPr>
          <w:p w14:paraId="5E526750" w14:textId="3039653B" w:rsidR="494668BD" w:rsidRDefault="494668BD" w:rsidP="4A3423C2">
            <w:pPr>
              <w:jc w:val="center"/>
            </w:pPr>
            <w:r>
              <w:t>3/7/2020</w:t>
            </w:r>
          </w:p>
        </w:tc>
        <w:tc>
          <w:tcPr>
            <w:tcW w:w="1800" w:type="dxa"/>
          </w:tcPr>
          <w:p w14:paraId="2B98770D" w14:textId="4AB6E71A" w:rsidR="4A3423C2" w:rsidRDefault="3B930786" w:rsidP="4A3423C2">
            <w:pPr>
              <w:jc w:val="center"/>
            </w:pPr>
            <w:r>
              <w:t>Itzel Rivas</w:t>
            </w:r>
          </w:p>
        </w:tc>
        <w:tc>
          <w:tcPr>
            <w:tcW w:w="3978" w:type="dxa"/>
          </w:tcPr>
          <w:p w14:paraId="4857A845" w14:textId="40DAAC9A" w:rsidR="4A3423C2" w:rsidRDefault="0CA1290A" w:rsidP="1A345CAA">
            <w:pPr>
              <w:pStyle w:val="TableText"/>
            </w:pPr>
            <w:r>
              <w:t>3.4 Ingestion/Validation/Cleansing Subsystem</w:t>
            </w:r>
          </w:p>
        </w:tc>
      </w:tr>
      <w:tr w:rsidR="3D9F0A11" w14:paraId="5AD9A361" w14:textId="77777777" w:rsidTr="48DC255B">
        <w:tc>
          <w:tcPr>
            <w:tcW w:w="1764" w:type="dxa"/>
          </w:tcPr>
          <w:p w14:paraId="53843B79" w14:textId="737D8706" w:rsidR="5EE28F07" w:rsidRDefault="5EE28F07" w:rsidP="3D9F0A11">
            <w:pPr>
              <w:jc w:val="center"/>
            </w:pPr>
            <w:r>
              <w:t>1.9</w:t>
            </w:r>
          </w:p>
        </w:tc>
        <w:tc>
          <w:tcPr>
            <w:tcW w:w="1170" w:type="dxa"/>
          </w:tcPr>
          <w:p w14:paraId="55F7578C" w14:textId="01B77112" w:rsidR="5EE28F07" w:rsidRDefault="5EE28F07" w:rsidP="3D9F0A11">
            <w:pPr>
              <w:jc w:val="center"/>
            </w:pPr>
            <w:r>
              <w:t>3/8/2020</w:t>
            </w:r>
          </w:p>
        </w:tc>
        <w:tc>
          <w:tcPr>
            <w:tcW w:w="1800" w:type="dxa"/>
          </w:tcPr>
          <w:p w14:paraId="795A5A56" w14:textId="562B061A" w:rsidR="5EE28F07" w:rsidRDefault="5EE28F07" w:rsidP="3D9F0A11">
            <w:pPr>
              <w:jc w:val="center"/>
            </w:pPr>
            <w:r>
              <w:t>Jose Gallardo</w:t>
            </w:r>
          </w:p>
        </w:tc>
        <w:tc>
          <w:tcPr>
            <w:tcW w:w="3978" w:type="dxa"/>
          </w:tcPr>
          <w:p w14:paraId="09ECE685" w14:textId="437414A8" w:rsidR="31DC7CD0" w:rsidRDefault="31DC7CD0" w:rsidP="3D9F0A11">
            <w:pPr>
              <w:pStyle w:val="TableText"/>
            </w:pPr>
            <w:r>
              <w:t>Contracts for Ingestion/Validation/Cleansing subsystem</w:t>
            </w:r>
          </w:p>
        </w:tc>
      </w:tr>
      <w:tr w:rsidR="1A345CAA" w14:paraId="345D895C" w14:textId="77777777" w:rsidTr="48DC255B">
        <w:tc>
          <w:tcPr>
            <w:tcW w:w="1764" w:type="dxa"/>
          </w:tcPr>
          <w:p w14:paraId="6431B595" w14:textId="44C18EC0" w:rsidR="1DF396BF" w:rsidRDefault="5F231A67" w:rsidP="1A345CAA">
            <w:pPr>
              <w:jc w:val="center"/>
            </w:pPr>
            <w:r>
              <w:t>1.9.1</w:t>
            </w:r>
          </w:p>
        </w:tc>
        <w:tc>
          <w:tcPr>
            <w:tcW w:w="1170" w:type="dxa"/>
          </w:tcPr>
          <w:p w14:paraId="3FBCEF91" w14:textId="1A8A80E0" w:rsidR="6D635DEC" w:rsidRDefault="6D635DEC" w:rsidP="1A345CAA">
            <w:pPr>
              <w:jc w:val="center"/>
            </w:pPr>
            <w:r>
              <w:t>3/8/2020</w:t>
            </w:r>
          </w:p>
        </w:tc>
        <w:tc>
          <w:tcPr>
            <w:tcW w:w="1800" w:type="dxa"/>
          </w:tcPr>
          <w:p w14:paraId="274B9036" w14:textId="3E965ED6" w:rsidR="6D635DEC" w:rsidRDefault="6D635DEC" w:rsidP="1A345CAA">
            <w:pPr>
              <w:jc w:val="center"/>
            </w:pPr>
            <w:r>
              <w:t>Gilbert Alvarez</w:t>
            </w:r>
          </w:p>
        </w:tc>
        <w:tc>
          <w:tcPr>
            <w:tcW w:w="3978" w:type="dxa"/>
          </w:tcPr>
          <w:p w14:paraId="663CAD9C" w14:textId="336BA532" w:rsidR="6D635DEC" w:rsidRDefault="6D635DEC" w:rsidP="1A345CAA">
            <w:pPr>
              <w:pStyle w:val="TableText"/>
            </w:pPr>
            <w:r>
              <w:t>Modify diagram again to have appropriate contract numbers</w:t>
            </w:r>
            <w:r w:rsidR="1D85F2E6">
              <w:t>, fixed contracts of classes in section 3</w:t>
            </w:r>
          </w:p>
        </w:tc>
      </w:tr>
      <w:tr w:rsidR="1A345CAA" w14:paraId="2E1D006D" w14:textId="77777777" w:rsidTr="48DC255B">
        <w:tc>
          <w:tcPr>
            <w:tcW w:w="1764" w:type="dxa"/>
          </w:tcPr>
          <w:p w14:paraId="14F1804F" w14:textId="6C536094" w:rsidR="6D635DEC" w:rsidRDefault="4DC14CD1" w:rsidP="1A345CAA">
            <w:pPr>
              <w:jc w:val="center"/>
            </w:pPr>
            <w:r>
              <w:t>1.9.2</w:t>
            </w:r>
          </w:p>
        </w:tc>
        <w:tc>
          <w:tcPr>
            <w:tcW w:w="1170" w:type="dxa"/>
          </w:tcPr>
          <w:p w14:paraId="03E4288F" w14:textId="4E478A6D" w:rsidR="6D635DEC" w:rsidRDefault="6D635DEC" w:rsidP="1A345CAA">
            <w:pPr>
              <w:jc w:val="center"/>
            </w:pPr>
            <w:r>
              <w:t>3/8/2020</w:t>
            </w:r>
          </w:p>
        </w:tc>
        <w:tc>
          <w:tcPr>
            <w:tcW w:w="1800" w:type="dxa"/>
          </w:tcPr>
          <w:p w14:paraId="46501213" w14:textId="6E66C259" w:rsidR="1A345CAA" w:rsidRDefault="7ECFBCD1" w:rsidP="1A345CAA">
            <w:pPr>
              <w:jc w:val="center"/>
            </w:pPr>
            <w:r>
              <w:t>Gilbert Alvarez</w:t>
            </w:r>
          </w:p>
        </w:tc>
        <w:tc>
          <w:tcPr>
            <w:tcW w:w="3978" w:type="dxa"/>
          </w:tcPr>
          <w:p w14:paraId="03CF889A" w14:textId="42CEC50C" w:rsidR="6D635DEC" w:rsidRDefault="6D635DEC" w:rsidP="1A345CAA">
            <w:pPr>
              <w:pStyle w:val="TableText"/>
            </w:pPr>
            <w:r>
              <w:t xml:space="preserve">Created Database Schema for </w:t>
            </w:r>
            <w:r w:rsidR="00DD0D57">
              <w:t>Vector DB</w:t>
            </w:r>
          </w:p>
        </w:tc>
      </w:tr>
      <w:tr w:rsidR="48DC255B" w14:paraId="169B1FDB" w14:textId="77777777" w:rsidTr="48DC255B">
        <w:tc>
          <w:tcPr>
            <w:tcW w:w="1764" w:type="dxa"/>
          </w:tcPr>
          <w:p w14:paraId="433A5A5F" w14:textId="312DE9CA" w:rsidR="18980C94" w:rsidRDefault="18980C94" w:rsidP="48DC255B">
            <w:pPr>
              <w:jc w:val="center"/>
            </w:pPr>
            <w:r>
              <w:t>2.0</w:t>
            </w:r>
          </w:p>
        </w:tc>
        <w:tc>
          <w:tcPr>
            <w:tcW w:w="1170" w:type="dxa"/>
          </w:tcPr>
          <w:p w14:paraId="10E6E04A" w14:textId="189F3A70" w:rsidR="18980C94" w:rsidRDefault="18980C94" w:rsidP="48DC255B">
            <w:pPr>
              <w:jc w:val="center"/>
            </w:pPr>
            <w:r>
              <w:t>3/25/2020</w:t>
            </w:r>
          </w:p>
        </w:tc>
        <w:tc>
          <w:tcPr>
            <w:tcW w:w="1800" w:type="dxa"/>
          </w:tcPr>
          <w:p w14:paraId="1E779BB1" w14:textId="1A69EC58" w:rsidR="18980C94" w:rsidRDefault="18980C94" w:rsidP="48DC255B">
            <w:pPr>
              <w:jc w:val="center"/>
            </w:pPr>
            <w:r>
              <w:t>Gilbert Alvarez</w:t>
            </w:r>
          </w:p>
        </w:tc>
        <w:tc>
          <w:tcPr>
            <w:tcW w:w="3978" w:type="dxa"/>
          </w:tcPr>
          <w:p w14:paraId="59AC7C45" w14:textId="79737B2E" w:rsidR="18980C94" w:rsidRDefault="00927404" w:rsidP="48DC255B">
            <w:pPr>
              <w:pStyle w:val="TableText"/>
            </w:pPr>
            <w:r>
              <w:t>Fixed</w:t>
            </w:r>
            <w:r w:rsidR="18980C94">
              <w:t xml:space="preserve"> </w:t>
            </w:r>
            <w:proofErr w:type="spellStart"/>
            <w:r w:rsidR="18980C94">
              <w:t>Wriffs</w:t>
            </w:r>
            <w:proofErr w:type="spellEnd"/>
            <w:r w:rsidR="18980C94">
              <w:t>-Brock diagram</w:t>
            </w:r>
          </w:p>
        </w:tc>
      </w:tr>
      <w:tr w:rsidR="008E0D0B" w14:paraId="7280D0E4" w14:textId="77777777" w:rsidTr="48DC255B">
        <w:tc>
          <w:tcPr>
            <w:tcW w:w="1764" w:type="dxa"/>
          </w:tcPr>
          <w:p w14:paraId="4E82B782" w14:textId="5E57AA71" w:rsidR="008E0D0B" w:rsidRDefault="00927404" w:rsidP="48DC255B">
            <w:pPr>
              <w:jc w:val="center"/>
            </w:pPr>
            <w:r>
              <w:t>2.1</w:t>
            </w:r>
          </w:p>
        </w:tc>
        <w:tc>
          <w:tcPr>
            <w:tcW w:w="1170" w:type="dxa"/>
          </w:tcPr>
          <w:p w14:paraId="07C6E0A1" w14:textId="3AC35BD6" w:rsidR="008E0D0B" w:rsidRDefault="00927404" w:rsidP="48DC255B">
            <w:pPr>
              <w:jc w:val="center"/>
            </w:pPr>
            <w:r>
              <w:t>3/26/2020</w:t>
            </w:r>
          </w:p>
        </w:tc>
        <w:tc>
          <w:tcPr>
            <w:tcW w:w="1800" w:type="dxa"/>
          </w:tcPr>
          <w:p w14:paraId="73043145" w14:textId="77777777" w:rsidR="008E0D0B" w:rsidRDefault="00927404" w:rsidP="48DC255B">
            <w:pPr>
              <w:jc w:val="center"/>
            </w:pPr>
            <w:r>
              <w:t>Gilbert Alvarez</w:t>
            </w:r>
            <w:r w:rsidR="002A5478">
              <w:t>,</w:t>
            </w:r>
          </w:p>
          <w:p w14:paraId="745519AA" w14:textId="77777777" w:rsidR="002A5478" w:rsidRDefault="002A5478" w:rsidP="48DC255B">
            <w:pPr>
              <w:jc w:val="center"/>
            </w:pPr>
            <w:r>
              <w:t>Eder Rodriguez,</w:t>
            </w:r>
          </w:p>
          <w:p w14:paraId="1A2B1BFB" w14:textId="77777777" w:rsidR="002A5478" w:rsidRDefault="002A5478" w:rsidP="002A5478">
            <w:pPr>
              <w:jc w:val="center"/>
            </w:pPr>
            <w:r>
              <w:t>Itzel Rivas,</w:t>
            </w:r>
          </w:p>
          <w:p w14:paraId="73A43144" w14:textId="5A790ED5" w:rsidR="002A5478" w:rsidRDefault="002A5478" w:rsidP="002A5478">
            <w:pPr>
              <w:jc w:val="center"/>
            </w:pPr>
            <w:r>
              <w:t>Jose Gallardo</w:t>
            </w:r>
          </w:p>
        </w:tc>
        <w:tc>
          <w:tcPr>
            <w:tcW w:w="3978" w:type="dxa"/>
          </w:tcPr>
          <w:p w14:paraId="7971AB17" w14:textId="1650E3E4" w:rsidR="008E0D0B" w:rsidRDefault="002A5478" w:rsidP="48DC255B">
            <w:pPr>
              <w:pStyle w:val="TableText"/>
            </w:pPr>
            <w:r>
              <w:t>revie</w:t>
            </w:r>
            <w:r w:rsidR="00292BD6">
              <w:t>we</w:t>
            </w:r>
            <w:r>
              <w:t>d</w:t>
            </w:r>
            <w:r w:rsidR="00927404">
              <w:t xml:space="preserve"> </w:t>
            </w:r>
            <w:r w:rsidR="007311D7">
              <w:t>section 3.</w:t>
            </w:r>
            <w:r w:rsidR="006F68E8">
              <w:t>0</w:t>
            </w:r>
            <w:r>
              <w:t xml:space="preserve"> protocols for subsystems</w:t>
            </w:r>
          </w:p>
          <w:p w14:paraId="1C215F55" w14:textId="77777777" w:rsidR="002A5478" w:rsidRDefault="002A5478" w:rsidP="48DC255B">
            <w:pPr>
              <w:pStyle w:val="TableText"/>
            </w:pPr>
            <w:r>
              <w:t>-Processes</w:t>
            </w:r>
          </w:p>
          <w:p w14:paraId="5B55AA40" w14:textId="77777777" w:rsidR="002A5478" w:rsidRDefault="002A5478" w:rsidP="48DC255B">
            <w:pPr>
              <w:pStyle w:val="TableText"/>
            </w:pPr>
            <w:r>
              <w:t xml:space="preserve">-UI </w:t>
            </w:r>
          </w:p>
          <w:p w14:paraId="7D02E10E" w14:textId="69A2F4CF" w:rsidR="002A5478" w:rsidRDefault="002A5478" w:rsidP="48DC255B">
            <w:pPr>
              <w:pStyle w:val="TableText"/>
            </w:pPr>
            <w:r>
              <w:t>-Managers</w:t>
            </w:r>
          </w:p>
        </w:tc>
      </w:tr>
      <w:tr w:rsidR="007311D7" w14:paraId="7C8EE79B" w14:textId="77777777" w:rsidTr="48DC255B">
        <w:tc>
          <w:tcPr>
            <w:tcW w:w="1764" w:type="dxa"/>
          </w:tcPr>
          <w:p w14:paraId="46456328" w14:textId="07D40502" w:rsidR="007311D7" w:rsidRDefault="007311D7" w:rsidP="48DC255B">
            <w:pPr>
              <w:jc w:val="center"/>
            </w:pPr>
            <w:r>
              <w:t>2.2</w:t>
            </w:r>
          </w:p>
        </w:tc>
        <w:tc>
          <w:tcPr>
            <w:tcW w:w="1170" w:type="dxa"/>
          </w:tcPr>
          <w:p w14:paraId="6EF9CC25" w14:textId="47D6A063" w:rsidR="007311D7" w:rsidRDefault="007311D7" w:rsidP="48DC255B">
            <w:pPr>
              <w:jc w:val="center"/>
            </w:pPr>
            <w:r>
              <w:t>3/29/2020</w:t>
            </w:r>
          </w:p>
        </w:tc>
        <w:tc>
          <w:tcPr>
            <w:tcW w:w="1800" w:type="dxa"/>
          </w:tcPr>
          <w:p w14:paraId="0019A6C0" w14:textId="4CD010DA" w:rsidR="007311D7" w:rsidRDefault="007311D7" w:rsidP="48DC255B">
            <w:pPr>
              <w:jc w:val="center"/>
            </w:pPr>
            <w:r>
              <w:t xml:space="preserve">Gilbert </w:t>
            </w:r>
            <w:r w:rsidR="006F68E8">
              <w:t>Alverez</w:t>
            </w:r>
          </w:p>
        </w:tc>
        <w:tc>
          <w:tcPr>
            <w:tcW w:w="3978" w:type="dxa"/>
          </w:tcPr>
          <w:p w14:paraId="731EB83D" w14:textId="592DD856" w:rsidR="007311D7" w:rsidRDefault="007311D7" w:rsidP="48DC255B">
            <w:pPr>
              <w:pStyle w:val="TableText"/>
            </w:pPr>
            <w:r>
              <w:t xml:space="preserve">Continued to fix </w:t>
            </w:r>
            <w:r w:rsidR="006F68E8">
              <w:t>section 3.0</w:t>
            </w:r>
          </w:p>
        </w:tc>
      </w:tr>
      <w:tr w:rsidR="002F516E" w14:paraId="22D105C1" w14:textId="77777777" w:rsidTr="48DC255B">
        <w:tc>
          <w:tcPr>
            <w:tcW w:w="1764" w:type="dxa"/>
          </w:tcPr>
          <w:p w14:paraId="40BBE4D8" w14:textId="256E9AA7" w:rsidR="002F516E" w:rsidRDefault="002F516E" w:rsidP="48DC255B">
            <w:pPr>
              <w:jc w:val="center"/>
            </w:pPr>
            <w:r>
              <w:t>2.3</w:t>
            </w:r>
          </w:p>
        </w:tc>
        <w:tc>
          <w:tcPr>
            <w:tcW w:w="1170" w:type="dxa"/>
          </w:tcPr>
          <w:p w14:paraId="03471740" w14:textId="352C94CD" w:rsidR="002F516E" w:rsidRDefault="00DE739D" w:rsidP="48DC255B">
            <w:pPr>
              <w:jc w:val="center"/>
            </w:pPr>
            <w:r>
              <w:t>3/29/2020</w:t>
            </w:r>
          </w:p>
        </w:tc>
        <w:tc>
          <w:tcPr>
            <w:tcW w:w="1800" w:type="dxa"/>
          </w:tcPr>
          <w:p w14:paraId="5953B17D" w14:textId="04592D30" w:rsidR="002F516E" w:rsidRDefault="007D5A97" w:rsidP="48DC255B">
            <w:pPr>
              <w:jc w:val="center"/>
            </w:pPr>
            <w:r>
              <w:t>Eder Rodriguez</w:t>
            </w:r>
          </w:p>
        </w:tc>
        <w:tc>
          <w:tcPr>
            <w:tcW w:w="3978" w:type="dxa"/>
          </w:tcPr>
          <w:p w14:paraId="7ACCEDF0" w14:textId="7725177F" w:rsidR="002F516E" w:rsidRDefault="007D5A97" w:rsidP="48DC255B">
            <w:pPr>
              <w:pStyle w:val="TableText"/>
            </w:pPr>
            <w:r>
              <w:t>Database schema (crow’s foot</w:t>
            </w:r>
            <w:r w:rsidR="009D071E">
              <w:t xml:space="preserve"> notation</w:t>
            </w:r>
            <w:r>
              <w:t>)</w:t>
            </w:r>
          </w:p>
        </w:tc>
      </w:tr>
      <w:tr w:rsidR="0046390E" w14:paraId="4E5DDB5D" w14:textId="77777777" w:rsidTr="48DC255B">
        <w:tc>
          <w:tcPr>
            <w:tcW w:w="1764" w:type="dxa"/>
          </w:tcPr>
          <w:p w14:paraId="07D47F71" w14:textId="0396734C" w:rsidR="0046390E" w:rsidRDefault="0046390E" w:rsidP="48DC255B">
            <w:pPr>
              <w:jc w:val="center"/>
            </w:pPr>
            <w:r>
              <w:t>3.0</w:t>
            </w:r>
          </w:p>
        </w:tc>
        <w:tc>
          <w:tcPr>
            <w:tcW w:w="1170" w:type="dxa"/>
          </w:tcPr>
          <w:p w14:paraId="7E29BE2E" w14:textId="75D8D869" w:rsidR="0046390E" w:rsidRDefault="00F43C09" w:rsidP="48DC255B">
            <w:pPr>
              <w:jc w:val="center"/>
            </w:pPr>
            <w:r>
              <w:t>4/30/2020</w:t>
            </w:r>
          </w:p>
        </w:tc>
        <w:tc>
          <w:tcPr>
            <w:tcW w:w="1800" w:type="dxa"/>
          </w:tcPr>
          <w:p w14:paraId="2271EA64" w14:textId="3CF4DE3F" w:rsidR="0046390E" w:rsidRDefault="008522F0" w:rsidP="48DC255B">
            <w:pPr>
              <w:jc w:val="center"/>
            </w:pPr>
            <w:r>
              <w:t xml:space="preserve">Eder Rodriguez, </w:t>
            </w:r>
            <w:r w:rsidR="00F43C09">
              <w:t>Gilbert Alvarez</w:t>
            </w:r>
          </w:p>
        </w:tc>
        <w:tc>
          <w:tcPr>
            <w:tcW w:w="3978" w:type="dxa"/>
          </w:tcPr>
          <w:p w14:paraId="0739C597" w14:textId="62E92B57" w:rsidR="0046390E" w:rsidRDefault="002A5478" w:rsidP="48DC255B">
            <w:pPr>
              <w:pStyle w:val="TableText"/>
            </w:pPr>
            <w:r>
              <w:t>Worked on</w:t>
            </w:r>
            <w:r w:rsidR="008522F0">
              <w:t xml:space="preserve"> </w:t>
            </w:r>
            <w:r w:rsidR="002748AD">
              <w:t>Collaboration</w:t>
            </w:r>
            <w:r w:rsidR="008522F0">
              <w:t xml:space="preserve"> Diagram </w:t>
            </w:r>
          </w:p>
        </w:tc>
      </w:tr>
      <w:tr w:rsidR="00835F23" w14:paraId="29E1FE16" w14:textId="77777777" w:rsidTr="48DC255B">
        <w:tc>
          <w:tcPr>
            <w:tcW w:w="1764" w:type="dxa"/>
          </w:tcPr>
          <w:p w14:paraId="0C08BFE2" w14:textId="49A18BE8" w:rsidR="00835F23" w:rsidRDefault="00835F23" w:rsidP="48DC255B">
            <w:pPr>
              <w:jc w:val="center"/>
            </w:pPr>
            <w:r>
              <w:t>3.1</w:t>
            </w:r>
          </w:p>
        </w:tc>
        <w:tc>
          <w:tcPr>
            <w:tcW w:w="1170" w:type="dxa"/>
          </w:tcPr>
          <w:p w14:paraId="46B604B0" w14:textId="46F9D252" w:rsidR="00835F23" w:rsidRDefault="00835F23" w:rsidP="48DC255B">
            <w:pPr>
              <w:jc w:val="center"/>
            </w:pPr>
            <w:r>
              <w:t>4/30/2020</w:t>
            </w:r>
          </w:p>
        </w:tc>
        <w:tc>
          <w:tcPr>
            <w:tcW w:w="1800" w:type="dxa"/>
          </w:tcPr>
          <w:p w14:paraId="4FDEA7A2" w14:textId="4E98D23B" w:rsidR="008901CE" w:rsidRDefault="008901CE" w:rsidP="00A62538">
            <w:pPr>
              <w:jc w:val="center"/>
            </w:pPr>
            <w:r>
              <w:t>Jose Gallardo</w:t>
            </w:r>
          </w:p>
        </w:tc>
        <w:tc>
          <w:tcPr>
            <w:tcW w:w="3978" w:type="dxa"/>
          </w:tcPr>
          <w:p w14:paraId="2BD1C792" w14:textId="2EE67721" w:rsidR="00835F23" w:rsidRDefault="002A5478" w:rsidP="48DC255B">
            <w:pPr>
              <w:pStyle w:val="TableText"/>
            </w:pPr>
            <w:r>
              <w:t>Worked on</w:t>
            </w:r>
            <w:r w:rsidR="00626F17">
              <w:t xml:space="preserve"> protocols for Managers</w:t>
            </w:r>
          </w:p>
        </w:tc>
      </w:tr>
      <w:tr w:rsidR="00835F23" w14:paraId="44CA50F3" w14:textId="77777777" w:rsidTr="48DC255B">
        <w:tc>
          <w:tcPr>
            <w:tcW w:w="1764" w:type="dxa"/>
          </w:tcPr>
          <w:p w14:paraId="1216CF6D" w14:textId="699F78BC" w:rsidR="00835F23" w:rsidRDefault="008522F0" w:rsidP="48DC255B">
            <w:pPr>
              <w:jc w:val="center"/>
            </w:pPr>
            <w:r>
              <w:t>3.2</w:t>
            </w:r>
          </w:p>
        </w:tc>
        <w:tc>
          <w:tcPr>
            <w:tcW w:w="1170" w:type="dxa"/>
          </w:tcPr>
          <w:p w14:paraId="1020309D" w14:textId="5E398817" w:rsidR="00835F23" w:rsidRDefault="006E1819" w:rsidP="48DC255B">
            <w:pPr>
              <w:jc w:val="center"/>
            </w:pPr>
            <w:r>
              <w:t>5/3/2020</w:t>
            </w:r>
          </w:p>
        </w:tc>
        <w:tc>
          <w:tcPr>
            <w:tcW w:w="1800" w:type="dxa"/>
          </w:tcPr>
          <w:p w14:paraId="3DF5AA5D" w14:textId="673E89A4" w:rsidR="00835F23" w:rsidRDefault="006E1819" w:rsidP="00A62538">
            <w:pPr>
              <w:jc w:val="center"/>
            </w:pPr>
            <w:r>
              <w:t>Itzel Rivas</w:t>
            </w:r>
          </w:p>
        </w:tc>
        <w:tc>
          <w:tcPr>
            <w:tcW w:w="3978" w:type="dxa"/>
          </w:tcPr>
          <w:p w14:paraId="14957586" w14:textId="54F2F770" w:rsidR="00835F23" w:rsidRDefault="002A5478" w:rsidP="48DC255B">
            <w:pPr>
              <w:pStyle w:val="TableText"/>
            </w:pPr>
            <w:r>
              <w:t>Worked on</w:t>
            </w:r>
            <w:r w:rsidR="008901CE">
              <w:t xml:space="preserve"> protocols for UI subsystem </w:t>
            </w:r>
          </w:p>
        </w:tc>
      </w:tr>
      <w:tr w:rsidR="002B649A" w14:paraId="38178981" w14:textId="77777777" w:rsidTr="48DC255B">
        <w:tc>
          <w:tcPr>
            <w:tcW w:w="1764" w:type="dxa"/>
          </w:tcPr>
          <w:p w14:paraId="68F018E4" w14:textId="3E39A3DE" w:rsidR="002B649A" w:rsidRDefault="00626F17" w:rsidP="48DC255B">
            <w:pPr>
              <w:jc w:val="center"/>
            </w:pPr>
            <w:r>
              <w:t>3.3</w:t>
            </w:r>
          </w:p>
        </w:tc>
        <w:tc>
          <w:tcPr>
            <w:tcW w:w="1170" w:type="dxa"/>
          </w:tcPr>
          <w:p w14:paraId="5DF7D6BE" w14:textId="332CD1E1" w:rsidR="002B649A" w:rsidRDefault="00626F17" w:rsidP="48DC255B">
            <w:pPr>
              <w:jc w:val="center"/>
            </w:pPr>
            <w:r>
              <w:t>5/4/2020</w:t>
            </w:r>
          </w:p>
        </w:tc>
        <w:tc>
          <w:tcPr>
            <w:tcW w:w="1800" w:type="dxa"/>
          </w:tcPr>
          <w:p w14:paraId="07F610CB" w14:textId="49251C76" w:rsidR="002B649A" w:rsidRDefault="00CE158C" w:rsidP="48DC255B">
            <w:pPr>
              <w:jc w:val="center"/>
            </w:pPr>
            <w:r>
              <w:t>Gilbert Alvarez</w:t>
            </w:r>
          </w:p>
        </w:tc>
        <w:tc>
          <w:tcPr>
            <w:tcW w:w="3978" w:type="dxa"/>
          </w:tcPr>
          <w:p w14:paraId="05EEE017" w14:textId="15AE044F" w:rsidR="002B649A" w:rsidRDefault="00CE158C" w:rsidP="48DC255B">
            <w:pPr>
              <w:pStyle w:val="TableText"/>
            </w:pPr>
            <w:r>
              <w:t xml:space="preserve">Reworked section 2.2 </w:t>
            </w:r>
          </w:p>
        </w:tc>
      </w:tr>
      <w:tr w:rsidR="002B649A" w14:paraId="6933C948" w14:textId="77777777" w:rsidTr="48DC255B">
        <w:tc>
          <w:tcPr>
            <w:tcW w:w="1764" w:type="dxa"/>
          </w:tcPr>
          <w:p w14:paraId="5550E964" w14:textId="441C3A4F" w:rsidR="002B649A" w:rsidRDefault="00A62538" w:rsidP="48DC255B">
            <w:pPr>
              <w:jc w:val="center"/>
            </w:pPr>
            <w:r>
              <w:t>3.4</w:t>
            </w:r>
          </w:p>
        </w:tc>
        <w:tc>
          <w:tcPr>
            <w:tcW w:w="1170" w:type="dxa"/>
          </w:tcPr>
          <w:p w14:paraId="1C169206" w14:textId="66498A13" w:rsidR="002B649A" w:rsidRDefault="00A62538" w:rsidP="48DC255B">
            <w:pPr>
              <w:jc w:val="center"/>
            </w:pPr>
            <w:r>
              <w:t>5/</w:t>
            </w:r>
            <w:r w:rsidR="002748AD">
              <w:t>4/2020</w:t>
            </w:r>
          </w:p>
        </w:tc>
        <w:tc>
          <w:tcPr>
            <w:tcW w:w="1800" w:type="dxa"/>
          </w:tcPr>
          <w:p w14:paraId="28ECAADA" w14:textId="79F4416B" w:rsidR="002B649A" w:rsidRDefault="002748AD" w:rsidP="48DC255B">
            <w:pPr>
              <w:jc w:val="center"/>
            </w:pPr>
            <w:r>
              <w:t>Eder Rodriguez</w:t>
            </w:r>
          </w:p>
        </w:tc>
        <w:tc>
          <w:tcPr>
            <w:tcW w:w="3978" w:type="dxa"/>
          </w:tcPr>
          <w:p w14:paraId="1A63294A" w14:textId="1DD296F4" w:rsidR="002B649A" w:rsidRDefault="002A5478" w:rsidP="48DC255B">
            <w:pPr>
              <w:pStyle w:val="TableText"/>
            </w:pPr>
            <w:r>
              <w:t>Worked on</w:t>
            </w:r>
            <w:r w:rsidR="002748AD">
              <w:t xml:space="preserve"> protocols for Processes</w:t>
            </w:r>
            <w:r>
              <w:t>, Database</w:t>
            </w:r>
          </w:p>
        </w:tc>
      </w:tr>
      <w:tr w:rsidR="002B649A" w14:paraId="13743D50" w14:textId="77777777" w:rsidTr="48DC255B">
        <w:tc>
          <w:tcPr>
            <w:tcW w:w="1764" w:type="dxa"/>
          </w:tcPr>
          <w:p w14:paraId="212DC31B" w14:textId="2D874D9D" w:rsidR="002B649A" w:rsidRDefault="00915AF2" w:rsidP="48DC255B">
            <w:pPr>
              <w:jc w:val="center"/>
            </w:pPr>
            <w:r>
              <w:t>3.5</w:t>
            </w:r>
          </w:p>
        </w:tc>
        <w:tc>
          <w:tcPr>
            <w:tcW w:w="1170" w:type="dxa"/>
          </w:tcPr>
          <w:p w14:paraId="73A29A2E" w14:textId="2C6B8218" w:rsidR="002B649A" w:rsidRDefault="00915AF2" w:rsidP="48DC255B">
            <w:pPr>
              <w:jc w:val="center"/>
            </w:pPr>
            <w:r>
              <w:t>5/</w:t>
            </w:r>
            <w:r w:rsidR="009612F2">
              <w:t>7</w:t>
            </w:r>
            <w:r>
              <w:t>/2020</w:t>
            </w:r>
          </w:p>
        </w:tc>
        <w:tc>
          <w:tcPr>
            <w:tcW w:w="1800" w:type="dxa"/>
          </w:tcPr>
          <w:p w14:paraId="4001B977" w14:textId="3C804FD7" w:rsidR="002B649A" w:rsidRDefault="00915AF2" w:rsidP="48DC255B">
            <w:pPr>
              <w:jc w:val="center"/>
            </w:pPr>
            <w:r>
              <w:t>Gilbert Alvarez</w:t>
            </w:r>
          </w:p>
        </w:tc>
        <w:tc>
          <w:tcPr>
            <w:tcW w:w="3978" w:type="dxa"/>
          </w:tcPr>
          <w:p w14:paraId="1D34F3A8" w14:textId="17EF67F3" w:rsidR="002B649A" w:rsidRDefault="00915AF2" w:rsidP="48DC255B">
            <w:pPr>
              <w:pStyle w:val="TableText"/>
            </w:pPr>
            <w:r>
              <w:t>Reworked protocols for Models</w:t>
            </w:r>
            <w:r w:rsidR="009612F2">
              <w:t xml:space="preserve"> and reviewed entire SDD</w:t>
            </w:r>
          </w:p>
        </w:tc>
      </w:tr>
    </w:tbl>
    <w:p w14:paraId="61CDCEAD" w14:textId="77777777" w:rsidR="00E54833" w:rsidRDefault="00E54833" w:rsidP="00907980"/>
    <w:p w14:paraId="4CFAFA00" w14:textId="77777777" w:rsidR="00504856" w:rsidRDefault="00E54833">
      <w:pPr>
        <w:pStyle w:val="TableofContents"/>
        <w:rPr>
          <w:noProof/>
        </w:rPr>
      </w:pPr>
      <w:r>
        <w:lastRenderedPageBreak/>
        <w:t>Table of Contents</w:t>
      </w:r>
      <w:r>
        <w:fldChar w:fldCharType="begin"/>
      </w:r>
      <w:r>
        <w:instrText xml:space="preserve"> TOC \o "1-3" \h \z </w:instrText>
      </w:r>
      <w:r>
        <w:fldChar w:fldCharType="separate"/>
      </w:r>
    </w:p>
    <w:p w14:paraId="5355BCFF" w14:textId="5219CD74" w:rsidR="00504856" w:rsidRDefault="00873C88">
      <w:pPr>
        <w:pStyle w:val="TOC1"/>
        <w:rPr>
          <w:rFonts w:asciiTheme="minorHAnsi" w:eastAsiaTheme="minorEastAsia" w:hAnsiTheme="minorHAnsi" w:cstheme="minorBidi"/>
          <w:b w:val="0"/>
          <w:caps w:val="0"/>
          <w:noProof/>
          <w:sz w:val="24"/>
          <w:szCs w:val="24"/>
        </w:rPr>
      </w:pPr>
      <w:hyperlink w:anchor="_Toc39913541" w:history="1">
        <w:r w:rsidR="00504856" w:rsidRPr="00BE597F">
          <w:rPr>
            <w:rStyle w:val="Hyperlink"/>
            <w:noProof/>
          </w:rPr>
          <w:t>Document Control</w:t>
        </w:r>
        <w:r w:rsidR="00504856">
          <w:rPr>
            <w:noProof/>
            <w:webHidden/>
          </w:rPr>
          <w:tab/>
        </w:r>
        <w:r w:rsidR="00504856">
          <w:rPr>
            <w:noProof/>
            <w:webHidden/>
          </w:rPr>
          <w:fldChar w:fldCharType="begin"/>
        </w:r>
        <w:r w:rsidR="00504856">
          <w:rPr>
            <w:noProof/>
            <w:webHidden/>
          </w:rPr>
          <w:instrText xml:space="preserve"> PAGEREF _Toc39913541 \h </w:instrText>
        </w:r>
        <w:r w:rsidR="00504856">
          <w:rPr>
            <w:noProof/>
            <w:webHidden/>
          </w:rPr>
        </w:r>
        <w:r w:rsidR="00504856">
          <w:rPr>
            <w:noProof/>
            <w:webHidden/>
          </w:rPr>
          <w:fldChar w:fldCharType="separate"/>
        </w:r>
        <w:r w:rsidR="00504856">
          <w:rPr>
            <w:noProof/>
            <w:webHidden/>
          </w:rPr>
          <w:t>ii</w:t>
        </w:r>
        <w:r w:rsidR="00504856">
          <w:rPr>
            <w:noProof/>
            <w:webHidden/>
          </w:rPr>
          <w:fldChar w:fldCharType="end"/>
        </w:r>
      </w:hyperlink>
    </w:p>
    <w:p w14:paraId="1B406B2A" w14:textId="5739C84F" w:rsidR="00504856" w:rsidRDefault="00873C88">
      <w:pPr>
        <w:pStyle w:val="TOC2"/>
        <w:rPr>
          <w:rFonts w:asciiTheme="minorHAnsi" w:eastAsiaTheme="minorEastAsia" w:hAnsiTheme="minorHAnsi" w:cstheme="minorBidi"/>
          <w:smallCaps w:val="0"/>
          <w:noProof/>
          <w:sz w:val="24"/>
          <w:szCs w:val="24"/>
        </w:rPr>
      </w:pPr>
      <w:hyperlink w:anchor="_Toc39913542" w:history="1">
        <w:r w:rsidR="00504856" w:rsidRPr="00BE597F">
          <w:rPr>
            <w:rStyle w:val="Hyperlink"/>
            <w:noProof/>
          </w:rPr>
          <w:t>Approval</w:t>
        </w:r>
        <w:r w:rsidR="00504856">
          <w:rPr>
            <w:noProof/>
            <w:webHidden/>
          </w:rPr>
          <w:tab/>
        </w:r>
        <w:r w:rsidR="00504856">
          <w:rPr>
            <w:noProof/>
            <w:webHidden/>
          </w:rPr>
          <w:fldChar w:fldCharType="begin"/>
        </w:r>
        <w:r w:rsidR="00504856">
          <w:rPr>
            <w:noProof/>
            <w:webHidden/>
          </w:rPr>
          <w:instrText xml:space="preserve"> PAGEREF _Toc39913542 \h </w:instrText>
        </w:r>
        <w:r w:rsidR="00504856">
          <w:rPr>
            <w:noProof/>
            <w:webHidden/>
          </w:rPr>
        </w:r>
        <w:r w:rsidR="00504856">
          <w:rPr>
            <w:noProof/>
            <w:webHidden/>
          </w:rPr>
          <w:fldChar w:fldCharType="separate"/>
        </w:r>
        <w:r w:rsidR="00504856">
          <w:rPr>
            <w:noProof/>
            <w:webHidden/>
          </w:rPr>
          <w:t>ii</w:t>
        </w:r>
        <w:r w:rsidR="00504856">
          <w:rPr>
            <w:noProof/>
            <w:webHidden/>
          </w:rPr>
          <w:fldChar w:fldCharType="end"/>
        </w:r>
      </w:hyperlink>
    </w:p>
    <w:p w14:paraId="115BECA6" w14:textId="4CDAF4C3" w:rsidR="00504856" w:rsidRDefault="00873C88">
      <w:pPr>
        <w:pStyle w:val="TOC2"/>
        <w:rPr>
          <w:rFonts w:asciiTheme="minorHAnsi" w:eastAsiaTheme="minorEastAsia" w:hAnsiTheme="minorHAnsi" w:cstheme="minorBidi"/>
          <w:smallCaps w:val="0"/>
          <w:noProof/>
          <w:sz w:val="24"/>
          <w:szCs w:val="24"/>
        </w:rPr>
      </w:pPr>
      <w:hyperlink w:anchor="_Toc39913543" w:history="1">
        <w:r w:rsidR="00504856" w:rsidRPr="00BE597F">
          <w:rPr>
            <w:rStyle w:val="Hyperlink"/>
            <w:noProof/>
          </w:rPr>
          <w:t>Document Change Control</w:t>
        </w:r>
        <w:r w:rsidR="00504856">
          <w:rPr>
            <w:noProof/>
            <w:webHidden/>
          </w:rPr>
          <w:tab/>
        </w:r>
        <w:r w:rsidR="00504856">
          <w:rPr>
            <w:noProof/>
            <w:webHidden/>
          </w:rPr>
          <w:fldChar w:fldCharType="begin"/>
        </w:r>
        <w:r w:rsidR="00504856">
          <w:rPr>
            <w:noProof/>
            <w:webHidden/>
          </w:rPr>
          <w:instrText xml:space="preserve"> PAGEREF _Toc39913543 \h </w:instrText>
        </w:r>
        <w:r w:rsidR="00504856">
          <w:rPr>
            <w:noProof/>
            <w:webHidden/>
          </w:rPr>
        </w:r>
        <w:r w:rsidR="00504856">
          <w:rPr>
            <w:noProof/>
            <w:webHidden/>
          </w:rPr>
          <w:fldChar w:fldCharType="separate"/>
        </w:r>
        <w:r w:rsidR="00504856">
          <w:rPr>
            <w:noProof/>
            <w:webHidden/>
          </w:rPr>
          <w:t>ii</w:t>
        </w:r>
        <w:r w:rsidR="00504856">
          <w:rPr>
            <w:noProof/>
            <w:webHidden/>
          </w:rPr>
          <w:fldChar w:fldCharType="end"/>
        </w:r>
      </w:hyperlink>
    </w:p>
    <w:p w14:paraId="0E924D3C" w14:textId="507DF660" w:rsidR="00504856" w:rsidRDefault="00873C88">
      <w:pPr>
        <w:pStyle w:val="TOC2"/>
        <w:rPr>
          <w:rFonts w:asciiTheme="minorHAnsi" w:eastAsiaTheme="minorEastAsia" w:hAnsiTheme="minorHAnsi" w:cstheme="minorBidi"/>
          <w:smallCaps w:val="0"/>
          <w:noProof/>
          <w:sz w:val="24"/>
          <w:szCs w:val="24"/>
        </w:rPr>
      </w:pPr>
      <w:hyperlink w:anchor="_Toc39913544" w:history="1">
        <w:r w:rsidR="00504856" w:rsidRPr="00BE597F">
          <w:rPr>
            <w:rStyle w:val="Hyperlink"/>
            <w:noProof/>
          </w:rPr>
          <w:t>Distribution List</w:t>
        </w:r>
        <w:r w:rsidR="00504856">
          <w:rPr>
            <w:noProof/>
            <w:webHidden/>
          </w:rPr>
          <w:tab/>
        </w:r>
        <w:r w:rsidR="00504856">
          <w:rPr>
            <w:noProof/>
            <w:webHidden/>
          </w:rPr>
          <w:fldChar w:fldCharType="begin"/>
        </w:r>
        <w:r w:rsidR="00504856">
          <w:rPr>
            <w:noProof/>
            <w:webHidden/>
          </w:rPr>
          <w:instrText xml:space="preserve"> PAGEREF _Toc39913544 \h </w:instrText>
        </w:r>
        <w:r w:rsidR="00504856">
          <w:rPr>
            <w:noProof/>
            <w:webHidden/>
          </w:rPr>
        </w:r>
        <w:r w:rsidR="00504856">
          <w:rPr>
            <w:noProof/>
            <w:webHidden/>
          </w:rPr>
          <w:fldChar w:fldCharType="separate"/>
        </w:r>
        <w:r w:rsidR="00504856">
          <w:rPr>
            <w:noProof/>
            <w:webHidden/>
          </w:rPr>
          <w:t>ii</w:t>
        </w:r>
        <w:r w:rsidR="00504856">
          <w:rPr>
            <w:noProof/>
            <w:webHidden/>
          </w:rPr>
          <w:fldChar w:fldCharType="end"/>
        </w:r>
      </w:hyperlink>
    </w:p>
    <w:p w14:paraId="1DA9C1BA" w14:textId="24D9C632" w:rsidR="00504856" w:rsidRDefault="00873C88">
      <w:pPr>
        <w:pStyle w:val="TOC2"/>
        <w:rPr>
          <w:rFonts w:asciiTheme="minorHAnsi" w:eastAsiaTheme="minorEastAsia" w:hAnsiTheme="minorHAnsi" w:cstheme="minorBidi"/>
          <w:smallCaps w:val="0"/>
          <w:noProof/>
          <w:sz w:val="24"/>
          <w:szCs w:val="24"/>
        </w:rPr>
      </w:pPr>
      <w:hyperlink w:anchor="_Toc39913545" w:history="1">
        <w:r w:rsidR="00504856" w:rsidRPr="00BE597F">
          <w:rPr>
            <w:rStyle w:val="Hyperlink"/>
            <w:noProof/>
          </w:rPr>
          <w:t>Change Summary</w:t>
        </w:r>
        <w:r w:rsidR="00504856">
          <w:rPr>
            <w:noProof/>
            <w:webHidden/>
          </w:rPr>
          <w:tab/>
        </w:r>
        <w:r w:rsidR="00504856">
          <w:rPr>
            <w:noProof/>
            <w:webHidden/>
          </w:rPr>
          <w:fldChar w:fldCharType="begin"/>
        </w:r>
        <w:r w:rsidR="00504856">
          <w:rPr>
            <w:noProof/>
            <w:webHidden/>
          </w:rPr>
          <w:instrText xml:space="preserve"> PAGEREF _Toc39913545 \h </w:instrText>
        </w:r>
        <w:r w:rsidR="00504856">
          <w:rPr>
            <w:noProof/>
            <w:webHidden/>
          </w:rPr>
        </w:r>
        <w:r w:rsidR="00504856">
          <w:rPr>
            <w:noProof/>
            <w:webHidden/>
          </w:rPr>
          <w:fldChar w:fldCharType="separate"/>
        </w:r>
        <w:r w:rsidR="00504856">
          <w:rPr>
            <w:noProof/>
            <w:webHidden/>
          </w:rPr>
          <w:t>ii</w:t>
        </w:r>
        <w:r w:rsidR="00504856">
          <w:rPr>
            <w:noProof/>
            <w:webHidden/>
          </w:rPr>
          <w:fldChar w:fldCharType="end"/>
        </w:r>
      </w:hyperlink>
    </w:p>
    <w:p w14:paraId="1479C8A0" w14:textId="56B13543" w:rsidR="00504856" w:rsidRDefault="00873C88">
      <w:pPr>
        <w:pStyle w:val="TOC1"/>
        <w:tabs>
          <w:tab w:val="left" w:pos="400"/>
        </w:tabs>
        <w:rPr>
          <w:rFonts w:asciiTheme="minorHAnsi" w:eastAsiaTheme="minorEastAsia" w:hAnsiTheme="minorHAnsi" w:cstheme="minorBidi"/>
          <w:b w:val="0"/>
          <w:caps w:val="0"/>
          <w:noProof/>
          <w:sz w:val="24"/>
          <w:szCs w:val="24"/>
        </w:rPr>
      </w:pPr>
      <w:hyperlink w:anchor="_Toc39913546" w:history="1">
        <w:r w:rsidR="00504856" w:rsidRPr="00BE597F">
          <w:rPr>
            <w:rStyle w:val="Hyperlink"/>
            <w:noProof/>
          </w:rPr>
          <w:t>1.</w:t>
        </w:r>
        <w:r w:rsidR="00504856">
          <w:rPr>
            <w:rFonts w:asciiTheme="minorHAnsi" w:eastAsiaTheme="minorEastAsia" w:hAnsiTheme="minorHAnsi" w:cstheme="minorBidi"/>
            <w:b w:val="0"/>
            <w:caps w:val="0"/>
            <w:noProof/>
            <w:sz w:val="24"/>
            <w:szCs w:val="24"/>
          </w:rPr>
          <w:tab/>
        </w:r>
        <w:r w:rsidR="00504856" w:rsidRPr="00BE597F">
          <w:rPr>
            <w:rStyle w:val="Hyperlink"/>
            <w:noProof/>
          </w:rPr>
          <w:t>Introduction</w:t>
        </w:r>
        <w:r w:rsidR="00504856">
          <w:rPr>
            <w:noProof/>
            <w:webHidden/>
          </w:rPr>
          <w:tab/>
        </w:r>
        <w:r w:rsidR="00504856">
          <w:rPr>
            <w:noProof/>
            <w:webHidden/>
          </w:rPr>
          <w:fldChar w:fldCharType="begin"/>
        </w:r>
        <w:r w:rsidR="00504856">
          <w:rPr>
            <w:noProof/>
            <w:webHidden/>
          </w:rPr>
          <w:instrText xml:space="preserve"> PAGEREF _Toc39913546 \h </w:instrText>
        </w:r>
        <w:r w:rsidR="00504856">
          <w:rPr>
            <w:noProof/>
            <w:webHidden/>
          </w:rPr>
        </w:r>
        <w:r w:rsidR="00504856">
          <w:rPr>
            <w:noProof/>
            <w:webHidden/>
          </w:rPr>
          <w:fldChar w:fldCharType="separate"/>
        </w:r>
        <w:r w:rsidR="00504856">
          <w:rPr>
            <w:noProof/>
            <w:webHidden/>
          </w:rPr>
          <w:t>1</w:t>
        </w:r>
        <w:r w:rsidR="00504856">
          <w:rPr>
            <w:noProof/>
            <w:webHidden/>
          </w:rPr>
          <w:fldChar w:fldCharType="end"/>
        </w:r>
      </w:hyperlink>
    </w:p>
    <w:p w14:paraId="1F12639D" w14:textId="20D68440"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47" w:history="1">
        <w:r w:rsidR="00504856" w:rsidRPr="00BE597F">
          <w:rPr>
            <w:rStyle w:val="Hyperlink"/>
            <w:noProof/>
          </w:rPr>
          <w:t>1.1.</w:t>
        </w:r>
        <w:r w:rsidR="00504856">
          <w:rPr>
            <w:rFonts w:asciiTheme="minorHAnsi" w:eastAsiaTheme="minorEastAsia" w:hAnsiTheme="minorHAnsi" w:cstheme="minorBidi"/>
            <w:smallCaps w:val="0"/>
            <w:noProof/>
            <w:sz w:val="24"/>
            <w:szCs w:val="24"/>
          </w:rPr>
          <w:tab/>
        </w:r>
        <w:r w:rsidR="00504856" w:rsidRPr="00BE597F">
          <w:rPr>
            <w:rStyle w:val="Hyperlink"/>
            <w:noProof/>
          </w:rPr>
          <w:t>Purpose and Intended Audience</w:t>
        </w:r>
        <w:r w:rsidR="00504856">
          <w:rPr>
            <w:noProof/>
            <w:webHidden/>
          </w:rPr>
          <w:tab/>
        </w:r>
        <w:r w:rsidR="00504856">
          <w:rPr>
            <w:noProof/>
            <w:webHidden/>
          </w:rPr>
          <w:fldChar w:fldCharType="begin"/>
        </w:r>
        <w:r w:rsidR="00504856">
          <w:rPr>
            <w:noProof/>
            <w:webHidden/>
          </w:rPr>
          <w:instrText xml:space="preserve"> PAGEREF _Toc39913547 \h </w:instrText>
        </w:r>
        <w:r w:rsidR="00504856">
          <w:rPr>
            <w:noProof/>
            <w:webHidden/>
          </w:rPr>
        </w:r>
        <w:r w:rsidR="00504856">
          <w:rPr>
            <w:noProof/>
            <w:webHidden/>
          </w:rPr>
          <w:fldChar w:fldCharType="separate"/>
        </w:r>
        <w:r w:rsidR="00504856">
          <w:rPr>
            <w:noProof/>
            <w:webHidden/>
          </w:rPr>
          <w:t>1</w:t>
        </w:r>
        <w:r w:rsidR="00504856">
          <w:rPr>
            <w:noProof/>
            <w:webHidden/>
          </w:rPr>
          <w:fldChar w:fldCharType="end"/>
        </w:r>
      </w:hyperlink>
    </w:p>
    <w:p w14:paraId="1F844E6F" w14:textId="7CCF872B"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48" w:history="1">
        <w:r w:rsidR="00504856" w:rsidRPr="00BE597F">
          <w:rPr>
            <w:rStyle w:val="Hyperlink"/>
            <w:noProof/>
          </w:rPr>
          <w:t>1.2.</w:t>
        </w:r>
        <w:r w:rsidR="00504856">
          <w:rPr>
            <w:rFonts w:asciiTheme="minorHAnsi" w:eastAsiaTheme="minorEastAsia" w:hAnsiTheme="minorHAnsi" w:cstheme="minorBidi"/>
            <w:smallCaps w:val="0"/>
            <w:noProof/>
            <w:sz w:val="24"/>
            <w:szCs w:val="24"/>
          </w:rPr>
          <w:tab/>
        </w:r>
        <w:r w:rsidR="00504856" w:rsidRPr="00BE597F">
          <w:rPr>
            <w:rStyle w:val="Hyperlink"/>
            <w:noProof/>
          </w:rPr>
          <w:t>Scope of Product</w:t>
        </w:r>
        <w:r w:rsidR="00504856">
          <w:rPr>
            <w:noProof/>
            <w:webHidden/>
          </w:rPr>
          <w:tab/>
        </w:r>
        <w:r w:rsidR="00504856">
          <w:rPr>
            <w:noProof/>
            <w:webHidden/>
          </w:rPr>
          <w:fldChar w:fldCharType="begin"/>
        </w:r>
        <w:r w:rsidR="00504856">
          <w:rPr>
            <w:noProof/>
            <w:webHidden/>
          </w:rPr>
          <w:instrText xml:space="preserve"> PAGEREF _Toc39913548 \h </w:instrText>
        </w:r>
        <w:r w:rsidR="00504856">
          <w:rPr>
            <w:noProof/>
            <w:webHidden/>
          </w:rPr>
        </w:r>
        <w:r w:rsidR="00504856">
          <w:rPr>
            <w:noProof/>
            <w:webHidden/>
          </w:rPr>
          <w:fldChar w:fldCharType="separate"/>
        </w:r>
        <w:r w:rsidR="00504856">
          <w:rPr>
            <w:noProof/>
            <w:webHidden/>
          </w:rPr>
          <w:t>1</w:t>
        </w:r>
        <w:r w:rsidR="00504856">
          <w:rPr>
            <w:noProof/>
            <w:webHidden/>
          </w:rPr>
          <w:fldChar w:fldCharType="end"/>
        </w:r>
      </w:hyperlink>
    </w:p>
    <w:p w14:paraId="31C1CE58" w14:textId="03E69390"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49" w:history="1">
        <w:r w:rsidR="00504856" w:rsidRPr="00BE597F">
          <w:rPr>
            <w:rStyle w:val="Hyperlink"/>
            <w:noProof/>
          </w:rPr>
          <w:t>1.3.</w:t>
        </w:r>
        <w:r w:rsidR="00504856">
          <w:rPr>
            <w:rFonts w:asciiTheme="minorHAnsi" w:eastAsiaTheme="minorEastAsia" w:hAnsiTheme="minorHAnsi" w:cstheme="minorBidi"/>
            <w:smallCaps w:val="0"/>
            <w:noProof/>
            <w:sz w:val="24"/>
            <w:szCs w:val="24"/>
          </w:rPr>
          <w:tab/>
        </w:r>
        <w:r w:rsidR="00504856" w:rsidRPr="00BE597F">
          <w:rPr>
            <w:rStyle w:val="Hyperlink"/>
            <w:noProof/>
          </w:rPr>
          <w:t>References</w:t>
        </w:r>
        <w:r w:rsidR="00504856">
          <w:rPr>
            <w:noProof/>
            <w:webHidden/>
          </w:rPr>
          <w:tab/>
        </w:r>
        <w:r w:rsidR="00504856">
          <w:rPr>
            <w:noProof/>
            <w:webHidden/>
          </w:rPr>
          <w:fldChar w:fldCharType="begin"/>
        </w:r>
        <w:r w:rsidR="00504856">
          <w:rPr>
            <w:noProof/>
            <w:webHidden/>
          </w:rPr>
          <w:instrText xml:space="preserve"> PAGEREF _Toc39913549 \h </w:instrText>
        </w:r>
        <w:r w:rsidR="00504856">
          <w:rPr>
            <w:noProof/>
            <w:webHidden/>
          </w:rPr>
        </w:r>
        <w:r w:rsidR="00504856">
          <w:rPr>
            <w:noProof/>
            <w:webHidden/>
          </w:rPr>
          <w:fldChar w:fldCharType="separate"/>
        </w:r>
        <w:r w:rsidR="00504856">
          <w:rPr>
            <w:noProof/>
            <w:webHidden/>
          </w:rPr>
          <w:t>1</w:t>
        </w:r>
        <w:r w:rsidR="00504856">
          <w:rPr>
            <w:noProof/>
            <w:webHidden/>
          </w:rPr>
          <w:fldChar w:fldCharType="end"/>
        </w:r>
      </w:hyperlink>
    </w:p>
    <w:p w14:paraId="7315CD86" w14:textId="5AD30F45"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50" w:history="1">
        <w:r w:rsidR="00504856" w:rsidRPr="00BE597F">
          <w:rPr>
            <w:rStyle w:val="Hyperlink"/>
            <w:noProof/>
          </w:rPr>
          <w:t>1.4.</w:t>
        </w:r>
        <w:r w:rsidR="00504856">
          <w:rPr>
            <w:rFonts w:asciiTheme="minorHAnsi" w:eastAsiaTheme="minorEastAsia" w:hAnsiTheme="minorHAnsi" w:cstheme="minorBidi"/>
            <w:smallCaps w:val="0"/>
            <w:noProof/>
            <w:sz w:val="24"/>
            <w:szCs w:val="24"/>
          </w:rPr>
          <w:tab/>
        </w:r>
        <w:r w:rsidR="00504856" w:rsidRPr="00BE597F">
          <w:rPr>
            <w:rStyle w:val="Hyperlink"/>
            <w:noProof/>
          </w:rPr>
          <w:t>Definitions, Acronyms, and Abbreviations</w:t>
        </w:r>
        <w:r w:rsidR="00504856">
          <w:rPr>
            <w:noProof/>
            <w:webHidden/>
          </w:rPr>
          <w:tab/>
        </w:r>
        <w:r w:rsidR="00504856">
          <w:rPr>
            <w:noProof/>
            <w:webHidden/>
          </w:rPr>
          <w:fldChar w:fldCharType="begin"/>
        </w:r>
        <w:r w:rsidR="00504856">
          <w:rPr>
            <w:noProof/>
            <w:webHidden/>
          </w:rPr>
          <w:instrText xml:space="preserve"> PAGEREF _Toc39913550 \h </w:instrText>
        </w:r>
        <w:r w:rsidR="00504856">
          <w:rPr>
            <w:noProof/>
            <w:webHidden/>
          </w:rPr>
        </w:r>
        <w:r w:rsidR="00504856">
          <w:rPr>
            <w:noProof/>
            <w:webHidden/>
          </w:rPr>
          <w:fldChar w:fldCharType="separate"/>
        </w:r>
        <w:r w:rsidR="00504856">
          <w:rPr>
            <w:noProof/>
            <w:webHidden/>
          </w:rPr>
          <w:t>1</w:t>
        </w:r>
        <w:r w:rsidR="00504856">
          <w:rPr>
            <w:noProof/>
            <w:webHidden/>
          </w:rPr>
          <w:fldChar w:fldCharType="end"/>
        </w:r>
      </w:hyperlink>
    </w:p>
    <w:p w14:paraId="267A796E" w14:textId="6E261B2A" w:rsidR="00504856" w:rsidRDefault="00873C88">
      <w:pPr>
        <w:pStyle w:val="TOC3"/>
        <w:tabs>
          <w:tab w:val="left" w:pos="1200"/>
        </w:tabs>
        <w:rPr>
          <w:rFonts w:asciiTheme="minorHAnsi" w:eastAsiaTheme="minorEastAsia" w:hAnsiTheme="minorHAnsi" w:cstheme="minorBidi"/>
          <w:i w:val="0"/>
          <w:noProof/>
          <w:sz w:val="24"/>
          <w:szCs w:val="24"/>
        </w:rPr>
      </w:pPr>
      <w:hyperlink w:anchor="_Toc39913551" w:history="1">
        <w:r w:rsidR="00504856" w:rsidRPr="00BE597F">
          <w:rPr>
            <w:rStyle w:val="Hyperlink"/>
            <w:noProof/>
          </w:rPr>
          <w:t>1.4.1.</w:t>
        </w:r>
        <w:r w:rsidR="00504856">
          <w:rPr>
            <w:rFonts w:asciiTheme="minorHAnsi" w:eastAsiaTheme="minorEastAsia" w:hAnsiTheme="minorHAnsi" w:cstheme="minorBidi"/>
            <w:i w:val="0"/>
            <w:noProof/>
            <w:sz w:val="24"/>
            <w:szCs w:val="24"/>
          </w:rPr>
          <w:tab/>
        </w:r>
        <w:r w:rsidR="00504856" w:rsidRPr="00BE597F">
          <w:rPr>
            <w:rStyle w:val="Hyperlink"/>
            <w:noProof/>
          </w:rPr>
          <w:t>Definitions</w:t>
        </w:r>
        <w:r w:rsidR="00504856">
          <w:rPr>
            <w:noProof/>
            <w:webHidden/>
          </w:rPr>
          <w:tab/>
        </w:r>
        <w:r w:rsidR="00504856">
          <w:rPr>
            <w:noProof/>
            <w:webHidden/>
          </w:rPr>
          <w:fldChar w:fldCharType="begin"/>
        </w:r>
        <w:r w:rsidR="00504856">
          <w:rPr>
            <w:noProof/>
            <w:webHidden/>
          </w:rPr>
          <w:instrText xml:space="preserve"> PAGEREF _Toc39913551 \h </w:instrText>
        </w:r>
        <w:r w:rsidR="00504856">
          <w:rPr>
            <w:noProof/>
            <w:webHidden/>
          </w:rPr>
        </w:r>
        <w:r w:rsidR="00504856">
          <w:rPr>
            <w:noProof/>
            <w:webHidden/>
          </w:rPr>
          <w:fldChar w:fldCharType="separate"/>
        </w:r>
        <w:r w:rsidR="00504856">
          <w:rPr>
            <w:noProof/>
            <w:webHidden/>
          </w:rPr>
          <w:t>1</w:t>
        </w:r>
        <w:r w:rsidR="00504856">
          <w:rPr>
            <w:noProof/>
            <w:webHidden/>
          </w:rPr>
          <w:fldChar w:fldCharType="end"/>
        </w:r>
      </w:hyperlink>
    </w:p>
    <w:p w14:paraId="43912C3B" w14:textId="3A87B96A" w:rsidR="00504856" w:rsidRDefault="00873C88">
      <w:pPr>
        <w:pStyle w:val="TOC3"/>
        <w:tabs>
          <w:tab w:val="left" w:pos="1200"/>
        </w:tabs>
        <w:rPr>
          <w:rFonts w:asciiTheme="minorHAnsi" w:eastAsiaTheme="minorEastAsia" w:hAnsiTheme="minorHAnsi" w:cstheme="minorBidi"/>
          <w:i w:val="0"/>
          <w:noProof/>
          <w:sz w:val="24"/>
          <w:szCs w:val="24"/>
        </w:rPr>
      </w:pPr>
      <w:hyperlink w:anchor="_Toc39913552" w:history="1">
        <w:r w:rsidR="00504856" w:rsidRPr="00BE597F">
          <w:rPr>
            <w:rStyle w:val="Hyperlink"/>
            <w:noProof/>
          </w:rPr>
          <w:t>1.4.2.</w:t>
        </w:r>
        <w:r w:rsidR="00504856">
          <w:rPr>
            <w:rFonts w:asciiTheme="minorHAnsi" w:eastAsiaTheme="minorEastAsia" w:hAnsiTheme="minorHAnsi" w:cstheme="minorBidi"/>
            <w:i w:val="0"/>
            <w:noProof/>
            <w:sz w:val="24"/>
            <w:szCs w:val="24"/>
          </w:rPr>
          <w:tab/>
        </w:r>
        <w:r w:rsidR="00504856" w:rsidRPr="00BE597F">
          <w:rPr>
            <w:rStyle w:val="Hyperlink"/>
            <w:noProof/>
          </w:rPr>
          <w:t>Acronyms</w:t>
        </w:r>
        <w:r w:rsidR="00504856">
          <w:rPr>
            <w:noProof/>
            <w:webHidden/>
          </w:rPr>
          <w:tab/>
        </w:r>
        <w:r w:rsidR="00504856">
          <w:rPr>
            <w:noProof/>
            <w:webHidden/>
          </w:rPr>
          <w:fldChar w:fldCharType="begin"/>
        </w:r>
        <w:r w:rsidR="00504856">
          <w:rPr>
            <w:noProof/>
            <w:webHidden/>
          </w:rPr>
          <w:instrText xml:space="preserve"> PAGEREF _Toc39913552 \h </w:instrText>
        </w:r>
        <w:r w:rsidR="00504856">
          <w:rPr>
            <w:noProof/>
            <w:webHidden/>
          </w:rPr>
        </w:r>
        <w:r w:rsidR="00504856">
          <w:rPr>
            <w:noProof/>
            <w:webHidden/>
          </w:rPr>
          <w:fldChar w:fldCharType="separate"/>
        </w:r>
        <w:r w:rsidR="00504856">
          <w:rPr>
            <w:noProof/>
            <w:webHidden/>
          </w:rPr>
          <w:t>2</w:t>
        </w:r>
        <w:r w:rsidR="00504856">
          <w:rPr>
            <w:noProof/>
            <w:webHidden/>
          </w:rPr>
          <w:fldChar w:fldCharType="end"/>
        </w:r>
      </w:hyperlink>
    </w:p>
    <w:p w14:paraId="335AA0E9" w14:textId="05B764ED" w:rsidR="00504856" w:rsidRDefault="00873C88">
      <w:pPr>
        <w:pStyle w:val="TOC3"/>
        <w:tabs>
          <w:tab w:val="left" w:pos="1200"/>
        </w:tabs>
        <w:rPr>
          <w:rFonts w:asciiTheme="minorHAnsi" w:eastAsiaTheme="minorEastAsia" w:hAnsiTheme="minorHAnsi" w:cstheme="minorBidi"/>
          <w:i w:val="0"/>
          <w:noProof/>
          <w:sz w:val="24"/>
          <w:szCs w:val="24"/>
        </w:rPr>
      </w:pPr>
      <w:hyperlink w:anchor="_Toc39913553" w:history="1">
        <w:r w:rsidR="00504856" w:rsidRPr="00BE597F">
          <w:rPr>
            <w:rStyle w:val="Hyperlink"/>
            <w:noProof/>
          </w:rPr>
          <w:t>1.4.3.</w:t>
        </w:r>
        <w:r w:rsidR="00504856">
          <w:rPr>
            <w:rFonts w:asciiTheme="minorHAnsi" w:eastAsiaTheme="minorEastAsia" w:hAnsiTheme="minorHAnsi" w:cstheme="minorBidi"/>
            <w:i w:val="0"/>
            <w:noProof/>
            <w:sz w:val="24"/>
            <w:szCs w:val="24"/>
          </w:rPr>
          <w:tab/>
        </w:r>
        <w:r w:rsidR="00504856" w:rsidRPr="00BE597F">
          <w:rPr>
            <w:rStyle w:val="Hyperlink"/>
            <w:noProof/>
          </w:rPr>
          <w:t>Abbreviations</w:t>
        </w:r>
        <w:r w:rsidR="00504856">
          <w:rPr>
            <w:noProof/>
            <w:webHidden/>
          </w:rPr>
          <w:tab/>
        </w:r>
        <w:r w:rsidR="00504856">
          <w:rPr>
            <w:noProof/>
            <w:webHidden/>
          </w:rPr>
          <w:fldChar w:fldCharType="begin"/>
        </w:r>
        <w:r w:rsidR="00504856">
          <w:rPr>
            <w:noProof/>
            <w:webHidden/>
          </w:rPr>
          <w:instrText xml:space="preserve"> PAGEREF _Toc39913553 \h </w:instrText>
        </w:r>
        <w:r w:rsidR="00504856">
          <w:rPr>
            <w:noProof/>
            <w:webHidden/>
          </w:rPr>
        </w:r>
        <w:r w:rsidR="00504856">
          <w:rPr>
            <w:noProof/>
            <w:webHidden/>
          </w:rPr>
          <w:fldChar w:fldCharType="separate"/>
        </w:r>
        <w:r w:rsidR="00504856">
          <w:rPr>
            <w:noProof/>
            <w:webHidden/>
          </w:rPr>
          <w:t>2</w:t>
        </w:r>
        <w:r w:rsidR="00504856">
          <w:rPr>
            <w:noProof/>
            <w:webHidden/>
          </w:rPr>
          <w:fldChar w:fldCharType="end"/>
        </w:r>
      </w:hyperlink>
    </w:p>
    <w:p w14:paraId="36DBDD71" w14:textId="2EC49F4C"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54" w:history="1">
        <w:r w:rsidR="00504856" w:rsidRPr="00BE597F">
          <w:rPr>
            <w:rStyle w:val="Hyperlink"/>
            <w:noProof/>
          </w:rPr>
          <w:t>1.5.</w:t>
        </w:r>
        <w:r w:rsidR="00504856">
          <w:rPr>
            <w:rFonts w:asciiTheme="minorHAnsi" w:eastAsiaTheme="minorEastAsia" w:hAnsiTheme="minorHAnsi" w:cstheme="minorBidi"/>
            <w:smallCaps w:val="0"/>
            <w:noProof/>
            <w:sz w:val="24"/>
            <w:szCs w:val="24"/>
          </w:rPr>
          <w:tab/>
        </w:r>
        <w:r w:rsidR="00504856" w:rsidRPr="00BE597F">
          <w:rPr>
            <w:rStyle w:val="Hyperlink"/>
            <w:noProof/>
          </w:rPr>
          <w:t>Overview</w:t>
        </w:r>
        <w:r w:rsidR="00504856">
          <w:rPr>
            <w:noProof/>
            <w:webHidden/>
          </w:rPr>
          <w:tab/>
        </w:r>
        <w:r w:rsidR="00504856">
          <w:rPr>
            <w:noProof/>
            <w:webHidden/>
          </w:rPr>
          <w:fldChar w:fldCharType="begin"/>
        </w:r>
        <w:r w:rsidR="00504856">
          <w:rPr>
            <w:noProof/>
            <w:webHidden/>
          </w:rPr>
          <w:instrText xml:space="preserve"> PAGEREF _Toc39913554 \h </w:instrText>
        </w:r>
        <w:r w:rsidR="00504856">
          <w:rPr>
            <w:noProof/>
            <w:webHidden/>
          </w:rPr>
        </w:r>
        <w:r w:rsidR="00504856">
          <w:rPr>
            <w:noProof/>
            <w:webHidden/>
          </w:rPr>
          <w:fldChar w:fldCharType="separate"/>
        </w:r>
        <w:r w:rsidR="00504856">
          <w:rPr>
            <w:noProof/>
            <w:webHidden/>
          </w:rPr>
          <w:t>2</w:t>
        </w:r>
        <w:r w:rsidR="00504856">
          <w:rPr>
            <w:noProof/>
            <w:webHidden/>
          </w:rPr>
          <w:fldChar w:fldCharType="end"/>
        </w:r>
      </w:hyperlink>
    </w:p>
    <w:p w14:paraId="2BCB06E0" w14:textId="654142D8" w:rsidR="00504856" w:rsidRDefault="00873C88">
      <w:pPr>
        <w:pStyle w:val="TOC1"/>
        <w:tabs>
          <w:tab w:val="left" w:pos="400"/>
        </w:tabs>
        <w:rPr>
          <w:rFonts w:asciiTheme="minorHAnsi" w:eastAsiaTheme="minorEastAsia" w:hAnsiTheme="minorHAnsi" w:cstheme="minorBidi"/>
          <w:b w:val="0"/>
          <w:caps w:val="0"/>
          <w:noProof/>
          <w:sz w:val="24"/>
          <w:szCs w:val="24"/>
        </w:rPr>
      </w:pPr>
      <w:hyperlink w:anchor="_Toc39913555" w:history="1">
        <w:r w:rsidR="00504856" w:rsidRPr="00BE597F">
          <w:rPr>
            <w:rStyle w:val="Hyperlink"/>
            <w:noProof/>
          </w:rPr>
          <w:t>2.</w:t>
        </w:r>
        <w:r w:rsidR="00504856">
          <w:rPr>
            <w:rFonts w:asciiTheme="minorHAnsi" w:eastAsiaTheme="minorEastAsia" w:hAnsiTheme="minorHAnsi" w:cstheme="minorBidi"/>
            <w:b w:val="0"/>
            <w:caps w:val="0"/>
            <w:noProof/>
            <w:sz w:val="24"/>
            <w:szCs w:val="24"/>
          </w:rPr>
          <w:tab/>
        </w:r>
        <w:r w:rsidR="00504856" w:rsidRPr="00BE597F">
          <w:rPr>
            <w:rStyle w:val="Hyperlink"/>
            <w:noProof/>
          </w:rPr>
          <w:t>Decomposition Description</w:t>
        </w:r>
        <w:r w:rsidR="00504856">
          <w:rPr>
            <w:noProof/>
            <w:webHidden/>
          </w:rPr>
          <w:tab/>
        </w:r>
        <w:r w:rsidR="00504856">
          <w:rPr>
            <w:noProof/>
            <w:webHidden/>
          </w:rPr>
          <w:fldChar w:fldCharType="begin"/>
        </w:r>
        <w:r w:rsidR="00504856">
          <w:rPr>
            <w:noProof/>
            <w:webHidden/>
          </w:rPr>
          <w:instrText xml:space="preserve"> PAGEREF _Toc39913555 \h </w:instrText>
        </w:r>
        <w:r w:rsidR="00504856">
          <w:rPr>
            <w:noProof/>
            <w:webHidden/>
          </w:rPr>
        </w:r>
        <w:r w:rsidR="00504856">
          <w:rPr>
            <w:noProof/>
            <w:webHidden/>
          </w:rPr>
          <w:fldChar w:fldCharType="separate"/>
        </w:r>
        <w:r w:rsidR="00504856">
          <w:rPr>
            <w:noProof/>
            <w:webHidden/>
          </w:rPr>
          <w:t>4</w:t>
        </w:r>
        <w:r w:rsidR="00504856">
          <w:rPr>
            <w:noProof/>
            <w:webHidden/>
          </w:rPr>
          <w:fldChar w:fldCharType="end"/>
        </w:r>
      </w:hyperlink>
    </w:p>
    <w:p w14:paraId="26D39C83" w14:textId="1B1D1340"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56" w:history="1">
        <w:r w:rsidR="00504856" w:rsidRPr="00BE597F">
          <w:rPr>
            <w:rStyle w:val="Hyperlink"/>
            <w:noProof/>
          </w:rPr>
          <w:t>2.1.</w:t>
        </w:r>
        <w:r w:rsidR="00504856">
          <w:rPr>
            <w:rFonts w:asciiTheme="minorHAnsi" w:eastAsiaTheme="minorEastAsia" w:hAnsiTheme="minorHAnsi" w:cstheme="minorBidi"/>
            <w:smallCaps w:val="0"/>
            <w:noProof/>
            <w:sz w:val="24"/>
            <w:szCs w:val="24"/>
          </w:rPr>
          <w:tab/>
        </w:r>
        <w:r w:rsidR="00504856" w:rsidRPr="00BE597F">
          <w:rPr>
            <w:rStyle w:val="Hyperlink"/>
            <w:noProof/>
          </w:rPr>
          <w:t>System Collaboration Diagram</w:t>
        </w:r>
        <w:r w:rsidR="00504856">
          <w:rPr>
            <w:noProof/>
            <w:webHidden/>
          </w:rPr>
          <w:tab/>
        </w:r>
        <w:r w:rsidR="00504856">
          <w:rPr>
            <w:noProof/>
            <w:webHidden/>
          </w:rPr>
          <w:fldChar w:fldCharType="begin"/>
        </w:r>
        <w:r w:rsidR="00504856">
          <w:rPr>
            <w:noProof/>
            <w:webHidden/>
          </w:rPr>
          <w:instrText xml:space="preserve"> PAGEREF _Toc39913556 \h </w:instrText>
        </w:r>
        <w:r w:rsidR="00504856">
          <w:rPr>
            <w:noProof/>
            <w:webHidden/>
          </w:rPr>
        </w:r>
        <w:r w:rsidR="00504856">
          <w:rPr>
            <w:noProof/>
            <w:webHidden/>
          </w:rPr>
          <w:fldChar w:fldCharType="separate"/>
        </w:r>
        <w:r w:rsidR="00504856">
          <w:rPr>
            <w:noProof/>
            <w:webHidden/>
          </w:rPr>
          <w:t>4</w:t>
        </w:r>
        <w:r w:rsidR="00504856">
          <w:rPr>
            <w:noProof/>
            <w:webHidden/>
          </w:rPr>
          <w:fldChar w:fldCharType="end"/>
        </w:r>
      </w:hyperlink>
    </w:p>
    <w:p w14:paraId="1F281EF7" w14:textId="77EF233F"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57" w:history="1">
        <w:r w:rsidR="00504856" w:rsidRPr="00BE597F">
          <w:rPr>
            <w:rStyle w:val="Hyperlink"/>
            <w:noProof/>
          </w:rPr>
          <w:t>2.2.</w:t>
        </w:r>
        <w:r w:rsidR="00504856">
          <w:rPr>
            <w:rFonts w:asciiTheme="minorHAnsi" w:eastAsiaTheme="minorEastAsia" w:hAnsiTheme="minorHAnsi" w:cstheme="minorBidi"/>
            <w:smallCaps w:val="0"/>
            <w:noProof/>
            <w:sz w:val="24"/>
            <w:szCs w:val="24"/>
          </w:rPr>
          <w:tab/>
        </w:r>
        <w:r w:rsidR="00504856" w:rsidRPr="00BE597F">
          <w:rPr>
            <w:rStyle w:val="Hyperlink"/>
            <w:noProof/>
          </w:rPr>
          <w:t>Subsystem and Component Descriptions</w:t>
        </w:r>
        <w:r w:rsidR="00504856">
          <w:rPr>
            <w:noProof/>
            <w:webHidden/>
          </w:rPr>
          <w:tab/>
        </w:r>
        <w:r w:rsidR="00504856">
          <w:rPr>
            <w:noProof/>
            <w:webHidden/>
          </w:rPr>
          <w:fldChar w:fldCharType="begin"/>
        </w:r>
        <w:r w:rsidR="00504856">
          <w:rPr>
            <w:noProof/>
            <w:webHidden/>
          </w:rPr>
          <w:instrText xml:space="preserve"> PAGEREF _Toc39913557 \h </w:instrText>
        </w:r>
        <w:r w:rsidR="00504856">
          <w:rPr>
            <w:noProof/>
            <w:webHidden/>
          </w:rPr>
        </w:r>
        <w:r w:rsidR="00504856">
          <w:rPr>
            <w:noProof/>
            <w:webHidden/>
          </w:rPr>
          <w:fldChar w:fldCharType="separate"/>
        </w:r>
        <w:r w:rsidR="00504856">
          <w:rPr>
            <w:noProof/>
            <w:webHidden/>
          </w:rPr>
          <w:t>4</w:t>
        </w:r>
        <w:r w:rsidR="00504856">
          <w:rPr>
            <w:noProof/>
            <w:webHidden/>
          </w:rPr>
          <w:fldChar w:fldCharType="end"/>
        </w:r>
      </w:hyperlink>
    </w:p>
    <w:p w14:paraId="6138A73F" w14:textId="6305867C" w:rsidR="00504856" w:rsidRDefault="00873C88">
      <w:pPr>
        <w:pStyle w:val="TOC3"/>
        <w:tabs>
          <w:tab w:val="left" w:pos="1200"/>
        </w:tabs>
        <w:rPr>
          <w:rFonts w:asciiTheme="minorHAnsi" w:eastAsiaTheme="minorEastAsia" w:hAnsiTheme="minorHAnsi" w:cstheme="minorBidi"/>
          <w:i w:val="0"/>
          <w:noProof/>
          <w:sz w:val="24"/>
          <w:szCs w:val="24"/>
        </w:rPr>
      </w:pPr>
      <w:hyperlink w:anchor="_Toc39913558" w:history="1">
        <w:r w:rsidR="00504856" w:rsidRPr="00BE597F">
          <w:rPr>
            <w:rStyle w:val="Hyperlink"/>
            <w:bCs/>
            <w:noProof/>
          </w:rPr>
          <w:t>2.2.1.</w:t>
        </w:r>
        <w:r w:rsidR="00504856">
          <w:rPr>
            <w:rFonts w:asciiTheme="minorHAnsi" w:eastAsiaTheme="minorEastAsia" w:hAnsiTheme="minorHAnsi" w:cstheme="minorBidi"/>
            <w:i w:val="0"/>
            <w:noProof/>
            <w:sz w:val="24"/>
            <w:szCs w:val="24"/>
          </w:rPr>
          <w:tab/>
        </w:r>
        <w:r w:rsidR="00504856" w:rsidRPr="00BE597F">
          <w:rPr>
            <w:rStyle w:val="Hyperlink"/>
            <w:noProof/>
          </w:rPr>
          <w:t>Models</w:t>
        </w:r>
        <w:r w:rsidR="00504856">
          <w:rPr>
            <w:noProof/>
            <w:webHidden/>
          </w:rPr>
          <w:tab/>
        </w:r>
        <w:r w:rsidR="00504856">
          <w:rPr>
            <w:noProof/>
            <w:webHidden/>
          </w:rPr>
          <w:fldChar w:fldCharType="begin"/>
        </w:r>
        <w:r w:rsidR="00504856">
          <w:rPr>
            <w:noProof/>
            <w:webHidden/>
          </w:rPr>
          <w:instrText xml:space="preserve"> PAGEREF _Toc39913558 \h </w:instrText>
        </w:r>
        <w:r w:rsidR="00504856">
          <w:rPr>
            <w:noProof/>
            <w:webHidden/>
          </w:rPr>
        </w:r>
        <w:r w:rsidR="00504856">
          <w:rPr>
            <w:noProof/>
            <w:webHidden/>
          </w:rPr>
          <w:fldChar w:fldCharType="separate"/>
        </w:r>
        <w:r w:rsidR="00504856">
          <w:rPr>
            <w:noProof/>
            <w:webHidden/>
          </w:rPr>
          <w:t>4</w:t>
        </w:r>
        <w:r w:rsidR="00504856">
          <w:rPr>
            <w:noProof/>
            <w:webHidden/>
          </w:rPr>
          <w:fldChar w:fldCharType="end"/>
        </w:r>
      </w:hyperlink>
    </w:p>
    <w:p w14:paraId="5574FA98" w14:textId="129DE4DE" w:rsidR="00504856" w:rsidRDefault="00873C88">
      <w:pPr>
        <w:pStyle w:val="TOC3"/>
        <w:tabs>
          <w:tab w:val="left" w:pos="1200"/>
        </w:tabs>
        <w:rPr>
          <w:rFonts w:asciiTheme="minorHAnsi" w:eastAsiaTheme="minorEastAsia" w:hAnsiTheme="minorHAnsi" w:cstheme="minorBidi"/>
          <w:i w:val="0"/>
          <w:noProof/>
          <w:sz w:val="24"/>
          <w:szCs w:val="24"/>
        </w:rPr>
      </w:pPr>
      <w:hyperlink w:anchor="_Toc39913559" w:history="1">
        <w:r w:rsidR="00504856" w:rsidRPr="00BE597F">
          <w:rPr>
            <w:rStyle w:val="Hyperlink"/>
            <w:noProof/>
          </w:rPr>
          <w:t>2.2.2.</w:t>
        </w:r>
        <w:r w:rsidR="00504856">
          <w:rPr>
            <w:rFonts w:asciiTheme="minorHAnsi" w:eastAsiaTheme="minorEastAsia" w:hAnsiTheme="minorHAnsi" w:cstheme="minorBidi"/>
            <w:i w:val="0"/>
            <w:noProof/>
            <w:sz w:val="24"/>
            <w:szCs w:val="24"/>
          </w:rPr>
          <w:tab/>
        </w:r>
        <w:r w:rsidR="00504856" w:rsidRPr="00BE597F">
          <w:rPr>
            <w:rStyle w:val="Hyperlink"/>
            <w:noProof/>
          </w:rPr>
          <w:t>Managers</w:t>
        </w:r>
        <w:r w:rsidR="00504856">
          <w:rPr>
            <w:noProof/>
            <w:webHidden/>
          </w:rPr>
          <w:tab/>
        </w:r>
        <w:r w:rsidR="00504856">
          <w:rPr>
            <w:noProof/>
            <w:webHidden/>
          </w:rPr>
          <w:fldChar w:fldCharType="begin"/>
        </w:r>
        <w:r w:rsidR="00504856">
          <w:rPr>
            <w:noProof/>
            <w:webHidden/>
          </w:rPr>
          <w:instrText xml:space="preserve"> PAGEREF _Toc39913559 \h </w:instrText>
        </w:r>
        <w:r w:rsidR="00504856">
          <w:rPr>
            <w:noProof/>
            <w:webHidden/>
          </w:rPr>
        </w:r>
        <w:r w:rsidR="00504856">
          <w:rPr>
            <w:noProof/>
            <w:webHidden/>
          </w:rPr>
          <w:fldChar w:fldCharType="separate"/>
        </w:r>
        <w:r w:rsidR="00504856">
          <w:rPr>
            <w:noProof/>
            <w:webHidden/>
          </w:rPr>
          <w:t>4</w:t>
        </w:r>
        <w:r w:rsidR="00504856">
          <w:rPr>
            <w:noProof/>
            <w:webHidden/>
          </w:rPr>
          <w:fldChar w:fldCharType="end"/>
        </w:r>
      </w:hyperlink>
    </w:p>
    <w:p w14:paraId="03BE89D7" w14:textId="043B320E" w:rsidR="00504856" w:rsidRDefault="00873C88">
      <w:pPr>
        <w:pStyle w:val="TOC3"/>
        <w:tabs>
          <w:tab w:val="left" w:pos="1200"/>
        </w:tabs>
        <w:rPr>
          <w:rFonts w:asciiTheme="minorHAnsi" w:eastAsiaTheme="minorEastAsia" w:hAnsiTheme="minorHAnsi" w:cstheme="minorBidi"/>
          <w:i w:val="0"/>
          <w:noProof/>
          <w:sz w:val="24"/>
          <w:szCs w:val="24"/>
        </w:rPr>
      </w:pPr>
      <w:hyperlink w:anchor="_Toc39913560" w:history="1">
        <w:r w:rsidR="00504856" w:rsidRPr="00BE597F">
          <w:rPr>
            <w:rStyle w:val="Hyperlink"/>
            <w:noProof/>
          </w:rPr>
          <w:t>2.2.3.</w:t>
        </w:r>
        <w:r w:rsidR="00504856">
          <w:rPr>
            <w:rFonts w:asciiTheme="minorHAnsi" w:eastAsiaTheme="minorEastAsia" w:hAnsiTheme="minorHAnsi" w:cstheme="minorBidi"/>
            <w:i w:val="0"/>
            <w:noProof/>
            <w:sz w:val="24"/>
            <w:szCs w:val="24"/>
          </w:rPr>
          <w:tab/>
        </w:r>
        <w:r w:rsidR="00504856" w:rsidRPr="00BE597F">
          <w:rPr>
            <w:rStyle w:val="Hyperlink"/>
            <w:noProof/>
          </w:rPr>
          <w:t>Processes</w:t>
        </w:r>
        <w:r w:rsidR="00504856">
          <w:rPr>
            <w:noProof/>
            <w:webHidden/>
          </w:rPr>
          <w:tab/>
        </w:r>
        <w:r w:rsidR="00504856">
          <w:rPr>
            <w:noProof/>
            <w:webHidden/>
          </w:rPr>
          <w:fldChar w:fldCharType="begin"/>
        </w:r>
        <w:r w:rsidR="00504856">
          <w:rPr>
            <w:noProof/>
            <w:webHidden/>
          </w:rPr>
          <w:instrText xml:space="preserve"> PAGEREF _Toc39913560 \h </w:instrText>
        </w:r>
        <w:r w:rsidR="00504856">
          <w:rPr>
            <w:noProof/>
            <w:webHidden/>
          </w:rPr>
        </w:r>
        <w:r w:rsidR="00504856">
          <w:rPr>
            <w:noProof/>
            <w:webHidden/>
          </w:rPr>
          <w:fldChar w:fldCharType="separate"/>
        </w:r>
        <w:r w:rsidR="00504856">
          <w:rPr>
            <w:noProof/>
            <w:webHidden/>
          </w:rPr>
          <w:t>5</w:t>
        </w:r>
        <w:r w:rsidR="00504856">
          <w:rPr>
            <w:noProof/>
            <w:webHidden/>
          </w:rPr>
          <w:fldChar w:fldCharType="end"/>
        </w:r>
      </w:hyperlink>
    </w:p>
    <w:p w14:paraId="3FBAB0CE" w14:textId="1B5993E8" w:rsidR="00504856" w:rsidRDefault="00873C88">
      <w:pPr>
        <w:pStyle w:val="TOC3"/>
        <w:tabs>
          <w:tab w:val="left" w:pos="1200"/>
        </w:tabs>
        <w:rPr>
          <w:rFonts w:asciiTheme="minorHAnsi" w:eastAsiaTheme="minorEastAsia" w:hAnsiTheme="minorHAnsi" w:cstheme="minorBidi"/>
          <w:i w:val="0"/>
          <w:noProof/>
          <w:sz w:val="24"/>
          <w:szCs w:val="24"/>
        </w:rPr>
      </w:pPr>
      <w:hyperlink w:anchor="_Toc39913561" w:history="1">
        <w:r w:rsidR="00504856" w:rsidRPr="00BE597F">
          <w:rPr>
            <w:rStyle w:val="Hyperlink"/>
            <w:noProof/>
          </w:rPr>
          <w:t>2.2.4.</w:t>
        </w:r>
        <w:r w:rsidR="00504856">
          <w:rPr>
            <w:rFonts w:asciiTheme="minorHAnsi" w:eastAsiaTheme="minorEastAsia" w:hAnsiTheme="minorHAnsi" w:cstheme="minorBidi"/>
            <w:i w:val="0"/>
            <w:noProof/>
            <w:sz w:val="24"/>
            <w:szCs w:val="24"/>
          </w:rPr>
          <w:tab/>
        </w:r>
        <w:r w:rsidR="00504856" w:rsidRPr="00BE597F">
          <w:rPr>
            <w:rStyle w:val="Hyperlink"/>
            <w:noProof/>
          </w:rPr>
          <w:t>Tools</w:t>
        </w:r>
        <w:r w:rsidR="00504856">
          <w:rPr>
            <w:noProof/>
            <w:webHidden/>
          </w:rPr>
          <w:tab/>
        </w:r>
        <w:r w:rsidR="00504856">
          <w:rPr>
            <w:noProof/>
            <w:webHidden/>
          </w:rPr>
          <w:fldChar w:fldCharType="begin"/>
        </w:r>
        <w:r w:rsidR="00504856">
          <w:rPr>
            <w:noProof/>
            <w:webHidden/>
          </w:rPr>
          <w:instrText xml:space="preserve"> PAGEREF _Toc39913561 \h </w:instrText>
        </w:r>
        <w:r w:rsidR="00504856">
          <w:rPr>
            <w:noProof/>
            <w:webHidden/>
          </w:rPr>
        </w:r>
        <w:r w:rsidR="00504856">
          <w:rPr>
            <w:noProof/>
            <w:webHidden/>
          </w:rPr>
          <w:fldChar w:fldCharType="separate"/>
        </w:r>
        <w:r w:rsidR="00504856">
          <w:rPr>
            <w:noProof/>
            <w:webHidden/>
          </w:rPr>
          <w:t>5</w:t>
        </w:r>
        <w:r w:rsidR="00504856">
          <w:rPr>
            <w:noProof/>
            <w:webHidden/>
          </w:rPr>
          <w:fldChar w:fldCharType="end"/>
        </w:r>
      </w:hyperlink>
    </w:p>
    <w:p w14:paraId="781DB569" w14:textId="376F3199" w:rsidR="00504856" w:rsidRDefault="00873C88">
      <w:pPr>
        <w:pStyle w:val="TOC3"/>
        <w:tabs>
          <w:tab w:val="left" w:pos="1200"/>
        </w:tabs>
        <w:rPr>
          <w:rFonts w:asciiTheme="minorHAnsi" w:eastAsiaTheme="minorEastAsia" w:hAnsiTheme="minorHAnsi" w:cstheme="minorBidi"/>
          <w:i w:val="0"/>
          <w:noProof/>
          <w:sz w:val="24"/>
          <w:szCs w:val="24"/>
        </w:rPr>
      </w:pPr>
      <w:hyperlink w:anchor="_Toc39913562" w:history="1">
        <w:r w:rsidR="00504856" w:rsidRPr="00BE597F">
          <w:rPr>
            <w:rStyle w:val="Hyperlink"/>
            <w:noProof/>
          </w:rPr>
          <w:t>2.2.5.</w:t>
        </w:r>
        <w:r w:rsidR="00504856">
          <w:rPr>
            <w:rFonts w:asciiTheme="minorHAnsi" w:eastAsiaTheme="minorEastAsia" w:hAnsiTheme="minorHAnsi" w:cstheme="minorBidi"/>
            <w:i w:val="0"/>
            <w:noProof/>
            <w:sz w:val="24"/>
            <w:szCs w:val="24"/>
          </w:rPr>
          <w:tab/>
        </w:r>
        <w:r w:rsidR="00504856" w:rsidRPr="00BE597F">
          <w:rPr>
            <w:rStyle w:val="Hyperlink"/>
            <w:noProof/>
          </w:rPr>
          <w:t>UI</w:t>
        </w:r>
        <w:r w:rsidR="00504856">
          <w:rPr>
            <w:noProof/>
            <w:webHidden/>
          </w:rPr>
          <w:tab/>
        </w:r>
        <w:r w:rsidR="00504856">
          <w:rPr>
            <w:noProof/>
            <w:webHidden/>
          </w:rPr>
          <w:fldChar w:fldCharType="begin"/>
        </w:r>
        <w:r w:rsidR="00504856">
          <w:rPr>
            <w:noProof/>
            <w:webHidden/>
          </w:rPr>
          <w:instrText xml:space="preserve"> PAGEREF _Toc39913562 \h </w:instrText>
        </w:r>
        <w:r w:rsidR="00504856">
          <w:rPr>
            <w:noProof/>
            <w:webHidden/>
          </w:rPr>
        </w:r>
        <w:r w:rsidR="00504856">
          <w:rPr>
            <w:noProof/>
            <w:webHidden/>
          </w:rPr>
          <w:fldChar w:fldCharType="separate"/>
        </w:r>
        <w:r w:rsidR="00504856">
          <w:rPr>
            <w:noProof/>
            <w:webHidden/>
          </w:rPr>
          <w:t>5</w:t>
        </w:r>
        <w:r w:rsidR="00504856">
          <w:rPr>
            <w:noProof/>
            <w:webHidden/>
          </w:rPr>
          <w:fldChar w:fldCharType="end"/>
        </w:r>
      </w:hyperlink>
    </w:p>
    <w:p w14:paraId="26C57089" w14:textId="4B52475F" w:rsidR="00504856" w:rsidRDefault="00873C88">
      <w:pPr>
        <w:pStyle w:val="TOC3"/>
        <w:tabs>
          <w:tab w:val="left" w:pos="1200"/>
        </w:tabs>
        <w:rPr>
          <w:rFonts w:asciiTheme="minorHAnsi" w:eastAsiaTheme="minorEastAsia" w:hAnsiTheme="minorHAnsi" w:cstheme="minorBidi"/>
          <w:i w:val="0"/>
          <w:noProof/>
          <w:sz w:val="24"/>
          <w:szCs w:val="24"/>
        </w:rPr>
      </w:pPr>
      <w:hyperlink w:anchor="_Toc39913563" w:history="1">
        <w:r w:rsidR="00504856" w:rsidRPr="00BE597F">
          <w:rPr>
            <w:rStyle w:val="Hyperlink"/>
            <w:noProof/>
          </w:rPr>
          <w:t>2.2.6.</w:t>
        </w:r>
        <w:r w:rsidR="00504856">
          <w:rPr>
            <w:rFonts w:asciiTheme="minorHAnsi" w:eastAsiaTheme="minorEastAsia" w:hAnsiTheme="minorHAnsi" w:cstheme="minorBidi"/>
            <w:i w:val="0"/>
            <w:noProof/>
            <w:sz w:val="24"/>
            <w:szCs w:val="24"/>
          </w:rPr>
          <w:tab/>
        </w:r>
        <w:r w:rsidR="00504856" w:rsidRPr="00BE597F">
          <w:rPr>
            <w:rStyle w:val="Hyperlink"/>
            <w:noProof/>
          </w:rPr>
          <w:t>Database</w:t>
        </w:r>
        <w:r w:rsidR="00504856">
          <w:rPr>
            <w:noProof/>
            <w:webHidden/>
          </w:rPr>
          <w:tab/>
        </w:r>
        <w:r w:rsidR="00504856">
          <w:rPr>
            <w:noProof/>
            <w:webHidden/>
          </w:rPr>
          <w:fldChar w:fldCharType="begin"/>
        </w:r>
        <w:r w:rsidR="00504856">
          <w:rPr>
            <w:noProof/>
            <w:webHidden/>
          </w:rPr>
          <w:instrText xml:space="preserve"> PAGEREF _Toc39913563 \h </w:instrText>
        </w:r>
        <w:r w:rsidR="00504856">
          <w:rPr>
            <w:noProof/>
            <w:webHidden/>
          </w:rPr>
        </w:r>
        <w:r w:rsidR="00504856">
          <w:rPr>
            <w:noProof/>
            <w:webHidden/>
          </w:rPr>
          <w:fldChar w:fldCharType="separate"/>
        </w:r>
        <w:r w:rsidR="00504856">
          <w:rPr>
            <w:noProof/>
            <w:webHidden/>
          </w:rPr>
          <w:t>6</w:t>
        </w:r>
        <w:r w:rsidR="00504856">
          <w:rPr>
            <w:noProof/>
            <w:webHidden/>
          </w:rPr>
          <w:fldChar w:fldCharType="end"/>
        </w:r>
      </w:hyperlink>
    </w:p>
    <w:p w14:paraId="7F7B071D" w14:textId="3564B348"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64" w:history="1">
        <w:r w:rsidR="00504856" w:rsidRPr="00BE597F">
          <w:rPr>
            <w:rStyle w:val="Hyperlink"/>
            <w:noProof/>
          </w:rPr>
          <w:t>2.3.</w:t>
        </w:r>
        <w:r w:rsidR="00504856">
          <w:rPr>
            <w:rFonts w:asciiTheme="minorHAnsi" w:eastAsiaTheme="minorEastAsia" w:hAnsiTheme="minorHAnsi" w:cstheme="minorBidi"/>
            <w:smallCaps w:val="0"/>
            <w:noProof/>
            <w:sz w:val="24"/>
            <w:szCs w:val="24"/>
          </w:rPr>
          <w:tab/>
        </w:r>
        <w:r w:rsidR="00504856" w:rsidRPr="00BE597F">
          <w:rPr>
            <w:rStyle w:val="Hyperlink"/>
            <w:noProof/>
          </w:rPr>
          <w:t>Dependencies</w:t>
        </w:r>
        <w:r w:rsidR="00504856">
          <w:rPr>
            <w:noProof/>
            <w:webHidden/>
          </w:rPr>
          <w:tab/>
        </w:r>
        <w:r w:rsidR="00504856">
          <w:rPr>
            <w:noProof/>
            <w:webHidden/>
          </w:rPr>
          <w:fldChar w:fldCharType="begin"/>
        </w:r>
        <w:r w:rsidR="00504856">
          <w:rPr>
            <w:noProof/>
            <w:webHidden/>
          </w:rPr>
          <w:instrText xml:space="preserve"> PAGEREF _Toc39913564 \h </w:instrText>
        </w:r>
        <w:r w:rsidR="00504856">
          <w:rPr>
            <w:noProof/>
            <w:webHidden/>
          </w:rPr>
        </w:r>
        <w:r w:rsidR="00504856">
          <w:rPr>
            <w:noProof/>
            <w:webHidden/>
          </w:rPr>
          <w:fldChar w:fldCharType="separate"/>
        </w:r>
        <w:r w:rsidR="00504856">
          <w:rPr>
            <w:noProof/>
            <w:webHidden/>
          </w:rPr>
          <w:t>6</w:t>
        </w:r>
        <w:r w:rsidR="00504856">
          <w:rPr>
            <w:noProof/>
            <w:webHidden/>
          </w:rPr>
          <w:fldChar w:fldCharType="end"/>
        </w:r>
      </w:hyperlink>
    </w:p>
    <w:p w14:paraId="2DCCF173" w14:textId="116B400A" w:rsidR="00504856" w:rsidRDefault="00873C88">
      <w:pPr>
        <w:pStyle w:val="TOC1"/>
        <w:tabs>
          <w:tab w:val="left" w:pos="400"/>
        </w:tabs>
        <w:rPr>
          <w:rFonts w:asciiTheme="minorHAnsi" w:eastAsiaTheme="minorEastAsia" w:hAnsiTheme="minorHAnsi" w:cstheme="minorBidi"/>
          <w:b w:val="0"/>
          <w:caps w:val="0"/>
          <w:noProof/>
          <w:sz w:val="24"/>
          <w:szCs w:val="24"/>
        </w:rPr>
      </w:pPr>
      <w:hyperlink w:anchor="_Toc39913565" w:history="1">
        <w:r w:rsidR="00504856" w:rsidRPr="00BE597F">
          <w:rPr>
            <w:rStyle w:val="Hyperlink"/>
            <w:noProof/>
          </w:rPr>
          <w:t>3.</w:t>
        </w:r>
        <w:r w:rsidR="00504856">
          <w:rPr>
            <w:rFonts w:asciiTheme="minorHAnsi" w:eastAsiaTheme="minorEastAsia" w:hAnsiTheme="minorHAnsi" w:cstheme="minorBidi"/>
            <w:b w:val="0"/>
            <w:caps w:val="0"/>
            <w:noProof/>
            <w:sz w:val="24"/>
            <w:szCs w:val="24"/>
          </w:rPr>
          <w:tab/>
        </w:r>
        <w:r w:rsidR="00504856" w:rsidRPr="00BE597F">
          <w:rPr>
            <w:rStyle w:val="Hyperlink"/>
            <w:noProof/>
          </w:rPr>
          <w:t>Detailed Description of Component</w:t>
        </w:r>
        <w:r w:rsidR="00504856">
          <w:rPr>
            <w:noProof/>
            <w:webHidden/>
          </w:rPr>
          <w:tab/>
        </w:r>
        <w:r w:rsidR="00504856">
          <w:rPr>
            <w:noProof/>
            <w:webHidden/>
          </w:rPr>
          <w:fldChar w:fldCharType="begin"/>
        </w:r>
        <w:r w:rsidR="00504856">
          <w:rPr>
            <w:noProof/>
            <w:webHidden/>
          </w:rPr>
          <w:instrText xml:space="preserve"> PAGEREF _Toc39913565 \h </w:instrText>
        </w:r>
        <w:r w:rsidR="00504856">
          <w:rPr>
            <w:noProof/>
            <w:webHidden/>
          </w:rPr>
        </w:r>
        <w:r w:rsidR="00504856">
          <w:rPr>
            <w:noProof/>
            <w:webHidden/>
          </w:rPr>
          <w:fldChar w:fldCharType="separate"/>
        </w:r>
        <w:r w:rsidR="00504856">
          <w:rPr>
            <w:noProof/>
            <w:webHidden/>
          </w:rPr>
          <w:t>7</w:t>
        </w:r>
        <w:r w:rsidR="00504856">
          <w:rPr>
            <w:noProof/>
            <w:webHidden/>
          </w:rPr>
          <w:fldChar w:fldCharType="end"/>
        </w:r>
      </w:hyperlink>
    </w:p>
    <w:p w14:paraId="2A57A3D1" w14:textId="1CBFB1B2"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66" w:history="1">
        <w:r w:rsidR="00504856" w:rsidRPr="00BE597F">
          <w:rPr>
            <w:rStyle w:val="Hyperlink"/>
            <w:noProof/>
          </w:rPr>
          <w:t>3.1.</w:t>
        </w:r>
        <w:r w:rsidR="00504856">
          <w:rPr>
            <w:rFonts w:asciiTheme="minorHAnsi" w:eastAsiaTheme="minorEastAsia" w:hAnsiTheme="minorHAnsi" w:cstheme="minorBidi"/>
            <w:smallCaps w:val="0"/>
            <w:noProof/>
            <w:sz w:val="24"/>
            <w:szCs w:val="24"/>
          </w:rPr>
          <w:tab/>
        </w:r>
        <w:r w:rsidR="00504856" w:rsidRPr="00BE597F">
          <w:rPr>
            <w:rStyle w:val="Hyperlink"/>
            <w:noProof/>
          </w:rPr>
          <w:t>Models</w:t>
        </w:r>
        <w:r w:rsidR="00504856">
          <w:rPr>
            <w:noProof/>
            <w:webHidden/>
          </w:rPr>
          <w:tab/>
        </w:r>
        <w:r w:rsidR="00504856">
          <w:rPr>
            <w:noProof/>
            <w:webHidden/>
          </w:rPr>
          <w:fldChar w:fldCharType="begin"/>
        </w:r>
        <w:r w:rsidR="00504856">
          <w:rPr>
            <w:noProof/>
            <w:webHidden/>
          </w:rPr>
          <w:instrText xml:space="preserve"> PAGEREF _Toc39913566 \h </w:instrText>
        </w:r>
        <w:r w:rsidR="00504856">
          <w:rPr>
            <w:noProof/>
            <w:webHidden/>
          </w:rPr>
        </w:r>
        <w:r w:rsidR="00504856">
          <w:rPr>
            <w:noProof/>
            <w:webHidden/>
          </w:rPr>
          <w:fldChar w:fldCharType="separate"/>
        </w:r>
        <w:r w:rsidR="00504856">
          <w:rPr>
            <w:noProof/>
            <w:webHidden/>
          </w:rPr>
          <w:t>7</w:t>
        </w:r>
        <w:r w:rsidR="00504856">
          <w:rPr>
            <w:noProof/>
            <w:webHidden/>
          </w:rPr>
          <w:fldChar w:fldCharType="end"/>
        </w:r>
      </w:hyperlink>
    </w:p>
    <w:p w14:paraId="7F3456FF" w14:textId="35B4D9E4" w:rsidR="00504856" w:rsidRDefault="00873C88">
      <w:pPr>
        <w:pStyle w:val="TOC3"/>
        <w:tabs>
          <w:tab w:val="left" w:pos="1200"/>
        </w:tabs>
        <w:rPr>
          <w:rFonts w:asciiTheme="minorHAnsi" w:eastAsiaTheme="minorEastAsia" w:hAnsiTheme="minorHAnsi" w:cstheme="minorBidi"/>
          <w:i w:val="0"/>
          <w:noProof/>
          <w:sz w:val="24"/>
          <w:szCs w:val="24"/>
        </w:rPr>
      </w:pPr>
      <w:hyperlink w:anchor="_Toc39913567" w:history="1">
        <w:r w:rsidR="00504856" w:rsidRPr="00BE597F">
          <w:rPr>
            <w:rStyle w:val="Hyperlink"/>
            <w:noProof/>
          </w:rPr>
          <w:t>3.1.1.</w:t>
        </w:r>
        <w:r w:rsidR="00504856">
          <w:rPr>
            <w:rFonts w:asciiTheme="minorHAnsi" w:eastAsiaTheme="minorEastAsia" w:hAnsiTheme="minorHAnsi" w:cstheme="minorBidi"/>
            <w:i w:val="0"/>
            <w:noProof/>
            <w:sz w:val="24"/>
            <w:szCs w:val="24"/>
          </w:rPr>
          <w:tab/>
        </w:r>
        <w:r w:rsidR="00504856" w:rsidRPr="00BE597F">
          <w:rPr>
            <w:rStyle w:val="Hyperlink"/>
            <w:noProof/>
          </w:rPr>
          <w:t>Node</w:t>
        </w:r>
        <w:r w:rsidR="00504856">
          <w:rPr>
            <w:noProof/>
            <w:webHidden/>
          </w:rPr>
          <w:tab/>
        </w:r>
        <w:r w:rsidR="00504856">
          <w:rPr>
            <w:noProof/>
            <w:webHidden/>
          </w:rPr>
          <w:fldChar w:fldCharType="begin"/>
        </w:r>
        <w:r w:rsidR="00504856">
          <w:rPr>
            <w:noProof/>
            <w:webHidden/>
          </w:rPr>
          <w:instrText xml:space="preserve"> PAGEREF _Toc39913567 \h </w:instrText>
        </w:r>
        <w:r w:rsidR="00504856">
          <w:rPr>
            <w:noProof/>
            <w:webHidden/>
          </w:rPr>
        </w:r>
        <w:r w:rsidR="00504856">
          <w:rPr>
            <w:noProof/>
            <w:webHidden/>
          </w:rPr>
          <w:fldChar w:fldCharType="separate"/>
        </w:r>
        <w:r w:rsidR="00504856">
          <w:rPr>
            <w:noProof/>
            <w:webHidden/>
          </w:rPr>
          <w:t>7</w:t>
        </w:r>
        <w:r w:rsidR="00504856">
          <w:rPr>
            <w:noProof/>
            <w:webHidden/>
          </w:rPr>
          <w:fldChar w:fldCharType="end"/>
        </w:r>
      </w:hyperlink>
    </w:p>
    <w:p w14:paraId="15FA7F2F" w14:textId="774A469B" w:rsidR="00504856" w:rsidRDefault="00873C88">
      <w:pPr>
        <w:pStyle w:val="TOC3"/>
        <w:tabs>
          <w:tab w:val="left" w:pos="1200"/>
        </w:tabs>
        <w:rPr>
          <w:rFonts w:asciiTheme="minorHAnsi" w:eastAsiaTheme="minorEastAsia" w:hAnsiTheme="minorHAnsi" w:cstheme="minorBidi"/>
          <w:i w:val="0"/>
          <w:noProof/>
          <w:sz w:val="24"/>
          <w:szCs w:val="24"/>
        </w:rPr>
      </w:pPr>
      <w:hyperlink w:anchor="_Toc39913568" w:history="1">
        <w:r w:rsidR="00504856" w:rsidRPr="00BE597F">
          <w:rPr>
            <w:rStyle w:val="Hyperlink"/>
            <w:noProof/>
          </w:rPr>
          <w:t>3.1.2.</w:t>
        </w:r>
        <w:r w:rsidR="00504856">
          <w:rPr>
            <w:rFonts w:asciiTheme="minorHAnsi" w:eastAsiaTheme="minorEastAsia" w:hAnsiTheme="minorHAnsi" w:cstheme="minorBidi"/>
            <w:i w:val="0"/>
            <w:noProof/>
            <w:sz w:val="24"/>
            <w:szCs w:val="24"/>
          </w:rPr>
          <w:tab/>
        </w:r>
        <w:r w:rsidR="00504856" w:rsidRPr="00BE597F">
          <w:rPr>
            <w:rStyle w:val="Hyperlink"/>
            <w:noProof/>
          </w:rPr>
          <w:t>Log Entry</w:t>
        </w:r>
        <w:r w:rsidR="00504856">
          <w:rPr>
            <w:noProof/>
            <w:webHidden/>
          </w:rPr>
          <w:tab/>
        </w:r>
        <w:r w:rsidR="00504856">
          <w:rPr>
            <w:noProof/>
            <w:webHidden/>
          </w:rPr>
          <w:fldChar w:fldCharType="begin"/>
        </w:r>
        <w:r w:rsidR="00504856">
          <w:rPr>
            <w:noProof/>
            <w:webHidden/>
          </w:rPr>
          <w:instrText xml:space="preserve"> PAGEREF _Toc39913568 \h </w:instrText>
        </w:r>
        <w:r w:rsidR="00504856">
          <w:rPr>
            <w:noProof/>
            <w:webHidden/>
          </w:rPr>
        </w:r>
        <w:r w:rsidR="00504856">
          <w:rPr>
            <w:noProof/>
            <w:webHidden/>
          </w:rPr>
          <w:fldChar w:fldCharType="separate"/>
        </w:r>
        <w:r w:rsidR="00504856">
          <w:rPr>
            <w:noProof/>
            <w:webHidden/>
          </w:rPr>
          <w:t>9</w:t>
        </w:r>
        <w:r w:rsidR="00504856">
          <w:rPr>
            <w:noProof/>
            <w:webHidden/>
          </w:rPr>
          <w:fldChar w:fldCharType="end"/>
        </w:r>
      </w:hyperlink>
    </w:p>
    <w:p w14:paraId="45EDDC01" w14:textId="2390B703" w:rsidR="00504856" w:rsidRDefault="00873C88">
      <w:pPr>
        <w:pStyle w:val="TOC3"/>
        <w:tabs>
          <w:tab w:val="left" w:pos="1200"/>
        </w:tabs>
        <w:rPr>
          <w:rFonts w:asciiTheme="minorHAnsi" w:eastAsiaTheme="minorEastAsia" w:hAnsiTheme="minorHAnsi" w:cstheme="minorBidi"/>
          <w:i w:val="0"/>
          <w:noProof/>
          <w:sz w:val="24"/>
          <w:szCs w:val="24"/>
        </w:rPr>
      </w:pPr>
      <w:hyperlink w:anchor="_Toc39913569" w:history="1">
        <w:r w:rsidR="00504856" w:rsidRPr="00BE597F">
          <w:rPr>
            <w:rStyle w:val="Hyperlink"/>
            <w:noProof/>
          </w:rPr>
          <w:t>3.1.3.</w:t>
        </w:r>
        <w:r w:rsidR="00504856">
          <w:rPr>
            <w:rFonts w:asciiTheme="minorHAnsi" w:eastAsiaTheme="minorEastAsia" w:hAnsiTheme="minorHAnsi" w:cstheme="minorBidi"/>
            <w:i w:val="0"/>
            <w:noProof/>
            <w:sz w:val="24"/>
            <w:szCs w:val="24"/>
          </w:rPr>
          <w:tab/>
        </w:r>
        <w:r w:rsidR="00504856" w:rsidRPr="00BE597F">
          <w:rPr>
            <w:rStyle w:val="Hyperlink"/>
            <w:noProof/>
          </w:rPr>
          <w:t>Event Config</w:t>
        </w:r>
        <w:r w:rsidR="00504856">
          <w:rPr>
            <w:noProof/>
            <w:webHidden/>
          </w:rPr>
          <w:tab/>
        </w:r>
        <w:r w:rsidR="00504856">
          <w:rPr>
            <w:noProof/>
            <w:webHidden/>
          </w:rPr>
          <w:fldChar w:fldCharType="begin"/>
        </w:r>
        <w:r w:rsidR="00504856">
          <w:rPr>
            <w:noProof/>
            <w:webHidden/>
          </w:rPr>
          <w:instrText xml:space="preserve"> PAGEREF _Toc39913569 \h </w:instrText>
        </w:r>
        <w:r w:rsidR="00504856">
          <w:rPr>
            <w:noProof/>
            <w:webHidden/>
          </w:rPr>
        </w:r>
        <w:r w:rsidR="00504856">
          <w:rPr>
            <w:noProof/>
            <w:webHidden/>
          </w:rPr>
          <w:fldChar w:fldCharType="separate"/>
        </w:r>
        <w:r w:rsidR="00504856">
          <w:rPr>
            <w:noProof/>
            <w:webHidden/>
          </w:rPr>
          <w:t>10</w:t>
        </w:r>
        <w:r w:rsidR="00504856">
          <w:rPr>
            <w:noProof/>
            <w:webHidden/>
          </w:rPr>
          <w:fldChar w:fldCharType="end"/>
        </w:r>
      </w:hyperlink>
    </w:p>
    <w:p w14:paraId="511DF977" w14:textId="63BABD13" w:rsidR="00504856" w:rsidRDefault="00873C88">
      <w:pPr>
        <w:pStyle w:val="TOC3"/>
        <w:tabs>
          <w:tab w:val="left" w:pos="1200"/>
        </w:tabs>
        <w:rPr>
          <w:rFonts w:asciiTheme="minorHAnsi" w:eastAsiaTheme="minorEastAsia" w:hAnsiTheme="minorHAnsi" w:cstheme="minorBidi"/>
          <w:i w:val="0"/>
          <w:noProof/>
          <w:sz w:val="24"/>
          <w:szCs w:val="24"/>
        </w:rPr>
      </w:pPr>
      <w:hyperlink w:anchor="_Toc39913570" w:history="1">
        <w:r w:rsidR="00504856" w:rsidRPr="00BE597F">
          <w:rPr>
            <w:rStyle w:val="Hyperlink"/>
            <w:noProof/>
          </w:rPr>
          <w:t>3.1.4.</w:t>
        </w:r>
        <w:r w:rsidR="00504856">
          <w:rPr>
            <w:rFonts w:asciiTheme="minorHAnsi" w:eastAsiaTheme="minorEastAsia" w:hAnsiTheme="minorHAnsi" w:cstheme="minorBidi"/>
            <w:i w:val="0"/>
            <w:noProof/>
            <w:sz w:val="24"/>
            <w:szCs w:val="24"/>
          </w:rPr>
          <w:tab/>
        </w:r>
        <w:r w:rsidR="00504856" w:rsidRPr="00BE597F">
          <w:rPr>
            <w:rStyle w:val="Hyperlink"/>
            <w:noProof/>
          </w:rPr>
          <w:t>Vector</w:t>
        </w:r>
        <w:r w:rsidR="00504856">
          <w:rPr>
            <w:noProof/>
            <w:webHidden/>
          </w:rPr>
          <w:tab/>
        </w:r>
        <w:r w:rsidR="00504856">
          <w:rPr>
            <w:noProof/>
            <w:webHidden/>
          </w:rPr>
          <w:fldChar w:fldCharType="begin"/>
        </w:r>
        <w:r w:rsidR="00504856">
          <w:rPr>
            <w:noProof/>
            <w:webHidden/>
          </w:rPr>
          <w:instrText xml:space="preserve"> PAGEREF _Toc39913570 \h </w:instrText>
        </w:r>
        <w:r w:rsidR="00504856">
          <w:rPr>
            <w:noProof/>
            <w:webHidden/>
          </w:rPr>
        </w:r>
        <w:r w:rsidR="00504856">
          <w:rPr>
            <w:noProof/>
            <w:webHidden/>
          </w:rPr>
          <w:fldChar w:fldCharType="separate"/>
        </w:r>
        <w:r w:rsidR="00504856">
          <w:rPr>
            <w:noProof/>
            <w:webHidden/>
          </w:rPr>
          <w:t>14</w:t>
        </w:r>
        <w:r w:rsidR="00504856">
          <w:rPr>
            <w:noProof/>
            <w:webHidden/>
          </w:rPr>
          <w:fldChar w:fldCharType="end"/>
        </w:r>
      </w:hyperlink>
    </w:p>
    <w:p w14:paraId="05F821AD" w14:textId="07D52676" w:rsidR="00504856" w:rsidRDefault="00873C88">
      <w:pPr>
        <w:pStyle w:val="TOC3"/>
        <w:tabs>
          <w:tab w:val="left" w:pos="1200"/>
        </w:tabs>
        <w:rPr>
          <w:rFonts w:asciiTheme="minorHAnsi" w:eastAsiaTheme="minorEastAsia" w:hAnsiTheme="minorHAnsi" w:cstheme="minorBidi"/>
          <w:i w:val="0"/>
          <w:noProof/>
          <w:sz w:val="24"/>
          <w:szCs w:val="24"/>
        </w:rPr>
      </w:pPr>
      <w:hyperlink w:anchor="_Toc39913571" w:history="1">
        <w:r w:rsidR="00504856" w:rsidRPr="00BE597F">
          <w:rPr>
            <w:rStyle w:val="Hyperlink"/>
            <w:noProof/>
          </w:rPr>
          <w:t>3.1.5.</w:t>
        </w:r>
        <w:r w:rsidR="00504856">
          <w:rPr>
            <w:rFonts w:asciiTheme="minorHAnsi" w:eastAsiaTheme="minorEastAsia" w:hAnsiTheme="minorHAnsi" w:cstheme="minorBidi"/>
            <w:i w:val="0"/>
            <w:noProof/>
            <w:sz w:val="24"/>
            <w:szCs w:val="24"/>
          </w:rPr>
          <w:tab/>
        </w:r>
        <w:r w:rsidR="00504856" w:rsidRPr="00BE597F">
          <w:rPr>
            <w:rStyle w:val="Hyperlink"/>
            <w:noProof/>
          </w:rPr>
          <w:t>Log File</w:t>
        </w:r>
        <w:r w:rsidR="00504856">
          <w:rPr>
            <w:noProof/>
            <w:webHidden/>
          </w:rPr>
          <w:tab/>
        </w:r>
        <w:r w:rsidR="00504856">
          <w:rPr>
            <w:noProof/>
            <w:webHidden/>
          </w:rPr>
          <w:fldChar w:fldCharType="begin"/>
        </w:r>
        <w:r w:rsidR="00504856">
          <w:rPr>
            <w:noProof/>
            <w:webHidden/>
          </w:rPr>
          <w:instrText xml:space="preserve"> PAGEREF _Toc39913571 \h </w:instrText>
        </w:r>
        <w:r w:rsidR="00504856">
          <w:rPr>
            <w:noProof/>
            <w:webHidden/>
          </w:rPr>
        </w:r>
        <w:r w:rsidR="00504856">
          <w:rPr>
            <w:noProof/>
            <w:webHidden/>
          </w:rPr>
          <w:fldChar w:fldCharType="separate"/>
        </w:r>
        <w:r w:rsidR="00504856">
          <w:rPr>
            <w:noProof/>
            <w:webHidden/>
          </w:rPr>
          <w:t>14</w:t>
        </w:r>
        <w:r w:rsidR="00504856">
          <w:rPr>
            <w:noProof/>
            <w:webHidden/>
          </w:rPr>
          <w:fldChar w:fldCharType="end"/>
        </w:r>
      </w:hyperlink>
    </w:p>
    <w:p w14:paraId="1B309C5A" w14:textId="49DE8BC5"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72" w:history="1">
        <w:r w:rsidR="00504856" w:rsidRPr="00BE597F">
          <w:rPr>
            <w:rStyle w:val="Hyperlink"/>
            <w:noProof/>
          </w:rPr>
          <w:t>3.2.</w:t>
        </w:r>
        <w:r w:rsidR="00504856">
          <w:rPr>
            <w:rFonts w:asciiTheme="minorHAnsi" w:eastAsiaTheme="minorEastAsia" w:hAnsiTheme="minorHAnsi" w:cstheme="minorBidi"/>
            <w:smallCaps w:val="0"/>
            <w:noProof/>
            <w:sz w:val="24"/>
            <w:szCs w:val="24"/>
          </w:rPr>
          <w:tab/>
        </w:r>
        <w:r w:rsidR="00504856" w:rsidRPr="00BE597F">
          <w:rPr>
            <w:rStyle w:val="Hyperlink"/>
            <w:noProof/>
          </w:rPr>
          <w:t>Managers</w:t>
        </w:r>
        <w:r w:rsidR="00504856">
          <w:rPr>
            <w:noProof/>
            <w:webHidden/>
          </w:rPr>
          <w:tab/>
        </w:r>
        <w:r w:rsidR="00504856">
          <w:rPr>
            <w:noProof/>
            <w:webHidden/>
          </w:rPr>
          <w:fldChar w:fldCharType="begin"/>
        </w:r>
        <w:r w:rsidR="00504856">
          <w:rPr>
            <w:noProof/>
            <w:webHidden/>
          </w:rPr>
          <w:instrText xml:space="preserve"> PAGEREF _Toc39913572 \h </w:instrText>
        </w:r>
        <w:r w:rsidR="00504856">
          <w:rPr>
            <w:noProof/>
            <w:webHidden/>
          </w:rPr>
        </w:r>
        <w:r w:rsidR="00504856">
          <w:rPr>
            <w:noProof/>
            <w:webHidden/>
          </w:rPr>
          <w:fldChar w:fldCharType="separate"/>
        </w:r>
        <w:r w:rsidR="00504856">
          <w:rPr>
            <w:noProof/>
            <w:webHidden/>
          </w:rPr>
          <w:t>15</w:t>
        </w:r>
        <w:r w:rsidR="00504856">
          <w:rPr>
            <w:noProof/>
            <w:webHidden/>
          </w:rPr>
          <w:fldChar w:fldCharType="end"/>
        </w:r>
      </w:hyperlink>
    </w:p>
    <w:p w14:paraId="32EAEC82" w14:textId="3C83E361" w:rsidR="00504856" w:rsidRDefault="00873C88">
      <w:pPr>
        <w:pStyle w:val="TOC3"/>
        <w:tabs>
          <w:tab w:val="left" w:pos="1200"/>
        </w:tabs>
        <w:rPr>
          <w:rFonts w:asciiTheme="minorHAnsi" w:eastAsiaTheme="minorEastAsia" w:hAnsiTheme="minorHAnsi" w:cstheme="minorBidi"/>
          <w:i w:val="0"/>
          <w:noProof/>
          <w:sz w:val="24"/>
          <w:szCs w:val="24"/>
        </w:rPr>
      </w:pPr>
      <w:hyperlink w:anchor="_Toc39913573" w:history="1">
        <w:r w:rsidR="00504856" w:rsidRPr="00BE597F">
          <w:rPr>
            <w:rStyle w:val="Hyperlink"/>
            <w:noProof/>
          </w:rPr>
          <w:t>3.2.1.</w:t>
        </w:r>
        <w:r w:rsidR="00504856">
          <w:rPr>
            <w:rFonts w:asciiTheme="minorHAnsi" w:eastAsiaTheme="minorEastAsia" w:hAnsiTheme="minorHAnsi" w:cstheme="minorBidi"/>
            <w:i w:val="0"/>
            <w:noProof/>
            <w:sz w:val="24"/>
            <w:szCs w:val="24"/>
          </w:rPr>
          <w:tab/>
        </w:r>
        <w:r w:rsidR="00504856" w:rsidRPr="00BE597F">
          <w:rPr>
            <w:rStyle w:val="Hyperlink"/>
            <w:noProof/>
          </w:rPr>
          <w:t>Event Config Manager</w:t>
        </w:r>
        <w:r w:rsidR="00504856">
          <w:rPr>
            <w:noProof/>
            <w:webHidden/>
          </w:rPr>
          <w:tab/>
        </w:r>
        <w:r w:rsidR="00504856">
          <w:rPr>
            <w:noProof/>
            <w:webHidden/>
          </w:rPr>
          <w:fldChar w:fldCharType="begin"/>
        </w:r>
        <w:r w:rsidR="00504856">
          <w:rPr>
            <w:noProof/>
            <w:webHidden/>
          </w:rPr>
          <w:instrText xml:space="preserve"> PAGEREF _Toc39913573 \h </w:instrText>
        </w:r>
        <w:r w:rsidR="00504856">
          <w:rPr>
            <w:noProof/>
            <w:webHidden/>
          </w:rPr>
        </w:r>
        <w:r w:rsidR="00504856">
          <w:rPr>
            <w:noProof/>
            <w:webHidden/>
          </w:rPr>
          <w:fldChar w:fldCharType="separate"/>
        </w:r>
        <w:r w:rsidR="00504856">
          <w:rPr>
            <w:noProof/>
            <w:webHidden/>
          </w:rPr>
          <w:t>15</w:t>
        </w:r>
        <w:r w:rsidR="00504856">
          <w:rPr>
            <w:noProof/>
            <w:webHidden/>
          </w:rPr>
          <w:fldChar w:fldCharType="end"/>
        </w:r>
      </w:hyperlink>
    </w:p>
    <w:p w14:paraId="797FF976" w14:textId="1A82372D" w:rsidR="00504856" w:rsidRDefault="00873C88">
      <w:pPr>
        <w:pStyle w:val="TOC3"/>
        <w:tabs>
          <w:tab w:val="left" w:pos="1200"/>
        </w:tabs>
        <w:rPr>
          <w:rFonts w:asciiTheme="minorHAnsi" w:eastAsiaTheme="minorEastAsia" w:hAnsiTheme="minorHAnsi" w:cstheme="minorBidi"/>
          <w:i w:val="0"/>
          <w:noProof/>
          <w:sz w:val="24"/>
          <w:szCs w:val="24"/>
        </w:rPr>
      </w:pPr>
      <w:hyperlink w:anchor="_Toc39913574" w:history="1">
        <w:r w:rsidR="00504856" w:rsidRPr="00BE597F">
          <w:rPr>
            <w:rStyle w:val="Hyperlink"/>
            <w:noProof/>
          </w:rPr>
          <w:t>3.2.2.</w:t>
        </w:r>
        <w:r w:rsidR="00504856">
          <w:rPr>
            <w:rFonts w:asciiTheme="minorHAnsi" w:eastAsiaTheme="minorEastAsia" w:hAnsiTheme="minorHAnsi" w:cstheme="minorBidi"/>
            <w:i w:val="0"/>
            <w:noProof/>
            <w:sz w:val="24"/>
            <w:szCs w:val="24"/>
          </w:rPr>
          <w:tab/>
        </w:r>
        <w:r w:rsidR="00504856" w:rsidRPr="00BE597F">
          <w:rPr>
            <w:rStyle w:val="Hyperlink"/>
            <w:noProof/>
          </w:rPr>
          <w:t>Log File Manager</w:t>
        </w:r>
        <w:r w:rsidR="00504856">
          <w:rPr>
            <w:noProof/>
            <w:webHidden/>
          </w:rPr>
          <w:tab/>
        </w:r>
        <w:r w:rsidR="00504856">
          <w:rPr>
            <w:noProof/>
            <w:webHidden/>
          </w:rPr>
          <w:fldChar w:fldCharType="begin"/>
        </w:r>
        <w:r w:rsidR="00504856">
          <w:rPr>
            <w:noProof/>
            <w:webHidden/>
          </w:rPr>
          <w:instrText xml:space="preserve"> PAGEREF _Toc39913574 \h </w:instrText>
        </w:r>
        <w:r w:rsidR="00504856">
          <w:rPr>
            <w:noProof/>
            <w:webHidden/>
          </w:rPr>
        </w:r>
        <w:r w:rsidR="00504856">
          <w:rPr>
            <w:noProof/>
            <w:webHidden/>
          </w:rPr>
          <w:fldChar w:fldCharType="separate"/>
        </w:r>
        <w:r w:rsidR="00504856">
          <w:rPr>
            <w:noProof/>
            <w:webHidden/>
          </w:rPr>
          <w:t>17</w:t>
        </w:r>
        <w:r w:rsidR="00504856">
          <w:rPr>
            <w:noProof/>
            <w:webHidden/>
          </w:rPr>
          <w:fldChar w:fldCharType="end"/>
        </w:r>
      </w:hyperlink>
    </w:p>
    <w:p w14:paraId="3D921396" w14:textId="2A761032" w:rsidR="00504856" w:rsidRDefault="00873C88">
      <w:pPr>
        <w:pStyle w:val="TOC3"/>
        <w:tabs>
          <w:tab w:val="left" w:pos="1200"/>
        </w:tabs>
        <w:rPr>
          <w:rFonts w:asciiTheme="minorHAnsi" w:eastAsiaTheme="minorEastAsia" w:hAnsiTheme="minorHAnsi" w:cstheme="minorBidi"/>
          <w:i w:val="0"/>
          <w:noProof/>
          <w:sz w:val="24"/>
          <w:szCs w:val="24"/>
        </w:rPr>
      </w:pPr>
      <w:hyperlink w:anchor="_Toc39913575" w:history="1">
        <w:r w:rsidR="00504856" w:rsidRPr="00BE597F">
          <w:rPr>
            <w:rStyle w:val="Hyperlink"/>
            <w:noProof/>
          </w:rPr>
          <w:t>3.2.3.</w:t>
        </w:r>
        <w:r w:rsidR="00504856">
          <w:rPr>
            <w:rFonts w:asciiTheme="minorHAnsi" w:eastAsiaTheme="minorEastAsia" w:hAnsiTheme="minorHAnsi" w:cstheme="minorBidi"/>
            <w:i w:val="0"/>
            <w:noProof/>
            <w:sz w:val="24"/>
            <w:szCs w:val="24"/>
          </w:rPr>
          <w:tab/>
        </w:r>
        <w:r w:rsidR="00504856" w:rsidRPr="00BE597F">
          <w:rPr>
            <w:rStyle w:val="Hyperlink"/>
            <w:noProof/>
          </w:rPr>
          <w:t>Log Entry Manager</w:t>
        </w:r>
        <w:r w:rsidR="00504856">
          <w:rPr>
            <w:noProof/>
            <w:webHidden/>
          </w:rPr>
          <w:tab/>
        </w:r>
        <w:r w:rsidR="00504856">
          <w:rPr>
            <w:noProof/>
            <w:webHidden/>
          </w:rPr>
          <w:fldChar w:fldCharType="begin"/>
        </w:r>
        <w:r w:rsidR="00504856">
          <w:rPr>
            <w:noProof/>
            <w:webHidden/>
          </w:rPr>
          <w:instrText xml:space="preserve"> PAGEREF _Toc39913575 \h </w:instrText>
        </w:r>
        <w:r w:rsidR="00504856">
          <w:rPr>
            <w:noProof/>
            <w:webHidden/>
          </w:rPr>
        </w:r>
        <w:r w:rsidR="00504856">
          <w:rPr>
            <w:noProof/>
            <w:webHidden/>
          </w:rPr>
          <w:fldChar w:fldCharType="separate"/>
        </w:r>
        <w:r w:rsidR="00504856">
          <w:rPr>
            <w:noProof/>
            <w:webHidden/>
          </w:rPr>
          <w:t>18</w:t>
        </w:r>
        <w:r w:rsidR="00504856">
          <w:rPr>
            <w:noProof/>
            <w:webHidden/>
          </w:rPr>
          <w:fldChar w:fldCharType="end"/>
        </w:r>
      </w:hyperlink>
    </w:p>
    <w:p w14:paraId="280634BD" w14:textId="7AE7E49E" w:rsidR="00504856" w:rsidRDefault="00873C88">
      <w:pPr>
        <w:pStyle w:val="TOC3"/>
        <w:tabs>
          <w:tab w:val="left" w:pos="1200"/>
        </w:tabs>
        <w:rPr>
          <w:rFonts w:asciiTheme="minorHAnsi" w:eastAsiaTheme="minorEastAsia" w:hAnsiTheme="minorHAnsi" w:cstheme="minorBidi"/>
          <w:i w:val="0"/>
          <w:noProof/>
          <w:sz w:val="24"/>
          <w:szCs w:val="24"/>
        </w:rPr>
      </w:pPr>
      <w:hyperlink w:anchor="_Toc39913576" w:history="1">
        <w:r w:rsidR="00504856" w:rsidRPr="00BE597F">
          <w:rPr>
            <w:rStyle w:val="Hyperlink"/>
            <w:noProof/>
          </w:rPr>
          <w:t>3.2.4.</w:t>
        </w:r>
        <w:r w:rsidR="00504856">
          <w:rPr>
            <w:rFonts w:asciiTheme="minorHAnsi" w:eastAsiaTheme="minorEastAsia" w:hAnsiTheme="minorHAnsi" w:cstheme="minorBidi"/>
            <w:i w:val="0"/>
            <w:noProof/>
            <w:sz w:val="24"/>
            <w:szCs w:val="24"/>
          </w:rPr>
          <w:tab/>
        </w:r>
        <w:r w:rsidR="00504856" w:rsidRPr="00BE597F">
          <w:rPr>
            <w:rStyle w:val="Hyperlink"/>
            <w:noProof/>
          </w:rPr>
          <w:t>Vector Manager</w:t>
        </w:r>
        <w:r w:rsidR="00504856">
          <w:rPr>
            <w:noProof/>
            <w:webHidden/>
          </w:rPr>
          <w:tab/>
        </w:r>
        <w:r w:rsidR="00504856">
          <w:rPr>
            <w:noProof/>
            <w:webHidden/>
          </w:rPr>
          <w:fldChar w:fldCharType="begin"/>
        </w:r>
        <w:r w:rsidR="00504856">
          <w:rPr>
            <w:noProof/>
            <w:webHidden/>
          </w:rPr>
          <w:instrText xml:space="preserve"> PAGEREF _Toc39913576 \h </w:instrText>
        </w:r>
        <w:r w:rsidR="00504856">
          <w:rPr>
            <w:noProof/>
            <w:webHidden/>
          </w:rPr>
        </w:r>
        <w:r w:rsidR="00504856">
          <w:rPr>
            <w:noProof/>
            <w:webHidden/>
          </w:rPr>
          <w:fldChar w:fldCharType="separate"/>
        </w:r>
        <w:r w:rsidR="00504856">
          <w:rPr>
            <w:noProof/>
            <w:webHidden/>
          </w:rPr>
          <w:t>19</w:t>
        </w:r>
        <w:r w:rsidR="00504856">
          <w:rPr>
            <w:noProof/>
            <w:webHidden/>
          </w:rPr>
          <w:fldChar w:fldCharType="end"/>
        </w:r>
      </w:hyperlink>
    </w:p>
    <w:p w14:paraId="112208EF" w14:textId="67952ACA" w:rsidR="00504856" w:rsidRDefault="00873C88">
      <w:pPr>
        <w:pStyle w:val="TOC3"/>
        <w:tabs>
          <w:tab w:val="left" w:pos="1200"/>
        </w:tabs>
        <w:rPr>
          <w:rFonts w:asciiTheme="minorHAnsi" w:eastAsiaTheme="minorEastAsia" w:hAnsiTheme="minorHAnsi" w:cstheme="minorBidi"/>
          <w:i w:val="0"/>
          <w:noProof/>
          <w:sz w:val="24"/>
          <w:szCs w:val="24"/>
        </w:rPr>
      </w:pPr>
      <w:hyperlink w:anchor="_Toc39913577" w:history="1">
        <w:r w:rsidR="00504856" w:rsidRPr="00BE597F">
          <w:rPr>
            <w:rStyle w:val="Hyperlink"/>
            <w:noProof/>
          </w:rPr>
          <w:t>3.2.5.</w:t>
        </w:r>
        <w:r w:rsidR="00504856">
          <w:rPr>
            <w:rFonts w:asciiTheme="minorHAnsi" w:eastAsiaTheme="minorEastAsia" w:hAnsiTheme="minorHAnsi" w:cstheme="minorBidi"/>
            <w:i w:val="0"/>
            <w:noProof/>
            <w:sz w:val="24"/>
            <w:szCs w:val="24"/>
          </w:rPr>
          <w:tab/>
        </w:r>
        <w:r w:rsidR="00504856" w:rsidRPr="00BE597F">
          <w:rPr>
            <w:rStyle w:val="Hyperlink"/>
            <w:noProof/>
          </w:rPr>
          <w:t>Node Manager</w:t>
        </w:r>
        <w:r w:rsidR="00504856">
          <w:rPr>
            <w:noProof/>
            <w:webHidden/>
          </w:rPr>
          <w:tab/>
        </w:r>
        <w:r w:rsidR="00504856">
          <w:rPr>
            <w:noProof/>
            <w:webHidden/>
          </w:rPr>
          <w:fldChar w:fldCharType="begin"/>
        </w:r>
        <w:r w:rsidR="00504856">
          <w:rPr>
            <w:noProof/>
            <w:webHidden/>
          </w:rPr>
          <w:instrText xml:space="preserve"> PAGEREF _Toc39913577 \h </w:instrText>
        </w:r>
        <w:r w:rsidR="00504856">
          <w:rPr>
            <w:noProof/>
            <w:webHidden/>
          </w:rPr>
        </w:r>
        <w:r w:rsidR="00504856">
          <w:rPr>
            <w:noProof/>
            <w:webHidden/>
          </w:rPr>
          <w:fldChar w:fldCharType="separate"/>
        </w:r>
        <w:r w:rsidR="00504856">
          <w:rPr>
            <w:noProof/>
            <w:webHidden/>
          </w:rPr>
          <w:t>20</w:t>
        </w:r>
        <w:r w:rsidR="00504856">
          <w:rPr>
            <w:noProof/>
            <w:webHidden/>
          </w:rPr>
          <w:fldChar w:fldCharType="end"/>
        </w:r>
      </w:hyperlink>
    </w:p>
    <w:p w14:paraId="61BD7D3B" w14:textId="1E232154"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78" w:history="1">
        <w:r w:rsidR="00504856" w:rsidRPr="00BE597F">
          <w:rPr>
            <w:rStyle w:val="Hyperlink"/>
            <w:noProof/>
          </w:rPr>
          <w:t>3.3.</w:t>
        </w:r>
        <w:r w:rsidR="00504856">
          <w:rPr>
            <w:rFonts w:asciiTheme="minorHAnsi" w:eastAsiaTheme="minorEastAsia" w:hAnsiTheme="minorHAnsi" w:cstheme="minorBidi"/>
            <w:smallCaps w:val="0"/>
            <w:noProof/>
            <w:sz w:val="24"/>
            <w:szCs w:val="24"/>
          </w:rPr>
          <w:tab/>
        </w:r>
        <w:r w:rsidR="00504856" w:rsidRPr="00BE597F">
          <w:rPr>
            <w:rStyle w:val="Hyperlink"/>
            <w:noProof/>
          </w:rPr>
          <w:t>Processes</w:t>
        </w:r>
        <w:r w:rsidR="00504856">
          <w:rPr>
            <w:noProof/>
            <w:webHidden/>
          </w:rPr>
          <w:tab/>
        </w:r>
        <w:r w:rsidR="00504856">
          <w:rPr>
            <w:noProof/>
            <w:webHidden/>
          </w:rPr>
          <w:fldChar w:fldCharType="begin"/>
        </w:r>
        <w:r w:rsidR="00504856">
          <w:rPr>
            <w:noProof/>
            <w:webHidden/>
          </w:rPr>
          <w:instrText xml:space="preserve"> PAGEREF _Toc39913578 \h </w:instrText>
        </w:r>
        <w:r w:rsidR="00504856">
          <w:rPr>
            <w:noProof/>
            <w:webHidden/>
          </w:rPr>
        </w:r>
        <w:r w:rsidR="00504856">
          <w:rPr>
            <w:noProof/>
            <w:webHidden/>
          </w:rPr>
          <w:fldChar w:fldCharType="separate"/>
        </w:r>
        <w:r w:rsidR="00504856">
          <w:rPr>
            <w:noProof/>
            <w:webHidden/>
          </w:rPr>
          <w:t>21</w:t>
        </w:r>
        <w:r w:rsidR="00504856">
          <w:rPr>
            <w:noProof/>
            <w:webHidden/>
          </w:rPr>
          <w:fldChar w:fldCharType="end"/>
        </w:r>
      </w:hyperlink>
    </w:p>
    <w:p w14:paraId="3D7A3A6B" w14:textId="30998764" w:rsidR="00504856" w:rsidRDefault="00873C88">
      <w:pPr>
        <w:pStyle w:val="TOC3"/>
        <w:tabs>
          <w:tab w:val="left" w:pos="1200"/>
        </w:tabs>
        <w:rPr>
          <w:rFonts w:asciiTheme="minorHAnsi" w:eastAsiaTheme="minorEastAsia" w:hAnsiTheme="minorHAnsi" w:cstheme="minorBidi"/>
          <w:i w:val="0"/>
          <w:noProof/>
          <w:sz w:val="24"/>
          <w:szCs w:val="24"/>
        </w:rPr>
      </w:pPr>
      <w:hyperlink w:anchor="_Toc39913579" w:history="1">
        <w:r w:rsidR="00504856" w:rsidRPr="00BE597F">
          <w:rPr>
            <w:rStyle w:val="Hyperlink"/>
            <w:noProof/>
          </w:rPr>
          <w:t>3.3.1.</w:t>
        </w:r>
        <w:r w:rsidR="00504856">
          <w:rPr>
            <w:rFonts w:asciiTheme="minorHAnsi" w:eastAsiaTheme="minorEastAsia" w:hAnsiTheme="minorHAnsi" w:cstheme="minorBidi"/>
            <w:i w:val="0"/>
            <w:noProof/>
            <w:sz w:val="24"/>
            <w:szCs w:val="24"/>
          </w:rPr>
          <w:tab/>
        </w:r>
        <w:r w:rsidR="00504856" w:rsidRPr="00BE597F">
          <w:rPr>
            <w:rStyle w:val="Hyperlink"/>
            <w:noProof/>
          </w:rPr>
          <w:t>Cleansing</w:t>
        </w:r>
        <w:r w:rsidR="00504856">
          <w:rPr>
            <w:noProof/>
            <w:webHidden/>
          </w:rPr>
          <w:tab/>
        </w:r>
        <w:r w:rsidR="00504856">
          <w:rPr>
            <w:noProof/>
            <w:webHidden/>
          </w:rPr>
          <w:fldChar w:fldCharType="begin"/>
        </w:r>
        <w:r w:rsidR="00504856">
          <w:rPr>
            <w:noProof/>
            <w:webHidden/>
          </w:rPr>
          <w:instrText xml:space="preserve"> PAGEREF _Toc39913579 \h </w:instrText>
        </w:r>
        <w:r w:rsidR="00504856">
          <w:rPr>
            <w:noProof/>
            <w:webHidden/>
          </w:rPr>
        </w:r>
        <w:r w:rsidR="00504856">
          <w:rPr>
            <w:noProof/>
            <w:webHidden/>
          </w:rPr>
          <w:fldChar w:fldCharType="separate"/>
        </w:r>
        <w:r w:rsidR="00504856">
          <w:rPr>
            <w:noProof/>
            <w:webHidden/>
          </w:rPr>
          <w:t>21</w:t>
        </w:r>
        <w:r w:rsidR="00504856">
          <w:rPr>
            <w:noProof/>
            <w:webHidden/>
          </w:rPr>
          <w:fldChar w:fldCharType="end"/>
        </w:r>
      </w:hyperlink>
    </w:p>
    <w:p w14:paraId="151FE9A0" w14:textId="3E7B4AEA" w:rsidR="00504856" w:rsidRDefault="00873C88">
      <w:pPr>
        <w:pStyle w:val="TOC3"/>
        <w:tabs>
          <w:tab w:val="left" w:pos="1200"/>
        </w:tabs>
        <w:rPr>
          <w:rFonts w:asciiTheme="minorHAnsi" w:eastAsiaTheme="minorEastAsia" w:hAnsiTheme="minorHAnsi" w:cstheme="minorBidi"/>
          <w:i w:val="0"/>
          <w:noProof/>
          <w:sz w:val="24"/>
          <w:szCs w:val="24"/>
        </w:rPr>
      </w:pPr>
      <w:hyperlink w:anchor="_Toc39913580" w:history="1">
        <w:r w:rsidR="00504856" w:rsidRPr="00BE597F">
          <w:rPr>
            <w:rStyle w:val="Hyperlink"/>
            <w:noProof/>
          </w:rPr>
          <w:t>3.3.2.</w:t>
        </w:r>
        <w:r w:rsidR="00504856">
          <w:rPr>
            <w:rFonts w:asciiTheme="minorHAnsi" w:eastAsiaTheme="minorEastAsia" w:hAnsiTheme="minorHAnsi" w:cstheme="minorBidi"/>
            <w:i w:val="0"/>
            <w:noProof/>
            <w:sz w:val="24"/>
            <w:szCs w:val="24"/>
          </w:rPr>
          <w:tab/>
        </w:r>
        <w:r w:rsidR="00504856" w:rsidRPr="00BE597F">
          <w:rPr>
            <w:rStyle w:val="Hyperlink"/>
            <w:noProof/>
          </w:rPr>
          <w:t>Ingestion</w:t>
        </w:r>
        <w:r w:rsidR="00504856">
          <w:rPr>
            <w:noProof/>
            <w:webHidden/>
          </w:rPr>
          <w:tab/>
        </w:r>
        <w:r w:rsidR="00504856">
          <w:rPr>
            <w:noProof/>
            <w:webHidden/>
          </w:rPr>
          <w:fldChar w:fldCharType="begin"/>
        </w:r>
        <w:r w:rsidR="00504856">
          <w:rPr>
            <w:noProof/>
            <w:webHidden/>
          </w:rPr>
          <w:instrText xml:space="preserve"> PAGEREF _Toc39913580 \h </w:instrText>
        </w:r>
        <w:r w:rsidR="00504856">
          <w:rPr>
            <w:noProof/>
            <w:webHidden/>
          </w:rPr>
        </w:r>
        <w:r w:rsidR="00504856">
          <w:rPr>
            <w:noProof/>
            <w:webHidden/>
          </w:rPr>
          <w:fldChar w:fldCharType="separate"/>
        </w:r>
        <w:r w:rsidR="00504856">
          <w:rPr>
            <w:noProof/>
            <w:webHidden/>
          </w:rPr>
          <w:t>22</w:t>
        </w:r>
        <w:r w:rsidR="00504856">
          <w:rPr>
            <w:noProof/>
            <w:webHidden/>
          </w:rPr>
          <w:fldChar w:fldCharType="end"/>
        </w:r>
      </w:hyperlink>
    </w:p>
    <w:p w14:paraId="04524EEF" w14:textId="5FCBCAE6"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81" w:history="1">
        <w:r w:rsidR="00504856" w:rsidRPr="00BE597F">
          <w:rPr>
            <w:rStyle w:val="Hyperlink"/>
            <w:noProof/>
          </w:rPr>
          <w:t>3.4.</w:t>
        </w:r>
        <w:r w:rsidR="00504856">
          <w:rPr>
            <w:rFonts w:asciiTheme="minorHAnsi" w:eastAsiaTheme="minorEastAsia" w:hAnsiTheme="minorHAnsi" w:cstheme="minorBidi"/>
            <w:smallCaps w:val="0"/>
            <w:noProof/>
            <w:sz w:val="24"/>
            <w:szCs w:val="24"/>
          </w:rPr>
          <w:tab/>
        </w:r>
        <w:r w:rsidR="00504856" w:rsidRPr="00BE597F">
          <w:rPr>
            <w:rStyle w:val="Hyperlink"/>
            <w:noProof/>
          </w:rPr>
          <w:t>Tools</w:t>
        </w:r>
        <w:r w:rsidR="00504856">
          <w:rPr>
            <w:noProof/>
            <w:webHidden/>
          </w:rPr>
          <w:tab/>
        </w:r>
        <w:r w:rsidR="00504856">
          <w:rPr>
            <w:noProof/>
            <w:webHidden/>
          </w:rPr>
          <w:fldChar w:fldCharType="begin"/>
        </w:r>
        <w:r w:rsidR="00504856">
          <w:rPr>
            <w:noProof/>
            <w:webHidden/>
          </w:rPr>
          <w:instrText xml:space="preserve"> PAGEREF _Toc39913581 \h </w:instrText>
        </w:r>
        <w:r w:rsidR="00504856">
          <w:rPr>
            <w:noProof/>
            <w:webHidden/>
          </w:rPr>
        </w:r>
        <w:r w:rsidR="00504856">
          <w:rPr>
            <w:noProof/>
            <w:webHidden/>
          </w:rPr>
          <w:fldChar w:fldCharType="separate"/>
        </w:r>
        <w:r w:rsidR="00504856">
          <w:rPr>
            <w:noProof/>
            <w:webHidden/>
          </w:rPr>
          <w:t>23</w:t>
        </w:r>
        <w:r w:rsidR="00504856">
          <w:rPr>
            <w:noProof/>
            <w:webHidden/>
          </w:rPr>
          <w:fldChar w:fldCharType="end"/>
        </w:r>
      </w:hyperlink>
    </w:p>
    <w:p w14:paraId="64AAD5F4" w14:textId="3017E6C4" w:rsidR="00504856" w:rsidRDefault="00873C88">
      <w:pPr>
        <w:pStyle w:val="TOC3"/>
        <w:tabs>
          <w:tab w:val="left" w:pos="1200"/>
        </w:tabs>
        <w:rPr>
          <w:rFonts w:asciiTheme="minorHAnsi" w:eastAsiaTheme="minorEastAsia" w:hAnsiTheme="minorHAnsi" w:cstheme="minorBidi"/>
          <w:i w:val="0"/>
          <w:noProof/>
          <w:sz w:val="24"/>
          <w:szCs w:val="24"/>
        </w:rPr>
      </w:pPr>
      <w:hyperlink w:anchor="_Toc39913582" w:history="1">
        <w:r w:rsidR="00504856" w:rsidRPr="00BE597F">
          <w:rPr>
            <w:rStyle w:val="Hyperlink"/>
            <w:noProof/>
          </w:rPr>
          <w:t>3.4.1.</w:t>
        </w:r>
        <w:r w:rsidR="00504856">
          <w:rPr>
            <w:rFonts w:asciiTheme="minorHAnsi" w:eastAsiaTheme="minorEastAsia" w:hAnsiTheme="minorHAnsi" w:cstheme="minorBidi"/>
            <w:i w:val="0"/>
            <w:noProof/>
            <w:sz w:val="24"/>
            <w:szCs w:val="24"/>
          </w:rPr>
          <w:tab/>
        </w:r>
        <w:r w:rsidR="00504856" w:rsidRPr="00BE597F">
          <w:rPr>
            <w:rStyle w:val="Hyperlink"/>
            <w:noProof/>
          </w:rPr>
          <w:t>Transcription Tool</w:t>
        </w:r>
        <w:r w:rsidR="00504856">
          <w:rPr>
            <w:noProof/>
            <w:webHidden/>
          </w:rPr>
          <w:tab/>
        </w:r>
        <w:r w:rsidR="00504856">
          <w:rPr>
            <w:noProof/>
            <w:webHidden/>
          </w:rPr>
          <w:fldChar w:fldCharType="begin"/>
        </w:r>
        <w:r w:rsidR="00504856">
          <w:rPr>
            <w:noProof/>
            <w:webHidden/>
          </w:rPr>
          <w:instrText xml:space="preserve"> PAGEREF _Toc39913582 \h </w:instrText>
        </w:r>
        <w:r w:rsidR="00504856">
          <w:rPr>
            <w:noProof/>
            <w:webHidden/>
          </w:rPr>
        </w:r>
        <w:r w:rsidR="00504856">
          <w:rPr>
            <w:noProof/>
            <w:webHidden/>
          </w:rPr>
          <w:fldChar w:fldCharType="separate"/>
        </w:r>
        <w:r w:rsidR="00504856">
          <w:rPr>
            <w:noProof/>
            <w:webHidden/>
          </w:rPr>
          <w:t>23</w:t>
        </w:r>
        <w:r w:rsidR="00504856">
          <w:rPr>
            <w:noProof/>
            <w:webHidden/>
          </w:rPr>
          <w:fldChar w:fldCharType="end"/>
        </w:r>
      </w:hyperlink>
    </w:p>
    <w:p w14:paraId="08DED526" w14:textId="2AFB1740" w:rsidR="00504856" w:rsidRDefault="00873C88">
      <w:pPr>
        <w:pStyle w:val="TOC3"/>
        <w:tabs>
          <w:tab w:val="left" w:pos="1200"/>
        </w:tabs>
        <w:rPr>
          <w:rFonts w:asciiTheme="minorHAnsi" w:eastAsiaTheme="minorEastAsia" w:hAnsiTheme="minorHAnsi" w:cstheme="minorBidi"/>
          <w:i w:val="0"/>
          <w:noProof/>
          <w:sz w:val="24"/>
          <w:szCs w:val="24"/>
        </w:rPr>
      </w:pPr>
      <w:hyperlink w:anchor="_Toc39913583" w:history="1">
        <w:r w:rsidR="00504856" w:rsidRPr="00BE597F">
          <w:rPr>
            <w:rStyle w:val="Hyperlink"/>
            <w:noProof/>
          </w:rPr>
          <w:t>3.4.2.</w:t>
        </w:r>
        <w:r w:rsidR="00504856">
          <w:rPr>
            <w:rFonts w:asciiTheme="minorHAnsi" w:eastAsiaTheme="minorEastAsia" w:hAnsiTheme="minorHAnsi" w:cstheme="minorBidi"/>
            <w:i w:val="0"/>
            <w:noProof/>
            <w:sz w:val="24"/>
            <w:szCs w:val="24"/>
          </w:rPr>
          <w:tab/>
        </w:r>
        <w:r w:rsidR="00504856" w:rsidRPr="00BE597F">
          <w:rPr>
            <w:rStyle w:val="Hyperlink"/>
            <w:noProof/>
          </w:rPr>
          <w:t>Optical Character Reader</w:t>
        </w:r>
        <w:r w:rsidR="00504856">
          <w:rPr>
            <w:noProof/>
            <w:webHidden/>
          </w:rPr>
          <w:tab/>
        </w:r>
        <w:r w:rsidR="00504856">
          <w:rPr>
            <w:noProof/>
            <w:webHidden/>
          </w:rPr>
          <w:fldChar w:fldCharType="begin"/>
        </w:r>
        <w:r w:rsidR="00504856">
          <w:rPr>
            <w:noProof/>
            <w:webHidden/>
          </w:rPr>
          <w:instrText xml:space="preserve"> PAGEREF _Toc39913583 \h </w:instrText>
        </w:r>
        <w:r w:rsidR="00504856">
          <w:rPr>
            <w:noProof/>
            <w:webHidden/>
          </w:rPr>
        </w:r>
        <w:r w:rsidR="00504856">
          <w:rPr>
            <w:noProof/>
            <w:webHidden/>
          </w:rPr>
          <w:fldChar w:fldCharType="separate"/>
        </w:r>
        <w:r w:rsidR="00504856">
          <w:rPr>
            <w:noProof/>
            <w:webHidden/>
          </w:rPr>
          <w:t>23</w:t>
        </w:r>
        <w:r w:rsidR="00504856">
          <w:rPr>
            <w:noProof/>
            <w:webHidden/>
          </w:rPr>
          <w:fldChar w:fldCharType="end"/>
        </w:r>
      </w:hyperlink>
    </w:p>
    <w:p w14:paraId="67A3CEAC" w14:textId="7D91268D" w:rsidR="00504856" w:rsidRDefault="00873C88">
      <w:pPr>
        <w:pStyle w:val="TOC3"/>
        <w:tabs>
          <w:tab w:val="left" w:pos="1200"/>
        </w:tabs>
        <w:rPr>
          <w:rFonts w:asciiTheme="minorHAnsi" w:eastAsiaTheme="minorEastAsia" w:hAnsiTheme="minorHAnsi" w:cstheme="minorBidi"/>
          <w:i w:val="0"/>
          <w:noProof/>
          <w:sz w:val="24"/>
          <w:szCs w:val="24"/>
        </w:rPr>
      </w:pPr>
      <w:hyperlink w:anchor="_Toc39913584" w:history="1">
        <w:r w:rsidR="00504856" w:rsidRPr="00BE597F">
          <w:rPr>
            <w:rStyle w:val="Hyperlink"/>
            <w:noProof/>
          </w:rPr>
          <w:t>3.4.3.</w:t>
        </w:r>
        <w:r w:rsidR="00504856">
          <w:rPr>
            <w:rFonts w:asciiTheme="minorHAnsi" w:eastAsiaTheme="minorEastAsia" w:hAnsiTheme="minorHAnsi" w:cstheme="minorBidi"/>
            <w:i w:val="0"/>
            <w:noProof/>
            <w:sz w:val="24"/>
            <w:szCs w:val="24"/>
          </w:rPr>
          <w:tab/>
        </w:r>
        <w:r w:rsidR="00504856" w:rsidRPr="00BE597F">
          <w:rPr>
            <w:rStyle w:val="Hyperlink"/>
            <w:noProof/>
          </w:rPr>
          <w:t>Splunk</w:t>
        </w:r>
        <w:r w:rsidR="00504856">
          <w:rPr>
            <w:noProof/>
            <w:webHidden/>
          </w:rPr>
          <w:tab/>
        </w:r>
        <w:r w:rsidR="00504856">
          <w:rPr>
            <w:noProof/>
            <w:webHidden/>
          </w:rPr>
          <w:fldChar w:fldCharType="begin"/>
        </w:r>
        <w:r w:rsidR="00504856">
          <w:rPr>
            <w:noProof/>
            <w:webHidden/>
          </w:rPr>
          <w:instrText xml:space="preserve"> PAGEREF _Toc39913584 \h </w:instrText>
        </w:r>
        <w:r w:rsidR="00504856">
          <w:rPr>
            <w:noProof/>
            <w:webHidden/>
          </w:rPr>
        </w:r>
        <w:r w:rsidR="00504856">
          <w:rPr>
            <w:noProof/>
            <w:webHidden/>
          </w:rPr>
          <w:fldChar w:fldCharType="separate"/>
        </w:r>
        <w:r w:rsidR="00504856">
          <w:rPr>
            <w:noProof/>
            <w:webHidden/>
          </w:rPr>
          <w:t>23</w:t>
        </w:r>
        <w:r w:rsidR="00504856">
          <w:rPr>
            <w:noProof/>
            <w:webHidden/>
          </w:rPr>
          <w:fldChar w:fldCharType="end"/>
        </w:r>
      </w:hyperlink>
    </w:p>
    <w:p w14:paraId="123C7B59" w14:textId="3411E0A1"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85" w:history="1">
        <w:r w:rsidR="00504856" w:rsidRPr="00BE597F">
          <w:rPr>
            <w:rStyle w:val="Hyperlink"/>
            <w:noProof/>
          </w:rPr>
          <w:t>3.5.</w:t>
        </w:r>
        <w:r w:rsidR="00504856">
          <w:rPr>
            <w:rFonts w:asciiTheme="minorHAnsi" w:eastAsiaTheme="minorEastAsia" w:hAnsiTheme="minorHAnsi" w:cstheme="minorBidi"/>
            <w:smallCaps w:val="0"/>
            <w:noProof/>
            <w:sz w:val="24"/>
            <w:szCs w:val="24"/>
          </w:rPr>
          <w:tab/>
        </w:r>
        <w:r w:rsidR="00504856" w:rsidRPr="00BE597F">
          <w:rPr>
            <w:rStyle w:val="Hyperlink"/>
            <w:noProof/>
          </w:rPr>
          <w:t>UI</w:t>
        </w:r>
        <w:r w:rsidR="00504856">
          <w:rPr>
            <w:noProof/>
            <w:webHidden/>
          </w:rPr>
          <w:tab/>
        </w:r>
        <w:r w:rsidR="00504856">
          <w:rPr>
            <w:noProof/>
            <w:webHidden/>
          </w:rPr>
          <w:fldChar w:fldCharType="begin"/>
        </w:r>
        <w:r w:rsidR="00504856">
          <w:rPr>
            <w:noProof/>
            <w:webHidden/>
          </w:rPr>
          <w:instrText xml:space="preserve"> PAGEREF _Toc39913585 \h </w:instrText>
        </w:r>
        <w:r w:rsidR="00504856">
          <w:rPr>
            <w:noProof/>
            <w:webHidden/>
          </w:rPr>
        </w:r>
        <w:r w:rsidR="00504856">
          <w:rPr>
            <w:noProof/>
            <w:webHidden/>
          </w:rPr>
          <w:fldChar w:fldCharType="separate"/>
        </w:r>
        <w:r w:rsidR="00504856">
          <w:rPr>
            <w:noProof/>
            <w:webHidden/>
          </w:rPr>
          <w:t>23</w:t>
        </w:r>
        <w:r w:rsidR="00504856">
          <w:rPr>
            <w:noProof/>
            <w:webHidden/>
          </w:rPr>
          <w:fldChar w:fldCharType="end"/>
        </w:r>
      </w:hyperlink>
    </w:p>
    <w:p w14:paraId="3554B729" w14:textId="1A45BBA1" w:rsidR="00504856" w:rsidRDefault="00873C88">
      <w:pPr>
        <w:pStyle w:val="TOC3"/>
        <w:tabs>
          <w:tab w:val="left" w:pos="1200"/>
        </w:tabs>
        <w:rPr>
          <w:rFonts w:asciiTheme="minorHAnsi" w:eastAsiaTheme="minorEastAsia" w:hAnsiTheme="minorHAnsi" w:cstheme="minorBidi"/>
          <w:i w:val="0"/>
          <w:noProof/>
          <w:sz w:val="24"/>
          <w:szCs w:val="24"/>
        </w:rPr>
      </w:pPr>
      <w:hyperlink w:anchor="_Toc39913586" w:history="1">
        <w:r w:rsidR="00504856" w:rsidRPr="00BE597F">
          <w:rPr>
            <w:rStyle w:val="Hyperlink"/>
            <w:noProof/>
          </w:rPr>
          <w:t>3.5.1.</w:t>
        </w:r>
        <w:r w:rsidR="00504856">
          <w:rPr>
            <w:rFonts w:asciiTheme="minorHAnsi" w:eastAsiaTheme="minorEastAsia" w:hAnsiTheme="minorHAnsi" w:cstheme="minorBidi"/>
            <w:i w:val="0"/>
            <w:noProof/>
            <w:sz w:val="24"/>
            <w:szCs w:val="24"/>
          </w:rPr>
          <w:tab/>
        </w:r>
        <w:r w:rsidR="00504856" w:rsidRPr="00BE597F">
          <w:rPr>
            <w:rStyle w:val="Hyperlink"/>
            <w:noProof/>
          </w:rPr>
          <w:t>Team Configuration UI</w:t>
        </w:r>
        <w:r w:rsidR="00504856">
          <w:rPr>
            <w:noProof/>
            <w:webHidden/>
          </w:rPr>
          <w:tab/>
        </w:r>
        <w:r w:rsidR="00504856">
          <w:rPr>
            <w:noProof/>
            <w:webHidden/>
          </w:rPr>
          <w:fldChar w:fldCharType="begin"/>
        </w:r>
        <w:r w:rsidR="00504856">
          <w:rPr>
            <w:noProof/>
            <w:webHidden/>
          </w:rPr>
          <w:instrText xml:space="preserve"> PAGEREF _Toc39913586 \h </w:instrText>
        </w:r>
        <w:r w:rsidR="00504856">
          <w:rPr>
            <w:noProof/>
            <w:webHidden/>
          </w:rPr>
        </w:r>
        <w:r w:rsidR="00504856">
          <w:rPr>
            <w:noProof/>
            <w:webHidden/>
          </w:rPr>
          <w:fldChar w:fldCharType="separate"/>
        </w:r>
        <w:r w:rsidR="00504856">
          <w:rPr>
            <w:noProof/>
            <w:webHidden/>
          </w:rPr>
          <w:t>23</w:t>
        </w:r>
        <w:r w:rsidR="00504856">
          <w:rPr>
            <w:noProof/>
            <w:webHidden/>
          </w:rPr>
          <w:fldChar w:fldCharType="end"/>
        </w:r>
      </w:hyperlink>
    </w:p>
    <w:p w14:paraId="0E0371B8" w14:textId="49147C78" w:rsidR="00504856" w:rsidRDefault="00873C88">
      <w:pPr>
        <w:pStyle w:val="TOC3"/>
        <w:tabs>
          <w:tab w:val="left" w:pos="1200"/>
        </w:tabs>
        <w:rPr>
          <w:rFonts w:asciiTheme="minorHAnsi" w:eastAsiaTheme="minorEastAsia" w:hAnsiTheme="minorHAnsi" w:cstheme="minorBidi"/>
          <w:i w:val="0"/>
          <w:noProof/>
          <w:sz w:val="24"/>
          <w:szCs w:val="24"/>
        </w:rPr>
      </w:pPr>
      <w:hyperlink w:anchor="_Toc39913587" w:history="1">
        <w:r w:rsidR="00504856" w:rsidRPr="00BE597F">
          <w:rPr>
            <w:rStyle w:val="Hyperlink"/>
            <w:noProof/>
          </w:rPr>
          <w:t>3.5.2.</w:t>
        </w:r>
        <w:r w:rsidR="00504856">
          <w:rPr>
            <w:rFonts w:asciiTheme="minorHAnsi" w:eastAsiaTheme="minorEastAsia" w:hAnsiTheme="minorHAnsi" w:cstheme="minorBidi"/>
            <w:i w:val="0"/>
            <w:noProof/>
            <w:sz w:val="24"/>
            <w:szCs w:val="24"/>
          </w:rPr>
          <w:tab/>
        </w:r>
        <w:r w:rsidR="00504856" w:rsidRPr="00BE597F">
          <w:rPr>
            <w:rStyle w:val="Hyperlink"/>
            <w:noProof/>
          </w:rPr>
          <w:t>Vector Configuration UI</w:t>
        </w:r>
        <w:r w:rsidR="00504856">
          <w:rPr>
            <w:noProof/>
            <w:webHidden/>
          </w:rPr>
          <w:tab/>
        </w:r>
        <w:r w:rsidR="00504856">
          <w:rPr>
            <w:noProof/>
            <w:webHidden/>
          </w:rPr>
          <w:fldChar w:fldCharType="begin"/>
        </w:r>
        <w:r w:rsidR="00504856">
          <w:rPr>
            <w:noProof/>
            <w:webHidden/>
          </w:rPr>
          <w:instrText xml:space="preserve"> PAGEREF _Toc39913587 \h </w:instrText>
        </w:r>
        <w:r w:rsidR="00504856">
          <w:rPr>
            <w:noProof/>
            <w:webHidden/>
          </w:rPr>
        </w:r>
        <w:r w:rsidR="00504856">
          <w:rPr>
            <w:noProof/>
            <w:webHidden/>
          </w:rPr>
          <w:fldChar w:fldCharType="separate"/>
        </w:r>
        <w:r w:rsidR="00504856">
          <w:rPr>
            <w:noProof/>
            <w:webHidden/>
          </w:rPr>
          <w:t>24</w:t>
        </w:r>
        <w:r w:rsidR="00504856">
          <w:rPr>
            <w:noProof/>
            <w:webHidden/>
          </w:rPr>
          <w:fldChar w:fldCharType="end"/>
        </w:r>
      </w:hyperlink>
    </w:p>
    <w:p w14:paraId="352E60CF" w14:textId="2F8CFED6" w:rsidR="00504856" w:rsidRDefault="00873C88">
      <w:pPr>
        <w:pStyle w:val="TOC3"/>
        <w:tabs>
          <w:tab w:val="left" w:pos="1200"/>
        </w:tabs>
        <w:rPr>
          <w:rFonts w:asciiTheme="minorHAnsi" w:eastAsiaTheme="minorEastAsia" w:hAnsiTheme="minorHAnsi" w:cstheme="minorBidi"/>
          <w:i w:val="0"/>
          <w:noProof/>
          <w:sz w:val="24"/>
          <w:szCs w:val="24"/>
        </w:rPr>
      </w:pPr>
      <w:hyperlink w:anchor="_Toc39913588" w:history="1">
        <w:r w:rsidR="00504856" w:rsidRPr="00BE597F">
          <w:rPr>
            <w:rStyle w:val="Hyperlink"/>
            <w:noProof/>
          </w:rPr>
          <w:t>3.5.3.</w:t>
        </w:r>
        <w:r w:rsidR="00504856">
          <w:rPr>
            <w:rFonts w:asciiTheme="minorHAnsi" w:eastAsiaTheme="minorEastAsia" w:hAnsiTheme="minorHAnsi" w:cstheme="minorBidi"/>
            <w:i w:val="0"/>
            <w:noProof/>
            <w:sz w:val="24"/>
            <w:szCs w:val="24"/>
          </w:rPr>
          <w:tab/>
        </w:r>
        <w:r w:rsidR="00504856" w:rsidRPr="00BE597F">
          <w:rPr>
            <w:rStyle w:val="Hyperlink"/>
            <w:noProof/>
          </w:rPr>
          <w:t>Directory Configuration UI</w:t>
        </w:r>
        <w:r w:rsidR="00504856">
          <w:rPr>
            <w:noProof/>
            <w:webHidden/>
          </w:rPr>
          <w:tab/>
        </w:r>
        <w:r w:rsidR="00504856">
          <w:rPr>
            <w:noProof/>
            <w:webHidden/>
          </w:rPr>
          <w:fldChar w:fldCharType="begin"/>
        </w:r>
        <w:r w:rsidR="00504856">
          <w:rPr>
            <w:noProof/>
            <w:webHidden/>
          </w:rPr>
          <w:instrText xml:space="preserve"> PAGEREF _Toc39913588 \h </w:instrText>
        </w:r>
        <w:r w:rsidR="00504856">
          <w:rPr>
            <w:noProof/>
            <w:webHidden/>
          </w:rPr>
        </w:r>
        <w:r w:rsidR="00504856">
          <w:rPr>
            <w:noProof/>
            <w:webHidden/>
          </w:rPr>
          <w:fldChar w:fldCharType="separate"/>
        </w:r>
        <w:r w:rsidR="00504856">
          <w:rPr>
            <w:noProof/>
            <w:webHidden/>
          </w:rPr>
          <w:t>24</w:t>
        </w:r>
        <w:r w:rsidR="00504856">
          <w:rPr>
            <w:noProof/>
            <w:webHidden/>
          </w:rPr>
          <w:fldChar w:fldCharType="end"/>
        </w:r>
      </w:hyperlink>
    </w:p>
    <w:p w14:paraId="4F44AB2E" w14:textId="3F27D902" w:rsidR="00504856" w:rsidRDefault="00873C88">
      <w:pPr>
        <w:pStyle w:val="TOC3"/>
        <w:tabs>
          <w:tab w:val="left" w:pos="1200"/>
        </w:tabs>
        <w:rPr>
          <w:rFonts w:asciiTheme="minorHAnsi" w:eastAsiaTheme="minorEastAsia" w:hAnsiTheme="minorHAnsi" w:cstheme="minorBidi"/>
          <w:i w:val="0"/>
          <w:noProof/>
          <w:sz w:val="24"/>
          <w:szCs w:val="24"/>
        </w:rPr>
      </w:pPr>
      <w:hyperlink w:anchor="_Toc39913589" w:history="1">
        <w:r w:rsidR="00504856" w:rsidRPr="00BE597F">
          <w:rPr>
            <w:rStyle w:val="Hyperlink"/>
            <w:noProof/>
          </w:rPr>
          <w:t>3.5.4.</w:t>
        </w:r>
        <w:r w:rsidR="00504856">
          <w:rPr>
            <w:rFonts w:asciiTheme="minorHAnsi" w:eastAsiaTheme="minorEastAsia" w:hAnsiTheme="minorHAnsi" w:cstheme="minorBidi"/>
            <w:i w:val="0"/>
            <w:noProof/>
            <w:sz w:val="24"/>
            <w:szCs w:val="24"/>
          </w:rPr>
          <w:tab/>
        </w:r>
        <w:r w:rsidR="00504856" w:rsidRPr="00BE597F">
          <w:rPr>
            <w:rStyle w:val="Hyperlink"/>
            <w:noProof/>
          </w:rPr>
          <w:t>Event Configuration UI</w:t>
        </w:r>
        <w:r w:rsidR="00504856">
          <w:rPr>
            <w:noProof/>
            <w:webHidden/>
          </w:rPr>
          <w:tab/>
        </w:r>
        <w:r w:rsidR="00504856">
          <w:rPr>
            <w:noProof/>
            <w:webHidden/>
          </w:rPr>
          <w:fldChar w:fldCharType="begin"/>
        </w:r>
        <w:r w:rsidR="00504856">
          <w:rPr>
            <w:noProof/>
            <w:webHidden/>
          </w:rPr>
          <w:instrText xml:space="preserve"> PAGEREF _Toc39913589 \h </w:instrText>
        </w:r>
        <w:r w:rsidR="00504856">
          <w:rPr>
            <w:noProof/>
            <w:webHidden/>
          </w:rPr>
        </w:r>
        <w:r w:rsidR="00504856">
          <w:rPr>
            <w:noProof/>
            <w:webHidden/>
          </w:rPr>
          <w:fldChar w:fldCharType="separate"/>
        </w:r>
        <w:r w:rsidR="00504856">
          <w:rPr>
            <w:noProof/>
            <w:webHidden/>
          </w:rPr>
          <w:t>25</w:t>
        </w:r>
        <w:r w:rsidR="00504856">
          <w:rPr>
            <w:noProof/>
            <w:webHidden/>
          </w:rPr>
          <w:fldChar w:fldCharType="end"/>
        </w:r>
      </w:hyperlink>
    </w:p>
    <w:p w14:paraId="1867F694" w14:textId="075E26F2" w:rsidR="00504856" w:rsidRDefault="00873C88">
      <w:pPr>
        <w:pStyle w:val="TOC3"/>
        <w:tabs>
          <w:tab w:val="left" w:pos="1200"/>
        </w:tabs>
        <w:rPr>
          <w:rFonts w:asciiTheme="minorHAnsi" w:eastAsiaTheme="minorEastAsia" w:hAnsiTheme="minorHAnsi" w:cstheme="minorBidi"/>
          <w:i w:val="0"/>
          <w:noProof/>
          <w:sz w:val="24"/>
          <w:szCs w:val="24"/>
        </w:rPr>
      </w:pPr>
      <w:hyperlink w:anchor="_Toc39913590" w:history="1">
        <w:r w:rsidR="00504856" w:rsidRPr="00BE597F">
          <w:rPr>
            <w:rStyle w:val="Hyperlink"/>
            <w:noProof/>
          </w:rPr>
          <w:t>3.5.5.</w:t>
        </w:r>
        <w:r w:rsidR="00504856">
          <w:rPr>
            <w:rFonts w:asciiTheme="minorHAnsi" w:eastAsiaTheme="minorEastAsia" w:hAnsiTheme="minorHAnsi" w:cstheme="minorBidi"/>
            <w:i w:val="0"/>
            <w:noProof/>
            <w:sz w:val="24"/>
            <w:szCs w:val="24"/>
          </w:rPr>
          <w:tab/>
        </w:r>
        <w:r w:rsidR="00504856" w:rsidRPr="00BE597F">
          <w:rPr>
            <w:rStyle w:val="Hyperlink"/>
            <w:noProof/>
          </w:rPr>
          <w:t>Action Report View</w:t>
        </w:r>
        <w:r w:rsidR="00504856">
          <w:rPr>
            <w:noProof/>
            <w:webHidden/>
          </w:rPr>
          <w:tab/>
        </w:r>
        <w:r w:rsidR="00504856">
          <w:rPr>
            <w:noProof/>
            <w:webHidden/>
          </w:rPr>
          <w:fldChar w:fldCharType="begin"/>
        </w:r>
        <w:r w:rsidR="00504856">
          <w:rPr>
            <w:noProof/>
            <w:webHidden/>
          </w:rPr>
          <w:instrText xml:space="preserve"> PAGEREF _Toc39913590 \h </w:instrText>
        </w:r>
        <w:r w:rsidR="00504856">
          <w:rPr>
            <w:noProof/>
            <w:webHidden/>
          </w:rPr>
        </w:r>
        <w:r w:rsidR="00504856">
          <w:rPr>
            <w:noProof/>
            <w:webHidden/>
          </w:rPr>
          <w:fldChar w:fldCharType="separate"/>
        </w:r>
        <w:r w:rsidR="00504856">
          <w:rPr>
            <w:noProof/>
            <w:webHidden/>
          </w:rPr>
          <w:t>25</w:t>
        </w:r>
        <w:r w:rsidR="00504856">
          <w:rPr>
            <w:noProof/>
            <w:webHidden/>
          </w:rPr>
          <w:fldChar w:fldCharType="end"/>
        </w:r>
      </w:hyperlink>
    </w:p>
    <w:p w14:paraId="676B50B3" w14:textId="699F386E" w:rsidR="00504856" w:rsidRDefault="00873C88">
      <w:pPr>
        <w:pStyle w:val="TOC3"/>
        <w:tabs>
          <w:tab w:val="left" w:pos="1200"/>
        </w:tabs>
        <w:rPr>
          <w:rFonts w:asciiTheme="minorHAnsi" w:eastAsiaTheme="minorEastAsia" w:hAnsiTheme="minorHAnsi" w:cstheme="minorBidi"/>
          <w:i w:val="0"/>
          <w:noProof/>
          <w:sz w:val="24"/>
          <w:szCs w:val="24"/>
        </w:rPr>
      </w:pPr>
      <w:hyperlink w:anchor="_Toc39913591" w:history="1">
        <w:r w:rsidR="00504856" w:rsidRPr="00BE597F">
          <w:rPr>
            <w:rStyle w:val="Hyperlink"/>
            <w:noProof/>
          </w:rPr>
          <w:t>3.5.6.</w:t>
        </w:r>
        <w:r w:rsidR="00504856">
          <w:rPr>
            <w:rFonts w:asciiTheme="minorHAnsi" w:eastAsiaTheme="minorEastAsia" w:hAnsiTheme="minorHAnsi" w:cstheme="minorBidi"/>
            <w:i w:val="0"/>
            <w:noProof/>
            <w:sz w:val="24"/>
            <w:szCs w:val="24"/>
          </w:rPr>
          <w:tab/>
        </w:r>
        <w:r w:rsidR="00504856" w:rsidRPr="00BE597F">
          <w:rPr>
            <w:rStyle w:val="Hyperlink"/>
            <w:noProof/>
          </w:rPr>
          <w:t>Processing View</w:t>
        </w:r>
        <w:r w:rsidR="00504856">
          <w:rPr>
            <w:noProof/>
            <w:webHidden/>
          </w:rPr>
          <w:tab/>
        </w:r>
        <w:r w:rsidR="00504856">
          <w:rPr>
            <w:noProof/>
            <w:webHidden/>
          </w:rPr>
          <w:fldChar w:fldCharType="begin"/>
        </w:r>
        <w:r w:rsidR="00504856">
          <w:rPr>
            <w:noProof/>
            <w:webHidden/>
          </w:rPr>
          <w:instrText xml:space="preserve"> PAGEREF _Toc39913591 \h </w:instrText>
        </w:r>
        <w:r w:rsidR="00504856">
          <w:rPr>
            <w:noProof/>
            <w:webHidden/>
          </w:rPr>
        </w:r>
        <w:r w:rsidR="00504856">
          <w:rPr>
            <w:noProof/>
            <w:webHidden/>
          </w:rPr>
          <w:fldChar w:fldCharType="separate"/>
        </w:r>
        <w:r w:rsidR="00504856">
          <w:rPr>
            <w:noProof/>
            <w:webHidden/>
          </w:rPr>
          <w:t>25</w:t>
        </w:r>
        <w:r w:rsidR="00504856">
          <w:rPr>
            <w:noProof/>
            <w:webHidden/>
          </w:rPr>
          <w:fldChar w:fldCharType="end"/>
        </w:r>
      </w:hyperlink>
    </w:p>
    <w:p w14:paraId="1B03C111" w14:textId="23D6C3E3" w:rsidR="00504856" w:rsidRDefault="00873C88">
      <w:pPr>
        <w:pStyle w:val="TOC3"/>
        <w:tabs>
          <w:tab w:val="left" w:pos="1200"/>
        </w:tabs>
        <w:rPr>
          <w:rFonts w:asciiTheme="minorHAnsi" w:eastAsiaTheme="minorEastAsia" w:hAnsiTheme="minorHAnsi" w:cstheme="minorBidi"/>
          <w:i w:val="0"/>
          <w:noProof/>
          <w:sz w:val="24"/>
          <w:szCs w:val="24"/>
        </w:rPr>
      </w:pPr>
      <w:hyperlink w:anchor="_Toc39913592" w:history="1">
        <w:r w:rsidR="00504856" w:rsidRPr="00BE597F">
          <w:rPr>
            <w:rStyle w:val="Hyperlink"/>
            <w:noProof/>
          </w:rPr>
          <w:t>3.5.7.</w:t>
        </w:r>
        <w:r w:rsidR="00504856">
          <w:rPr>
            <w:rFonts w:asciiTheme="minorHAnsi" w:eastAsiaTheme="minorEastAsia" w:hAnsiTheme="minorHAnsi" w:cstheme="minorBidi"/>
            <w:i w:val="0"/>
            <w:noProof/>
            <w:sz w:val="24"/>
            <w:szCs w:val="24"/>
          </w:rPr>
          <w:tab/>
        </w:r>
        <w:r w:rsidR="00504856" w:rsidRPr="00BE597F">
          <w:rPr>
            <w:rStyle w:val="Hyperlink"/>
            <w:noProof/>
          </w:rPr>
          <w:t>Analysis View</w:t>
        </w:r>
        <w:r w:rsidR="00504856">
          <w:rPr>
            <w:noProof/>
            <w:webHidden/>
          </w:rPr>
          <w:tab/>
        </w:r>
        <w:r w:rsidR="00504856">
          <w:rPr>
            <w:noProof/>
            <w:webHidden/>
          </w:rPr>
          <w:fldChar w:fldCharType="begin"/>
        </w:r>
        <w:r w:rsidR="00504856">
          <w:rPr>
            <w:noProof/>
            <w:webHidden/>
          </w:rPr>
          <w:instrText xml:space="preserve"> PAGEREF _Toc39913592 \h </w:instrText>
        </w:r>
        <w:r w:rsidR="00504856">
          <w:rPr>
            <w:noProof/>
            <w:webHidden/>
          </w:rPr>
        </w:r>
        <w:r w:rsidR="00504856">
          <w:rPr>
            <w:noProof/>
            <w:webHidden/>
          </w:rPr>
          <w:fldChar w:fldCharType="separate"/>
        </w:r>
        <w:r w:rsidR="00504856">
          <w:rPr>
            <w:noProof/>
            <w:webHidden/>
          </w:rPr>
          <w:t>26</w:t>
        </w:r>
        <w:r w:rsidR="00504856">
          <w:rPr>
            <w:noProof/>
            <w:webHidden/>
          </w:rPr>
          <w:fldChar w:fldCharType="end"/>
        </w:r>
      </w:hyperlink>
    </w:p>
    <w:p w14:paraId="7A125B13" w14:textId="4300083A" w:rsidR="00504856" w:rsidRDefault="00873C88">
      <w:pPr>
        <w:pStyle w:val="TOC3"/>
        <w:tabs>
          <w:tab w:val="left" w:pos="1200"/>
        </w:tabs>
        <w:rPr>
          <w:rFonts w:asciiTheme="minorHAnsi" w:eastAsiaTheme="minorEastAsia" w:hAnsiTheme="minorHAnsi" w:cstheme="minorBidi"/>
          <w:i w:val="0"/>
          <w:noProof/>
          <w:sz w:val="24"/>
          <w:szCs w:val="24"/>
        </w:rPr>
      </w:pPr>
      <w:hyperlink w:anchor="_Toc39913593" w:history="1">
        <w:r w:rsidR="00504856" w:rsidRPr="00BE597F">
          <w:rPr>
            <w:rStyle w:val="Hyperlink"/>
            <w:noProof/>
          </w:rPr>
          <w:t>3.5.8.</w:t>
        </w:r>
        <w:r w:rsidR="00504856">
          <w:rPr>
            <w:rFonts w:asciiTheme="minorHAnsi" w:eastAsiaTheme="minorEastAsia" w:hAnsiTheme="minorHAnsi" w:cstheme="minorBidi"/>
            <w:i w:val="0"/>
            <w:noProof/>
            <w:sz w:val="24"/>
            <w:szCs w:val="24"/>
          </w:rPr>
          <w:tab/>
        </w:r>
        <w:r w:rsidR="00504856" w:rsidRPr="00BE597F">
          <w:rPr>
            <w:rStyle w:val="Hyperlink"/>
            <w:noProof/>
          </w:rPr>
          <w:t>Graph</w:t>
        </w:r>
        <w:r w:rsidR="00504856">
          <w:rPr>
            <w:noProof/>
            <w:webHidden/>
          </w:rPr>
          <w:tab/>
        </w:r>
        <w:r w:rsidR="00504856">
          <w:rPr>
            <w:noProof/>
            <w:webHidden/>
          </w:rPr>
          <w:fldChar w:fldCharType="begin"/>
        </w:r>
        <w:r w:rsidR="00504856">
          <w:rPr>
            <w:noProof/>
            <w:webHidden/>
          </w:rPr>
          <w:instrText xml:space="preserve"> PAGEREF _Toc39913593 \h </w:instrText>
        </w:r>
        <w:r w:rsidR="00504856">
          <w:rPr>
            <w:noProof/>
            <w:webHidden/>
          </w:rPr>
        </w:r>
        <w:r w:rsidR="00504856">
          <w:rPr>
            <w:noProof/>
            <w:webHidden/>
          </w:rPr>
          <w:fldChar w:fldCharType="separate"/>
        </w:r>
        <w:r w:rsidR="00504856">
          <w:rPr>
            <w:noProof/>
            <w:webHidden/>
          </w:rPr>
          <w:t>27</w:t>
        </w:r>
        <w:r w:rsidR="00504856">
          <w:rPr>
            <w:noProof/>
            <w:webHidden/>
          </w:rPr>
          <w:fldChar w:fldCharType="end"/>
        </w:r>
      </w:hyperlink>
    </w:p>
    <w:p w14:paraId="2D3CE70F" w14:textId="6499B9B9"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94" w:history="1">
        <w:r w:rsidR="00504856" w:rsidRPr="00BE597F">
          <w:rPr>
            <w:rStyle w:val="Hyperlink"/>
            <w:noProof/>
          </w:rPr>
          <w:t>3.6.</w:t>
        </w:r>
        <w:r w:rsidR="00504856">
          <w:rPr>
            <w:rFonts w:asciiTheme="minorHAnsi" w:eastAsiaTheme="minorEastAsia" w:hAnsiTheme="minorHAnsi" w:cstheme="minorBidi"/>
            <w:smallCaps w:val="0"/>
            <w:noProof/>
            <w:sz w:val="24"/>
            <w:szCs w:val="24"/>
          </w:rPr>
          <w:tab/>
        </w:r>
        <w:r w:rsidR="00504856" w:rsidRPr="00BE597F">
          <w:rPr>
            <w:rStyle w:val="Hyperlink"/>
            <w:noProof/>
          </w:rPr>
          <w:t>Database</w:t>
        </w:r>
        <w:r w:rsidR="00504856">
          <w:rPr>
            <w:noProof/>
            <w:webHidden/>
          </w:rPr>
          <w:tab/>
        </w:r>
        <w:r w:rsidR="00504856">
          <w:rPr>
            <w:noProof/>
            <w:webHidden/>
          </w:rPr>
          <w:fldChar w:fldCharType="begin"/>
        </w:r>
        <w:r w:rsidR="00504856">
          <w:rPr>
            <w:noProof/>
            <w:webHidden/>
          </w:rPr>
          <w:instrText xml:space="preserve"> PAGEREF _Toc39913594 \h </w:instrText>
        </w:r>
        <w:r w:rsidR="00504856">
          <w:rPr>
            <w:noProof/>
            <w:webHidden/>
          </w:rPr>
        </w:r>
        <w:r w:rsidR="00504856">
          <w:rPr>
            <w:noProof/>
            <w:webHidden/>
          </w:rPr>
          <w:fldChar w:fldCharType="separate"/>
        </w:r>
        <w:r w:rsidR="00504856">
          <w:rPr>
            <w:noProof/>
            <w:webHidden/>
          </w:rPr>
          <w:t>28</w:t>
        </w:r>
        <w:r w:rsidR="00504856">
          <w:rPr>
            <w:noProof/>
            <w:webHidden/>
          </w:rPr>
          <w:fldChar w:fldCharType="end"/>
        </w:r>
      </w:hyperlink>
    </w:p>
    <w:p w14:paraId="1478E75E" w14:textId="1CDED3E7" w:rsidR="00504856" w:rsidRDefault="00873C88">
      <w:pPr>
        <w:pStyle w:val="TOC3"/>
        <w:tabs>
          <w:tab w:val="left" w:pos="1200"/>
        </w:tabs>
        <w:rPr>
          <w:rFonts w:asciiTheme="minorHAnsi" w:eastAsiaTheme="minorEastAsia" w:hAnsiTheme="minorHAnsi" w:cstheme="minorBidi"/>
          <w:i w:val="0"/>
          <w:noProof/>
          <w:sz w:val="24"/>
          <w:szCs w:val="24"/>
        </w:rPr>
      </w:pPr>
      <w:hyperlink w:anchor="_Toc39913595" w:history="1">
        <w:r w:rsidR="00504856" w:rsidRPr="00BE597F">
          <w:rPr>
            <w:rStyle w:val="Hyperlink"/>
            <w:noProof/>
          </w:rPr>
          <w:t>3.6.1.</w:t>
        </w:r>
        <w:r w:rsidR="00504856">
          <w:rPr>
            <w:rFonts w:asciiTheme="minorHAnsi" w:eastAsiaTheme="minorEastAsia" w:hAnsiTheme="minorHAnsi" w:cstheme="minorBidi"/>
            <w:i w:val="0"/>
            <w:noProof/>
            <w:sz w:val="24"/>
            <w:szCs w:val="24"/>
          </w:rPr>
          <w:tab/>
        </w:r>
        <w:r w:rsidR="00504856" w:rsidRPr="00BE597F">
          <w:rPr>
            <w:rStyle w:val="Hyperlink"/>
            <w:noProof/>
          </w:rPr>
          <w:t>Database</w:t>
        </w:r>
        <w:r w:rsidR="00504856">
          <w:rPr>
            <w:noProof/>
            <w:webHidden/>
          </w:rPr>
          <w:tab/>
        </w:r>
        <w:r w:rsidR="00504856">
          <w:rPr>
            <w:noProof/>
            <w:webHidden/>
          </w:rPr>
          <w:fldChar w:fldCharType="begin"/>
        </w:r>
        <w:r w:rsidR="00504856">
          <w:rPr>
            <w:noProof/>
            <w:webHidden/>
          </w:rPr>
          <w:instrText xml:space="preserve"> PAGEREF _Toc39913595 \h </w:instrText>
        </w:r>
        <w:r w:rsidR="00504856">
          <w:rPr>
            <w:noProof/>
            <w:webHidden/>
          </w:rPr>
        </w:r>
        <w:r w:rsidR="00504856">
          <w:rPr>
            <w:noProof/>
            <w:webHidden/>
          </w:rPr>
          <w:fldChar w:fldCharType="separate"/>
        </w:r>
        <w:r w:rsidR="00504856">
          <w:rPr>
            <w:noProof/>
            <w:webHidden/>
          </w:rPr>
          <w:t>28</w:t>
        </w:r>
        <w:r w:rsidR="00504856">
          <w:rPr>
            <w:noProof/>
            <w:webHidden/>
          </w:rPr>
          <w:fldChar w:fldCharType="end"/>
        </w:r>
      </w:hyperlink>
    </w:p>
    <w:p w14:paraId="7D50CE79" w14:textId="0DF54244" w:rsidR="00504856" w:rsidRDefault="00873C88">
      <w:pPr>
        <w:pStyle w:val="TOC1"/>
        <w:tabs>
          <w:tab w:val="left" w:pos="400"/>
        </w:tabs>
        <w:rPr>
          <w:rFonts w:asciiTheme="minorHAnsi" w:eastAsiaTheme="minorEastAsia" w:hAnsiTheme="minorHAnsi" w:cstheme="minorBidi"/>
          <w:b w:val="0"/>
          <w:caps w:val="0"/>
          <w:noProof/>
          <w:sz w:val="24"/>
          <w:szCs w:val="24"/>
        </w:rPr>
      </w:pPr>
      <w:hyperlink w:anchor="_Toc39913596" w:history="1">
        <w:r w:rsidR="00504856" w:rsidRPr="00BE597F">
          <w:rPr>
            <w:rStyle w:val="Hyperlink"/>
            <w:noProof/>
          </w:rPr>
          <w:t>4.</w:t>
        </w:r>
        <w:r w:rsidR="00504856">
          <w:rPr>
            <w:rFonts w:asciiTheme="minorHAnsi" w:eastAsiaTheme="minorEastAsia" w:hAnsiTheme="minorHAnsi" w:cstheme="minorBidi"/>
            <w:b w:val="0"/>
            <w:caps w:val="0"/>
            <w:noProof/>
            <w:sz w:val="24"/>
            <w:szCs w:val="24"/>
          </w:rPr>
          <w:tab/>
        </w:r>
        <w:r w:rsidR="00504856" w:rsidRPr="00BE597F">
          <w:rPr>
            <w:rStyle w:val="Hyperlink"/>
            <w:noProof/>
          </w:rPr>
          <w:t>Database</w:t>
        </w:r>
        <w:r w:rsidR="00504856">
          <w:rPr>
            <w:noProof/>
            <w:webHidden/>
          </w:rPr>
          <w:tab/>
        </w:r>
        <w:r w:rsidR="00504856">
          <w:rPr>
            <w:noProof/>
            <w:webHidden/>
          </w:rPr>
          <w:fldChar w:fldCharType="begin"/>
        </w:r>
        <w:r w:rsidR="00504856">
          <w:rPr>
            <w:noProof/>
            <w:webHidden/>
          </w:rPr>
          <w:instrText xml:space="preserve"> PAGEREF _Toc39913596 \h </w:instrText>
        </w:r>
        <w:r w:rsidR="00504856">
          <w:rPr>
            <w:noProof/>
            <w:webHidden/>
          </w:rPr>
        </w:r>
        <w:r w:rsidR="00504856">
          <w:rPr>
            <w:noProof/>
            <w:webHidden/>
          </w:rPr>
          <w:fldChar w:fldCharType="separate"/>
        </w:r>
        <w:r w:rsidR="00504856">
          <w:rPr>
            <w:noProof/>
            <w:webHidden/>
          </w:rPr>
          <w:t>29</w:t>
        </w:r>
        <w:r w:rsidR="00504856">
          <w:rPr>
            <w:noProof/>
            <w:webHidden/>
          </w:rPr>
          <w:fldChar w:fldCharType="end"/>
        </w:r>
      </w:hyperlink>
    </w:p>
    <w:p w14:paraId="200DE32F" w14:textId="21E4FB92"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97" w:history="1">
        <w:r w:rsidR="00504856" w:rsidRPr="00BE597F">
          <w:rPr>
            <w:rStyle w:val="Hyperlink"/>
            <w:noProof/>
          </w:rPr>
          <w:t>4.1.</w:t>
        </w:r>
        <w:r w:rsidR="00504856">
          <w:rPr>
            <w:rFonts w:asciiTheme="minorHAnsi" w:eastAsiaTheme="minorEastAsia" w:hAnsiTheme="minorHAnsi" w:cstheme="minorBidi"/>
            <w:smallCaps w:val="0"/>
            <w:noProof/>
            <w:sz w:val="24"/>
            <w:szCs w:val="24"/>
          </w:rPr>
          <w:tab/>
        </w:r>
        <w:r w:rsidR="00504856" w:rsidRPr="00BE597F">
          <w:rPr>
            <w:rStyle w:val="Hyperlink"/>
            <w:noProof/>
          </w:rPr>
          <w:t>Database Schema</w:t>
        </w:r>
        <w:r w:rsidR="00504856">
          <w:rPr>
            <w:noProof/>
            <w:webHidden/>
          </w:rPr>
          <w:tab/>
        </w:r>
        <w:r w:rsidR="00504856">
          <w:rPr>
            <w:noProof/>
            <w:webHidden/>
          </w:rPr>
          <w:fldChar w:fldCharType="begin"/>
        </w:r>
        <w:r w:rsidR="00504856">
          <w:rPr>
            <w:noProof/>
            <w:webHidden/>
          </w:rPr>
          <w:instrText xml:space="preserve"> PAGEREF _Toc39913597 \h </w:instrText>
        </w:r>
        <w:r w:rsidR="00504856">
          <w:rPr>
            <w:noProof/>
            <w:webHidden/>
          </w:rPr>
        </w:r>
        <w:r w:rsidR="00504856">
          <w:rPr>
            <w:noProof/>
            <w:webHidden/>
          </w:rPr>
          <w:fldChar w:fldCharType="separate"/>
        </w:r>
        <w:r w:rsidR="00504856">
          <w:rPr>
            <w:noProof/>
            <w:webHidden/>
          </w:rPr>
          <w:t>29</w:t>
        </w:r>
        <w:r w:rsidR="00504856">
          <w:rPr>
            <w:noProof/>
            <w:webHidden/>
          </w:rPr>
          <w:fldChar w:fldCharType="end"/>
        </w:r>
      </w:hyperlink>
    </w:p>
    <w:p w14:paraId="4FD132DA" w14:textId="72F1ACF9" w:rsidR="00504856" w:rsidRDefault="00873C88">
      <w:pPr>
        <w:pStyle w:val="TOC1"/>
        <w:tabs>
          <w:tab w:val="left" w:pos="400"/>
        </w:tabs>
        <w:rPr>
          <w:rFonts w:asciiTheme="minorHAnsi" w:eastAsiaTheme="minorEastAsia" w:hAnsiTheme="minorHAnsi" w:cstheme="minorBidi"/>
          <w:b w:val="0"/>
          <w:caps w:val="0"/>
          <w:noProof/>
          <w:sz w:val="24"/>
          <w:szCs w:val="24"/>
        </w:rPr>
      </w:pPr>
      <w:hyperlink w:anchor="_Toc39913598" w:history="1">
        <w:r w:rsidR="00504856" w:rsidRPr="00BE597F">
          <w:rPr>
            <w:rStyle w:val="Hyperlink"/>
            <w:noProof/>
          </w:rPr>
          <w:t>5.</w:t>
        </w:r>
        <w:r w:rsidR="00504856">
          <w:rPr>
            <w:rFonts w:asciiTheme="minorHAnsi" w:eastAsiaTheme="minorEastAsia" w:hAnsiTheme="minorHAnsi" w:cstheme="minorBidi"/>
            <w:b w:val="0"/>
            <w:caps w:val="0"/>
            <w:noProof/>
            <w:sz w:val="24"/>
            <w:szCs w:val="24"/>
          </w:rPr>
          <w:tab/>
        </w:r>
        <w:r w:rsidR="00504856" w:rsidRPr="00BE597F">
          <w:rPr>
            <w:rStyle w:val="Hyperlink"/>
            <w:noProof/>
          </w:rPr>
          <w:t>Appendix</w:t>
        </w:r>
        <w:r w:rsidR="00504856">
          <w:rPr>
            <w:noProof/>
            <w:webHidden/>
          </w:rPr>
          <w:tab/>
        </w:r>
        <w:r w:rsidR="00504856">
          <w:rPr>
            <w:noProof/>
            <w:webHidden/>
          </w:rPr>
          <w:fldChar w:fldCharType="begin"/>
        </w:r>
        <w:r w:rsidR="00504856">
          <w:rPr>
            <w:noProof/>
            <w:webHidden/>
          </w:rPr>
          <w:instrText xml:space="preserve"> PAGEREF _Toc39913598 \h </w:instrText>
        </w:r>
        <w:r w:rsidR="00504856">
          <w:rPr>
            <w:noProof/>
            <w:webHidden/>
          </w:rPr>
        </w:r>
        <w:r w:rsidR="00504856">
          <w:rPr>
            <w:noProof/>
            <w:webHidden/>
          </w:rPr>
          <w:fldChar w:fldCharType="separate"/>
        </w:r>
        <w:r w:rsidR="00504856">
          <w:rPr>
            <w:noProof/>
            <w:webHidden/>
          </w:rPr>
          <w:t>30</w:t>
        </w:r>
        <w:r w:rsidR="00504856">
          <w:rPr>
            <w:noProof/>
            <w:webHidden/>
          </w:rPr>
          <w:fldChar w:fldCharType="end"/>
        </w:r>
      </w:hyperlink>
    </w:p>
    <w:p w14:paraId="2798B88D" w14:textId="2B93A22E" w:rsidR="00504856" w:rsidRDefault="00873C88">
      <w:pPr>
        <w:pStyle w:val="TOC2"/>
        <w:tabs>
          <w:tab w:val="left" w:pos="800"/>
        </w:tabs>
        <w:rPr>
          <w:rFonts w:asciiTheme="minorHAnsi" w:eastAsiaTheme="minorEastAsia" w:hAnsiTheme="minorHAnsi" w:cstheme="minorBidi"/>
          <w:smallCaps w:val="0"/>
          <w:noProof/>
          <w:sz w:val="24"/>
          <w:szCs w:val="24"/>
        </w:rPr>
      </w:pPr>
      <w:hyperlink w:anchor="_Toc39913599" w:history="1">
        <w:r w:rsidR="00504856" w:rsidRPr="00BE597F">
          <w:rPr>
            <w:rStyle w:val="Hyperlink"/>
            <w:noProof/>
          </w:rPr>
          <w:t>5.1.</w:t>
        </w:r>
        <w:r w:rsidR="00504856">
          <w:rPr>
            <w:rFonts w:asciiTheme="minorHAnsi" w:eastAsiaTheme="minorEastAsia" w:hAnsiTheme="minorHAnsi" w:cstheme="minorBidi"/>
            <w:smallCaps w:val="0"/>
            <w:noProof/>
            <w:sz w:val="24"/>
            <w:szCs w:val="24"/>
          </w:rPr>
          <w:tab/>
        </w:r>
        <w:r w:rsidR="00504856" w:rsidRPr="00BE597F">
          <w:rPr>
            <w:rStyle w:val="Hyperlink"/>
            <w:noProof/>
          </w:rPr>
          <w:t>Notes</w:t>
        </w:r>
        <w:r w:rsidR="00504856">
          <w:rPr>
            <w:noProof/>
            <w:webHidden/>
          </w:rPr>
          <w:tab/>
        </w:r>
        <w:r w:rsidR="00504856">
          <w:rPr>
            <w:noProof/>
            <w:webHidden/>
          </w:rPr>
          <w:fldChar w:fldCharType="begin"/>
        </w:r>
        <w:r w:rsidR="00504856">
          <w:rPr>
            <w:noProof/>
            <w:webHidden/>
          </w:rPr>
          <w:instrText xml:space="preserve"> PAGEREF _Toc39913599 \h </w:instrText>
        </w:r>
        <w:r w:rsidR="00504856">
          <w:rPr>
            <w:noProof/>
            <w:webHidden/>
          </w:rPr>
        </w:r>
        <w:r w:rsidR="00504856">
          <w:rPr>
            <w:noProof/>
            <w:webHidden/>
          </w:rPr>
          <w:fldChar w:fldCharType="separate"/>
        </w:r>
        <w:r w:rsidR="00504856">
          <w:rPr>
            <w:noProof/>
            <w:webHidden/>
          </w:rPr>
          <w:t>30</w:t>
        </w:r>
        <w:r w:rsidR="00504856">
          <w:rPr>
            <w:noProof/>
            <w:webHidden/>
          </w:rPr>
          <w:fldChar w:fldCharType="end"/>
        </w:r>
      </w:hyperlink>
    </w:p>
    <w:p w14:paraId="6BB9E253" w14:textId="77777777" w:rsidR="00E54833" w:rsidRDefault="00E54833">
      <w:pPr>
        <w:pStyle w:val="TOC2"/>
        <w:tabs>
          <w:tab w:val="left" w:pos="800"/>
        </w:tabs>
        <w:sectPr w:rsidR="00E54833">
          <w:headerReference w:type="default" r:id="rId13"/>
          <w:footerReference w:type="default" r:id="rId14"/>
          <w:pgSz w:w="12240" w:h="15840" w:code="1"/>
          <w:pgMar w:top="1440" w:right="1440" w:bottom="1440" w:left="1800" w:header="720" w:footer="720" w:gutter="0"/>
          <w:pgNumType w:fmt="lowerRoman"/>
          <w:cols w:space="720"/>
        </w:sectPr>
      </w:pPr>
      <w:r>
        <w:rPr>
          <w:smallCaps w:val="0"/>
          <w:sz w:val="36"/>
        </w:rPr>
        <w:fldChar w:fldCharType="end"/>
      </w:r>
    </w:p>
    <w:p w14:paraId="3E7A9F1C" w14:textId="77777777" w:rsidR="00E54833" w:rsidRDefault="00E54833">
      <w:pPr>
        <w:pStyle w:val="Heading1"/>
      </w:pPr>
      <w:bookmarkStart w:id="20" w:name="_Toc464031724"/>
      <w:bookmarkStart w:id="21" w:name="_Toc464031936"/>
      <w:bookmarkStart w:id="22" w:name="_Toc464031937"/>
      <w:bookmarkStart w:id="23" w:name="_Toc464822048"/>
      <w:bookmarkStart w:id="24" w:name="_Toc39913546"/>
      <w:r>
        <w:lastRenderedPageBreak/>
        <w:t>Introduction</w:t>
      </w:r>
      <w:bookmarkEnd w:id="20"/>
      <w:bookmarkEnd w:id="21"/>
      <w:bookmarkEnd w:id="22"/>
      <w:bookmarkEnd w:id="23"/>
      <w:bookmarkEnd w:id="24"/>
    </w:p>
    <w:p w14:paraId="21CDDBB1" w14:textId="77777777" w:rsidR="00E54833" w:rsidRDefault="00E54833">
      <w:pPr>
        <w:pStyle w:val="Heading2"/>
      </w:pPr>
      <w:bookmarkStart w:id="25" w:name="_Toc464031938"/>
      <w:bookmarkStart w:id="26" w:name="_Toc464822049"/>
      <w:bookmarkStart w:id="27" w:name="_Toc39913547"/>
      <w:r>
        <w:t>Purpose and Intended Audience</w:t>
      </w:r>
      <w:bookmarkEnd w:id="25"/>
      <w:bookmarkEnd w:id="26"/>
      <w:bookmarkEnd w:id="27"/>
    </w:p>
    <w:p w14:paraId="24585511" w14:textId="4ECBDDD9" w:rsidR="5CFAACA1" w:rsidRDefault="5CFAACA1" w:rsidP="59FAD918">
      <w:pPr>
        <w:ind w:left="288" w:firstLine="720"/>
      </w:pPr>
      <w:r>
        <w:t xml:space="preserve">The purpose of the Software Design Document (SDD) </w:t>
      </w:r>
      <w:r w:rsidR="012E1E5B">
        <w:t xml:space="preserve">is to </w:t>
      </w:r>
      <w:r w:rsidR="7B3C97D3">
        <w:t xml:space="preserve">identify collaborations and subsystems within the PMR Insight Collective Knowledge (PICK) software </w:t>
      </w:r>
      <w:r w:rsidR="458944B6">
        <w:t xml:space="preserve">to be able to design interactions within the system. </w:t>
      </w:r>
      <w:r w:rsidR="62182AF5">
        <w:t xml:space="preserve">The SDD </w:t>
      </w:r>
      <w:r w:rsidR="4A7E7394">
        <w:t xml:space="preserve">describes what is to be built and </w:t>
      </w:r>
      <w:r w:rsidR="49551257">
        <w:t xml:space="preserve">is intended to help the development team understand what is expected to be built. </w:t>
      </w:r>
      <w:r w:rsidR="75B715B7">
        <w:t xml:space="preserve">Sections within the SDD include the system and subsystem collaboration graphs, </w:t>
      </w:r>
      <w:r w:rsidR="2325FF04">
        <w:t>component descriptions, descriptions of the classes within the components</w:t>
      </w:r>
      <w:r w:rsidR="42DDB71A">
        <w:t>, contracts between classes, and description of database schemas.</w:t>
      </w:r>
      <w:r w:rsidR="00182DBC">
        <w:t xml:space="preserve"> The SDD focuses </w:t>
      </w:r>
      <w:r w:rsidR="00F66A03">
        <w:t>on</w:t>
      </w:r>
      <w:r w:rsidR="00182DBC">
        <w:t xml:space="preserve"> </w:t>
      </w:r>
      <w:r w:rsidR="00F66A03">
        <w:t xml:space="preserve">describing </w:t>
      </w:r>
      <w:r w:rsidR="003E06D3">
        <w:t xml:space="preserve">contracts of classes which </w:t>
      </w:r>
      <w:r w:rsidR="00EE4353">
        <w:t>are client</w:t>
      </w:r>
      <w:r w:rsidR="00EB66DB">
        <w:t xml:space="preserve"> server relationships </w:t>
      </w:r>
      <w:r w:rsidR="00D4482C">
        <w:t xml:space="preserve">that occur in order </w:t>
      </w:r>
      <w:r w:rsidR="00EB66DB">
        <w:t xml:space="preserve">to fulfill a </w:t>
      </w:r>
      <w:r w:rsidR="00730783">
        <w:t>client’s responsibilities</w:t>
      </w:r>
      <w:r w:rsidR="00D4482C">
        <w:t xml:space="preserve">, and protocols </w:t>
      </w:r>
      <w:r w:rsidR="008950A2">
        <w:t xml:space="preserve">of classes that state </w:t>
      </w:r>
      <w:r w:rsidR="003B6C97">
        <w:t>each method</w:t>
      </w:r>
      <w:r w:rsidR="004F590E">
        <w:t xml:space="preserve"> in a class</w:t>
      </w:r>
      <w:r w:rsidR="003B6C97">
        <w:t>,</w:t>
      </w:r>
      <w:r w:rsidR="004F590E">
        <w:t xml:space="preserve"> </w:t>
      </w:r>
      <w:r w:rsidR="003B6C97">
        <w:t>parameters of the methods, return value</w:t>
      </w:r>
      <w:r w:rsidR="00D10E69">
        <w:t xml:space="preserve"> of the method, purpose of the method and pre and post conditions of a method. </w:t>
      </w:r>
    </w:p>
    <w:p w14:paraId="7D5A8F1C" w14:textId="77777777" w:rsidR="00D10E69" w:rsidRPr="00182DBC" w:rsidRDefault="00D10E69" w:rsidP="59FAD918">
      <w:pPr>
        <w:ind w:left="288" w:firstLine="720"/>
        <w:rPr>
          <w:i/>
          <w:iCs/>
        </w:rPr>
      </w:pPr>
    </w:p>
    <w:p w14:paraId="58A30D56" w14:textId="77777777" w:rsidR="00E54833" w:rsidRPr="00722594" w:rsidRDefault="00E54833" w:rsidP="00722594">
      <w:pPr>
        <w:pStyle w:val="Heading2"/>
      </w:pPr>
      <w:bookmarkStart w:id="28" w:name="_Toc425134230"/>
      <w:bookmarkStart w:id="29" w:name="_Toc461626769"/>
      <w:bookmarkStart w:id="30" w:name="_Toc464031939"/>
      <w:bookmarkStart w:id="31" w:name="_Toc464822050"/>
      <w:bookmarkStart w:id="32" w:name="_Toc39913548"/>
      <w:r>
        <w:t>Scope of Product</w:t>
      </w:r>
      <w:bookmarkEnd w:id="28"/>
      <w:bookmarkEnd w:id="29"/>
      <w:bookmarkEnd w:id="30"/>
      <w:bookmarkEnd w:id="31"/>
      <w:bookmarkEnd w:id="32"/>
    </w:p>
    <w:p w14:paraId="64FDE5FE" w14:textId="6539647A" w:rsidR="00EC64AC" w:rsidRDefault="00D93024" w:rsidP="2F3D452F">
      <w:pPr>
        <w:pStyle w:val="Paragraph"/>
        <w:ind w:left="216" w:firstLine="720"/>
      </w:pPr>
      <w:r>
        <w:t xml:space="preserve">This </w:t>
      </w:r>
      <w:r w:rsidR="009B4400">
        <w:t xml:space="preserve">Software Design Document </w:t>
      </w:r>
      <w:r w:rsidR="003611C3">
        <w:t xml:space="preserve">focuses </w:t>
      </w:r>
      <w:r w:rsidR="009B4400">
        <w:t xml:space="preserve">on the core </w:t>
      </w:r>
      <w:r w:rsidR="000D01D9">
        <w:t xml:space="preserve">functionality of the PICK system </w:t>
      </w:r>
      <w:r w:rsidR="003611C3">
        <w:t>and its main components</w:t>
      </w:r>
      <w:r w:rsidR="008C0E70">
        <w:t xml:space="preserve">, which is to </w:t>
      </w:r>
      <w:r w:rsidR="00C57E8A">
        <w:t xml:space="preserve">streamline the job of an analyst </w:t>
      </w:r>
      <w:r w:rsidR="00A80E44">
        <w:t xml:space="preserve">to create a report </w:t>
      </w:r>
      <w:r w:rsidR="00A658B1">
        <w:t xml:space="preserve">from log files submitted by the defense and </w:t>
      </w:r>
      <w:r w:rsidR="00D003FA">
        <w:t xml:space="preserve">attacking teams. </w:t>
      </w:r>
      <w:r w:rsidR="005671E5">
        <w:t>The</w:t>
      </w:r>
      <w:r w:rsidR="00690D71">
        <w:t xml:space="preserve"> system will utilize outside </w:t>
      </w:r>
      <w:r w:rsidR="00EC64AC">
        <w:t xml:space="preserve">libraries and pre-existing systems, described on section 2.3, </w:t>
      </w:r>
      <w:r w:rsidR="00DA3DD2">
        <w:t xml:space="preserve">to </w:t>
      </w:r>
      <w:r w:rsidR="00F50AFC">
        <w:t>achieve artifact ingestion, validation, cleansing</w:t>
      </w:r>
      <w:r w:rsidR="00B14A29">
        <w:t xml:space="preserve"> and creating a visual representation of significant </w:t>
      </w:r>
      <w:r w:rsidR="0033074B">
        <w:t xml:space="preserve">events for the analyst to see. </w:t>
      </w:r>
      <w:r w:rsidR="005671E5">
        <w:t xml:space="preserve">Our goal </w:t>
      </w:r>
      <w:r w:rsidR="00FC730E">
        <w:t>is to</w:t>
      </w:r>
      <w:r w:rsidR="001D5C56">
        <w:t xml:space="preserve"> </w:t>
      </w:r>
      <w:r w:rsidR="005671E5">
        <w:t xml:space="preserve">be able to aid analysts </w:t>
      </w:r>
      <w:r w:rsidR="003D0BFD">
        <w:t xml:space="preserve">in the creation of a report from </w:t>
      </w:r>
      <w:r w:rsidR="000E1660">
        <w:t xml:space="preserve">any form of artifacts containing information </w:t>
      </w:r>
      <w:r w:rsidR="00AA7E3E">
        <w:t xml:space="preserve">of </w:t>
      </w:r>
      <w:r w:rsidR="00EE4353">
        <w:t>an</w:t>
      </w:r>
      <w:r w:rsidR="00AA7E3E">
        <w:t xml:space="preserve"> attack response situation. </w:t>
      </w:r>
    </w:p>
    <w:p w14:paraId="54F9AE05" w14:textId="05EE677C" w:rsidR="008F5BE0" w:rsidRDefault="008F5BE0">
      <w:pPr>
        <w:pStyle w:val="Paragraph"/>
      </w:pPr>
    </w:p>
    <w:p w14:paraId="071E4E01" w14:textId="530DAC98" w:rsidR="00E54833" w:rsidRDefault="00E54833">
      <w:pPr>
        <w:pStyle w:val="Heading2"/>
      </w:pPr>
      <w:bookmarkStart w:id="33" w:name="_Toc39913549"/>
      <w:bookmarkStart w:id="34" w:name="_Toc425134231"/>
      <w:bookmarkStart w:id="35" w:name="_Toc461626770"/>
      <w:bookmarkStart w:id="36" w:name="_Toc464031940"/>
      <w:bookmarkStart w:id="37" w:name="_Toc464822051"/>
      <w:r>
        <w:t>References</w:t>
      </w:r>
      <w:bookmarkEnd w:id="33"/>
    </w:p>
    <w:p w14:paraId="30001C3A" w14:textId="237B629F" w:rsidR="00890DD3" w:rsidRDefault="00D16D60" w:rsidP="00886992">
      <w:pPr>
        <w:overflowPunct/>
        <w:autoSpaceDE/>
        <w:autoSpaceDN/>
        <w:adjustRightInd/>
        <w:ind w:left="720" w:hanging="432"/>
        <w:textAlignment w:val="auto"/>
      </w:pPr>
      <w:r>
        <w:t>[1]</w:t>
      </w:r>
      <w:r w:rsidR="00E322AE">
        <w:tab/>
      </w:r>
      <w:r w:rsidR="008D7C69">
        <w:t>08c</w:t>
      </w:r>
      <w:r w:rsidR="000E31C1">
        <w:t>_SDD_Outline</w:t>
      </w:r>
      <w:r w:rsidR="00E322AE">
        <w:t>.pdf</w:t>
      </w:r>
      <w:r w:rsidR="00127D84">
        <w:t xml:space="preserve">. “System Design Document Outline”. </w:t>
      </w:r>
      <w:r w:rsidR="00886992">
        <w:t xml:space="preserve">18, Feb 2020. </w:t>
      </w:r>
      <w:r w:rsidR="00886992" w:rsidRPr="00886992">
        <w:t>https://piazza.com/class_profile/get_resource/k55o3l3qykt5ez/k6qs06oynxn2wt</w:t>
      </w:r>
    </w:p>
    <w:p w14:paraId="6CFD38AE" w14:textId="7DA01873" w:rsidR="00E322AE" w:rsidRPr="001A3DCC" w:rsidRDefault="00E322AE" w:rsidP="001A3DCC">
      <w:pPr>
        <w:overflowPunct/>
        <w:autoSpaceDE/>
        <w:autoSpaceDN/>
        <w:adjustRightInd/>
        <w:ind w:left="720" w:hanging="432"/>
        <w:textAlignment w:val="auto"/>
        <w:rPr>
          <w:sz w:val="22"/>
          <w:szCs w:val="22"/>
        </w:rPr>
      </w:pPr>
      <w:r>
        <w:t>[3]</w:t>
      </w:r>
      <w:r>
        <w:tab/>
      </w:r>
      <w:r w:rsidR="008374B7">
        <w:t>08aContracts.pdf</w:t>
      </w:r>
      <w:r w:rsidR="00EB39A0">
        <w:t>. “</w:t>
      </w:r>
      <w:r w:rsidR="008548A2">
        <w:t xml:space="preserve">Contracts”. </w:t>
      </w:r>
      <w:r w:rsidR="00E20C2F">
        <w:t xml:space="preserve">18 Fed, 2020. </w:t>
      </w:r>
      <w:r w:rsidR="001A3DCC" w:rsidRPr="001A3DCC">
        <w:rPr>
          <w:sz w:val="22"/>
          <w:szCs w:val="22"/>
        </w:rPr>
        <w:t>https://piazza.com/class_profile/get_resource/k55o3l3qykt5ez/k6qs05yplls2v2</w:t>
      </w:r>
    </w:p>
    <w:p w14:paraId="64E12A01" w14:textId="6E05B753" w:rsidR="00D23848" w:rsidRDefault="008374B7" w:rsidP="00D20E80">
      <w:pPr>
        <w:overflowPunct/>
        <w:autoSpaceDE/>
        <w:autoSpaceDN/>
        <w:adjustRightInd/>
        <w:ind w:left="720" w:hanging="432"/>
        <w:textAlignment w:val="auto"/>
      </w:pPr>
      <w:r>
        <w:t>[4]</w:t>
      </w:r>
      <w:r>
        <w:tab/>
      </w:r>
      <w:r w:rsidR="009E212D">
        <w:t>08b_Protocols.pdf</w:t>
      </w:r>
      <w:r w:rsidR="007B5C7A">
        <w:t xml:space="preserve">. </w:t>
      </w:r>
      <w:r w:rsidR="00420BBB">
        <w:t>“Protocols</w:t>
      </w:r>
      <w:r w:rsidR="00023092">
        <w:t xml:space="preserve">”. 18 Feb, 2020. </w:t>
      </w:r>
      <w:r w:rsidR="00D20E80" w:rsidRPr="00D20E80">
        <w:t>https://piazza.com/class_profile/get_resource/k55o3l3qykt5ez/k6qs0681en62vv</w:t>
      </w:r>
    </w:p>
    <w:p w14:paraId="2A0C00FC" w14:textId="5E3A6652" w:rsidR="00D23848" w:rsidRPr="00D16D60" w:rsidRDefault="009D0B03" w:rsidP="00EB39A0">
      <w:pPr>
        <w:overflowPunct/>
        <w:autoSpaceDE/>
        <w:autoSpaceDN/>
        <w:adjustRightInd/>
        <w:ind w:left="720" w:hanging="432"/>
        <w:textAlignment w:val="auto"/>
      </w:pPr>
      <w:r>
        <w:t>[5]</w:t>
      </w:r>
      <w:r>
        <w:tab/>
        <w:t>09</w:t>
      </w:r>
      <w:r w:rsidR="001A3F23">
        <w:t>Subsystems.pdf</w:t>
      </w:r>
      <w:r w:rsidR="009D469B">
        <w:t>.</w:t>
      </w:r>
      <w:r w:rsidR="008F7A4F">
        <w:t xml:space="preserve"> “</w:t>
      </w:r>
      <w:r w:rsidR="00013996">
        <w:t>Subsystems</w:t>
      </w:r>
      <w:r w:rsidR="008F7A4F">
        <w:t>”</w:t>
      </w:r>
      <w:r w:rsidR="009D469B">
        <w:t xml:space="preserve">. </w:t>
      </w:r>
      <w:r w:rsidR="00D636B5">
        <w:t>10</w:t>
      </w:r>
      <w:r w:rsidR="003E5FE1">
        <w:t xml:space="preserve"> Mar</w:t>
      </w:r>
      <w:r w:rsidR="00023092">
        <w:t>,</w:t>
      </w:r>
      <w:r w:rsidR="003E5FE1">
        <w:t xml:space="preserve"> 2020.</w:t>
      </w:r>
      <w:r w:rsidR="007B5C7A">
        <w:t xml:space="preserve"> </w:t>
      </w:r>
      <w:r w:rsidR="007B5C7A" w:rsidRPr="00EB39A0">
        <w:rPr>
          <w:sz w:val="22"/>
          <w:szCs w:val="22"/>
        </w:rPr>
        <w:t>https://piazza.com/class_profile/get_resource/k55o3l3qykt5ez/k6qs06wo8d92xi</w:t>
      </w:r>
    </w:p>
    <w:p w14:paraId="62F4F361" w14:textId="4F83382A" w:rsidR="00087B72" w:rsidRDefault="00246AD3" w:rsidP="00246AD3">
      <w:pPr>
        <w:ind w:left="720" w:hanging="432"/>
      </w:pPr>
      <w:r>
        <w:t>[</w:t>
      </w:r>
      <w:r w:rsidR="001A3F23">
        <w:t>6]</w:t>
      </w:r>
      <w:r>
        <w:tab/>
      </w:r>
      <w:proofErr w:type="spellStart"/>
      <w:r w:rsidRPr="00246AD3">
        <w:t>Hasneeza</w:t>
      </w:r>
      <w:proofErr w:type="spellEnd"/>
      <w:r w:rsidRPr="00246AD3">
        <w:t xml:space="preserve">. “Example of Software Design </w:t>
      </w:r>
      <w:r w:rsidR="4D1AFDAE" w:rsidRPr="00246AD3">
        <w:t>Document (</w:t>
      </w:r>
      <w:r w:rsidRPr="00246AD3">
        <w:t xml:space="preserve">SDD).” </w:t>
      </w:r>
      <w:proofErr w:type="spellStart"/>
      <w:r w:rsidRPr="00246AD3">
        <w:t>UniMAP</w:t>
      </w:r>
      <w:proofErr w:type="spellEnd"/>
      <w:r w:rsidRPr="00246AD3">
        <w:t xml:space="preserve"> Portal, 26 Apr. 2012, portal.unimap.edu.my/portal/page/portal30/Lecture Notes/KEJURUTERAAN_KOMPUTER/Semester 2 </w:t>
      </w:r>
      <w:proofErr w:type="spellStart"/>
      <w:r w:rsidRPr="00246AD3">
        <w:t>Sidang</w:t>
      </w:r>
      <w:proofErr w:type="spellEnd"/>
      <w:r w:rsidRPr="00246AD3">
        <w:t xml:space="preserve"> </w:t>
      </w:r>
      <w:proofErr w:type="spellStart"/>
      <w:r w:rsidRPr="00246AD3">
        <w:t>Akademik</w:t>
      </w:r>
      <w:proofErr w:type="spellEnd"/>
      <w:r w:rsidRPr="00246AD3">
        <w:t xml:space="preserve"> 20112012/EKT420 Software Engineering/Example of Software Design Document</w:t>
      </w:r>
      <w:r w:rsidR="331090F2" w:rsidRPr="00246AD3">
        <w:t xml:space="preserve"> </w:t>
      </w:r>
      <w:r w:rsidRPr="00246AD3">
        <w:t>(SDD).</w:t>
      </w:r>
    </w:p>
    <w:p w14:paraId="1FD410E8" w14:textId="62C380A8" w:rsidR="00013996" w:rsidRDefault="00886992" w:rsidP="00013996">
      <w:pPr>
        <w:overflowPunct/>
        <w:autoSpaceDE/>
        <w:autoSpaceDN/>
        <w:adjustRightInd/>
        <w:ind w:left="720" w:hanging="432"/>
        <w:textAlignment w:val="auto"/>
      </w:pPr>
      <w:r>
        <w:t>[</w:t>
      </w:r>
      <w:r w:rsidR="00560AB3">
        <w:t>7]</w:t>
      </w:r>
      <w:r w:rsidR="00560AB3">
        <w:tab/>
      </w:r>
      <w:r w:rsidR="00013996">
        <w:t xml:space="preserve">07aCollaborations.pdf. “Collaborations”. 13, Feb 2020. </w:t>
      </w:r>
      <w:r w:rsidR="00013996" w:rsidRPr="00013996">
        <w:t>https://piazza.com/class_profile/get_resource/k55o3l3qykt5ez/k6i6k6zcief3kz</w:t>
      </w:r>
    </w:p>
    <w:p w14:paraId="780E8B41" w14:textId="25994E94" w:rsidR="00886992" w:rsidRDefault="00886992" w:rsidP="00246AD3">
      <w:pPr>
        <w:ind w:left="720" w:hanging="432"/>
      </w:pPr>
    </w:p>
    <w:p w14:paraId="13A87C21" w14:textId="3ABBCCBA" w:rsidR="00246AD3" w:rsidRPr="00087B72" w:rsidRDefault="00246AD3" w:rsidP="00246AD3">
      <w:pPr>
        <w:ind w:left="720" w:hanging="432"/>
      </w:pPr>
    </w:p>
    <w:p w14:paraId="6DFB9E20" w14:textId="77777777" w:rsidR="008F5BE0" w:rsidRDefault="008F5BE0" w:rsidP="008F5BE0">
      <w:pPr>
        <w:pStyle w:val="Paragraph"/>
        <w:ind w:left="2160"/>
      </w:pPr>
    </w:p>
    <w:p w14:paraId="70DF9E56" w14:textId="77777777" w:rsidR="00E15A23" w:rsidRDefault="00E15A23" w:rsidP="008F5BE0">
      <w:pPr>
        <w:pStyle w:val="Paragraph"/>
        <w:ind w:left="2160"/>
        <w:sectPr w:rsidR="00E15A23">
          <w:headerReference w:type="default" r:id="rId15"/>
          <w:footerReference w:type="default" r:id="rId16"/>
          <w:pgSz w:w="12240" w:h="15840" w:code="1"/>
          <w:pgMar w:top="1440" w:right="1440" w:bottom="1440" w:left="1800" w:header="720" w:footer="720" w:gutter="0"/>
          <w:pgNumType w:start="1"/>
          <w:cols w:space="720"/>
        </w:sectPr>
      </w:pPr>
    </w:p>
    <w:p w14:paraId="65E7AD01" w14:textId="77777777" w:rsidR="00E54833" w:rsidRDefault="00E54833" w:rsidP="7C82F5B4">
      <w:pPr>
        <w:pStyle w:val="Heading2"/>
        <w:jc w:val="both"/>
      </w:pPr>
      <w:bookmarkStart w:id="38" w:name="_Toc39913550"/>
      <w:r>
        <w:t>Definitions, Acronyms, and Abbreviations</w:t>
      </w:r>
      <w:bookmarkEnd w:id="34"/>
      <w:bookmarkEnd w:id="35"/>
      <w:bookmarkEnd w:id="36"/>
      <w:bookmarkEnd w:id="37"/>
      <w:bookmarkEnd w:id="38"/>
    </w:p>
    <w:p w14:paraId="32E1BFAF" w14:textId="77777777" w:rsidR="00E54833" w:rsidRDefault="00E54833">
      <w:pPr>
        <w:pStyle w:val="Heading3"/>
      </w:pPr>
      <w:bookmarkStart w:id="39" w:name="_Toc425134232"/>
      <w:bookmarkStart w:id="40" w:name="_Toc461626771"/>
      <w:bookmarkStart w:id="41" w:name="_Toc464031941"/>
      <w:bookmarkStart w:id="42" w:name="_Toc464822052"/>
      <w:bookmarkStart w:id="43" w:name="_Toc39913551"/>
      <w:r>
        <w:t>Definitions</w:t>
      </w:r>
      <w:bookmarkEnd w:id="39"/>
      <w:bookmarkEnd w:id="40"/>
      <w:bookmarkEnd w:id="41"/>
      <w:bookmarkEnd w:id="42"/>
      <w:bookmarkEnd w:id="43"/>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9"/>
        <w:gridCol w:w="4501"/>
      </w:tblGrid>
      <w:tr w:rsidR="00E15A23" w14:paraId="44E871BC" w14:textId="77777777" w:rsidTr="3D9F0A11">
        <w:tc>
          <w:tcPr>
            <w:tcW w:w="4608" w:type="dxa"/>
          </w:tcPr>
          <w:p w14:paraId="144A5D23" w14:textId="1B189BA2" w:rsidR="00E15A23" w:rsidRPr="00E15A23" w:rsidRDefault="31BF9583" w:rsidP="0CACA325">
            <w:pPr>
              <w:pStyle w:val="Paragraph"/>
              <w:jc w:val="center"/>
              <w:rPr>
                <w:b/>
                <w:bCs/>
              </w:rPr>
            </w:pPr>
            <w:r w:rsidRPr="0CACA325">
              <w:rPr>
                <w:b/>
                <w:bCs/>
              </w:rPr>
              <w:t>Lead Analyst</w:t>
            </w:r>
          </w:p>
        </w:tc>
        <w:tc>
          <w:tcPr>
            <w:tcW w:w="4608" w:type="dxa"/>
          </w:tcPr>
          <w:p w14:paraId="738610EB" w14:textId="0B81D482" w:rsidR="00E15A23" w:rsidRDefault="526F6293" w:rsidP="7C82F5B4">
            <w:pPr>
              <w:pStyle w:val="Paragraph"/>
              <w:jc w:val="left"/>
            </w:pPr>
            <w:r w:rsidRPr="7C82F5B4">
              <w:t xml:space="preserve">The analyst responsible for the oversight of work being performed by the other analysts, some other </w:t>
            </w:r>
            <w:r w:rsidR="18F6A465" w:rsidRPr="7C82F5B4">
              <w:t>responsibilities</w:t>
            </w:r>
            <w:r w:rsidRPr="7C82F5B4">
              <w:t xml:space="preserve"> </w:t>
            </w:r>
            <w:r w:rsidR="0A102238" w:rsidRPr="7C82F5B4">
              <w:t xml:space="preserve">include delegating work, </w:t>
            </w:r>
            <w:r w:rsidR="244CCBE8" w:rsidRPr="7C82F5B4">
              <w:t xml:space="preserve">and </w:t>
            </w:r>
            <w:r w:rsidR="0A102238" w:rsidRPr="7C82F5B4">
              <w:t xml:space="preserve">approving work </w:t>
            </w:r>
          </w:p>
        </w:tc>
      </w:tr>
      <w:tr w:rsidR="00F50FC1" w14:paraId="637805D2" w14:textId="77777777" w:rsidTr="3D9F0A11">
        <w:tc>
          <w:tcPr>
            <w:tcW w:w="4608" w:type="dxa"/>
          </w:tcPr>
          <w:p w14:paraId="463F29E8" w14:textId="56BDAFBB" w:rsidR="00F50FC1" w:rsidRPr="00E15A23" w:rsidRDefault="31BF9583" w:rsidP="0CACA325">
            <w:pPr>
              <w:pStyle w:val="Paragraph"/>
              <w:jc w:val="center"/>
              <w:rPr>
                <w:b/>
                <w:bCs/>
              </w:rPr>
            </w:pPr>
            <w:r w:rsidRPr="0CACA325">
              <w:rPr>
                <w:b/>
                <w:bCs/>
              </w:rPr>
              <w:lastRenderedPageBreak/>
              <w:t>Analyst</w:t>
            </w:r>
          </w:p>
        </w:tc>
        <w:tc>
          <w:tcPr>
            <w:tcW w:w="4608" w:type="dxa"/>
          </w:tcPr>
          <w:p w14:paraId="3B7B4B86" w14:textId="4BA17DD6" w:rsidR="00F50FC1" w:rsidRDefault="0DB4725E" w:rsidP="7C82F5B4">
            <w:pPr>
              <w:pStyle w:val="Paragraph"/>
              <w:jc w:val="left"/>
            </w:pPr>
            <w:r w:rsidRPr="7C82F5B4">
              <w:t xml:space="preserve">A user that is authorized to work </w:t>
            </w:r>
            <w:r w:rsidR="18B9FB51" w:rsidRPr="7C82F5B4">
              <w:t xml:space="preserve">PICK system, they must connect to the Lead analysts' machine to gain </w:t>
            </w:r>
            <w:r w:rsidR="4A3D3468" w:rsidRPr="7C82F5B4">
              <w:t>access</w:t>
            </w:r>
            <w:r w:rsidR="18B9FB51" w:rsidRPr="7C82F5B4">
              <w:t xml:space="preserve"> to the log files and databases. Some </w:t>
            </w:r>
            <w:r w:rsidR="0872E7F4" w:rsidRPr="7C82F5B4">
              <w:t xml:space="preserve">of their </w:t>
            </w:r>
            <w:r w:rsidR="0CA93C89" w:rsidRPr="7C82F5B4">
              <w:t>responsibilities</w:t>
            </w:r>
            <w:r w:rsidR="0872E7F4" w:rsidRPr="7C82F5B4">
              <w:t xml:space="preserve"> include </w:t>
            </w:r>
            <w:r w:rsidR="574F4520" w:rsidRPr="7C82F5B4">
              <w:t xml:space="preserve">editing, creating, deleting log entries/nodes, and pushing work to the Lead analyst for approval upon synchronization. </w:t>
            </w:r>
          </w:p>
        </w:tc>
      </w:tr>
      <w:tr w:rsidR="0CACA325" w14:paraId="3EC65B49" w14:textId="77777777" w:rsidTr="3D9F0A11">
        <w:tc>
          <w:tcPr>
            <w:tcW w:w="4495" w:type="dxa"/>
          </w:tcPr>
          <w:p w14:paraId="632A9199" w14:textId="1300C74D" w:rsidR="31BF9583" w:rsidRDefault="31BF9583" w:rsidP="0CACA325">
            <w:pPr>
              <w:pStyle w:val="Paragraph"/>
              <w:jc w:val="center"/>
              <w:rPr>
                <w:b/>
                <w:bCs/>
              </w:rPr>
            </w:pPr>
            <w:r w:rsidRPr="0CACA325">
              <w:rPr>
                <w:b/>
                <w:bCs/>
              </w:rPr>
              <w:t>Log File</w:t>
            </w:r>
          </w:p>
        </w:tc>
        <w:tc>
          <w:tcPr>
            <w:tcW w:w="4495" w:type="dxa"/>
          </w:tcPr>
          <w:p w14:paraId="051FC59C" w14:textId="3B1545C8" w:rsidR="0CACA325" w:rsidRDefault="7FD3CEA5" w:rsidP="7C82F5B4">
            <w:pPr>
              <w:pStyle w:val="Paragraph"/>
              <w:jc w:val="left"/>
              <w:rPr>
                <w:sz w:val="19"/>
                <w:szCs w:val="19"/>
              </w:rPr>
            </w:pPr>
            <w:r w:rsidRPr="7C82F5B4">
              <w:rPr>
                <w:sz w:val="19"/>
                <w:szCs w:val="19"/>
              </w:rPr>
              <w:t xml:space="preserve">A file that records events </w:t>
            </w:r>
            <w:r w:rsidR="3F8B5D4A" w:rsidRPr="7C82F5B4">
              <w:rPr>
                <w:sz w:val="19"/>
                <w:szCs w:val="19"/>
              </w:rPr>
              <w:t xml:space="preserve">from a team users' machine. </w:t>
            </w:r>
          </w:p>
        </w:tc>
      </w:tr>
      <w:tr w:rsidR="0CACA325" w14:paraId="61BF87E5" w14:textId="77777777" w:rsidTr="3D9F0A11">
        <w:tc>
          <w:tcPr>
            <w:tcW w:w="4495" w:type="dxa"/>
          </w:tcPr>
          <w:p w14:paraId="1A466DE3" w14:textId="7F05378E" w:rsidR="31BF9583" w:rsidRDefault="31BF9583" w:rsidP="0CACA325">
            <w:pPr>
              <w:pStyle w:val="Paragraph"/>
              <w:jc w:val="center"/>
              <w:rPr>
                <w:b/>
                <w:bCs/>
              </w:rPr>
            </w:pPr>
            <w:r w:rsidRPr="0CACA325">
              <w:rPr>
                <w:b/>
                <w:bCs/>
              </w:rPr>
              <w:t>Log Entry</w:t>
            </w:r>
          </w:p>
        </w:tc>
        <w:tc>
          <w:tcPr>
            <w:tcW w:w="4495" w:type="dxa"/>
          </w:tcPr>
          <w:p w14:paraId="52750DE0" w14:textId="7E6C0015" w:rsidR="0CACA325" w:rsidRDefault="75ED9688" w:rsidP="7C82F5B4">
            <w:pPr>
              <w:pStyle w:val="Paragraph"/>
              <w:rPr>
                <w:sz w:val="19"/>
                <w:szCs w:val="19"/>
              </w:rPr>
            </w:pPr>
            <w:r w:rsidRPr="7C82F5B4">
              <w:rPr>
                <w:sz w:val="19"/>
                <w:szCs w:val="19"/>
              </w:rPr>
              <w:t>A file that records events from a team users' machine.</w:t>
            </w:r>
          </w:p>
        </w:tc>
      </w:tr>
      <w:tr w:rsidR="7C82F5B4" w14:paraId="08A2BC99" w14:textId="77777777" w:rsidTr="3D9F0A11">
        <w:tc>
          <w:tcPr>
            <w:tcW w:w="4495" w:type="dxa"/>
          </w:tcPr>
          <w:p w14:paraId="3263675B" w14:textId="5B9B09AD" w:rsidR="396AC851" w:rsidRDefault="396AC851" w:rsidP="7C82F5B4">
            <w:pPr>
              <w:pStyle w:val="Paragraph"/>
              <w:jc w:val="center"/>
              <w:rPr>
                <w:b/>
                <w:bCs/>
              </w:rPr>
            </w:pPr>
            <w:r w:rsidRPr="7C82F5B4">
              <w:rPr>
                <w:b/>
                <w:bCs/>
              </w:rPr>
              <w:t>Log Creator</w:t>
            </w:r>
          </w:p>
        </w:tc>
        <w:tc>
          <w:tcPr>
            <w:tcW w:w="4495" w:type="dxa"/>
          </w:tcPr>
          <w:p w14:paraId="7C06214B" w14:textId="67839818" w:rsidR="21D72022" w:rsidRDefault="21D72022" w:rsidP="7C82F5B4">
            <w:pPr>
              <w:pStyle w:val="Paragraph"/>
              <w:jc w:val="left"/>
            </w:pPr>
            <w:r w:rsidRPr="7C82F5B4">
              <w:t xml:space="preserve">Node attribute that </w:t>
            </w:r>
            <w:r w:rsidR="10989189" w:rsidRPr="7C82F5B4">
              <w:t>states what team created the log.</w:t>
            </w:r>
          </w:p>
        </w:tc>
      </w:tr>
      <w:tr w:rsidR="7C82F5B4" w14:paraId="7C1DBAFA" w14:textId="77777777" w:rsidTr="3D9F0A11">
        <w:tc>
          <w:tcPr>
            <w:tcW w:w="4495" w:type="dxa"/>
          </w:tcPr>
          <w:p w14:paraId="7E7D1442" w14:textId="774ACE51" w:rsidR="6E3FECFB" w:rsidRDefault="6E3FECFB" w:rsidP="7C82F5B4">
            <w:pPr>
              <w:pStyle w:val="Paragraph"/>
              <w:jc w:val="center"/>
              <w:rPr>
                <w:b/>
                <w:bCs/>
              </w:rPr>
            </w:pPr>
            <w:r w:rsidRPr="7C82F5B4">
              <w:rPr>
                <w:b/>
                <w:bCs/>
              </w:rPr>
              <w:t>Node</w:t>
            </w:r>
          </w:p>
        </w:tc>
        <w:tc>
          <w:tcPr>
            <w:tcW w:w="4495" w:type="dxa"/>
          </w:tcPr>
          <w:p w14:paraId="6A5F5101" w14:textId="574939F7" w:rsidR="037C62DB" w:rsidRDefault="0B0E9C06" w:rsidP="4A3423C2">
            <w:pPr>
              <w:pStyle w:val="Paragraph"/>
              <w:jc w:val="left"/>
            </w:pPr>
            <w:r>
              <w:t>Visual representation of log entry on a vector graph.</w:t>
            </w:r>
          </w:p>
        </w:tc>
      </w:tr>
      <w:tr w:rsidR="7C82F5B4" w14:paraId="4D95850B" w14:textId="77777777" w:rsidTr="3D9F0A11">
        <w:tc>
          <w:tcPr>
            <w:tcW w:w="4495" w:type="dxa"/>
          </w:tcPr>
          <w:p w14:paraId="173E5F47" w14:textId="20902BDF" w:rsidR="6E3FECFB" w:rsidRDefault="6E3FECFB" w:rsidP="7C82F5B4">
            <w:pPr>
              <w:pStyle w:val="Paragraph"/>
              <w:jc w:val="center"/>
              <w:rPr>
                <w:b/>
                <w:bCs/>
              </w:rPr>
            </w:pPr>
            <w:r w:rsidRPr="7C82F5B4">
              <w:rPr>
                <w:b/>
                <w:bCs/>
              </w:rPr>
              <w:t>Node name</w:t>
            </w:r>
          </w:p>
        </w:tc>
        <w:tc>
          <w:tcPr>
            <w:tcW w:w="4495" w:type="dxa"/>
          </w:tcPr>
          <w:p w14:paraId="6CC6345E" w14:textId="318EA22F" w:rsidR="65DF6114" w:rsidRDefault="3FA994E6" w:rsidP="4A3423C2">
            <w:pPr>
              <w:pStyle w:val="Paragraph"/>
              <w:jc w:val="left"/>
            </w:pPr>
            <w:r>
              <w:t>Node attribute, unique name of a node.</w:t>
            </w:r>
          </w:p>
        </w:tc>
      </w:tr>
      <w:tr w:rsidR="7C82F5B4" w14:paraId="2CA7B9BB" w14:textId="77777777" w:rsidTr="3D9F0A11">
        <w:tc>
          <w:tcPr>
            <w:tcW w:w="4495" w:type="dxa"/>
          </w:tcPr>
          <w:p w14:paraId="269A3DC6" w14:textId="48B1088A" w:rsidR="6E3FECFB" w:rsidRDefault="6E3FECFB" w:rsidP="7C82F5B4">
            <w:pPr>
              <w:pStyle w:val="Paragraph"/>
              <w:jc w:val="center"/>
              <w:rPr>
                <w:b/>
                <w:bCs/>
              </w:rPr>
            </w:pPr>
            <w:r w:rsidRPr="7C82F5B4">
              <w:rPr>
                <w:b/>
                <w:bCs/>
              </w:rPr>
              <w:t>Start Date</w:t>
            </w:r>
          </w:p>
        </w:tc>
        <w:tc>
          <w:tcPr>
            <w:tcW w:w="4495" w:type="dxa"/>
          </w:tcPr>
          <w:p w14:paraId="71EDF551" w14:textId="4ECF90D0" w:rsidR="7C82F5B4" w:rsidRDefault="172BA44C" w:rsidP="1A345CAA">
            <w:pPr>
              <w:pStyle w:val="Paragraph"/>
              <w:jc w:val="left"/>
            </w:pPr>
            <w:r>
              <w:t xml:space="preserve">Start date and time of </w:t>
            </w:r>
            <w:r w:rsidR="3992465E">
              <w:t>Assessment</w:t>
            </w:r>
            <w:r w:rsidR="500D6EB0">
              <w:t xml:space="preserve">  </w:t>
            </w:r>
          </w:p>
        </w:tc>
      </w:tr>
      <w:tr w:rsidR="7C82F5B4" w14:paraId="5490A3EF" w14:textId="77777777" w:rsidTr="3D9F0A11">
        <w:tc>
          <w:tcPr>
            <w:tcW w:w="4495" w:type="dxa"/>
          </w:tcPr>
          <w:p w14:paraId="540773E5" w14:textId="43D40815" w:rsidR="6E3FECFB" w:rsidRDefault="6E3FECFB" w:rsidP="7C82F5B4">
            <w:pPr>
              <w:pStyle w:val="Paragraph"/>
              <w:jc w:val="center"/>
              <w:rPr>
                <w:b/>
                <w:bCs/>
              </w:rPr>
            </w:pPr>
            <w:r w:rsidRPr="7C82F5B4">
              <w:rPr>
                <w:b/>
                <w:bCs/>
              </w:rPr>
              <w:t>End Date</w:t>
            </w:r>
          </w:p>
        </w:tc>
        <w:tc>
          <w:tcPr>
            <w:tcW w:w="4495" w:type="dxa"/>
          </w:tcPr>
          <w:p w14:paraId="1714DC81" w14:textId="375CC968" w:rsidR="7C82F5B4" w:rsidRDefault="3071EC28" w:rsidP="1A345CAA">
            <w:pPr>
              <w:pStyle w:val="Paragraph"/>
              <w:jc w:val="left"/>
            </w:pPr>
            <w:r>
              <w:t xml:space="preserve">End date and time of </w:t>
            </w:r>
            <w:r w:rsidR="33F06123">
              <w:t xml:space="preserve">Assessment </w:t>
            </w:r>
          </w:p>
        </w:tc>
      </w:tr>
      <w:tr w:rsidR="7C82F5B4" w14:paraId="5615751D" w14:textId="77777777" w:rsidTr="3D9F0A11">
        <w:tc>
          <w:tcPr>
            <w:tcW w:w="4495" w:type="dxa"/>
          </w:tcPr>
          <w:p w14:paraId="625FDDD6" w14:textId="0289DE56" w:rsidR="5BC7BDBB" w:rsidRDefault="5BC7BDBB" w:rsidP="7C82F5B4">
            <w:pPr>
              <w:pStyle w:val="Paragraph"/>
              <w:jc w:val="center"/>
              <w:rPr>
                <w:b/>
                <w:bCs/>
              </w:rPr>
            </w:pPr>
            <w:r w:rsidRPr="7C82F5B4">
              <w:rPr>
                <w:b/>
                <w:bCs/>
              </w:rPr>
              <w:t>Timestamp</w:t>
            </w:r>
          </w:p>
        </w:tc>
        <w:tc>
          <w:tcPr>
            <w:tcW w:w="4495" w:type="dxa"/>
          </w:tcPr>
          <w:p w14:paraId="7BD6AFEA" w14:textId="3245C96E" w:rsidR="3A6DEEF1" w:rsidRDefault="0976E053" w:rsidP="4A3423C2">
            <w:pPr>
              <w:pStyle w:val="Paragraph"/>
              <w:jc w:val="left"/>
            </w:pPr>
            <w:r>
              <w:t xml:space="preserve">Time the activity occurred. Recorded in Zulu time. </w:t>
            </w:r>
          </w:p>
        </w:tc>
      </w:tr>
      <w:tr w:rsidR="7C82F5B4" w14:paraId="1E6CCC56" w14:textId="77777777" w:rsidTr="3D9F0A11">
        <w:tc>
          <w:tcPr>
            <w:tcW w:w="4495" w:type="dxa"/>
          </w:tcPr>
          <w:p w14:paraId="33A3D289" w14:textId="48F81935" w:rsidR="6E3FECFB" w:rsidRDefault="6E3FECFB" w:rsidP="7C82F5B4">
            <w:pPr>
              <w:pStyle w:val="Paragraph"/>
              <w:jc w:val="center"/>
              <w:rPr>
                <w:b/>
                <w:bCs/>
              </w:rPr>
            </w:pPr>
            <w:r w:rsidRPr="7C82F5B4">
              <w:rPr>
                <w:b/>
                <w:bCs/>
              </w:rPr>
              <w:t>Node ID</w:t>
            </w:r>
          </w:p>
        </w:tc>
        <w:tc>
          <w:tcPr>
            <w:tcW w:w="4495" w:type="dxa"/>
          </w:tcPr>
          <w:p w14:paraId="1F783741" w14:textId="0CC49A46" w:rsidR="7C82F5B4" w:rsidRDefault="33F81CC2" w:rsidP="4A3423C2">
            <w:pPr>
              <w:pStyle w:val="Paragraph"/>
              <w:jc w:val="left"/>
            </w:pPr>
            <w:r>
              <w:t>Unique numerical ID created for nodes.</w:t>
            </w:r>
          </w:p>
        </w:tc>
      </w:tr>
    </w:tbl>
    <w:p w14:paraId="3A0FF5F2" w14:textId="77777777" w:rsidR="00F50FC1" w:rsidRDefault="00F50FC1">
      <w:pPr>
        <w:pStyle w:val="Paragraph"/>
      </w:pPr>
    </w:p>
    <w:p w14:paraId="1DAC6A7B" w14:textId="77777777" w:rsidR="00E54833" w:rsidRDefault="00E54833">
      <w:pPr>
        <w:pStyle w:val="Heading3"/>
      </w:pPr>
      <w:bookmarkStart w:id="44" w:name="_Toc425134233"/>
      <w:bookmarkStart w:id="45" w:name="_Toc461626772"/>
      <w:bookmarkStart w:id="46" w:name="_Toc464031942"/>
      <w:bookmarkStart w:id="47" w:name="_Toc464822053"/>
      <w:bookmarkStart w:id="48" w:name="_Toc39913552"/>
      <w:r>
        <w:t>Acronyms</w:t>
      </w:r>
      <w:bookmarkEnd w:id="44"/>
      <w:bookmarkEnd w:id="45"/>
      <w:bookmarkEnd w:id="46"/>
      <w:bookmarkEnd w:id="47"/>
      <w:bookmarkEnd w:id="48"/>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9"/>
        <w:gridCol w:w="4501"/>
      </w:tblGrid>
      <w:tr w:rsidR="0CACA325" w14:paraId="3E49D40D" w14:textId="77777777" w:rsidTr="1CC79CF2">
        <w:tc>
          <w:tcPr>
            <w:tcW w:w="4495" w:type="dxa"/>
          </w:tcPr>
          <w:p w14:paraId="082142CD" w14:textId="7127171D" w:rsidR="6289E37E" w:rsidRDefault="6289E37E" w:rsidP="0CACA325">
            <w:pPr>
              <w:pStyle w:val="Paragraph"/>
              <w:jc w:val="center"/>
              <w:rPr>
                <w:b/>
                <w:bCs/>
              </w:rPr>
            </w:pPr>
            <w:r w:rsidRPr="0CACA325">
              <w:rPr>
                <w:b/>
                <w:bCs/>
              </w:rPr>
              <w:t>PICK</w:t>
            </w:r>
          </w:p>
        </w:tc>
        <w:tc>
          <w:tcPr>
            <w:tcW w:w="4495" w:type="dxa"/>
          </w:tcPr>
          <w:p w14:paraId="0A3C6A23" w14:textId="41206738" w:rsidR="6289E37E" w:rsidRDefault="6289E37E" w:rsidP="0CACA325">
            <w:pPr>
              <w:pStyle w:val="Paragraph"/>
              <w:jc w:val="center"/>
            </w:pPr>
            <w:r>
              <w:t>PMR Insight Collective Knowledge</w:t>
            </w:r>
          </w:p>
        </w:tc>
      </w:tr>
      <w:tr w:rsidR="7C82F5B4" w14:paraId="6EDC7D89" w14:textId="77777777" w:rsidTr="1CC79CF2">
        <w:tc>
          <w:tcPr>
            <w:tcW w:w="4495" w:type="dxa"/>
          </w:tcPr>
          <w:p w14:paraId="26E0B297" w14:textId="64FD1F8B" w:rsidR="310C1F32" w:rsidRDefault="310C1F32" w:rsidP="7C82F5B4">
            <w:pPr>
              <w:pStyle w:val="Paragraph"/>
              <w:jc w:val="center"/>
              <w:rPr>
                <w:b/>
                <w:bCs/>
              </w:rPr>
            </w:pPr>
            <w:r w:rsidRPr="7C82F5B4">
              <w:rPr>
                <w:b/>
                <w:bCs/>
              </w:rPr>
              <w:t>PMR</w:t>
            </w:r>
          </w:p>
        </w:tc>
        <w:tc>
          <w:tcPr>
            <w:tcW w:w="4495" w:type="dxa"/>
          </w:tcPr>
          <w:p w14:paraId="77C5B02F" w14:textId="2EF8610A" w:rsidR="310C1F32" w:rsidRDefault="310C1F32" w:rsidP="7C82F5B4">
            <w:pPr>
              <w:pStyle w:val="Paragraph"/>
              <w:jc w:val="center"/>
            </w:pPr>
            <w:r>
              <w:t>Prevent, Mitigate, Recover</w:t>
            </w:r>
          </w:p>
        </w:tc>
      </w:tr>
      <w:tr w:rsidR="00F50FC1" w14:paraId="5630AD66" w14:textId="77777777" w:rsidTr="1CC79CF2">
        <w:tc>
          <w:tcPr>
            <w:tcW w:w="4608" w:type="dxa"/>
          </w:tcPr>
          <w:p w14:paraId="61829076" w14:textId="02CD9304" w:rsidR="00F50FC1" w:rsidRPr="00534CDA" w:rsidRDefault="6289E37E" w:rsidP="0CACA325">
            <w:pPr>
              <w:pStyle w:val="Paragraph"/>
              <w:jc w:val="center"/>
              <w:rPr>
                <w:b/>
                <w:bCs/>
              </w:rPr>
            </w:pPr>
            <w:r w:rsidRPr="0CACA325">
              <w:rPr>
                <w:b/>
                <w:bCs/>
              </w:rPr>
              <w:t>SDD</w:t>
            </w:r>
          </w:p>
        </w:tc>
        <w:tc>
          <w:tcPr>
            <w:tcW w:w="4608" w:type="dxa"/>
          </w:tcPr>
          <w:p w14:paraId="2BA226A1" w14:textId="3D5DDFE6" w:rsidR="00F50FC1" w:rsidRDefault="6289E37E" w:rsidP="00534CDA">
            <w:pPr>
              <w:pStyle w:val="Paragraph"/>
              <w:jc w:val="center"/>
            </w:pPr>
            <w:r>
              <w:t>Software Design Document</w:t>
            </w:r>
          </w:p>
        </w:tc>
      </w:tr>
      <w:tr w:rsidR="0CACA325" w14:paraId="384F1D8B" w14:textId="77777777" w:rsidTr="1CC79CF2">
        <w:tc>
          <w:tcPr>
            <w:tcW w:w="4495" w:type="dxa"/>
          </w:tcPr>
          <w:p w14:paraId="3C52358D" w14:textId="1E35EF6D" w:rsidR="6289E37E" w:rsidRDefault="6289E37E" w:rsidP="0CACA325">
            <w:pPr>
              <w:pStyle w:val="Paragraph"/>
              <w:jc w:val="center"/>
              <w:rPr>
                <w:b/>
                <w:bCs/>
              </w:rPr>
            </w:pPr>
            <w:r w:rsidRPr="0CACA325">
              <w:rPr>
                <w:b/>
                <w:bCs/>
              </w:rPr>
              <w:t>UML</w:t>
            </w:r>
          </w:p>
        </w:tc>
        <w:tc>
          <w:tcPr>
            <w:tcW w:w="4495" w:type="dxa"/>
          </w:tcPr>
          <w:p w14:paraId="393F19A0" w14:textId="5B023B12" w:rsidR="6289E37E" w:rsidRDefault="6289E37E" w:rsidP="0CACA325">
            <w:pPr>
              <w:pStyle w:val="Paragraph"/>
              <w:jc w:val="center"/>
            </w:pPr>
            <w:r>
              <w:t>Unified Modeling Language</w:t>
            </w:r>
          </w:p>
        </w:tc>
      </w:tr>
      <w:tr w:rsidR="00ED2E17" w14:paraId="34AA1C50" w14:textId="77777777" w:rsidTr="1CC79CF2">
        <w:tc>
          <w:tcPr>
            <w:tcW w:w="4495" w:type="dxa"/>
          </w:tcPr>
          <w:p w14:paraId="5BEF1E38" w14:textId="3FBCAE85" w:rsidR="00ED2E17" w:rsidRPr="0CACA325" w:rsidRDefault="00ED2E17" w:rsidP="0CACA325">
            <w:pPr>
              <w:pStyle w:val="Paragraph"/>
              <w:jc w:val="center"/>
              <w:rPr>
                <w:b/>
                <w:bCs/>
              </w:rPr>
            </w:pPr>
            <w:r>
              <w:rPr>
                <w:b/>
                <w:bCs/>
              </w:rPr>
              <w:t>OCR</w:t>
            </w:r>
          </w:p>
        </w:tc>
        <w:tc>
          <w:tcPr>
            <w:tcW w:w="4495" w:type="dxa"/>
          </w:tcPr>
          <w:p w14:paraId="7F673005" w14:textId="770832E7" w:rsidR="00ED2E17" w:rsidRDefault="00ED2E17" w:rsidP="0CACA325">
            <w:pPr>
              <w:pStyle w:val="Paragraph"/>
              <w:jc w:val="center"/>
            </w:pPr>
            <w:r>
              <w:t>Optical Character Reader</w:t>
            </w:r>
          </w:p>
        </w:tc>
      </w:tr>
    </w:tbl>
    <w:p w14:paraId="474582F3" w14:textId="344EDF1B" w:rsidR="1CC79CF2" w:rsidRDefault="1CC79CF2"/>
    <w:p w14:paraId="17AD93B2" w14:textId="77777777" w:rsidR="00F50FC1" w:rsidRDefault="00F50FC1">
      <w:pPr>
        <w:pStyle w:val="Paragraph"/>
      </w:pPr>
    </w:p>
    <w:p w14:paraId="0DE4B5B7" w14:textId="77777777" w:rsidR="00E15A23" w:rsidRDefault="00E15A23">
      <w:pPr>
        <w:pStyle w:val="Paragraph"/>
      </w:pPr>
    </w:p>
    <w:p w14:paraId="09D94A9D" w14:textId="77777777" w:rsidR="00E54833" w:rsidRDefault="00E54833">
      <w:pPr>
        <w:pStyle w:val="Heading3"/>
      </w:pPr>
      <w:bookmarkStart w:id="49" w:name="_Toc464822054"/>
      <w:bookmarkStart w:id="50" w:name="_Toc39913553"/>
      <w:r>
        <w:t>Abbreviations</w:t>
      </w:r>
      <w:bookmarkEnd w:id="49"/>
      <w:bookmarkEnd w:id="50"/>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4486"/>
        <w:gridCol w:w="4504"/>
      </w:tblGrid>
      <w:tr w:rsidR="00F50FC1" w14:paraId="66204FF1" w14:textId="77777777" w:rsidTr="1CC79CF2">
        <w:tc>
          <w:tcPr>
            <w:tcW w:w="4608" w:type="dxa"/>
          </w:tcPr>
          <w:p w14:paraId="2DBF0D7D" w14:textId="431DBC98" w:rsidR="00F50FC1" w:rsidRPr="00534CDA" w:rsidRDefault="3D861FF7" w:rsidP="0CACA325">
            <w:pPr>
              <w:pStyle w:val="Paragraph"/>
              <w:jc w:val="center"/>
              <w:rPr>
                <w:b/>
                <w:bCs/>
              </w:rPr>
            </w:pPr>
            <w:r w:rsidRPr="7C82F5B4">
              <w:rPr>
                <w:b/>
                <w:bCs/>
              </w:rPr>
              <w:t>DB</w:t>
            </w:r>
          </w:p>
        </w:tc>
        <w:tc>
          <w:tcPr>
            <w:tcW w:w="4608" w:type="dxa"/>
          </w:tcPr>
          <w:p w14:paraId="6B62F1B3" w14:textId="74B4C79D" w:rsidR="00F50FC1" w:rsidRDefault="3D861FF7" w:rsidP="00534CDA">
            <w:pPr>
              <w:pStyle w:val="Paragraph"/>
              <w:jc w:val="center"/>
            </w:pPr>
            <w:r>
              <w:t>Database</w:t>
            </w:r>
          </w:p>
        </w:tc>
      </w:tr>
      <w:tr w:rsidR="00F50FC1" w14:paraId="02F2C34E" w14:textId="77777777" w:rsidTr="1CC79CF2">
        <w:tc>
          <w:tcPr>
            <w:tcW w:w="4608" w:type="dxa"/>
          </w:tcPr>
          <w:p w14:paraId="680A4E5D" w14:textId="31BBF689" w:rsidR="00F50FC1" w:rsidRPr="00534CDA" w:rsidRDefault="3D861FF7" w:rsidP="0CACA325">
            <w:pPr>
              <w:pStyle w:val="Paragraph"/>
              <w:jc w:val="center"/>
              <w:rPr>
                <w:b/>
                <w:bCs/>
              </w:rPr>
            </w:pPr>
            <w:r w:rsidRPr="7C82F5B4">
              <w:rPr>
                <w:b/>
                <w:bCs/>
              </w:rPr>
              <w:t>config</w:t>
            </w:r>
          </w:p>
        </w:tc>
        <w:tc>
          <w:tcPr>
            <w:tcW w:w="4608" w:type="dxa"/>
          </w:tcPr>
          <w:p w14:paraId="19219836" w14:textId="35946848" w:rsidR="00F50FC1" w:rsidRDefault="3D861FF7" w:rsidP="00534CDA">
            <w:pPr>
              <w:pStyle w:val="Paragraph"/>
              <w:jc w:val="center"/>
            </w:pPr>
            <w:r>
              <w:t>Configuration</w:t>
            </w:r>
          </w:p>
        </w:tc>
      </w:tr>
      <w:tr w:rsidR="00F50FC1" w14:paraId="296FEF7D" w14:textId="77777777" w:rsidTr="1CC79CF2">
        <w:tc>
          <w:tcPr>
            <w:tcW w:w="4608" w:type="dxa"/>
          </w:tcPr>
          <w:p w14:paraId="7194DBDC" w14:textId="3FE92887" w:rsidR="00F50FC1" w:rsidRPr="00534CDA" w:rsidRDefault="3D861FF7" w:rsidP="7C82F5B4">
            <w:pPr>
              <w:pStyle w:val="Paragraph"/>
              <w:jc w:val="center"/>
              <w:rPr>
                <w:b/>
                <w:bCs/>
              </w:rPr>
            </w:pPr>
            <w:r w:rsidRPr="7C82F5B4">
              <w:rPr>
                <w:b/>
                <w:bCs/>
              </w:rPr>
              <w:t>e.g.</w:t>
            </w:r>
          </w:p>
        </w:tc>
        <w:tc>
          <w:tcPr>
            <w:tcW w:w="4608" w:type="dxa"/>
          </w:tcPr>
          <w:p w14:paraId="769D0D3C" w14:textId="4C9A7D7C" w:rsidR="00F50FC1" w:rsidRDefault="3D861FF7" w:rsidP="00534CDA">
            <w:pPr>
              <w:pStyle w:val="Paragraph"/>
              <w:jc w:val="center"/>
            </w:pPr>
            <w:r>
              <w:t xml:space="preserve">For </w:t>
            </w:r>
            <w:r w:rsidR="00746D53">
              <w:t>example,</w:t>
            </w:r>
          </w:p>
        </w:tc>
      </w:tr>
      <w:tr w:rsidR="00F50FC1" w14:paraId="54CD245A" w14:textId="77777777" w:rsidTr="1CC79CF2">
        <w:tc>
          <w:tcPr>
            <w:tcW w:w="4608" w:type="dxa"/>
          </w:tcPr>
          <w:p w14:paraId="1231BE67" w14:textId="24D91508" w:rsidR="00F50FC1" w:rsidRPr="00534CDA" w:rsidRDefault="3D861FF7" w:rsidP="7C82F5B4">
            <w:pPr>
              <w:pStyle w:val="Paragraph"/>
              <w:jc w:val="center"/>
              <w:rPr>
                <w:b/>
                <w:bCs/>
              </w:rPr>
            </w:pPr>
            <w:r w:rsidRPr="7C82F5B4">
              <w:rPr>
                <w:b/>
                <w:bCs/>
              </w:rPr>
              <w:t>i.e.</w:t>
            </w:r>
          </w:p>
        </w:tc>
        <w:tc>
          <w:tcPr>
            <w:tcW w:w="4608" w:type="dxa"/>
          </w:tcPr>
          <w:p w14:paraId="36FEB5B0" w14:textId="29C99596" w:rsidR="00F50FC1" w:rsidRDefault="3D861FF7" w:rsidP="00534CDA">
            <w:pPr>
              <w:pStyle w:val="Paragraph"/>
              <w:jc w:val="center"/>
            </w:pPr>
            <w:r>
              <w:t xml:space="preserve">in other </w:t>
            </w:r>
            <w:r w:rsidR="00635729">
              <w:t>words,</w:t>
            </w:r>
          </w:p>
        </w:tc>
      </w:tr>
    </w:tbl>
    <w:p w14:paraId="5822A217" w14:textId="12856287" w:rsidR="1CC79CF2" w:rsidRDefault="1CC79CF2"/>
    <w:p w14:paraId="6D072C0D" w14:textId="77777777" w:rsidR="00BD167C" w:rsidRDefault="00BD167C">
      <w:pPr>
        <w:pStyle w:val="Paragraph"/>
      </w:pPr>
    </w:p>
    <w:p w14:paraId="48A21919" w14:textId="77777777" w:rsidR="00534CDA" w:rsidRDefault="00534CDA">
      <w:pPr>
        <w:pStyle w:val="Paragraph"/>
      </w:pPr>
    </w:p>
    <w:p w14:paraId="6E7BEAA2" w14:textId="77777777" w:rsidR="00534CDA" w:rsidRDefault="00534CDA" w:rsidP="00534CDA">
      <w:pPr>
        <w:pStyle w:val="ecmsonormal"/>
        <w:shd w:val="clear" w:color="auto" w:fill="FFFFFF"/>
        <w:rPr>
          <w:rFonts w:ascii="Segoe UI" w:hAnsi="Segoe UI" w:cs="Segoe UI"/>
          <w:color w:val="444444"/>
          <w:sz w:val="20"/>
          <w:szCs w:val="20"/>
        </w:rPr>
      </w:pPr>
      <w:r>
        <w:rPr>
          <w:color w:val="000000"/>
          <w:sz w:val="20"/>
          <w:szCs w:val="20"/>
        </w:rPr>
        <w:t> </w:t>
      </w:r>
    </w:p>
    <w:p w14:paraId="6BD18F9B" w14:textId="77777777" w:rsidR="00534CDA" w:rsidRDefault="00534CDA">
      <w:pPr>
        <w:pStyle w:val="Paragraph"/>
      </w:pPr>
      <w:bookmarkStart w:id="51" w:name="_Toc35156378"/>
      <w:bookmarkEnd w:id="51"/>
    </w:p>
    <w:p w14:paraId="082AA643" w14:textId="77777777" w:rsidR="00E54833" w:rsidRDefault="00E54833">
      <w:pPr>
        <w:pStyle w:val="Heading2"/>
      </w:pPr>
      <w:bookmarkStart w:id="52" w:name="_Toc39913554"/>
      <w:bookmarkStart w:id="53" w:name="_Toc425134235"/>
      <w:bookmarkStart w:id="54" w:name="_Toc461626774"/>
      <w:bookmarkStart w:id="55" w:name="_Toc464031943"/>
      <w:bookmarkStart w:id="56" w:name="_Toc464822055"/>
      <w:r>
        <w:t>Overview</w:t>
      </w:r>
      <w:bookmarkEnd w:id="52"/>
      <w:r>
        <w:t xml:space="preserve"> </w:t>
      </w:r>
      <w:bookmarkEnd w:id="53"/>
      <w:bookmarkEnd w:id="54"/>
      <w:bookmarkEnd w:id="55"/>
      <w:bookmarkEnd w:id="56"/>
    </w:p>
    <w:p w14:paraId="114B333B" w14:textId="14821E44" w:rsidR="5101953C" w:rsidRDefault="5101953C" w:rsidP="1CC79CF2">
      <w:pPr>
        <w:pStyle w:val="Paragraph"/>
        <w:spacing w:line="259" w:lineRule="auto"/>
        <w:ind w:left="288" w:firstLine="432"/>
        <w:jc w:val="left"/>
      </w:pPr>
      <w:r>
        <w:t>The following section describe</w:t>
      </w:r>
      <w:r w:rsidR="73B7859C">
        <w:t>s</w:t>
      </w:r>
      <w:r>
        <w:t xml:space="preserve"> the components and the interactions of the subsystems</w:t>
      </w:r>
      <w:r w:rsidR="055614B1">
        <w:t xml:space="preserve"> in the PICK system</w:t>
      </w:r>
      <w:r>
        <w:t xml:space="preserve"> </w:t>
      </w:r>
      <w:r w:rsidR="7B6CCCE2">
        <w:t xml:space="preserve">using </w:t>
      </w:r>
      <w:proofErr w:type="spellStart"/>
      <w:r>
        <w:t>Wriffs</w:t>
      </w:r>
      <w:proofErr w:type="spellEnd"/>
      <w:r>
        <w:t>-Brock</w:t>
      </w:r>
      <w:r w:rsidR="19DE5A11">
        <w:t>s</w:t>
      </w:r>
      <w:r>
        <w:t xml:space="preserve"> diag</w:t>
      </w:r>
      <w:r w:rsidR="26561C96">
        <w:t>ram</w:t>
      </w:r>
      <w:r w:rsidR="644418D8">
        <w:t>.</w:t>
      </w:r>
      <w:r w:rsidR="5973FBF7">
        <w:t xml:space="preserve"> </w:t>
      </w:r>
      <w:proofErr w:type="spellStart"/>
      <w:r w:rsidR="5973FBF7">
        <w:t>Wriffs</w:t>
      </w:r>
      <w:proofErr w:type="spellEnd"/>
      <w:r w:rsidR="5973FBF7">
        <w:t xml:space="preserve">-Brock diagram utilizes rounded squares to indicate classes and </w:t>
      </w:r>
      <w:r w:rsidR="148399B7">
        <w:t>semicircles</w:t>
      </w:r>
      <w:r w:rsidR="5973FBF7">
        <w:t xml:space="preserve"> with numbers</w:t>
      </w:r>
      <w:r w:rsidR="45C11944">
        <w:t xml:space="preserve"> and arrows pointing from one class to another</w:t>
      </w:r>
      <w:r w:rsidR="5973FBF7">
        <w:t xml:space="preserve"> to indicate a contract b</w:t>
      </w:r>
      <w:r w:rsidR="6D3AD831">
        <w:t xml:space="preserve">etween two </w:t>
      </w:r>
      <w:r w:rsidR="6D3AD831">
        <w:lastRenderedPageBreak/>
        <w:t>cla</w:t>
      </w:r>
      <w:r w:rsidR="515B6DE1">
        <w:t>s</w:t>
      </w:r>
      <w:r w:rsidR="6D3AD831">
        <w:t xml:space="preserve">ses. </w:t>
      </w:r>
      <w:r w:rsidR="59E2943D">
        <w:t xml:space="preserve">Subsystems on the </w:t>
      </w:r>
      <w:proofErr w:type="spellStart"/>
      <w:r w:rsidR="59E2943D">
        <w:t>Wriffs</w:t>
      </w:r>
      <w:proofErr w:type="spellEnd"/>
      <w:r w:rsidR="59E2943D">
        <w:t xml:space="preserve">-Brock diagram are indicated with a </w:t>
      </w:r>
      <w:r w:rsidR="00F87FB7">
        <w:t xml:space="preserve">larger rectangular </w:t>
      </w:r>
      <w:r w:rsidR="59E2943D">
        <w:t xml:space="preserve">container surrounding classes.  </w:t>
      </w:r>
      <w:r w:rsidR="2010A022">
        <w:t xml:space="preserve">This section also describes the design </w:t>
      </w:r>
      <w:r w:rsidR="7297B53F">
        <w:t>choices</w:t>
      </w:r>
      <w:r w:rsidR="2010A022">
        <w:t xml:space="preserve"> used </w:t>
      </w:r>
      <w:r w:rsidR="6A3C8006">
        <w:t>for</w:t>
      </w:r>
      <w:r w:rsidR="2010A022">
        <w:t xml:space="preserve"> dividing</w:t>
      </w:r>
      <w:r w:rsidR="4C9D9596">
        <w:t xml:space="preserve"> </w:t>
      </w:r>
      <w:r w:rsidR="1F4B79F4">
        <w:t xml:space="preserve">design </w:t>
      </w:r>
      <w:r w:rsidR="4C9D9596">
        <w:t xml:space="preserve">entities. </w:t>
      </w:r>
    </w:p>
    <w:p w14:paraId="7A39472F" w14:textId="0188E6CC" w:rsidR="00E54833" w:rsidRDefault="00E54833">
      <w:pPr>
        <w:pStyle w:val="Heading1"/>
      </w:pPr>
      <w:bookmarkStart w:id="57" w:name="_Toc425134236"/>
      <w:bookmarkStart w:id="58" w:name="_Toc461626775"/>
      <w:bookmarkStart w:id="59" w:name="_Toc464031945"/>
      <w:bookmarkStart w:id="60" w:name="_Toc464822057"/>
      <w:bookmarkStart w:id="61" w:name="_Toc39913555"/>
      <w:r>
        <w:lastRenderedPageBreak/>
        <w:t>Decomposition Descriptio</w:t>
      </w:r>
      <w:bookmarkEnd w:id="57"/>
      <w:bookmarkEnd w:id="58"/>
      <w:bookmarkEnd w:id="59"/>
      <w:bookmarkEnd w:id="60"/>
      <w:r w:rsidR="008A5264">
        <w:t>n</w:t>
      </w:r>
      <w:bookmarkEnd w:id="61"/>
    </w:p>
    <w:p w14:paraId="150B8D8E" w14:textId="1C98C1F6" w:rsidR="00AD65A1" w:rsidRDefault="00AD65A1" w:rsidP="00A349E4">
      <w:r>
        <w:t xml:space="preserve">This section describes </w:t>
      </w:r>
      <w:r w:rsidR="00CC47E8">
        <w:t>the subsystems of the system</w:t>
      </w:r>
      <w:r w:rsidR="004009B9">
        <w:t xml:space="preserve"> and the collaboration </w:t>
      </w:r>
      <w:r w:rsidR="004A2226">
        <w:t xml:space="preserve">between </w:t>
      </w:r>
      <w:r w:rsidR="004009B9">
        <w:t>the compone</w:t>
      </w:r>
      <w:r w:rsidR="004A2226">
        <w:t>nts.</w:t>
      </w:r>
    </w:p>
    <w:p w14:paraId="26C2ACFA" w14:textId="77777777" w:rsidR="00A349E4" w:rsidRDefault="0048032C" w:rsidP="00A349E4">
      <w:pPr>
        <w:pStyle w:val="Heading2"/>
      </w:pPr>
      <w:bookmarkStart w:id="62" w:name="_Toc226979930"/>
      <w:r>
        <w:t xml:space="preserve"> </w:t>
      </w:r>
      <w:bookmarkStart w:id="63" w:name="_Toc39913556"/>
      <w:r w:rsidR="00A349E4">
        <w:t>System Collaboration Diagram</w:t>
      </w:r>
      <w:bookmarkEnd w:id="62"/>
      <w:bookmarkEnd w:id="63"/>
    </w:p>
    <w:p w14:paraId="51767683" w14:textId="7338A869" w:rsidR="00A349E4" w:rsidRDefault="00A349E4" w:rsidP="4A3423C2">
      <w:pPr>
        <w:jc w:val="center"/>
      </w:pPr>
      <w:r>
        <w:t xml:space="preserve"> </w:t>
      </w:r>
      <w:r w:rsidR="00E20369">
        <w:rPr>
          <w:noProof/>
          <w:sz w:val="16"/>
          <w:szCs w:val="16"/>
        </w:rPr>
        <w:drawing>
          <wp:inline distT="0" distB="0" distL="0" distR="0" wp14:anchorId="5FA1B8F5" wp14:editId="2C69A852">
            <wp:extent cx="5444191" cy="2840590"/>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iffs brock diagram 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44191" cy="2840590"/>
                    </a:xfrm>
                    <a:prstGeom prst="rect">
                      <a:avLst/>
                    </a:prstGeom>
                  </pic:spPr>
                </pic:pic>
              </a:graphicData>
            </a:graphic>
          </wp:inline>
        </w:drawing>
      </w:r>
    </w:p>
    <w:p w14:paraId="17B04123" w14:textId="55CBACFA" w:rsidR="2677417F" w:rsidRDefault="2677417F" w:rsidP="4A3423C2">
      <w:pPr>
        <w:jc w:val="center"/>
        <w:rPr>
          <w:i/>
          <w:iCs/>
        </w:rPr>
      </w:pPr>
      <w:r w:rsidRPr="6CD9ED18">
        <w:rPr>
          <w:i/>
          <w:iCs/>
        </w:rPr>
        <w:t>figure 1.0</w:t>
      </w:r>
      <w:r w:rsidR="00410965" w:rsidRPr="6CD9ED18">
        <w:rPr>
          <w:i/>
          <w:iCs/>
        </w:rPr>
        <w:t xml:space="preserve"> </w:t>
      </w:r>
    </w:p>
    <w:p w14:paraId="71F9DC1D" w14:textId="3778C03F" w:rsidR="4A3423C2" w:rsidRDefault="4A3423C2" w:rsidP="4A3423C2">
      <w:pPr>
        <w:rPr>
          <w:highlight w:val="yellow"/>
        </w:rPr>
      </w:pPr>
    </w:p>
    <w:p w14:paraId="33940ACF" w14:textId="118EC5FE" w:rsidR="4A3423C2" w:rsidRDefault="4A3423C2" w:rsidP="4A3423C2"/>
    <w:p w14:paraId="2DD64E58" w14:textId="0C5411C3" w:rsidR="4AB591EF" w:rsidRDefault="4AB591EF" w:rsidP="24DD7A8F">
      <w:pPr>
        <w:ind w:firstLine="720"/>
      </w:pPr>
      <w:r>
        <w:t xml:space="preserve">The system can be broken down into </w:t>
      </w:r>
      <w:r w:rsidR="009643D0">
        <w:t>6</w:t>
      </w:r>
      <w:r>
        <w:t xml:space="preserve"> major subsystems</w:t>
      </w:r>
      <w:r w:rsidR="009643D0">
        <w:t xml:space="preserve">. UI, Models, Tools, Managers, Processes and </w:t>
      </w:r>
      <w:r w:rsidR="006C4162">
        <w:t xml:space="preserve">Database. </w:t>
      </w:r>
    </w:p>
    <w:p w14:paraId="5B08B5D1" w14:textId="77777777" w:rsidR="00A349E4" w:rsidRDefault="00A349E4" w:rsidP="7C82F5B4">
      <w:pPr>
        <w:rPr>
          <w:highlight w:val="lightGray"/>
        </w:rPr>
      </w:pPr>
    </w:p>
    <w:p w14:paraId="0A684B17" w14:textId="7C80B3FD" w:rsidR="2919675B" w:rsidRDefault="0048032C" w:rsidP="2919675B">
      <w:pPr>
        <w:pStyle w:val="Heading2"/>
        <w:tabs>
          <w:tab w:val="num" w:pos="576"/>
        </w:tabs>
        <w:ind w:left="576" w:hanging="576"/>
      </w:pPr>
      <w:bookmarkStart w:id="64" w:name="_Toc226979931"/>
      <w:bookmarkStart w:id="65" w:name="_Toc39913557"/>
      <w:r>
        <w:t>Subsystem and Component Descriptions</w:t>
      </w:r>
      <w:bookmarkEnd w:id="64"/>
      <w:bookmarkEnd w:id="65"/>
    </w:p>
    <w:p w14:paraId="250A95A6" w14:textId="7E322660" w:rsidR="5CE3AB8C" w:rsidRDefault="00EB6D2C" w:rsidP="2919675B">
      <w:pPr>
        <w:pStyle w:val="Heading3"/>
        <w:rPr>
          <w:bCs/>
          <w:szCs w:val="24"/>
        </w:rPr>
      </w:pPr>
      <w:bookmarkStart w:id="66" w:name="_Toc39913558"/>
      <w:r>
        <w:t>Models</w:t>
      </w:r>
      <w:bookmarkEnd w:id="66"/>
    </w:p>
    <w:p w14:paraId="08CACBEB" w14:textId="1B21E235" w:rsidR="5CE3AB8C" w:rsidRDefault="230EEEE8" w:rsidP="2F3D452F">
      <w:pPr>
        <w:pStyle w:val="Paragraph"/>
      </w:pPr>
      <w:r w:rsidRPr="2F3D452F">
        <w:rPr>
          <w:b/>
          <w:bCs/>
        </w:rPr>
        <w:t>Description:</w:t>
      </w:r>
      <w:r>
        <w:t xml:space="preserve"> </w:t>
      </w:r>
      <w:r w:rsidR="0043585C">
        <w:t xml:space="preserve">This subsystem focuses on the data </w:t>
      </w:r>
      <w:r w:rsidR="00ED1355">
        <w:t xml:space="preserve">attributes held by objects in the system. </w:t>
      </w:r>
      <w:r w:rsidR="00696BC9">
        <w:t xml:space="preserve">The classes that </w:t>
      </w:r>
      <w:r w:rsidR="00D61080">
        <w:t xml:space="preserve">are part of the models subsystem are </w:t>
      </w:r>
      <w:r w:rsidR="00296F60">
        <w:t>event config, log entry, log file, node and vector.</w:t>
      </w:r>
      <w:r w:rsidR="00566165">
        <w:t xml:space="preserve"> </w:t>
      </w:r>
    </w:p>
    <w:p w14:paraId="067B3221" w14:textId="0B36CDC2" w:rsidR="5CE3AB8C" w:rsidRDefault="230EEEE8" w:rsidP="2F3D452F">
      <w:pPr>
        <w:pStyle w:val="Paragraph"/>
      </w:pPr>
      <w:r w:rsidRPr="2F3D452F">
        <w:rPr>
          <w:b/>
          <w:bCs/>
        </w:rPr>
        <w:t xml:space="preserve">Purpose: </w:t>
      </w:r>
      <w:r w:rsidR="008C2F82">
        <w:t>To access data of the objects</w:t>
      </w:r>
      <w:r w:rsidR="006416A6">
        <w:t xml:space="preserve">, such as getting </w:t>
      </w:r>
      <w:r w:rsidR="00716689">
        <w:t xml:space="preserve">a vectors name and description to display on the UI. To update an objects data, such as </w:t>
      </w:r>
      <w:r w:rsidR="00C4016D">
        <w:t xml:space="preserve">updating the ingestion, cleansing, and validation status of </w:t>
      </w:r>
      <w:r w:rsidR="00A964A2">
        <w:t xml:space="preserve">log files. To create objects containing data, such as creating log </w:t>
      </w:r>
      <w:r w:rsidR="005708C1">
        <w:t xml:space="preserve">entries that hold their </w:t>
      </w:r>
      <w:r w:rsidR="00F940DD">
        <w:t>name, time</w:t>
      </w:r>
      <w:r w:rsidR="005708C1">
        <w:t xml:space="preserve">, </w:t>
      </w:r>
      <w:r w:rsidR="004F1BDA">
        <w:t xml:space="preserve">content, source and sources type. </w:t>
      </w:r>
      <w:r>
        <w:t xml:space="preserve"> </w:t>
      </w:r>
    </w:p>
    <w:p w14:paraId="73B5EF69" w14:textId="77777777" w:rsidR="00453CD8" w:rsidRDefault="230EEEE8" w:rsidP="2F3D452F">
      <w:pPr>
        <w:pStyle w:val="Paragraph"/>
        <w:spacing w:line="259" w:lineRule="auto"/>
      </w:pPr>
      <w:r w:rsidRPr="2F3D452F">
        <w:rPr>
          <w:b/>
          <w:bCs/>
        </w:rPr>
        <w:t>Contracts:</w:t>
      </w:r>
      <w:r>
        <w:t xml:space="preserve"> </w:t>
      </w:r>
    </w:p>
    <w:p w14:paraId="3EEE3BD8" w14:textId="380F0180" w:rsidR="5CE3AB8C" w:rsidRDefault="00110ACD" w:rsidP="0074280C">
      <w:pPr>
        <w:pStyle w:val="Paragraph"/>
        <w:numPr>
          <w:ilvl w:val="0"/>
          <w:numId w:val="39"/>
        </w:numPr>
        <w:spacing w:before="0" w:line="259" w:lineRule="auto"/>
      </w:pPr>
      <w:r>
        <w:t xml:space="preserve">17 </w:t>
      </w:r>
      <w:r w:rsidR="00D80B76">
        <w:t>(described in section 3.1.4)</w:t>
      </w:r>
    </w:p>
    <w:p w14:paraId="4F18F464" w14:textId="5E1C8FA9" w:rsidR="5CE3AB8C" w:rsidRDefault="004E02F0" w:rsidP="2919675B">
      <w:pPr>
        <w:pStyle w:val="Heading3"/>
      </w:pPr>
      <w:bookmarkStart w:id="67" w:name="_Toc39913559"/>
      <w:r>
        <w:t>Managers</w:t>
      </w:r>
      <w:bookmarkEnd w:id="67"/>
    </w:p>
    <w:p w14:paraId="64CCA275" w14:textId="7B499784" w:rsidR="5CE3AB8C" w:rsidRPr="007E2A15" w:rsidRDefault="0B9EED6D" w:rsidP="2919675B">
      <w:pPr>
        <w:rPr>
          <w:highlight w:val="yellow"/>
        </w:rPr>
      </w:pPr>
      <w:r w:rsidRPr="00337766">
        <w:rPr>
          <w:b/>
          <w:bCs/>
        </w:rPr>
        <w:t xml:space="preserve">Description: </w:t>
      </w:r>
      <w:r w:rsidR="00AF5C07">
        <w:t xml:space="preserve">This subsystem allows for the interaction between the models and the rest of the system, such as the UI subsystem and the </w:t>
      </w:r>
      <w:r w:rsidR="00330824">
        <w:t>Processes</w:t>
      </w:r>
      <w:r w:rsidR="00AF5C07">
        <w:t xml:space="preserve"> subsystem. </w:t>
      </w:r>
      <w:r w:rsidR="00C203D6">
        <w:t>Its classes include log entry manager, log file manager, event config</w:t>
      </w:r>
      <w:r w:rsidR="00C9267B">
        <w:t xml:space="preserve"> manager and vector manager. </w:t>
      </w:r>
    </w:p>
    <w:p w14:paraId="01F2BAB1" w14:textId="797CDEA9" w:rsidR="54575F67" w:rsidRDefault="54575F67" w:rsidP="2919675B">
      <w:pPr>
        <w:rPr>
          <w:b/>
          <w:bCs/>
        </w:rPr>
      </w:pPr>
      <w:r w:rsidRPr="00FD7B51">
        <w:rPr>
          <w:b/>
          <w:bCs/>
        </w:rPr>
        <w:t>Purpose:</w:t>
      </w:r>
      <w:r w:rsidR="0DDCBBE4" w:rsidRPr="00FD7B51">
        <w:rPr>
          <w:b/>
          <w:bCs/>
        </w:rPr>
        <w:t xml:space="preserve"> </w:t>
      </w:r>
      <w:r w:rsidR="009C69AA" w:rsidRPr="009C69AA">
        <w:t xml:space="preserve">To allow the system to interact with the models. </w:t>
      </w:r>
    </w:p>
    <w:p w14:paraId="35170438" w14:textId="3E3551CC" w:rsidR="54575F67" w:rsidRDefault="54575F67" w:rsidP="2919675B">
      <w:pPr>
        <w:rPr>
          <w:b/>
          <w:bCs/>
        </w:rPr>
      </w:pPr>
      <w:r w:rsidRPr="2919675B">
        <w:rPr>
          <w:b/>
          <w:bCs/>
        </w:rPr>
        <w:t>Contracts:</w:t>
      </w:r>
    </w:p>
    <w:p w14:paraId="785D801A" w14:textId="7E1EA361" w:rsidR="00B0146D" w:rsidRDefault="00CA2AA3" w:rsidP="008B33CB">
      <w:pPr>
        <w:pStyle w:val="ListParagraph"/>
        <w:numPr>
          <w:ilvl w:val="0"/>
          <w:numId w:val="40"/>
        </w:numPr>
        <w:rPr>
          <w:bCs/>
        </w:rPr>
      </w:pPr>
      <w:r>
        <w:rPr>
          <w:bCs/>
        </w:rPr>
        <w:t>5</w:t>
      </w:r>
      <w:r w:rsidR="00D72283">
        <w:rPr>
          <w:bCs/>
        </w:rPr>
        <w:t xml:space="preserve"> (described in section 3.2.4)</w:t>
      </w:r>
    </w:p>
    <w:p w14:paraId="4C571088" w14:textId="4AAD36F1" w:rsidR="00CA2AA3" w:rsidRPr="00063081" w:rsidRDefault="00CA2AA3" w:rsidP="00063081">
      <w:pPr>
        <w:pStyle w:val="ListParagraph"/>
        <w:numPr>
          <w:ilvl w:val="0"/>
          <w:numId w:val="40"/>
        </w:numPr>
        <w:rPr>
          <w:bCs/>
        </w:rPr>
      </w:pPr>
      <w:r>
        <w:rPr>
          <w:bCs/>
        </w:rPr>
        <w:t>6</w:t>
      </w:r>
      <w:r w:rsidR="00063081">
        <w:rPr>
          <w:bCs/>
        </w:rPr>
        <w:t xml:space="preserve"> (described in section 3.2.3)</w:t>
      </w:r>
    </w:p>
    <w:p w14:paraId="7C36DD5D" w14:textId="1EF72991" w:rsidR="00CA2AA3" w:rsidRDefault="00CA2AA3" w:rsidP="008B33CB">
      <w:pPr>
        <w:pStyle w:val="ListParagraph"/>
        <w:numPr>
          <w:ilvl w:val="0"/>
          <w:numId w:val="40"/>
        </w:numPr>
        <w:rPr>
          <w:bCs/>
        </w:rPr>
      </w:pPr>
      <w:r>
        <w:rPr>
          <w:bCs/>
        </w:rPr>
        <w:t>7</w:t>
      </w:r>
      <w:r w:rsidR="00063081">
        <w:rPr>
          <w:bCs/>
        </w:rPr>
        <w:t xml:space="preserve"> (described in section 3.2.4)</w:t>
      </w:r>
    </w:p>
    <w:p w14:paraId="259A5C60" w14:textId="0F34BFE3" w:rsidR="00CA2AA3" w:rsidRDefault="00CA2AA3" w:rsidP="008B33CB">
      <w:pPr>
        <w:pStyle w:val="ListParagraph"/>
        <w:numPr>
          <w:ilvl w:val="0"/>
          <w:numId w:val="40"/>
        </w:numPr>
        <w:rPr>
          <w:bCs/>
        </w:rPr>
      </w:pPr>
      <w:r>
        <w:rPr>
          <w:bCs/>
        </w:rPr>
        <w:lastRenderedPageBreak/>
        <w:t>8</w:t>
      </w:r>
      <w:r w:rsidR="00063081">
        <w:rPr>
          <w:bCs/>
        </w:rPr>
        <w:t xml:space="preserve"> (described in section 3.2.2)</w:t>
      </w:r>
    </w:p>
    <w:p w14:paraId="2D7FB018" w14:textId="78EF7AC8" w:rsidR="00CA2AA3" w:rsidRPr="00B91101" w:rsidRDefault="00CA2AA3" w:rsidP="00B91101">
      <w:pPr>
        <w:pStyle w:val="ListParagraph"/>
        <w:numPr>
          <w:ilvl w:val="0"/>
          <w:numId w:val="40"/>
        </w:numPr>
        <w:rPr>
          <w:bCs/>
        </w:rPr>
      </w:pPr>
      <w:r>
        <w:rPr>
          <w:bCs/>
        </w:rPr>
        <w:t>9</w:t>
      </w:r>
      <w:r w:rsidR="00063081">
        <w:rPr>
          <w:bCs/>
        </w:rPr>
        <w:t xml:space="preserve"> (described in section 3.2.1)</w:t>
      </w:r>
    </w:p>
    <w:p w14:paraId="561A7DF5" w14:textId="4D015E2B" w:rsidR="00CA2AA3" w:rsidRDefault="00CA2AA3" w:rsidP="00CA2AA3">
      <w:pPr>
        <w:pStyle w:val="ListParagraph"/>
        <w:numPr>
          <w:ilvl w:val="0"/>
          <w:numId w:val="40"/>
        </w:numPr>
        <w:rPr>
          <w:bCs/>
        </w:rPr>
      </w:pPr>
      <w:r>
        <w:rPr>
          <w:bCs/>
        </w:rPr>
        <w:t>12</w:t>
      </w:r>
      <w:r w:rsidR="00063081">
        <w:rPr>
          <w:bCs/>
        </w:rPr>
        <w:t xml:space="preserve"> (desc</w:t>
      </w:r>
      <w:r w:rsidR="00C01CF8">
        <w:rPr>
          <w:bCs/>
        </w:rPr>
        <w:t>ribed in section 3.2.3)</w:t>
      </w:r>
    </w:p>
    <w:p w14:paraId="7036A225" w14:textId="74DE2069" w:rsidR="00CA2AA3" w:rsidRDefault="00CA2AA3" w:rsidP="00CA2AA3">
      <w:pPr>
        <w:pStyle w:val="ListParagraph"/>
        <w:numPr>
          <w:ilvl w:val="0"/>
          <w:numId w:val="40"/>
        </w:numPr>
        <w:rPr>
          <w:bCs/>
        </w:rPr>
      </w:pPr>
      <w:r>
        <w:rPr>
          <w:bCs/>
        </w:rPr>
        <w:t>13</w:t>
      </w:r>
      <w:r w:rsidR="00C01CF8">
        <w:rPr>
          <w:bCs/>
        </w:rPr>
        <w:t xml:space="preserve"> (described in section 3.2.2)</w:t>
      </w:r>
    </w:p>
    <w:p w14:paraId="638BE11B" w14:textId="141D78D7" w:rsidR="006D6A9E" w:rsidRDefault="006D6A9E" w:rsidP="00CA2AA3">
      <w:pPr>
        <w:pStyle w:val="ListParagraph"/>
        <w:numPr>
          <w:ilvl w:val="0"/>
          <w:numId w:val="40"/>
        </w:numPr>
        <w:rPr>
          <w:bCs/>
        </w:rPr>
      </w:pPr>
      <w:r>
        <w:rPr>
          <w:bCs/>
        </w:rPr>
        <w:t>18</w:t>
      </w:r>
      <w:r w:rsidR="00C01CF8">
        <w:rPr>
          <w:bCs/>
        </w:rPr>
        <w:t xml:space="preserve"> </w:t>
      </w:r>
      <w:r w:rsidR="003668C1">
        <w:rPr>
          <w:bCs/>
        </w:rPr>
        <w:t>(described in section 3.2.5)</w:t>
      </w:r>
    </w:p>
    <w:p w14:paraId="1DC09877" w14:textId="45E4F9AF" w:rsidR="006B1E5E" w:rsidRDefault="006B1E5E" w:rsidP="00CA2AA3">
      <w:pPr>
        <w:pStyle w:val="ListParagraph"/>
        <w:numPr>
          <w:ilvl w:val="0"/>
          <w:numId w:val="40"/>
        </w:numPr>
        <w:rPr>
          <w:bCs/>
        </w:rPr>
      </w:pPr>
      <w:r>
        <w:rPr>
          <w:bCs/>
        </w:rPr>
        <w:t>19</w:t>
      </w:r>
      <w:r w:rsidR="003668C1">
        <w:rPr>
          <w:bCs/>
        </w:rPr>
        <w:t xml:space="preserve"> (described in section 3.2.4)</w:t>
      </w:r>
    </w:p>
    <w:p w14:paraId="1E45D6CA" w14:textId="2CF84D74" w:rsidR="00CA2AA3" w:rsidRDefault="00CA2AA3" w:rsidP="00CA2AA3">
      <w:pPr>
        <w:pStyle w:val="ListParagraph"/>
        <w:numPr>
          <w:ilvl w:val="0"/>
          <w:numId w:val="40"/>
        </w:numPr>
        <w:rPr>
          <w:bCs/>
        </w:rPr>
      </w:pPr>
      <w:r>
        <w:rPr>
          <w:bCs/>
        </w:rPr>
        <w:t>20</w:t>
      </w:r>
      <w:r w:rsidR="003668C1">
        <w:rPr>
          <w:bCs/>
        </w:rPr>
        <w:t xml:space="preserve"> (described in section 3.2.3)</w:t>
      </w:r>
    </w:p>
    <w:p w14:paraId="31AA8352" w14:textId="7F947F89" w:rsidR="00CA2AA3" w:rsidRDefault="00CA2AA3" w:rsidP="00CA2AA3">
      <w:pPr>
        <w:pStyle w:val="ListParagraph"/>
        <w:numPr>
          <w:ilvl w:val="0"/>
          <w:numId w:val="40"/>
        </w:numPr>
        <w:rPr>
          <w:bCs/>
        </w:rPr>
      </w:pPr>
      <w:r>
        <w:rPr>
          <w:bCs/>
        </w:rPr>
        <w:t>21</w:t>
      </w:r>
      <w:r w:rsidR="003668C1">
        <w:rPr>
          <w:bCs/>
        </w:rPr>
        <w:t xml:space="preserve"> (described in section 3.2.1)</w:t>
      </w:r>
    </w:p>
    <w:p w14:paraId="26F591D6" w14:textId="6035D6FF" w:rsidR="003668C1" w:rsidRPr="003668C1" w:rsidRDefault="00CA2AA3" w:rsidP="003668C1">
      <w:pPr>
        <w:pStyle w:val="ListParagraph"/>
        <w:numPr>
          <w:ilvl w:val="0"/>
          <w:numId w:val="40"/>
        </w:numPr>
        <w:rPr>
          <w:bCs/>
        </w:rPr>
      </w:pPr>
      <w:r>
        <w:rPr>
          <w:bCs/>
        </w:rPr>
        <w:t>22</w:t>
      </w:r>
      <w:r w:rsidR="003668C1">
        <w:rPr>
          <w:bCs/>
        </w:rPr>
        <w:t xml:space="preserve"> (described in section 3.2.1)</w:t>
      </w:r>
    </w:p>
    <w:p w14:paraId="06945DFB" w14:textId="225A65F1" w:rsidR="00CA2AA3" w:rsidRPr="00CA2AA3" w:rsidRDefault="00CA2AA3" w:rsidP="00CA2AA3">
      <w:pPr>
        <w:pStyle w:val="ListParagraph"/>
        <w:numPr>
          <w:ilvl w:val="0"/>
          <w:numId w:val="40"/>
        </w:numPr>
        <w:rPr>
          <w:bCs/>
        </w:rPr>
      </w:pPr>
      <w:r>
        <w:rPr>
          <w:bCs/>
        </w:rPr>
        <w:t>23</w:t>
      </w:r>
      <w:r w:rsidR="003668C1">
        <w:rPr>
          <w:bCs/>
        </w:rPr>
        <w:t xml:space="preserve"> (described in section 3.2.1)</w:t>
      </w:r>
    </w:p>
    <w:p w14:paraId="1B6F0635" w14:textId="1B1815E9" w:rsidR="24DD7A8F" w:rsidRDefault="24DD7A8F" w:rsidP="24DD7A8F">
      <w:pPr>
        <w:rPr>
          <w:b/>
          <w:bCs/>
        </w:rPr>
      </w:pPr>
    </w:p>
    <w:p w14:paraId="7FEFD5F7" w14:textId="0C084B88" w:rsidR="5CE3AB8C" w:rsidRDefault="008A5264" w:rsidP="2919675B">
      <w:pPr>
        <w:pStyle w:val="Heading3"/>
      </w:pPr>
      <w:bookmarkStart w:id="68" w:name="_Toc39913560"/>
      <w:r>
        <w:t>Processes</w:t>
      </w:r>
      <w:bookmarkEnd w:id="68"/>
    </w:p>
    <w:p w14:paraId="053B451E" w14:textId="66D110C7" w:rsidR="5CE3AB8C" w:rsidRPr="00674CB9" w:rsidRDefault="07E19AFA" w:rsidP="2919675B">
      <w:r w:rsidRPr="00674CB9">
        <w:rPr>
          <w:b/>
          <w:bCs/>
        </w:rPr>
        <w:t xml:space="preserve">Description: </w:t>
      </w:r>
      <w:r w:rsidR="00BA0E4B" w:rsidRPr="00674CB9">
        <w:t xml:space="preserve">The </w:t>
      </w:r>
      <w:r w:rsidR="00674CB9" w:rsidRPr="00674CB9">
        <w:t>processes</w:t>
      </w:r>
      <w:r w:rsidR="00BA0E4B" w:rsidRPr="00674CB9">
        <w:t xml:space="preserve"> subsystem gather</w:t>
      </w:r>
      <w:r w:rsidR="00615486" w:rsidRPr="00674CB9">
        <w:t>s</w:t>
      </w:r>
      <w:r w:rsidR="00BA0E4B" w:rsidRPr="00674CB9">
        <w:t xml:space="preserve"> log files from the system </w:t>
      </w:r>
      <w:r w:rsidR="00615486" w:rsidRPr="00674CB9">
        <w:t xml:space="preserve">to </w:t>
      </w:r>
      <w:r w:rsidR="0091050E" w:rsidRPr="00674CB9">
        <w:t>cleanse, validate and ingest them back into the system as log entries.</w:t>
      </w:r>
      <w:r w:rsidR="006401F1" w:rsidRPr="00674CB9">
        <w:t xml:space="preserve"> </w:t>
      </w:r>
      <w:r w:rsidR="002C0970">
        <w:t xml:space="preserve">Classes associated with this subsystem include </w:t>
      </w:r>
      <w:r w:rsidR="00093658">
        <w:t xml:space="preserve">Log File </w:t>
      </w:r>
      <w:proofErr w:type="spellStart"/>
      <w:r w:rsidR="00093658">
        <w:t>Ingestor</w:t>
      </w:r>
      <w:proofErr w:type="spellEnd"/>
      <w:r w:rsidR="002C0970">
        <w:t xml:space="preserve"> and </w:t>
      </w:r>
      <w:r w:rsidR="00DC12AA">
        <w:t>Log File Cleaner</w:t>
      </w:r>
      <w:r w:rsidR="002C0970">
        <w:t xml:space="preserve">. </w:t>
      </w:r>
    </w:p>
    <w:p w14:paraId="55F376E4" w14:textId="221DF798" w:rsidR="43C3471A" w:rsidRDefault="43C3471A" w:rsidP="4A3423C2">
      <w:r w:rsidRPr="00E02EBC">
        <w:rPr>
          <w:b/>
          <w:bCs/>
        </w:rPr>
        <w:t>Purpose:</w:t>
      </w:r>
      <w:r w:rsidR="58510790" w:rsidRPr="00E02EBC">
        <w:rPr>
          <w:b/>
          <w:bCs/>
        </w:rPr>
        <w:t xml:space="preserve"> </w:t>
      </w:r>
      <w:r w:rsidR="00AA6160">
        <w:t xml:space="preserve">Log File Cleaner removes empty lines from log </w:t>
      </w:r>
      <w:r w:rsidR="009E14A3">
        <w:t>files and interacts with the OCR and Transcription tool</w:t>
      </w:r>
      <w:r w:rsidR="00590CF4">
        <w:t xml:space="preserve"> to </w:t>
      </w:r>
      <w:r w:rsidR="000B0128">
        <w:t>transcribe image and audio files to text files</w:t>
      </w:r>
      <w:r w:rsidR="009E14A3">
        <w:t xml:space="preserve">. The </w:t>
      </w:r>
      <w:r w:rsidR="006E23B2">
        <w:t xml:space="preserve">Log file </w:t>
      </w:r>
      <w:proofErr w:type="spellStart"/>
      <w:r w:rsidR="006E23B2">
        <w:t>Ingestor</w:t>
      </w:r>
      <w:proofErr w:type="spellEnd"/>
      <w:r w:rsidR="006E23B2">
        <w:t xml:space="preserve"> then calls Splunk </w:t>
      </w:r>
      <w:r w:rsidR="005A4CBE">
        <w:t xml:space="preserve">sends the log files for ingestion then receives the </w:t>
      </w:r>
      <w:r w:rsidR="00590CF4">
        <w:t xml:space="preserve">results for validation. </w:t>
      </w:r>
    </w:p>
    <w:p w14:paraId="3120C9DB" w14:textId="7B872FC4" w:rsidR="43C3471A" w:rsidRDefault="43C3471A" w:rsidP="2F3D452F">
      <w:r w:rsidRPr="2F3D452F">
        <w:rPr>
          <w:b/>
          <w:bCs/>
        </w:rPr>
        <w:t>Contracts:</w:t>
      </w:r>
      <w:r w:rsidR="074C6BF6" w:rsidRPr="2F3D452F">
        <w:rPr>
          <w:b/>
          <w:bCs/>
        </w:rPr>
        <w:t xml:space="preserve"> </w:t>
      </w:r>
    </w:p>
    <w:p w14:paraId="7DEB1244" w14:textId="67709900" w:rsidR="24DD7A8F" w:rsidRDefault="00B655E5" w:rsidP="00674CB9">
      <w:pPr>
        <w:pStyle w:val="ListParagraph"/>
        <w:numPr>
          <w:ilvl w:val="0"/>
          <w:numId w:val="32"/>
        </w:numPr>
      </w:pPr>
      <w:r>
        <w:t>11</w:t>
      </w:r>
      <w:r w:rsidR="003668C1">
        <w:t xml:space="preserve"> (described in section 3.3.2)</w:t>
      </w:r>
    </w:p>
    <w:p w14:paraId="473ECB8A" w14:textId="29F1C50C" w:rsidR="00B655E5" w:rsidRDefault="00B655E5" w:rsidP="00674CB9">
      <w:pPr>
        <w:pStyle w:val="ListParagraph"/>
        <w:numPr>
          <w:ilvl w:val="0"/>
          <w:numId w:val="32"/>
        </w:numPr>
      </w:pPr>
      <w:r>
        <w:t>14</w:t>
      </w:r>
      <w:r w:rsidR="003668C1">
        <w:t xml:space="preserve"> (described in section 3.3.2)</w:t>
      </w:r>
    </w:p>
    <w:p w14:paraId="26201713" w14:textId="098F644F" w:rsidR="00B655E5" w:rsidRDefault="00B655E5" w:rsidP="00674CB9">
      <w:pPr>
        <w:pStyle w:val="ListParagraph"/>
        <w:numPr>
          <w:ilvl w:val="0"/>
          <w:numId w:val="32"/>
        </w:numPr>
      </w:pPr>
      <w:r>
        <w:t>15</w:t>
      </w:r>
      <w:r w:rsidR="003668C1">
        <w:t xml:space="preserve"> (described in section 3.3.1)</w:t>
      </w:r>
    </w:p>
    <w:p w14:paraId="081ADD9B" w14:textId="56C91667" w:rsidR="00B655E5" w:rsidRPr="00674CB9" w:rsidRDefault="00B655E5" w:rsidP="00674CB9">
      <w:pPr>
        <w:pStyle w:val="ListParagraph"/>
        <w:numPr>
          <w:ilvl w:val="0"/>
          <w:numId w:val="32"/>
        </w:numPr>
      </w:pPr>
      <w:r>
        <w:t>16</w:t>
      </w:r>
      <w:r w:rsidR="003668C1">
        <w:t xml:space="preserve"> (described in section 3.3.1)</w:t>
      </w:r>
    </w:p>
    <w:p w14:paraId="0F52AA93" w14:textId="6FE8C50B" w:rsidR="5CE3AB8C" w:rsidRDefault="00EE1F5E" w:rsidP="2919675B">
      <w:pPr>
        <w:pStyle w:val="Heading3"/>
      </w:pPr>
      <w:bookmarkStart w:id="69" w:name="_Toc39913561"/>
      <w:r>
        <w:t>Tools</w:t>
      </w:r>
      <w:bookmarkEnd w:id="69"/>
    </w:p>
    <w:p w14:paraId="6050041B" w14:textId="62C91BBB" w:rsidR="77E00A30" w:rsidRPr="00334124" w:rsidRDefault="77E00A30" w:rsidP="4A3423C2">
      <w:r w:rsidRPr="00334124">
        <w:rPr>
          <w:b/>
          <w:bCs/>
        </w:rPr>
        <w:t xml:space="preserve">Description: </w:t>
      </w:r>
      <w:r w:rsidR="00334124">
        <w:t xml:space="preserve">The tools subsystem is </w:t>
      </w:r>
      <w:r w:rsidR="00B1358E">
        <w:t>comprised</w:t>
      </w:r>
      <w:r w:rsidR="00334124">
        <w:t xml:space="preserve"> of </w:t>
      </w:r>
      <w:r w:rsidR="00B1358E">
        <w:t xml:space="preserve">Splunk, OCR and transcription tool. The </w:t>
      </w:r>
      <w:r w:rsidR="00862E42">
        <w:t xml:space="preserve">system interacts with tools through the processes class. After a log file has been cleansed and validated, the system calls the tools </w:t>
      </w:r>
      <w:r w:rsidR="00A3644A">
        <w:t>to transform the data to be ingestible. The OCR tool is used to trans</w:t>
      </w:r>
      <w:r w:rsidR="003A5AE7">
        <w:t xml:space="preserve">cribe image files to text </w:t>
      </w:r>
      <w:r w:rsidR="00C92680">
        <w:t xml:space="preserve">files </w:t>
      </w:r>
      <w:r w:rsidR="003A5AE7">
        <w:t xml:space="preserve">that can be used by Splunk. The transcription tool transcribes audio files to text files that can </w:t>
      </w:r>
      <w:r w:rsidR="00C92680">
        <w:t xml:space="preserve">be used by Splunk. </w:t>
      </w:r>
    </w:p>
    <w:p w14:paraId="7D115B97" w14:textId="65A60423" w:rsidR="390CA08C" w:rsidRDefault="390CA08C" w:rsidP="4A3423C2">
      <w:pPr>
        <w:rPr>
          <w:b/>
          <w:bCs/>
        </w:rPr>
      </w:pPr>
      <w:r w:rsidRPr="00C00019">
        <w:rPr>
          <w:b/>
          <w:bCs/>
        </w:rPr>
        <w:t>Purpose:</w:t>
      </w:r>
      <w:r w:rsidR="1F48B874" w:rsidRPr="00C00019">
        <w:rPr>
          <w:b/>
          <w:bCs/>
        </w:rPr>
        <w:t xml:space="preserve"> </w:t>
      </w:r>
      <w:r w:rsidR="000E63D2">
        <w:t xml:space="preserve">To transform log files into </w:t>
      </w:r>
      <w:r w:rsidR="00334124">
        <w:t>log entries</w:t>
      </w:r>
      <w:r w:rsidR="00C7719A">
        <w:t xml:space="preserve">, and transcribe log files that are images or audio files to text files that can be ingested by Splunk. </w:t>
      </w:r>
    </w:p>
    <w:p w14:paraId="6B609FEF" w14:textId="17D1E017" w:rsidR="00453CD8" w:rsidRDefault="015CD21C" w:rsidP="1A345CAA">
      <w:pPr>
        <w:rPr>
          <w:b/>
          <w:bCs/>
        </w:rPr>
      </w:pPr>
      <w:r w:rsidRPr="1A345CAA">
        <w:rPr>
          <w:b/>
          <w:bCs/>
        </w:rPr>
        <w:t>Contracts:</w:t>
      </w:r>
      <w:r w:rsidR="20C4AC76" w:rsidRPr="1A345CAA">
        <w:rPr>
          <w:b/>
          <w:bCs/>
        </w:rPr>
        <w:t xml:space="preserve"> </w:t>
      </w:r>
    </w:p>
    <w:p w14:paraId="698E8408" w14:textId="7656FB0C" w:rsidR="00DF163F" w:rsidRPr="00992AA6" w:rsidRDefault="00DF163F" w:rsidP="00DF163F">
      <w:pPr>
        <w:pStyle w:val="ListParagraph"/>
        <w:numPr>
          <w:ilvl w:val="0"/>
          <w:numId w:val="41"/>
        </w:numPr>
      </w:pPr>
      <w:r w:rsidRPr="00992AA6">
        <w:t xml:space="preserve">The tools don’t call other methods from other classes and </w:t>
      </w:r>
      <w:r w:rsidR="007C7705" w:rsidRPr="00992AA6">
        <w:t xml:space="preserve">don’t collaborate with classes, instead other classes collaborate with </w:t>
      </w:r>
      <w:r w:rsidR="00992AA6" w:rsidRPr="00992AA6">
        <w:t>the</w:t>
      </w:r>
      <w:r w:rsidR="007C7705" w:rsidRPr="00992AA6">
        <w:t xml:space="preserve"> tools to fu</w:t>
      </w:r>
      <w:r w:rsidR="00992AA6" w:rsidRPr="00992AA6">
        <w:t>l</w:t>
      </w:r>
      <w:r w:rsidR="007C7705" w:rsidRPr="00992AA6">
        <w:t xml:space="preserve">fill their </w:t>
      </w:r>
      <w:r w:rsidR="00992AA6" w:rsidRPr="00992AA6">
        <w:t xml:space="preserve">responsibilities. </w:t>
      </w:r>
    </w:p>
    <w:p w14:paraId="16DEB4AB" w14:textId="48BEA2A9" w:rsidR="00FC7381" w:rsidRDefault="00EE1F5E" w:rsidP="0099087F">
      <w:pPr>
        <w:pStyle w:val="Heading3"/>
      </w:pPr>
      <w:bookmarkStart w:id="70" w:name="_Toc39913562"/>
      <w:r>
        <w:t>UI</w:t>
      </w:r>
      <w:bookmarkEnd w:id="70"/>
    </w:p>
    <w:p w14:paraId="66887BBB" w14:textId="5BEB6E2E" w:rsidR="005C16DD" w:rsidRPr="007E2A15" w:rsidRDefault="005C16DD" w:rsidP="005C16DD">
      <w:pPr>
        <w:rPr>
          <w:b/>
          <w:highlight w:val="yellow"/>
        </w:rPr>
      </w:pPr>
      <w:r w:rsidRPr="005C16DD">
        <w:rPr>
          <w:b/>
        </w:rPr>
        <w:t>Description:</w:t>
      </w:r>
      <w:r w:rsidR="00D177CE">
        <w:rPr>
          <w:b/>
        </w:rPr>
        <w:t xml:space="preserve"> </w:t>
      </w:r>
      <w:r w:rsidR="00BB3E84" w:rsidRPr="00C512F4">
        <w:t xml:space="preserve">This subsystem is used to </w:t>
      </w:r>
      <w:r w:rsidR="0011727C" w:rsidRPr="00C512F4">
        <w:t xml:space="preserve">interact with the user </w:t>
      </w:r>
      <w:r w:rsidR="00FD5BBD" w:rsidRPr="00C512F4">
        <w:t xml:space="preserve">by displaying </w:t>
      </w:r>
      <w:r w:rsidR="00897930" w:rsidRPr="00C512F4">
        <w:t xml:space="preserve">the ingestion, cleansing and validation process, displaying </w:t>
      </w:r>
      <w:r w:rsidR="0076791E" w:rsidRPr="00C512F4">
        <w:t>the graph view and log entry view, display the action report view and asking the user for inpu</w:t>
      </w:r>
      <w:r w:rsidR="00C512F4" w:rsidRPr="00C512F4">
        <w:t xml:space="preserve">t. </w:t>
      </w:r>
      <w:r w:rsidR="00835E0E">
        <w:t xml:space="preserve">Classes that are a part of this subsystem are the </w:t>
      </w:r>
      <w:r w:rsidR="00685EE2">
        <w:t xml:space="preserve">directory configuration widget, event configuration widget, team configuration widget, </w:t>
      </w:r>
      <w:r w:rsidR="00624D86">
        <w:t>vector configuration widget, analysis view, action report view, and pro</w:t>
      </w:r>
      <w:r w:rsidR="00C45D1E">
        <w:t>cessing view</w:t>
      </w:r>
      <w:r w:rsidR="004041B0">
        <w:t xml:space="preserve">, graph manager, graph generator, and graph </w:t>
      </w:r>
      <w:r w:rsidR="00B33DDF">
        <w:t>widget.</w:t>
      </w:r>
    </w:p>
    <w:p w14:paraId="43122585" w14:textId="3F17463F" w:rsidR="005C16DD" w:rsidRPr="005C16DD" w:rsidRDefault="005C16DD" w:rsidP="005C16DD">
      <w:pPr>
        <w:rPr>
          <w:b/>
        </w:rPr>
      </w:pPr>
      <w:r w:rsidRPr="00F940DD">
        <w:rPr>
          <w:b/>
        </w:rPr>
        <w:t>Purpose:</w:t>
      </w:r>
      <w:r w:rsidR="00A92832" w:rsidRPr="00F940DD">
        <w:rPr>
          <w:b/>
        </w:rPr>
        <w:t xml:space="preserve"> </w:t>
      </w:r>
      <w:r w:rsidR="00C00019">
        <w:t>To allow the user to interact with the system by taking input and providing a visual represent</w:t>
      </w:r>
      <w:r w:rsidR="00F940DD">
        <w:t xml:space="preserve">ation of </w:t>
      </w:r>
      <w:r w:rsidR="00015EF8">
        <w:t xml:space="preserve">log entries and nodes on a graph view, list of vectors and their log entries, and the process of log files being ingested, cleansed and validated. </w:t>
      </w:r>
      <w:r w:rsidR="00871154">
        <w:rPr>
          <w:b/>
        </w:rPr>
        <w:t xml:space="preserve"> </w:t>
      </w:r>
    </w:p>
    <w:p w14:paraId="0C483766" w14:textId="66CC6BCA" w:rsidR="005C16DD" w:rsidRDefault="005C16DD" w:rsidP="005C16DD">
      <w:pPr>
        <w:rPr>
          <w:b/>
        </w:rPr>
      </w:pPr>
      <w:r w:rsidRPr="005C16DD">
        <w:rPr>
          <w:b/>
        </w:rPr>
        <w:t>Contracts:</w:t>
      </w:r>
    </w:p>
    <w:p w14:paraId="2F21F846" w14:textId="344B9618" w:rsidR="008B33CB" w:rsidRDefault="00B91101" w:rsidP="008B33CB">
      <w:pPr>
        <w:pStyle w:val="ListParagraph"/>
        <w:numPr>
          <w:ilvl w:val="0"/>
          <w:numId w:val="38"/>
        </w:numPr>
      </w:pPr>
      <w:r>
        <w:t>1</w:t>
      </w:r>
      <w:r w:rsidR="003668C1">
        <w:t xml:space="preserve"> (described in section 3.5.5)</w:t>
      </w:r>
    </w:p>
    <w:p w14:paraId="141A97BB" w14:textId="38446832" w:rsidR="00621A4D" w:rsidRDefault="00621A4D" w:rsidP="008B33CB">
      <w:pPr>
        <w:pStyle w:val="ListParagraph"/>
        <w:numPr>
          <w:ilvl w:val="0"/>
          <w:numId w:val="38"/>
        </w:numPr>
      </w:pPr>
      <w:r>
        <w:t>2</w:t>
      </w:r>
      <w:r w:rsidR="003668C1">
        <w:t xml:space="preserve"> (described in section 3.5.5)</w:t>
      </w:r>
    </w:p>
    <w:p w14:paraId="3E4C1AF3" w14:textId="193DF88F" w:rsidR="00B10D83" w:rsidRDefault="00B10D83" w:rsidP="008B33CB">
      <w:pPr>
        <w:pStyle w:val="ListParagraph"/>
        <w:numPr>
          <w:ilvl w:val="0"/>
          <w:numId w:val="38"/>
        </w:numPr>
      </w:pPr>
      <w:r>
        <w:t>3</w:t>
      </w:r>
      <w:r w:rsidR="003668C1">
        <w:t xml:space="preserve"> (described in section 3.5.7)</w:t>
      </w:r>
    </w:p>
    <w:p w14:paraId="2869F2BB" w14:textId="2017AB5D" w:rsidR="00B10D83" w:rsidRDefault="00B10D83" w:rsidP="008B33CB">
      <w:pPr>
        <w:pStyle w:val="ListParagraph"/>
        <w:numPr>
          <w:ilvl w:val="0"/>
          <w:numId w:val="38"/>
        </w:numPr>
      </w:pPr>
      <w:r>
        <w:t>4</w:t>
      </w:r>
      <w:r w:rsidR="003668C1">
        <w:t xml:space="preserve"> (described in section 3.5.7)</w:t>
      </w:r>
    </w:p>
    <w:p w14:paraId="51AE8DC4" w14:textId="0B532807" w:rsidR="00B10D83" w:rsidRDefault="00B10D83" w:rsidP="008B33CB">
      <w:pPr>
        <w:pStyle w:val="ListParagraph"/>
        <w:numPr>
          <w:ilvl w:val="0"/>
          <w:numId w:val="38"/>
        </w:numPr>
      </w:pPr>
      <w:r>
        <w:t>10</w:t>
      </w:r>
      <w:r w:rsidR="003668C1">
        <w:t xml:space="preserve"> (described in section 3.5.8)</w:t>
      </w:r>
    </w:p>
    <w:p w14:paraId="5AEE1920" w14:textId="15EE5FA9" w:rsidR="008866B1" w:rsidRDefault="008866B1" w:rsidP="008866B1">
      <w:pPr>
        <w:pStyle w:val="ListParagraph"/>
      </w:pPr>
    </w:p>
    <w:p w14:paraId="74D8A178" w14:textId="70D33BAB" w:rsidR="008866B1" w:rsidRDefault="008866B1" w:rsidP="008866B1">
      <w:pPr>
        <w:pStyle w:val="Heading3"/>
      </w:pPr>
      <w:bookmarkStart w:id="71" w:name="_Toc39913563"/>
      <w:r>
        <w:lastRenderedPageBreak/>
        <w:t>Database</w:t>
      </w:r>
      <w:bookmarkEnd w:id="71"/>
    </w:p>
    <w:p w14:paraId="72A4FB9D" w14:textId="2AEBF1F3" w:rsidR="008866B1" w:rsidRPr="00597C00" w:rsidRDefault="008866B1" w:rsidP="008866B1">
      <w:pPr>
        <w:rPr>
          <w:b/>
          <w:bCs/>
        </w:rPr>
      </w:pPr>
      <w:r w:rsidRPr="00597C00">
        <w:rPr>
          <w:b/>
          <w:bCs/>
        </w:rPr>
        <w:t xml:space="preserve">Description: </w:t>
      </w:r>
      <w:r w:rsidR="001B0D09" w:rsidRPr="001B0D09">
        <w:t>A database will be used to store information about the</w:t>
      </w:r>
      <w:r w:rsidR="001B0D09">
        <w:t xml:space="preserve"> log files,</w:t>
      </w:r>
      <w:r w:rsidR="001B0D09" w:rsidRPr="001B0D09">
        <w:t xml:space="preserve"> vectors and log entries. Using a </w:t>
      </w:r>
      <w:r w:rsidR="00BA681A" w:rsidRPr="001B0D09">
        <w:t>database</w:t>
      </w:r>
      <w:r w:rsidR="001B0D09" w:rsidRPr="001B0D09">
        <w:t xml:space="preserve"> will allow the user to quit the program and return at a later time to continue working on the assessment without losing the work they have performed.</w:t>
      </w:r>
      <w:r w:rsidR="001B0D09">
        <w:rPr>
          <w:b/>
          <w:bCs/>
        </w:rPr>
        <w:t xml:space="preserve"> </w:t>
      </w:r>
      <w:r w:rsidR="001B0D09" w:rsidRPr="001B0D09">
        <w:t>A mongo database will be used to store vectors and log entries created during the assessment</w:t>
      </w:r>
      <w:r w:rsidR="001B0D09">
        <w:t xml:space="preserve">. </w:t>
      </w:r>
    </w:p>
    <w:p w14:paraId="10F70FA5" w14:textId="40205C56" w:rsidR="008866B1" w:rsidRPr="001B0D09" w:rsidRDefault="008866B1" w:rsidP="008866B1">
      <w:r w:rsidRPr="00597C00">
        <w:rPr>
          <w:b/>
          <w:bCs/>
        </w:rPr>
        <w:t>Purpose:</w:t>
      </w:r>
      <w:r w:rsidR="001B0D09">
        <w:t xml:space="preserve"> To store information of the log files, vectors and log entries. For vectors this includes storing its name and description, for log entries their number, source, source type, time stamp, creator and information of the log entry (content) are stored. For the log entry its cleansing, validation and ingestion statuses are stored along with its path. </w:t>
      </w:r>
    </w:p>
    <w:p w14:paraId="3DD16DEE" w14:textId="340EE48D" w:rsidR="008866B1" w:rsidRDefault="008866B1" w:rsidP="008866B1">
      <w:pPr>
        <w:rPr>
          <w:b/>
          <w:bCs/>
        </w:rPr>
      </w:pPr>
      <w:r w:rsidRPr="00597C00">
        <w:rPr>
          <w:b/>
          <w:bCs/>
        </w:rPr>
        <w:t>Contracts:</w:t>
      </w:r>
    </w:p>
    <w:p w14:paraId="3A62C1CD" w14:textId="0521AD38" w:rsidR="0082686E" w:rsidRPr="001B0D09" w:rsidRDefault="001B0D09" w:rsidP="001B0D09">
      <w:pPr>
        <w:pStyle w:val="ListParagraph"/>
        <w:numPr>
          <w:ilvl w:val="0"/>
          <w:numId w:val="41"/>
        </w:numPr>
      </w:pPr>
      <w:r w:rsidRPr="001B0D09">
        <w:t xml:space="preserve">The database subsystem is called by the vector manager and log entry </w:t>
      </w:r>
      <w:r w:rsidR="00CE59D6" w:rsidRPr="001B0D09">
        <w:t>manager but</w:t>
      </w:r>
      <w:r w:rsidRPr="001B0D09">
        <w:t xml:space="preserve"> does not collaborate with any component.</w:t>
      </w:r>
    </w:p>
    <w:p w14:paraId="6119E272" w14:textId="541A8A54" w:rsidR="0082686E" w:rsidRDefault="0082686E" w:rsidP="008866B1">
      <w:pPr>
        <w:rPr>
          <w:b/>
          <w:bCs/>
        </w:rPr>
      </w:pPr>
    </w:p>
    <w:p w14:paraId="19399B46" w14:textId="3C1E7782" w:rsidR="0082686E" w:rsidRDefault="0082686E" w:rsidP="008866B1">
      <w:pPr>
        <w:rPr>
          <w:b/>
          <w:bCs/>
        </w:rPr>
      </w:pPr>
    </w:p>
    <w:p w14:paraId="77DB84E6" w14:textId="77777777" w:rsidR="0082686E" w:rsidRDefault="0082686E" w:rsidP="008866B1">
      <w:pPr>
        <w:rPr>
          <w:b/>
          <w:bCs/>
        </w:rPr>
      </w:pPr>
    </w:p>
    <w:p w14:paraId="5A806041" w14:textId="77777777" w:rsidR="00FC7381" w:rsidRDefault="00FC7381" w:rsidP="00FC7381">
      <w:pPr>
        <w:pStyle w:val="Heading2"/>
      </w:pPr>
      <w:bookmarkStart w:id="72" w:name="_Toc39913564"/>
      <w:r>
        <w:t>Dependencies</w:t>
      </w:r>
      <w:bookmarkEnd w:id="72"/>
    </w:p>
    <w:p w14:paraId="0F955E49" w14:textId="246FC562" w:rsidR="309ACE76" w:rsidRDefault="309ACE76" w:rsidP="7C82F5B4">
      <w:pPr>
        <w:pStyle w:val="Paragraph"/>
        <w:ind w:firstLine="720"/>
      </w:pPr>
      <w:r w:rsidRPr="004525BB">
        <w:t>The system runs using Python version 3 making the code portable</w:t>
      </w:r>
      <w:r w:rsidR="66E0A394" w:rsidRPr="004525BB">
        <w:t xml:space="preserve"> with the ability to be able to run on the </w:t>
      </w:r>
      <w:r w:rsidR="0F6AA1F3" w:rsidRPr="004525BB">
        <w:t>client's</w:t>
      </w:r>
      <w:r w:rsidR="66E0A394" w:rsidRPr="004525BB">
        <w:t xml:space="preserve"> choice of operating system (Kali Linux). </w:t>
      </w:r>
      <w:r w:rsidR="614D48ED" w:rsidRPr="004525BB">
        <w:t>T</w:t>
      </w:r>
      <w:r w:rsidR="66E0A394" w:rsidRPr="004525BB">
        <w:t xml:space="preserve">he </w:t>
      </w:r>
      <w:r w:rsidR="007374F4" w:rsidRPr="004525BB">
        <w:t>graph, its nodes and its connections</w:t>
      </w:r>
      <w:r w:rsidR="3F3100F2" w:rsidRPr="004525BB">
        <w:t xml:space="preserve"> </w:t>
      </w:r>
      <w:r w:rsidR="007374F4" w:rsidRPr="004525BB">
        <w:t xml:space="preserve">are drawn by </w:t>
      </w:r>
      <w:r w:rsidR="00024332" w:rsidRPr="004525BB">
        <w:t>utilizing the</w:t>
      </w:r>
      <w:r w:rsidR="7DF61991" w:rsidRPr="004525BB">
        <w:t xml:space="preserve"> external library </w:t>
      </w:r>
      <w:proofErr w:type="spellStart"/>
      <w:r w:rsidR="7DF61991" w:rsidRPr="004525BB">
        <w:t>QGraphViz</w:t>
      </w:r>
      <w:proofErr w:type="spellEnd"/>
      <w:r w:rsidR="4DF48AD3" w:rsidRPr="004525BB">
        <w:t xml:space="preserve">. The UI component uses an external library </w:t>
      </w:r>
      <w:r w:rsidR="00E60D9F" w:rsidRPr="004525BB">
        <w:t>PyQt5</w:t>
      </w:r>
      <w:r w:rsidR="4DF48AD3" w:rsidRPr="004525BB">
        <w:t xml:space="preserve"> to draw </w:t>
      </w:r>
      <w:r w:rsidR="33A62DDE" w:rsidRPr="004525BB">
        <w:t>user interface elements</w:t>
      </w:r>
      <w:r w:rsidR="6B820DA2" w:rsidRPr="004525BB">
        <w:t xml:space="preserve"> and create views such as </w:t>
      </w:r>
      <w:r w:rsidR="00437D22" w:rsidRPr="004525BB">
        <w:t xml:space="preserve">the event configuration widget, team configuration widget, </w:t>
      </w:r>
      <w:r w:rsidR="006C3E56" w:rsidRPr="004525BB">
        <w:t xml:space="preserve">vector configuration widget, directory configuration widget, </w:t>
      </w:r>
      <w:r w:rsidR="00F510D5" w:rsidRPr="004525BB">
        <w:t>processing view</w:t>
      </w:r>
      <w:r w:rsidR="54DFDC4E" w:rsidRPr="004525BB">
        <w:t>,</w:t>
      </w:r>
      <w:r w:rsidR="0109BFA2" w:rsidRPr="004525BB">
        <w:t xml:space="preserve"> </w:t>
      </w:r>
      <w:r w:rsidR="00F510D5" w:rsidRPr="004525BB">
        <w:t>analysis view and action report view</w:t>
      </w:r>
      <w:r w:rsidR="33A62DDE" w:rsidRPr="004525BB">
        <w:t xml:space="preserve">. </w:t>
      </w:r>
      <w:r w:rsidR="00B0160A" w:rsidRPr="004525BB">
        <w:t>External tools that are used by the system include Splunk</w:t>
      </w:r>
      <w:r w:rsidR="00BC3BB1" w:rsidRPr="004525BB">
        <w:t xml:space="preserve"> and </w:t>
      </w:r>
      <w:proofErr w:type="spellStart"/>
      <w:r w:rsidR="00BC3BB1" w:rsidRPr="004525BB">
        <w:t>pytesseract</w:t>
      </w:r>
      <w:proofErr w:type="spellEnd"/>
      <w:r w:rsidR="00BC3BB1" w:rsidRPr="004525BB">
        <w:t xml:space="preserve"> to read an image and create a text file from recognizable text. </w:t>
      </w:r>
      <w:r w:rsidR="00C103BA" w:rsidRPr="004525BB">
        <w:t>Vector and log entry data are stored on a Mongo DB data</w:t>
      </w:r>
      <w:r w:rsidR="00A41C11" w:rsidRPr="004525BB">
        <w:t xml:space="preserve"> base, this is achieved by using the python library </w:t>
      </w:r>
      <w:proofErr w:type="spellStart"/>
      <w:r w:rsidR="00A41C11" w:rsidRPr="004525BB">
        <w:t>pymongo</w:t>
      </w:r>
      <w:proofErr w:type="spellEnd"/>
      <w:r w:rsidR="004525BB" w:rsidRPr="004525BB">
        <w:t>.</w:t>
      </w:r>
    </w:p>
    <w:p w14:paraId="6F1AB972" w14:textId="134C6417" w:rsidR="00FC7381" w:rsidRDefault="00FC7381" w:rsidP="2919675B">
      <w:pPr>
        <w:pStyle w:val="Heading1"/>
      </w:pPr>
      <w:bookmarkStart w:id="73" w:name="_Toc39913565"/>
      <w:r>
        <w:lastRenderedPageBreak/>
        <w:t>Detailed Description of Component</w:t>
      </w:r>
      <w:bookmarkEnd w:id="73"/>
    </w:p>
    <w:p w14:paraId="49B5306C" w14:textId="2C5807DA" w:rsidR="00FC7381" w:rsidRDefault="00FC7381" w:rsidP="00E839C2">
      <w:pPr>
        <w:pStyle w:val="Heading2"/>
        <w:shd w:val="clear" w:color="auto" w:fill="1F3864" w:themeFill="accent1" w:themeFillShade="80"/>
      </w:pPr>
      <w:bookmarkStart w:id="74" w:name="_Toc226979933"/>
      <w:r>
        <w:t xml:space="preserve"> </w:t>
      </w:r>
      <w:bookmarkStart w:id="75" w:name="_Toc39913566"/>
      <w:bookmarkEnd w:id="74"/>
      <w:r w:rsidR="00214A68">
        <w:t>Models</w:t>
      </w:r>
      <w:bookmarkEnd w:id="75"/>
    </w:p>
    <w:p w14:paraId="308990F5" w14:textId="2D5CD96C" w:rsidR="00FC7381" w:rsidRDefault="00FC7381" w:rsidP="4A3423C2">
      <w:pPr>
        <w:pStyle w:val="Heading3"/>
      </w:pPr>
      <w:bookmarkStart w:id="76" w:name="_Toc226979934"/>
      <w:r>
        <w:t xml:space="preserve"> </w:t>
      </w:r>
      <w:bookmarkStart w:id="77" w:name="_Toc39913567"/>
      <w:r w:rsidR="49AEC80D">
        <w:t>Node</w:t>
      </w:r>
      <w:bookmarkEnd w:id="77"/>
      <w:r w:rsidR="49AEC80D">
        <w:t xml:space="preserve"> </w:t>
      </w:r>
      <w:bookmarkEnd w:id="76"/>
    </w:p>
    <w:p w14:paraId="6CE9020B" w14:textId="3665D4FD" w:rsidR="003E0CF2" w:rsidRPr="006F6F70" w:rsidRDefault="003E0CF2" w:rsidP="003E0CF2">
      <w:pPr>
        <w:rPr>
          <w:iCs/>
        </w:rPr>
      </w:pPr>
      <w:r w:rsidRPr="2CFCEA43">
        <w:rPr>
          <w:color w:val="000000" w:themeColor="text1"/>
          <w:lang w:bidi="bn-IN"/>
        </w:rPr>
        <w:t xml:space="preserve">Represents a significant log entry </w:t>
      </w:r>
      <w:r w:rsidR="006F6F70">
        <w:rPr>
          <w:color w:val="000000" w:themeColor="text1"/>
          <w:lang w:bidi="bn-IN"/>
        </w:rPr>
        <w:t xml:space="preserve">and can be visually seen on </w:t>
      </w:r>
      <w:r w:rsidR="007574E3">
        <w:rPr>
          <w:color w:val="000000" w:themeColor="text1"/>
          <w:lang w:bidi="bn-IN"/>
        </w:rPr>
        <w:t xml:space="preserve">a graph of a specific vector. </w:t>
      </w:r>
      <w:r w:rsidR="000D3429">
        <w:rPr>
          <w:color w:val="000000" w:themeColor="text1"/>
          <w:lang w:bidi="bn-IN"/>
        </w:rPr>
        <w:t>This class collaborates with the log entry class to retrieve information about the log entry (seen in signature).</w:t>
      </w:r>
      <w:r w:rsidR="006F6F70">
        <w:rPr>
          <w:iCs/>
        </w:rPr>
        <w:t xml:space="preserve"> </w:t>
      </w:r>
    </w:p>
    <w:p w14:paraId="49FEBC50" w14:textId="01531F6B" w:rsidR="516EC6C8" w:rsidRPr="00E839C2" w:rsidRDefault="516EC6C8" w:rsidP="00506BD2">
      <w:pPr>
        <w:jc w:val="right"/>
        <w:rPr>
          <w:i/>
          <w:iCs/>
          <w:color w:val="000000" w:themeColor="text1"/>
          <w:sz w:val="22"/>
          <w:szCs w:val="22"/>
        </w:rPr>
      </w:pPr>
      <w:r w:rsidRPr="00E839C2">
        <w:rPr>
          <w:i/>
          <w:iCs/>
          <w:color w:val="000000" w:themeColor="text1"/>
          <w:sz w:val="22"/>
          <w:szCs w:val="22"/>
        </w:rPr>
        <w:t>Table 1.0</w:t>
      </w:r>
    </w:p>
    <w:tbl>
      <w:tblPr>
        <w:tblStyle w:val="TableGrid"/>
        <w:tblW w:w="9000" w:type="dxa"/>
        <w:tblLayout w:type="fixed"/>
        <w:tblLook w:val="06A0" w:firstRow="1" w:lastRow="0" w:firstColumn="1" w:lastColumn="0" w:noHBand="1" w:noVBand="1"/>
      </w:tblPr>
      <w:tblGrid>
        <w:gridCol w:w="4500"/>
        <w:gridCol w:w="4500"/>
      </w:tblGrid>
      <w:tr w:rsidR="00E839C2" w:rsidRPr="00E839C2" w14:paraId="562AA66E" w14:textId="77777777" w:rsidTr="00E839C2">
        <w:tc>
          <w:tcPr>
            <w:tcW w:w="9000" w:type="dxa"/>
            <w:gridSpan w:val="2"/>
            <w:shd w:val="clear" w:color="auto" w:fill="1F3864" w:themeFill="accent1" w:themeFillShade="80"/>
          </w:tcPr>
          <w:p w14:paraId="0A2C078F" w14:textId="77777777" w:rsidR="003369C8" w:rsidRPr="00E839C2" w:rsidRDefault="003369C8" w:rsidP="000D6D45">
            <w:pPr>
              <w:rPr>
                <w:color w:val="FFFFFF" w:themeColor="background1"/>
                <w:sz w:val="24"/>
                <w:szCs w:val="24"/>
              </w:rPr>
            </w:pPr>
            <w:r w:rsidRPr="00E839C2">
              <w:rPr>
                <w:b/>
                <w:bCs/>
                <w:color w:val="FFFFFF" w:themeColor="background1"/>
                <w:sz w:val="24"/>
                <w:szCs w:val="24"/>
              </w:rPr>
              <w:t>Class Name</w:t>
            </w:r>
            <w:r w:rsidRPr="00E839C2">
              <w:rPr>
                <w:color w:val="FFFFFF" w:themeColor="background1"/>
                <w:sz w:val="24"/>
                <w:szCs w:val="24"/>
              </w:rPr>
              <w:t>: Node</w:t>
            </w:r>
          </w:p>
        </w:tc>
      </w:tr>
      <w:tr w:rsidR="003369C8" w14:paraId="4EF45034" w14:textId="77777777" w:rsidTr="00E839C2">
        <w:tc>
          <w:tcPr>
            <w:tcW w:w="9000" w:type="dxa"/>
            <w:gridSpan w:val="2"/>
            <w:shd w:val="clear" w:color="auto" w:fill="D9E2F3" w:themeFill="accent1" w:themeFillTint="33"/>
          </w:tcPr>
          <w:p w14:paraId="3D3FAD9E" w14:textId="77777777" w:rsidR="003369C8" w:rsidRDefault="003369C8"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3369C8" w14:paraId="0E67A12B" w14:textId="77777777" w:rsidTr="00E839C2">
        <w:tc>
          <w:tcPr>
            <w:tcW w:w="9000" w:type="dxa"/>
            <w:gridSpan w:val="2"/>
            <w:shd w:val="clear" w:color="auto" w:fill="D9E2F3" w:themeFill="accent1" w:themeFillTint="33"/>
          </w:tcPr>
          <w:p w14:paraId="0DB5B183" w14:textId="77777777" w:rsidR="003369C8" w:rsidRDefault="003369C8"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3369C8" w14:paraId="06DC15A3" w14:textId="77777777" w:rsidTr="000D6D45">
        <w:tc>
          <w:tcPr>
            <w:tcW w:w="9000" w:type="dxa"/>
            <w:gridSpan w:val="2"/>
          </w:tcPr>
          <w:p w14:paraId="389EB966" w14:textId="77777777" w:rsidR="003369C8" w:rsidRDefault="003369C8" w:rsidP="000D6D45">
            <w:pPr>
              <w:rPr>
                <w:b/>
                <w:bCs/>
                <w:sz w:val="22"/>
                <w:szCs w:val="22"/>
              </w:rPr>
            </w:pPr>
            <w:r w:rsidRPr="24DD7A8F">
              <w:rPr>
                <w:b/>
                <w:bCs/>
                <w:sz w:val="22"/>
                <w:szCs w:val="22"/>
              </w:rPr>
              <w:t>Private Responsibilities</w:t>
            </w:r>
          </w:p>
          <w:p w14:paraId="3C3B6289" w14:textId="77777777" w:rsidR="003369C8" w:rsidRPr="00B46D84" w:rsidRDefault="003369C8" w:rsidP="000D6D45">
            <w:pPr>
              <w:pStyle w:val="ListParagraph"/>
              <w:numPr>
                <w:ilvl w:val="0"/>
                <w:numId w:val="22"/>
              </w:numPr>
              <w:spacing w:line="259" w:lineRule="auto"/>
            </w:pPr>
            <w:r w:rsidRPr="00B46D84">
              <w:t>Knows its ID number.</w:t>
            </w:r>
          </w:p>
          <w:p w14:paraId="4D3FEB80" w14:textId="77777777" w:rsidR="003369C8" w:rsidRPr="00B46D84" w:rsidRDefault="003369C8" w:rsidP="000D6D45">
            <w:pPr>
              <w:pStyle w:val="ListParagraph"/>
              <w:numPr>
                <w:ilvl w:val="0"/>
                <w:numId w:val="22"/>
              </w:numPr>
              <w:spacing w:line="259" w:lineRule="auto"/>
            </w:pPr>
            <w:r w:rsidRPr="00B46D84">
              <w:t>Knows its name.</w:t>
            </w:r>
          </w:p>
          <w:p w14:paraId="283A5D27" w14:textId="77777777" w:rsidR="003369C8" w:rsidRPr="00B46D84" w:rsidRDefault="003369C8" w:rsidP="000D6D45">
            <w:pPr>
              <w:pStyle w:val="ListParagraph"/>
              <w:numPr>
                <w:ilvl w:val="0"/>
                <w:numId w:val="22"/>
              </w:numPr>
              <w:spacing w:line="259" w:lineRule="auto"/>
            </w:pPr>
            <w:r w:rsidRPr="00B46D84">
              <w:t>Knows its time stamp.</w:t>
            </w:r>
          </w:p>
          <w:p w14:paraId="621457DD" w14:textId="77777777" w:rsidR="003369C8" w:rsidRPr="00B46D84" w:rsidRDefault="003369C8" w:rsidP="000D6D45">
            <w:pPr>
              <w:pStyle w:val="ListParagraph"/>
              <w:numPr>
                <w:ilvl w:val="0"/>
                <w:numId w:val="22"/>
              </w:numPr>
              <w:spacing w:line="259" w:lineRule="auto"/>
            </w:pPr>
            <w:r w:rsidRPr="00B46D84">
              <w:t>Knows its description.</w:t>
            </w:r>
          </w:p>
          <w:p w14:paraId="40379CB9" w14:textId="77777777" w:rsidR="003369C8" w:rsidRPr="00B46D84" w:rsidRDefault="003369C8" w:rsidP="000D6D45">
            <w:pPr>
              <w:pStyle w:val="ListParagraph"/>
              <w:numPr>
                <w:ilvl w:val="0"/>
                <w:numId w:val="22"/>
              </w:numPr>
              <w:spacing w:line="259" w:lineRule="auto"/>
            </w:pPr>
            <w:r w:rsidRPr="00B46D84">
              <w:t>Knows its creator.</w:t>
            </w:r>
          </w:p>
          <w:p w14:paraId="3084438B" w14:textId="77777777" w:rsidR="003369C8" w:rsidRPr="00B46D84" w:rsidRDefault="003369C8" w:rsidP="000D6D45">
            <w:pPr>
              <w:pStyle w:val="ListParagraph"/>
              <w:numPr>
                <w:ilvl w:val="0"/>
                <w:numId w:val="22"/>
              </w:numPr>
              <w:spacing w:line="259" w:lineRule="auto"/>
            </w:pPr>
            <w:r w:rsidRPr="00B46D84">
              <w:t>Knows its event type.</w:t>
            </w:r>
          </w:p>
          <w:p w14:paraId="5D1FF945" w14:textId="77777777" w:rsidR="003369C8" w:rsidRPr="00B46D84" w:rsidRDefault="003369C8" w:rsidP="000D6D45">
            <w:pPr>
              <w:pStyle w:val="ListParagraph"/>
              <w:numPr>
                <w:ilvl w:val="0"/>
                <w:numId w:val="22"/>
              </w:numPr>
              <w:spacing w:line="259" w:lineRule="auto"/>
            </w:pPr>
            <w:r w:rsidRPr="00B46D84">
              <w:t>Knows its icon.</w:t>
            </w:r>
          </w:p>
          <w:p w14:paraId="2EAABABD" w14:textId="77777777" w:rsidR="003369C8" w:rsidRPr="00B46D84" w:rsidRDefault="003369C8" w:rsidP="000D6D45">
            <w:pPr>
              <w:pStyle w:val="ListParagraph"/>
              <w:numPr>
                <w:ilvl w:val="0"/>
                <w:numId w:val="22"/>
              </w:numPr>
              <w:spacing w:line="259" w:lineRule="auto"/>
            </w:pPr>
            <w:r w:rsidRPr="00B46D84">
              <w:t>Knows its source.</w:t>
            </w:r>
          </w:p>
          <w:p w14:paraId="66CAA300" w14:textId="77777777" w:rsidR="003369C8" w:rsidRDefault="003369C8" w:rsidP="000D6D45">
            <w:pPr>
              <w:pStyle w:val="ListParagraph"/>
              <w:numPr>
                <w:ilvl w:val="0"/>
                <w:numId w:val="22"/>
              </w:numPr>
              <w:spacing w:line="259" w:lineRule="auto"/>
              <w:rPr>
                <w:sz w:val="22"/>
                <w:szCs w:val="22"/>
              </w:rPr>
            </w:pPr>
            <w:r w:rsidRPr="00B46D84">
              <w:t>Knows its visibility status.</w:t>
            </w:r>
          </w:p>
        </w:tc>
      </w:tr>
      <w:tr w:rsidR="003369C8" w14:paraId="060FF9B0" w14:textId="77777777" w:rsidTr="00E839C2">
        <w:tc>
          <w:tcPr>
            <w:tcW w:w="9000" w:type="dxa"/>
            <w:gridSpan w:val="2"/>
            <w:shd w:val="clear" w:color="auto" w:fill="D9E2F3" w:themeFill="accent1" w:themeFillTint="33"/>
          </w:tcPr>
          <w:p w14:paraId="4436D180" w14:textId="6D656EE6" w:rsidR="003369C8" w:rsidRDefault="003369C8" w:rsidP="000D6D45">
            <w:pPr>
              <w:rPr>
                <w:sz w:val="22"/>
                <w:szCs w:val="22"/>
              </w:rPr>
            </w:pPr>
            <w:r w:rsidRPr="0B9357BD">
              <w:rPr>
                <w:b/>
                <w:bCs/>
                <w:sz w:val="22"/>
                <w:szCs w:val="22"/>
              </w:rPr>
              <w:t>Contract:</w:t>
            </w:r>
            <w:r w:rsidRPr="0B9357BD">
              <w:rPr>
                <w:sz w:val="22"/>
                <w:szCs w:val="22"/>
              </w:rPr>
              <w:t xml:space="preserve"> </w:t>
            </w:r>
            <w:r w:rsidR="007A5706" w:rsidRPr="004B56EB">
              <w:rPr>
                <w:sz w:val="22"/>
                <w:szCs w:val="22"/>
              </w:rPr>
              <w:t>called by</w:t>
            </w:r>
            <w:r w:rsidR="007A5706" w:rsidRPr="0B9357BD">
              <w:rPr>
                <w:sz w:val="22"/>
                <w:szCs w:val="22"/>
              </w:rPr>
              <w:t xml:space="preserve"> </w:t>
            </w:r>
            <w:r w:rsidR="00D12121">
              <w:rPr>
                <w:sz w:val="22"/>
                <w:szCs w:val="22"/>
              </w:rPr>
              <w:t>18. (see section 3.2.5)</w:t>
            </w:r>
            <w:r w:rsidR="00213497">
              <w:rPr>
                <w:sz w:val="22"/>
                <w:szCs w:val="22"/>
              </w:rPr>
              <w:t xml:space="preserve"> and called by </w:t>
            </w:r>
            <w:r w:rsidR="00E20875">
              <w:rPr>
                <w:sz w:val="22"/>
                <w:szCs w:val="22"/>
              </w:rPr>
              <w:t>17. (see section 3.1.4)</w:t>
            </w:r>
          </w:p>
        </w:tc>
      </w:tr>
      <w:tr w:rsidR="003369C8" w14:paraId="76282A0F" w14:textId="77777777" w:rsidTr="00E839C2">
        <w:tc>
          <w:tcPr>
            <w:tcW w:w="4500" w:type="dxa"/>
            <w:shd w:val="clear" w:color="auto" w:fill="D9E2F3" w:themeFill="accent1" w:themeFillTint="33"/>
          </w:tcPr>
          <w:p w14:paraId="2DEA94C7" w14:textId="77777777" w:rsidR="003369C8" w:rsidRDefault="003369C8"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1B5A66D8" w14:textId="77777777" w:rsidR="003369C8" w:rsidRDefault="003369C8" w:rsidP="000D6D45">
            <w:pPr>
              <w:rPr>
                <w:b/>
                <w:bCs/>
                <w:sz w:val="22"/>
                <w:szCs w:val="22"/>
              </w:rPr>
            </w:pPr>
            <w:r w:rsidRPr="24DD7A8F">
              <w:rPr>
                <w:b/>
                <w:bCs/>
                <w:sz w:val="22"/>
                <w:szCs w:val="22"/>
              </w:rPr>
              <w:t>Collaborations</w:t>
            </w:r>
          </w:p>
        </w:tc>
      </w:tr>
      <w:tr w:rsidR="003369C8" w:rsidRPr="00F409F9" w14:paraId="67A216A5" w14:textId="77777777" w:rsidTr="000D6D45">
        <w:tc>
          <w:tcPr>
            <w:tcW w:w="4500" w:type="dxa"/>
          </w:tcPr>
          <w:p w14:paraId="7DE26720" w14:textId="77777777" w:rsidR="003369C8" w:rsidRPr="00D177CE" w:rsidRDefault="003369C8" w:rsidP="000D6D45"/>
        </w:tc>
        <w:tc>
          <w:tcPr>
            <w:tcW w:w="4500" w:type="dxa"/>
          </w:tcPr>
          <w:p w14:paraId="719B2332" w14:textId="77777777" w:rsidR="003369C8" w:rsidRPr="00D177CE" w:rsidRDefault="003369C8" w:rsidP="000D6D45"/>
        </w:tc>
      </w:tr>
    </w:tbl>
    <w:p w14:paraId="56AFE94F" w14:textId="3CACE609" w:rsidR="00A17A46" w:rsidRPr="00D30F25" w:rsidRDefault="00A17A46" w:rsidP="00A17A46">
      <w:r w:rsidRPr="00D30F25">
        <w:rPr>
          <w:b/>
          <w:bCs/>
        </w:rPr>
        <w:t xml:space="preserve">-Method Name: </w:t>
      </w:r>
      <w:proofErr w:type="spellStart"/>
      <w:r w:rsidR="00D30F25" w:rsidRPr="00D91FB0">
        <w:t>set</w:t>
      </w:r>
      <w:r w:rsidR="00D91FB0" w:rsidRPr="00D91FB0">
        <w:t>LogFile</w:t>
      </w:r>
      <w:r w:rsidR="00E73139">
        <w:t>Path</w:t>
      </w:r>
      <w:proofErr w:type="spellEnd"/>
      <w:r w:rsidR="00D91FB0" w:rsidRPr="00D91FB0">
        <w:t>(</w:t>
      </w:r>
      <w:r w:rsidR="00E73139">
        <w:t>path</w:t>
      </w:r>
      <w:r w:rsidR="00D91FB0" w:rsidRPr="00D91FB0">
        <w:t xml:space="preserve"> n)</w:t>
      </w:r>
    </w:p>
    <w:p w14:paraId="35966A25" w14:textId="60A49527" w:rsidR="00A17A46" w:rsidRPr="00D30F25" w:rsidRDefault="00A17A46" w:rsidP="00A17A46">
      <w:r w:rsidRPr="00D30F25">
        <w:rPr>
          <w:b/>
          <w:bCs/>
        </w:rPr>
        <w:t>-Return Type:</w:t>
      </w:r>
      <w:r w:rsidRPr="00D30F25">
        <w:t xml:space="preserve"> </w:t>
      </w:r>
      <w:r w:rsidR="00D30F25" w:rsidRPr="00D30F25">
        <w:t>void</w:t>
      </w:r>
    </w:p>
    <w:p w14:paraId="6672DD3D" w14:textId="77777777" w:rsidR="00A17A46" w:rsidRPr="00D30F25" w:rsidRDefault="00A17A46" w:rsidP="00A17A46">
      <w:pPr>
        <w:rPr>
          <w:b/>
          <w:bCs/>
        </w:rPr>
      </w:pPr>
      <w:r w:rsidRPr="00D30F25">
        <w:rPr>
          <w:b/>
          <w:bCs/>
        </w:rPr>
        <w:t>-Input &amp; Output parameters:</w:t>
      </w:r>
    </w:p>
    <w:p w14:paraId="5F9E5828" w14:textId="71138FF3" w:rsidR="00A17A46" w:rsidRPr="00D30F25" w:rsidRDefault="00A17A46" w:rsidP="00A17A46">
      <w:r w:rsidRPr="00D30F25">
        <w:rPr>
          <w:b/>
          <w:bCs/>
        </w:rPr>
        <w:tab/>
      </w:r>
      <w:r w:rsidRPr="00D30F25">
        <w:t xml:space="preserve">- </w:t>
      </w:r>
      <w:r w:rsidR="00D91FB0">
        <w:rPr>
          <w:b/>
          <w:bCs/>
        </w:rPr>
        <w:t>n</w:t>
      </w:r>
      <w:r w:rsidRPr="00D30F25">
        <w:rPr>
          <w:b/>
          <w:bCs/>
        </w:rPr>
        <w:t>:</w:t>
      </w:r>
      <w:r w:rsidRPr="00D30F25">
        <w:t xml:space="preserve"> </w:t>
      </w:r>
      <w:r w:rsidR="00D91FB0">
        <w:t>string</w:t>
      </w:r>
    </w:p>
    <w:p w14:paraId="58A8DF0E" w14:textId="2074D6DA" w:rsidR="00A17A46" w:rsidRPr="00DC13D5" w:rsidRDefault="00A17A46" w:rsidP="00A17A46">
      <w:r w:rsidRPr="00D30F25">
        <w:t>-</w:t>
      </w:r>
      <w:r w:rsidRPr="00D30F25">
        <w:rPr>
          <w:b/>
          <w:bCs/>
        </w:rPr>
        <w:t xml:space="preserve">Description of parameters: </w:t>
      </w:r>
      <w:r w:rsidR="00BC0EB1">
        <w:t>the full directory path of the log file</w:t>
      </w:r>
    </w:p>
    <w:p w14:paraId="618204D5" w14:textId="50456C2B" w:rsidR="00A17A46" w:rsidRPr="00DC13D5" w:rsidRDefault="00A17A46" w:rsidP="00A17A46">
      <w:r w:rsidRPr="00D30F25">
        <w:rPr>
          <w:b/>
          <w:bCs/>
        </w:rPr>
        <w:t xml:space="preserve">-Purpose: </w:t>
      </w:r>
      <w:r w:rsidR="00474016">
        <w:t xml:space="preserve">set the path of the log file </w:t>
      </w:r>
      <w:r w:rsidR="002843BB">
        <w:t xml:space="preserve">on the log file reference </w:t>
      </w:r>
    </w:p>
    <w:p w14:paraId="54005D08" w14:textId="3C4311D6" w:rsidR="00A17A46" w:rsidRPr="00F724F5" w:rsidRDefault="00A17A46" w:rsidP="00A17A46">
      <w:r w:rsidRPr="00D30F25">
        <w:rPr>
          <w:b/>
          <w:bCs/>
        </w:rPr>
        <w:t xml:space="preserve">-Pre-Conditions: </w:t>
      </w:r>
      <w:r w:rsidR="002223A6" w:rsidRPr="007C7FFD">
        <w:t xml:space="preserve">user set the root </w:t>
      </w:r>
      <w:r w:rsidR="007C7FFD" w:rsidRPr="007C7FFD">
        <w:t>directory location with the event config UI, there exists a log file</w:t>
      </w:r>
      <w:r w:rsidR="007C7FFD">
        <w:rPr>
          <w:b/>
          <w:bCs/>
        </w:rPr>
        <w:t xml:space="preserve"> </w:t>
      </w:r>
    </w:p>
    <w:p w14:paraId="2CFDED33" w14:textId="7B1EA99A" w:rsidR="00A17A46" w:rsidRPr="00F724F5" w:rsidRDefault="00A17A46" w:rsidP="00A17A46">
      <w:r w:rsidRPr="00D30F25">
        <w:rPr>
          <w:b/>
          <w:bCs/>
        </w:rPr>
        <w:t xml:space="preserve">-Post-Conditions: </w:t>
      </w:r>
      <w:r w:rsidR="00EC4DD4" w:rsidRPr="00CB3908">
        <w:t xml:space="preserve">the </w:t>
      </w:r>
      <w:r w:rsidR="00D4360E">
        <w:t xml:space="preserve">log </w:t>
      </w:r>
      <w:r w:rsidR="00EC4DD4" w:rsidRPr="00CB3908">
        <w:t>file</w:t>
      </w:r>
      <w:r w:rsidR="00D4360E">
        <w:t>’s path attribute</w:t>
      </w:r>
      <w:r w:rsidR="00EC4DD4" w:rsidRPr="00CB3908">
        <w:t xml:space="preserve"> is </w:t>
      </w:r>
      <w:r w:rsidR="00CB3908" w:rsidRPr="00CB3908">
        <w:t xml:space="preserve">updated to match the location of the log file </w:t>
      </w:r>
    </w:p>
    <w:p w14:paraId="523092A9" w14:textId="2C773390" w:rsidR="00D30F25" w:rsidRPr="00D30F25" w:rsidRDefault="00D30F25" w:rsidP="00A17A46">
      <w:pPr>
        <w:rPr>
          <w:b/>
          <w:bCs/>
        </w:rPr>
      </w:pPr>
    </w:p>
    <w:p w14:paraId="097FF258" w14:textId="1A1A1935" w:rsidR="00D30F25" w:rsidRPr="00D30F25" w:rsidRDefault="00D30F25" w:rsidP="00D30F25">
      <w:r w:rsidRPr="00964657">
        <w:rPr>
          <w:b/>
          <w:bCs/>
        </w:rPr>
        <w:t>-Method Name</w:t>
      </w:r>
      <w:r w:rsidRPr="00D30F25">
        <w:rPr>
          <w:b/>
          <w:bCs/>
        </w:rPr>
        <w:t xml:space="preserve">: </w:t>
      </w:r>
      <w:proofErr w:type="spellStart"/>
      <w:r w:rsidR="002727E0" w:rsidRPr="000D5479">
        <w:t>getLogFilePath</w:t>
      </w:r>
      <w:proofErr w:type="spellEnd"/>
      <w:r w:rsidR="002727E0" w:rsidRPr="000D5479">
        <w:t>(</w:t>
      </w:r>
      <w:r w:rsidR="002A3ECA" w:rsidRPr="000D5479">
        <w:t>)</w:t>
      </w:r>
    </w:p>
    <w:p w14:paraId="0C80D5D7" w14:textId="6D70D8D5" w:rsidR="00D30F25" w:rsidRPr="00D30F25" w:rsidRDefault="00D30F25" w:rsidP="00D30F25">
      <w:r w:rsidRPr="00D30F25">
        <w:rPr>
          <w:b/>
          <w:bCs/>
        </w:rPr>
        <w:t>-Return Type:</w:t>
      </w:r>
      <w:r w:rsidRPr="00D30F25">
        <w:t xml:space="preserve"> </w:t>
      </w:r>
      <w:r>
        <w:t>void</w:t>
      </w:r>
    </w:p>
    <w:p w14:paraId="7F7F5922" w14:textId="1ED8A185" w:rsidR="00D30F25" w:rsidRPr="002A3ECA" w:rsidRDefault="00D30F25" w:rsidP="00D30F25">
      <w:pPr>
        <w:rPr>
          <w:b/>
          <w:bCs/>
        </w:rPr>
      </w:pPr>
      <w:r w:rsidRPr="00D30F25">
        <w:rPr>
          <w:b/>
          <w:bCs/>
        </w:rPr>
        <w:t>-Input &amp; Output parameters:</w:t>
      </w:r>
      <w:r w:rsidR="002A3ECA">
        <w:rPr>
          <w:b/>
          <w:bCs/>
        </w:rPr>
        <w:t xml:space="preserve"> </w:t>
      </w:r>
    </w:p>
    <w:p w14:paraId="538B6589" w14:textId="77777777" w:rsidR="00D30F25" w:rsidRPr="00D30F25" w:rsidRDefault="00D30F25" w:rsidP="00D30F25">
      <w:r w:rsidRPr="00D30F25">
        <w:t>-</w:t>
      </w:r>
      <w:r w:rsidRPr="00D30F25">
        <w:rPr>
          <w:b/>
          <w:bCs/>
        </w:rPr>
        <w:t xml:space="preserve">Description of parameters: </w:t>
      </w:r>
    </w:p>
    <w:p w14:paraId="25C32019" w14:textId="38718873" w:rsidR="00D30F25" w:rsidRPr="00D30F25" w:rsidRDefault="00D30F25" w:rsidP="00D30F25">
      <w:r w:rsidRPr="00D30F25">
        <w:rPr>
          <w:b/>
          <w:bCs/>
        </w:rPr>
        <w:t xml:space="preserve">-Purpose: </w:t>
      </w:r>
      <w:r w:rsidR="00303E4E" w:rsidRPr="00980897">
        <w:t xml:space="preserve">to get the path </w:t>
      </w:r>
      <w:r w:rsidR="00980897" w:rsidRPr="00980897">
        <w:t>of the log file</w:t>
      </w:r>
      <w:r w:rsidR="00980897">
        <w:rPr>
          <w:b/>
          <w:bCs/>
        </w:rPr>
        <w:t xml:space="preserve"> </w:t>
      </w:r>
    </w:p>
    <w:p w14:paraId="49B32511" w14:textId="7B516EB9" w:rsidR="00D30F25" w:rsidRPr="00D30F25" w:rsidRDefault="00D30F25" w:rsidP="00D30F25">
      <w:r w:rsidRPr="00D30F25">
        <w:rPr>
          <w:b/>
          <w:bCs/>
        </w:rPr>
        <w:t xml:space="preserve">-Pre-Conditions: </w:t>
      </w:r>
      <w:r w:rsidR="00BA439F" w:rsidRPr="00BA439F">
        <w:t>the log file has a path attribute set</w:t>
      </w:r>
      <w:r w:rsidR="00BA439F">
        <w:rPr>
          <w:b/>
          <w:bCs/>
        </w:rPr>
        <w:t xml:space="preserve"> </w:t>
      </w:r>
      <w:r w:rsidR="00F271F5">
        <w:rPr>
          <w:b/>
          <w:bCs/>
        </w:rPr>
        <w:t xml:space="preserve"> </w:t>
      </w:r>
    </w:p>
    <w:p w14:paraId="78A1C9AD" w14:textId="7E11B181" w:rsidR="00D30F25" w:rsidRDefault="00D30F25" w:rsidP="00D30F25">
      <w:pPr>
        <w:rPr>
          <w:b/>
          <w:bCs/>
        </w:rPr>
      </w:pPr>
      <w:r w:rsidRPr="00F718AD">
        <w:rPr>
          <w:b/>
          <w:bCs/>
        </w:rPr>
        <w:t>-Post-</w:t>
      </w:r>
      <w:r w:rsidRPr="00D30F25">
        <w:rPr>
          <w:b/>
          <w:bCs/>
        </w:rPr>
        <w:t xml:space="preserve">Conditions: </w:t>
      </w:r>
      <w:r w:rsidR="006A143D" w:rsidRPr="002727E0">
        <w:t xml:space="preserve">returns </w:t>
      </w:r>
      <w:r w:rsidR="002727E0" w:rsidRPr="002727E0">
        <w:t>a</w:t>
      </w:r>
      <w:r w:rsidR="006A143D" w:rsidRPr="002727E0">
        <w:t xml:space="preserve"> string of the </w:t>
      </w:r>
      <w:r w:rsidR="002727E0" w:rsidRPr="002727E0">
        <w:t>log file path attribute.</w:t>
      </w:r>
      <w:r w:rsidR="002727E0">
        <w:rPr>
          <w:b/>
          <w:bCs/>
        </w:rPr>
        <w:t xml:space="preserve"> </w:t>
      </w:r>
    </w:p>
    <w:p w14:paraId="07D39D46" w14:textId="5C454033" w:rsidR="00BA439F" w:rsidRDefault="00BA439F" w:rsidP="00D30F25">
      <w:pPr>
        <w:rPr>
          <w:b/>
          <w:bCs/>
        </w:rPr>
      </w:pPr>
    </w:p>
    <w:p w14:paraId="2492D9FA" w14:textId="73E206DE" w:rsidR="00632C9B" w:rsidRPr="00632C9B" w:rsidRDefault="00110ACD" w:rsidP="00F718AD">
      <w:pPr>
        <w:rPr>
          <w:b/>
          <w:bCs/>
        </w:rPr>
      </w:pPr>
      <w:r>
        <w:rPr>
          <w:b/>
          <w:bCs/>
        </w:rPr>
        <w:t xml:space="preserve"> </w:t>
      </w:r>
      <w:r w:rsidR="00F718AD" w:rsidRPr="00F718AD">
        <w:rPr>
          <w:b/>
          <w:bCs/>
        </w:rPr>
        <w:t xml:space="preserve">-Method Name: </w:t>
      </w:r>
      <w:proofErr w:type="spellStart"/>
      <w:r w:rsidR="00F718AD" w:rsidRPr="00632C9B">
        <w:t>setID</w:t>
      </w:r>
      <w:proofErr w:type="spellEnd"/>
      <w:r w:rsidR="00F718AD" w:rsidRPr="00632C9B">
        <w:t>(</w:t>
      </w:r>
      <w:r w:rsidR="00632C9B" w:rsidRPr="00632C9B">
        <w:t xml:space="preserve">id </w:t>
      </w:r>
      <w:proofErr w:type="spellStart"/>
      <w:r w:rsidR="00632C9B" w:rsidRPr="00632C9B">
        <w:t>i</w:t>
      </w:r>
      <w:proofErr w:type="spellEnd"/>
      <w:r w:rsidR="00632C9B" w:rsidRPr="00632C9B">
        <w:t>)</w:t>
      </w:r>
    </w:p>
    <w:p w14:paraId="292A5895" w14:textId="372FDC3B" w:rsidR="00F718AD" w:rsidRPr="00F718AD" w:rsidRDefault="00F718AD" w:rsidP="00F718AD">
      <w:r w:rsidRPr="00F718AD">
        <w:rPr>
          <w:b/>
          <w:bCs/>
        </w:rPr>
        <w:t>-Return Type:</w:t>
      </w:r>
      <w:r w:rsidRPr="00F718AD">
        <w:t xml:space="preserve"> </w:t>
      </w:r>
      <w:r w:rsidR="00632C9B">
        <w:t>void</w:t>
      </w:r>
    </w:p>
    <w:p w14:paraId="6CE70C60" w14:textId="42208213" w:rsidR="00F718AD" w:rsidRDefault="00F718AD" w:rsidP="00F718AD">
      <w:pPr>
        <w:rPr>
          <w:b/>
          <w:bCs/>
        </w:rPr>
      </w:pPr>
      <w:r w:rsidRPr="00F718AD">
        <w:rPr>
          <w:b/>
          <w:bCs/>
        </w:rPr>
        <w:t>-Input &amp; Output parameters:</w:t>
      </w:r>
    </w:p>
    <w:p w14:paraId="742AE70B" w14:textId="55E5058F" w:rsidR="00632C9B" w:rsidRPr="00F718AD" w:rsidRDefault="00632C9B" w:rsidP="00F718AD">
      <w:pPr>
        <w:rPr>
          <w:b/>
          <w:bCs/>
        </w:rPr>
      </w:pPr>
      <w:r>
        <w:rPr>
          <w:b/>
          <w:bCs/>
        </w:rPr>
        <w:tab/>
        <w:t xml:space="preserve">-id: </w:t>
      </w:r>
      <w:r w:rsidRPr="00632C9B">
        <w:t>integer</w:t>
      </w:r>
    </w:p>
    <w:p w14:paraId="76D2B243" w14:textId="101D8357" w:rsidR="00F718AD" w:rsidRPr="00632C9B" w:rsidRDefault="00F718AD" w:rsidP="00F718AD">
      <w:r w:rsidRPr="00F718AD">
        <w:t>-</w:t>
      </w:r>
      <w:r w:rsidRPr="00F718AD">
        <w:rPr>
          <w:b/>
          <w:bCs/>
        </w:rPr>
        <w:t xml:space="preserve">Description of parameters: </w:t>
      </w:r>
      <w:r w:rsidR="00632C9B" w:rsidRPr="00632C9B">
        <w:t>id is the unique id number assigned to the node</w:t>
      </w:r>
    </w:p>
    <w:p w14:paraId="0C0DAA0E" w14:textId="05FD16BF" w:rsidR="00F718AD" w:rsidRPr="00F718AD" w:rsidRDefault="00F718AD" w:rsidP="00F718AD">
      <w:r w:rsidRPr="00F718AD">
        <w:rPr>
          <w:b/>
          <w:bCs/>
        </w:rPr>
        <w:t xml:space="preserve">-Purpose: </w:t>
      </w:r>
      <w:r w:rsidR="00632C9B" w:rsidRPr="00632C9B">
        <w:t>to set an id number to a node</w:t>
      </w:r>
    </w:p>
    <w:p w14:paraId="03419C5A" w14:textId="43C232EE" w:rsidR="00F718AD" w:rsidRPr="00F718AD" w:rsidRDefault="00F718AD" w:rsidP="00F718AD">
      <w:r w:rsidRPr="00F718AD">
        <w:rPr>
          <w:b/>
          <w:bCs/>
        </w:rPr>
        <w:t xml:space="preserve">-Pre-Conditions: </w:t>
      </w:r>
      <w:r w:rsidR="00632C9B" w:rsidRPr="00147D59">
        <w:t xml:space="preserve">a node must exist by being created by a log entry or by a user creating </w:t>
      </w:r>
      <w:r w:rsidR="00147D59" w:rsidRPr="00147D59">
        <w:t>node from the GUI</w:t>
      </w:r>
    </w:p>
    <w:p w14:paraId="0717E431" w14:textId="625D7BEB" w:rsidR="00F718AD" w:rsidRPr="001A7235" w:rsidRDefault="00F718AD" w:rsidP="00F718AD">
      <w:r w:rsidRPr="00F718AD">
        <w:rPr>
          <w:b/>
          <w:bCs/>
        </w:rPr>
        <w:t xml:space="preserve">-Post-Conditions: </w:t>
      </w:r>
      <w:r w:rsidR="00147D59" w:rsidRPr="001A7235">
        <w:t xml:space="preserve">the attribute of id has been set to </w:t>
      </w:r>
      <w:r w:rsidR="001A7235" w:rsidRPr="001A7235">
        <w:t>the</w:t>
      </w:r>
      <w:r w:rsidR="00147D59" w:rsidRPr="001A7235">
        <w:t xml:space="preserve"> node </w:t>
      </w:r>
    </w:p>
    <w:p w14:paraId="3A99E7D2" w14:textId="77777777" w:rsidR="00F718AD" w:rsidRPr="00F718AD" w:rsidRDefault="00F718AD" w:rsidP="00F718AD"/>
    <w:p w14:paraId="3D5F40B7" w14:textId="3153391C" w:rsidR="00F718AD" w:rsidRPr="00F718AD" w:rsidRDefault="00F718AD" w:rsidP="00F718AD">
      <w:r w:rsidRPr="00F718AD">
        <w:rPr>
          <w:b/>
          <w:bCs/>
        </w:rPr>
        <w:t xml:space="preserve">-Method Name: </w:t>
      </w:r>
      <w:proofErr w:type="spellStart"/>
      <w:r w:rsidR="001A7235" w:rsidRPr="005B7A50">
        <w:t>getID</w:t>
      </w:r>
      <w:proofErr w:type="spellEnd"/>
      <w:r w:rsidR="001A7235" w:rsidRPr="005B7A50">
        <w:t>()</w:t>
      </w:r>
    </w:p>
    <w:p w14:paraId="0A428A72" w14:textId="79B4D531" w:rsidR="00F718AD" w:rsidRPr="00F718AD" w:rsidRDefault="00F718AD" w:rsidP="00F718AD">
      <w:r w:rsidRPr="00F718AD">
        <w:rPr>
          <w:b/>
          <w:bCs/>
        </w:rPr>
        <w:t>-Return Type:</w:t>
      </w:r>
      <w:r w:rsidRPr="00F718AD">
        <w:t xml:space="preserve"> </w:t>
      </w:r>
      <w:r w:rsidR="005B7A50">
        <w:t>integer</w:t>
      </w:r>
    </w:p>
    <w:p w14:paraId="03894D3F" w14:textId="4D72B1C1" w:rsidR="00F718AD" w:rsidRPr="00F718AD" w:rsidRDefault="00F718AD" w:rsidP="00F718AD">
      <w:pPr>
        <w:rPr>
          <w:b/>
          <w:bCs/>
        </w:rPr>
      </w:pPr>
      <w:r w:rsidRPr="00F718AD">
        <w:rPr>
          <w:b/>
          <w:bCs/>
        </w:rPr>
        <w:lastRenderedPageBreak/>
        <w:t>-Input &amp; Output parameters:</w:t>
      </w:r>
    </w:p>
    <w:p w14:paraId="4565265B" w14:textId="77777777" w:rsidR="00F718AD" w:rsidRPr="00F718AD" w:rsidRDefault="00F718AD" w:rsidP="00F718AD">
      <w:r w:rsidRPr="00F718AD">
        <w:t>-</w:t>
      </w:r>
      <w:r w:rsidRPr="00F718AD">
        <w:rPr>
          <w:b/>
          <w:bCs/>
        </w:rPr>
        <w:t xml:space="preserve">Description of parameters: </w:t>
      </w:r>
    </w:p>
    <w:p w14:paraId="547D3AF0" w14:textId="7377728B" w:rsidR="00F718AD" w:rsidRPr="00F718AD" w:rsidRDefault="00F718AD" w:rsidP="00F718AD">
      <w:r w:rsidRPr="00F718AD">
        <w:rPr>
          <w:b/>
          <w:bCs/>
        </w:rPr>
        <w:t xml:space="preserve">-Purpose: </w:t>
      </w:r>
      <w:r w:rsidR="001A7235" w:rsidRPr="005B7A50">
        <w:t>to retrieve the id attribute of a node</w:t>
      </w:r>
    </w:p>
    <w:p w14:paraId="634AE6C5" w14:textId="725CF222" w:rsidR="00F718AD" w:rsidRPr="005B7A50" w:rsidRDefault="00F718AD" w:rsidP="00F718AD">
      <w:r w:rsidRPr="00F718AD">
        <w:rPr>
          <w:b/>
          <w:bCs/>
        </w:rPr>
        <w:t xml:space="preserve">-Pre-Conditions: </w:t>
      </w:r>
      <w:r w:rsidR="001A7235" w:rsidRPr="005B7A50">
        <w:t xml:space="preserve">a node must exist and </w:t>
      </w:r>
      <w:r w:rsidR="005B7A50" w:rsidRPr="005B7A50">
        <w:t>has an id attribute set</w:t>
      </w:r>
    </w:p>
    <w:p w14:paraId="4B840EC0" w14:textId="43B059BF" w:rsidR="00F718AD" w:rsidRDefault="00F718AD" w:rsidP="00F718AD">
      <w:r w:rsidRPr="00F718AD">
        <w:rPr>
          <w:b/>
          <w:bCs/>
        </w:rPr>
        <w:t xml:space="preserve">-Post-Conditions: </w:t>
      </w:r>
      <w:r w:rsidR="005B7A50" w:rsidRPr="005B7A50">
        <w:t>the unique id of the node is returned</w:t>
      </w:r>
    </w:p>
    <w:p w14:paraId="5F6FE035" w14:textId="61F939B4" w:rsidR="005B7A50" w:rsidRDefault="005B7A50" w:rsidP="00F718AD"/>
    <w:p w14:paraId="47F3E317" w14:textId="35BFE303" w:rsidR="005B7A50" w:rsidRPr="00632C9B" w:rsidRDefault="005B7A50" w:rsidP="005B7A50">
      <w:pPr>
        <w:rPr>
          <w:b/>
          <w:bCs/>
        </w:rPr>
      </w:pPr>
      <w:r w:rsidRPr="00F718AD">
        <w:rPr>
          <w:b/>
          <w:bCs/>
        </w:rPr>
        <w:t xml:space="preserve">-Method Name: </w:t>
      </w:r>
      <w:proofErr w:type="spellStart"/>
      <w:r>
        <w:t>setTime</w:t>
      </w:r>
      <w:proofErr w:type="spellEnd"/>
      <w:r>
        <w:t>(time t)</w:t>
      </w:r>
    </w:p>
    <w:p w14:paraId="725BB960" w14:textId="77777777" w:rsidR="005B7A50" w:rsidRPr="00F718AD" w:rsidRDefault="005B7A50" w:rsidP="005B7A50">
      <w:r w:rsidRPr="00F718AD">
        <w:rPr>
          <w:b/>
          <w:bCs/>
        </w:rPr>
        <w:t>-Return Type:</w:t>
      </w:r>
      <w:r w:rsidRPr="00F718AD">
        <w:t xml:space="preserve"> </w:t>
      </w:r>
      <w:r>
        <w:t>void</w:t>
      </w:r>
    </w:p>
    <w:p w14:paraId="43E397C7" w14:textId="77777777" w:rsidR="005B7A50" w:rsidRDefault="005B7A50" w:rsidP="005B7A50">
      <w:pPr>
        <w:rPr>
          <w:b/>
          <w:bCs/>
        </w:rPr>
      </w:pPr>
      <w:r w:rsidRPr="00F718AD">
        <w:rPr>
          <w:b/>
          <w:bCs/>
        </w:rPr>
        <w:t>-Input &amp; Output parameters:</w:t>
      </w:r>
    </w:p>
    <w:p w14:paraId="0D428988" w14:textId="649C1903" w:rsidR="005B7A50" w:rsidRPr="00F718AD" w:rsidRDefault="005B7A50" w:rsidP="005B7A50">
      <w:pPr>
        <w:rPr>
          <w:b/>
          <w:bCs/>
        </w:rPr>
      </w:pPr>
      <w:r>
        <w:rPr>
          <w:b/>
          <w:bCs/>
        </w:rPr>
        <w:tab/>
        <w:t xml:space="preserve">-t: </w:t>
      </w:r>
      <w:r w:rsidR="008755D6">
        <w:t xml:space="preserve">string </w:t>
      </w:r>
    </w:p>
    <w:p w14:paraId="4CA2F0E2" w14:textId="78AA7F46" w:rsidR="005B7A50" w:rsidRPr="00632C9B" w:rsidRDefault="005B7A50" w:rsidP="005B7A50">
      <w:r w:rsidRPr="00F718AD">
        <w:t>-</w:t>
      </w:r>
      <w:r w:rsidRPr="00F718AD">
        <w:rPr>
          <w:b/>
          <w:bCs/>
        </w:rPr>
        <w:t xml:space="preserve">Description of parameters: </w:t>
      </w:r>
      <w:r w:rsidR="008755D6">
        <w:t xml:space="preserve">string is the corresponding time stamp of the node from the </w:t>
      </w:r>
      <w:r w:rsidR="00A766B4">
        <w:t>log entry or from user input</w:t>
      </w:r>
    </w:p>
    <w:p w14:paraId="21FFFD13" w14:textId="2BA7A53A" w:rsidR="005B7A50" w:rsidRPr="00F718AD" w:rsidRDefault="005B7A50" w:rsidP="005B7A50">
      <w:r w:rsidRPr="00F718AD">
        <w:rPr>
          <w:b/>
          <w:bCs/>
        </w:rPr>
        <w:t xml:space="preserve">-Purpose: </w:t>
      </w:r>
      <w:r w:rsidRPr="00632C9B">
        <w:t>to set a</w:t>
      </w:r>
      <w:r w:rsidR="00A766B4">
        <w:t xml:space="preserve"> time stamp to the node</w:t>
      </w:r>
    </w:p>
    <w:p w14:paraId="749C75C0" w14:textId="77777777" w:rsidR="005B7A50" w:rsidRPr="00F718AD" w:rsidRDefault="005B7A50" w:rsidP="005B7A50">
      <w:r w:rsidRPr="00F718AD">
        <w:rPr>
          <w:b/>
          <w:bCs/>
        </w:rPr>
        <w:t xml:space="preserve">-Pre-Conditions: </w:t>
      </w:r>
      <w:r w:rsidRPr="00147D59">
        <w:t>a node must exist by being created by a log entry or by a user creating node from the GUI</w:t>
      </w:r>
    </w:p>
    <w:p w14:paraId="315E3B44" w14:textId="075DA25F" w:rsidR="005B7A50" w:rsidRPr="001A7235" w:rsidRDefault="005B7A50" w:rsidP="005B7A50">
      <w:r w:rsidRPr="00F718AD">
        <w:rPr>
          <w:b/>
          <w:bCs/>
        </w:rPr>
        <w:t xml:space="preserve">-Post-Conditions: </w:t>
      </w:r>
      <w:r w:rsidR="00B37139">
        <w:t>a string attribute of time has been set to a node</w:t>
      </w:r>
    </w:p>
    <w:p w14:paraId="07146491" w14:textId="77777777" w:rsidR="005B7A50" w:rsidRPr="00F718AD" w:rsidRDefault="005B7A50" w:rsidP="005B7A50"/>
    <w:p w14:paraId="3462BF61" w14:textId="4F757C14" w:rsidR="005B7A50" w:rsidRPr="00F718AD" w:rsidRDefault="005B7A50" w:rsidP="005B7A50">
      <w:r w:rsidRPr="00F718AD">
        <w:rPr>
          <w:b/>
          <w:bCs/>
        </w:rPr>
        <w:t xml:space="preserve">-Method Name: </w:t>
      </w:r>
      <w:proofErr w:type="spellStart"/>
      <w:r w:rsidRPr="005B7A50">
        <w:t>get</w:t>
      </w:r>
      <w:r w:rsidR="00A766B4">
        <w:t>Time</w:t>
      </w:r>
      <w:proofErr w:type="spellEnd"/>
      <w:r w:rsidRPr="005B7A50">
        <w:t>()</w:t>
      </w:r>
    </w:p>
    <w:p w14:paraId="4B54C8A0" w14:textId="01A43E80" w:rsidR="005B7A50" w:rsidRPr="00F718AD" w:rsidRDefault="005B7A50" w:rsidP="005B7A50">
      <w:r w:rsidRPr="00F718AD">
        <w:rPr>
          <w:b/>
          <w:bCs/>
        </w:rPr>
        <w:t>-Return Type:</w:t>
      </w:r>
      <w:r w:rsidRPr="00F718AD">
        <w:t xml:space="preserve"> </w:t>
      </w:r>
      <w:r w:rsidR="00A766B4">
        <w:t>void</w:t>
      </w:r>
    </w:p>
    <w:p w14:paraId="0EA17A8B" w14:textId="77777777" w:rsidR="005B7A50" w:rsidRPr="00F718AD" w:rsidRDefault="005B7A50" w:rsidP="005B7A50">
      <w:pPr>
        <w:rPr>
          <w:b/>
          <w:bCs/>
        </w:rPr>
      </w:pPr>
      <w:r w:rsidRPr="00F718AD">
        <w:rPr>
          <w:b/>
          <w:bCs/>
        </w:rPr>
        <w:t>-Input &amp; Output parameters:</w:t>
      </w:r>
    </w:p>
    <w:p w14:paraId="63E6E6DC" w14:textId="77777777" w:rsidR="005B7A50" w:rsidRPr="00F718AD" w:rsidRDefault="005B7A50" w:rsidP="005B7A50">
      <w:r w:rsidRPr="00F718AD">
        <w:t>-</w:t>
      </w:r>
      <w:r w:rsidRPr="00F718AD">
        <w:rPr>
          <w:b/>
          <w:bCs/>
        </w:rPr>
        <w:t xml:space="preserve">Description of parameters: </w:t>
      </w:r>
    </w:p>
    <w:p w14:paraId="2C3360E3" w14:textId="5F91308B" w:rsidR="005B7A50" w:rsidRPr="00F718AD" w:rsidRDefault="005B7A50" w:rsidP="005B7A50">
      <w:r w:rsidRPr="00F718AD">
        <w:rPr>
          <w:b/>
          <w:bCs/>
        </w:rPr>
        <w:t xml:space="preserve">-Purpose: </w:t>
      </w:r>
      <w:r w:rsidRPr="005B7A50">
        <w:t xml:space="preserve">to retrieve the </w:t>
      </w:r>
      <w:r w:rsidR="00A766B4">
        <w:t>time</w:t>
      </w:r>
      <w:r w:rsidRPr="005B7A50">
        <w:t xml:space="preserve"> attribute of a node</w:t>
      </w:r>
    </w:p>
    <w:p w14:paraId="4A18AB92" w14:textId="0079B822" w:rsidR="005B7A50" w:rsidRPr="005B7A50" w:rsidRDefault="005B7A50" w:rsidP="005B7A50">
      <w:r w:rsidRPr="00F718AD">
        <w:rPr>
          <w:b/>
          <w:bCs/>
        </w:rPr>
        <w:t xml:space="preserve">-Pre-Conditions: </w:t>
      </w:r>
      <w:r w:rsidRPr="005B7A50">
        <w:t>a node must exist and has a</w:t>
      </w:r>
      <w:r w:rsidR="00A766B4">
        <w:t xml:space="preserve"> time </w:t>
      </w:r>
      <w:r w:rsidRPr="005B7A50">
        <w:t>attribute set</w:t>
      </w:r>
    </w:p>
    <w:p w14:paraId="2F7AE857" w14:textId="68CB227C" w:rsidR="005B7A50" w:rsidRDefault="005B7A50" w:rsidP="005B7A50">
      <w:r w:rsidRPr="00F718AD">
        <w:rPr>
          <w:b/>
          <w:bCs/>
        </w:rPr>
        <w:t xml:space="preserve">-Post-Conditions: </w:t>
      </w:r>
      <w:r w:rsidR="005A53C4">
        <w:t xml:space="preserve">a string of </w:t>
      </w:r>
      <w:r w:rsidR="00B37139">
        <w:t xml:space="preserve">the nodes time is returned </w:t>
      </w:r>
    </w:p>
    <w:p w14:paraId="67D9B95B" w14:textId="1F39AA68" w:rsidR="00A766B4" w:rsidRDefault="00A766B4" w:rsidP="005B7A50"/>
    <w:p w14:paraId="16011D5F" w14:textId="53AA4E2F" w:rsidR="00A766B4" w:rsidRPr="00632C9B" w:rsidRDefault="00A766B4" w:rsidP="00A766B4">
      <w:pPr>
        <w:rPr>
          <w:b/>
          <w:bCs/>
        </w:rPr>
      </w:pPr>
      <w:r w:rsidRPr="00F718AD">
        <w:rPr>
          <w:b/>
          <w:bCs/>
        </w:rPr>
        <w:t xml:space="preserve">-Method Name: </w:t>
      </w:r>
      <w:proofErr w:type="spellStart"/>
      <w:r>
        <w:t>set</w:t>
      </w:r>
      <w:r w:rsidR="00875AB3">
        <w:t>Description</w:t>
      </w:r>
      <w:proofErr w:type="spellEnd"/>
      <w:r>
        <w:t>(</w:t>
      </w:r>
      <w:r w:rsidR="00875AB3">
        <w:t>description d</w:t>
      </w:r>
      <w:r w:rsidR="00875AB3" w:rsidRPr="005B7A50">
        <w:t>)</w:t>
      </w:r>
    </w:p>
    <w:p w14:paraId="43D09204" w14:textId="77777777" w:rsidR="00A766B4" w:rsidRPr="00F718AD" w:rsidRDefault="00A766B4" w:rsidP="00A766B4">
      <w:r w:rsidRPr="00F718AD">
        <w:rPr>
          <w:b/>
          <w:bCs/>
        </w:rPr>
        <w:t>-Return Type:</w:t>
      </w:r>
      <w:r w:rsidRPr="00F718AD">
        <w:t xml:space="preserve"> </w:t>
      </w:r>
      <w:r>
        <w:t>void</w:t>
      </w:r>
    </w:p>
    <w:p w14:paraId="337E7F64" w14:textId="77777777" w:rsidR="00A766B4" w:rsidRDefault="00A766B4" w:rsidP="00A766B4">
      <w:pPr>
        <w:rPr>
          <w:b/>
          <w:bCs/>
        </w:rPr>
      </w:pPr>
      <w:r w:rsidRPr="00F718AD">
        <w:rPr>
          <w:b/>
          <w:bCs/>
        </w:rPr>
        <w:t>-Input &amp; Output parameters:</w:t>
      </w:r>
    </w:p>
    <w:p w14:paraId="16E9F44D" w14:textId="077FE74A" w:rsidR="00A766B4" w:rsidRPr="00F718AD" w:rsidRDefault="00A766B4" w:rsidP="00A766B4">
      <w:pPr>
        <w:rPr>
          <w:b/>
          <w:bCs/>
        </w:rPr>
      </w:pPr>
      <w:r>
        <w:rPr>
          <w:b/>
          <w:bCs/>
        </w:rPr>
        <w:tab/>
        <w:t>-</w:t>
      </w:r>
      <w:r w:rsidR="00875AB3">
        <w:rPr>
          <w:b/>
          <w:bCs/>
        </w:rPr>
        <w:t>d</w:t>
      </w:r>
      <w:r>
        <w:rPr>
          <w:b/>
          <w:bCs/>
        </w:rPr>
        <w:t xml:space="preserve">: </w:t>
      </w:r>
      <w:r>
        <w:t xml:space="preserve">string </w:t>
      </w:r>
    </w:p>
    <w:p w14:paraId="284DE0B3" w14:textId="12944EB2" w:rsidR="00A766B4" w:rsidRPr="00632C9B" w:rsidRDefault="00A766B4" w:rsidP="00A766B4">
      <w:r w:rsidRPr="00F718AD">
        <w:t>-</w:t>
      </w:r>
      <w:r w:rsidRPr="00F718AD">
        <w:rPr>
          <w:b/>
          <w:bCs/>
        </w:rPr>
        <w:t xml:space="preserve">Description of parameters: </w:t>
      </w:r>
      <w:r>
        <w:t xml:space="preserve">string is the corresponding </w:t>
      </w:r>
      <w:r w:rsidR="00875AB3">
        <w:t xml:space="preserve">description </w:t>
      </w:r>
      <w:r>
        <w:t>of the node from the log entry or from user input</w:t>
      </w:r>
    </w:p>
    <w:p w14:paraId="4EB20BBE" w14:textId="2D84195F" w:rsidR="00A766B4" w:rsidRPr="00F718AD" w:rsidRDefault="00A766B4" w:rsidP="00A766B4">
      <w:r w:rsidRPr="00F718AD">
        <w:rPr>
          <w:b/>
          <w:bCs/>
        </w:rPr>
        <w:t xml:space="preserve">-Purpose: </w:t>
      </w:r>
      <w:r w:rsidRPr="00632C9B">
        <w:t>to set a</w:t>
      </w:r>
      <w:r>
        <w:t xml:space="preserve"> </w:t>
      </w:r>
      <w:r w:rsidR="00764E03">
        <w:t xml:space="preserve">description attribute </w:t>
      </w:r>
      <w:r>
        <w:t xml:space="preserve">to </w:t>
      </w:r>
      <w:r w:rsidR="00764E03">
        <w:t>a</w:t>
      </w:r>
      <w:r>
        <w:t xml:space="preserve"> node</w:t>
      </w:r>
    </w:p>
    <w:p w14:paraId="1F795443" w14:textId="77777777" w:rsidR="00A766B4" w:rsidRPr="00F718AD" w:rsidRDefault="00A766B4" w:rsidP="00A766B4">
      <w:r w:rsidRPr="00F718AD">
        <w:rPr>
          <w:b/>
          <w:bCs/>
        </w:rPr>
        <w:t xml:space="preserve">-Pre-Conditions: </w:t>
      </w:r>
      <w:r w:rsidRPr="00147D59">
        <w:t>a node must exist by being created by a log entry or by a user creating node from the GUI</w:t>
      </w:r>
    </w:p>
    <w:p w14:paraId="0CA258D2" w14:textId="6E8376F7" w:rsidR="00A766B4" w:rsidRPr="001A7235" w:rsidRDefault="00A766B4" w:rsidP="00A766B4">
      <w:r w:rsidRPr="00F718AD">
        <w:rPr>
          <w:b/>
          <w:bCs/>
        </w:rPr>
        <w:t xml:space="preserve">-Post-Conditions: </w:t>
      </w:r>
      <w:r w:rsidR="005A53C4">
        <w:t>a string attribute of the description has been set to a node</w:t>
      </w:r>
    </w:p>
    <w:p w14:paraId="4B3638E5" w14:textId="77777777" w:rsidR="00A766B4" w:rsidRPr="00F718AD" w:rsidRDefault="00A766B4" w:rsidP="00A766B4"/>
    <w:p w14:paraId="7A318367" w14:textId="4808CE0A" w:rsidR="00A766B4" w:rsidRPr="00F718AD" w:rsidRDefault="00A766B4" w:rsidP="00A766B4">
      <w:r w:rsidRPr="00F718AD">
        <w:rPr>
          <w:b/>
          <w:bCs/>
        </w:rPr>
        <w:t xml:space="preserve">-Method Name: </w:t>
      </w:r>
      <w:proofErr w:type="spellStart"/>
      <w:r w:rsidRPr="005B7A50">
        <w:t>get</w:t>
      </w:r>
      <w:r w:rsidR="00875AB3">
        <w:t>Descripotion</w:t>
      </w:r>
      <w:proofErr w:type="spellEnd"/>
      <w:r w:rsidRPr="005B7A50">
        <w:t>(</w:t>
      </w:r>
      <w:r w:rsidR="00875AB3">
        <w:t>)</w:t>
      </w:r>
    </w:p>
    <w:p w14:paraId="588AFAEE" w14:textId="63E454A0" w:rsidR="00A766B4" w:rsidRPr="00F718AD" w:rsidRDefault="00A766B4" w:rsidP="00A766B4">
      <w:r w:rsidRPr="00F718AD">
        <w:rPr>
          <w:b/>
          <w:bCs/>
        </w:rPr>
        <w:t>-Return Type:</w:t>
      </w:r>
      <w:r w:rsidRPr="00F718AD">
        <w:t xml:space="preserve"> </w:t>
      </w:r>
      <w:r w:rsidR="00875AB3">
        <w:t>string</w:t>
      </w:r>
    </w:p>
    <w:p w14:paraId="66C967AE" w14:textId="77777777" w:rsidR="00A766B4" w:rsidRPr="00F718AD" w:rsidRDefault="00A766B4" w:rsidP="00A766B4">
      <w:pPr>
        <w:rPr>
          <w:b/>
          <w:bCs/>
        </w:rPr>
      </w:pPr>
      <w:r w:rsidRPr="00F718AD">
        <w:rPr>
          <w:b/>
          <w:bCs/>
        </w:rPr>
        <w:t>-Input &amp; Output parameters:</w:t>
      </w:r>
    </w:p>
    <w:p w14:paraId="579B7BA4" w14:textId="77777777" w:rsidR="00A766B4" w:rsidRPr="00F718AD" w:rsidRDefault="00A766B4" w:rsidP="00A766B4">
      <w:r w:rsidRPr="00F718AD">
        <w:t>-</w:t>
      </w:r>
      <w:r w:rsidRPr="00F718AD">
        <w:rPr>
          <w:b/>
          <w:bCs/>
        </w:rPr>
        <w:t xml:space="preserve">Description of parameters: </w:t>
      </w:r>
    </w:p>
    <w:p w14:paraId="02E31EF8" w14:textId="5EEECB40" w:rsidR="00A766B4" w:rsidRPr="00F718AD" w:rsidRDefault="00A766B4" w:rsidP="00A766B4">
      <w:r w:rsidRPr="00F718AD">
        <w:rPr>
          <w:b/>
          <w:bCs/>
        </w:rPr>
        <w:t xml:space="preserve">-Purpose: </w:t>
      </w:r>
      <w:r w:rsidRPr="005B7A50">
        <w:t xml:space="preserve">to retrieve the </w:t>
      </w:r>
      <w:r w:rsidR="00875AB3">
        <w:t>description</w:t>
      </w:r>
      <w:r w:rsidRPr="005B7A50">
        <w:t xml:space="preserve"> attribute of a node</w:t>
      </w:r>
    </w:p>
    <w:p w14:paraId="5E27C225" w14:textId="7A00878F" w:rsidR="00A766B4" w:rsidRPr="005B7A50" w:rsidRDefault="00A766B4" w:rsidP="00A766B4">
      <w:r w:rsidRPr="00F718AD">
        <w:rPr>
          <w:b/>
          <w:bCs/>
        </w:rPr>
        <w:t xml:space="preserve">-Pre-Conditions: </w:t>
      </w:r>
      <w:r w:rsidRPr="005B7A50">
        <w:t xml:space="preserve">a node must exist and </w:t>
      </w:r>
      <w:r w:rsidR="005A53C4">
        <w:t xml:space="preserve">have </w:t>
      </w:r>
      <w:r w:rsidRPr="005B7A50">
        <w:t>a</w:t>
      </w:r>
      <w:r>
        <w:t xml:space="preserve"> </w:t>
      </w:r>
      <w:r w:rsidR="005A53C4">
        <w:t>description</w:t>
      </w:r>
      <w:r>
        <w:t xml:space="preserve"> </w:t>
      </w:r>
      <w:r w:rsidRPr="005B7A50">
        <w:t>attribute set</w:t>
      </w:r>
    </w:p>
    <w:p w14:paraId="364FEC2C" w14:textId="426836A1" w:rsidR="00A766B4" w:rsidRDefault="00A766B4" w:rsidP="00A766B4">
      <w:r w:rsidRPr="00F718AD">
        <w:rPr>
          <w:b/>
          <w:bCs/>
        </w:rPr>
        <w:t xml:space="preserve">-Post-Conditions: </w:t>
      </w:r>
      <w:r w:rsidR="005A53C4">
        <w:t>a string of the</w:t>
      </w:r>
      <w:r w:rsidRPr="005B7A50">
        <w:t xml:space="preserve"> </w:t>
      </w:r>
      <w:r w:rsidR="002B5DD0">
        <w:t>node’s</w:t>
      </w:r>
      <w:r w:rsidR="005A53C4">
        <w:t xml:space="preserve"> description</w:t>
      </w:r>
      <w:r w:rsidRPr="005B7A50">
        <w:t xml:space="preserve"> is returned</w:t>
      </w:r>
    </w:p>
    <w:p w14:paraId="024B18C0" w14:textId="1E06DBCE" w:rsidR="00A766B4" w:rsidRDefault="00A766B4" w:rsidP="005B7A50"/>
    <w:p w14:paraId="7D80DF80" w14:textId="1BB410E6" w:rsidR="00875AB3" w:rsidRPr="00632C9B" w:rsidRDefault="00875AB3" w:rsidP="00875AB3">
      <w:pPr>
        <w:rPr>
          <w:b/>
          <w:bCs/>
        </w:rPr>
      </w:pPr>
      <w:r w:rsidRPr="00F718AD">
        <w:rPr>
          <w:b/>
          <w:bCs/>
        </w:rPr>
        <w:t xml:space="preserve">-Method Name: </w:t>
      </w:r>
      <w:proofErr w:type="spellStart"/>
      <w:r>
        <w:t>set</w:t>
      </w:r>
      <w:r w:rsidR="00210075">
        <w:t>Icon</w:t>
      </w:r>
      <w:proofErr w:type="spellEnd"/>
      <w:r>
        <w:t>(</w:t>
      </w:r>
      <w:r w:rsidR="00210075">
        <w:t>icon</w:t>
      </w:r>
      <w:r w:rsidR="00B37139">
        <w:t xml:space="preserve"> </w:t>
      </w:r>
      <w:proofErr w:type="spellStart"/>
      <w:r w:rsidR="00210075">
        <w:t>ic</w:t>
      </w:r>
      <w:proofErr w:type="spellEnd"/>
      <w:r>
        <w:t>)</w:t>
      </w:r>
    </w:p>
    <w:p w14:paraId="540B3B4B" w14:textId="77777777" w:rsidR="00875AB3" w:rsidRPr="00F718AD" w:rsidRDefault="00875AB3" w:rsidP="00875AB3">
      <w:r w:rsidRPr="00F718AD">
        <w:rPr>
          <w:b/>
          <w:bCs/>
        </w:rPr>
        <w:t>-Return Type:</w:t>
      </w:r>
      <w:r w:rsidRPr="00F718AD">
        <w:t xml:space="preserve"> </w:t>
      </w:r>
      <w:r>
        <w:t>void</w:t>
      </w:r>
    </w:p>
    <w:p w14:paraId="4DEE8795" w14:textId="77777777" w:rsidR="00875AB3" w:rsidRDefault="00875AB3" w:rsidP="00875AB3">
      <w:pPr>
        <w:rPr>
          <w:b/>
          <w:bCs/>
        </w:rPr>
      </w:pPr>
      <w:r w:rsidRPr="00F718AD">
        <w:rPr>
          <w:b/>
          <w:bCs/>
        </w:rPr>
        <w:t>-Input &amp; Output parameters:</w:t>
      </w:r>
    </w:p>
    <w:p w14:paraId="52D44914" w14:textId="65F90CDD" w:rsidR="00875AB3" w:rsidRPr="00F718AD" w:rsidRDefault="00875AB3" w:rsidP="00875AB3">
      <w:pPr>
        <w:rPr>
          <w:b/>
          <w:bCs/>
        </w:rPr>
      </w:pPr>
      <w:r>
        <w:rPr>
          <w:b/>
          <w:bCs/>
        </w:rPr>
        <w:tab/>
        <w:t>-</w:t>
      </w:r>
      <w:proofErr w:type="spellStart"/>
      <w:r w:rsidR="00210075">
        <w:rPr>
          <w:b/>
          <w:bCs/>
        </w:rPr>
        <w:t>i</w:t>
      </w:r>
      <w:r w:rsidR="00B37139">
        <w:rPr>
          <w:b/>
          <w:bCs/>
        </w:rPr>
        <w:t>c</w:t>
      </w:r>
      <w:proofErr w:type="spellEnd"/>
      <w:r>
        <w:rPr>
          <w:b/>
          <w:bCs/>
        </w:rPr>
        <w:t xml:space="preserve">: </w:t>
      </w:r>
      <w:r>
        <w:t xml:space="preserve">string </w:t>
      </w:r>
    </w:p>
    <w:p w14:paraId="350457F6" w14:textId="77EE5865" w:rsidR="00875AB3" w:rsidRPr="00632C9B" w:rsidRDefault="00875AB3" w:rsidP="00875AB3">
      <w:r w:rsidRPr="00F718AD">
        <w:t>-</w:t>
      </w:r>
      <w:r w:rsidRPr="00F718AD">
        <w:rPr>
          <w:b/>
          <w:bCs/>
        </w:rPr>
        <w:t xml:space="preserve">Description of parameters: </w:t>
      </w:r>
      <w:r w:rsidR="00210075">
        <w:t xml:space="preserve">string </w:t>
      </w:r>
      <w:r w:rsidR="00A2036F">
        <w:t>leading to the icon</w:t>
      </w:r>
    </w:p>
    <w:p w14:paraId="02AF4E17" w14:textId="60ADEBA1" w:rsidR="00875AB3" w:rsidRPr="00F718AD" w:rsidRDefault="00875AB3" w:rsidP="00875AB3">
      <w:r w:rsidRPr="00F718AD">
        <w:rPr>
          <w:b/>
          <w:bCs/>
        </w:rPr>
        <w:t xml:space="preserve">-Purpose: </w:t>
      </w:r>
      <w:r w:rsidR="00764E03">
        <w:t>to set a</w:t>
      </w:r>
      <w:r w:rsidR="00A2036F">
        <w:t xml:space="preserve">n icon to a node </w:t>
      </w:r>
      <w:r w:rsidR="00C7725F">
        <w:t>on a graph</w:t>
      </w:r>
    </w:p>
    <w:p w14:paraId="1A53740B" w14:textId="09372BF8" w:rsidR="00875AB3" w:rsidRPr="00F718AD" w:rsidRDefault="00875AB3" w:rsidP="00875AB3">
      <w:r w:rsidRPr="00F718AD">
        <w:rPr>
          <w:b/>
          <w:bCs/>
        </w:rPr>
        <w:t xml:space="preserve">-Pre-Conditions: </w:t>
      </w:r>
      <w:r w:rsidRPr="00147D59">
        <w:t>a node must exist by being created by a log entry or by a user creating node from the GUI</w:t>
      </w:r>
      <w:r w:rsidR="00C7725F">
        <w:t xml:space="preserve"> and the user has assigned to an icon to the node</w:t>
      </w:r>
    </w:p>
    <w:p w14:paraId="0E977982" w14:textId="67E62D05" w:rsidR="00875AB3" w:rsidRPr="001A7235" w:rsidRDefault="00875AB3" w:rsidP="00875AB3">
      <w:r w:rsidRPr="00F718AD">
        <w:rPr>
          <w:b/>
          <w:bCs/>
        </w:rPr>
        <w:t xml:space="preserve">-Post-Conditions: </w:t>
      </w:r>
      <w:r w:rsidR="00842544">
        <w:t>the icon attribute is set to a node</w:t>
      </w:r>
    </w:p>
    <w:p w14:paraId="641D1A7C" w14:textId="77777777" w:rsidR="00875AB3" w:rsidRPr="00F718AD" w:rsidRDefault="00875AB3" w:rsidP="00875AB3"/>
    <w:p w14:paraId="4B8DF1F8" w14:textId="1A665BB8" w:rsidR="00875AB3" w:rsidRPr="00F718AD" w:rsidRDefault="00875AB3" w:rsidP="00875AB3">
      <w:r w:rsidRPr="00F718AD">
        <w:rPr>
          <w:b/>
          <w:bCs/>
        </w:rPr>
        <w:t xml:space="preserve">-Method Name: </w:t>
      </w:r>
      <w:proofErr w:type="spellStart"/>
      <w:r w:rsidR="00764E03">
        <w:t>get</w:t>
      </w:r>
      <w:r w:rsidR="006E4C96">
        <w:t>Icon</w:t>
      </w:r>
      <w:proofErr w:type="spellEnd"/>
      <w:r w:rsidRPr="005B7A50">
        <w:t>()</w:t>
      </w:r>
    </w:p>
    <w:p w14:paraId="1F8898A7" w14:textId="7DE36BCC" w:rsidR="00875AB3" w:rsidRPr="00F718AD" w:rsidRDefault="00875AB3" w:rsidP="00875AB3">
      <w:r w:rsidRPr="00F718AD">
        <w:rPr>
          <w:b/>
          <w:bCs/>
        </w:rPr>
        <w:t>-Return Type:</w:t>
      </w:r>
      <w:r w:rsidRPr="00F718AD">
        <w:t xml:space="preserve"> </w:t>
      </w:r>
      <w:r w:rsidR="006E4C96">
        <w:t>string</w:t>
      </w:r>
    </w:p>
    <w:p w14:paraId="5655052D" w14:textId="77777777" w:rsidR="00875AB3" w:rsidRPr="00F718AD" w:rsidRDefault="00875AB3" w:rsidP="00875AB3">
      <w:pPr>
        <w:rPr>
          <w:b/>
          <w:bCs/>
        </w:rPr>
      </w:pPr>
      <w:r w:rsidRPr="00F718AD">
        <w:rPr>
          <w:b/>
          <w:bCs/>
        </w:rPr>
        <w:t>-Input &amp; Output parameters:</w:t>
      </w:r>
    </w:p>
    <w:p w14:paraId="16B46644" w14:textId="77777777" w:rsidR="00875AB3" w:rsidRPr="00F718AD" w:rsidRDefault="00875AB3" w:rsidP="00875AB3">
      <w:r w:rsidRPr="00F718AD">
        <w:t>-</w:t>
      </w:r>
      <w:r w:rsidRPr="00F718AD">
        <w:rPr>
          <w:b/>
          <w:bCs/>
        </w:rPr>
        <w:t xml:space="preserve">Description of parameters: </w:t>
      </w:r>
    </w:p>
    <w:p w14:paraId="21C40D28" w14:textId="46763944" w:rsidR="00875AB3" w:rsidRPr="00F718AD" w:rsidRDefault="00875AB3" w:rsidP="00875AB3">
      <w:r w:rsidRPr="00F718AD">
        <w:rPr>
          <w:b/>
          <w:bCs/>
        </w:rPr>
        <w:lastRenderedPageBreak/>
        <w:t xml:space="preserve">-Purpose: </w:t>
      </w:r>
      <w:r w:rsidRPr="005B7A50">
        <w:t xml:space="preserve">to retrieve the </w:t>
      </w:r>
      <w:r w:rsidR="006E4C96">
        <w:t xml:space="preserve">path to icon the node is associated with </w:t>
      </w:r>
    </w:p>
    <w:p w14:paraId="793971D3" w14:textId="69F9878A" w:rsidR="00875AB3" w:rsidRPr="005B7A50" w:rsidRDefault="00875AB3" w:rsidP="00875AB3">
      <w:r w:rsidRPr="00F718AD">
        <w:rPr>
          <w:b/>
          <w:bCs/>
        </w:rPr>
        <w:t xml:space="preserve">-Pre-Conditions: </w:t>
      </w:r>
      <w:r w:rsidRPr="005B7A50">
        <w:t xml:space="preserve">a node must </w:t>
      </w:r>
      <w:r w:rsidR="001038F2">
        <w:t>be created using the GUI by a user</w:t>
      </w:r>
      <w:r w:rsidR="006E4C96">
        <w:t xml:space="preserve"> or by </w:t>
      </w:r>
      <w:r w:rsidR="0003024D">
        <w:t>associated a log entry to a vector</w:t>
      </w:r>
    </w:p>
    <w:p w14:paraId="2BD091A2" w14:textId="69E127A7" w:rsidR="00875AB3" w:rsidRDefault="00875AB3" w:rsidP="00875AB3">
      <w:r w:rsidRPr="00F718AD">
        <w:rPr>
          <w:b/>
          <w:bCs/>
        </w:rPr>
        <w:t xml:space="preserve">-Post-Conditions: </w:t>
      </w:r>
      <w:r w:rsidR="0003024D">
        <w:t>an icon representing a node appears on the graph view</w:t>
      </w:r>
    </w:p>
    <w:p w14:paraId="7B3F46BC" w14:textId="45898F69" w:rsidR="00210075" w:rsidRDefault="00210075" w:rsidP="00875AB3"/>
    <w:p w14:paraId="120DD0C2" w14:textId="28476705" w:rsidR="00C34566" w:rsidRPr="00632C9B" w:rsidRDefault="00C34566" w:rsidP="00C34566">
      <w:pPr>
        <w:rPr>
          <w:b/>
          <w:bCs/>
        </w:rPr>
      </w:pPr>
      <w:r w:rsidRPr="00F718AD">
        <w:rPr>
          <w:b/>
          <w:bCs/>
        </w:rPr>
        <w:t xml:space="preserve">-Method Name: </w:t>
      </w:r>
      <w:proofErr w:type="spellStart"/>
      <w:r>
        <w:t>set</w:t>
      </w:r>
      <w:r w:rsidR="000D0813">
        <w:t>Visability</w:t>
      </w:r>
      <w:proofErr w:type="spellEnd"/>
      <w:r>
        <w:t>(</w:t>
      </w:r>
      <w:r w:rsidR="00F009BD">
        <w:t>vis v</w:t>
      </w:r>
      <w:r w:rsidR="000D0813">
        <w:t>)</w:t>
      </w:r>
    </w:p>
    <w:p w14:paraId="370E5F65" w14:textId="77777777" w:rsidR="00C34566" w:rsidRPr="00F718AD" w:rsidRDefault="00C34566" w:rsidP="00C34566">
      <w:r w:rsidRPr="00F718AD">
        <w:rPr>
          <w:b/>
          <w:bCs/>
        </w:rPr>
        <w:t>-Return Type:</w:t>
      </w:r>
      <w:r w:rsidRPr="00F718AD">
        <w:t xml:space="preserve"> </w:t>
      </w:r>
      <w:r>
        <w:t>void</w:t>
      </w:r>
    </w:p>
    <w:p w14:paraId="3D6E7305" w14:textId="77777777" w:rsidR="00C34566" w:rsidRDefault="00C34566" w:rsidP="00C34566">
      <w:pPr>
        <w:rPr>
          <w:b/>
          <w:bCs/>
        </w:rPr>
      </w:pPr>
      <w:r w:rsidRPr="00F718AD">
        <w:rPr>
          <w:b/>
          <w:bCs/>
        </w:rPr>
        <w:t>-Input &amp; Output parameters:</w:t>
      </w:r>
    </w:p>
    <w:p w14:paraId="513F4BAD" w14:textId="11877637" w:rsidR="00C34566" w:rsidRPr="00F718AD" w:rsidRDefault="00C34566" w:rsidP="00C34566">
      <w:pPr>
        <w:rPr>
          <w:b/>
          <w:bCs/>
        </w:rPr>
      </w:pPr>
      <w:r>
        <w:rPr>
          <w:b/>
          <w:bCs/>
        </w:rPr>
        <w:tab/>
        <w:t>-</w:t>
      </w:r>
      <w:r w:rsidR="00F009BD">
        <w:rPr>
          <w:b/>
          <w:bCs/>
        </w:rPr>
        <w:t>v</w:t>
      </w:r>
      <w:r>
        <w:rPr>
          <w:b/>
          <w:bCs/>
        </w:rPr>
        <w:t xml:space="preserve">: </w:t>
      </w:r>
      <w:proofErr w:type="spellStart"/>
      <w:r w:rsidR="00F009BD">
        <w:t>boolean</w:t>
      </w:r>
      <w:proofErr w:type="spellEnd"/>
      <w:r>
        <w:t xml:space="preserve"> </w:t>
      </w:r>
    </w:p>
    <w:p w14:paraId="044702EB" w14:textId="3F221D6D" w:rsidR="00C34566" w:rsidRPr="00632C9B" w:rsidRDefault="00C34566" w:rsidP="00C34566">
      <w:r w:rsidRPr="00F718AD">
        <w:t>-</w:t>
      </w:r>
      <w:r w:rsidRPr="00F718AD">
        <w:rPr>
          <w:b/>
          <w:bCs/>
        </w:rPr>
        <w:t xml:space="preserve">Description of parameters: </w:t>
      </w:r>
      <w:r w:rsidR="00F009BD">
        <w:t xml:space="preserve">true if the node is visible on the graph, false if the node is not visible on the graph </w:t>
      </w:r>
    </w:p>
    <w:p w14:paraId="3347A765" w14:textId="422CABB9" w:rsidR="00C34566" w:rsidRPr="00F718AD" w:rsidRDefault="00C34566" w:rsidP="00C34566">
      <w:r w:rsidRPr="00F718AD">
        <w:rPr>
          <w:b/>
          <w:bCs/>
        </w:rPr>
        <w:t xml:space="preserve">-Purpose: </w:t>
      </w:r>
      <w:r w:rsidR="00F009BD">
        <w:t xml:space="preserve">to toggle </w:t>
      </w:r>
      <w:r w:rsidR="00973FFE">
        <w:t>a node to be seen on the graph or to be hidden</w:t>
      </w:r>
      <w:r w:rsidR="000D0813">
        <w:t xml:space="preserve"> </w:t>
      </w:r>
    </w:p>
    <w:p w14:paraId="5EEDA61B" w14:textId="45A0343D" w:rsidR="00C34566" w:rsidRPr="00F718AD" w:rsidRDefault="00C34566" w:rsidP="00C34566">
      <w:r w:rsidRPr="00F718AD">
        <w:rPr>
          <w:b/>
          <w:bCs/>
        </w:rPr>
        <w:t xml:space="preserve">-Pre-Conditions: </w:t>
      </w:r>
      <w:r w:rsidRPr="00147D59">
        <w:t>a node must exist by being created by a log entry or by a user creating node from the GUI</w:t>
      </w:r>
      <w:r>
        <w:t xml:space="preserve"> </w:t>
      </w:r>
      <w:r w:rsidR="00973FFE">
        <w:t>and the user has changed its visibility</w:t>
      </w:r>
    </w:p>
    <w:p w14:paraId="5E0A4089" w14:textId="57925AEB" w:rsidR="00C34566" w:rsidRPr="001A7235" w:rsidRDefault="00C34566" w:rsidP="00C34566">
      <w:r w:rsidRPr="00F718AD">
        <w:rPr>
          <w:b/>
          <w:bCs/>
        </w:rPr>
        <w:t xml:space="preserve">-Post-Conditions: </w:t>
      </w:r>
      <w:r w:rsidR="009A3FED">
        <w:t>visibility attribute is set to the corresponding node</w:t>
      </w:r>
    </w:p>
    <w:p w14:paraId="4A5AA2BB" w14:textId="77777777" w:rsidR="00C34566" w:rsidRPr="00F718AD" w:rsidRDefault="00C34566" w:rsidP="00C34566"/>
    <w:p w14:paraId="1221CD68" w14:textId="77777777" w:rsidR="00C34566" w:rsidRPr="00F718AD" w:rsidRDefault="00C34566" w:rsidP="00C34566">
      <w:r w:rsidRPr="00F718AD">
        <w:rPr>
          <w:b/>
          <w:bCs/>
        </w:rPr>
        <w:t xml:space="preserve">-Method Name: </w:t>
      </w:r>
      <w:proofErr w:type="spellStart"/>
      <w:r>
        <w:t>getIcon</w:t>
      </w:r>
      <w:proofErr w:type="spellEnd"/>
      <w:r w:rsidRPr="005B7A50">
        <w:t>()</w:t>
      </w:r>
    </w:p>
    <w:p w14:paraId="35D1D0B8" w14:textId="7940EA11" w:rsidR="00C34566" w:rsidRPr="00F718AD" w:rsidRDefault="00C34566" w:rsidP="00C34566">
      <w:r w:rsidRPr="00F718AD">
        <w:rPr>
          <w:b/>
          <w:bCs/>
        </w:rPr>
        <w:t>-Return Type:</w:t>
      </w:r>
      <w:r w:rsidRPr="00F718AD">
        <w:t xml:space="preserve"> </w:t>
      </w:r>
      <w:proofErr w:type="spellStart"/>
      <w:r w:rsidR="00DD3CAB">
        <w:t>boolean</w:t>
      </w:r>
      <w:proofErr w:type="spellEnd"/>
    </w:p>
    <w:p w14:paraId="4D40F6B0" w14:textId="77777777" w:rsidR="00C34566" w:rsidRPr="00F718AD" w:rsidRDefault="00C34566" w:rsidP="00C34566">
      <w:pPr>
        <w:rPr>
          <w:b/>
          <w:bCs/>
        </w:rPr>
      </w:pPr>
      <w:r w:rsidRPr="00F718AD">
        <w:rPr>
          <w:b/>
          <w:bCs/>
        </w:rPr>
        <w:t>-Input &amp; Output parameters:</w:t>
      </w:r>
    </w:p>
    <w:p w14:paraId="5044A197" w14:textId="77777777" w:rsidR="00C34566" w:rsidRPr="00F718AD" w:rsidRDefault="00C34566" w:rsidP="00C34566">
      <w:r w:rsidRPr="00F718AD">
        <w:t>-</w:t>
      </w:r>
      <w:r w:rsidRPr="00F718AD">
        <w:rPr>
          <w:b/>
          <w:bCs/>
        </w:rPr>
        <w:t xml:space="preserve">Description of parameters: </w:t>
      </w:r>
    </w:p>
    <w:p w14:paraId="73F80E05" w14:textId="3A7AE2BA" w:rsidR="00C34566" w:rsidRPr="00F718AD" w:rsidRDefault="00C34566" w:rsidP="00C34566">
      <w:r w:rsidRPr="00F718AD">
        <w:rPr>
          <w:b/>
          <w:bCs/>
        </w:rPr>
        <w:t xml:space="preserve">-Purpose: </w:t>
      </w:r>
      <w:r w:rsidR="002A1833">
        <w:t>to hide or see a node on the graph view</w:t>
      </w:r>
      <w:r>
        <w:t xml:space="preserve"> </w:t>
      </w:r>
    </w:p>
    <w:p w14:paraId="0E3ED2CD" w14:textId="6898D32A" w:rsidR="00C34566" w:rsidRPr="005B7A50" w:rsidRDefault="00C34566" w:rsidP="00C34566">
      <w:r w:rsidRPr="00F718AD">
        <w:rPr>
          <w:b/>
          <w:bCs/>
        </w:rPr>
        <w:t xml:space="preserve">-Pre-Conditions: </w:t>
      </w:r>
      <w:r w:rsidR="002A1833">
        <w:t>a visibility attribute of the node has been set</w:t>
      </w:r>
    </w:p>
    <w:p w14:paraId="1B29B50D" w14:textId="0ABC5B34" w:rsidR="00C34566" w:rsidRDefault="00C34566" w:rsidP="00C34566">
      <w:r w:rsidRPr="00F718AD">
        <w:rPr>
          <w:b/>
          <w:bCs/>
        </w:rPr>
        <w:t xml:space="preserve">-Post-Conditions: </w:t>
      </w:r>
      <w:r w:rsidR="009A3FED">
        <w:t xml:space="preserve">node is hidden on the graph if </w:t>
      </w:r>
      <w:r w:rsidR="002A1833">
        <w:t>false or is seen on the graph if true</w:t>
      </w:r>
    </w:p>
    <w:p w14:paraId="494F8563" w14:textId="77777777" w:rsidR="00210075" w:rsidRDefault="00210075" w:rsidP="00875AB3"/>
    <w:p w14:paraId="504B9DEB" w14:textId="79ACDAD0" w:rsidR="003369C8" w:rsidRDefault="003369C8" w:rsidP="003369C8"/>
    <w:p w14:paraId="7FF62260" w14:textId="3A6C1773" w:rsidR="003369C8" w:rsidRDefault="00A01EF2" w:rsidP="00A01EF2">
      <w:pPr>
        <w:pStyle w:val="Heading3"/>
      </w:pPr>
      <w:bookmarkStart w:id="78" w:name="_Toc39913568"/>
      <w:r>
        <w:t>Log Entry</w:t>
      </w:r>
      <w:bookmarkEnd w:id="78"/>
    </w:p>
    <w:p w14:paraId="5FCC6E84" w14:textId="36ABDB84" w:rsidR="009430B0" w:rsidRPr="009430B0" w:rsidRDefault="00DB71BB" w:rsidP="009430B0">
      <w:r>
        <w:t xml:space="preserve">This class holds information on a log entry object and can be </w:t>
      </w:r>
      <w:r w:rsidR="007A4281">
        <w:t>accessed</w:t>
      </w:r>
      <w:r>
        <w:t xml:space="preserve"> by other classes through the log entry manager class.</w:t>
      </w:r>
    </w:p>
    <w:p w14:paraId="2091AD32" w14:textId="77777777" w:rsidR="003369C8" w:rsidRDefault="003369C8" w:rsidP="003369C8">
      <w:pPr>
        <w:jc w:val="right"/>
        <w:rPr>
          <w:i/>
          <w:iCs/>
        </w:rPr>
      </w:pPr>
      <w:r w:rsidRPr="1CC79CF2">
        <w:rPr>
          <w:i/>
          <w:iCs/>
        </w:rPr>
        <w:t>Table 1.</w:t>
      </w:r>
      <w:r>
        <w:rPr>
          <w:i/>
          <w:iCs/>
        </w:rPr>
        <w:t>1</w:t>
      </w:r>
    </w:p>
    <w:tbl>
      <w:tblPr>
        <w:tblStyle w:val="TableGrid"/>
        <w:tblW w:w="9000" w:type="dxa"/>
        <w:tblLayout w:type="fixed"/>
        <w:tblLook w:val="06A0" w:firstRow="1" w:lastRow="0" w:firstColumn="1" w:lastColumn="0" w:noHBand="1" w:noVBand="1"/>
      </w:tblPr>
      <w:tblGrid>
        <w:gridCol w:w="4500"/>
        <w:gridCol w:w="4500"/>
      </w:tblGrid>
      <w:tr w:rsidR="003369C8" w14:paraId="2478F4A1" w14:textId="77777777" w:rsidTr="00A01EF2">
        <w:tc>
          <w:tcPr>
            <w:tcW w:w="9000" w:type="dxa"/>
            <w:gridSpan w:val="2"/>
            <w:shd w:val="clear" w:color="auto" w:fill="1F3864" w:themeFill="accent1" w:themeFillShade="80"/>
          </w:tcPr>
          <w:p w14:paraId="0FAE156F" w14:textId="77777777" w:rsidR="003369C8" w:rsidRPr="00A01EF2" w:rsidRDefault="003369C8" w:rsidP="000D6D45">
            <w:pPr>
              <w:rPr>
                <w:sz w:val="24"/>
                <w:szCs w:val="24"/>
              </w:rPr>
            </w:pPr>
            <w:r w:rsidRPr="00A01EF2">
              <w:rPr>
                <w:b/>
                <w:bCs/>
                <w:sz w:val="24"/>
                <w:szCs w:val="24"/>
              </w:rPr>
              <w:t>Class Name</w:t>
            </w:r>
            <w:r w:rsidRPr="00A01EF2">
              <w:rPr>
                <w:sz w:val="24"/>
                <w:szCs w:val="24"/>
              </w:rPr>
              <w:t>: Log Entry</w:t>
            </w:r>
          </w:p>
        </w:tc>
      </w:tr>
      <w:tr w:rsidR="003369C8" w14:paraId="6CFCAE00" w14:textId="77777777" w:rsidTr="00E839C2">
        <w:tc>
          <w:tcPr>
            <w:tcW w:w="9000" w:type="dxa"/>
            <w:gridSpan w:val="2"/>
            <w:shd w:val="clear" w:color="auto" w:fill="D9E2F3" w:themeFill="accent1" w:themeFillTint="33"/>
          </w:tcPr>
          <w:p w14:paraId="4F4D8BE5" w14:textId="77777777" w:rsidR="003369C8" w:rsidRDefault="003369C8"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3369C8" w14:paraId="4A49E16F" w14:textId="77777777" w:rsidTr="00E839C2">
        <w:tc>
          <w:tcPr>
            <w:tcW w:w="9000" w:type="dxa"/>
            <w:gridSpan w:val="2"/>
            <w:shd w:val="clear" w:color="auto" w:fill="D9E2F3" w:themeFill="accent1" w:themeFillTint="33"/>
          </w:tcPr>
          <w:p w14:paraId="34AC1FBA" w14:textId="77777777" w:rsidR="003369C8" w:rsidRDefault="003369C8"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3369C8" w14:paraId="3E5B1CB4" w14:textId="77777777" w:rsidTr="000D6D45">
        <w:tc>
          <w:tcPr>
            <w:tcW w:w="9000" w:type="dxa"/>
            <w:gridSpan w:val="2"/>
          </w:tcPr>
          <w:p w14:paraId="0F5A4861" w14:textId="77777777" w:rsidR="003369C8" w:rsidRDefault="003369C8" w:rsidP="000D6D45">
            <w:pPr>
              <w:rPr>
                <w:b/>
                <w:bCs/>
                <w:sz w:val="22"/>
                <w:szCs w:val="22"/>
              </w:rPr>
            </w:pPr>
            <w:r w:rsidRPr="24DD7A8F">
              <w:rPr>
                <w:b/>
                <w:bCs/>
                <w:sz w:val="22"/>
                <w:szCs w:val="22"/>
              </w:rPr>
              <w:t>Private Responsibilities</w:t>
            </w:r>
          </w:p>
          <w:p w14:paraId="159757AE" w14:textId="77777777" w:rsidR="003369C8" w:rsidRPr="000A2008" w:rsidRDefault="003369C8" w:rsidP="000D6D45">
            <w:pPr>
              <w:pStyle w:val="ListParagraph"/>
              <w:spacing w:line="259" w:lineRule="auto"/>
            </w:pPr>
            <w:r w:rsidRPr="000A2008">
              <w:t>1. Knows its number.</w:t>
            </w:r>
          </w:p>
          <w:p w14:paraId="6A0B68A7" w14:textId="77777777" w:rsidR="003369C8" w:rsidRPr="000A2008" w:rsidRDefault="003369C8" w:rsidP="000D6D45">
            <w:pPr>
              <w:pStyle w:val="ListParagraph"/>
              <w:spacing w:line="259" w:lineRule="auto"/>
            </w:pPr>
            <w:r w:rsidRPr="000A2008">
              <w:t>2. Knows its time stamp.</w:t>
            </w:r>
          </w:p>
          <w:p w14:paraId="52BAC295" w14:textId="77777777" w:rsidR="003369C8" w:rsidRPr="000A2008" w:rsidRDefault="003369C8" w:rsidP="000D6D45">
            <w:pPr>
              <w:pStyle w:val="ListParagraph"/>
              <w:spacing w:line="259" w:lineRule="auto"/>
            </w:pPr>
            <w:r w:rsidRPr="000A2008">
              <w:t>3. Knows its content.</w:t>
            </w:r>
          </w:p>
          <w:p w14:paraId="61C7A7E4" w14:textId="77777777" w:rsidR="003369C8" w:rsidRPr="000A2008" w:rsidRDefault="003369C8" w:rsidP="000D6D45">
            <w:pPr>
              <w:pStyle w:val="ListParagraph"/>
              <w:spacing w:line="259" w:lineRule="auto"/>
            </w:pPr>
            <w:r w:rsidRPr="000A2008">
              <w:t xml:space="preserve">4. Knows its log file. </w:t>
            </w:r>
          </w:p>
          <w:p w14:paraId="4380C6E5" w14:textId="77777777" w:rsidR="003369C8" w:rsidRPr="00B46D84" w:rsidRDefault="003369C8" w:rsidP="000D6D45">
            <w:pPr>
              <w:pStyle w:val="ListParagraph"/>
              <w:spacing w:line="259" w:lineRule="auto"/>
              <w:rPr>
                <w:sz w:val="22"/>
                <w:szCs w:val="22"/>
              </w:rPr>
            </w:pPr>
            <w:r w:rsidRPr="000A2008">
              <w:t>5. Knows its log file type.</w:t>
            </w:r>
          </w:p>
        </w:tc>
      </w:tr>
      <w:tr w:rsidR="003369C8" w14:paraId="7D4860CB" w14:textId="77777777" w:rsidTr="00E839C2">
        <w:tc>
          <w:tcPr>
            <w:tcW w:w="9000" w:type="dxa"/>
            <w:gridSpan w:val="2"/>
            <w:shd w:val="clear" w:color="auto" w:fill="D9E2F3" w:themeFill="accent1" w:themeFillTint="33"/>
          </w:tcPr>
          <w:p w14:paraId="4868F33E" w14:textId="3A3F74A1" w:rsidR="003369C8" w:rsidRDefault="003369C8" w:rsidP="000D6D45">
            <w:pPr>
              <w:rPr>
                <w:sz w:val="22"/>
                <w:szCs w:val="22"/>
              </w:rPr>
            </w:pPr>
            <w:r w:rsidRPr="0B9357BD">
              <w:rPr>
                <w:b/>
                <w:bCs/>
                <w:sz w:val="22"/>
                <w:szCs w:val="22"/>
              </w:rPr>
              <w:t>Contract:</w:t>
            </w:r>
            <w:r w:rsidRPr="0B9357BD">
              <w:rPr>
                <w:sz w:val="22"/>
                <w:szCs w:val="22"/>
              </w:rPr>
              <w:t xml:space="preserve"> </w:t>
            </w:r>
            <w:r w:rsidR="00571256">
              <w:rPr>
                <w:sz w:val="22"/>
                <w:szCs w:val="22"/>
              </w:rPr>
              <w:t>called by 20. (see section 3.2.3)</w:t>
            </w:r>
          </w:p>
        </w:tc>
      </w:tr>
      <w:tr w:rsidR="003369C8" w14:paraId="6519AFB2" w14:textId="77777777" w:rsidTr="00E839C2">
        <w:tc>
          <w:tcPr>
            <w:tcW w:w="4500" w:type="dxa"/>
            <w:shd w:val="clear" w:color="auto" w:fill="D9E2F3" w:themeFill="accent1" w:themeFillTint="33"/>
          </w:tcPr>
          <w:p w14:paraId="5CB652B1" w14:textId="77777777" w:rsidR="003369C8" w:rsidRDefault="003369C8"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598F2F62" w14:textId="77777777" w:rsidR="003369C8" w:rsidRDefault="003369C8" w:rsidP="000D6D45">
            <w:pPr>
              <w:rPr>
                <w:b/>
                <w:bCs/>
                <w:sz w:val="22"/>
                <w:szCs w:val="22"/>
              </w:rPr>
            </w:pPr>
            <w:r w:rsidRPr="24DD7A8F">
              <w:rPr>
                <w:b/>
                <w:bCs/>
                <w:sz w:val="22"/>
                <w:szCs w:val="22"/>
              </w:rPr>
              <w:t>Collaborations</w:t>
            </w:r>
          </w:p>
        </w:tc>
      </w:tr>
      <w:tr w:rsidR="003369C8" w:rsidRPr="00F409F9" w14:paraId="5EA515EB" w14:textId="77777777" w:rsidTr="000D6D45">
        <w:tc>
          <w:tcPr>
            <w:tcW w:w="4500" w:type="dxa"/>
          </w:tcPr>
          <w:p w14:paraId="25762B7D" w14:textId="77777777" w:rsidR="003369C8" w:rsidRPr="00D177CE" w:rsidRDefault="003369C8" w:rsidP="000D6D45"/>
        </w:tc>
        <w:tc>
          <w:tcPr>
            <w:tcW w:w="4500" w:type="dxa"/>
          </w:tcPr>
          <w:p w14:paraId="416F1C7F" w14:textId="77777777" w:rsidR="003369C8" w:rsidRPr="00D177CE" w:rsidRDefault="003369C8" w:rsidP="000D6D45"/>
        </w:tc>
      </w:tr>
    </w:tbl>
    <w:p w14:paraId="2D47FD14" w14:textId="04EC7C40" w:rsidR="00FC5CA2" w:rsidRPr="00632C9B" w:rsidRDefault="00FC5CA2" w:rsidP="00FC5CA2">
      <w:pPr>
        <w:rPr>
          <w:b/>
          <w:bCs/>
        </w:rPr>
      </w:pPr>
      <w:r w:rsidRPr="00F718AD">
        <w:rPr>
          <w:b/>
          <w:bCs/>
        </w:rPr>
        <w:t xml:space="preserve">-Method Name: </w:t>
      </w:r>
      <w:proofErr w:type="spellStart"/>
      <w:r w:rsidRPr="00632C9B">
        <w:t>se</w:t>
      </w:r>
      <w:r>
        <w:t>tNumber</w:t>
      </w:r>
      <w:proofErr w:type="spellEnd"/>
      <w:r w:rsidRPr="00632C9B">
        <w:t>(</w:t>
      </w:r>
      <w:r>
        <w:t>number n</w:t>
      </w:r>
      <w:r w:rsidRPr="00632C9B">
        <w:t>)</w:t>
      </w:r>
    </w:p>
    <w:p w14:paraId="3DC4C614" w14:textId="77777777" w:rsidR="00FC5CA2" w:rsidRPr="00F718AD" w:rsidRDefault="00FC5CA2" w:rsidP="00FC5CA2">
      <w:r w:rsidRPr="00F718AD">
        <w:rPr>
          <w:b/>
          <w:bCs/>
        </w:rPr>
        <w:t>-Return Type:</w:t>
      </w:r>
      <w:r w:rsidRPr="00F718AD">
        <w:t xml:space="preserve"> </w:t>
      </w:r>
      <w:r>
        <w:t>void</w:t>
      </w:r>
    </w:p>
    <w:p w14:paraId="40EFBF03" w14:textId="77777777" w:rsidR="00FC5CA2" w:rsidRDefault="00FC5CA2" w:rsidP="00FC5CA2">
      <w:pPr>
        <w:rPr>
          <w:b/>
          <w:bCs/>
        </w:rPr>
      </w:pPr>
      <w:r w:rsidRPr="00F718AD">
        <w:rPr>
          <w:b/>
          <w:bCs/>
        </w:rPr>
        <w:t>-Input &amp; Output parameters:</w:t>
      </w:r>
    </w:p>
    <w:p w14:paraId="487FB673" w14:textId="3C7C57F7" w:rsidR="00FC5CA2" w:rsidRPr="00F718AD" w:rsidRDefault="00FC5CA2" w:rsidP="00FC5CA2">
      <w:pPr>
        <w:rPr>
          <w:b/>
          <w:bCs/>
        </w:rPr>
      </w:pPr>
      <w:r>
        <w:rPr>
          <w:b/>
          <w:bCs/>
        </w:rPr>
        <w:tab/>
        <w:t xml:space="preserve">-n: </w:t>
      </w:r>
      <w:r w:rsidRPr="00632C9B">
        <w:t>integer</w:t>
      </w:r>
    </w:p>
    <w:p w14:paraId="668723E1" w14:textId="41DA0D50" w:rsidR="00FC5CA2" w:rsidRPr="00632C9B" w:rsidRDefault="00FC5CA2" w:rsidP="00FC5CA2">
      <w:r w:rsidRPr="00F718AD">
        <w:t>-</w:t>
      </w:r>
      <w:r w:rsidRPr="00F718AD">
        <w:rPr>
          <w:b/>
          <w:bCs/>
        </w:rPr>
        <w:t xml:space="preserve">Description of parameters: </w:t>
      </w:r>
      <w:r w:rsidR="009A6965">
        <w:t>integer att</w:t>
      </w:r>
      <w:r w:rsidR="00CE2916">
        <w:t xml:space="preserve">ribute </w:t>
      </w:r>
      <w:r w:rsidR="00E622A7">
        <w:t>for a log entry</w:t>
      </w:r>
    </w:p>
    <w:p w14:paraId="6978613A" w14:textId="7CAE2D7D" w:rsidR="00FC5CA2" w:rsidRPr="00F718AD" w:rsidRDefault="00FC5CA2" w:rsidP="00FC5CA2">
      <w:r w:rsidRPr="00F718AD">
        <w:rPr>
          <w:b/>
          <w:bCs/>
        </w:rPr>
        <w:t xml:space="preserve">-Purpose: </w:t>
      </w:r>
      <w:r w:rsidR="00E622A7">
        <w:t xml:space="preserve">to set a number to a log entry </w:t>
      </w:r>
    </w:p>
    <w:p w14:paraId="4A36DCE4" w14:textId="25625FD9" w:rsidR="00FC5CA2" w:rsidRPr="00F718AD" w:rsidRDefault="00FC5CA2" w:rsidP="00FC5CA2">
      <w:r w:rsidRPr="00F718AD">
        <w:rPr>
          <w:b/>
          <w:bCs/>
        </w:rPr>
        <w:t xml:space="preserve">-Pre-Conditions: </w:t>
      </w:r>
      <w:r w:rsidR="00525C6D">
        <w:t>a log file must have been ingested into the system</w:t>
      </w:r>
    </w:p>
    <w:p w14:paraId="35C4E31B" w14:textId="1E375A9D" w:rsidR="00FC5CA2" w:rsidRDefault="00FC5CA2" w:rsidP="00FC5CA2">
      <w:r w:rsidRPr="00F718AD">
        <w:rPr>
          <w:b/>
          <w:bCs/>
        </w:rPr>
        <w:t xml:space="preserve">-Post-Conditions: </w:t>
      </w:r>
      <w:r w:rsidR="00984FEF">
        <w:t>an integer number</w:t>
      </w:r>
      <w:r w:rsidRPr="001A7235">
        <w:t xml:space="preserve"> has been set to </w:t>
      </w:r>
      <w:r w:rsidR="00984FEF">
        <w:t>the</w:t>
      </w:r>
      <w:r w:rsidRPr="001A7235">
        <w:t xml:space="preserve"> node </w:t>
      </w:r>
      <w:r w:rsidR="00984FEF">
        <w:t>that is referenced</w:t>
      </w:r>
    </w:p>
    <w:p w14:paraId="06195185" w14:textId="77777777" w:rsidR="00FC5CA2" w:rsidRPr="001A7235" w:rsidRDefault="00FC5CA2" w:rsidP="00FC5CA2"/>
    <w:p w14:paraId="553A72B9" w14:textId="37DEFA0F" w:rsidR="00D270CB" w:rsidRPr="009004C7" w:rsidRDefault="00D270CB" w:rsidP="00D270CB">
      <w:r w:rsidRPr="009004C7">
        <w:rPr>
          <w:b/>
          <w:bCs/>
        </w:rPr>
        <w:t xml:space="preserve">-Method Name: </w:t>
      </w:r>
      <w:proofErr w:type="spellStart"/>
      <w:r w:rsidR="00B2410A" w:rsidRPr="009004C7">
        <w:t>getNumber</w:t>
      </w:r>
      <w:proofErr w:type="spellEnd"/>
      <w:r w:rsidRPr="009004C7">
        <w:t>()</w:t>
      </w:r>
    </w:p>
    <w:p w14:paraId="3E500763" w14:textId="64B2BF33" w:rsidR="00D270CB" w:rsidRPr="009004C7" w:rsidRDefault="00D270CB" w:rsidP="00D270CB">
      <w:r w:rsidRPr="009004C7">
        <w:rPr>
          <w:b/>
          <w:bCs/>
        </w:rPr>
        <w:t>-Return Type:</w:t>
      </w:r>
      <w:r w:rsidRPr="009004C7">
        <w:t xml:space="preserve"> </w:t>
      </w:r>
      <w:r w:rsidR="00256945" w:rsidRPr="009004C7">
        <w:t>integer</w:t>
      </w:r>
    </w:p>
    <w:p w14:paraId="1F383530" w14:textId="77777777" w:rsidR="00D270CB" w:rsidRPr="009004C7" w:rsidRDefault="00D270CB" w:rsidP="00D270CB">
      <w:pPr>
        <w:rPr>
          <w:b/>
          <w:bCs/>
        </w:rPr>
      </w:pPr>
      <w:r w:rsidRPr="009004C7">
        <w:rPr>
          <w:b/>
          <w:bCs/>
        </w:rPr>
        <w:t>-Input &amp; Output parameters:</w:t>
      </w:r>
    </w:p>
    <w:p w14:paraId="7375C8D0" w14:textId="6151BE4A" w:rsidR="00D270CB" w:rsidRPr="009004C7" w:rsidRDefault="00D270CB" w:rsidP="00D270CB">
      <w:r w:rsidRPr="009004C7">
        <w:t>-</w:t>
      </w:r>
      <w:r w:rsidRPr="009004C7">
        <w:rPr>
          <w:b/>
          <w:bCs/>
        </w:rPr>
        <w:t xml:space="preserve">Description of parameters: </w:t>
      </w:r>
      <w:r w:rsidRPr="009004C7">
        <w:t xml:space="preserve">a reference </w:t>
      </w:r>
      <w:r w:rsidR="00B12C57" w:rsidRPr="009004C7">
        <w:t>to</w:t>
      </w:r>
      <w:r w:rsidRPr="009004C7">
        <w:t xml:space="preserve"> a node object</w:t>
      </w:r>
    </w:p>
    <w:p w14:paraId="08A5D26B" w14:textId="36CDEFC6" w:rsidR="00D270CB" w:rsidRPr="009004C7" w:rsidRDefault="00D270CB" w:rsidP="00D270CB">
      <w:r w:rsidRPr="009004C7">
        <w:rPr>
          <w:b/>
          <w:bCs/>
        </w:rPr>
        <w:t xml:space="preserve">-Purpose: </w:t>
      </w:r>
      <w:r w:rsidR="000822DE" w:rsidRPr="009004C7">
        <w:t>to retrieve</w:t>
      </w:r>
      <w:r w:rsidR="000822DE" w:rsidRPr="009004C7">
        <w:rPr>
          <w:b/>
          <w:bCs/>
        </w:rPr>
        <w:t xml:space="preserve"> </w:t>
      </w:r>
      <w:r w:rsidR="00914D46" w:rsidRPr="009004C7">
        <w:t xml:space="preserve">the </w:t>
      </w:r>
      <w:r w:rsidR="008718A2" w:rsidRPr="009004C7">
        <w:t>log entry number</w:t>
      </w:r>
    </w:p>
    <w:p w14:paraId="5C861A47" w14:textId="7BC8F95A" w:rsidR="00D270CB" w:rsidRPr="009004C7" w:rsidRDefault="00D270CB" w:rsidP="00D270CB">
      <w:r w:rsidRPr="009004C7">
        <w:rPr>
          <w:b/>
          <w:bCs/>
        </w:rPr>
        <w:lastRenderedPageBreak/>
        <w:t xml:space="preserve">-Pre-Conditions: </w:t>
      </w:r>
      <w:r w:rsidR="00984FEF" w:rsidRPr="009004C7">
        <w:t>a log file must have been ingested into the system and number attribute was set to it</w:t>
      </w:r>
    </w:p>
    <w:p w14:paraId="1FAAF39B" w14:textId="3277C172" w:rsidR="00D270CB" w:rsidRDefault="00D270CB" w:rsidP="00D270CB">
      <w:r w:rsidRPr="009004C7">
        <w:rPr>
          <w:b/>
          <w:bCs/>
        </w:rPr>
        <w:t xml:space="preserve">-Post-Conditions: </w:t>
      </w:r>
      <w:r w:rsidR="009004C7">
        <w:t xml:space="preserve">an integer number attribute for a log entry is returned </w:t>
      </w:r>
    </w:p>
    <w:p w14:paraId="37451253" w14:textId="6FDCC0CF" w:rsidR="00341C9C" w:rsidRDefault="00341C9C" w:rsidP="00D270CB"/>
    <w:p w14:paraId="02DDAA0F" w14:textId="77777777" w:rsidR="00341C9C" w:rsidRDefault="00341C9C" w:rsidP="00D270CB"/>
    <w:p w14:paraId="2E8EBF84" w14:textId="58203F04" w:rsidR="00341C9C" w:rsidRPr="00DB2C0A" w:rsidRDefault="00341C9C" w:rsidP="00341C9C">
      <w:r w:rsidRPr="00DB2C0A">
        <w:rPr>
          <w:b/>
          <w:bCs/>
        </w:rPr>
        <w:t xml:space="preserve">-Method Name: </w:t>
      </w:r>
      <w:proofErr w:type="spellStart"/>
      <w:r w:rsidRPr="00DB2C0A">
        <w:t>set</w:t>
      </w:r>
      <w:r w:rsidR="008A3460" w:rsidRPr="00DB2C0A">
        <w:t>Time</w:t>
      </w:r>
      <w:proofErr w:type="spellEnd"/>
      <w:r w:rsidR="008A3460" w:rsidRPr="00DB2C0A">
        <w:t>(timestamp t)</w:t>
      </w:r>
    </w:p>
    <w:p w14:paraId="3555E3F9" w14:textId="3F1A032D" w:rsidR="00341C9C" w:rsidRPr="00DB2C0A" w:rsidRDefault="00341C9C" w:rsidP="00341C9C">
      <w:r w:rsidRPr="00DB2C0A">
        <w:rPr>
          <w:b/>
          <w:bCs/>
        </w:rPr>
        <w:t>-Return Type:</w:t>
      </w:r>
      <w:r w:rsidRPr="00DB2C0A">
        <w:t xml:space="preserve"> </w:t>
      </w:r>
      <w:r w:rsidR="008A3460" w:rsidRPr="00DB2C0A">
        <w:t>void</w:t>
      </w:r>
    </w:p>
    <w:p w14:paraId="3B17AA10" w14:textId="77777777" w:rsidR="00341C9C" w:rsidRPr="00DB2C0A" w:rsidRDefault="00341C9C" w:rsidP="00341C9C">
      <w:pPr>
        <w:rPr>
          <w:b/>
          <w:bCs/>
        </w:rPr>
      </w:pPr>
      <w:r w:rsidRPr="00DB2C0A">
        <w:rPr>
          <w:b/>
          <w:bCs/>
        </w:rPr>
        <w:t>-Input &amp; Output parameters:</w:t>
      </w:r>
    </w:p>
    <w:p w14:paraId="15E40327" w14:textId="522AC8DB" w:rsidR="00341C9C" w:rsidRPr="00DB2C0A" w:rsidRDefault="00341C9C" w:rsidP="00341C9C">
      <w:r w:rsidRPr="00DB2C0A">
        <w:rPr>
          <w:b/>
          <w:bCs/>
        </w:rPr>
        <w:tab/>
      </w:r>
      <w:r w:rsidRPr="00DB2C0A">
        <w:t xml:space="preserve">- </w:t>
      </w:r>
      <w:r w:rsidR="008A3460" w:rsidRPr="00DB2C0A">
        <w:rPr>
          <w:b/>
          <w:bCs/>
        </w:rPr>
        <w:t>t</w:t>
      </w:r>
      <w:r w:rsidRPr="00DB2C0A">
        <w:rPr>
          <w:b/>
          <w:bCs/>
        </w:rPr>
        <w:t>:</w:t>
      </w:r>
      <w:r w:rsidRPr="00DB2C0A">
        <w:t xml:space="preserve"> </w:t>
      </w:r>
      <w:r w:rsidR="008A3460" w:rsidRPr="00DB2C0A">
        <w:t xml:space="preserve">string </w:t>
      </w:r>
    </w:p>
    <w:p w14:paraId="6759B2C0" w14:textId="7F9384DA" w:rsidR="00341C9C" w:rsidRPr="00DB2C0A" w:rsidRDefault="00341C9C" w:rsidP="00341C9C">
      <w:r w:rsidRPr="00DB2C0A">
        <w:t>-</w:t>
      </w:r>
      <w:r w:rsidRPr="00DB2C0A">
        <w:rPr>
          <w:b/>
          <w:bCs/>
        </w:rPr>
        <w:t>Description of parameters:</w:t>
      </w:r>
      <w:r w:rsidR="00E84875" w:rsidRPr="00DB2C0A">
        <w:rPr>
          <w:b/>
          <w:bCs/>
        </w:rPr>
        <w:t xml:space="preserve"> </w:t>
      </w:r>
      <w:r w:rsidR="00E84875" w:rsidRPr="00DB2C0A">
        <w:t xml:space="preserve">time attribute from log entry in the </w:t>
      </w:r>
      <w:proofErr w:type="spellStart"/>
      <w:r w:rsidR="00E84875" w:rsidRPr="00DB2C0A">
        <w:t>zulu</w:t>
      </w:r>
      <w:proofErr w:type="spellEnd"/>
      <w:r w:rsidR="00E84875" w:rsidRPr="00DB2C0A">
        <w:t xml:space="preserve"> time, format </w:t>
      </w:r>
      <w:r w:rsidR="00D70D5D" w:rsidRPr="00DB2C0A">
        <w:t xml:space="preserve">“YYYY-MM-DD” for date and “HH:MM:SS” for time </w:t>
      </w:r>
      <w:r w:rsidRPr="00DB2C0A">
        <w:rPr>
          <w:b/>
          <w:bCs/>
        </w:rPr>
        <w:t xml:space="preserve"> </w:t>
      </w:r>
    </w:p>
    <w:p w14:paraId="772B69CE" w14:textId="02EE3A3E" w:rsidR="00341C9C" w:rsidRPr="00DB2C0A" w:rsidRDefault="00341C9C" w:rsidP="00341C9C">
      <w:r w:rsidRPr="00DB2C0A">
        <w:rPr>
          <w:b/>
          <w:bCs/>
        </w:rPr>
        <w:t xml:space="preserve">-Purpose: </w:t>
      </w:r>
      <w:r w:rsidR="00D70D5D" w:rsidRPr="00DB2C0A">
        <w:t xml:space="preserve">to set a </w:t>
      </w:r>
      <w:r w:rsidR="000C513B" w:rsidRPr="00DB2C0A">
        <w:t>timestamp attribute to a log entry, which will be used to connect two nodes together on the graph view.</w:t>
      </w:r>
      <w:r w:rsidR="000C513B" w:rsidRPr="00DB2C0A">
        <w:rPr>
          <w:b/>
          <w:bCs/>
        </w:rPr>
        <w:t xml:space="preserve"> </w:t>
      </w:r>
    </w:p>
    <w:p w14:paraId="5786FFEB" w14:textId="32401B7A" w:rsidR="00341C9C" w:rsidRPr="00DB2C0A" w:rsidRDefault="00341C9C" w:rsidP="00341C9C">
      <w:r w:rsidRPr="00DB2C0A">
        <w:rPr>
          <w:b/>
          <w:bCs/>
        </w:rPr>
        <w:t xml:space="preserve">-Pre-Conditions: </w:t>
      </w:r>
      <w:r w:rsidR="00FE1FEB" w:rsidRPr="00DB2C0A">
        <w:t xml:space="preserve">a log file has been ingested by Splunk into the system, </w:t>
      </w:r>
      <w:r w:rsidR="00DB2C0A" w:rsidRPr="00DB2C0A">
        <w:t>there were no issues in cleansing, validation or ingestion</w:t>
      </w:r>
    </w:p>
    <w:p w14:paraId="7114AC6A" w14:textId="3E47DA4A" w:rsidR="00341C9C" w:rsidRPr="00DB2C0A" w:rsidRDefault="00341C9C" w:rsidP="00341C9C">
      <w:r w:rsidRPr="00DB2C0A">
        <w:rPr>
          <w:b/>
          <w:bCs/>
        </w:rPr>
        <w:t xml:space="preserve">-Post-Conditions: </w:t>
      </w:r>
      <w:r w:rsidR="00DB2C0A" w:rsidRPr="00DB2C0A">
        <w:t xml:space="preserve">the attribute of timestamp is set on a log entry </w:t>
      </w:r>
    </w:p>
    <w:p w14:paraId="41275ABD" w14:textId="77777777" w:rsidR="00341C9C" w:rsidRDefault="00341C9C" w:rsidP="00341C9C"/>
    <w:p w14:paraId="1DD0E4CC" w14:textId="3065850F" w:rsidR="00341C9C" w:rsidRPr="003A5233" w:rsidRDefault="00341C9C" w:rsidP="00341C9C">
      <w:r w:rsidRPr="003A5233">
        <w:rPr>
          <w:b/>
          <w:bCs/>
        </w:rPr>
        <w:t xml:space="preserve">-Method Name: </w:t>
      </w:r>
      <w:proofErr w:type="spellStart"/>
      <w:r w:rsidR="0049041C" w:rsidRPr="003A5233">
        <w:t>getTime</w:t>
      </w:r>
      <w:proofErr w:type="spellEnd"/>
      <w:r w:rsidR="0049041C" w:rsidRPr="003A5233">
        <w:t>()</w:t>
      </w:r>
    </w:p>
    <w:p w14:paraId="71E61B4E" w14:textId="45F97B86" w:rsidR="00341C9C" w:rsidRPr="003A5233" w:rsidRDefault="00341C9C" w:rsidP="00341C9C">
      <w:r w:rsidRPr="003A5233">
        <w:rPr>
          <w:b/>
          <w:bCs/>
        </w:rPr>
        <w:t>-Return Type:</w:t>
      </w:r>
      <w:r w:rsidRPr="003A5233">
        <w:t xml:space="preserve"> </w:t>
      </w:r>
      <w:r w:rsidR="0049041C" w:rsidRPr="003A5233">
        <w:t>string</w:t>
      </w:r>
    </w:p>
    <w:p w14:paraId="23B27E31" w14:textId="77777777" w:rsidR="00341C9C" w:rsidRPr="003A5233" w:rsidRDefault="00341C9C" w:rsidP="00341C9C">
      <w:pPr>
        <w:rPr>
          <w:b/>
          <w:bCs/>
        </w:rPr>
      </w:pPr>
      <w:r w:rsidRPr="003A5233">
        <w:rPr>
          <w:b/>
          <w:bCs/>
        </w:rPr>
        <w:t>-Input &amp; Output parameters:</w:t>
      </w:r>
    </w:p>
    <w:p w14:paraId="3E290011" w14:textId="77777777" w:rsidR="00341C9C" w:rsidRPr="003A5233" w:rsidRDefault="00341C9C" w:rsidP="00341C9C">
      <w:r w:rsidRPr="003A5233">
        <w:t>-</w:t>
      </w:r>
      <w:r w:rsidRPr="003A5233">
        <w:rPr>
          <w:b/>
          <w:bCs/>
        </w:rPr>
        <w:t xml:space="preserve">Description of parameters: </w:t>
      </w:r>
    </w:p>
    <w:p w14:paraId="45F44F89" w14:textId="30BBD4D5" w:rsidR="00341C9C" w:rsidRPr="003A5233" w:rsidRDefault="00341C9C" w:rsidP="00341C9C">
      <w:r w:rsidRPr="003A5233">
        <w:rPr>
          <w:b/>
          <w:bCs/>
        </w:rPr>
        <w:t xml:space="preserve">-Purpose: </w:t>
      </w:r>
      <w:r w:rsidR="00784750" w:rsidRPr="003A5233">
        <w:t>to retrieve the timestamp of a log entry stored as “YYYY-MM-DD” for the date and “HH:MM:SS” for the time</w:t>
      </w:r>
    </w:p>
    <w:p w14:paraId="489C1FEC" w14:textId="35F8A09C" w:rsidR="00341C9C" w:rsidRPr="003A5233" w:rsidRDefault="00341C9C" w:rsidP="00341C9C">
      <w:r w:rsidRPr="003A5233">
        <w:rPr>
          <w:b/>
          <w:bCs/>
        </w:rPr>
        <w:t xml:space="preserve">-Pre-Conditions: </w:t>
      </w:r>
      <w:r w:rsidR="00D81833" w:rsidRPr="003A5233">
        <w:t>a timestamp attribute must have been set for the log entry</w:t>
      </w:r>
      <w:r w:rsidR="00D81833" w:rsidRPr="003A5233">
        <w:rPr>
          <w:b/>
          <w:bCs/>
        </w:rPr>
        <w:t xml:space="preserve"> </w:t>
      </w:r>
    </w:p>
    <w:p w14:paraId="288182D1" w14:textId="483B3A7B" w:rsidR="00341C9C" w:rsidRDefault="00341C9C" w:rsidP="00341C9C">
      <w:r w:rsidRPr="003A5233">
        <w:rPr>
          <w:b/>
          <w:bCs/>
        </w:rPr>
        <w:t xml:space="preserve">-Post-Conditions: </w:t>
      </w:r>
      <w:r w:rsidR="00D81833" w:rsidRPr="003A5233">
        <w:t xml:space="preserve">a string is returned </w:t>
      </w:r>
      <w:r w:rsidR="003A5233" w:rsidRPr="003A5233">
        <w:t>representing the log entry’s timestamp attribute</w:t>
      </w:r>
    </w:p>
    <w:p w14:paraId="7DD5CDD3" w14:textId="2BDFAA4E" w:rsidR="00FC5CA2" w:rsidRDefault="00FC5CA2" w:rsidP="00D270CB"/>
    <w:p w14:paraId="7C0C0065" w14:textId="28663895" w:rsidR="003A5233" w:rsidRPr="00DB2C0A" w:rsidRDefault="003A5233" w:rsidP="003A5233">
      <w:r w:rsidRPr="00DB2C0A">
        <w:rPr>
          <w:b/>
          <w:bCs/>
        </w:rPr>
        <w:t xml:space="preserve">-Method Name: </w:t>
      </w:r>
      <w:proofErr w:type="spellStart"/>
      <w:r w:rsidRPr="00DB2C0A">
        <w:t>set</w:t>
      </w:r>
      <w:r>
        <w:t>Content</w:t>
      </w:r>
      <w:proofErr w:type="spellEnd"/>
      <w:r w:rsidRPr="00DB2C0A">
        <w:t>(</w:t>
      </w:r>
      <w:r>
        <w:t>content c</w:t>
      </w:r>
      <w:r w:rsidRPr="00DB2C0A">
        <w:t>)</w:t>
      </w:r>
    </w:p>
    <w:p w14:paraId="73780F7C" w14:textId="77777777" w:rsidR="003A5233" w:rsidRPr="00DB2C0A" w:rsidRDefault="003A5233" w:rsidP="003A5233">
      <w:r w:rsidRPr="00DB2C0A">
        <w:rPr>
          <w:b/>
          <w:bCs/>
        </w:rPr>
        <w:t>-Return Type:</w:t>
      </w:r>
      <w:r w:rsidRPr="00DB2C0A">
        <w:t xml:space="preserve"> void</w:t>
      </w:r>
    </w:p>
    <w:p w14:paraId="5FF6FE5B" w14:textId="77777777" w:rsidR="003A5233" w:rsidRPr="00DB2C0A" w:rsidRDefault="003A5233" w:rsidP="003A5233">
      <w:pPr>
        <w:rPr>
          <w:b/>
          <w:bCs/>
        </w:rPr>
      </w:pPr>
      <w:r w:rsidRPr="00DB2C0A">
        <w:rPr>
          <w:b/>
          <w:bCs/>
        </w:rPr>
        <w:t>-Input &amp; Output parameters:</w:t>
      </w:r>
    </w:p>
    <w:p w14:paraId="2188E212" w14:textId="25F0FBE6" w:rsidR="003A5233" w:rsidRPr="00DB2C0A" w:rsidRDefault="003A5233" w:rsidP="003A5233">
      <w:r w:rsidRPr="00DB2C0A">
        <w:rPr>
          <w:b/>
          <w:bCs/>
        </w:rPr>
        <w:tab/>
      </w:r>
      <w:r w:rsidRPr="00DB2C0A">
        <w:t xml:space="preserve">- </w:t>
      </w:r>
      <w:r>
        <w:rPr>
          <w:b/>
          <w:bCs/>
        </w:rPr>
        <w:t>c</w:t>
      </w:r>
      <w:r w:rsidRPr="00DB2C0A">
        <w:rPr>
          <w:b/>
          <w:bCs/>
        </w:rPr>
        <w:t>:</w:t>
      </w:r>
      <w:r w:rsidRPr="00DB2C0A">
        <w:t xml:space="preserve"> string </w:t>
      </w:r>
    </w:p>
    <w:p w14:paraId="1B558D6E" w14:textId="4E7EEC95" w:rsidR="003A5233" w:rsidRPr="00DB2C0A" w:rsidRDefault="003A5233" w:rsidP="003A5233">
      <w:r w:rsidRPr="00DB2C0A">
        <w:t>-</w:t>
      </w:r>
      <w:r w:rsidRPr="00DB2C0A">
        <w:rPr>
          <w:b/>
          <w:bCs/>
        </w:rPr>
        <w:t xml:space="preserve">Description of parameters: </w:t>
      </w:r>
      <w:r>
        <w:t xml:space="preserve">description of the log entry </w:t>
      </w:r>
      <w:r w:rsidR="00DB2F8A">
        <w:t>stored as a string</w:t>
      </w:r>
      <w:r w:rsidRPr="00DB2C0A">
        <w:rPr>
          <w:b/>
          <w:bCs/>
        </w:rPr>
        <w:t xml:space="preserve"> </w:t>
      </w:r>
    </w:p>
    <w:p w14:paraId="3C1F73FA" w14:textId="21D3B3DD" w:rsidR="003A5233" w:rsidRPr="00DB2C0A" w:rsidRDefault="003A5233" w:rsidP="003A5233">
      <w:r w:rsidRPr="00DB2C0A">
        <w:rPr>
          <w:b/>
          <w:bCs/>
        </w:rPr>
        <w:t xml:space="preserve">-Purpose: </w:t>
      </w:r>
      <w:r w:rsidRPr="00DB2C0A">
        <w:t xml:space="preserve">to set </w:t>
      </w:r>
      <w:r w:rsidR="00DB2F8A">
        <w:t>the content</w:t>
      </w:r>
      <w:r w:rsidRPr="00DB2C0A">
        <w:t xml:space="preserve"> attribute to a log entry</w:t>
      </w:r>
      <w:r w:rsidR="00DB2F8A">
        <w:t xml:space="preserve">, the content describes the </w:t>
      </w:r>
      <w:r w:rsidR="004F6DA7">
        <w:t>single event the log entry represents taken from the log file</w:t>
      </w:r>
      <w:r w:rsidRPr="00DB2C0A">
        <w:rPr>
          <w:b/>
          <w:bCs/>
        </w:rPr>
        <w:t xml:space="preserve"> </w:t>
      </w:r>
    </w:p>
    <w:p w14:paraId="1DB10E72" w14:textId="77777777" w:rsidR="003A5233" w:rsidRPr="00DB2C0A" w:rsidRDefault="003A5233" w:rsidP="003A5233">
      <w:r w:rsidRPr="00DB2C0A">
        <w:rPr>
          <w:b/>
          <w:bCs/>
        </w:rPr>
        <w:t xml:space="preserve">-Pre-Conditions: </w:t>
      </w:r>
      <w:r w:rsidRPr="00DB2C0A">
        <w:t>a log file has been ingested by Splunk into the system, there were no issues in cleansing, validation or ingestion</w:t>
      </w:r>
    </w:p>
    <w:p w14:paraId="2C83EFFA" w14:textId="489CB756" w:rsidR="003A5233" w:rsidRPr="00DB2C0A" w:rsidRDefault="003A5233" w:rsidP="003A5233">
      <w:r w:rsidRPr="00DB2C0A">
        <w:rPr>
          <w:b/>
          <w:bCs/>
        </w:rPr>
        <w:t xml:space="preserve">-Post-Conditions: </w:t>
      </w:r>
      <w:r w:rsidRPr="00DB2C0A">
        <w:t xml:space="preserve">the attribute of </w:t>
      </w:r>
      <w:r w:rsidR="004F6DA7">
        <w:t>content</w:t>
      </w:r>
      <w:r w:rsidRPr="00DB2C0A">
        <w:t xml:space="preserve"> is set on a log entry </w:t>
      </w:r>
    </w:p>
    <w:p w14:paraId="5C9A0503" w14:textId="77777777" w:rsidR="003A5233" w:rsidRDefault="003A5233" w:rsidP="003A5233"/>
    <w:p w14:paraId="1BBF30F7" w14:textId="7A435940" w:rsidR="003A5233" w:rsidRPr="003A5233" w:rsidRDefault="003A5233" w:rsidP="003A5233">
      <w:r w:rsidRPr="003A5233">
        <w:rPr>
          <w:b/>
          <w:bCs/>
        </w:rPr>
        <w:t xml:space="preserve">-Method Name: </w:t>
      </w:r>
      <w:proofErr w:type="spellStart"/>
      <w:r w:rsidRPr="003C1F5F">
        <w:t>get</w:t>
      </w:r>
      <w:r w:rsidR="005F0F5D">
        <w:t>Content</w:t>
      </w:r>
      <w:proofErr w:type="spellEnd"/>
      <w:r w:rsidRPr="003C1F5F">
        <w:t>()</w:t>
      </w:r>
    </w:p>
    <w:p w14:paraId="10C6244A" w14:textId="77777777" w:rsidR="003A5233" w:rsidRPr="003A5233" w:rsidRDefault="003A5233" w:rsidP="003A5233">
      <w:r w:rsidRPr="003A5233">
        <w:rPr>
          <w:b/>
          <w:bCs/>
        </w:rPr>
        <w:t>-Return Type:</w:t>
      </w:r>
      <w:r w:rsidRPr="003A5233">
        <w:t xml:space="preserve"> string</w:t>
      </w:r>
    </w:p>
    <w:p w14:paraId="1C6AD2F9" w14:textId="77777777" w:rsidR="003A5233" w:rsidRPr="003A5233" w:rsidRDefault="003A5233" w:rsidP="003A5233">
      <w:pPr>
        <w:rPr>
          <w:b/>
          <w:bCs/>
        </w:rPr>
      </w:pPr>
      <w:r w:rsidRPr="003A5233">
        <w:rPr>
          <w:b/>
          <w:bCs/>
        </w:rPr>
        <w:t>-Input &amp; Output parameters:</w:t>
      </w:r>
    </w:p>
    <w:p w14:paraId="492C54C0" w14:textId="77777777" w:rsidR="003A5233" w:rsidRPr="003A5233" w:rsidRDefault="003A5233" w:rsidP="003A5233">
      <w:r w:rsidRPr="003A5233">
        <w:t>-</w:t>
      </w:r>
      <w:r w:rsidRPr="003A5233">
        <w:rPr>
          <w:b/>
          <w:bCs/>
        </w:rPr>
        <w:t xml:space="preserve">Description of parameters: </w:t>
      </w:r>
    </w:p>
    <w:p w14:paraId="44BC2FBA" w14:textId="4A3F19B5" w:rsidR="003A5233" w:rsidRPr="003A5233" w:rsidRDefault="003A5233" w:rsidP="003A5233">
      <w:r w:rsidRPr="003A5233">
        <w:rPr>
          <w:b/>
          <w:bCs/>
        </w:rPr>
        <w:t xml:space="preserve">-Purpose: </w:t>
      </w:r>
      <w:r w:rsidRPr="003A5233">
        <w:t xml:space="preserve">to retrieve the </w:t>
      </w:r>
      <w:r w:rsidR="004F6DA7">
        <w:t>content of the log description for the user to see on the log entry table on the analysis view</w:t>
      </w:r>
    </w:p>
    <w:p w14:paraId="027FD495" w14:textId="16862A54" w:rsidR="003A5233" w:rsidRPr="003A5233" w:rsidRDefault="003A5233" w:rsidP="003A5233">
      <w:r w:rsidRPr="003A5233">
        <w:rPr>
          <w:b/>
          <w:bCs/>
        </w:rPr>
        <w:t xml:space="preserve">-Pre-Conditions: </w:t>
      </w:r>
      <w:r w:rsidRPr="003A5233">
        <w:t xml:space="preserve">a </w:t>
      </w:r>
      <w:r w:rsidR="004F6DA7">
        <w:t>content</w:t>
      </w:r>
      <w:r w:rsidRPr="003A5233">
        <w:t xml:space="preserve"> attribute must have been set for the log entry</w:t>
      </w:r>
      <w:r w:rsidRPr="003A5233">
        <w:rPr>
          <w:b/>
          <w:bCs/>
        </w:rPr>
        <w:t xml:space="preserve"> </w:t>
      </w:r>
    </w:p>
    <w:p w14:paraId="7D0AFBB7" w14:textId="1D37C9F2" w:rsidR="003A5233" w:rsidRDefault="003A5233" w:rsidP="003A5233">
      <w:r w:rsidRPr="003A5233">
        <w:rPr>
          <w:b/>
          <w:bCs/>
        </w:rPr>
        <w:t xml:space="preserve">-Post-Conditions: </w:t>
      </w:r>
      <w:r w:rsidRPr="003A5233">
        <w:t xml:space="preserve">a string is returned representing the log entry’s </w:t>
      </w:r>
      <w:r w:rsidR="004F6DA7">
        <w:t>content</w:t>
      </w:r>
      <w:r w:rsidRPr="003A5233">
        <w:t xml:space="preserve"> attribute</w:t>
      </w:r>
    </w:p>
    <w:p w14:paraId="004B1558" w14:textId="5B7E8EEF" w:rsidR="004F6DA7" w:rsidRDefault="004F6DA7" w:rsidP="003A5233"/>
    <w:p w14:paraId="00BF2DFE" w14:textId="687BC8D7" w:rsidR="00E839C2" w:rsidRDefault="00E839C2" w:rsidP="003369C8"/>
    <w:p w14:paraId="6FD4C34F" w14:textId="77777777" w:rsidR="000E339D" w:rsidRDefault="000E339D" w:rsidP="003369C8"/>
    <w:p w14:paraId="40BE4533" w14:textId="1F149C77" w:rsidR="003369C8" w:rsidRDefault="00BB5D66" w:rsidP="00BB5D66">
      <w:pPr>
        <w:pStyle w:val="Heading3"/>
      </w:pPr>
      <w:bookmarkStart w:id="79" w:name="_Toc39913569"/>
      <w:r>
        <w:t>Event Config</w:t>
      </w:r>
      <w:bookmarkEnd w:id="79"/>
    </w:p>
    <w:p w14:paraId="74C34B7B" w14:textId="3FC86D8C" w:rsidR="00D50C17" w:rsidRPr="00D50C17" w:rsidRDefault="00D50C17" w:rsidP="00D50C17">
      <w:r>
        <w:t xml:space="preserve">This class holds the information of the current event </w:t>
      </w:r>
      <w:r w:rsidR="002B184D">
        <w:t xml:space="preserve">based on user input from the UI. Information in class can be accessed by other classes through the event manager class. </w:t>
      </w:r>
    </w:p>
    <w:p w14:paraId="0975B6FB" w14:textId="32582EC5" w:rsidR="00BB5D66" w:rsidRPr="00BB5D66" w:rsidRDefault="00BB5D66" w:rsidP="00BB5D66">
      <w:pPr>
        <w:jc w:val="right"/>
        <w:rPr>
          <w:i/>
          <w:iCs/>
        </w:rPr>
      </w:pPr>
      <w:r w:rsidRPr="1CC79CF2">
        <w:rPr>
          <w:i/>
          <w:iCs/>
        </w:rPr>
        <w:t>Table 1.</w:t>
      </w:r>
      <w:r>
        <w:rPr>
          <w:i/>
          <w:iCs/>
        </w:rPr>
        <w:t>2</w:t>
      </w:r>
    </w:p>
    <w:tbl>
      <w:tblPr>
        <w:tblStyle w:val="TableGrid"/>
        <w:tblW w:w="9000" w:type="dxa"/>
        <w:tblLayout w:type="fixed"/>
        <w:tblLook w:val="06A0" w:firstRow="1" w:lastRow="0" w:firstColumn="1" w:lastColumn="0" w:noHBand="1" w:noVBand="1"/>
      </w:tblPr>
      <w:tblGrid>
        <w:gridCol w:w="4500"/>
        <w:gridCol w:w="4500"/>
      </w:tblGrid>
      <w:tr w:rsidR="003369C8" w14:paraId="477E84D6" w14:textId="77777777" w:rsidTr="00E839C2">
        <w:tc>
          <w:tcPr>
            <w:tcW w:w="9000" w:type="dxa"/>
            <w:gridSpan w:val="2"/>
            <w:shd w:val="clear" w:color="auto" w:fill="1F3864" w:themeFill="accent1" w:themeFillShade="80"/>
          </w:tcPr>
          <w:p w14:paraId="5E719C1A" w14:textId="77777777" w:rsidR="003369C8" w:rsidRPr="00E839C2" w:rsidRDefault="003369C8" w:rsidP="000D6D45">
            <w:pPr>
              <w:rPr>
                <w:sz w:val="24"/>
                <w:szCs w:val="24"/>
              </w:rPr>
            </w:pPr>
            <w:r w:rsidRPr="00E839C2">
              <w:rPr>
                <w:b/>
                <w:bCs/>
                <w:color w:val="FFFFFF" w:themeColor="background1"/>
                <w:sz w:val="24"/>
                <w:szCs w:val="24"/>
              </w:rPr>
              <w:t>Class Name</w:t>
            </w:r>
            <w:r w:rsidRPr="00E839C2">
              <w:rPr>
                <w:color w:val="FFFFFF" w:themeColor="background1"/>
                <w:sz w:val="24"/>
                <w:szCs w:val="24"/>
              </w:rPr>
              <w:t>: Event Config</w:t>
            </w:r>
          </w:p>
        </w:tc>
      </w:tr>
      <w:tr w:rsidR="003369C8" w14:paraId="298DBAE8" w14:textId="77777777" w:rsidTr="00E839C2">
        <w:tc>
          <w:tcPr>
            <w:tcW w:w="9000" w:type="dxa"/>
            <w:gridSpan w:val="2"/>
            <w:shd w:val="clear" w:color="auto" w:fill="D9E2F3" w:themeFill="accent1" w:themeFillTint="33"/>
          </w:tcPr>
          <w:p w14:paraId="5BBAD517" w14:textId="77777777" w:rsidR="003369C8" w:rsidRDefault="003369C8"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3369C8" w14:paraId="15932520" w14:textId="77777777" w:rsidTr="00E839C2">
        <w:tc>
          <w:tcPr>
            <w:tcW w:w="9000" w:type="dxa"/>
            <w:gridSpan w:val="2"/>
            <w:shd w:val="clear" w:color="auto" w:fill="D9E2F3" w:themeFill="accent1" w:themeFillTint="33"/>
          </w:tcPr>
          <w:p w14:paraId="3D48312B" w14:textId="77777777" w:rsidR="003369C8" w:rsidRDefault="003369C8"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3369C8" w14:paraId="52D2D1E8" w14:textId="77777777" w:rsidTr="000D6D45">
        <w:tc>
          <w:tcPr>
            <w:tcW w:w="9000" w:type="dxa"/>
            <w:gridSpan w:val="2"/>
          </w:tcPr>
          <w:p w14:paraId="490402AF" w14:textId="77777777" w:rsidR="003369C8" w:rsidRDefault="003369C8" w:rsidP="000D6D45">
            <w:pPr>
              <w:rPr>
                <w:b/>
                <w:bCs/>
                <w:sz w:val="22"/>
                <w:szCs w:val="22"/>
              </w:rPr>
            </w:pPr>
            <w:r w:rsidRPr="24DD7A8F">
              <w:rPr>
                <w:b/>
                <w:bCs/>
                <w:sz w:val="22"/>
                <w:szCs w:val="22"/>
              </w:rPr>
              <w:lastRenderedPageBreak/>
              <w:t>Private Responsibilities</w:t>
            </w:r>
          </w:p>
          <w:p w14:paraId="39E7C70C" w14:textId="77777777" w:rsidR="003369C8" w:rsidRPr="000A2008" w:rsidRDefault="003369C8" w:rsidP="000D6D45">
            <w:pPr>
              <w:pStyle w:val="ListParagraph"/>
              <w:spacing w:line="259" w:lineRule="auto"/>
            </w:pPr>
            <w:r w:rsidRPr="000A2008">
              <w:t>1. Knows its name.</w:t>
            </w:r>
          </w:p>
          <w:p w14:paraId="0BCBD82D" w14:textId="77777777" w:rsidR="003369C8" w:rsidRPr="000A2008" w:rsidRDefault="003369C8" w:rsidP="000D6D45">
            <w:pPr>
              <w:pStyle w:val="ListParagraph"/>
              <w:spacing w:line="259" w:lineRule="auto"/>
            </w:pPr>
            <w:r w:rsidRPr="000A2008">
              <w:t>2. Knows its description.</w:t>
            </w:r>
          </w:p>
          <w:p w14:paraId="2630EE65" w14:textId="77777777" w:rsidR="003369C8" w:rsidRPr="000A2008" w:rsidRDefault="003369C8" w:rsidP="000D6D45">
            <w:pPr>
              <w:pStyle w:val="ListParagraph"/>
              <w:spacing w:line="259" w:lineRule="auto"/>
            </w:pPr>
            <w:r w:rsidRPr="000A2008">
              <w:t>3. Knows its start time.</w:t>
            </w:r>
          </w:p>
          <w:p w14:paraId="3E366D70" w14:textId="77777777" w:rsidR="003369C8" w:rsidRPr="000A2008" w:rsidRDefault="003369C8" w:rsidP="000D6D45">
            <w:pPr>
              <w:pStyle w:val="ListParagraph"/>
              <w:spacing w:line="259" w:lineRule="auto"/>
            </w:pPr>
            <w:r w:rsidRPr="000A2008">
              <w:t>4. Knows its end time.</w:t>
            </w:r>
          </w:p>
          <w:p w14:paraId="491125DF" w14:textId="77777777" w:rsidR="003369C8" w:rsidRPr="000A2008" w:rsidRDefault="003369C8" w:rsidP="000D6D45">
            <w:pPr>
              <w:pStyle w:val="ListParagraph"/>
              <w:spacing w:line="259" w:lineRule="auto"/>
            </w:pPr>
            <w:r w:rsidRPr="000A2008">
              <w:t>5. Knows the root directory location.</w:t>
            </w:r>
          </w:p>
          <w:p w14:paraId="31E6C117" w14:textId="77777777" w:rsidR="003369C8" w:rsidRPr="000A2008" w:rsidRDefault="003369C8" w:rsidP="000D6D45">
            <w:pPr>
              <w:pStyle w:val="ListParagraph"/>
              <w:spacing w:line="259" w:lineRule="auto"/>
            </w:pPr>
            <w:r w:rsidRPr="000A2008">
              <w:t>6. Knows the red team folder location.</w:t>
            </w:r>
          </w:p>
          <w:p w14:paraId="7C8A6A77" w14:textId="77777777" w:rsidR="003369C8" w:rsidRPr="000A2008" w:rsidRDefault="003369C8" w:rsidP="000D6D45">
            <w:pPr>
              <w:pStyle w:val="ListParagraph"/>
              <w:spacing w:line="259" w:lineRule="auto"/>
            </w:pPr>
            <w:r w:rsidRPr="000A2008">
              <w:t>7. Knows the blue team folder location.</w:t>
            </w:r>
          </w:p>
          <w:p w14:paraId="652352A3" w14:textId="77777777" w:rsidR="003369C8" w:rsidRPr="000A2008" w:rsidRDefault="003369C8" w:rsidP="000D6D45">
            <w:pPr>
              <w:pStyle w:val="ListParagraph"/>
              <w:spacing w:line="259" w:lineRule="auto"/>
            </w:pPr>
            <w:r w:rsidRPr="000A2008">
              <w:t xml:space="preserve">8. Knows the white team folder location. </w:t>
            </w:r>
          </w:p>
          <w:p w14:paraId="1726175A" w14:textId="77777777" w:rsidR="003369C8" w:rsidRPr="000A2008" w:rsidRDefault="003369C8" w:rsidP="000D6D45">
            <w:pPr>
              <w:pStyle w:val="ListParagraph"/>
              <w:spacing w:line="259" w:lineRule="auto"/>
            </w:pPr>
            <w:r w:rsidRPr="000A2008">
              <w:t>9. Knows who the lead analyst is.</w:t>
            </w:r>
          </w:p>
          <w:p w14:paraId="2B5A8CE5" w14:textId="77777777" w:rsidR="003369C8" w:rsidRPr="000A2008" w:rsidRDefault="003369C8" w:rsidP="000D6D45">
            <w:pPr>
              <w:pStyle w:val="ListParagraph"/>
              <w:spacing w:line="259" w:lineRule="auto"/>
            </w:pPr>
            <w:r w:rsidRPr="000A2008">
              <w:t>10. Knows the lead analysts IP address.</w:t>
            </w:r>
          </w:p>
          <w:p w14:paraId="4BDC05AE" w14:textId="77777777" w:rsidR="003369C8" w:rsidRPr="00B46D84" w:rsidRDefault="003369C8" w:rsidP="000D6D45">
            <w:pPr>
              <w:pStyle w:val="ListParagraph"/>
              <w:spacing w:line="259" w:lineRule="auto"/>
              <w:rPr>
                <w:sz w:val="22"/>
                <w:szCs w:val="22"/>
              </w:rPr>
            </w:pPr>
            <w:r w:rsidRPr="000A2008">
              <w:t>11. Knows the analysts connected to the leads machine.</w:t>
            </w:r>
            <w:r>
              <w:rPr>
                <w:sz w:val="22"/>
                <w:szCs w:val="22"/>
              </w:rPr>
              <w:t xml:space="preserve"> </w:t>
            </w:r>
          </w:p>
        </w:tc>
      </w:tr>
      <w:tr w:rsidR="003369C8" w14:paraId="2731FB1C" w14:textId="77777777" w:rsidTr="00E839C2">
        <w:tc>
          <w:tcPr>
            <w:tcW w:w="9000" w:type="dxa"/>
            <w:gridSpan w:val="2"/>
            <w:shd w:val="clear" w:color="auto" w:fill="D9E2F3" w:themeFill="accent1" w:themeFillTint="33"/>
          </w:tcPr>
          <w:p w14:paraId="7CCB881F" w14:textId="24DB5A53" w:rsidR="003369C8" w:rsidRDefault="003369C8" w:rsidP="000D6D45">
            <w:pPr>
              <w:rPr>
                <w:sz w:val="22"/>
                <w:szCs w:val="22"/>
              </w:rPr>
            </w:pPr>
            <w:r w:rsidRPr="0B9357BD">
              <w:rPr>
                <w:b/>
                <w:bCs/>
                <w:sz w:val="22"/>
                <w:szCs w:val="22"/>
              </w:rPr>
              <w:t>Contract:</w:t>
            </w:r>
            <w:r w:rsidRPr="0B9357BD">
              <w:rPr>
                <w:sz w:val="22"/>
                <w:szCs w:val="22"/>
              </w:rPr>
              <w:t xml:space="preserve"> </w:t>
            </w:r>
            <w:r w:rsidR="007A5706" w:rsidRPr="004B56EB">
              <w:rPr>
                <w:sz w:val="22"/>
                <w:szCs w:val="22"/>
              </w:rPr>
              <w:t>called by</w:t>
            </w:r>
            <w:r w:rsidR="00771D85">
              <w:rPr>
                <w:sz w:val="22"/>
                <w:szCs w:val="22"/>
              </w:rPr>
              <w:t xml:space="preserve"> 9</w:t>
            </w:r>
            <w:r w:rsidR="00602061">
              <w:rPr>
                <w:sz w:val="22"/>
                <w:szCs w:val="22"/>
              </w:rPr>
              <w:t>,</w:t>
            </w:r>
            <w:r w:rsidR="00AE4476">
              <w:rPr>
                <w:sz w:val="22"/>
                <w:szCs w:val="22"/>
              </w:rPr>
              <w:t xml:space="preserve"> </w:t>
            </w:r>
            <w:r w:rsidR="00602061">
              <w:rPr>
                <w:sz w:val="22"/>
                <w:szCs w:val="22"/>
              </w:rPr>
              <w:t>21</w:t>
            </w:r>
            <w:r w:rsidR="00771D85">
              <w:rPr>
                <w:sz w:val="22"/>
                <w:szCs w:val="22"/>
              </w:rPr>
              <w:t>.</w:t>
            </w:r>
            <w:r w:rsidR="007A5706">
              <w:rPr>
                <w:sz w:val="22"/>
                <w:szCs w:val="22"/>
              </w:rPr>
              <w:t xml:space="preserve"> </w:t>
            </w:r>
            <w:r w:rsidR="00771D85">
              <w:rPr>
                <w:sz w:val="22"/>
                <w:szCs w:val="22"/>
              </w:rPr>
              <w:t>(see section 3.2.1)</w:t>
            </w:r>
          </w:p>
        </w:tc>
      </w:tr>
      <w:tr w:rsidR="003369C8" w14:paraId="16458908" w14:textId="77777777" w:rsidTr="00E839C2">
        <w:tc>
          <w:tcPr>
            <w:tcW w:w="4500" w:type="dxa"/>
            <w:shd w:val="clear" w:color="auto" w:fill="D9E2F3" w:themeFill="accent1" w:themeFillTint="33"/>
          </w:tcPr>
          <w:p w14:paraId="437B1FBD" w14:textId="77777777" w:rsidR="003369C8" w:rsidRDefault="003369C8"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657D62D6" w14:textId="77777777" w:rsidR="003369C8" w:rsidRDefault="003369C8" w:rsidP="000D6D45">
            <w:pPr>
              <w:rPr>
                <w:b/>
                <w:bCs/>
                <w:sz w:val="22"/>
                <w:szCs w:val="22"/>
              </w:rPr>
            </w:pPr>
            <w:r w:rsidRPr="24DD7A8F">
              <w:rPr>
                <w:b/>
                <w:bCs/>
                <w:sz w:val="22"/>
                <w:szCs w:val="22"/>
              </w:rPr>
              <w:t>Collaborations</w:t>
            </w:r>
          </w:p>
        </w:tc>
      </w:tr>
      <w:tr w:rsidR="003369C8" w:rsidRPr="00F409F9" w14:paraId="436AA8D6" w14:textId="77777777" w:rsidTr="000D6D45">
        <w:tc>
          <w:tcPr>
            <w:tcW w:w="4500" w:type="dxa"/>
          </w:tcPr>
          <w:p w14:paraId="04A6B0DB" w14:textId="77777777" w:rsidR="003369C8" w:rsidRPr="00D177CE" w:rsidRDefault="003369C8" w:rsidP="000D6D45"/>
        </w:tc>
        <w:tc>
          <w:tcPr>
            <w:tcW w:w="4500" w:type="dxa"/>
          </w:tcPr>
          <w:p w14:paraId="09DB76D6" w14:textId="77777777" w:rsidR="003369C8" w:rsidRPr="00D177CE" w:rsidRDefault="003369C8" w:rsidP="000D6D45"/>
        </w:tc>
      </w:tr>
    </w:tbl>
    <w:p w14:paraId="2E118E4C" w14:textId="4A101340" w:rsidR="006F7769" w:rsidRPr="00AE4476" w:rsidRDefault="006F7769" w:rsidP="006F7769">
      <w:r w:rsidRPr="00AE4476">
        <w:rPr>
          <w:b/>
          <w:bCs/>
        </w:rPr>
        <w:t xml:space="preserve">-Method Name: </w:t>
      </w:r>
      <w:proofErr w:type="spellStart"/>
      <w:r w:rsidR="00627243" w:rsidRPr="00AE4476">
        <w:t>set</w:t>
      </w:r>
      <w:r w:rsidR="00356C7A" w:rsidRPr="00AE4476">
        <w:t>Name</w:t>
      </w:r>
      <w:proofErr w:type="spellEnd"/>
      <w:r w:rsidR="00356C7A" w:rsidRPr="00AE4476">
        <w:t>(name n)</w:t>
      </w:r>
    </w:p>
    <w:p w14:paraId="728CBCF8" w14:textId="0A63D040" w:rsidR="006F7769" w:rsidRPr="00AE4476" w:rsidRDefault="006F7769" w:rsidP="006F7769">
      <w:r w:rsidRPr="00AE4476">
        <w:rPr>
          <w:b/>
          <w:bCs/>
        </w:rPr>
        <w:t>-Return Type:</w:t>
      </w:r>
      <w:r w:rsidRPr="00AE4476">
        <w:t xml:space="preserve"> </w:t>
      </w:r>
      <w:r w:rsidR="00C21C61" w:rsidRPr="00AE4476">
        <w:t>void</w:t>
      </w:r>
    </w:p>
    <w:p w14:paraId="1C3A5B40" w14:textId="77777777" w:rsidR="006F7769" w:rsidRPr="00AE4476" w:rsidRDefault="006F7769" w:rsidP="006F7769">
      <w:pPr>
        <w:rPr>
          <w:b/>
          <w:bCs/>
        </w:rPr>
      </w:pPr>
      <w:r w:rsidRPr="00AE4476">
        <w:rPr>
          <w:b/>
          <w:bCs/>
        </w:rPr>
        <w:t>-Input &amp; Output parameters:</w:t>
      </w:r>
    </w:p>
    <w:p w14:paraId="05CB621F" w14:textId="28BCEA01" w:rsidR="006F7769" w:rsidRPr="00AE4476" w:rsidRDefault="006F7769" w:rsidP="006F7769">
      <w:r w:rsidRPr="00AE4476">
        <w:rPr>
          <w:b/>
          <w:bCs/>
        </w:rPr>
        <w:tab/>
      </w:r>
      <w:r w:rsidRPr="00AE4476">
        <w:t xml:space="preserve">- </w:t>
      </w:r>
      <w:r w:rsidR="00C21C61" w:rsidRPr="00AE4476">
        <w:rPr>
          <w:b/>
          <w:bCs/>
        </w:rPr>
        <w:t>n</w:t>
      </w:r>
      <w:r w:rsidRPr="00AE4476">
        <w:rPr>
          <w:b/>
          <w:bCs/>
        </w:rPr>
        <w:t>:</w:t>
      </w:r>
      <w:r w:rsidRPr="00AE4476">
        <w:t xml:space="preserve"> </w:t>
      </w:r>
      <w:r w:rsidR="000C767A" w:rsidRPr="00AE4476">
        <w:t>string</w:t>
      </w:r>
    </w:p>
    <w:p w14:paraId="667FF7C1" w14:textId="0437BCAD" w:rsidR="006F7769" w:rsidRPr="00AE4476" w:rsidRDefault="006F7769" w:rsidP="006F7769">
      <w:r w:rsidRPr="00AE4476">
        <w:t>-</w:t>
      </w:r>
      <w:r w:rsidRPr="00AE4476">
        <w:rPr>
          <w:b/>
          <w:bCs/>
        </w:rPr>
        <w:t xml:space="preserve">Description of parameters: </w:t>
      </w:r>
      <w:r w:rsidR="000C767A" w:rsidRPr="00AE4476">
        <w:t xml:space="preserve">string input for event received from </w:t>
      </w:r>
      <w:r w:rsidR="007E0A31" w:rsidRPr="00AE4476">
        <w:t>user input from event config UI</w:t>
      </w:r>
    </w:p>
    <w:p w14:paraId="5650A5AB" w14:textId="3A16330D" w:rsidR="006F7769" w:rsidRPr="00AE4476" w:rsidRDefault="006F7769" w:rsidP="006F7769">
      <w:r w:rsidRPr="00AE4476">
        <w:rPr>
          <w:b/>
          <w:bCs/>
        </w:rPr>
        <w:t>-Purpose:</w:t>
      </w:r>
      <w:r w:rsidRPr="00AE4476">
        <w:t xml:space="preserve"> </w:t>
      </w:r>
      <w:r w:rsidR="001C2A3F" w:rsidRPr="00AE4476">
        <w:t>to set a name attribute for the event</w:t>
      </w:r>
      <w:r w:rsidR="00B9622D">
        <w:t xml:space="preserve"> configuration </w:t>
      </w:r>
    </w:p>
    <w:p w14:paraId="6EF062F1" w14:textId="754B0A45" w:rsidR="006F7769" w:rsidRPr="00AE4476" w:rsidRDefault="006F7769" w:rsidP="006F7769">
      <w:r w:rsidRPr="00AE4476">
        <w:rPr>
          <w:b/>
          <w:bCs/>
        </w:rPr>
        <w:t xml:space="preserve">-Pre-Conditions: </w:t>
      </w:r>
      <w:r w:rsidR="00AE4476" w:rsidRPr="00AE4476">
        <w:t>user has input name of event on the event config UI and has started the project</w:t>
      </w:r>
    </w:p>
    <w:p w14:paraId="17109EE1" w14:textId="6FDD1013" w:rsidR="006F7769" w:rsidRDefault="006F7769" w:rsidP="006F7769">
      <w:r w:rsidRPr="00AE4476">
        <w:rPr>
          <w:b/>
          <w:bCs/>
        </w:rPr>
        <w:t xml:space="preserve">-Post-Conditions: </w:t>
      </w:r>
      <w:r w:rsidR="007F4751" w:rsidRPr="007F4751">
        <w:t>the name attribute for an event has been assigned to the string from the user input</w:t>
      </w:r>
    </w:p>
    <w:p w14:paraId="6FC92EB9" w14:textId="5239ACE4" w:rsidR="00544AFE" w:rsidRDefault="00544AFE" w:rsidP="003369C8"/>
    <w:p w14:paraId="02E072BF" w14:textId="53A521BE" w:rsidR="006F7769" w:rsidRPr="002B47FE" w:rsidRDefault="006F7769" w:rsidP="006F7769">
      <w:r w:rsidRPr="002B47FE">
        <w:rPr>
          <w:b/>
          <w:bCs/>
        </w:rPr>
        <w:t xml:space="preserve">-Method Name: </w:t>
      </w:r>
      <w:proofErr w:type="spellStart"/>
      <w:r w:rsidR="00BB3872" w:rsidRPr="002B47FE">
        <w:t>getName</w:t>
      </w:r>
      <w:proofErr w:type="spellEnd"/>
      <w:r w:rsidR="00BB3872" w:rsidRPr="002B47FE">
        <w:t>()</w:t>
      </w:r>
    </w:p>
    <w:p w14:paraId="779EC27B" w14:textId="7DF22C8B" w:rsidR="006F7769" w:rsidRPr="002B47FE" w:rsidRDefault="006F7769" w:rsidP="006F7769">
      <w:r w:rsidRPr="002B47FE">
        <w:rPr>
          <w:b/>
          <w:bCs/>
        </w:rPr>
        <w:t>-Return Type:</w:t>
      </w:r>
      <w:r w:rsidRPr="002B47FE">
        <w:t xml:space="preserve"> </w:t>
      </w:r>
      <w:r w:rsidR="00265526" w:rsidRPr="002B47FE">
        <w:t>string</w:t>
      </w:r>
    </w:p>
    <w:p w14:paraId="7B6A1C31" w14:textId="5DF8EFD7" w:rsidR="006F7769" w:rsidRPr="002B47FE" w:rsidRDefault="006F7769" w:rsidP="006F7769">
      <w:pPr>
        <w:rPr>
          <w:b/>
          <w:bCs/>
        </w:rPr>
      </w:pPr>
      <w:r w:rsidRPr="002B47FE">
        <w:rPr>
          <w:b/>
          <w:bCs/>
        </w:rPr>
        <w:t>-Input &amp; Output parameters</w:t>
      </w:r>
      <w:r w:rsidR="00265526" w:rsidRPr="002B47FE">
        <w:rPr>
          <w:b/>
          <w:bCs/>
        </w:rPr>
        <w:t>:</w:t>
      </w:r>
    </w:p>
    <w:p w14:paraId="30C88B6C" w14:textId="77777777" w:rsidR="006F7769" w:rsidRPr="002B47FE" w:rsidRDefault="006F7769" w:rsidP="006F7769">
      <w:r w:rsidRPr="002B47FE">
        <w:t>-</w:t>
      </w:r>
      <w:r w:rsidRPr="002B47FE">
        <w:rPr>
          <w:b/>
          <w:bCs/>
        </w:rPr>
        <w:t xml:space="preserve">Description of parameters: </w:t>
      </w:r>
    </w:p>
    <w:p w14:paraId="18997F62" w14:textId="0F6807BC" w:rsidR="006F7769" w:rsidRPr="002B47FE" w:rsidRDefault="006F7769" w:rsidP="006F7769">
      <w:r w:rsidRPr="002B47FE">
        <w:rPr>
          <w:b/>
          <w:bCs/>
        </w:rPr>
        <w:t xml:space="preserve">-Purpose: </w:t>
      </w:r>
      <w:r w:rsidR="00265526" w:rsidRPr="002B47FE">
        <w:t>to retrieve the name attribute set to the event</w:t>
      </w:r>
    </w:p>
    <w:p w14:paraId="53B8A193" w14:textId="60A5E5A7" w:rsidR="006F7769" w:rsidRPr="002B47FE" w:rsidRDefault="006F7769" w:rsidP="006F7769">
      <w:r w:rsidRPr="002B47FE">
        <w:rPr>
          <w:b/>
          <w:bCs/>
        </w:rPr>
        <w:t xml:space="preserve">-Pre-Conditions: </w:t>
      </w:r>
      <w:r w:rsidR="00500A16" w:rsidRPr="002B47FE">
        <w:t>user has named the event in the event configuration UI and the name has been set to the event</w:t>
      </w:r>
    </w:p>
    <w:p w14:paraId="6D1B6F79" w14:textId="22FB7A07" w:rsidR="006F7769" w:rsidRPr="002B47FE" w:rsidRDefault="006F7769" w:rsidP="006F7769">
      <w:r w:rsidRPr="002B47FE">
        <w:rPr>
          <w:b/>
          <w:bCs/>
        </w:rPr>
        <w:t xml:space="preserve">-Post-Conditions: </w:t>
      </w:r>
      <w:r w:rsidR="002B47FE" w:rsidRPr="002B47FE">
        <w:t>the name attribute of the event has been returned as a string</w:t>
      </w:r>
    </w:p>
    <w:p w14:paraId="09AA8877" w14:textId="1AF708C9" w:rsidR="006F7769" w:rsidRDefault="006F7769" w:rsidP="003369C8"/>
    <w:p w14:paraId="2DC753F1" w14:textId="2638FF87" w:rsidR="006F7769" w:rsidRPr="00DD506C" w:rsidRDefault="006F7769" w:rsidP="006F7769">
      <w:r w:rsidRPr="00DD506C">
        <w:rPr>
          <w:b/>
          <w:bCs/>
        </w:rPr>
        <w:t xml:space="preserve">-Method Name: </w:t>
      </w:r>
      <w:proofErr w:type="spellStart"/>
      <w:r w:rsidR="002B47FE" w:rsidRPr="00DD506C">
        <w:t>setDescription</w:t>
      </w:r>
      <w:proofErr w:type="spellEnd"/>
      <w:r w:rsidR="002B47FE" w:rsidRPr="00DD506C">
        <w:t>(desc d)</w:t>
      </w:r>
    </w:p>
    <w:p w14:paraId="52EC0450" w14:textId="65AB023D" w:rsidR="006F7769" w:rsidRPr="00DD506C" w:rsidRDefault="006F7769" w:rsidP="006F7769">
      <w:r w:rsidRPr="00DD506C">
        <w:rPr>
          <w:b/>
          <w:bCs/>
        </w:rPr>
        <w:t>-Return Type:</w:t>
      </w:r>
      <w:r w:rsidRPr="00DD506C">
        <w:t xml:space="preserve"> </w:t>
      </w:r>
      <w:r w:rsidR="002B47FE" w:rsidRPr="00DD506C">
        <w:t>void</w:t>
      </w:r>
    </w:p>
    <w:p w14:paraId="436E6101" w14:textId="77777777" w:rsidR="006F7769" w:rsidRPr="00DD506C" w:rsidRDefault="006F7769" w:rsidP="006F7769">
      <w:pPr>
        <w:rPr>
          <w:b/>
          <w:bCs/>
        </w:rPr>
      </w:pPr>
      <w:r w:rsidRPr="00DD506C">
        <w:rPr>
          <w:b/>
          <w:bCs/>
        </w:rPr>
        <w:t>-Input &amp; Output parameters:</w:t>
      </w:r>
    </w:p>
    <w:p w14:paraId="7C8C4B6F" w14:textId="26A09F6E" w:rsidR="006F7769" w:rsidRPr="00DD506C" w:rsidRDefault="006F7769" w:rsidP="006F7769">
      <w:r w:rsidRPr="00DD506C">
        <w:rPr>
          <w:b/>
          <w:bCs/>
        </w:rPr>
        <w:tab/>
      </w:r>
      <w:r w:rsidRPr="00DD506C">
        <w:t xml:space="preserve">- </w:t>
      </w:r>
      <w:r w:rsidR="002B47FE" w:rsidRPr="00DD506C">
        <w:rPr>
          <w:b/>
          <w:bCs/>
        </w:rPr>
        <w:t>d</w:t>
      </w:r>
      <w:r w:rsidRPr="00DD506C">
        <w:rPr>
          <w:b/>
          <w:bCs/>
        </w:rPr>
        <w:t>:</w:t>
      </w:r>
      <w:r w:rsidRPr="00DD506C">
        <w:t xml:space="preserve"> </w:t>
      </w:r>
      <w:r w:rsidR="002B47FE" w:rsidRPr="00DD506C">
        <w:t>string</w:t>
      </w:r>
    </w:p>
    <w:p w14:paraId="2D36ECFE" w14:textId="5B59788E" w:rsidR="006F7769" w:rsidRPr="00DD506C" w:rsidRDefault="006F7769" w:rsidP="006F7769">
      <w:r w:rsidRPr="00DD506C">
        <w:t>-</w:t>
      </w:r>
      <w:r w:rsidRPr="00DD506C">
        <w:rPr>
          <w:b/>
          <w:bCs/>
        </w:rPr>
        <w:t xml:space="preserve">Description of parameters: </w:t>
      </w:r>
      <w:r w:rsidR="002B47FE" w:rsidRPr="00DD506C">
        <w:t xml:space="preserve">a string describing the event </w:t>
      </w:r>
    </w:p>
    <w:p w14:paraId="2F2E95EE" w14:textId="43B84C40" w:rsidR="006F7769" w:rsidRPr="00DD506C" w:rsidRDefault="006F7769" w:rsidP="006F7769">
      <w:r w:rsidRPr="00DD506C">
        <w:rPr>
          <w:b/>
          <w:bCs/>
        </w:rPr>
        <w:t xml:space="preserve">-Purpose: </w:t>
      </w:r>
      <w:r w:rsidR="006F3D27" w:rsidRPr="00DD506C">
        <w:t>to set a description of the event</w:t>
      </w:r>
    </w:p>
    <w:p w14:paraId="293A9425" w14:textId="079EB6C3" w:rsidR="006F7769" w:rsidRPr="00DD506C" w:rsidRDefault="006F7769" w:rsidP="006F7769">
      <w:r w:rsidRPr="00DD506C">
        <w:rPr>
          <w:b/>
          <w:bCs/>
        </w:rPr>
        <w:t xml:space="preserve">-Pre-Conditions: </w:t>
      </w:r>
      <w:r w:rsidR="006F3D27" w:rsidRPr="00DD506C">
        <w:t xml:space="preserve">user has input a description of the event in the </w:t>
      </w:r>
      <w:r w:rsidR="0054370F" w:rsidRPr="00DD506C">
        <w:t>event configuration UI and has started the project</w:t>
      </w:r>
    </w:p>
    <w:p w14:paraId="47520A43" w14:textId="43145418" w:rsidR="006F7769" w:rsidRDefault="006F7769" w:rsidP="006F7769">
      <w:r w:rsidRPr="00DD506C">
        <w:rPr>
          <w:b/>
          <w:bCs/>
        </w:rPr>
        <w:t xml:space="preserve">-Post-Conditions: </w:t>
      </w:r>
      <w:r w:rsidR="00DD506C" w:rsidRPr="00DD506C">
        <w:t>the description attribute for the event has been set</w:t>
      </w:r>
    </w:p>
    <w:p w14:paraId="1218C570" w14:textId="3160765F" w:rsidR="006F7769" w:rsidRDefault="006F7769" w:rsidP="003369C8"/>
    <w:p w14:paraId="18D7B346" w14:textId="5EE4AA1E" w:rsidR="006F7769" w:rsidRPr="00B512A6" w:rsidRDefault="006F7769" w:rsidP="006F7769">
      <w:r w:rsidRPr="00B512A6">
        <w:rPr>
          <w:b/>
          <w:bCs/>
        </w:rPr>
        <w:t xml:space="preserve">-Method Name: </w:t>
      </w:r>
      <w:proofErr w:type="spellStart"/>
      <w:r w:rsidR="00C0621D" w:rsidRPr="00B512A6">
        <w:t>getDescription</w:t>
      </w:r>
      <w:proofErr w:type="spellEnd"/>
      <w:r w:rsidR="00C0621D" w:rsidRPr="00B512A6">
        <w:t>()</w:t>
      </w:r>
    </w:p>
    <w:p w14:paraId="26054266" w14:textId="09EBD329" w:rsidR="006F7769" w:rsidRPr="00B512A6" w:rsidRDefault="006F7769" w:rsidP="006F7769">
      <w:r w:rsidRPr="00B512A6">
        <w:rPr>
          <w:b/>
          <w:bCs/>
        </w:rPr>
        <w:t>-Return Type:</w:t>
      </w:r>
      <w:r w:rsidRPr="00B512A6">
        <w:t xml:space="preserve"> </w:t>
      </w:r>
      <w:r w:rsidR="00C0621D" w:rsidRPr="00B512A6">
        <w:t>string</w:t>
      </w:r>
    </w:p>
    <w:p w14:paraId="16CDA2BA" w14:textId="39F7F88E" w:rsidR="006F7769" w:rsidRPr="00B512A6" w:rsidRDefault="006F7769" w:rsidP="006F7769">
      <w:pPr>
        <w:rPr>
          <w:b/>
          <w:bCs/>
        </w:rPr>
      </w:pPr>
      <w:r w:rsidRPr="00B512A6">
        <w:rPr>
          <w:b/>
          <w:bCs/>
        </w:rPr>
        <w:t>-Input &amp; Output parameters</w:t>
      </w:r>
      <w:r w:rsidR="00C0621D" w:rsidRPr="00B512A6">
        <w:rPr>
          <w:b/>
          <w:bCs/>
        </w:rPr>
        <w:t>:</w:t>
      </w:r>
    </w:p>
    <w:p w14:paraId="69E86F84" w14:textId="77777777" w:rsidR="006F7769" w:rsidRPr="00B512A6" w:rsidRDefault="006F7769" w:rsidP="006F7769">
      <w:r w:rsidRPr="00B512A6">
        <w:t>-</w:t>
      </w:r>
      <w:r w:rsidRPr="00B512A6">
        <w:rPr>
          <w:b/>
          <w:bCs/>
        </w:rPr>
        <w:t xml:space="preserve">Description of parameters: </w:t>
      </w:r>
    </w:p>
    <w:p w14:paraId="150B12C4" w14:textId="37E41274" w:rsidR="006F7769" w:rsidRPr="00B512A6" w:rsidRDefault="006F7769" w:rsidP="006F7769">
      <w:r w:rsidRPr="00B512A6">
        <w:rPr>
          <w:b/>
          <w:bCs/>
        </w:rPr>
        <w:t xml:space="preserve">-Purpose: </w:t>
      </w:r>
      <w:r w:rsidR="00C0621D" w:rsidRPr="00B512A6">
        <w:t>to retrieve the description of the event</w:t>
      </w:r>
      <w:r w:rsidR="00C0621D" w:rsidRPr="00B512A6">
        <w:rPr>
          <w:b/>
          <w:bCs/>
        </w:rPr>
        <w:t xml:space="preserve"> </w:t>
      </w:r>
    </w:p>
    <w:p w14:paraId="64DBADB0" w14:textId="43006E4C" w:rsidR="006F7769" w:rsidRPr="00B512A6" w:rsidRDefault="006F7769" w:rsidP="006F7769">
      <w:r w:rsidRPr="00B512A6">
        <w:rPr>
          <w:b/>
          <w:bCs/>
        </w:rPr>
        <w:t xml:space="preserve">-Pre-Conditions: </w:t>
      </w:r>
      <w:r w:rsidR="00D259FC" w:rsidRPr="00B512A6">
        <w:t>user has input a description for the event in the event configuration UI and the description has been set to the event</w:t>
      </w:r>
      <w:r w:rsidR="00D259FC" w:rsidRPr="00B512A6">
        <w:rPr>
          <w:b/>
          <w:bCs/>
        </w:rPr>
        <w:t xml:space="preserve"> </w:t>
      </w:r>
    </w:p>
    <w:p w14:paraId="5AA31386" w14:textId="4136E1A8" w:rsidR="006F7769" w:rsidRPr="00B512A6" w:rsidRDefault="006F7769" w:rsidP="006F7769">
      <w:r w:rsidRPr="00B512A6">
        <w:rPr>
          <w:b/>
          <w:bCs/>
        </w:rPr>
        <w:t xml:space="preserve">-Post-Conditions: </w:t>
      </w:r>
      <w:r w:rsidR="00B512A6" w:rsidRPr="00B512A6">
        <w:t>a string of the description attribute for the event is returned</w:t>
      </w:r>
    </w:p>
    <w:p w14:paraId="5CA9DFAB" w14:textId="156AEDD9" w:rsidR="006F7769" w:rsidRDefault="006F7769" w:rsidP="003369C8"/>
    <w:p w14:paraId="45FF72A8" w14:textId="21ECB099" w:rsidR="00C0621D" w:rsidRPr="00F03C04" w:rsidRDefault="00C0621D" w:rsidP="00C0621D">
      <w:r w:rsidRPr="00F03C04">
        <w:rPr>
          <w:b/>
          <w:bCs/>
        </w:rPr>
        <w:t xml:space="preserve">-Method Name: </w:t>
      </w:r>
      <w:proofErr w:type="spellStart"/>
      <w:r w:rsidR="008529ED" w:rsidRPr="00F03C04">
        <w:t>set</w:t>
      </w:r>
      <w:r w:rsidR="006627F6" w:rsidRPr="00F03C04">
        <w:t>Start</w:t>
      </w:r>
      <w:proofErr w:type="spellEnd"/>
      <w:r w:rsidR="006627F6" w:rsidRPr="00F03C04">
        <w:t>(</w:t>
      </w:r>
      <w:proofErr w:type="spellStart"/>
      <w:r w:rsidR="006627F6" w:rsidRPr="00F03C04">
        <w:t>startDateTime</w:t>
      </w:r>
      <w:proofErr w:type="spellEnd"/>
      <w:r w:rsidR="006627F6" w:rsidRPr="00F03C04">
        <w:t xml:space="preserve"> s)</w:t>
      </w:r>
    </w:p>
    <w:p w14:paraId="73DE669A" w14:textId="77777777" w:rsidR="00C0621D" w:rsidRPr="00F03C04" w:rsidRDefault="00C0621D" w:rsidP="00C0621D">
      <w:r w:rsidRPr="00F03C04">
        <w:rPr>
          <w:b/>
          <w:bCs/>
        </w:rPr>
        <w:t>-Return Type:</w:t>
      </w:r>
      <w:r w:rsidRPr="00F03C04">
        <w:t xml:space="preserve"> </w:t>
      </w:r>
    </w:p>
    <w:p w14:paraId="36131E67" w14:textId="77777777" w:rsidR="00C0621D" w:rsidRPr="00F03C04" w:rsidRDefault="00C0621D" w:rsidP="00C0621D">
      <w:pPr>
        <w:rPr>
          <w:b/>
          <w:bCs/>
        </w:rPr>
      </w:pPr>
      <w:r w:rsidRPr="00F03C04">
        <w:rPr>
          <w:b/>
          <w:bCs/>
        </w:rPr>
        <w:t>-Input &amp; Output parameters:</w:t>
      </w:r>
    </w:p>
    <w:p w14:paraId="16822405" w14:textId="5F22801B" w:rsidR="00C0621D" w:rsidRPr="00F03C04" w:rsidRDefault="00C0621D" w:rsidP="00C0621D">
      <w:r w:rsidRPr="00F03C04">
        <w:rPr>
          <w:b/>
          <w:bCs/>
        </w:rPr>
        <w:lastRenderedPageBreak/>
        <w:tab/>
      </w:r>
      <w:r w:rsidRPr="00F03C04">
        <w:t xml:space="preserve">- </w:t>
      </w:r>
      <w:r w:rsidR="006627F6" w:rsidRPr="00F03C04">
        <w:rPr>
          <w:b/>
          <w:bCs/>
        </w:rPr>
        <w:t>s</w:t>
      </w:r>
      <w:r w:rsidRPr="00F03C04">
        <w:rPr>
          <w:b/>
          <w:bCs/>
        </w:rPr>
        <w:t>:</w:t>
      </w:r>
      <w:r w:rsidRPr="00F03C04">
        <w:t xml:space="preserve"> </w:t>
      </w:r>
      <w:r w:rsidR="006627F6" w:rsidRPr="00F03C04">
        <w:t>string</w:t>
      </w:r>
    </w:p>
    <w:p w14:paraId="19AC9C0D" w14:textId="2CB1F5B7" w:rsidR="00C0621D" w:rsidRPr="00F03C04" w:rsidRDefault="00C0621D" w:rsidP="00C0621D">
      <w:r w:rsidRPr="00F03C04">
        <w:t>-</w:t>
      </w:r>
      <w:r w:rsidRPr="00F03C04">
        <w:rPr>
          <w:b/>
          <w:bCs/>
        </w:rPr>
        <w:t xml:space="preserve">Description of parameters: </w:t>
      </w:r>
      <w:r w:rsidR="00E36F82" w:rsidRPr="00F03C04">
        <w:t>start time for the event in format “YYYY-MM-DD HH:MM:SS”</w:t>
      </w:r>
    </w:p>
    <w:p w14:paraId="0DEB5619" w14:textId="4DFEDBF9" w:rsidR="00C0621D" w:rsidRPr="00F03C04" w:rsidRDefault="00C0621D" w:rsidP="00C0621D">
      <w:r w:rsidRPr="00F03C04">
        <w:rPr>
          <w:b/>
          <w:bCs/>
        </w:rPr>
        <w:t xml:space="preserve">-Purpose: </w:t>
      </w:r>
      <w:r w:rsidR="00E36F82" w:rsidRPr="00F03C04">
        <w:t>to set a start time and date for the event, this will be used to sort out relevant log files that fall only within the time frame of the event</w:t>
      </w:r>
    </w:p>
    <w:p w14:paraId="7E057DF4" w14:textId="77777777" w:rsidR="00E54D91" w:rsidRDefault="00C0621D" w:rsidP="00C0621D">
      <w:r w:rsidRPr="00F03C04">
        <w:rPr>
          <w:b/>
          <w:bCs/>
        </w:rPr>
        <w:t xml:space="preserve">-Pre-Conditions: </w:t>
      </w:r>
      <w:r w:rsidR="006D1312" w:rsidRPr="00F03C04">
        <w:t xml:space="preserve">user has set a start </w:t>
      </w:r>
      <w:proofErr w:type="spellStart"/>
      <w:r w:rsidR="006D1312" w:rsidRPr="00F03C04">
        <w:t>ti</w:t>
      </w:r>
      <w:proofErr w:type="spellEnd"/>
    </w:p>
    <w:p w14:paraId="1852B97A" w14:textId="66AB4FEE" w:rsidR="00C0621D" w:rsidRPr="00F03C04" w:rsidRDefault="00E54D91" w:rsidP="00C0621D">
      <w:r>
        <w:br/>
        <w:t>“, µ</w:t>
      </w:r>
      <w:r w:rsidR="006D1312" w:rsidRPr="00F03C04">
        <w:t xml:space="preserve">me on the event configuration UI and </w:t>
      </w:r>
      <w:r w:rsidR="00F03C04" w:rsidRPr="00F03C04">
        <w:t>pressed the save button</w:t>
      </w:r>
      <w:r w:rsidR="00F03C04" w:rsidRPr="00F03C04">
        <w:rPr>
          <w:b/>
          <w:bCs/>
        </w:rPr>
        <w:t xml:space="preserve"> </w:t>
      </w:r>
    </w:p>
    <w:p w14:paraId="38A2403B" w14:textId="1F9D573A" w:rsidR="00C0621D" w:rsidRPr="00F03C04" w:rsidRDefault="00C0621D" w:rsidP="00C0621D">
      <w:r w:rsidRPr="00F03C04">
        <w:rPr>
          <w:b/>
          <w:bCs/>
        </w:rPr>
        <w:t xml:space="preserve">-Post-Conditions: </w:t>
      </w:r>
      <w:r w:rsidR="00F03C04" w:rsidRPr="00F03C04">
        <w:t xml:space="preserve">a start time in the format “YYYY-MM-DD HH:MM:SS” in </w:t>
      </w:r>
      <w:proofErr w:type="spellStart"/>
      <w:r w:rsidR="00F03C04" w:rsidRPr="00F03C04">
        <w:t>zulu</w:t>
      </w:r>
      <w:proofErr w:type="spellEnd"/>
      <w:r w:rsidR="00F03C04" w:rsidRPr="00F03C04">
        <w:t xml:space="preserve"> time is set to the event </w:t>
      </w:r>
    </w:p>
    <w:p w14:paraId="608A8203" w14:textId="3CAAA9FF" w:rsidR="00B512A6" w:rsidRDefault="00B512A6" w:rsidP="00C0621D">
      <w:pPr>
        <w:rPr>
          <w:b/>
          <w:bCs/>
        </w:rPr>
      </w:pPr>
    </w:p>
    <w:p w14:paraId="47A1C892" w14:textId="1B7FBA20" w:rsidR="00B512A6" w:rsidRPr="00A62538" w:rsidRDefault="00B512A6" w:rsidP="00B512A6">
      <w:r w:rsidRPr="00A62538">
        <w:rPr>
          <w:b/>
          <w:bCs/>
        </w:rPr>
        <w:t xml:space="preserve">-Method Name: </w:t>
      </w:r>
      <w:proofErr w:type="spellStart"/>
      <w:r w:rsidR="0054767E" w:rsidRPr="00A62538">
        <w:t>getStartTime</w:t>
      </w:r>
      <w:proofErr w:type="spellEnd"/>
      <w:r w:rsidR="0054767E" w:rsidRPr="00A62538">
        <w:t>()</w:t>
      </w:r>
    </w:p>
    <w:p w14:paraId="24986D38" w14:textId="722B938A" w:rsidR="00B512A6" w:rsidRPr="00A62538" w:rsidRDefault="00B512A6" w:rsidP="00B512A6">
      <w:r w:rsidRPr="00A62538">
        <w:rPr>
          <w:b/>
          <w:bCs/>
        </w:rPr>
        <w:t>-Return Type:</w:t>
      </w:r>
      <w:r w:rsidRPr="00A62538">
        <w:t xml:space="preserve"> </w:t>
      </w:r>
      <w:r w:rsidR="0054767E" w:rsidRPr="00A62538">
        <w:t>string</w:t>
      </w:r>
    </w:p>
    <w:p w14:paraId="2F4E6172" w14:textId="75152115" w:rsidR="00B512A6" w:rsidRPr="00A62538" w:rsidRDefault="00B512A6" w:rsidP="00B512A6">
      <w:pPr>
        <w:rPr>
          <w:b/>
          <w:bCs/>
        </w:rPr>
      </w:pPr>
      <w:r w:rsidRPr="00A62538">
        <w:rPr>
          <w:b/>
          <w:bCs/>
        </w:rPr>
        <w:t>-Input &amp; Output parameters:</w:t>
      </w:r>
    </w:p>
    <w:p w14:paraId="6CFD2DF9" w14:textId="77777777" w:rsidR="00B512A6" w:rsidRPr="00A62538" w:rsidRDefault="00B512A6" w:rsidP="00B512A6">
      <w:r w:rsidRPr="00A62538">
        <w:t>-</w:t>
      </w:r>
      <w:r w:rsidRPr="00A62538">
        <w:rPr>
          <w:b/>
          <w:bCs/>
        </w:rPr>
        <w:t xml:space="preserve">Description of parameters: </w:t>
      </w:r>
    </w:p>
    <w:p w14:paraId="47D9A84F" w14:textId="5B3C62E7" w:rsidR="00B512A6" w:rsidRPr="00A62538" w:rsidRDefault="00B512A6" w:rsidP="00B512A6">
      <w:r w:rsidRPr="00A62538">
        <w:rPr>
          <w:b/>
          <w:bCs/>
        </w:rPr>
        <w:t xml:space="preserve">-Purpose: </w:t>
      </w:r>
      <w:r w:rsidR="0054767E" w:rsidRPr="00A62538">
        <w:t xml:space="preserve">to retrieve the start time attribute of the event to use in </w:t>
      </w:r>
      <w:r w:rsidR="00D96565" w:rsidRPr="00A62538">
        <w:t>validation process</w:t>
      </w:r>
    </w:p>
    <w:p w14:paraId="041ACC79" w14:textId="2FB24DD9" w:rsidR="00B512A6" w:rsidRPr="00A62538" w:rsidRDefault="00B512A6" w:rsidP="00B512A6">
      <w:r w:rsidRPr="00A62538">
        <w:rPr>
          <w:b/>
          <w:bCs/>
        </w:rPr>
        <w:t xml:space="preserve">-Pre-Conditions: </w:t>
      </w:r>
      <w:r w:rsidR="00D96565" w:rsidRPr="00A62538">
        <w:t>the start time attribute has been set by user input from the event configuration UI</w:t>
      </w:r>
    </w:p>
    <w:p w14:paraId="1322F568" w14:textId="5B856447" w:rsidR="00B512A6" w:rsidRDefault="00B512A6" w:rsidP="00B512A6">
      <w:r w:rsidRPr="00A62538">
        <w:rPr>
          <w:b/>
          <w:bCs/>
        </w:rPr>
        <w:t xml:space="preserve">-Post-Conditions: </w:t>
      </w:r>
      <w:r w:rsidR="00D96565" w:rsidRPr="00A62538">
        <w:t>a st</w:t>
      </w:r>
      <w:r w:rsidR="00A62538" w:rsidRPr="00A62538">
        <w:t xml:space="preserve">ring for the attribute start time is returned </w:t>
      </w:r>
      <w:r w:rsidR="004033E5">
        <w:t>for the event configuration</w:t>
      </w:r>
    </w:p>
    <w:p w14:paraId="1FAE9AFD" w14:textId="49EF8CBF" w:rsidR="00A62538" w:rsidRDefault="00A62538" w:rsidP="00B512A6"/>
    <w:p w14:paraId="05F7608B" w14:textId="77777777" w:rsidR="00A62538" w:rsidRDefault="00A62538" w:rsidP="00B512A6"/>
    <w:p w14:paraId="5B0FFC0C" w14:textId="21BCF61C" w:rsidR="00A62538" w:rsidRPr="004033E5" w:rsidRDefault="00A62538" w:rsidP="00A62538">
      <w:r w:rsidRPr="004033E5">
        <w:rPr>
          <w:b/>
          <w:bCs/>
        </w:rPr>
        <w:t xml:space="preserve">-Method Name: </w:t>
      </w:r>
      <w:proofErr w:type="spellStart"/>
      <w:r w:rsidR="00552B19" w:rsidRPr="004033E5">
        <w:t>setRoot</w:t>
      </w:r>
      <w:proofErr w:type="spellEnd"/>
      <w:r w:rsidR="00552B19" w:rsidRPr="004033E5">
        <w:t>(root r)</w:t>
      </w:r>
    </w:p>
    <w:p w14:paraId="0F4546A8" w14:textId="35BCEE2F" w:rsidR="00A62538" w:rsidRPr="004033E5" w:rsidRDefault="00A62538" w:rsidP="00A62538">
      <w:r w:rsidRPr="004033E5">
        <w:rPr>
          <w:b/>
          <w:bCs/>
        </w:rPr>
        <w:t>-Return Type:</w:t>
      </w:r>
      <w:r w:rsidRPr="004033E5">
        <w:t xml:space="preserve"> </w:t>
      </w:r>
      <w:r w:rsidR="00376B47" w:rsidRPr="004033E5">
        <w:t>void</w:t>
      </w:r>
    </w:p>
    <w:p w14:paraId="6FB45CE4" w14:textId="2C0A603C" w:rsidR="00A62538" w:rsidRPr="004033E5" w:rsidRDefault="00A62538" w:rsidP="00A62538">
      <w:pPr>
        <w:rPr>
          <w:b/>
          <w:bCs/>
        </w:rPr>
      </w:pPr>
      <w:r w:rsidRPr="004033E5">
        <w:rPr>
          <w:b/>
          <w:bCs/>
        </w:rPr>
        <w:t>-Input &amp; Output parameters:</w:t>
      </w:r>
    </w:p>
    <w:p w14:paraId="251AAB80" w14:textId="26635457" w:rsidR="00376B47" w:rsidRPr="004033E5" w:rsidRDefault="00376B47" w:rsidP="00A62538">
      <w:pPr>
        <w:rPr>
          <w:b/>
          <w:bCs/>
        </w:rPr>
      </w:pPr>
      <w:r w:rsidRPr="004033E5">
        <w:rPr>
          <w:b/>
          <w:bCs/>
        </w:rPr>
        <w:tab/>
        <w:t xml:space="preserve">-r: </w:t>
      </w:r>
      <w:r w:rsidRPr="004033E5">
        <w:t>string</w:t>
      </w:r>
    </w:p>
    <w:p w14:paraId="755C8A11" w14:textId="3DAFAC37" w:rsidR="00A62538" w:rsidRPr="004033E5" w:rsidRDefault="00A62538" w:rsidP="00A62538">
      <w:r w:rsidRPr="004033E5">
        <w:t>-</w:t>
      </w:r>
      <w:r w:rsidRPr="004033E5">
        <w:rPr>
          <w:b/>
          <w:bCs/>
        </w:rPr>
        <w:t>Description of parameters:</w:t>
      </w:r>
      <w:r w:rsidR="00376B47" w:rsidRPr="004033E5">
        <w:rPr>
          <w:b/>
          <w:bCs/>
        </w:rPr>
        <w:t xml:space="preserve"> </w:t>
      </w:r>
      <w:r w:rsidR="00376B47" w:rsidRPr="004033E5">
        <w:t>string of root directory path</w:t>
      </w:r>
      <w:r w:rsidR="008503DA" w:rsidRPr="004033E5">
        <w:t xml:space="preserve"> </w:t>
      </w:r>
      <w:r w:rsidRPr="004033E5">
        <w:t xml:space="preserve"> </w:t>
      </w:r>
    </w:p>
    <w:p w14:paraId="7A299619" w14:textId="315604FF" w:rsidR="00A62538" w:rsidRPr="004033E5" w:rsidRDefault="00A62538" w:rsidP="00A62538">
      <w:r w:rsidRPr="004033E5">
        <w:rPr>
          <w:b/>
          <w:bCs/>
        </w:rPr>
        <w:t xml:space="preserve">-Purpose: </w:t>
      </w:r>
      <w:r w:rsidR="00914A9A" w:rsidRPr="004033E5">
        <w:t>store the location of all log files to be used</w:t>
      </w:r>
      <w:r w:rsidR="00C9325B" w:rsidRPr="004033E5">
        <w:t xml:space="preserve"> for use in the system </w:t>
      </w:r>
    </w:p>
    <w:p w14:paraId="28703AE3" w14:textId="715420C5" w:rsidR="00A62538" w:rsidRPr="004033E5" w:rsidRDefault="00A62538" w:rsidP="00A62538">
      <w:r w:rsidRPr="004033E5">
        <w:rPr>
          <w:b/>
          <w:bCs/>
        </w:rPr>
        <w:t xml:space="preserve">-Pre-Conditions: </w:t>
      </w:r>
      <w:r w:rsidR="006550D6" w:rsidRPr="004033E5">
        <w:t>a user has set a location from the GUI to the path of the root directory containing all log files</w:t>
      </w:r>
    </w:p>
    <w:p w14:paraId="748FEF67" w14:textId="252DCF46" w:rsidR="00A62538" w:rsidRPr="00A62538" w:rsidRDefault="00A62538" w:rsidP="00A62538">
      <w:r w:rsidRPr="004033E5">
        <w:rPr>
          <w:b/>
          <w:bCs/>
        </w:rPr>
        <w:t xml:space="preserve">-Post-Conditions: </w:t>
      </w:r>
      <w:r w:rsidR="004033E5" w:rsidRPr="004033E5">
        <w:t xml:space="preserve">a string for the root directory attribute has been set for the event configuration </w:t>
      </w:r>
    </w:p>
    <w:p w14:paraId="2FB20253" w14:textId="77777777" w:rsidR="00A62538" w:rsidRPr="00A62538" w:rsidRDefault="00A62538" w:rsidP="00B512A6"/>
    <w:p w14:paraId="25393C32" w14:textId="3C0792B5" w:rsidR="004033E5" w:rsidRPr="004033E5" w:rsidRDefault="004033E5" w:rsidP="004033E5">
      <w:r w:rsidRPr="004033E5">
        <w:rPr>
          <w:b/>
          <w:bCs/>
        </w:rPr>
        <w:t xml:space="preserve">-Method Name: </w:t>
      </w:r>
      <w:proofErr w:type="spellStart"/>
      <w:r>
        <w:t>getRoot</w:t>
      </w:r>
      <w:proofErr w:type="spellEnd"/>
      <w:r w:rsidRPr="004033E5">
        <w:t>()</w:t>
      </w:r>
    </w:p>
    <w:p w14:paraId="1FC71DDC" w14:textId="4D4041A1" w:rsidR="004033E5" w:rsidRPr="004033E5" w:rsidRDefault="004033E5" w:rsidP="004033E5">
      <w:r w:rsidRPr="004033E5">
        <w:rPr>
          <w:b/>
          <w:bCs/>
        </w:rPr>
        <w:t>-Return Type:</w:t>
      </w:r>
      <w:r w:rsidRPr="004033E5">
        <w:t xml:space="preserve"> </w:t>
      </w:r>
      <w:r>
        <w:t>string</w:t>
      </w:r>
    </w:p>
    <w:p w14:paraId="5DF5A3A0" w14:textId="0A8787C4" w:rsidR="004033E5" w:rsidRPr="004033E5" w:rsidRDefault="004033E5" w:rsidP="004033E5">
      <w:pPr>
        <w:rPr>
          <w:b/>
          <w:bCs/>
        </w:rPr>
      </w:pPr>
      <w:r w:rsidRPr="004033E5">
        <w:rPr>
          <w:b/>
          <w:bCs/>
        </w:rPr>
        <w:t>-Input &amp; Output parameters</w:t>
      </w:r>
      <w:r>
        <w:rPr>
          <w:b/>
          <w:bCs/>
        </w:rPr>
        <w:t>:</w:t>
      </w:r>
    </w:p>
    <w:p w14:paraId="339306FE" w14:textId="0DA59223" w:rsidR="004033E5" w:rsidRPr="004033E5" w:rsidRDefault="004033E5" w:rsidP="004033E5">
      <w:r w:rsidRPr="004033E5">
        <w:t>-</w:t>
      </w:r>
      <w:r w:rsidRPr="004033E5">
        <w:rPr>
          <w:b/>
          <w:bCs/>
        </w:rPr>
        <w:t xml:space="preserve">Description of parameters: </w:t>
      </w:r>
    </w:p>
    <w:p w14:paraId="2A801E42" w14:textId="02B4C957" w:rsidR="004033E5" w:rsidRPr="004033E5" w:rsidRDefault="004033E5" w:rsidP="004033E5">
      <w:r w:rsidRPr="004033E5">
        <w:rPr>
          <w:b/>
          <w:bCs/>
        </w:rPr>
        <w:t xml:space="preserve">-Purpose: </w:t>
      </w:r>
      <w:r w:rsidR="00726CB8">
        <w:t>retrieve</w:t>
      </w:r>
      <w:r w:rsidRPr="004033E5">
        <w:t xml:space="preserve"> the location of all log files to be used for use in the system </w:t>
      </w:r>
    </w:p>
    <w:p w14:paraId="1015979B" w14:textId="008825C8" w:rsidR="004033E5" w:rsidRPr="004033E5" w:rsidRDefault="004033E5" w:rsidP="004033E5">
      <w:r w:rsidRPr="004033E5">
        <w:rPr>
          <w:b/>
          <w:bCs/>
        </w:rPr>
        <w:t xml:space="preserve">-Pre-Conditions: </w:t>
      </w:r>
      <w:r w:rsidRPr="004033E5">
        <w:t>a user has set a location from the GUI to the path of the root directory containing all log files</w:t>
      </w:r>
      <w:r w:rsidR="00E7624D">
        <w:t xml:space="preserve"> and has been set to the event</w:t>
      </w:r>
    </w:p>
    <w:p w14:paraId="2765CFAE" w14:textId="56E1B1C4" w:rsidR="004033E5" w:rsidRPr="00A62538" w:rsidRDefault="004033E5" w:rsidP="004033E5">
      <w:r w:rsidRPr="004033E5">
        <w:rPr>
          <w:b/>
          <w:bCs/>
        </w:rPr>
        <w:t xml:space="preserve">-Post-Conditions: </w:t>
      </w:r>
      <w:r w:rsidRPr="004033E5">
        <w:t xml:space="preserve">a string for the root directory attribute </w:t>
      </w:r>
      <w:r w:rsidR="00E7624D">
        <w:t>is</w:t>
      </w:r>
      <w:r w:rsidR="005968E2">
        <w:t xml:space="preserve"> returned</w:t>
      </w:r>
    </w:p>
    <w:p w14:paraId="7A486D9B" w14:textId="18C9DD02" w:rsidR="00B512A6" w:rsidRDefault="00B512A6" w:rsidP="00C0621D"/>
    <w:p w14:paraId="669BD188" w14:textId="42170DF3" w:rsidR="005968E2" w:rsidRPr="004033E5" w:rsidRDefault="005968E2" w:rsidP="005968E2">
      <w:r w:rsidRPr="004033E5">
        <w:rPr>
          <w:b/>
          <w:bCs/>
        </w:rPr>
        <w:t xml:space="preserve">-Method Name: </w:t>
      </w:r>
      <w:proofErr w:type="spellStart"/>
      <w:r w:rsidRPr="004033E5">
        <w:t>set</w:t>
      </w:r>
      <w:r>
        <w:t>Red</w:t>
      </w:r>
      <w:proofErr w:type="spellEnd"/>
      <w:r w:rsidRPr="004033E5">
        <w:t>(</w:t>
      </w:r>
      <w:proofErr w:type="spellStart"/>
      <w:r w:rsidR="00B974EE">
        <w:t>redDir</w:t>
      </w:r>
      <w:proofErr w:type="spellEnd"/>
      <w:r w:rsidR="00B974EE">
        <w:t xml:space="preserve"> </w:t>
      </w:r>
      <w:proofErr w:type="spellStart"/>
      <w:r w:rsidR="00B974EE">
        <w:t>rd</w:t>
      </w:r>
      <w:proofErr w:type="spellEnd"/>
      <w:r w:rsidRPr="004033E5">
        <w:t>)</w:t>
      </w:r>
    </w:p>
    <w:p w14:paraId="02C22CD2" w14:textId="77777777" w:rsidR="005968E2" w:rsidRPr="004033E5" w:rsidRDefault="005968E2" w:rsidP="005968E2">
      <w:r w:rsidRPr="004033E5">
        <w:rPr>
          <w:b/>
          <w:bCs/>
        </w:rPr>
        <w:t>-Return Type:</w:t>
      </w:r>
      <w:r w:rsidRPr="004033E5">
        <w:t xml:space="preserve"> void</w:t>
      </w:r>
    </w:p>
    <w:p w14:paraId="6E3E22AB" w14:textId="77777777" w:rsidR="005968E2" w:rsidRPr="004033E5" w:rsidRDefault="005968E2" w:rsidP="005968E2">
      <w:pPr>
        <w:rPr>
          <w:b/>
          <w:bCs/>
        </w:rPr>
      </w:pPr>
      <w:r w:rsidRPr="004033E5">
        <w:rPr>
          <w:b/>
          <w:bCs/>
        </w:rPr>
        <w:t>-Input &amp; Output parameters:</w:t>
      </w:r>
    </w:p>
    <w:p w14:paraId="60C4E4AB" w14:textId="097F043D" w:rsidR="005968E2" w:rsidRPr="004033E5" w:rsidRDefault="005968E2" w:rsidP="005968E2">
      <w:pPr>
        <w:rPr>
          <w:b/>
          <w:bCs/>
        </w:rPr>
      </w:pPr>
      <w:r w:rsidRPr="004033E5">
        <w:rPr>
          <w:b/>
          <w:bCs/>
        </w:rPr>
        <w:tab/>
        <w:t>-</w:t>
      </w:r>
      <w:proofErr w:type="spellStart"/>
      <w:r w:rsidRPr="004033E5">
        <w:rPr>
          <w:b/>
          <w:bCs/>
        </w:rPr>
        <w:t>r</w:t>
      </w:r>
      <w:r w:rsidR="00B974EE">
        <w:rPr>
          <w:b/>
          <w:bCs/>
        </w:rPr>
        <w:t>d</w:t>
      </w:r>
      <w:proofErr w:type="spellEnd"/>
      <w:r w:rsidRPr="004033E5">
        <w:rPr>
          <w:b/>
          <w:bCs/>
        </w:rPr>
        <w:t xml:space="preserve">: </w:t>
      </w:r>
      <w:r w:rsidRPr="004033E5">
        <w:t>string</w:t>
      </w:r>
    </w:p>
    <w:p w14:paraId="7C857046" w14:textId="5E1EBBFA" w:rsidR="005968E2" w:rsidRPr="004033E5" w:rsidRDefault="005968E2" w:rsidP="005968E2">
      <w:r w:rsidRPr="004033E5">
        <w:t>-</w:t>
      </w:r>
      <w:r w:rsidRPr="004033E5">
        <w:rPr>
          <w:b/>
          <w:bCs/>
        </w:rPr>
        <w:t xml:space="preserve">Description of parameters: </w:t>
      </w:r>
      <w:r w:rsidRPr="004033E5">
        <w:t xml:space="preserve">string of </w:t>
      </w:r>
      <w:r>
        <w:t>red team</w:t>
      </w:r>
      <w:r w:rsidRPr="004033E5">
        <w:t xml:space="preserve"> directory path  </w:t>
      </w:r>
    </w:p>
    <w:p w14:paraId="26312CCF" w14:textId="2109AB16" w:rsidR="005968E2" w:rsidRPr="004033E5" w:rsidRDefault="005968E2" w:rsidP="005968E2">
      <w:r w:rsidRPr="004033E5">
        <w:rPr>
          <w:b/>
          <w:bCs/>
        </w:rPr>
        <w:t xml:space="preserve">-Purpose: </w:t>
      </w:r>
      <w:r w:rsidRPr="004033E5">
        <w:t>store the location of all log files</w:t>
      </w:r>
      <w:r>
        <w:t xml:space="preserve"> from the red team</w:t>
      </w:r>
      <w:r w:rsidRPr="004033E5">
        <w:t xml:space="preserve"> to be used for use in the system </w:t>
      </w:r>
    </w:p>
    <w:p w14:paraId="4790D2F2" w14:textId="21A165F3" w:rsidR="005968E2" w:rsidRPr="004033E5" w:rsidRDefault="005968E2" w:rsidP="005968E2">
      <w:r w:rsidRPr="004033E5">
        <w:rPr>
          <w:b/>
          <w:bCs/>
        </w:rPr>
        <w:t xml:space="preserve">-Pre-Conditions: </w:t>
      </w:r>
      <w:r w:rsidRPr="004033E5">
        <w:t xml:space="preserve">a user has set a location from the GUI to the path of the </w:t>
      </w:r>
      <w:r>
        <w:t>red team’s</w:t>
      </w:r>
      <w:r w:rsidRPr="004033E5">
        <w:t xml:space="preserve"> directory containing all log files</w:t>
      </w:r>
    </w:p>
    <w:p w14:paraId="19F96E46" w14:textId="21E39D81" w:rsidR="005968E2" w:rsidRPr="00A62538" w:rsidRDefault="005968E2" w:rsidP="005968E2">
      <w:r w:rsidRPr="004033E5">
        <w:rPr>
          <w:b/>
          <w:bCs/>
        </w:rPr>
        <w:t xml:space="preserve">-Post-Conditions: </w:t>
      </w:r>
      <w:r w:rsidRPr="004033E5">
        <w:t xml:space="preserve">a string for the </w:t>
      </w:r>
      <w:r>
        <w:t>red team’s</w:t>
      </w:r>
      <w:r w:rsidRPr="004033E5">
        <w:t xml:space="preserve"> directory attribute has been set for the event configuration </w:t>
      </w:r>
    </w:p>
    <w:p w14:paraId="11083D89" w14:textId="77777777" w:rsidR="005968E2" w:rsidRPr="00A62538" w:rsidRDefault="005968E2" w:rsidP="005968E2"/>
    <w:p w14:paraId="042D7CE7" w14:textId="5353263B" w:rsidR="005968E2" w:rsidRPr="004033E5" w:rsidRDefault="005968E2" w:rsidP="005968E2">
      <w:r w:rsidRPr="004033E5">
        <w:rPr>
          <w:b/>
          <w:bCs/>
        </w:rPr>
        <w:t xml:space="preserve">-Method Name: </w:t>
      </w:r>
      <w:proofErr w:type="spellStart"/>
      <w:r>
        <w:t>getRed</w:t>
      </w:r>
      <w:proofErr w:type="spellEnd"/>
      <w:r w:rsidRPr="004033E5">
        <w:t>()</w:t>
      </w:r>
    </w:p>
    <w:p w14:paraId="601D4C02" w14:textId="77777777" w:rsidR="005968E2" w:rsidRPr="004033E5" w:rsidRDefault="005968E2" w:rsidP="005968E2">
      <w:r w:rsidRPr="004033E5">
        <w:rPr>
          <w:b/>
          <w:bCs/>
        </w:rPr>
        <w:t>-Return Type:</w:t>
      </w:r>
      <w:r w:rsidRPr="004033E5">
        <w:t xml:space="preserve"> </w:t>
      </w:r>
      <w:r>
        <w:t>string</w:t>
      </w:r>
    </w:p>
    <w:p w14:paraId="5EF9DB5E" w14:textId="77777777" w:rsidR="005968E2" w:rsidRPr="004033E5" w:rsidRDefault="005968E2" w:rsidP="005968E2">
      <w:pPr>
        <w:rPr>
          <w:b/>
          <w:bCs/>
        </w:rPr>
      </w:pPr>
      <w:r w:rsidRPr="004033E5">
        <w:rPr>
          <w:b/>
          <w:bCs/>
        </w:rPr>
        <w:t>-Input &amp; Output parameters</w:t>
      </w:r>
      <w:r>
        <w:rPr>
          <w:b/>
          <w:bCs/>
        </w:rPr>
        <w:t>:</w:t>
      </w:r>
    </w:p>
    <w:p w14:paraId="32617B8B" w14:textId="77777777" w:rsidR="005968E2" w:rsidRPr="004033E5" w:rsidRDefault="005968E2" w:rsidP="005968E2">
      <w:r w:rsidRPr="004033E5">
        <w:t>-</w:t>
      </w:r>
      <w:r w:rsidRPr="004033E5">
        <w:rPr>
          <w:b/>
          <w:bCs/>
        </w:rPr>
        <w:t xml:space="preserve">Description of parameters: </w:t>
      </w:r>
    </w:p>
    <w:p w14:paraId="60CD4788" w14:textId="57B0C2C9" w:rsidR="005968E2" w:rsidRPr="004033E5" w:rsidRDefault="005968E2" w:rsidP="005968E2">
      <w:r w:rsidRPr="004033E5">
        <w:rPr>
          <w:b/>
          <w:bCs/>
        </w:rPr>
        <w:t xml:space="preserve">-Purpose: </w:t>
      </w:r>
      <w:r>
        <w:t>retrieve</w:t>
      </w:r>
      <w:r w:rsidRPr="004033E5">
        <w:t xml:space="preserve"> the location of all log files</w:t>
      </w:r>
      <w:r>
        <w:t xml:space="preserve"> from the red team</w:t>
      </w:r>
      <w:r w:rsidRPr="004033E5">
        <w:t xml:space="preserve"> to be used for use in the system </w:t>
      </w:r>
    </w:p>
    <w:p w14:paraId="3E3E038C" w14:textId="33649BAE" w:rsidR="005968E2" w:rsidRPr="004033E5" w:rsidRDefault="005968E2" w:rsidP="005968E2">
      <w:r w:rsidRPr="004033E5">
        <w:rPr>
          <w:b/>
          <w:bCs/>
        </w:rPr>
        <w:t xml:space="preserve">-Pre-Conditions: </w:t>
      </w:r>
      <w:r w:rsidRPr="004033E5">
        <w:t xml:space="preserve">a user has set a location from the GUI to the path of the </w:t>
      </w:r>
      <w:r w:rsidR="00C67936">
        <w:t>red team’s</w:t>
      </w:r>
      <w:r w:rsidRPr="004033E5">
        <w:t xml:space="preserve"> directory containing all log files</w:t>
      </w:r>
      <w:r>
        <w:t xml:space="preserve"> and has been set to the event</w:t>
      </w:r>
    </w:p>
    <w:p w14:paraId="6C1AF536" w14:textId="4F76E77D" w:rsidR="005968E2" w:rsidRDefault="005968E2" w:rsidP="005968E2">
      <w:r w:rsidRPr="004033E5">
        <w:rPr>
          <w:b/>
          <w:bCs/>
        </w:rPr>
        <w:t xml:space="preserve">-Post-Conditions: </w:t>
      </w:r>
      <w:r w:rsidRPr="004033E5">
        <w:t xml:space="preserve">a string for the </w:t>
      </w:r>
      <w:r w:rsidR="00C67936">
        <w:t xml:space="preserve">red team’s </w:t>
      </w:r>
      <w:r w:rsidRPr="004033E5">
        <w:t xml:space="preserve">directory attribute </w:t>
      </w:r>
      <w:r>
        <w:t>is returned</w:t>
      </w:r>
    </w:p>
    <w:p w14:paraId="1F9B77D2" w14:textId="2A508783" w:rsidR="00AE576D" w:rsidRDefault="00AE576D" w:rsidP="005968E2"/>
    <w:p w14:paraId="2942B2FC" w14:textId="6CC01543" w:rsidR="00AE576D" w:rsidRPr="004033E5" w:rsidRDefault="00AE576D" w:rsidP="00AE576D">
      <w:r w:rsidRPr="004033E5">
        <w:rPr>
          <w:b/>
          <w:bCs/>
        </w:rPr>
        <w:t xml:space="preserve">-Method Name: </w:t>
      </w:r>
      <w:proofErr w:type="spellStart"/>
      <w:r w:rsidRPr="004033E5">
        <w:t>set</w:t>
      </w:r>
      <w:r>
        <w:t>Blue</w:t>
      </w:r>
      <w:proofErr w:type="spellEnd"/>
      <w:r w:rsidRPr="004033E5">
        <w:t>(</w:t>
      </w:r>
      <w:proofErr w:type="spellStart"/>
      <w:r w:rsidR="00B974EE">
        <w:t>blueDir</w:t>
      </w:r>
      <w:proofErr w:type="spellEnd"/>
      <w:r w:rsidR="00B974EE">
        <w:t xml:space="preserve"> b</w:t>
      </w:r>
      <w:r w:rsidRPr="004033E5">
        <w:t>)</w:t>
      </w:r>
    </w:p>
    <w:p w14:paraId="7ED9462F" w14:textId="77777777" w:rsidR="00AE576D" w:rsidRPr="004033E5" w:rsidRDefault="00AE576D" w:rsidP="00AE576D">
      <w:r w:rsidRPr="004033E5">
        <w:rPr>
          <w:b/>
          <w:bCs/>
        </w:rPr>
        <w:lastRenderedPageBreak/>
        <w:t>-Return Type:</w:t>
      </w:r>
      <w:r w:rsidRPr="004033E5">
        <w:t xml:space="preserve"> void</w:t>
      </w:r>
    </w:p>
    <w:p w14:paraId="706674B4" w14:textId="77777777" w:rsidR="00AE576D" w:rsidRPr="004033E5" w:rsidRDefault="00AE576D" w:rsidP="00AE576D">
      <w:pPr>
        <w:rPr>
          <w:b/>
          <w:bCs/>
        </w:rPr>
      </w:pPr>
      <w:r w:rsidRPr="004033E5">
        <w:rPr>
          <w:b/>
          <w:bCs/>
        </w:rPr>
        <w:t>-Input &amp; Output parameters:</w:t>
      </w:r>
    </w:p>
    <w:p w14:paraId="25981281" w14:textId="3AD7EA9F" w:rsidR="00AE576D" w:rsidRPr="004033E5" w:rsidRDefault="00AE576D" w:rsidP="00AE576D">
      <w:pPr>
        <w:rPr>
          <w:b/>
          <w:bCs/>
        </w:rPr>
      </w:pPr>
      <w:r w:rsidRPr="004033E5">
        <w:rPr>
          <w:b/>
          <w:bCs/>
        </w:rPr>
        <w:tab/>
        <w:t>-</w:t>
      </w:r>
      <w:r w:rsidR="00B974EE">
        <w:rPr>
          <w:b/>
          <w:bCs/>
        </w:rPr>
        <w:t>b</w:t>
      </w:r>
      <w:r w:rsidRPr="004033E5">
        <w:rPr>
          <w:b/>
          <w:bCs/>
        </w:rPr>
        <w:t xml:space="preserve">: </w:t>
      </w:r>
      <w:r w:rsidRPr="004033E5">
        <w:t>string</w:t>
      </w:r>
    </w:p>
    <w:p w14:paraId="560AB51B" w14:textId="3B100DD2" w:rsidR="00AE576D" w:rsidRPr="004033E5" w:rsidRDefault="00AE576D" w:rsidP="00AE576D">
      <w:r w:rsidRPr="004033E5">
        <w:t>-</w:t>
      </w:r>
      <w:r w:rsidRPr="004033E5">
        <w:rPr>
          <w:b/>
          <w:bCs/>
        </w:rPr>
        <w:t xml:space="preserve">Description of parameters: </w:t>
      </w:r>
      <w:r w:rsidRPr="004033E5">
        <w:t xml:space="preserve">string of </w:t>
      </w:r>
      <w:r>
        <w:t>blue team’s</w:t>
      </w:r>
      <w:r w:rsidRPr="004033E5">
        <w:t xml:space="preserve"> directory path  </w:t>
      </w:r>
    </w:p>
    <w:p w14:paraId="73D2A944" w14:textId="7C1C66C6" w:rsidR="00AE576D" w:rsidRPr="004033E5" w:rsidRDefault="00AE576D" w:rsidP="00AE576D">
      <w:r w:rsidRPr="004033E5">
        <w:rPr>
          <w:b/>
          <w:bCs/>
        </w:rPr>
        <w:t xml:space="preserve">-Purpose: </w:t>
      </w:r>
      <w:r w:rsidRPr="004033E5">
        <w:t>store the location of all log files</w:t>
      </w:r>
      <w:r>
        <w:t xml:space="preserve"> from the blue team</w:t>
      </w:r>
      <w:r w:rsidRPr="004033E5">
        <w:t xml:space="preserve"> to be used for use in the system </w:t>
      </w:r>
    </w:p>
    <w:p w14:paraId="73B49B73" w14:textId="47CDFC0D" w:rsidR="00AE576D" w:rsidRPr="004033E5" w:rsidRDefault="00AE576D" w:rsidP="00AE576D">
      <w:r w:rsidRPr="004033E5">
        <w:rPr>
          <w:b/>
          <w:bCs/>
        </w:rPr>
        <w:t xml:space="preserve">-Pre-Conditions: </w:t>
      </w:r>
      <w:r w:rsidRPr="004033E5">
        <w:t xml:space="preserve">a user has set a location from the GUI to the path of the </w:t>
      </w:r>
      <w:r>
        <w:t>blue team’s</w:t>
      </w:r>
      <w:r w:rsidRPr="004033E5">
        <w:t xml:space="preserve"> directory containing all log files</w:t>
      </w:r>
    </w:p>
    <w:p w14:paraId="72BC6D75" w14:textId="5D5606E4" w:rsidR="00AE576D" w:rsidRPr="00A62538" w:rsidRDefault="00AE576D" w:rsidP="00AE576D">
      <w:r w:rsidRPr="004033E5">
        <w:rPr>
          <w:b/>
          <w:bCs/>
        </w:rPr>
        <w:t xml:space="preserve">-Post-Conditions: </w:t>
      </w:r>
      <w:r w:rsidRPr="004033E5">
        <w:t xml:space="preserve">a string for the </w:t>
      </w:r>
      <w:r>
        <w:t>blue team’s</w:t>
      </w:r>
      <w:r w:rsidRPr="004033E5">
        <w:t xml:space="preserve"> directory attribute has been set for the event configuration </w:t>
      </w:r>
    </w:p>
    <w:p w14:paraId="41C003E3" w14:textId="77777777" w:rsidR="00AE576D" w:rsidRPr="00A62538" w:rsidRDefault="00AE576D" w:rsidP="00AE576D"/>
    <w:p w14:paraId="7E61E1F8" w14:textId="0D01774B" w:rsidR="00AE576D" w:rsidRPr="004033E5" w:rsidRDefault="00AE576D" w:rsidP="00AE576D">
      <w:r w:rsidRPr="004033E5">
        <w:rPr>
          <w:b/>
          <w:bCs/>
        </w:rPr>
        <w:t xml:space="preserve">-Method Name: </w:t>
      </w:r>
      <w:proofErr w:type="spellStart"/>
      <w:r>
        <w:t>getBlue</w:t>
      </w:r>
      <w:proofErr w:type="spellEnd"/>
      <w:r w:rsidRPr="004033E5">
        <w:t>()</w:t>
      </w:r>
    </w:p>
    <w:p w14:paraId="0C26E461" w14:textId="77777777" w:rsidR="00AE576D" w:rsidRPr="004033E5" w:rsidRDefault="00AE576D" w:rsidP="00AE576D">
      <w:r w:rsidRPr="004033E5">
        <w:rPr>
          <w:b/>
          <w:bCs/>
        </w:rPr>
        <w:t>-Return Type:</w:t>
      </w:r>
      <w:r w:rsidRPr="004033E5">
        <w:t xml:space="preserve"> </w:t>
      </w:r>
      <w:r>
        <w:t>string</w:t>
      </w:r>
    </w:p>
    <w:p w14:paraId="4B140553" w14:textId="77777777" w:rsidR="00AE576D" w:rsidRPr="004033E5" w:rsidRDefault="00AE576D" w:rsidP="00AE576D">
      <w:pPr>
        <w:rPr>
          <w:b/>
          <w:bCs/>
        </w:rPr>
      </w:pPr>
      <w:r w:rsidRPr="004033E5">
        <w:rPr>
          <w:b/>
          <w:bCs/>
        </w:rPr>
        <w:t>-Input &amp; Output parameters</w:t>
      </w:r>
      <w:r>
        <w:rPr>
          <w:b/>
          <w:bCs/>
        </w:rPr>
        <w:t>:</w:t>
      </w:r>
    </w:p>
    <w:p w14:paraId="5A1D21CF" w14:textId="77777777" w:rsidR="00AE576D" w:rsidRPr="004033E5" w:rsidRDefault="00AE576D" w:rsidP="00AE576D">
      <w:r w:rsidRPr="004033E5">
        <w:t>-</w:t>
      </w:r>
      <w:r w:rsidRPr="004033E5">
        <w:rPr>
          <w:b/>
          <w:bCs/>
        </w:rPr>
        <w:t xml:space="preserve">Description of parameters: </w:t>
      </w:r>
    </w:p>
    <w:p w14:paraId="2AA6E82E" w14:textId="536DB08B" w:rsidR="00AE576D" w:rsidRPr="004033E5" w:rsidRDefault="00AE576D" w:rsidP="00AE576D">
      <w:r w:rsidRPr="004033E5">
        <w:rPr>
          <w:b/>
          <w:bCs/>
        </w:rPr>
        <w:t xml:space="preserve">-Purpose: </w:t>
      </w:r>
      <w:r>
        <w:t>retrieve</w:t>
      </w:r>
      <w:r w:rsidRPr="004033E5">
        <w:t xml:space="preserve"> the location of all log files</w:t>
      </w:r>
      <w:r>
        <w:t xml:space="preserve"> from the blue team</w:t>
      </w:r>
      <w:r w:rsidRPr="004033E5">
        <w:t xml:space="preserve"> to be used for use in the system </w:t>
      </w:r>
    </w:p>
    <w:p w14:paraId="6025E85A" w14:textId="4C58FD5C" w:rsidR="00AE576D" w:rsidRPr="004033E5" w:rsidRDefault="00AE576D" w:rsidP="00AE576D">
      <w:r w:rsidRPr="004033E5">
        <w:rPr>
          <w:b/>
          <w:bCs/>
        </w:rPr>
        <w:t xml:space="preserve">-Pre-Conditions: </w:t>
      </w:r>
      <w:r w:rsidRPr="004033E5">
        <w:t xml:space="preserve">a user has set a location from the GUI to the path of the </w:t>
      </w:r>
      <w:r>
        <w:t>blue team’s</w:t>
      </w:r>
      <w:r w:rsidRPr="004033E5">
        <w:t xml:space="preserve"> directory containing all log files</w:t>
      </w:r>
      <w:r>
        <w:t xml:space="preserve"> and has been set to the event</w:t>
      </w:r>
    </w:p>
    <w:p w14:paraId="294FB504" w14:textId="7F03590C" w:rsidR="00AE576D" w:rsidRDefault="00AE576D" w:rsidP="00AE576D">
      <w:r w:rsidRPr="004033E5">
        <w:rPr>
          <w:b/>
          <w:bCs/>
        </w:rPr>
        <w:t xml:space="preserve">-Post-Conditions: </w:t>
      </w:r>
      <w:r w:rsidRPr="004033E5">
        <w:t xml:space="preserve">a string for the </w:t>
      </w:r>
      <w:r>
        <w:t xml:space="preserve">blue team’s </w:t>
      </w:r>
      <w:r w:rsidRPr="004033E5">
        <w:t xml:space="preserve">directory attribute </w:t>
      </w:r>
      <w:r>
        <w:t>is returned</w:t>
      </w:r>
    </w:p>
    <w:p w14:paraId="3E7C0F81" w14:textId="386BA24D" w:rsidR="00AE576D" w:rsidRDefault="00AE576D" w:rsidP="00AE576D"/>
    <w:p w14:paraId="3437B654" w14:textId="77EC3280" w:rsidR="00AE576D" w:rsidRPr="004033E5" w:rsidRDefault="00AE576D" w:rsidP="00AE576D">
      <w:r w:rsidRPr="004033E5">
        <w:rPr>
          <w:b/>
          <w:bCs/>
        </w:rPr>
        <w:t xml:space="preserve">-Method Name: </w:t>
      </w:r>
      <w:proofErr w:type="spellStart"/>
      <w:r w:rsidRPr="004033E5">
        <w:t>set</w:t>
      </w:r>
      <w:r>
        <w:t>White</w:t>
      </w:r>
      <w:proofErr w:type="spellEnd"/>
      <w:r w:rsidRPr="004033E5">
        <w:t>(</w:t>
      </w:r>
      <w:proofErr w:type="spellStart"/>
      <w:r w:rsidR="00B974EE">
        <w:t>whiteDir</w:t>
      </w:r>
      <w:proofErr w:type="spellEnd"/>
      <w:r w:rsidR="00B974EE">
        <w:t xml:space="preserve"> w</w:t>
      </w:r>
      <w:r w:rsidRPr="004033E5">
        <w:t>)</w:t>
      </w:r>
    </w:p>
    <w:p w14:paraId="585A85BD" w14:textId="77777777" w:rsidR="00AE576D" w:rsidRPr="004033E5" w:rsidRDefault="00AE576D" w:rsidP="00AE576D">
      <w:r w:rsidRPr="004033E5">
        <w:rPr>
          <w:b/>
          <w:bCs/>
        </w:rPr>
        <w:t>-Return Type:</w:t>
      </w:r>
      <w:r w:rsidRPr="004033E5">
        <w:t xml:space="preserve"> void</w:t>
      </w:r>
    </w:p>
    <w:p w14:paraId="23C9799B" w14:textId="77777777" w:rsidR="00AE576D" w:rsidRPr="004033E5" w:rsidRDefault="00AE576D" w:rsidP="00AE576D">
      <w:pPr>
        <w:rPr>
          <w:b/>
          <w:bCs/>
        </w:rPr>
      </w:pPr>
      <w:r w:rsidRPr="004033E5">
        <w:rPr>
          <w:b/>
          <w:bCs/>
        </w:rPr>
        <w:t>-Input &amp; Output parameters:</w:t>
      </w:r>
    </w:p>
    <w:p w14:paraId="034AEFE7" w14:textId="11550262" w:rsidR="00AE576D" w:rsidRPr="004033E5" w:rsidRDefault="00AE576D" w:rsidP="00AE576D">
      <w:pPr>
        <w:rPr>
          <w:b/>
          <w:bCs/>
        </w:rPr>
      </w:pPr>
      <w:r w:rsidRPr="004033E5">
        <w:rPr>
          <w:b/>
          <w:bCs/>
        </w:rPr>
        <w:tab/>
        <w:t>-</w:t>
      </w:r>
      <w:r w:rsidR="00B974EE">
        <w:rPr>
          <w:b/>
          <w:bCs/>
        </w:rPr>
        <w:t>w</w:t>
      </w:r>
      <w:r w:rsidRPr="004033E5">
        <w:rPr>
          <w:b/>
          <w:bCs/>
        </w:rPr>
        <w:t xml:space="preserve">: </w:t>
      </w:r>
      <w:r w:rsidRPr="004033E5">
        <w:t>string</w:t>
      </w:r>
    </w:p>
    <w:p w14:paraId="6CE2140F" w14:textId="53086CC6" w:rsidR="00AE576D" w:rsidRPr="004033E5" w:rsidRDefault="00AE576D" w:rsidP="00AE576D">
      <w:r w:rsidRPr="004033E5">
        <w:t>-</w:t>
      </w:r>
      <w:r w:rsidRPr="004033E5">
        <w:rPr>
          <w:b/>
          <w:bCs/>
        </w:rPr>
        <w:t xml:space="preserve">Description of parameters: </w:t>
      </w:r>
      <w:r w:rsidRPr="004033E5">
        <w:t xml:space="preserve">string of </w:t>
      </w:r>
      <w:r w:rsidR="00694582">
        <w:t>white</w:t>
      </w:r>
      <w:r>
        <w:t xml:space="preserve"> team’s</w:t>
      </w:r>
      <w:r w:rsidRPr="004033E5">
        <w:t xml:space="preserve"> directory path  </w:t>
      </w:r>
    </w:p>
    <w:p w14:paraId="3828648F" w14:textId="71D83ABB" w:rsidR="00AE576D" w:rsidRPr="004033E5" w:rsidRDefault="00AE576D" w:rsidP="00AE576D">
      <w:r w:rsidRPr="004033E5">
        <w:rPr>
          <w:b/>
          <w:bCs/>
        </w:rPr>
        <w:t xml:space="preserve">-Purpose: </w:t>
      </w:r>
      <w:r w:rsidRPr="004033E5">
        <w:t>store the location of all log files</w:t>
      </w:r>
      <w:r>
        <w:t xml:space="preserve"> from the </w:t>
      </w:r>
      <w:r w:rsidR="00694582">
        <w:t>white</w:t>
      </w:r>
      <w:r>
        <w:t xml:space="preserve"> team</w:t>
      </w:r>
      <w:r w:rsidRPr="004033E5">
        <w:t xml:space="preserve"> to be used for use in the system </w:t>
      </w:r>
    </w:p>
    <w:p w14:paraId="00A69C18" w14:textId="295159D4" w:rsidR="00AE576D" w:rsidRPr="004033E5" w:rsidRDefault="00AE576D" w:rsidP="00AE576D">
      <w:r w:rsidRPr="004033E5">
        <w:rPr>
          <w:b/>
          <w:bCs/>
        </w:rPr>
        <w:t xml:space="preserve">-Pre-Conditions: </w:t>
      </w:r>
      <w:r w:rsidRPr="004033E5">
        <w:t xml:space="preserve">a user has set a location from the GUI to the path of the </w:t>
      </w:r>
      <w:r w:rsidR="00694582">
        <w:t>white</w:t>
      </w:r>
      <w:r>
        <w:t xml:space="preserve"> team’s</w:t>
      </w:r>
      <w:r w:rsidRPr="004033E5">
        <w:t xml:space="preserve"> directory containing all log files</w:t>
      </w:r>
    </w:p>
    <w:p w14:paraId="12BEE58A" w14:textId="676D48ED" w:rsidR="00AE576D" w:rsidRPr="00A62538" w:rsidRDefault="00AE576D" w:rsidP="00AE576D">
      <w:r w:rsidRPr="004033E5">
        <w:rPr>
          <w:b/>
          <w:bCs/>
        </w:rPr>
        <w:t xml:space="preserve">-Post-Conditions: </w:t>
      </w:r>
      <w:r w:rsidRPr="004033E5">
        <w:t xml:space="preserve">a string for the </w:t>
      </w:r>
      <w:r w:rsidR="00694582">
        <w:t>white</w:t>
      </w:r>
      <w:r>
        <w:t xml:space="preserve"> team’s</w:t>
      </w:r>
      <w:r w:rsidRPr="004033E5">
        <w:t xml:space="preserve"> directory attribute has been set for the event configuration </w:t>
      </w:r>
    </w:p>
    <w:p w14:paraId="4078A80A" w14:textId="77777777" w:rsidR="00AE576D" w:rsidRPr="00A62538" w:rsidRDefault="00AE576D" w:rsidP="00AE576D"/>
    <w:p w14:paraId="6FD362DB" w14:textId="63550539" w:rsidR="00AE576D" w:rsidRPr="004033E5" w:rsidRDefault="00AE576D" w:rsidP="00AE576D">
      <w:r w:rsidRPr="004033E5">
        <w:rPr>
          <w:b/>
          <w:bCs/>
        </w:rPr>
        <w:t xml:space="preserve">-Method Name: </w:t>
      </w:r>
      <w:proofErr w:type="spellStart"/>
      <w:r>
        <w:t>get</w:t>
      </w:r>
      <w:r w:rsidR="00694582">
        <w:t>White</w:t>
      </w:r>
      <w:proofErr w:type="spellEnd"/>
      <w:r w:rsidRPr="004033E5">
        <w:t>()</w:t>
      </w:r>
    </w:p>
    <w:p w14:paraId="1B845E34" w14:textId="77777777" w:rsidR="00AE576D" w:rsidRPr="004033E5" w:rsidRDefault="00AE576D" w:rsidP="00AE576D">
      <w:r w:rsidRPr="004033E5">
        <w:rPr>
          <w:b/>
          <w:bCs/>
        </w:rPr>
        <w:t>-Return Type:</w:t>
      </w:r>
      <w:r w:rsidRPr="004033E5">
        <w:t xml:space="preserve"> </w:t>
      </w:r>
      <w:r>
        <w:t>string</w:t>
      </w:r>
    </w:p>
    <w:p w14:paraId="401EA112" w14:textId="77777777" w:rsidR="00AE576D" w:rsidRPr="004033E5" w:rsidRDefault="00AE576D" w:rsidP="00AE576D">
      <w:pPr>
        <w:rPr>
          <w:b/>
          <w:bCs/>
        </w:rPr>
      </w:pPr>
      <w:r w:rsidRPr="004033E5">
        <w:rPr>
          <w:b/>
          <w:bCs/>
        </w:rPr>
        <w:t>-Input &amp; Output parameters</w:t>
      </w:r>
      <w:r>
        <w:rPr>
          <w:b/>
          <w:bCs/>
        </w:rPr>
        <w:t>:</w:t>
      </w:r>
    </w:p>
    <w:p w14:paraId="72160182" w14:textId="77777777" w:rsidR="00AE576D" w:rsidRPr="004033E5" w:rsidRDefault="00AE576D" w:rsidP="00AE576D">
      <w:r w:rsidRPr="004033E5">
        <w:t>-</w:t>
      </w:r>
      <w:r w:rsidRPr="004033E5">
        <w:rPr>
          <w:b/>
          <w:bCs/>
        </w:rPr>
        <w:t xml:space="preserve">Description of parameters: </w:t>
      </w:r>
    </w:p>
    <w:p w14:paraId="5144CD7D" w14:textId="58B9D1CD" w:rsidR="00AE576D" w:rsidRPr="004033E5" w:rsidRDefault="00AE576D" w:rsidP="00AE576D">
      <w:r w:rsidRPr="004033E5">
        <w:rPr>
          <w:b/>
          <w:bCs/>
        </w:rPr>
        <w:t xml:space="preserve">-Purpose: </w:t>
      </w:r>
      <w:r>
        <w:t>retrieve</w:t>
      </w:r>
      <w:r w:rsidRPr="004033E5">
        <w:t xml:space="preserve"> the location of all log files</w:t>
      </w:r>
      <w:r>
        <w:t xml:space="preserve"> from the </w:t>
      </w:r>
      <w:r w:rsidR="00694582">
        <w:t>white</w:t>
      </w:r>
      <w:r>
        <w:t xml:space="preserve"> team</w:t>
      </w:r>
      <w:r w:rsidRPr="004033E5">
        <w:t xml:space="preserve"> to be used for use in the system </w:t>
      </w:r>
    </w:p>
    <w:p w14:paraId="578C1897" w14:textId="77A6B25A" w:rsidR="00AE576D" w:rsidRPr="004033E5" w:rsidRDefault="00AE576D" w:rsidP="00AE576D">
      <w:r w:rsidRPr="004033E5">
        <w:rPr>
          <w:b/>
          <w:bCs/>
        </w:rPr>
        <w:t xml:space="preserve">-Pre-Conditions: </w:t>
      </w:r>
      <w:r w:rsidRPr="004033E5">
        <w:t xml:space="preserve">a user has set a location from the GUI to the path of the </w:t>
      </w:r>
      <w:r w:rsidR="00694582">
        <w:t>white</w:t>
      </w:r>
      <w:r>
        <w:t xml:space="preserve"> team’s</w:t>
      </w:r>
      <w:r w:rsidRPr="004033E5">
        <w:t xml:space="preserve"> directory containing all log files</w:t>
      </w:r>
      <w:r>
        <w:t xml:space="preserve"> and has been set to the event</w:t>
      </w:r>
    </w:p>
    <w:p w14:paraId="34982D13" w14:textId="51D29431" w:rsidR="00AE576D" w:rsidRPr="00A62538" w:rsidRDefault="00AE576D" w:rsidP="00AE576D">
      <w:r w:rsidRPr="004033E5">
        <w:rPr>
          <w:b/>
          <w:bCs/>
        </w:rPr>
        <w:t xml:space="preserve">-Post-Conditions: </w:t>
      </w:r>
      <w:r w:rsidRPr="004033E5">
        <w:t xml:space="preserve">a string for the </w:t>
      </w:r>
      <w:r w:rsidR="00694582">
        <w:t>white</w:t>
      </w:r>
      <w:r>
        <w:t xml:space="preserve"> team’s </w:t>
      </w:r>
      <w:r w:rsidRPr="004033E5">
        <w:t xml:space="preserve">directory attribute </w:t>
      </w:r>
      <w:r>
        <w:t>is returned</w:t>
      </w:r>
    </w:p>
    <w:p w14:paraId="143E4708" w14:textId="77777777" w:rsidR="00AE576D" w:rsidRPr="00A62538" w:rsidRDefault="00AE576D" w:rsidP="00AE576D"/>
    <w:p w14:paraId="03D135B0" w14:textId="187B7491" w:rsidR="000F3FA0" w:rsidRPr="004033E5" w:rsidRDefault="000F3FA0" w:rsidP="000F3FA0">
      <w:r w:rsidRPr="004033E5">
        <w:rPr>
          <w:b/>
          <w:bCs/>
        </w:rPr>
        <w:t xml:space="preserve">-Method Name: </w:t>
      </w:r>
      <w:proofErr w:type="spellStart"/>
      <w:r w:rsidRPr="002A5478">
        <w:t>setWhite</w:t>
      </w:r>
      <w:proofErr w:type="spellEnd"/>
      <w:r w:rsidRPr="004033E5">
        <w:t>(</w:t>
      </w:r>
      <w:r w:rsidR="00B974EE">
        <w:t>lead</w:t>
      </w:r>
      <w:r w:rsidR="005D2B68">
        <w:t>er l</w:t>
      </w:r>
      <w:r w:rsidRPr="004033E5">
        <w:t>)</w:t>
      </w:r>
    </w:p>
    <w:p w14:paraId="0C0551FB" w14:textId="77777777" w:rsidR="000F3FA0" w:rsidRPr="004033E5" w:rsidRDefault="000F3FA0" w:rsidP="000F3FA0">
      <w:r w:rsidRPr="004033E5">
        <w:rPr>
          <w:b/>
          <w:bCs/>
        </w:rPr>
        <w:t>-Return Type:</w:t>
      </w:r>
      <w:r w:rsidRPr="004033E5">
        <w:t xml:space="preserve"> void</w:t>
      </w:r>
    </w:p>
    <w:p w14:paraId="4326CC62" w14:textId="77777777" w:rsidR="000F3FA0" w:rsidRPr="004033E5" w:rsidRDefault="000F3FA0" w:rsidP="000F3FA0">
      <w:pPr>
        <w:rPr>
          <w:b/>
          <w:bCs/>
        </w:rPr>
      </w:pPr>
      <w:r w:rsidRPr="004033E5">
        <w:rPr>
          <w:b/>
          <w:bCs/>
        </w:rPr>
        <w:t>-Input &amp; Output parameters:</w:t>
      </w:r>
    </w:p>
    <w:p w14:paraId="427BA4A7" w14:textId="420E3071" w:rsidR="000F3FA0" w:rsidRPr="004033E5" w:rsidRDefault="000F3FA0" w:rsidP="000F3FA0">
      <w:pPr>
        <w:rPr>
          <w:b/>
          <w:bCs/>
        </w:rPr>
      </w:pPr>
      <w:r w:rsidRPr="004033E5">
        <w:rPr>
          <w:b/>
          <w:bCs/>
        </w:rPr>
        <w:tab/>
        <w:t>-</w:t>
      </w:r>
      <w:r w:rsidR="005D2B68">
        <w:rPr>
          <w:b/>
          <w:bCs/>
        </w:rPr>
        <w:t>l</w:t>
      </w:r>
      <w:r w:rsidRPr="004033E5">
        <w:rPr>
          <w:b/>
          <w:bCs/>
        </w:rPr>
        <w:t xml:space="preserve">: </w:t>
      </w:r>
      <w:proofErr w:type="spellStart"/>
      <w:r w:rsidR="005D2B68">
        <w:t>boolean</w:t>
      </w:r>
      <w:proofErr w:type="spellEnd"/>
    </w:p>
    <w:p w14:paraId="1C68831F" w14:textId="147F0D2A" w:rsidR="000F3FA0" w:rsidRPr="004033E5" w:rsidRDefault="000F3FA0" w:rsidP="000F3FA0">
      <w:r w:rsidRPr="004033E5">
        <w:t>-</w:t>
      </w:r>
      <w:r w:rsidRPr="004033E5">
        <w:rPr>
          <w:b/>
          <w:bCs/>
        </w:rPr>
        <w:t xml:space="preserve">Description of parameters: </w:t>
      </w:r>
      <w:r w:rsidR="005D2B68">
        <w:t xml:space="preserve">Boolean that is set true if the user is </w:t>
      </w:r>
      <w:r w:rsidR="00060B12">
        <w:t xml:space="preserve">lead </w:t>
      </w:r>
      <w:r w:rsidR="00BD701E">
        <w:t>analyst</w:t>
      </w:r>
      <w:r w:rsidR="00060B12">
        <w:t xml:space="preserve"> and false if the </w:t>
      </w:r>
      <w:r w:rsidR="00BD701E">
        <w:t>user is not the lead</w:t>
      </w:r>
    </w:p>
    <w:p w14:paraId="707AF7AD" w14:textId="14BC2CF2" w:rsidR="000F3FA0" w:rsidRPr="004033E5" w:rsidRDefault="000F3FA0" w:rsidP="000F3FA0">
      <w:r w:rsidRPr="004033E5">
        <w:rPr>
          <w:b/>
          <w:bCs/>
        </w:rPr>
        <w:t xml:space="preserve">-Purpose: </w:t>
      </w:r>
      <w:r w:rsidR="00F00148">
        <w:t xml:space="preserve">to allow a user to be the lead analyst of the </w:t>
      </w:r>
      <w:r w:rsidR="00A17118">
        <w:t>assessment</w:t>
      </w:r>
    </w:p>
    <w:p w14:paraId="387CA9A0" w14:textId="31260540" w:rsidR="000F3FA0" w:rsidRPr="004033E5" w:rsidRDefault="000F3FA0" w:rsidP="000F3FA0">
      <w:r w:rsidRPr="004033E5">
        <w:rPr>
          <w:b/>
          <w:bCs/>
        </w:rPr>
        <w:t xml:space="preserve">-Pre-Conditions: </w:t>
      </w:r>
      <w:r w:rsidR="00F00148">
        <w:t xml:space="preserve">a user has checked </w:t>
      </w:r>
      <w:r w:rsidR="00A17118">
        <w:t>the option to mark them as the lead analyst on the team configuration UI.</w:t>
      </w:r>
    </w:p>
    <w:p w14:paraId="218429AE" w14:textId="63A4E59B" w:rsidR="000F3FA0" w:rsidRPr="00A62538" w:rsidRDefault="000F3FA0" w:rsidP="000F3FA0">
      <w:r w:rsidRPr="004033E5">
        <w:rPr>
          <w:b/>
          <w:bCs/>
        </w:rPr>
        <w:t xml:space="preserve">-Post-Conditions: </w:t>
      </w:r>
      <w:r w:rsidR="0041082C">
        <w:t>a Boolean value is set to true if a us</w:t>
      </w:r>
      <w:r w:rsidR="00D33952">
        <w:t>er checks if they are the lead</w:t>
      </w:r>
    </w:p>
    <w:p w14:paraId="663FC7C8" w14:textId="77777777" w:rsidR="000F3FA0" w:rsidRPr="00A62538" w:rsidRDefault="000F3FA0" w:rsidP="000F3FA0"/>
    <w:p w14:paraId="7D344BCE" w14:textId="55775EDC" w:rsidR="00D33952" w:rsidRPr="004033E5" w:rsidRDefault="00D33952" w:rsidP="00D33952">
      <w:r w:rsidRPr="004033E5">
        <w:rPr>
          <w:b/>
          <w:bCs/>
        </w:rPr>
        <w:t xml:space="preserve">-Method Name: </w:t>
      </w:r>
      <w:proofErr w:type="spellStart"/>
      <w:r w:rsidRPr="004033E5">
        <w:t>set</w:t>
      </w:r>
      <w:r>
        <w:t>IP</w:t>
      </w:r>
      <w:proofErr w:type="spellEnd"/>
      <w:r w:rsidRPr="004033E5">
        <w:t>(</w:t>
      </w:r>
      <w:proofErr w:type="spellStart"/>
      <w:r>
        <w:t>ipaddress</w:t>
      </w:r>
      <w:proofErr w:type="spellEnd"/>
      <w:r>
        <w:t xml:space="preserve"> </w:t>
      </w:r>
      <w:proofErr w:type="spellStart"/>
      <w:r>
        <w:t>i</w:t>
      </w:r>
      <w:proofErr w:type="spellEnd"/>
      <w:r w:rsidRPr="004033E5">
        <w:t>)</w:t>
      </w:r>
    </w:p>
    <w:p w14:paraId="5A4D060F" w14:textId="77777777" w:rsidR="00D33952" w:rsidRPr="004033E5" w:rsidRDefault="00D33952" w:rsidP="00D33952">
      <w:r w:rsidRPr="004033E5">
        <w:rPr>
          <w:b/>
          <w:bCs/>
        </w:rPr>
        <w:t>-Return Type:</w:t>
      </w:r>
      <w:r w:rsidRPr="004033E5">
        <w:t xml:space="preserve"> void</w:t>
      </w:r>
    </w:p>
    <w:p w14:paraId="57EE60C3" w14:textId="77777777" w:rsidR="00D33952" w:rsidRPr="004033E5" w:rsidRDefault="00D33952" w:rsidP="00D33952">
      <w:pPr>
        <w:rPr>
          <w:b/>
          <w:bCs/>
        </w:rPr>
      </w:pPr>
      <w:r w:rsidRPr="004033E5">
        <w:rPr>
          <w:b/>
          <w:bCs/>
        </w:rPr>
        <w:t>-Input &amp; Output parameters:</w:t>
      </w:r>
    </w:p>
    <w:p w14:paraId="6F030795" w14:textId="34211AF4" w:rsidR="00D33952" w:rsidRPr="004033E5" w:rsidRDefault="00D33952" w:rsidP="00D33952">
      <w:pPr>
        <w:rPr>
          <w:b/>
          <w:bCs/>
        </w:rPr>
      </w:pPr>
      <w:r w:rsidRPr="004033E5">
        <w:rPr>
          <w:b/>
          <w:bCs/>
        </w:rPr>
        <w:tab/>
        <w:t>-</w:t>
      </w:r>
      <w:proofErr w:type="spellStart"/>
      <w:r>
        <w:rPr>
          <w:b/>
          <w:bCs/>
        </w:rPr>
        <w:t>i</w:t>
      </w:r>
      <w:proofErr w:type="spellEnd"/>
      <w:r w:rsidRPr="004033E5">
        <w:rPr>
          <w:b/>
          <w:bCs/>
        </w:rPr>
        <w:t xml:space="preserve">: </w:t>
      </w:r>
      <w:r>
        <w:t xml:space="preserve">string </w:t>
      </w:r>
    </w:p>
    <w:p w14:paraId="6246CACD" w14:textId="5C56A12D" w:rsidR="00D33952" w:rsidRPr="004033E5" w:rsidRDefault="00D33952" w:rsidP="00D33952">
      <w:r w:rsidRPr="004033E5">
        <w:t>-</w:t>
      </w:r>
      <w:r w:rsidRPr="004033E5">
        <w:rPr>
          <w:b/>
          <w:bCs/>
        </w:rPr>
        <w:t xml:space="preserve">Description of parameters: </w:t>
      </w:r>
      <w:r>
        <w:t>a string value to be used to set the lead analysts IP address</w:t>
      </w:r>
    </w:p>
    <w:p w14:paraId="50DEF50F" w14:textId="25E92DAA" w:rsidR="00D33952" w:rsidRPr="004033E5" w:rsidRDefault="00D33952" w:rsidP="00D33952">
      <w:r w:rsidRPr="004033E5">
        <w:rPr>
          <w:b/>
          <w:bCs/>
        </w:rPr>
        <w:t xml:space="preserve">-Purpose: </w:t>
      </w:r>
      <w:r>
        <w:t xml:space="preserve">to allow the lead analyst to set their IP to allow others to connect to them </w:t>
      </w:r>
      <w:r w:rsidR="00F17188">
        <w:t>and for analysts to connect to the lead analysts machine</w:t>
      </w:r>
    </w:p>
    <w:p w14:paraId="146C3172" w14:textId="4A76CC70" w:rsidR="00D33952" w:rsidRPr="004033E5" w:rsidRDefault="00D33952" w:rsidP="00D33952">
      <w:r w:rsidRPr="004033E5">
        <w:rPr>
          <w:b/>
          <w:bCs/>
        </w:rPr>
        <w:t xml:space="preserve">-Pre-Conditions: </w:t>
      </w:r>
      <w:r w:rsidR="00F17188">
        <w:t xml:space="preserve">a user has </w:t>
      </w:r>
      <w:r w:rsidR="00E460B2">
        <w:t xml:space="preserve">selected the option they are the lead analysts and have entered their IP address, an analyst has </w:t>
      </w:r>
      <w:r w:rsidR="00E07329">
        <w:t>entered the lead analysts IP address from the team configuration UI</w:t>
      </w:r>
    </w:p>
    <w:p w14:paraId="15B19299" w14:textId="7D464E7A" w:rsidR="00D33952" w:rsidRDefault="00D33952" w:rsidP="00D33952">
      <w:r w:rsidRPr="004033E5">
        <w:rPr>
          <w:b/>
          <w:bCs/>
        </w:rPr>
        <w:lastRenderedPageBreak/>
        <w:t xml:space="preserve">-Post-Conditions: </w:t>
      </w:r>
      <w:r>
        <w:t xml:space="preserve">a </w:t>
      </w:r>
      <w:r w:rsidR="00E07329">
        <w:t xml:space="preserve">string value has been set to the </w:t>
      </w:r>
      <w:r w:rsidR="00037FD4">
        <w:t xml:space="preserve">event configuration that is the lead’s IP address. </w:t>
      </w:r>
    </w:p>
    <w:p w14:paraId="0D3D8A12" w14:textId="0CE68FD0" w:rsidR="001943F3" w:rsidRDefault="001943F3" w:rsidP="00D33952"/>
    <w:p w14:paraId="1617080F" w14:textId="72926687" w:rsidR="001943F3" w:rsidRPr="004033E5" w:rsidRDefault="001943F3" w:rsidP="001943F3">
      <w:r w:rsidRPr="004033E5">
        <w:rPr>
          <w:b/>
          <w:bCs/>
        </w:rPr>
        <w:t xml:space="preserve">-Method Name: </w:t>
      </w:r>
      <w:proofErr w:type="spellStart"/>
      <w:r>
        <w:t>getIP</w:t>
      </w:r>
      <w:proofErr w:type="spellEnd"/>
      <w:r w:rsidRPr="004033E5">
        <w:t>()</w:t>
      </w:r>
    </w:p>
    <w:p w14:paraId="0C9CEE1C" w14:textId="3C7E8E4E" w:rsidR="001943F3" w:rsidRPr="004033E5" w:rsidRDefault="001943F3" w:rsidP="001943F3">
      <w:r w:rsidRPr="004033E5">
        <w:rPr>
          <w:b/>
          <w:bCs/>
        </w:rPr>
        <w:t>-Return Type:</w:t>
      </w:r>
      <w:r w:rsidRPr="004033E5">
        <w:t xml:space="preserve"> </w:t>
      </w:r>
      <w:r>
        <w:t>string</w:t>
      </w:r>
    </w:p>
    <w:p w14:paraId="48DA4DF7" w14:textId="36AEF065" w:rsidR="001943F3" w:rsidRPr="004033E5" w:rsidRDefault="001943F3" w:rsidP="001943F3">
      <w:pPr>
        <w:rPr>
          <w:b/>
          <w:bCs/>
        </w:rPr>
      </w:pPr>
      <w:r w:rsidRPr="004033E5">
        <w:rPr>
          <w:b/>
          <w:bCs/>
        </w:rPr>
        <w:t>-Input &amp; Output parameters:</w:t>
      </w:r>
    </w:p>
    <w:p w14:paraId="79EDDE35" w14:textId="7049190C" w:rsidR="001943F3" w:rsidRPr="004033E5" w:rsidRDefault="001943F3" w:rsidP="001943F3">
      <w:r w:rsidRPr="004033E5">
        <w:t>-</w:t>
      </w:r>
      <w:r w:rsidRPr="004033E5">
        <w:rPr>
          <w:b/>
          <w:bCs/>
        </w:rPr>
        <w:t xml:space="preserve">Description of parameters: </w:t>
      </w:r>
    </w:p>
    <w:p w14:paraId="3572A385" w14:textId="47AC0871" w:rsidR="001943F3" w:rsidRPr="004033E5" w:rsidRDefault="001943F3" w:rsidP="001943F3">
      <w:r w:rsidRPr="004033E5">
        <w:rPr>
          <w:b/>
          <w:bCs/>
        </w:rPr>
        <w:t xml:space="preserve">-Purpose: </w:t>
      </w:r>
      <w:r>
        <w:t xml:space="preserve">to retrieve the </w:t>
      </w:r>
      <w:r w:rsidR="007731E6">
        <w:t xml:space="preserve">lead analyst </w:t>
      </w:r>
      <w:r>
        <w:t xml:space="preserve">IP address set to the event configuration </w:t>
      </w:r>
      <w:r w:rsidR="007731E6">
        <w:t>and allow others to connect to the lead</w:t>
      </w:r>
    </w:p>
    <w:p w14:paraId="09F8005C" w14:textId="283F4701" w:rsidR="001943F3" w:rsidRPr="004033E5" w:rsidRDefault="001943F3" w:rsidP="001943F3">
      <w:r w:rsidRPr="004033E5">
        <w:rPr>
          <w:b/>
          <w:bCs/>
        </w:rPr>
        <w:t xml:space="preserve">-Pre-Conditions: </w:t>
      </w:r>
      <w:r w:rsidR="00971521">
        <w:t>the IP address of the lead has been set</w:t>
      </w:r>
      <w:r w:rsidR="008D4D8D">
        <w:t xml:space="preserve"> to the event configuration </w:t>
      </w:r>
    </w:p>
    <w:p w14:paraId="0A327123" w14:textId="425EA32C" w:rsidR="001943F3" w:rsidRDefault="001943F3" w:rsidP="001943F3">
      <w:r w:rsidRPr="004033E5">
        <w:rPr>
          <w:b/>
          <w:bCs/>
        </w:rPr>
        <w:t xml:space="preserve">-Post-Conditions: </w:t>
      </w:r>
      <w:r w:rsidR="008D4D8D">
        <w:t xml:space="preserve">a string for the </w:t>
      </w:r>
      <w:r w:rsidR="00DB6A94">
        <w:t>IP address attribute of the event configuration has been returned</w:t>
      </w:r>
      <w:r>
        <w:t xml:space="preserve"> </w:t>
      </w:r>
    </w:p>
    <w:p w14:paraId="0427C5AE" w14:textId="77777777" w:rsidR="001943F3" w:rsidRPr="00A62538" w:rsidRDefault="001943F3" w:rsidP="00D33952"/>
    <w:p w14:paraId="6E6B665B" w14:textId="77777777" w:rsidR="00AE576D" w:rsidRPr="00A62538" w:rsidRDefault="00AE576D" w:rsidP="005968E2"/>
    <w:p w14:paraId="13304DB3" w14:textId="77777777" w:rsidR="005968E2" w:rsidRDefault="005968E2" w:rsidP="00C0621D"/>
    <w:p w14:paraId="423352E2" w14:textId="77777777" w:rsidR="00C0621D" w:rsidRDefault="00C0621D" w:rsidP="003369C8"/>
    <w:p w14:paraId="2C7811A5" w14:textId="6B427EAF" w:rsidR="003369C8" w:rsidRDefault="00BB5D66" w:rsidP="00BB5D66">
      <w:pPr>
        <w:pStyle w:val="Heading3"/>
      </w:pPr>
      <w:bookmarkStart w:id="80" w:name="_Toc39913570"/>
      <w:r>
        <w:t>Vector</w:t>
      </w:r>
      <w:bookmarkEnd w:id="80"/>
    </w:p>
    <w:p w14:paraId="7102DE6E" w14:textId="18B6DDEA" w:rsidR="003C2952" w:rsidRPr="003C2952" w:rsidRDefault="003C2952" w:rsidP="003C2952">
      <w:r>
        <w:t xml:space="preserve">This class is used to </w:t>
      </w:r>
      <w:r w:rsidR="002152C0">
        <w:t>associate log entries</w:t>
      </w:r>
      <w:r w:rsidR="00D50C17">
        <w:t xml:space="preserve"> and nodes</w:t>
      </w:r>
      <w:r w:rsidR="002152C0">
        <w:t xml:space="preserve"> to a specific </w:t>
      </w:r>
      <w:r w:rsidR="002A6F46">
        <w:t>vector</w:t>
      </w:r>
      <w:r w:rsidR="008A4D27">
        <w:t xml:space="preserve"> based on the description or association of the user by using the UI. It holds</w:t>
      </w:r>
      <w:r w:rsidR="00D50C17">
        <w:t xml:space="preserve"> a list of log entries and nodes</w:t>
      </w:r>
      <w:r w:rsidR="002B184D">
        <w:t xml:space="preserve"> and can be accessed by other classes through the vector manager class. </w:t>
      </w:r>
    </w:p>
    <w:p w14:paraId="32B6B787" w14:textId="68A2ACD0" w:rsidR="00BB5D66" w:rsidRPr="00BB5D66" w:rsidRDefault="00BB5D66" w:rsidP="00BB5D66">
      <w:pPr>
        <w:jc w:val="right"/>
        <w:rPr>
          <w:i/>
          <w:iCs/>
        </w:rPr>
      </w:pPr>
      <w:r w:rsidRPr="1CC79CF2">
        <w:rPr>
          <w:i/>
          <w:iCs/>
        </w:rPr>
        <w:t>Table 1.</w:t>
      </w:r>
      <w:r>
        <w:rPr>
          <w:i/>
          <w:iCs/>
        </w:rPr>
        <w:t>3</w:t>
      </w:r>
    </w:p>
    <w:tbl>
      <w:tblPr>
        <w:tblStyle w:val="TableGrid"/>
        <w:tblW w:w="9000" w:type="dxa"/>
        <w:tblLayout w:type="fixed"/>
        <w:tblLook w:val="06A0" w:firstRow="1" w:lastRow="0" w:firstColumn="1" w:lastColumn="0" w:noHBand="1" w:noVBand="1"/>
      </w:tblPr>
      <w:tblGrid>
        <w:gridCol w:w="4500"/>
        <w:gridCol w:w="4500"/>
      </w:tblGrid>
      <w:tr w:rsidR="003369C8" w14:paraId="462E3017" w14:textId="77777777" w:rsidTr="00E839C2">
        <w:tc>
          <w:tcPr>
            <w:tcW w:w="9000" w:type="dxa"/>
            <w:gridSpan w:val="2"/>
            <w:shd w:val="clear" w:color="auto" w:fill="1F3864" w:themeFill="accent1" w:themeFillShade="80"/>
          </w:tcPr>
          <w:p w14:paraId="1549AAE8" w14:textId="77777777" w:rsidR="003369C8" w:rsidRPr="00FC553F" w:rsidRDefault="003369C8" w:rsidP="000D6D45">
            <w:pPr>
              <w:rPr>
                <w:sz w:val="24"/>
                <w:szCs w:val="24"/>
              </w:rPr>
            </w:pPr>
            <w:r w:rsidRPr="00FC553F">
              <w:rPr>
                <w:b/>
                <w:bCs/>
                <w:color w:val="FFFFFF" w:themeColor="background1"/>
                <w:sz w:val="24"/>
                <w:szCs w:val="24"/>
              </w:rPr>
              <w:t>Class Name</w:t>
            </w:r>
            <w:r w:rsidRPr="00FC553F">
              <w:rPr>
                <w:color w:val="FFFFFF" w:themeColor="background1"/>
                <w:sz w:val="24"/>
                <w:szCs w:val="24"/>
              </w:rPr>
              <w:t>: Vector</w:t>
            </w:r>
          </w:p>
        </w:tc>
      </w:tr>
      <w:tr w:rsidR="003369C8" w14:paraId="6106C44C" w14:textId="77777777" w:rsidTr="00FC553F">
        <w:tc>
          <w:tcPr>
            <w:tcW w:w="9000" w:type="dxa"/>
            <w:gridSpan w:val="2"/>
            <w:shd w:val="clear" w:color="auto" w:fill="D9E2F3" w:themeFill="accent1" w:themeFillTint="33"/>
          </w:tcPr>
          <w:p w14:paraId="74F7C9D4" w14:textId="77777777" w:rsidR="003369C8" w:rsidRDefault="003369C8"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3369C8" w14:paraId="7781FD7A" w14:textId="77777777" w:rsidTr="00FC553F">
        <w:tc>
          <w:tcPr>
            <w:tcW w:w="9000" w:type="dxa"/>
            <w:gridSpan w:val="2"/>
            <w:shd w:val="clear" w:color="auto" w:fill="D9E2F3" w:themeFill="accent1" w:themeFillTint="33"/>
          </w:tcPr>
          <w:p w14:paraId="5BA5823B" w14:textId="77777777" w:rsidR="003369C8" w:rsidRDefault="003369C8"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3369C8" w14:paraId="555BFF5A" w14:textId="77777777" w:rsidTr="000D6D45">
        <w:tc>
          <w:tcPr>
            <w:tcW w:w="9000" w:type="dxa"/>
            <w:gridSpan w:val="2"/>
          </w:tcPr>
          <w:p w14:paraId="50E62EAD" w14:textId="77777777" w:rsidR="003369C8" w:rsidRDefault="003369C8" w:rsidP="000D6D45">
            <w:pPr>
              <w:rPr>
                <w:b/>
                <w:bCs/>
                <w:sz w:val="22"/>
                <w:szCs w:val="22"/>
              </w:rPr>
            </w:pPr>
            <w:r w:rsidRPr="24DD7A8F">
              <w:rPr>
                <w:b/>
                <w:bCs/>
                <w:sz w:val="22"/>
                <w:szCs w:val="22"/>
              </w:rPr>
              <w:t>Private Responsibilities</w:t>
            </w:r>
          </w:p>
          <w:p w14:paraId="29997858" w14:textId="77777777" w:rsidR="003369C8" w:rsidRPr="000A2008" w:rsidRDefault="003369C8" w:rsidP="000D6D45">
            <w:pPr>
              <w:pStyle w:val="ListParagraph"/>
              <w:spacing w:line="259" w:lineRule="auto"/>
            </w:pPr>
            <w:r w:rsidRPr="000A2008">
              <w:t>1. Knows its name.</w:t>
            </w:r>
          </w:p>
          <w:p w14:paraId="7FAA851B" w14:textId="77777777" w:rsidR="003369C8" w:rsidRPr="000A2008" w:rsidRDefault="003369C8" w:rsidP="000D6D45">
            <w:pPr>
              <w:pStyle w:val="ListParagraph"/>
              <w:spacing w:line="259" w:lineRule="auto"/>
            </w:pPr>
            <w:r w:rsidRPr="000A2008">
              <w:t>2. Knows its description.</w:t>
            </w:r>
          </w:p>
          <w:p w14:paraId="4BC16567" w14:textId="77777777" w:rsidR="003369C8" w:rsidRPr="000A2008" w:rsidRDefault="003369C8" w:rsidP="000D6D45">
            <w:pPr>
              <w:pStyle w:val="ListParagraph"/>
              <w:spacing w:line="259" w:lineRule="auto"/>
              <w:rPr>
                <w:sz w:val="22"/>
                <w:szCs w:val="22"/>
              </w:rPr>
            </w:pPr>
            <w:r w:rsidRPr="000A2008">
              <w:t>3. Knows the nodes associated to it.</w:t>
            </w:r>
          </w:p>
        </w:tc>
      </w:tr>
      <w:tr w:rsidR="003369C8" w14:paraId="0EC0E543" w14:textId="77777777" w:rsidTr="00FC553F">
        <w:tc>
          <w:tcPr>
            <w:tcW w:w="9000" w:type="dxa"/>
            <w:gridSpan w:val="2"/>
            <w:shd w:val="clear" w:color="auto" w:fill="D9E2F3" w:themeFill="accent1" w:themeFillTint="33"/>
          </w:tcPr>
          <w:p w14:paraId="455FFEDB" w14:textId="77777777" w:rsidR="003369C8" w:rsidRDefault="003369C8" w:rsidP="000D6D45">
            <w:pPr>
              <w:rPr>
                <w:sz w:val="22"/>
                <w:szCs w:val="22"/>
              </w:rPr>
            </w:pPr>
            <w:r w:rsidRPr="0B9357BD">
              <w:rPr>
                <w:b/>
                <w:bCs/>
                <w:sz w:val="22"/>
                <w:szCs w:val="22"/>
              </w:rPr>
              <w:t>Contract:</w:t>
            </w:r>
            <w:r w:rsidRPr="0B9357BD">
              <w:rPr>
                <w:sz w:val="22"/>
                <w:szCs w:val="22"/>
              </w:rPr>
              <w:t xml:space="preserve"> </w:t>
            </w:r>
            <w:r>
              <w:rPr>
                <w:sz w:val="22"/>
                <w:szCs w:val="22"/>
              </w:rPr>
              <w:t>17. Associate nodes to vector</w:t>
            </w:r>
          </w:p>
        </w:tc>
      </w:tr>
      <w:tr w:rsidR="003369C8" w14:paraId="0550E1C0" w14:textId="77777777" w:rsidTr="00FC553F">
        <w:tc>
          <w:tcPr>
            <w:tcW w:w="4500" w:type="dxa"/>
            <w:shd w:val="clear" w:color="auto" w:fill="D9E2F3" w:themeFill="accent1" w:themeFillTint="33"/>
          </w:tcPr>
          <w:p w14:paraId="1927FCAE" w14:textId="77777777" w:rsidR="003369C8" w:rsidRDefault="003369C8"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2E1561AC" w14:textId="77777777" w:rsidR="003369C8" w:rsidRDefault="003369C8" w:rsidP="000D6D45">
            <w:pPr>
              <w:rPr>
                <w:b/>
                <w:bCs/>
                <w:sz w:val="22"/>
                <w:szCs w:val="22"/>
              </w:rPr>
            </w:pPr>
            <w:r w:rsidRPr="24DD7A8F">
              <w:rPr>
                <w:b/>
                <w:bCs/>
                <w:sz w:val="22"/>
                <w:szCs w:val="22"/>
              </w:rPr>
              <w:t>Collaborations</w:t>
            </w:r>
          </w:p>
        </w:tc>
      </w:tr>
      <w:tr w:rsidR="003369C8" w:rsidRPr="00F409F9" w14:paraId="2FA9E230" w14:textId="77777777" w:rsidTr="000D6D45">
        <w:tc>
          <w:tcPr>
            <w:tcW w:w="4500" w:type="dxa"/>
          </w:tcPr>
          <w:p w14:paraId="0AF12333" w14:textId="77777777" w:rsidR="003369C8" w:rsidRPr="00D177CE" w:rsidRDefault="003369C8" w:rsidP="000D6D45">
            <w:r>
              <w:t xml:space="preserve">1. add nodes to a vector  </w:t>
            </w:r>
          </w:p>
        </w:tc>
        <w:tc>
          <w:tcPr>
            <w:tcW w:w="4500" w:type="dxa"/>
          </w:tcPr>
          <w:p w14:paraId="5FE00197" w14:textId="77777777" w:rsidR="003369C8" w:rsidRPr="00D177CE" w:rsidRDefault="003369C8" w:rsidP="000D6D45">
            <w:r>
              <w:t>Nodes(1)</w:t>
            </w:r>
          </w:p>
        </w:tc>
      </w:tr>
    </w:tbl>
    <w:p w14:paraId="1B10C98E" w14:textId="77777777" w:rsidR="003369C8" w:rsidRPr="00D22D64" w:rsidRDefault="003369C8" w:rsidP="00E839C2">
      <w:pPr>
        <w:shd w:val="clear" w:color="auto" w:fill="E2EFD9" w:themeFill="accent6" w:themeFillTint="33"/>
        <w:rPr>
          <w:b/>
          <w:bCs/>
        </w:rPr>
      </w:pPr>
      <w:r w:rsidRPr="00D22D64">
        <w:rPr>
          <w:b/>
          <w:bCs/>
        </w:rPr>
        <w:t>Contract 17</w:t>
      </w:r>
    </w:p>
    <w:p w14:paraId="6E111471" w14:textId="6A3C1156" w:rsidR="003369C8" w:rsidRDefault="003369C8" w:rsidP="003369C8">
      <w:r w:rsidRPr="00D22D64">
        <w:rPr>
          <w:b/>
          <w:bCs/>
        </w:rPr>
        <w:t>-</w:t>
      </w:r>
      <w:r w:rsidRPr="00365FFA">
        <w:rPr>
          <w:b/>
          <w:bCs/>
        </w:rPr>
        <w:t>Method Name:</w:t>
      </w:r>
      <w:r>
        <w:rPr>
          <w:b/>
          <w:bCs/>
        </w:rPr>
        <w:t xml:space="preserve"> </w:t>
      </w:r>
      <w:proofErr w:type="spellStart"/>
      <w:r w:rsidRPr="00365FFA">
        <w:t>addNode</w:t>
      </w:r>
      <w:proofErr w:type="spellEnd"/>
      <w:r w:rsidRPr="00365FFA">
        <w:t>()</w:t>
      </w:r>
    </w:p>
    <w:p w14:paraId="204A144F" w14:textId="77777777" w:rsidR="003369C8" w:rsidRDefault="003369C8" w:rsidP="003369C8">
      <w:r w:rsidRPr="00D22D64">
        <w:rPr>
          <w:b/>
          <w:bCs/>
        </w:rPr>
        <w:t>-</w:t>
      </w:r>
      <w:r w:rsidRPr="00365FFA">
        <w:rPr>
          <w:b/>
          <w:bCs/>
        </w:rPr>
        <w:t>Return Type:</w:t>
      </w:r>
      <w:r>
        <w:t xml:space="preserve"> void</w:t>
      </w:r>
    </w:p>
    <w:p w14:paraId="54F9EBD8" w14:textId="704D31AC" w:rsidR="003369C8" w:rsidRDefault="003369C8" w:rsidP="003369C8">
      <w:pPr>
        <w:rPr>
          <w:b/>
          <w:bCs/>
        </w:rPr>
      </w:pPr>
      <w:r w:rsidRPr="00D22D64">
        <w:rPr>
          <w:b/>
          <w:bCs/>
        </w:rPr>
        <w:t>-</w:t>
      </w:r>
      <w:r w:rsidRPr="00365FFA">
        <w:rPr>
          <w:b/>
          <w:bCs/>
        </w:rPr>
        <w:t>Input &amp; Output parameters:</w:t>
      </w:r>
    </w:p>
    <w:p w14:paraId="44AD73E9" w14:textId="77777777" w:rsidR="003369C8" w:rsidRPr="00D22D64" w:rsidRDefault="003369C8" w:rsidP="003369C8">
      <w:r>
        <w:t>-</w:t>
      </w:r>
      <w:r w:rsidRPr="00D22D64">
        <w:rPr>
          <w:b/>
          <w:bCs/>
        </w:rPr>
        <w:t xml:space="preserve">Description of parameters: </w:t>
      </w:r>
      <w:r w:rsidRPr="00D22D64">
        <w:t>a reference of a node object</w:t>
      </w:r>
    </w:p>
    <w:p w14:paraId="4D447AC6" w14:textId="77777777" w:rsidR="003369C8" w:rsidRPr="00D22D64" w:rsidRDefault="003369C8" w:rsidP="003369C8">
      <w:r>
        <w:rPr>
          <w:b/>
          <w:bCs/>
        </w:rPr>
        <w:t xml:space="preserve">-Purpose: </w:t>
      </w:r>
      <w:r>
        <w:t>create an association between nodes created from log entries and user created nodes to a vector.</w:t>
      </w:r>
    </w:p>
    <w:p w14:paraId="5726E28F" w14:textId="77777777" w:rsidR="003369C8" w:rsidRPr="00D22D64" w:rsidRDefault="003369C8" w:rsidP="003369C8">
      <w:r w:rsidRPr="00D22D64">
        <w:rPr>
          <w:b/>
          <w:bCs/>
        </w:rPr>
        <w:t>-Pre-Conditions:</w:t>
      </w:r>
      <w:r>
        <w:rPr>
          <w:b/>
          <w:bCs/>
        </w:rPr>
        <w:t xml:space="preserve"> </w:t>
      </w:r>
      <w:r>
        <w:t>a node has been created from a log entry or the user has created a new node.</w:t>
      </w:r>
    </w:p>
    <w:p w14:paraId="09CE5F9E" w14:textId="77777777" w:rsidR="003369C8" w:rsidRDefault="003369C8" w:rsidP="003369C8">
      <w:r w:rsidRPr="00D22D64">
        <w:rPr>
          <w:b/>
          <w:bCs/>
        </w:rPr>
        <w:t>-Post-Conditions:</w:t>
      </w:r>
      <w:r>
        <w:rPr>
          <w:b/>
          <w:bCs/>
        </w:rPr>
        <w:t xml:space="preserve"> </w:t>
      </w:r>
      <w:r w:rsidRPr="00D22D64">
        <w:t>the node object is appended to a list of nodes that is associated to a vector.</w:t>
      </w:r>
    </w:p>
    <w:p w14:paraId="52F37987" w14:textId="77777777" w:rsidR="00BB5D66" w:rsidRDefault="00BB5D66" w:rsidP="003369C8"/>
    <w:p w14:paraId="77A50A73" w14:textId="764B85E3" w:rsidR="003369C8" w:rsidRDefault="00BB5D66" w:rsidP="00BB5D66">
      <w:pPr>
        <w:pStyle w:val="Heading3"/>
      </w:pPr>
      <w:bookmarkStart w:id="81" w:name="_Toc39913571"/>
      <w:r>
        <w:t>Log File</w:t>
      </w:r>
      <w:bookmarkEnd w:id="81"/>
    </w:p>
    <w:p w14:paraId="4A5C578A" w14:textId="5B6B10E4" w:rsidR="00A9131B" w:rsidRPr="00A9131B" w:rsidRDefault="00522293" w:rsidP="00A9131B">
      <w:r>
        <w:t xml:space="preserve">This class is used to </w:t>
      </w:r>
      <w:r w:rsidR="004B7DCF">
        <w:t>hold</w:t>
      </w:r>
      <w:r>
        <w:t xml:space="preserve"> </w:t>
      </w:r>
      <w:r w:rsidR="00873DA8">
        <w:t>information</w:t>
      </w:r>
      <w:r>
        <w:t xml:space="preserve"> on log files</w:t>
      </w:r>
      <w:r w:rsidR="00A230E4">
        <w:t>.</w:t>
      </w:r>
      <w:r>
        <w:t xml:space="preserve"> </w:t>
      </w:r>
    </w:p>
    <w:p w14:paraId="5B0680AF" w14:textId="14BD2446" w:rsidR="00BB5D66" w:rsidRPr="00BB5D66" w:rsidRDefault="00BB5D66" w:rsidP="00BB5D66">
      <w:pPr>
        <w:jc w:val="right"/>
        <w:rPr>
          <w:i/>
          <w:iCs/>
        </w:rPr>
      </w:pPr>
      <w:r w:rsidRPr="1CC79CF2">
        <w:rPr>
          <w:i/>
          <w:iCs/>
        </w:rPr>
        <w:t>Table 1.</w:t>
      </w:r>
      <w:r>
        <w:rPr>
          <w:i/>
          <w:iCs/>
        </w:rPr>
        <w:t>4</w:t>
      </w:r>
    </w:p>
    <w:tbl>
      <w:tblPr>
        <w:tblStyle w:val="TableGrid"/>
        <w:tblW w:w="9005" w:type="dxa"/>
        <w:tblInd w:w="-5" w:type="dxa"/>
        <w:tblLayout w:type="fixed"/>
        <w:tblLook w:val="06A0" w:firstRow="1" w:lastRow="0" w:firstColumn="1" w:lastColumn="0" w:noHBand="1" w:noVBand="1"/>
      </w:tblPr>
      <w:tblGrid>
        <w:gridCol w:w="4505"/>
        <w:gridCol w:w="4500"/>
      </w:tblGrid>
      <w:tr w:rsidR="003369C8" w14:paraId="2E1AF835" w14:textId="77777777" w:rsidTr="00E839C2">
        <w:tc>
          <w:tcPr>
            <w:tcW w:w="9005" w:type="dxa"/>
            <w:gridSpan w:val="2"/>
            <w:shd w:val="clear" w:color="auto" w:fill="1F3864" w:themeFill="accent1" w:themeFillShade="80"/>
          </w:tcPr>
          <w:p w14:paraId="118ECB53" w14:textId="77777777" w:rsidR="003369C8" w:rsidRPr="00E839C2" w:rsidRDefault="003369C8" w:rsidP="000D6D45">
            <w:pPr>
              <w:rPr>
                <w:sz w:val="24"/>
                <w:szCs w:val="24"/>
              </w:rPr>
            </w:pPr>
            <w:r w:rsidRPr="00E839C2">
              <w:rPr>
                <w:b/>
                <w:bCs/>
                <w:color w:val="FFFFFF" w:themeColor="background1"/>
                <w:sz w:val="24"/>
                <w:szCs w:val="24"/>
              </w:rPr>
              <w:t>Class Name</w:t>
            </w:r>
            <w:r w:rsidRPr="00E839C2">
              <w:rPr>
                <w:color w:val="FFFFFF" w:themeColor="background1"/>
                <w:sz w:val="24"/>
                <w:szCs w:val="24"/>
              </w:rPr>
              <w:t>: Log File</w:t>
            </w:r>
          </w:p>
        </w:tc>
      </w:tr>
      <w:tr w:rsidR="003369C8" w14:paraId="2C977ACC" w14:textId="77777777" w:rsidTr="00E839C2">
        <w:tc>
          <w:tcPr>
            <w:tcW w:w="9005" w:type="dxa"/>
            <w:gridSpan w:val="2"/>
            <w:shd w:val="clear" w:color="auto" w:fill="D9E2F3" w:themeFill="accent1" w:themeFillTint="33"/>
          </w:tcPr>
          <w:p w14:paraId="5BB0E6EA" w14:textId="77777777" w:rsidR="003369C8" w:rsidRDefault="003369C8"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3369C8" w14:paraId="47086569" w14:textId="77777777" w:rsidTr="00E839C2">
        <w:tc>
          <w:tcPr>
            <w:tcW w:w="9005" w:type="dxa"/>
            <w:gridSpan w:val="2"/>
            <w:shd w:val="clear" w:color="auto" w:fill="D9E2F3" w:themeFill="accent1" w:themeFillTint="33"/>
          </w:tcPr>
          <w:p w14:paraId="4A4EAB24" w14:textId="77777777" w:rsidR="003369C8" w:rsidRDefault="003369C8"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3369C8" w14:paraId="29CD6F55" w14:textId="77777777" w:rsidTr="000D6D45">
        <w:tc>
          <w:tcPr>
            <w:tcW w:w="9005" w:type="dxa"/>
            <w:gridSpan w:val="2"/>
          </w:tcPr>
          <w:p w14:paraId="2827451D" w14:textId="77777777" w:rsidR="003369C8" w:rsidRDefault="003369C8" w:rsidP="000D6D45">
            <w:pPr>
              <w:rPr>
                <w:b/>
                <w:bCs/>
                <w:sz w:val="22"/>
                <w:szCs w:val="22"/>
              </w:rPr>
            </w:pPr>
            <w:r w:rsidRPr="24DD7A8F">
              <w:rPr>
                <w:b/>
                <w:bCs/>
                <w:sz w:val="22"/>
                <w:szCs w:val="22"/>
              </w:rPr>
              <w:t>Private Responsibilities</w:t>
            </w:r>
          </w:p>
          <w:p w14:paraId="05932675" w14:textId="77777777" w:rsidR="003369C8" w:rsidRPr="000A2008" w:rsidRDefault="003369C8" w:rsidP="000D6D45">
            <w:pPr>
              <w:pStyle w:val="ListParagraph"/>
              <w:spacing w:line="259" w:lineRule="auto"/>
            </w:pPr>
            <w:r w:rsidRPr="000A2008">
              <w:t>1. Knows its name.</w:t>
            </w:r>
          </w:p>
          <w:p w14:paraId="7936FD77" w14:textId="77777777" w:rsidR="003369C8" w:rsidRPr="000A2008" w:rsidRDefault="003369C8" w:rsidP="000D6D45">
            <w:pPr>
              <w:pStyle w:val="ListParagraph"/>
              <w:spacing w:line="259" w:lineRule="auto"/>
            </w:pPr>
            <w:r w:rsidRPr="000A2008">
              <w:t>2. Knows its cleansing status.</w:t>
            </w:r>
          </w:p>
          <w:p w14:paraId="4DA6A974" w14:textId="77777777" w:rsidR="003369C8" w:rsidRPr="000A2008" w:rsidRDefault="003369C8" w:rsidP="000D6D45">
            <w:pPr>
              <w:pStyle w:val="ListParagraph"/>
              <w:spacing w:line="259" w:lineRule="auto"/>
            </w:pPr>
            <w:r w:rsidRPr="000A2008">
              <w:t>3. Knows its validation status.</w:t>
            </w:r>
          </w:p>
          <w:p w14:paraId="0DBF9E49" w14:textId="77777777" w:rsidR="003369C8" w:rsidRPr="000A2008" w:rsidRDefault="003369C8" w:rsidP="000D6D45">
            <w:pPr>
              <w:pStyle w:val="ListParagraph"/>
              <w:spacing w:line="259" w:lineRule="auto"/>
            </w:pPr>
            <w:r w:rsidRPr="000A2008">
              <w:t>4. Knows its ingestion status.</w:t>
            </w:r>
          </w:p>
          <w:p w14:paraId="0B281384" w14:textId="77777777" w:rsidR="003369C8" w:rsidRPr="000A2008" w:rsidRDefault="003369C8" w:rsidP="000D6D45">
            <w:pPr>
              <w:pStyle w:val="ListParagraph"/>
              <w:spacing w:line="259" w:lineRule="auto"/>
            </w:pPr>
            <w:r w:rsidRPr="000A2008">
              <w:t>5. Knows its acknowledgement status.</w:t>
            </w:r>
          </w:p>
          <w:p w14:paraId="1B815CE3" w14:textId="77777777" w:rsidR="003369C8" w:rsidRPr="000A2008" w:rsidRDefault="003369C8" w:rsidP="000D6D45">
            <w:pPr>
              <w:pStyle w:val="ListParagraph"/>
              <w:spacing w:line="259" w:lineRule="auto"/>
            </w:pPr>
            <w:r w:rsidRPr="000A2008">
              <w:lastRenderedPageBreak/>
              <w:t>6. Knows its file path.</w:t>
            </w:r>
          </w:p>
          <w:p w14:paraId="4CD53134" w14:textId="77777777" w:rsidR="003369C8" w:rsidRPr="000A2008" w:rsidRDefault="003369C8" w:rsidP="000D6D45">
            <w:pPr>
              <w:pStyle w:val="ListParagraph"/>
              <w:spacing w:line="259" w:lineRule="auto"/>
              <w:rPr>
                <w:sz w:val="22"/>
                <w:szCs w:val="22"/>
              </w:rPr>
            </w:pPr>
            <w:r w:rsidRPr="000A2008">
              <w:t>7. Knows what type of file it is.</w:t>
            </w:r>
            <w:r>
              <w:rPr>
                <w:sz w:val="22"/>
                <w:szCs w:val="22"/>
              </w:rPr>
              <w:t xml:space="preserve"> </w:t>
            </w:r>
          </w:p>
        </w:tc>
      </w:tr>
      <w:tr w:rsidR="003369C8" w14:paraId="0DD1AB33" w14:textId="77777777" w:rsidTr="00E839C2">
        <w:tc>
          <w:tcPr>
            <w:tcW w:w="9005" w:type="dxa"/>
            <w:gridSpan w:val="2"/>
            <w:shd w:val="clear" w:color="auto" w:fill="D9E2F3" w:themeFill="accent1" w:themeFillTint="33"/>
          </w:tcPr>
          <w:p w14:paraId="4934E8BE" w14:textId="385C8343" w:rsidR="003369C8" w:rsidRDefault="003369C8" w:rsidP="000D6D45">
            <w:pPr>
              <w:rPr>
                <w:sz w:val="22"/>
                <w:szCs w:val="22"/>
              </w:rPr>
            </w:pPr>
            <w:r w:rsidRPr="0B9357BD">
              <w:rPr>
                <w:b/>
                <w:bCs/>
                <w:sz w:val="22"/>
                <w:szCs w:val="22"/>
              </w:rPr>
              <w:lastRenderedPageBreak/>
              <w:t>C</w:t>
            </w:r>
            <w:r w:rsidRPr="00BD11EC">
              <w:rPr>
                <w:b/>
                <w:bCs/>
                <w:sz w:val="22"/>
                <w:szCs w:val="22"/>
              </w:rPr>
              <w:t>ont</w:t>
            </w:r>
            <w:r w:rsidRPr="0B9357BD">
              <w:rPr>
                <w:b/>
                <w:bCs/>
                <w:sz w:val="22"/>
                <w:szCs w:val="22"/>
              </w:rPr>
              <w:t>ract:</w:t>
            </w:r>
            <w:r w:rsidRPr="0B9357BD">
              <w:rPr>
                <w:sz w:val="22"/>
                <w:szCs w:val="22"/>
              </w:rPr>
              <w:t xml:space="preserve"> </w:t>
            </w:r>
            <w:r w:rsidR="004B69F8">
              <w:rPr>
                <w:sz w:val="22"/>
                <w:szCs w:val="22"/>
              </w:rPr>
              <w:t xml:space="preserve">called by 8. (see section </w:t>
            </w:r>
            <w:r w:rsidR="00BD11EC">
              <w:rPr>
                <w:sz w:val="22"/>
                <w:szCs w:val="22"/>
              </w:rPr>
              <w:t>3.2.2)</w:t>
            </w:r>
          </w:p>
        </w:tc>
      </w:tr>
      <w:tr w:rsidR="003369C8" w14:paraId="2B65361F" w14:textId="77777777" w:rsidTr="00E839C2">
        <w:tc>
          <w:tcPr>
            <w:tcW w:w="4505" w:type="dxa"/>
            <w:shd w:val="clear" w:color="auto" w:fill="D9E2F3" w:themeFill="accent1" w:themeFillTint="33"/>
          </w:tcPr>
          <w:p w14:paraId="3FA185C4" w14:textId="77777777" w:rsidR="003369C8" w:rsidRDefault="003369C8"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3295798F" w14:textId="77777777" w:rsidR="003369C8" w:rsidRDefault="003369C8" w:rsidP="000D6D45">
            <w:pPr>
              <w:rPr>
                <w:b/>
                <w:bCs/>
                <w:sz w:val="22"/>
                <w:szCs w:val="22"/>
              </w:rPr>
            </w:pPr>
            <w:r w:rsidRPr="24DD7A8F">
              <w:rPr>
                <w:b/>
                <w:bCs/>
                <w:sz w:val="22"/>
                <w:szCs w:val="22"/>
              </w:rPr>
              <w:t>Collaborations</w:t>
            </w:r>
          </w:p>
        </w:tc>
      </w:tr>
      <w:tr w:rsidR="003369C8" w:rsidRPr="00F409F9" w14:paraId="339B5980" w14:textId="77777777" w:rsidTr="000D6D45">
        <w:tc>
          <w:tcPr>
            <w:tcW w:w="4505" w:type="dxa"/>
          </w:tcPr>
          <w:p w14:paraId="64DA0E90" w14:textId="77777777" w:rsidR="003369C8" w:rsidRPr="00D177CE" w:rsidRDefault="003369C8" w:rsidP="000D6D45"/>
        </w:tc>
        <w:tc>
          <w:tcPr>
            <w:tcW w:w="4500" w:type="dxa"/>
          </w:tcPr>
          <w:p w14:paraId="1C6D9935" w14:textId="77777777" w:rsidR="003369C8" w:rsidRPr="00D177CE" w:rsidRDefault="003369C8" w:rsidP="000D6D45"/>
        </w:tc>
      </w:tr>
    </w:tbl>
    <w:p w14:paraId="667305B5" w14:textId="77777777" w:rsidR="005C1085" w:rsidRPr="005C1085" w:rsidRDefault="005C1085" w:rsidP="0B9357BD">
      <w:pPr>
        <w:rPr>
          <w:b/>
          <w:bCs/>
        </w:rPr>
      </w:pPr>
    </w:p>
    <w:p w14:paraId="33BD82C1" w14:textId="33BF54B4" w:rsidR="509982ED" w:rsidRDefault="509982ED" w:rsidP="00027688">
      <w:pPr>
        <w:pStyle w:val="Heading2"/>
        <w:shd w:val="clear" w:color="auto" w:fill="1F3864" w:themeFill="accent1" w:themeFillShade="80"/>
      </w:pPr>
      <w:r>
        <w:t xml:space="preserve"> </w:t>
      </w:r>
      <w:bookmarkStart w:id="82" w:name="_Toc39913572"/>
      <w:r w:rsidR="00BC762E">
        <w:t>Managers</w:t>
      </w:r>
      <w:bookmarkEnd w:id="82"/>
    </w:p>
    <w:p w14:paraId="42237104" w14:textId="42CF0B34" w:rsidR="00843741" w:rsidRDefault="00843741" w:rsidP="00843741">
      <w:pPr>
        <w:pStyle w:val="Heading3"/>
      </w:pPr>
      <w:r>
        <w:t xml:space="preserve">     </w:t>
      </w:r>
      <w:bookmarkStart w:id="83" w:name="_Toc39913573"/>
      <w:r>
        <w:t>Event Config Manager</w:t>
      </w:r>
      <w:bookmarkEnd w:id="83"/>
      <w:r>
        <w:t xml:space="preserve"> </w:t>
      </w:r>
    </w:p>
    <w:p w14:paraId="1BEDA4C8" w14:textId="056AD6B1" w:rsidR="00A9131B" w:rsidRPr="00A9131B" w:rsidRDefault="00A9131B" w:rsidP="00A9131B">
      <w:r>
        <w:t xml:space="preserve">This class handles getting input from the user for the event from the UI. It also allows other classes to access information of the event </w:t>
      </w:r>
      <w:r w:rsidR="003A7EAF">
        <w:t xml:space="preserve">config </w:t>
      </w:r>
      <w:r w:rsidR="00521D60">
        <w:t xml:space="preserve">class </w:t>
      </w:r>
      <w:r>
        <w:t>through it.</w:t>
      </w:r>
    </w:p>
    <w:p w14:paraId="6A586BD8" w14:textId="0E13674B" w:rsidR="0002027C" w:rsidRPr="00692DAB" w:rsidRDefault="00692DAB" w:rsidP="00692DAB">
      <w:pPr>
        <w:jc w:val="right"/>
        <w:rPr>
          <w:i/>
          <w:iCs/>
        </w:rPr>
      </w:pPr>
      <w:r w:rsidRPr="1CC79CF2">
        <w:rPr>
          <w:i/>
          <w:iCs/>
        </w:rPr>
        <w:t xml:space="preserve">Table </w:t>
      </w:r>
      <w:r>
        <w:rPr>
          <w:i/>
          <w:iCs/>
        </w:rPr>
        <w:t>2.0</w:t>
      </w:r>
    </w:p>
    <w:tbl>
      <w:tblPr>
        <w:tblStyle w:val="TableGrid"/>
        <w:tblW w:w="9000" w:type="dxa"/>
        <w:tblLayout w:type="fixed"/>
        <w:tblLook w:val="06A0" w:firstRow="1" w:lastRow="0" w:firstColumn="1" w:lastColumn="0" w:noHBand="1" w:noVBand="1"/>
      </w:tblPr>
      <w:tblGrid>
        <w:gridCol w:w="4500"/>
        <w:gridCol w:w="4500"/>
      </w:tblGrid>
      <w:tr w:rsidR="00843741" w14:paraId="53CF401E" w14:textId="77777777" w:rsidTr="00843741">
        <w:tc>
          <w:tcPr>
            <w:tcW w:w="9000" w:type="dxa"/>
            <w:gridSpan w:val="2"/>
            <w:shd w:val="clear" w:color="auto" w:fill="1F3864" w:themeFill="accent1" w:themeFillShade="80"/>
          </w:tcPr>
          <w:p w14:paraId="64B37653" w14:textId="77777777" w:rsidR="00843741" w:rsidRDefault="00843741" w:rsidP="000D6D45">
            <w:pPr>
              <w:rPr>
                <w:sz w:val="22"/>
                <w:szCs w:val="22"/>
              </w:rPr>
            </w:pPr>
            <w:r w:rsidRPr="24DD7A8F">
              <w:rPr>
                <w:b/>
                <w:bCs/>
                <w:sz w:val="22"/>
                <w:szCs w:val="22"/>
              </w:rPr>
              <w:t>Class Name</w:t>
            </w:r>
            <w:r w:rsidRPr="24DD7A8F">
              <w:rPr>
                <w:sz w:val="22"/>
                <w:szCs w:val="22"/>
              </w:rPr>
              <w:t xml:space="preserve">: </w:t>
            </w:r>
            <w:r>
              <w:rPr>
                <w:sz w:val="22"/>
                <w:szCs w:val="22"/>
              </w:rPr>
              <w:t>Event Config Manager</w:t>
            </w:r>
          </w:p>
        </w:tc>
      </w:tr>
      <w:tr w:rsidR="00843741" w14:paraId="1514AA1A" w14:textId="77777777" w:rsidTr="00843741">
        <w:tc>
          <w:tcPr>
            <w:tcW w:w="9000" w:type="dxa"/>
            <w:gridSpan w:val="2"/>
            <w:shd w:val="clear" w:color="auto" w:fill="D9E2F3" w:themeFill="accent1" w:themeFillTint="33"/>
          </w:tcPr>
          <w:p w14:paraId="50DBA34D" w14:textId="77777777" w:rsidR="00843741" w:rsidRDefault="00843741"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843741" w14:paraId="0A9A0BE3" w14:textId="77777777" w:rsidTr="00843741">
        <w:tc>
          <w:tcPr>
            <w:tcW w:w="9000" w:type="dxa"/>
            <w:gridSpan w:val="2"/>
            <w:shd w:val="clear" w:color="auto" w:fill="D9E2F3" w:themeFill="accent1" w:themeFillTint="33"/>
          </w:tcPr>
          <w:p w14:paraId="54CE54DA" w14:textId="77777777" w:rsidR="00843741" w:rsidRDefault="00843741"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843741" w14:paraId="40811B54" w14:textId="77777777" w:rsidTr="000D6D45">
        <w:tc>
          <w:tcPr>
            <w:tcW w:w="9000" w:type="dxa"/>
            <w:gridSpan w:val="2"/>
          </w:tcPr>
          <w:p w14:paraId="52C6AB07" w14:textId="77777777" w:rsidR="00843741" w:rsidRDefault="00843741" w:rsidP="000D6D45">
            <w:pPr>
              <w:rPr>
                <w:b/>
                <w:bCs/>
                <w:sz w:val="22"/>
                <w:szCs w:val="22"/>
              </w:rPr>
            </w:pPr>
            <w:r w:rsidRPr="24DD7A8F">
              <w:rPr>
                <w:b/>
                <w:bCs/>
                <w:sz w:val="22"/>
                <w:szCs w:val="22"/>
              </w:rPr>
              <w:t>Private Responsibilities</w:t>
            </w:r>
          </w:p>
          <w:p w14:paraId="2A9C01C9" w14:textId="77777777" w:rsidR="00843741" w:rsidRPr="000A2008" w:rsidRDefault="00843741" w:rsidP="000D6D45">
            <w:pPr>
              <w:pStyle w:val="ListParagraph"/>
              <w:spacing w:line="259" w:lineRule="auto"/>
            </w:pPr>
            <w:r w:rsidRPr="000A2008">
              <w:t xml:space="preserve">1. </w:t>
            </w:r>
            <w:r>
              <w:t>Store name of event.</w:t>
            </w:r>
          </w:p>
          <w:p w14:paraId="3DFD587B" w14:textId="77777777" w:rsidR="00843741" w:rsidRDefault="00843741" w:rsidP="000D6D45">
            <w:pPr>
              <w:pStyle w:val="ListParagraph"/>
              <w:spacing w:line="259" w:lineRule="auto"/>
            </w:pPr>
            <w:r w:rsidRPr="000A2008">
              <w:t xml:space="preserve">2. </w:t>
            </w:r>
            <w:r>
              <w:t>Store description of event.</w:t>
            </w:r>
          </w:p>
          <w:p w14:paraId="3B384611" w14:textId="77777777" w:rsidR="00843741" w:rsidRDefault="00843741" w:rsidP="000D6D45">
            <w:pPr>
              <w:pStyle w:val="ListParagraph"/>
              <w:spacing w:line="259" w:lineRule="auto"/>
            </w:pPr>
            <w:r>
              <w:t>3. Store start date and time of event.</w:t>
            </w:r>
          </w:p>
          <w:p w14:paraId="78E4DCC7" w14:textId="77777777" w:rsidR="00843741" w:rsidRDefault="00843741" w:rsidP="000D6D45">
            <w:pPr>
              <w:pStyle w:val="ListParagraph"/>
              <w:spacing w:line="259" w:lineRule="auto"/>
            </w:pPr>
            <w:r>
              <w:t>4. Store end date and time of event.</w:t>
            </w:r>
          </w:p>
          <w:p w14:paraId="7EF6BFFE" w14:textId="77777777" w:rsidR="00843741" w:rsidRDefault="00843741" w:rsidP="000D6D45">
            <w:pPr>
              <w:pStyle w:val="ListParagraph"/>
              <w:spacing w:line="259" w:lineRule="auto"/>
            </w:pPr>
            <w:r>
              <w:t>5. Store root directory location.</w:t>
            </w:r>
          </w:p>
          <w:p w14:paraId="5B305D4C" w14:textId="77777777" w:rsidR="00843741" w:rsidRDefault="00843741" w:rsidP="000D6D45">
            <w:pPr>
              <w:pStyle w:val="ListParagraph"/>
              <w:spacing w:line="259" w:lineRule="auto"/>
            </w:pPr>
            <w:r>
              <w:t>6. Store red directory location.</w:t>
            </w:r>
          </w:p>
          <w:p w14:paraId="69780758" w14:textId="77777777" w:rsidR="00843741" w:rsidRDefault="00843741" w:rsidP="000D6D45">
            <w:pPr>
              <w:pStyle w:val="ListParagraph"/>
              <w:spacing w:line="259" w:lineRule="auto"/>
            </w:pPr>
            <w:r>
              <w:t>7. Store blue directory location.</w:t>
            </w:r>
          </w:p>
          <w:p w14:paraId="3CBEB9E6" w14:textId="77777777" w:rsidR="00843741" w:rsidRDefault="00843741" w:rsidP="000D6D45">
            <w:pPr>
              <w:pStyle w:val="ListParagraph"/>
              <w:spacing w:line="259" w:lineRule="auto"/>
            </w:pPr>
            <w:r>
              <w:t>8. Store while directory location.</w:t>
            </w:r>
          </w:p>
          <w:p w14:paraId="7BEE7ADA" w14:textId="77777777" w:rsidR="00843741" w:rsidRDefault="00843741" w:rsidP="000D6D45">
            <w:pPr>
              <w:pStyle w:val="ListParagraph"/>
              <w:spacing w:line="259" w:lineRule="auto"/>
            </w:pPr>
            <w:r>
              <w:t>9. Return instance of an event.</w:t>
            </w:r>
          </w:p>
          <w:p w14:paraId="06EBF649" w14:textId="77777777" w:rsidR="00843741" w:rsidRDefault="00843741" w:rsidP="000D6D45">
            <w:pPr>
              <w:pStyle w:val="ListParagraph"/>
              <w:spacing w:line="259" w:lineRule="auto"/>
            </w:pPr>
            <w:r>
              <w:t>10. Stores the lead analyst of the event.</w:t>
            </w:r>
          </w:p>
          <w:p w14:paraId="2553F004" w14:textId="77777777" w:rsidR="00843741" w:rsidRDefault="00843741" w:rsidP="000D6D45">
            <w:pPr>
              <w:pStyle w:val="ListParagraph"/>
              <w:spacing w:line="259" w:lineRule="auto"/>
            </w:pPr>
            <w:r>
              <w:t>11. Stores the IP address of the lead’s machine.</w:t>
            </w:r>
          </w:p>
          <w:p w14:paraId="202B8459" w14:textId="77777777" w:rsidR="00843741" w:rsidRPr="00A276B9" w:rsidRDefault="00843741" w:rsidP="000D6D45">
            <w:pPr>
              <w:pStyle w:val="ListParagraph"/>
              <w:spacing w:line="259" w:lineRule="auto"/>
            </w:pPr>
            <w:r>
              <w:t>12. Stores the connections to the leads machine.</w:t>
            </w:r>
          </w:p>
        </w:tc>
      </w:tr>
      <w:tr w:rsidR="00843741" w14:paraId="574DA052" w14:textId="77777777" w:rsidTr="00843741">
        <w:tc>
          <w:tcPr>
            <w:tcW w:w="9000" w:type="dxa"/>
            <w:gridSpan w:val="2"/>
            <w:shd w:val="clear" w:color="auto" w:fill="D9E2F3" w:themeFill="accent1" w:themeFillTint="33"/>
          </w:tcPr>
          <w:p w14:paraId="34024CEB" w14:textId="77777777" w:rsidR="00843741" w:rsidRDefault="00843741" w:rsidP="000D6D45">
            <w:pPr>
              <w:rPr>
                <w:sz w:val="22"/>
                <w:szCs w:val="22"/>
              </w:rPr>
            </w:pPr>
            <w:r w:rsidRPr="0B9357BD">
              <w:rPr>
                <w:b/>
                <w:bCs/>
                <w:sz w:val="22"/>
                <w:szCs w:val="22"/>
              </w:rPr>
              <w:t>Contract:</w:t>
            </w:r>
            <w:r w:rsidRPr="0B9357BD">
              <w:rPr>
                <w:sz w:val="22"/>
                <w:szCs w:val="22"/>
              </w:rPr>
              <w:t xml:space="preserve"> </w:t>
            </w:r>
            <w:r>
              <w:rPr>
                <w:sz w:val="22"/>
                <w:szCs w:val="22"/>
              </w:rPr>
              <w:t>9. Create event</w:t>
            </w:r>
          </w:p>
        </w:tc>
      </w:tr>
      <w:tr w:rsidR="00843741" w14:paraId="4E3FEAC7" w14:textId="77777777" w:rsidTr="00843741">
        <w:tc>
          <w:tcPr>
            <w:tcW w:w="4500" w:type="dxa"/>
            <w:shd w:val="clear" w:color="auto" w:fill="D9E2F3" w:themeFill="accent1" w:themeFillTint="33"/>
          </w:tcPr>
          <w:p w14:paraId="580C5888" w14:textId="77777777" w:rsidR="00843741" w:rsidRDefault="00843741"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6CAD4513" w14:textId="77777777" w:rsidR="00843741" w:rsidRDefault="00843741" w:rsidP="000D6D45">
            <w:pPr>
              <w:rPr>
                <w:b/>
                <w:bCs/>
                <w:sz w:val="22"/>
                <w:szCs w:val="22"/>
              </w:rPr>
            </w:pPr>
            <w:r w:rsidRPr="24DD7A8F">
              <w:rPr>
                <w:b/>
                <w:bCs/>
                <w:sz w:val="22"/>
                <w:szCs w:val="22"/>
              </w:rPr>
              <w:t>Collaborations</w:t>
            </w:r>
          </w:p>
        </w:tc>
      </w:tr>
      <w:tr w:rsidR="00843741" w:rsidRPr="00F409F9" w14:paraId="4365DE29" w14:textId="77777777" w:rsidTr="000D6D45">
        <w:tc>
          <w:tcPr>
            <w:tcW w:w="4500" w:type="dxa"/>
          </w:tcPr>
          <w:p w14:paraId="051EBE52" w14:textId="77777777" w:rsidR="00843741" w:rsidRDefault="00843741" w:rsidP="000D6D45">
            <w:r>
              <w:t>1. Store an event from name, description, start and end time.</w:t>
            </w:r>
          </w:p>
          <w:p w14:paraId="07780418" w14:textId="77777777" w:rsidR="00843741" w:rsidRDefault="00843741" w:rsidP="000D6D45">
            <w:r>
              <w:t>2. Store the lead, IP address and connections associated with the event.</w:t>
            </w:r>
          </w:p>
          <w:p w14:paraId="2241B7F4" w14:textId="77777777" w:rsidR="00843741" w:rsidRPr="00D177CE" w:rsidRDefault="00843741" w:rsidP="000D6D45">
            <w:r>
              <w:t>3. Store the root directory location, as well as red, blue, white team’s folder location.</w:t>
            </w:r>
          </w:p>
        </w:tc>
        <w:tc>
          <w:tcPr>
            <w:tcW w:w="4500" w:type="dxa"/>
          </w:tcPr>
          <w:p w14:paraId="4E3ADE10" w14:textId="77777777" w:rsidR="00843741" w:rsidRPr="00D177CE" w:rsidRDefault="00843741" w:rsidP="000D6D45">
            <w:r>
              <w:t>Event Config (1,2,3)</w:t>
            </w:r>
          </w:p>
        </w:tc>
      </w:tr>
      <w:tr w:rsidR="00843741" w:rsidRPr="00F409F9" w14:paraId="0279CAEF" w14:textId="77777777" w:rsidTr="00843741">
        <w:tc>
          <w:tcPr>
            <w:tcW w:w="9000" w:type="dxa"/>
            <w:gridSpan w:val="2"/>
            <w:shd w:val="clear" w:color="auto" w:fill="D9E2F3" w:themeFill="accent1" w:themeFillTint="33"/>
          </w:tcPr>
          <w:p w14:paraId="36089646" w14:textId="77777777" w:rsidR="00843741" w:rsidRDefault="00843741" w:rsidP="000D6D45">
            <w:r w:rsidRPr="0B9357BD">
              <w:rPr>
                <w:b/>
                <w:bCs/>
                <w:sz w:val="22"/>
                <w:szCs w:val="22"/>
              </w:rPr>
              <w:t>Contract:</w:t>
            </w:r>
            <w:r w:rsidRPr="0B9357BD">
              <w:rPr>
                <w:sz w:val="22"/>
                <w:szCs w:val="22"/>
              </w:rPr>
              <w:t xml:space="preserve"> </w:t>
            </w:r>
            <w:r>
              <w:rPr>
                <w:sz w:val="22"/>
                <w:szCs w:val="22"/>
              </w:rPr>
              <w:t>21. Get team configuration user input from UI.</w:t>
            </w:r>
          </w:p>
        </w:tc>
      </w:tr>
      <w:tr w:rsidR="00843741" w:rsidRPr="00F409F9" w14:paraId="4DE828F8" w14:textId="77777777" w:rsidTr="00843741">
        <w:tc>
          <w:tcPr>
            <w:tcW w:w="4500" w:type="dxa"/>
            <w:shd w:val="clear" w:color="auto" w:fill="D9E2F3" w:themeFill="accent1" w:themeFillTint="33"/>
          </w:tcPr>
          <w:p w14:paraId="156ADB97" w14:textId="77777777" w:rsidR="00843741" w:rsidRDefault="00843741" w:rsidP="000D6D45">
            <w:r w:rsidRPr="24DD7A8F">
              <w:rPr>
                <w:b/>
                <w:bCs/>
                <w:sz w:val="22"/>
                <w:szCs w:val="22"/>
              </w:rPr>
              <w:t>Responsibilities</w:t>
            </w:r>
          </w:p>
        </w:tc>
        <w:tc>
          <w:tcPr>
            <w:tcW w:w="4500" w:type="dxa"/>
            <w:shd w:val="clear" w:color="auto" w:fill="D9E2F3" w:themeFill="accent1" w:themeFillTint="33"/>
          </w:tcPr>
          <w:p w14:paraId="3F76DC24" w14:textId="77777777" w:rsidR="00843741" w:rsidRDefault="00843741" w:rsidP="000D6D45">
            <w:r w:rsidRPr="24DD7A8F">
              <w:rPr>
                <w:b/>
                <w:bCs/>
                <w:sz w:val="22"/>
                <w:szCs w:val="22"/>
              </w:rPr>
              <w:t>Collaborations</w:t>
            </w:r>
          </w:p>
        </w:tc>
      </w:tr>
      <w:tr w:rsidR="00843741" w:rsidRPr="00F409F9" w14:paraId="4B2E84EB" w14:textId="77777777" w:rsidTr="000D6D45">
        <w:tc>
          <w:tcPr>
            <w:tcW w:w="4500" w:type="dxa"/>
          </w:tcPr>
          <w:p w14:paraId="5E788E67" w14:textId="77777777" w:rsidR="00843741" w:rsidRDefault="00843741" w:rsidP="000D6D45">
            <w:r>
              <w:t>1. Get event information.</w:t>
            </w:r>
          </w:p>
        </w:tc>
        <w:tc>
          <w:tcPr>
            <w:tcW w:w="4500" w:type="dxa"/>
          </w:tcPr>
          <w:p w14:paraId="51FBFD3A" w14:textId="77777777" w:rsidR="00843741" w:rsidRDefault="00843741" w:rsidP="000D6D45">
            <w:r>
              <w:t>Event Configuration UI(1)</w:t>
            </w:r>
          </w:p>
        </w:tc>
      </w:tr>
      <w:tr w:rsidR="00843741" w:rsidRPr="00F409F9" w14:paraId="792778FE" w14:textId="77777777" w:rsidTr="00843741">
        <w:tc>
          <w:tcPr>
            <w:tcW w:w="9000" w:type="dxa"/>
            <w:gridSpan w:val="2"/>
            <w:shd w:val="clear" w:color="auto" w:fill="D9E2F3" w:themeFill="accent1" w:themeFillTint="33"/>
          </w:tcPr>
          <w:p w14:paraId="52AE05F5" w14:textId="77777777" w:rsidR="00843741" w:rsidRDefault="00843741" w:rsidP="000D6D45">
            <w:r w:rsidRPr="0B9357BD">
              <w:rPr>
                <w:b/>
                <w:bCs/>
                <w:sz w:val="22"/>
                <w:szCs w:val="22"/>
              </w:rPr>
              <w:t>Contract:</w:t>
            </w:r>
            <w:r w:rsidRPr="0B9357BD">
              <w:rPr>
                <w:sz w:val="22"/>
                <w:szCs w:val="22"/>
              </w:rPr>
              <w:t xml:space="preserve"> </w:t>
            </w:r>
            <w:r>
              <w:rPr>
                <w:sz w:val="22"/>
                <w:szCs w:val="22"/>
              </w:rPr>
              <w:t>22. Get event configuration user input from UI.</w:t>
            </w:r>
          </w:p>
        </w:tc>
      </w:tr>
      <w:tr w:rsidR="00843741" w:rsidRPr="00F409F9" w14:paraId="388A936C" w14:textId="77777777" w:rsidTr="00843741">
        <w:tc>
          <w:tcPr>
            <w:tcW w:w="4500" w:type="dxa"/>
            <w:shd w:val="clear" w:color="auto" w:fill="D9E2F3" w:themeFill="accent1" w:themeFillTint="33"/>
          </w:tcPr>
          <w:p w14:paraId="7A59A52D" w14:textId="77777777" w:rsidR="00843741" w:rsidRDefault="00843741" w:rsidP="000D6D45">
            <w:r w:rsidRPr="24DD7A8F">
              <w:rPr>
                <w:b/>
                <w:bCs/>
                <w:sz w:val="22"/>
                <w:szCs w:val="22"/>
              </w:rPr>
              <w:t>Responsibilities</w:t>
            </w:r>
          </w:p>
        </w:tc>
        <w:tc>
          <w:tcPr>
            <w:tcW w:w="4500" w:type="dxa"/>
            <w:shd w:val="clear" w:color="auto" w:fill="D9E2F3" w:themeFill="accent1" w:themeFillTint="33"/>
          </w:tcPr>
          <w:p w14:paraId="5C22A7C2" w14:textId="77777777" w:rsidR="00843741" w:rsidRDefault="00843741" w:rsidP="000D6D45">
            <w:r w:rsidRPr="24DD7A8F">
              <w:rPr>
                <w:b/>
                <w:bCs/>
                <w:sz w:val="22"/>
                <w:szCs w:val="22"/>
              </w:rPr>
              <w:t>Collaborations</w:t>
            </w:r>
          </w:p>
        </w:tc>
      </w:tr>
      <w:tr w:rsidR="00843741" w:rsidRPr="00F409F9" w14:paraId="0F5C2DA4" w14:textId="77777777" w:rsidTr="000D6D45">
        <w:tc>
          <w:tcPr>
            <w:tcW w:w="4500" w:type="dxa"/>
          </w:tcPr>
          <w:p w14:paraId="374656D3" w14:textId="77777777" w:rsidR="00843741" w:rsidRDefault="00843741" w:rsidP="000D6D45">
            <w:r>
              <w:t>2. Get team configuration.</w:t>
            </w:r>
          </w:p>
        </w:tc>
        <w:tc>
          <w:tcPr>
            <w:tcW w:w="4500" w:type="dxa"/>
          </w:tcPr>
          <w:p w14:paraId="207DA629" w14:textId="77777777" w:rsidR="00843741" w:rsidRDefault="00843741" w:rsidP="000D6D45">
            <w:r>
              <w:t>Team Configuration UI(1)</w:t>
            </w:r>
          </w:p>
        </w:tc>
      </w:tr>
      <w:tr w:rsidR="00843741" w:rsidRPr="00F409F9" w14:paraId="3211EFDC" w14:textId="77777777" w:rsidTr="00843741">
        <w:tc>
          <w:tcPr>
            <w:tcW w:w="9000" w:type="dxa"/>
            <w:gridSpan w:val="2"/>
            <w:shd w:val="clear" w:color="auto" w:fill="D9E2F3" w:themeFill="accent1" w:themeFillTint="33"/>
          </w:tcPr>
          <w:p w14:paraId="5E4FAFA3" w14:textId="77777777" w:rsidR="00843741" w:rsidRDefault="00843741" w:rsidP="000D6D45">
            <w:r w:rsidRPr="0B9357BD">
              <w:rPr>
                <w:b/>
                <w:bCs/>
                <w:sz w:val="22"/>
                <w:szCs w:val="22"/>
              </w:rPr>
              <w:t>Contract:</w:t>
            </w:r>
            <w:r w:rsidRPr="0B9357BD">
              <w:rPr>
                <w:sz w:val="22"/>
                <w:szCs w:val="22"/>
              </w:rPr>
              <w:t xml:space="preserve"> </w:t>
            </w:r>
            <w:r>
              <w:rPr>
                <w:sz w:val="22"/>
                <w:szCs w:val="22"/>
              </w:rPr>
              <w:t>23. Get directory location information user input from UI.</w:t>
            </w:r>
          </w:p>
        </w:tc>
      </w:tr>
      <w:tr w:rsidR="00843741" w:rsidRPr="00F409F9" w14:paraId="642A98E0" w14:textId="77777777" w:rsidTr="00843741">
        <w:tc>
          <w:tcPr>
            <w:tcW w:w="4500" w:type="dxa"/>
            <w:shd w:val="clear" w:color="auto" w:fill="D9E2F3" w:themeFill="accent1" w:themeFillTint="33"/>
          </w:tcPr>
          <w:p w14:paraId="752B971F" w14:textId="77777777" w:rsidR="00843741" w:rsidRDefault="00843741" w:rsidP="000D6D45">
            <w:r w:rsidRPr="24DD7A8F">
              <w:rPr>
                <w:b/>
                <w:bCs/>
                <w:sz w:val="22"/>
                <w:szCs w:val="22"/>
              </w:rPr>
              <w:t>Responsibilities</w:t>
            </w:r>
          </w:p>
        </w:tc>
        <w:tc>
          <w:tcPr>
            <w:tcW w:w="4500" w:type="dxa"/>
            <w:shd w:val="clear" w:color="auto" w:fill="D9E2F3" w:themeFill="accent1" w:themeFillTint="33"/>
          </w:tcPr>
          <w:p w14:paraId="2451760D" w14:textId="77777777" w:rsidR="00843741" w:rsidRDefault="00843741" w:rsidP="000D6D45">
            <w:r w:rsidRPr="24DD7A8F">
              <w:rPr>
                <w:b/>
                <w:bCs/>
                <w:sz w:val="22"/>
                <w:szCs w:val="22"/>
              </w:rPr>
              <w:t>Collaborations</w:t>
            </w:r>
          </w:p>
        </w:tc>
      </w:tr>
      <w:tr w:rsidR="00843741" w:rsidRPr="00F409F9" w14:paraId="6A99208F" w14:textId="77777777" w:rsidTr="000D6D45">
        <w:tc>
          <w:tcPr>
            <w:tcW w:w="4500" w:type="dxa"/>
          </w:tcPr>
          <w:p w14:paraId="5137C681" w14:textId="77777777" w:rsidR="00843741" w:rsidRDefault="00843741" w:rsidP="000D6D45">
            <w:r>
              <w:t xml:space="preserve">1. Get directory information </w:t>
            </w:r>
          </w:p>
        </w:tc>
        <w:tc>
          <w:tcPr>
            <w:tcW w:w="4500" w:type="dxa"/>
          </w:tcPr>
          <w:p w14:paraId="63C729BD" w14:textId="77777777" w:rsidR="00843741" w:rsidRDefault="00843741" w:rsidP="000D6D45">
            <w:r>
              <w:t>Directory Configuration UI(1)</w:t>
            </w:r>
          </w:p>
        </w:tc>
      </w:tr>
    </w:tbl>
    <w:p w14:paraId="0F82F32E" w14:textId="77777777" w:rsidR="00843741" w:rsidRPr="00D22D64" w:rsidRDefault="00843741" w:rsidP="00843741">
      <w:pPr>
        <w:shd w:val="clear" w:color="auto" w:fill="E2EFD9" w:themeFill="accent6" w:themeFillTint="33"/>
        <w:rPr>
          <w:b/>
          <w:bCs/>
        </w:rPr>
      </w:pPr>
      <w:r w:rsidRPr="00D22D64">
        <w:rPr>
          <w:b/>
          <w:bCs/>
        </w:rPr>
        <w:t xml:space="preserve">Contract </w:t>
      </w:r>
      <w:r>
        <w:rPr>
          <w:b/>
          <w:bCs/>
        </w:rPr>
        <w:t>9</w:t>
      </w:r>
    </w:p>
    <w:p w14:paraId="2DB7EE66" w14:textId="77777777" w:rsidR="00843741" w:rsidRDefault="00843741" w:rsidP="00843741">
      <w:r w:rsidRPr="00D22D64">
        <w:rPr>
          <w:b/>
          <w:bCs/>
        </w:rPr>
        <w:t>-</w:t>
      </w:r>
      <w:r w:rsidRPr="00365FFA">
        <w:rPr>
          <w:b/>
          <w:bCs/>
        </w:rPr>
        <w:t>Method Name:</w:t>
      </w:r>
      <w:r>
        <w:rPr>
          <w:b/>
          <w:bCs/>
        </w:rPr>
        <w:t xml:space="preserve"> </w:t>
      </w:r>
      <w:proofErr w:type="spellStart"/>
      <w:r>
        <w:t>setEventAttributes</w:t>
      </w:r>
      <w:proofErr w:type="spellEnd"/>
      <w:r w:rsidRPr="00365FFA">
        <w:t>(</w:t>
      </w:r>
      <w:r>
        <w:t xml:space="preserve">name n, description d, </w:t>
      </w:r>
      <w:proofErr w:type="spellStart"/>
      <w:r>
        <w:t>startTime</w:t>
      </w:r>
      <w:proofErr w:type="spellEnd"/>
      <w:r>
        <w:t xml:space="preserve"> s, </w:t>
      </w:r>
      <w:proofErr w:type="spellStart"/>
      <w:r>
        <w:t>endTime</w:t>
      </w:r>
      <w:proofErr w:type="spellEnd"/>
      <w:r>
        <w:t xml:space="preserve"> e</w:t>
      </w:r>
      <w:r w:rsidRPr="00365FFA">
        <w:t>)</w:t>
      </w:r>
    </w:p>
    <w:p w14:paraId="04418BDC" w14:textId="77777777" w:rsidR="00843741" w:rsidRDefault="00843741" w:rsidP="00843741">
      <w:r w:rsidRPr="00D22D64">
        <w:rPr>
          <w:b/>
          <w:bCs/>
        </w:rPr>
        <w:t>-</w:t>
      </w:r>
      <w:r w:rsidRPr="00365FFA">
        <w:rPr>
          <w:b/>
          <w:bCs/>
        </w:rPr>
        <w:t>Return Type:</w:t>
      </w:r>
      <w:r>
        <w:t xml:space="preserve"> void</w:t>
      </w:r>
    </w:p>
    <w:p w14:paraId="619F315D" w14:textId="77777777" w:rsidR="00843741" w:rsidRDefault="00843741" w:rsidP="00843741">
      <w:pPr>
        <w:rPr>
          <w:b/>
          <w:bCs/>
        </w:rPr>
      </w:pPr>
      <w:r w:rsidRPr="00D22D64">
        <w:rPr>
          <w:b/>
          <w:bCs/>
        </w:rPr>
        <w:t>-</w:t>
      </w:r>
      <w:r w:rsidRPr="00365FFA">
        <w:rPr>
          <w:b/>
          <w:bCs/>
        </w:rPr>
        <w:t>Input &amp; Output parameters:</w:t>
      </w:r>
    </w:p>
    <w:p w14:paraId="3335B0B3" w14:textId="77777777" w:rsidR="00843741" w:rsidRDefault="00843741" w:rsidP="00843741">
      <w:r>
        <w:rPr>
          <w:b/>
          <w:bCs/>
        </w:rPr>
        <w:tab/>
      </w:r>
      <w:r w:rsidRPr="00365FFA">
        <w:t>-</w:t>
      </w:r>
      <w:r>
        <w:t xml:space="preserve"> </w:t>
      </w:r>
      <w:r>
        <w:rPr>
          <w:b/>
          <w:bCs/>
        </w:rPr>
        <w:t>n</w:t>
      </w:r>
      <w:r w:rsidRPr="00D22D64">
        <w:rPr>
          <w:b/>
          <w:bCs/>
        </w:rPr>
        <w:t>:</w:t>
      </w:r>
      <w:r>
        <w:t xml:space="preserve"> string input </w:t>
      </w:r>
    </w:p>
    <w:p w14:paraId="2DC89CCB" w14:textId="77777777" w:rsidR="00843741" w:rsidRDefault="00843741" w:rsidP="00843741">
      <w:r>
        <w:lastRenderedPageBreak/>
        <w:tab/>
        <w:t xml:space="preserve">- </w:t>
      </w:r>
      <w:r w:rsidRPr="001421A0">
        <w:rPr>
          <w:b/>
          <w:bCs/>
        </w:rPr>
        <w:t>d:</w:t>
      </w:r>
      <w:r>
        <w:t xml:space="preserve"> string input</w:t>
      </w:r>
    </w:p>
    <w:p w14:paraId="0433E274" w14:textId="77777777" w:rsidR="00843741" w:rsidRDefault="00843741" w:rsidP="00843741">
      <w:r>
        <w:tab/>
        <w:t xml:space="preserve">- </w:t>
      </w:r>
      <w:r w:rsidRPr="001421A0">
        <w:rPr>
          <w:b/>
          <w:bCs/>
        </w:rPr>
        <w:t>s:</w:t>
      </w:r>
      <w:r>
        <w:t xml:space="preserve"> string input</w:t>
      </w:r>
    </w:p>
    <w:p w14:paraId="55833349" w14:textId="77777777" w:rsidR="00843741" w:rsidRDefault="00843741" w:rsidP="00843741">
      <w:r>
        <w:tab/>
        <w:t xml:space="preserve">- </w:t>
      </w:r>
      <w:r w:rsidRPr="001421A0">
        <w:rPr>
          <w:b/>
          <w:bCs/>
        </w:rPr>
        <w:t>e:</w:t>
      </w:r>
      <w:r>
        <w:t xml:space="preserve"> string input</w:t>
      </w:r>
    </w:p>
    <w:p w14:paraId="25536BBC" w14:textId="77777777" w:rsidR="00843741" w:rsidRPr="00D22D64" w:rsidRDefault="00843741" w:rsidP="00843741">
      <w:r>
        <w:t>-</w:t>
      </w:r>
      <w:r w:rsidRPr="00D22D64">
        <w:rPr>
          <w:b/>
          <w:bCs/>
        </w:rPr>
        <w:t xml:space="preserve">Description of parameters: </w:t>
      </w:r>
      <w:r>
        <w:t>user input strings from UI text fields. Strings for name, description, start time and end time.</w:t>
      </w:r>
    </w:p>
    <w:p w14:paraId="0C58DA93" w14:textId="77777777" w:rsidR="00843741" w:rsidRPr="00D22D64" w:rsidRDefault="00843741" w:rsidP="00843741">
      <w:r>
        <w:rPr>
          <w:b/>
          <w:bCs/>
        </w:rPr>
        <w:t xml:space="preserve">-Purpose: </w:t>
      </w:r>
      <w:r>
        <w:t>store the attribute of the current event</w:t>
      </w:r>
    </w:p>
    <w:p w14:paraId="47C5F39F" w14:textId="77777777" w:rsidR="00843741" w:rsidRPr="00D22D64" w:rsidRDefault="00843741" w:rsidP="00843741">
      <w:r w:rsidRPr="00D22D64">
        <w:rPr>
          <w:b/>
          <w:bCs/>
        </w:rPr>
        <w:t>-Pre-Conditions:</w:t>
      </w:r>
      <w:r>
        <w:rPr>
          <w:b/>
          <w:bCs/>
        </w:rPr>
        <w:t xml:space="preserve"> </w:t>
      </w:r>
      <w:r>
        <w:t>user has filled in and saved from the event configuration UI.</w:t>
      </w:r>
    </w:p>
    <w:p w14:paraId="101FF9C6" w14:textId="77777777" w:rsidR="00843741" w:rsidRDefault="00843741" w:rsidP="00843741">
      <w:r w:rsidRPr="00D22D64">
        <w:rPr>
          <w:b/>
          <w:bCs/>
        </w:rPr>
        <w:t>-Post-Conditions:</w:t>
      </w:r>
      <w:r>
        <w:rPr>
          <w:b/>
          <w:bCs/>
        </w:rPr>
        <w:t xml:space="preserve"> </w:t>
      </w:r>
      <w:r>
        <w:t>name, description, start and end time of an event have been set to an event object.</w:t>
      </w:r>
    </w:p>
    <w:p w14:paraId="35BDE0B2" w14:textId="77777777" w:rsidR="00843741" w:rsidRDefault="00843741" w:rsidP="00843741"/>
    <w:p w14:paraId="5464F099" w14:textId="77777777" w:rsidR="00843741" w:rsidRDefault="00843741" w:rsidP="00843741">
      <w:r w:rsidRPr="00D22D64">
        <w:rPr>
          <w:b/>
          <w:bCs/>
        </w:rPr>
        <w:t>-</w:t>
      </w:r>
      <w:r w:rsidRPr="00365FFA">
        <w:rPr>
          <w:b/>
          <w:bCs/>
        </w:rPr>
        <w:t>Method Name:</w:t>
      </w:r>
      <w:r>
        <w:rPr>
          <w:b/>
          <w:bCs/>
        </w:rPr>
        <w:t xml:space="preserve"> </w:t>
      </w:r>
      <w:proofErr w:type="spellStart"/>
      <w:r>
        <w:t>setTeamAttributes</w:t>
      </w:r>
      <w:proofErr w:type="spellEnd"/>
      <w:r w:rsidRPr="00365FFA">
        <w:t>(</w:t>
      </w:r>
      <w:r>
        <w:t xml:space="preserve">lead x, </w:t>
      </w:r>
      <w:proofErr w:type="spellStart"/>
      <w:r>
        <w:t>ip</w:t>
      </w:r>
      <w:proofErr w:type="spellEnd"/>
      <w:r>
        <w:t xml:space="preserve"> a, connection c</w:t>
      </w:r>
      <w:r w:rsidRPr="00365FFA">
        <w:t>)</w:t>
      </w:r>
    </w:p>
    <w:p w14:paraId="3F6F02E3" w14:textId="77777777" w:rsidR="00843741" w:rsidRDefault="00843741" w:rsidP="00843741">
      <w:r w:rsidRPr="00D22D64">
        <w:rPr>
          <w:b/>
          <w:bCs/>
        </w:rPr>
        <w:t>-</w:t>
      </w:r>
      <w:r w:rsidRPr="00365FFA">
        <w:rPr>
          <w:b/>
          <w:bCs/>
        </w:rPr>
        <w:t>Return Type:</w:t>
      </w:r>
      <w:r>
        <w:t xml:space="preserve"> void</w:t>
      </w:r>
    </w:p>
    <w:p w14:paraId="20CE881F" w14:textId="77777777" w:rsidR="00843741" w:rsidRDefault="00843741" w:rsidP="00843741">
      <w:pPr>
        <w:rPr>
          <w:b/>
          <w:bCs/>
        </w:rPr>
      </w:pPr>
      <w:r w:rsidRPr="00D22D64">
        <w:rPr>
          <w:b/>
          <w:bCs/>
        </w:rPr>
        <w:t>-</w:t>
      </w:r>
      <w:r w:rsidRPr="00365FFA">
        <w:rPr>
          <w:b/>
          <w:bCs/>
        </w:rPr>
        <w:t>Input &amp; Output parameters:</w:t>
      </w:r>
    </w:p>
    <w:p w14:paraId="2E48D5F2" w14:textId="77777777" w:rsidR="00843741" w:rsidRDefault="00843741" w:rsidP="00843741">
      <w:r>
        <w:rPr>
          <w:b/>
          <w:bCs/>
        </w:rPr>
        <w:tab/>
      </w:r>
      <w:r w:rsidRPr="00365FFA">
        <w:t>-</w:t>
      </w:r>
      <w:r>
        <w:t xml:space="preserve"> </w:t>
      </w:r>
      <w:r w:rsidRPr="00D22D64">
        <w:rPr>
          <w:b/>
          <w:bCs/>
        </w:rPr>
        <w:t>x:</w:t>
      </w:r>
      <w:r>
        <w:t xml:space="preserve"> </w:t>
      </w:r>
      <w:proofErr w:type="spellStart"/>
      <w:r>
        <w:t>boolean</w:t>
      </w:r>
      <w:proofErr w:type="spellEnd"/>
      <w:r>
        <w:t xml:space="preserve"> </w:t>
      </w:r>
    </w:p>
    <w:p w14:paraId="3B445FBC" w14:textId="77777777" w:rsidR="00843741" w:rsidRDefault="00843741" w:rsidP="00843741">
      <w:pPr>
        <w:ind w:firstLine="720"/>
      </w:pPr>
      <w:r w:rsidRPr="00365FFA">
        <w:t>-</w:t>
      </w:r>
      <w:r>
        <w:t xml:space="preserve"> </w:t>
      </w:r>
      <w:r>
        <w:rPr>
          <w:b/>
          <w:bCs/>
        </w:rPr>
        <w:t>a</w:t>
      </w:r>
      <w:r w:rsidRPr="00D22D64">
        <w:rPr>
          <w:b/>
          <w:bCs/>
        </w:rPr>
        <w:t>:</w:t>
      </w:r>
      <w:r>
        <w:t xml:space="preserve"> string</w:t>
      </w:r>
    </w:p>
    <w:p w14:paraId="49197953" w14:textId="77777777" w:rsidR="00843741" w:rsidRDefault="00843741" w:rsidP="00843741">
      <w:pPr>
        <w:ind w:firstLine="720"/>
      </w:pPr>
      <w:r w:rsidRPr="00365FFA">
        <w:t>-</w:t>
      </w:r>
      <w:r>
        <w:t xml:space="preserve"> </w:t>
      </w:r>
      <w:r>
        <w:rPr>
          <w:b/>
          <w:bCs/>
        </w:rPr>
        <w:t>c</w:t>
      </w:r>
      <w:r w:rsidRPr="00D22D64">
        <w:rPr>
          <w:b/>
          <w:bCs/>
        </w:rPr>
        <w:t>:</w:t>
      </w:r>
      <w:r>
        <w:t xml:space="preserve"> list</w:t>
      </w:r>
    </w:p>
    <w:p w14:paraId="715050AC" w14:textId="77777777" w:rsidR="00843741" w:rsidRPr="001421A0" w:rsidRDefault="00843741" w:rsidP="00843741">
      <w:r>
        <w:t>-</w:t>
      </w:r>
      <w:r w:rsidRPr="00D22D64">
        <w:rPr>
          <w:b/>
          <w:bCs/>
        </w:rPr>
        <w:t>Description of parameters:</w:t>
      </w:r>
      <w:r>
        <w:rPr>
          <w:b/>
          <w:bCs/>
        </w:rPr>
        <w:t xml:space="preserve"> </w:t>
      </w:r>
      <w:r>
        <w:t>Boolean set to the lead analysts’ machine, IP addressed saved as a string of the leads machine, list of machines connected to leads machine.</w:t>
      </w:r>
    </w:p>
    <w:p w14:paraId="3133C96D" w14:textId="77777777" w:rsidR="00843741" w:rsidRPr="00D22D64" w:rsidRDefault="00843741" w:rsidP="00843741">
      <w:r>
        <w:rPr>
          <w:b/>
          <w:bCs/>
        </w:rPr>
        <w:t xml:space="preserve">-Purpose: </w:t>
      </w:r>
      <w:r>
        <w:t xml:space="preserve">to save information of the team of the current assessment. </w:t>
      </w:r>
    </w:p>
    <w:p w14:paraId="2AC326A7" w14:textId="77777777" w:rsidR="00843741" w:rsidRPr="00D22D64" w:rsidRDefault="00843741" w:rsidP="00843741">
      <w:r w:rsidRPr="00D22D64">
        <w:rPr>
          <w:b/>
          <w:bCs/>
        </w:rPr>
        <w:t>-Pre-Conditions:</w:t>
      </w:r>
      <w:r>
        <w:rPr>
          <w:b/>
          <w:bCs/>
        </w:rPr>
        <w:t xml:space="preserve"> </w:t>
      </w:r>
      <w:r>
        <w:t>lead analyst entered IP address and specified they were the lead on the event configuration GUI, and there were users who connected to the leads machine.</w:t>
      </w:r>
    </w:p>
    <w:p w14:paraId="1BAE9628" w14:textId="77777777" w:rsidR="00843741" w:rsidRDefault="00843741" w:rsidP="00843741">
      <w:r w:rsidRPr="00D22D64">
        <w:rPr>
          <w:b/>
          <w:bCs/>
        </w:rPr>
        <w:t>-Post-Conditions:</w:t>
      </w:r>
      <w:r>
        <w:rPr>
          <w:b/>
          <w:bCs/>
        </w:rPr>
        <w:t xml:space="preserve"> </w:t>
      </w:r>
      <w:r>
        <w:t>the lead their IP and connections to the lead’s machine have been set to an event object.</w:t>
      </w:r>
    </w:p>
    <w:p w14:paraId="13C34CEF" w14:textId="77777777" w:rsidR="00843741" w:rsidRDefault="00843741" w:rsidP="00843741"/>
    <w:p w14:paraId="1630623E" w14:textId="77777777" w:rsidR="00843741" w:rsidRDefault="00843741" w:rsidP="00843741">
      <w:r w:rsidRPr="00D22D64">
        <w:rPr>
          <w:b/>
          <w:bCs/>
        </w:rPr>
        <w:t>-</w:t>
      </w:r>
      <w:r w:rsidRPr="00365FFA">
        <w:rPr>
          <w:b/>
          <w:bCs/>
        </w:rPr>
        <w:t>Method Name:</w:t>
      </w:r>
      <w:r>
        <w:rPr>
          <w:b/>
          <w:bCs/>
        </w:rPr>
        <w:t xml:space="preserve"> </w:t>
      </w:r>
      <w:proofErr w:type="spellStart"/>
      <w:r>
        <w:t>setDirAttributes</w:t>
      </w:r>
      <w:proofErr w:type="spellEnd"/>
      <w:r w:rsidRPr="00365FFA">
        <w:t>(</w:t>
      </w:r>
      <w:proofErr w:type="spellStart"/>
      <w:r>
        <w:t>rootdir</w:t>
      </w:r>
      <w:proofErr w:type="spellEnd"/>
      <w:r>
        <w:t xml:space="preserve"> r, </w:t>
      </w:r>
      <w:proofErr w:type="spellStart"/>
      <w:r>
        <w:t>rdir</w:t>
      </w:r>
      <w:proofErr w:type="spellEnd"/>
      <w:r>
        <w:t xml:space="preserve"> </w:t>
      </w:r>
      <w:proofErr w:type="spellStart"/>
      <w:r>
        <w:t>rd</w:t>
      </w:r>
      <w:proofErr w:type="spellEnd"/>
      <w:r>
        <w:t xml:space="preserve">, </w:t>
      </w:r>
      <w:proofErr w:type="spellStart"/>
      <w:r>
        <w:t>bdir</w:t>
      </w:r>
      <w:proofErr w:type="spellEnd"/>
      <w:r>
        <w:t xml:space="preserve"> b, </w:t>
      </w:r>
      <w:proofErr w:type="spellStart"/>
      <w:r>
        <w:t>wdir</w:t>
      </w:r>
      <w:proofErr w:type="spellEnd"/>
      <w:r>
        <w:t xml:space="preserve"> w</w:t>
      </w:r>
      <w:r w:rsidRPr="00365FFA">
        <w:t>)</w:t>
      </w:r>
    </w:p>
    <w:p w14:paraId="5935A9E8" w14:textId="77777777" w:rsidR="00843741" w:rsidRDefault="00843741" w:rsidP="00843741">
      <w:r w:rsidRPr="00D22D64">
        <w:rPr>
          <w:b/>
          <w:bCs/>
        </w:rPr>
        <w:t>-</w:t>
      </w:r>
      <w:r w:rsidRPr="00365FFA">
        <w:rPr>
          <w:b/>
          <w:bCs/>
        </w:rPr>
        <w:t>Return Type:</w:t>
      </w:r>
      <w:r>
        <w:t xml:space="preserve"> void</w:t>
      </w:r>
    </w:p>
    <w:p w14:paraId="7AC40AC2" w14:textId="77777777" w:rsidR="00843741" w:rsidRDefault="00843741" w:rsidP="00843741">
      <w:pPr>
        <w:rPr>
          <w:b/>
          <w:bCs/>
        </w:rPr>
      </w:pPr>
      <w:r w:rsidRPr="00D22D64">
        <w:rPr>
          <w:b/>
          <w:bCs/>
        </w:rPr>
        <w:t>-</w:t>
      </w:r>
      <w:r w:rsidRPr="00365FFA">
        <w:rPr>
          <w:b/>
          <w:bCs/>
        </w:rPr>
        <w:t>Input &amp; Output parameters:</w:t>
      </w:r>
    </w:p>
    <w:p w14:paraId="4DDDC0BE" w14:textId="77777777" w:rsidR="00843741" w:rsidRDefault="00843741" w:rsidP="00843741">
      <w:r>
        <w:rPr>
          <w:b/>
          <w:bCs/>
        </w:rPr>
        <w:tab/>
      </w:r>
      <w:r w:rsidRPr="00365FFA">
        <w:t>-</w:t>
      </w:r>
      <w:r>
        <w:t xml:space="preserve"> </w:t>
      </w:r>
      <w:r>
        <w:rPr>
          <w:b/>
          <w:bCs/>
        </w:rPr>
        <w:t>r:</w:t>
      </w:r>
      <w:r>
        <w:t xml:space="preserve"> string input</w:t>
      </w:r>
    </w:p>
    <w:p w14:paraId="4F381410" w14:textId="77777777" w:rsidR="00843741" w:rsidRDefault="00843741" w:rsidP="00843741">
      <w:pPr>
        <w:ind w:firstLine="720"/>
      </w:pPr>
      <w:r w:rsidRPr="00365FFA">
        <w:t>-</w:t>
      </w:r>
      <w:r>
        <w:t xml:space="preserve"> </w:t>
      </w:r>
      <w:proofErr w:type="spellStart"/>
      <w:r>
        <w:rPr>
          <w:b/>
          <w:bCs/>
        </w:rPr>
        <w:t>rd</w:t>
      </w:r>
      <w:proofErr w:type="spellEnd"/>
      <w:r w:rsidRPr="00D22D64">
        <w:rPr>
          <w:b/>
          <w:bCs/>
        </w:rPr>
        <w:t>:</w:t>
      </w:r>
      <w:r>
        <w:t xml:space="preserve"> string input</w:t>
      </w:r>
    </w:p>
    <w:p w14:paraId="356677E4" w14:textId="77777777" w:rsidR="00843741" w:rsidRDefault="00843741" w:rsidP="00843741">
      <w:pPr>
        <w:ind w:firstLine="720"/>
      </w:pPr>
      <w:r w:rsidRPr="00365FFA">
        <w:t>-</w:t>
      </w:r>
      <w:r>
        <w:t xml:space="preserve"> </w:t>
      </w:r>
      <w:r>
        <w:rPr>
          <w:b/>
          <w:bCs/>
        </w:rPr>
        <w:t>b:</w:t>
      </w:r>
      <w:r>
        <w:t xml:space="preserve"> string input</w:t>
      </w:r>
    </w:p>
    <w:p w14:paraId="371223A5" w14:textId="77777777" w:rsidR="00843741" w:rsidRDefault="00843741" w:rsidP="00843741">
      <w:pPr>
        <w:ind w:firstLine="720"/>
      </w:pPr>
      <w:r w:rsidRPr="00365FFA">
        <w:t>-</w:t>
      </w:r>
      <w:r>
        <w:t xml:space="preserve"> </w:t>
      </w:r>
      <w:r>
        <w:rPr>
          <w:b/>
          <w:bCs/>
        </w:rPr>
        <w:t>w:</w:t>
      </w:r>
      <w:r>
        <w:t xml:space="preserve"> string input</w:t>
      </w:r>
    </w:p>
    <w:p w14:paraId="4DEE4529" w14:textId="77777777" w:rsidR="00843741" w:rsidRPr="001421A0" w:rsidRDefault="00843741" w:rsidP="00843741">
      <w:r>
        <w:t>-</w:t>
      </w:r>
      <w:r w:rsidRPr="00D22D64">
        <w:rPr>
          <w:b/>
          <w:bCs/>
        </w:rPr>
        <w:t>Description of parameters:</w:t>
      </w:r>
      <w:r>
        <w:rPr>
          <w:b/>
          <w:bCs/>
        </w:rPr>
        <w:t xml:space="preserve"> </w:t>
      </w:r>
      <w:r>
        <w:t>string of the file paths of the root directory, red team folder location, blue team folder location, white team folder location.</w:t>
      </w:r>
    </w:p>
    <w:p w14:paraId="48E01607" w14:textId="77777777" w:rsidR="00843741" w:rsidRPr="00D22D64" w:rsidRDefault="00843741" w:rsidP="00843741">
      <w:r>
        <w:rPr>
          <w:b/>
          <w:bCs/>
        </w:rPr>
        <w:t xml:space="preserve">-Purpose: </w:t>
      </w:r>
      <w:r>
        <w:t>to save information of the directory and folders containing the log files of the red, blue and white team.</w:t>
      </w:r>
    </w:p>
    <w:p w14:paraId="57B9E61B" w14:textId="77777777" w:rsidR="00843741" w:rsidRPr="00D22D64" w:rsidRDefault="00843741" w:rsidP="00843741">
      <w:r w:rsidRPr="00D22D64">
        <w:rPr>
          <w:b/>
          <w:bCs/>
        </w:rPr>
        <w:t>-Pre-Conditions:</w:t>
      </w:r>
      <w:r>
        <w:rPr>
          <w:b/>
          <w:bCs/>
        </w:rPr>
        <w:t xml:space="preserve"> </w:t>
      </w:r>
      <w:r>
        <w:t xml:space="preserve">the user must input the locations in the GUI by browsing or typing, file string path must lead to correct directory. </w:t>
      </w:r>
    </w:p>
    <w:p w14:paraId="11BD724D" w14:textId="77777777" w:rsidR="00843741" w:rsidRDefault="00843741" w:rsidP="00843741">
      <w:r w:rsidRPr="00D22D64">
        <w:rPr>
          <w:b/>
          <w:bCs/>
        </w:rPr>
        <w:t>-Post-Conditions:</w:t>
      </w:r>
      <w:r>
        <w:rPr>
          <w:b/>
          <w:bCs/>
        </w:rPr>
        <w:t xml:space="preserve"> </w:t>
      </w:r>
      <w:r>
        <w:t>the directory locations (file paths) have been set to an event object.</w:t>
      </w:r>
    </w:p>
    <w:p w14:paraId="2BD6BB4E" w14:textId="77777777" w:rsidR="00843741" w:rsidRDefault="00843741" w:rsidP="00843741"/>
    <w:p w14:paraId="67DC762D" w14:textId="77777777" w:rsidR="00843741" w:rsidRPr="00D22D64" w:rsidRDefault="00843741" w:rsidP="00390255">
      <w:pPr>
        <w:shd w:val="clear" w:color="auto" w:fill="E2EFD9" w:themeFill="accent6" w:themeFillTint="33"/>
        <w:rPr>
          <w:b/>
          <w:bCs/>
        </w:rPr>
      </w:pPr>
      <w:r w:rsidRPr="00D22D64">
        <w:rPr>
          <w:b/>
          <w:bCs/>
        </w:rPr>
        <w:t xml:space="preserve">Contract </w:t>
      </w:r>
      <w:r>
        <w:rPr>
          <w:b/>
          <w:bCs/>
        </w:rPr>
        <w:t>21</w:t>
      </w:r>
    </w:p>
    <w:p w14:paraId="0FAE8A32" w14:textId="77777777" w:rsidR="00843741" w:rsidRDefault="00843741" w:rsidP="00843741">
      <w:r w:rsidRPr="00D22D64">
        <w:rPr>
          <w:b/>
          <w:bCs/>
        </w:rPr>
        <w:t>-</w:t>
      </w:r>
      <w:r w:rsidRPr="00365FFA">
        <w:rPr>
          <w:b/>
          <w:bCs/>
        </w:rPr>
        <w:t>Method Name:</w:t>
      </w:r>
      <w:r>
        <w:rPr>
          <w:b/>
          <w:bCs/>
        </w:rPr>
        <w:t xml:space="preserve"> </w:t>
      </w:r>
      <w:proofErr w:type="spellStart"/>
      <w:r>
        <w:t>getTeamInfo</w:t>
      </w:r>
      <w:proofErr w:type="spellEnd"/>
      <w:r w:rsidRPr="00365FFA">
        <w:t>(</w:t>
      </w:r>
      <w:r>
        <w:t xml:space="preserve">lead x, </w:t>
      </w:r>
      <w:proofErr w:type="spellStart"/>
      <w:r>
        <w:t>ip</w:t>
      </w:r>
      <w:proofErr w:type="spellEnd"/>
      <w:r>
        <w:t xml:space="preserve"> a, connection c</w:t>
      </w:r>
      <w:r w:rsidRPr="00365FFA">
        <w:t>)</w:t>
      </w:r>
    </w:p>
    <w:p w14:paraId="35F85E95" w14:textId="77777777" w:rsidR="00843741" w:rsidRDefault="00843741" w:rsidP="00843741">
      <w:r w:rsidRPr="00D22D64">
        <w:rPr>
          <w:b/>
          <w:bCs/>
        </w:rPr>
        <w:t>-</w:t>
      </w:r>
      <w:r w:rsidRPr="00365FFA">
        <w:rPr>
          <w:b/>
          <w:bCs/>
        </w:rPr>
        <w:t>Return Type:</w:t>
      </w:r>
      <w:r>
        <w:t xml:space="preserve"> void</w:t>
      </w:r>
    </w:p>
    <w:p w14:paraId="1451395F" w14:textId="77777777" w:rsidR="00843741" w:rsidRDefault="00843741" w:rsidP="00843741">
      <w:pPr>
        <w:rPr>
          <w:b/>
          <w:bCs/>
        </w:rPr>
      </w:pPr>
      <w:r w:rsidRPr="00D22D64">
        <w:rPr>
          <w:b/>
          <w:bCs/>
        </w:rPr>
        <w:t>-</w:t>
      </w:r>
      <w:r w:rsidRPr="00365FFA">
        <w:rPr>
          <w:b/>
          <w:bCs/>
        </w:rPr>
        <w:t>Input &amp; Output parameters:</w:t>
      </w:r>
    </w:p>
    <w:p w14:paraId="0B12B0AE" w14:textId="77777777" w:rsidR="00843741" w:rsidRDefault="00843741" w:rsidP="00843741">
      <w:r>
        <w:rPr>
          <w:b/>
          <w:bCs/>
        </w:rPr>
        <w:tab/>
      </w:r>
      <w:r w:rsidRPr="00365FFA">
        <w:t>-</w:t>
      </w:r>
      <w:r>
        <w:t xml:space="preserve"> </w:t>
      </w:r>
      <w:r w:rsidRPr="00D22D64">
        <w:rPr>
          <w:b/>
          <w:bCs/>
        </w:rPr>
        <w:t>x:</w:t>
      </w:r>
      <w:r>
        <w:t xml:space="preserve"> </w:t>
      </w:r>
      <w:proofErr w:type="spellStart"/>
      <w:r>
        <w:t>boolean</w:t>
      </w:r>
      <w:proofErr w:type="spellEnd"/>
      <w:r>
        <w:t xml:space="preserve"> </w:t>
      </w:r>
    </w:p>
    <w:p w14:paraId="6710BB68" w14:textId="77777777" w:rsidR="00843741" w:rsidRDefault="00843741" w:rsidP="00843741">
      <w:pPr>
        <w:ind w:firstLine="720"/>
      </w:pPr>
      <w:r w:rsidRPr="00365FFA">
        <w:t>-</w:t>
      </w:r>
      <w:r>
        <w:t xml:space="preserve"> </w:t>
      </w:r>
      <w:r>
        <w:rPr>
          <w:b/>
          <w:bCs/>
        </w:rPr>
        <w:t>a</w:t>
      </w:r>
      <w:r w:rsidRPr="00D22D64">
        <w:rPr>
          <w:b/>
          <w:bCs/>
        </w:rPr>
        <w:t>:</w:t>
      </w:r>
      <w:r>
        <w:t xml:space="preserve"> string</w:t>
      </w:r>
    </w:p>
    <w:p w14:paraId="07F26777" w14:textId="77777777" w:rsidR="00843741" w:rsidRDefault="00843741" w:rsidP="00843741">
      <w:pPr>
        <w:ind w:firstLine="720"/>
      </w:pPr>
      <w:r w:rsidRPr="00365FFA">
        <w:t>-</w:t>
      </w:r>
      <w:r>
        <w:t xml:space="preserve"> </w:t>
      </w:r>
      <w:r>
        <w:rPr>
          <w:b/>
          <w:bCs/>
        </w:rPr>
        <w:t>c</w:t>
      </w:r>
      <w:r w:rsidRPr="00D22D64">
        <w:rPr>
          <w:b/>
          <w:bCs/>
        </w:rPr>
        <w:t>:</w:t>
      </w:r>
      <w:r>
        <w:t xml:space="preserve"> list</w:t>
      </w:r>
    </w:p>
    <w:p w14:paraId="7977FC2C" w14:textId="77777777" w:rsidR="00843741" w:rsidRPr="001421A0" w:rsidRDefault="00843741" w:rsidP="00843741">
      <w:r>
        <w:t>-</w:t>
      </w:r>
      <w:r w:rsidRPr="00D22D64">
        <w:rPr>
          <w:b/>
          <w:bCs/>
        </w:rPr>
        <w:t>Description of parameters:</w:t>
      </w:r>
      <w:r>
        <w:rPr>
          <w:b/>
          <w:bCs/>
        </w:rPr>
        <w:t xml:space="preserve"> </w:t>
      </w:r>
      <w:r>
        <w:t>Boolean set to the lead analysts’ machine, IP addressed saved as a string of the leads machine, list of machines connected to leads machine.</w:t>
      </w:r>
    </w:p>
    <w:p w14:paraId="0B1209D1" w14:textId="77777777" w:rsidR="00843741" w:rsidRPr="00D22D64" w:rsidRDefault="00843741" w:rsidP="00843741">
      <w:r>
        <w:rPr>
          <w:b/>
          <w:bCs/>
        </w:rPr>
        <w:t xml:space="preserve">-Purpose: </w:t>
      </w:r>
      <w:r>
        <w:t>to get information of the team of the current assessment from the GUI.</w:t>
      </w:r>
    </w:p>
    <w:p w14:paraId="4E0F44B5" w14:textId="77777777" w:rsidR="00843741" w:rsidRPr="00D22D64" w:rsidRDefault="00843741" w:rsidP="00843741">
      <w:r w:rsidRPr="00D22D64">
        <w:rPr>
          <w:b/>
          <w:bCs/>
        </w:rPr>
        <w:t>-Pre-Conditions:</w:t>
      </w:r>
      <w:r>
        <w:rPr>
          <w:b/>
          <w:bCs/>
        </w:rPr>
        <w:t xml:space="preserve"> </w:t>
      </w:r>
      <w:r>
        <w:t>the user must start a new project and enter information in the team input fields.</w:t>
      </w:r>
    </w:p>
    <w:p w14:paraId="3ACBACEB" w14:textId="5A21CE04" w:rsidR="00843741" w:rsidRDefault="00843741" w:rsidP="00843741">
      <w:r w:rsidRPr="00D22D64">
        <w:rPr>
          <w:b/>
          <w:bCs/>
        </w:rPr>
        <w:t>-Post-Conditions:</w:t>
      </w:r>
      <w:r>
        <w:rPr>
          <w:b/>
          <w:bCs/>
        </w:rPr>
        <w:t xml:space="preserve"> </w:t>
      </w:r>
      <w:r w:rsidR="00873D44">
        <w:t>the attributes for the lead, lead IP and connections are retrieved from the UI and ready to be set to the event config</w:t>
      </w:r>
    </w:p>
    <w:p w14:paraId="32B5930E" w14:textId="77777777" w:rsidR="00843741" w:rsidRDefault="00843741" w:rsidP="00843741"/>
    <w:p w14:paraId="7AD75833" w14:textId="77777777" w:rsidR="00843741" w:rsidRPr="00D22D64" w:rsidRDefault="00843741" w:rsidP="00390255">
      <w:pPr>
        <w:shd w:val="clear" w:color="auto" w:fill="E2EFD9" w:themeFill="accent6" w:themeFillTint="33"/>
        <w:rPr>
          <w:b/>
          <w:bCs/>
        </w:rPr>
      </w:pPr>
      <w:r w:rsidRPr="00D22D64">
        <w:rPr>
          <w:b/>
          <w:bCs/>
        </w:rPr>
        <w:t xml:space="preserve">Contract </w:t>
      </w:r>
      <w:r>
        <w:rPr>
          <w:b/>
          <w:bCs/>
        </w:rPr>
        <w:t>22</w:t>
      </w:r>
    </w:p>
    <w:p w14:paraId="325F8DBF" w14:textId="77777777" w:rsidR="00843741" w:rsidRDefault="00843741" w:rsidP="00843741">
      <w:r w:rsidRPr="00D22D64">
        <w:rPr>
          <w:b/>
          <w:bCs/>
        </w:rPr>
        <w:t>-</w:t>
      </w:r>
      <w:r w:rsidRPr="00365FFA">
        <w:rPr>
          <w:b/>
          <w:bCs/>
        </w:rPr>
        <w:t>Method Name:</w:t>
      </w:r>
      <w:r>
        <w:rPr>
          <w:b/>
          <w:bCs/>
        </w:rPr>
        <w:t xml:space="preserve"> </w:t>
      </w:r>
      <w:proofErr w:type="spellStart"/>
      <w:r>
        <w:t>getEventInfo</w:t>
      </w:r>
      <w:proofErr w:type="spellEnd"/>
      <w:r w:rsidRPr="00365FFA">
        <w:t>(</w:t>
      </w:r>
      <w:r>
        <w:t xml:space="preserve">name n, description d, </w:t>
      </w:r>
      <w:proofErr w:type="spellStart"/>
      <w:r>
        <w:t>startTime</w:t>
      </w:r>
      <w:proofErr w:type="spellEnd"/>
      <w:r>
        <w:t xml:space="preserve"> s, </w:t>
      </w:r>
      <w:proofErr w:type="spellStart"/>
      <w:r>
        <w:t>endTime</w:t>
      </w:r>
      <w:proofErr w:type="spellEnd"/>
      <w:r>
        <w:t xml:space="preserve"> e</w:t>
      </w:r>
      <w:r w:rsidRPr="00365FFA">
        <w:t>)</w:t>
      </w:r>
    </w:p>
    <w:p w14:paraId="16CD9D8C" w14:textId="77777777" w:rsidR="00843741" w:rsidRDefault="00843741" w:rsidP="00843741">
      <w:r w:rsidRPr="00D22D64">
        <w:rPr>
          <w:b/>
          <w:bCs/>
        </w:rPr>
        <w:t>-</w:t>
      </w:r>
      <w:r w:rsidRPr="00365FFA">
        <w:rPr>
          <w:b/>
          <w:bCs/>
        </w:rPr>
        <w:t>Return Type:</w:t>
      </w:r>
      <w:r>
        <w:t xml:space="preserve"> void</w:t>
      </w:r>
    </w:p>
    <w:p w14:paraId="6921D06F" w14:textId="77777777" w:rsidR="00843741" w:rsidRDefault="00843741" w:rsidP="00843741">
      <w:pPr>
        <w:rPr>
          <w:b/>
          <w:bCs/>
        </w:rPr>
      </w:pPr>
      <w:r w:rsidRPr="00D22D64">
        <w:rPr>
          <w:b/>
          <w:bCs/>
        </w:rPr>
        <w:t>-</w:t>
      </w:r>
      <w:r w:rsidRPr="00365FFA">
        <w:rPr>
          <w:b/>
          <w:bCs/>
        </w:rPr>
        <w:t>Input &amp; Output parameters:</w:t>
      </w:r>
    </w:p>
    <w:p w14:paraId="51462497" w14:textId="77777777" w:rsidR="00843741" w:rsidRDefault="00843741" w:rsidP="00843741">
      <w:r>
        <w:rPr>
          <w:b/>
          <w:bCs/>
        </w:rPr>
        <w:tab/>
      </w:r>
      <w:r w:rsidRPr="00365FFA">
        <w:t>-</w:t>
      </w:r>
      <w:r>
        <w:t xml:space="preserve"> </w:t>
      </w:r>
      <w:r>
        <w:rPr>
          <w:b/>
          <w:bCs/>
        </w:rPr>
        <w:t>n</w:t>
      </w:r>
      <w:r w:rsidRPr="00D22D64">
        <w:rPr>
          <w:b/>
          <w:bCs/>
        </w:rPr>
        <w:t>:</w:t>
      </w:r>
      <w:r>
        <w:t xml:space="preserve"> string input </w:t>
      </w:r>
    </w:p>
    <w:p w14:paraId="0AF68EC6" w14:textId="77777777" w:rsidR="00843741" w:rsidRDefault="00843741" w:rsidP="00843741">
      <w:r>
        <w:lastRenderedPageBreak/>
        <w:tab/>
        <w:t xml:space="preserve">- </w:t>
      </w:r>
      <w:r w:rsidRPr="001421A0">
        <w:rPr>
          <w:b/>
          <w:bCs/>
        </w:rPr>
        <w:t>d:</w:t>
      </w:r>
      <w:r>
        <w:t xml:space="preserve"> string input</w:t>
      </w:r>
    </w:p>
    <w:p w14:paraId="2FCFF435" w14:textId="77777777" w:rsidR="00843741" w:rsidRDefault="00843741" w:rsidP="00843741">
      <w:r>
        <w:tab/>
        <w:t xml:space="preserve">- </w:t>
      </w:r>
      <w:r w:rsidRPr="001421A0">
        <w:rPr>
          <w:b/>
          <w:bCs/>
        </w:rPr>
        <w:t>s:</w:t>
      </w:r>
      <w:r>
        <w:t xml:space="preserve"> string input</w:t>
      </w:r>
    </w:p>
    <w:p w14:paraId="57D86A85" w14:textId="77777777" w:rsidR="00843741" w:rsidRDefault="00843741" w:rsidP="00843741">
      <w:r>
        <w:tab/>
        <w:t xml:space="preserve">- </w:t>
      </w:r>
      <w:r w:rsidRPr="001421A0">
        <w:rPr>
          <w:b/>
          <w:bCs/>
        </w:rPr>
        <w:t>e:</w:t>
      </w:r>
      <w:r>
        <w:t xml:space="preserve"> string input</w:t>
      </w:r>
    </w:p>
    <w:p w14:paraId="247B6548" w14:textId="77777777" w:rsidR="00843741" w:rsidRPr="001421A0" w:rsidRDefault="00843741" w:rsidP="00843741">
      <w:r>
        <w:t>-</w:t>
      </w:r>
      <w:r w:rsidRPr="00D22D64">
        <w:rPr>
          <w:b/>
          <w:bCs/>
        </w:rPr>
        <w:t>Description of parameters:</w:t>
      </w:r>
      <w:r>
        <w:rPr>
          <w:b/>
          <w:bCs/>
        </w:rPr>
        <w:t xml:space="preserve"> </w:t>
      </w:r>
      <w:r>
        <w:t>user input strings from UI text fields. Strings for name, description, start time and end time.</w:t>
      </w:r>
    </w:p>
    <w:p w14:paraId="2CE94363" w14:textId="77777777" w:rsidR="00843741" w:rsidRPr="00D22D64" w:rsidRDefault="00843741" w:rsidP="00843741">
      <w:r>
        <w:rPr>
          <w:b/>
          <w:bCs/>
        </w:rPr>
        <w:t xml:space="preserve">-Purpose: </w:t>
      </w:r>
      <w:r>
        <w:t>to get information of the event from the GUI</w:t>
      </w:r>
    </w:p>
    <w:p w14:paraId="0BCB0AB4" w14:textId="77777777" w:rsidR="00843741" w:rsidRPr="00D22D64" w:rsidRDefault="00843741" w:rsidP="00843741">
      <w:r w:rsidRPr="00D22D64">
        <w:rPr>
          <w:b/>
          <w:bCs/>
        </w:rPr>
        <w:t>-Pre-Conditions:</w:t>
      </w:r>
      <w:r>
        <w:rPr>
          <w:b/>
          <w:bCs/>
        </w:rPr>
        <w:t xml:space="preserve"> </w:t>
      </w:r>
      <w:r>
        <w:t>the user must start a new project and enter information in the event configuration input fields.</w:t>
      </w:r>
    </w:p>
    <w:p w14:paraId="076657C9" w14:textId="2ABB8A52" w:rsidR="00843741" w:rsidRDefault="00843741" w:rsidP="00843741">
      <w:r w:rsidRPr="00D22D64">
        <w:rPr>
          <w:b/>
          <w:bCs/>
        </w:rPr>
        <w:t>-Post-Conditions:</w:t>
      </w:r>
      <w:r>
        <w:rPr>
          <w:b/>
          <w:bCs/>
        </w:rPr>
        <w:t xml:space="preserve"> </w:t>
      </w:r>
      <w:r w:rsidR="00A77277">
        <w:t xml:space="preserve">the attributes for the </w:t>
      </w:r>
      <w:r w:rsidR="00873D44">
        <w:t>name, description, start date/time and end date/time</w:t>
      </w:r>
      <w:r w:rsidR="00A77277">
        <w:t xml:space="preserve"> are retrieved from the UI and ready to be set to the event config</w:t>
      </w:r>
    </w:p>
    <w:p w14:paraId="7C427CED" w14:textId="77777777" w:rsidR="00843741" w:rsidRDefault="00843741" w:rsidP="00843741"/>
    <w:p w14:paraId="1DBF982B" w14:textId="77777777" w:rsidR="00843741" w:rsidRPr="00D22D64" w:rsidRDefault="00843741" w:rsidP="00390255">
      <w:pPr>
        <w:shd w:val="clear" w:color="auto" w:fill="E2EFD9" w:themeFill="accent6" w:themeFillTint="33"/>
        <w:rPr>
          <w:b/>
          <w:bCs/>
        </w:rPr>
      </w:pPr>
      <w:r w:rsidRPr="00D22D64">
        <w:rPr>
          <w:b/>
          <w:bCs/>
        </w:rPr>
        <w:t xml:space="preserve">Contract </w:t>
      </w:r>
      <w:r>
        <w:rPr>
          <w:b/>
          <w:bCs/>
        </w:rPr>
        <w:t>23</w:t>
      </w:r>
    </w:p>
    <w:p w14:paraId="5A3D7E10" w14:textId="77777777" w:rsidR="00843741" w:rsidRDefault="00843741" w:rsidP="00843741">
      <w:r w:rsidRPr="00D22D64">
        <w:rPr>
          <w:b/>
          <w:bCs/>
        </w:rPr>
        <w:t>-</w:t>
      </w:r>
      <w:r w:rsidRPr="00365FFA">
        <w:rPr>
          <w:b/>
          <w:bCs/>
        </w:rPr>
        <w:t>Method Name:</w:t>
      </w:r>
      <w:r>
        <w:rPr>
          <w:b/>
          <w:bCs/>
        </w:rPr>
        <w:t xml:space="preserve"> </w:t>
      </w:r>
      <w:proofErr w:type="spellStart"/>
      <w:r>
        <w:t>getDirectoryInfo</w:t>
      </w:r>
      <w:proofErr w:type="spellEnd"/>
      <w:r w:rsidRPr="00365FFA">
        <w:t>(</w:t>
      </w:r>
      <w:proofErr w:type="spellStart"/>
      <w:r>
        <w:t>rootdir</w:t>
      </w:r>
      <w:proofErr w:type="spellEnd"/>
      <w:r>
        <w:t xml:space="preserve"> r, </w:t>
      </w:r>
      <w:proofErr w:type="spellStart"/>
      <w:r>
        <w:t>rdir</w:t>
      </w:r>
      <w:proofErr w:type="spellEnd"/>
      <w:r>
        <w:t xml:space="preserve"> </w:t>
      </w:r>
      <w:proofErr w:type="spellStart"/>
      <w:r>
        <w:t>rd</w:t>
      </w:r>
      <w:proofErr w:type="spellEnd"/>
      <w:r>
        <w:t xml:space="preserve">, </w:t>
      </w:r>
      <w:proofErr w:type="spellStart"/>
      <w:r>
        <w:t>bdir</w:t>
      </w:r>
      <w:proofErr w:type="spellEnd"/>
      <w:r>
        <w:t xml:space="preserve"> b, </w:t>
      </w:r>
      <w:proofErr w:type="spellStart"/>
      <w:r>
        <w:t>wdir</w:t>
      </w:r>
      <w:proofErr w:type="spellEnd"/>
      <w:r>
        <w:t xml:space="preserve"> w</w:t>
      </w:r>
      <w:r w:rsidRPr="00365FFA">
        <w:t>)</w:t>
      </w:r>
    </w:p>
    <w:p w14:paraId="041A20DB" w14:textId="77777777" w:rsidR="00843741" w:rsidRDefault="00843741" w:rsidP="00843741">
      <w:r w:rsidRPr="00D22D64">
        <w:rPr>
          <w:b/>
          <w:bCs/>
        </w:rPr>
        <w:t>-</w:t>
      </w:r>
      <w:r w:rsidRPr="00365FFA">
        <w:rPr>
          <w:b/>
          <w:bCs/>
        </w:rPr>
        <w:t>Return Type:</w:t>
      </w:r>
      <w:r>
        <w:t xml:space="preserve"> void</w:t>
      </w:r>
    </w:p>
    <w:p w14:paraId="796B1A64" w14:textId="77777777" w:rsidR="00843741" w:rsidRDefault="00843741" w:rsidP="00843741">
      <w:pPr>
        <w:rPr>
          <w:b/>
          <w:bCs/>
        </w:rPr>
      </w:pPr>
      <w:r w:rsidRPr="00D22D64">
        <w:rPr>
          <w:b/>
          <w:bCs/>
        </w:rPr>
        <w:t>-</w:t>
      </w:r>
      <w:r w:rsidRPr="00365FFA">
        <w:rPr>
          <w:b/>
          <w:bCs/>
        </w:rPr>
        <w:t>Input &amp; Output parameters:</w:t>
      </w:r>
    </w:p>
    <w:p w14:paraId="1CE06E4F" w14:textId="77777777" w:rsidR="00843741" w:rsidRDefault="00843741" w:rsidP="00843741">
      <w:r>
        <w:rPr>
          <w:b/>
          <w:bCs/>
        </w:rPr>
        <w:tab/>
      </w:r>
      <w:r w:rsidRPr="00365FFA">
        <w:t>-</w:t>
      </w:r>
      <w:r>
        <w:t xml:space="preserve"> </w:t>
      </w:r>
      <w:r>
        <w:rPr>
          <w:b/>
          <w:bCs/>
        </w:rPr>
        <w:t>r:</w:t>
      </w:r>
      <w:r>
        <w:t xml:space="preserve"> string input</w:t>
      </w:r>
    </w:p>
    <w:p w14:paraId="68F48977" w14:textId="77777777" w:rsidR="00843741" w:rsidRDefault="00843741" w:rsidP="00843741">
      <w:pPr>
        <w:ind w:firstLine="720"/>
      </w:pPr>
      <w:r w:rsidRPr="00365FFA">
        <w:t>-</w:t>
      </w:r>
      <w:r>
        <w:t xml:space="preserve"> </w:t>
      </w:r>
      <w:proofErr w:type="spellStart"/>
      <w:r>
        <w:rPr>
          <w:b/>
          <w:bCs/>
        </w:rPr>
        <w:t>rd</w:t>
      </w:r>
      <w:proofErr w:type="spellEnd"/>
      <w:r w:rsidRPr="00D22D64">
        <w:rPr>
          <w:b/>
          <w:bCs/>
        </w:rPr>
        <w:t>:</w:t>
      </w:r>
      <w:r>
        <w:t xml:space="preserve"> string input</w:t>
      </w:r>
    </w:p>
    <w:p w14:paraId="084A7FFD" w14:textId="77777777" w:rsidR="00843741" w:rsidRDefault="00843741" w:rsidP="00843741">
      <w:pPr>
        <w:ind w:firstLine="720"/>
      </w:pPr>
      <w:r w:rsidRPr="00365FFA">
        <w:t>-</w:t>
      </w:r>
      <w:r>
        <w:t xml:space="preserve"> </w:t>
      </w:r>
      <w:r>
        <w:rPr>
          <w:b/>
          <w:bCs/>
        </w:rPr>
        <w:t>b:</w:t>
      </w:r>
      <w:r>
        <w:t xml:space="preserve"> string input</w:t>
      </w:r>
    </w:p>
    <w:p w14:paraId="2D1CB3A6" w14:textId="77777777" w:rsidR="00843741" w:rsidRDefault="00843741" w:rsidP="00843741">
      <w:pPr>
        <w:ind w:firstLine="720"/>
      </w:pPr>
      <w:r w:rsidRPr="00365FFA">
        <w:t>-</w:t>
      </w:r>
      <w:r>
        <w:t xml:space="preserve"> </w:t>
      </w:r>
      <w:r>
        <w:rPr>
          <w:b/>
          <w:bCs/>
        </w:rPr>
        <w:t>w:</w:t>
      </w:r>
      <w:r>
        <w:t xml:space="preserve"> string input</w:t>
      </w:r>
    </w:p>
    <w:p w14:paraId="4124BD9F" w14:textId="77777777" w:rsidR="00843741" w:rsidRPr="001421A0" w:rsidRDefault="00843741" w:rsidP="00843741">
      <w:r>
        <w:t>-</w:t>
      </w:r>
      <w:r w:rsidRPr="00D22D64">
        <w:rPr>
          <w:b/>
          <w:bCs/>
        </w:rPr>
        <w:t>Description of parameters:</w:t>
      </w:r>
      <w:r>
        <w:rPr>
          <w:b/>
          <w:bCs/>
        </w:rPr>
        <w:t xml:space="preserve"> </w:t>
      </w:r>
      <w:r>
        <w:t>user inputs string of the file paths of the root directory, red team folder location, blue team folder location, white team folder location.</w:t>
      </w:r>
    </w:p>
    <w:p w14:paraId="398B6031" w14:textId="77777777" w:rsidR="00843741" w:rsidRPr="00D22D64" w:rsidRDefault="00843741" w:rsidP="00843741">
      <w:r>
        <w:rPr>
          <w:b/>
          <w:bCs/>
        </w:rPr>
        <w:t xml:space="preserve">-Purpose: </w:t>
      </w:r>
      <w:r>
        <w:t>to get information of the directory paths from the GUI</w:t>
      </w:r>
    </w:p>
    <w:p w14:paraId="32F61311" w14:textId="77777777" w:rsidR="00843741" w:rsidRPr="00D22D64" w:rsidRDefault="00843741" w:rsidP="00843741">
      <w:r w:rsidRPr="00D22D64">
        <w:rPr>
          <w:b/>
          <w:bCs/>
        </w:rPr>
        <w:t>-Pre-Conditions:</w:t>
      </w:r>
      <w:r>
        <w:rPr>
          <w:b/>
          <w:bCs/>
        </w:rPr>
        <w:t xml:space="preserve"> </w:t>
      </w:r>
      <w:r>
        <w:t>the user must start a new project and enter information in the directory configuration input fields.</w:t>
      </w:r>
    </w:p>
    <w:p w14:paraId="25462FCB" w14:textId="1BA55080" w:rsidR="00843741" w:rsidRDefault="00843741" w:rsidP="00843741">
      <w:r w:rsidRPr="00D22D64">
        <w:rPr>
          <w:b/>
          <w:bCs/>
        </w:rPr>
        <w:t>-Post-Conditions:</w:t>
      </w:r>
      <w:r>
        <w:rPr>
          <w:b/>
          <w:bCs/>
        </w:rPr>
        <w:t xml:space="preserve"> </w:t>
      </w:r>
      <w:r w:rsidR="00400C52">
        <w:t>the attribute</w:t>
      </w:r>
      <w:r w:rsidR="00A77277">
        <w:t>s</w:t>
      </w:r>
      <w:r w:rsidR="00400C52">
        <w:t xml:space="preserve"> for the root directory, red, blue and white directory are </w:t>
      </w:r>
      <w:r w:rsidR="00A77277">
        <w:t>retrieved from the UI and ready to be set to the event config</w:t>
      </w:r>
    </w:p>
    <w:p w14:paraId="3A5FB2C4" w14:textId="0459E61E" w:rsidR="00692DAB" w:rsidRDefault="00692DAB" w:rsidP="00843741"/>
    <w:p w14:paraId="07DDC95F" w14:textId="34338146" w:rsidR="00692DAB" w:rsidRDefault="00692DAB" w:rsidP="00692DAB">
      <w:pPr>
        <w:pStyle w:val="Heading3"/>
      </w:pPr>
      <w:bookmarkStart w:id="84" w:name="_Toc39913574"/>
      <w:r>
        <w:t>Log File Manager</w:t>
      </w:r>
      <w:bookmarkEnd w:id="84"/>
    </w:p>
    <w:p w14:paraId="10A45691" w14:textId="31E00DC1" w:rsidR="00843741" w:rsidRPr="00692DAB" w:rsidRDefault="00692DAB" w:rsidP="00692DAB">
      <w:pPr>
        <w:jc w:val="right"/>
        <w:rPr>
          <w:i/>
          <w:iCs/>
        </w:rPr>
      </w:pPr>
      <w:r w:rsidRPr="1CC79CF2">
        <w:rPr>
          <w:i/>
          <w:iCs/>
        </w:rPr>
        <w:t xml:space="preserve">Table </w:t>
      </w:r>
      <w:r>
        <w:rPr>
          <w:i/>
          <w:iCs/>
        </w:rPr>
        <w:t>2.1</w:t>
      </w:r>
    </w:p>
    <w:tbl>
      <w:tblPr>
        <w:tblStyle w:val="TableGrid"/>
        <w:tblW w:w="9005" w:type="dxa"/>
        <w:tblInd w:w="-5" w:type="dxa"/>
        <w:tblLayout w:type="fixed"/>
        <w:tblLook w:val="06A0" w:firstRow="1" w:lastRow="0" w:firstColumn="1" w:lastColumn="0" w:noHBand="1" w:noVBand="1"/>
      </w:tblPr>
      <w:tblGrid>
        <w:gridCol w:w="4505"/>
        <w:gridCol w:w="4500"/>
      </w:tblGrid>
      <w:tr w:rsidR="00843741" w14:paraId="20C1AD9A" w14:textId="77777777" w:rsidTr="00843741">
        <w:tc>
          <w:tcPr>
            <w:tcW w:w="9005" w:type="dxa"/>
            <w:gridSpan w:val="2"/>
            <w:shd w:val="clear" w:color="auto" w:fill="1F3864" w:themeFill="accent1" w:themeFillShade="80"/>
          </w:tcPr>
          <w:p w14:paraId="0B99A7A9" w14:textId="77777777" w:rsidR="00843741" w:rsidRDefault="00843741" w:rsidP="000D6D45">
            <w:pPr>
              <w:rPr>
                <w:sz w:val="22"/>
                <w:szCs w:val="22"/>
              </w:rPr>
            </w:pPr>
            <w:r w:rsidRPr="24DD7A8F">
              <w:rPr>
                <w:b/>
                <w:bCs/>
                <w:sz w:val="22"/>
                <w:szCs w:val="22"/>
              </w:rPr>
              <w:t>Class Name</w:t>
            </w:r>
            <w:r w:rsidRPr="24DD7A8F">
              <w:rPr>
                <w:sz w:val="22"/>
                <w:szCs w:val="22"/>
              </w:rPr>
              <w:t xml:space="preserve">: </w:t>
            </w:r>
            <w:r>
              <w:rPr>
                <w:sz w:val="22"/>
                <w:szCs w:val="22"/>
              </w:rPr>
              <w:t>Log File Manager</w:t>
            </w:r>
          </w:p>
        </w:tc>
      </w:tr>
      <w:tr w:rsidR="00843741" w14:paraId="10EE4433" w14:textId="77777777" w:rsidTr="00843741">
        <w:tc>
          <w:tcPr>
            <w:tcW w:w="9005" w:type="dxa"/>
            <w:gridSpan w:val="2"/>
            <w:shd w:val="clear" w:color="auto" w:fill="D9E2F3" w:themeFill="accent1" w:themeFillTint="33"/>
          </w:tcPr>
          <w:p w14:paraId="412DB10E" w14:textId="77777777" w:rsidR="00843741" w:rsidRDefault="00843741"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843741" w14:paraId="66974AB9" w14:textId="77777777" w:rsidTr="00843741">
        <w:tc>
          <w:tcPr>
            <w:tcW w:w="9005" w:type="dxa"/>
            <w:gridSpan w:val="2"/>
            <w:shd w:val="clear" w:color="auto" w:fill="D9E2F3" w:themeFill="accent1" w:themeFillTint="33"/>
          </w:tcPr>
          <w:p w14:paraId="1FBB1166" w14:textId="77777777" w:rsidR="00843741" w:rsidRDefault="00843741"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843741" w14:paraId="612B84D7" w14:textId="77777777" w:rsidTr="000D6D45">
        <w:tc>
          <w:tcPr>
            <w:tcW w:w="9005" w:type="dxa"/>
            <w:gridSpan w:val="2"/>
          </w:tcPr>
          <w:p w14:paraId="551A7EC9" w14:textId="77777777" w:rsidR="00843741" w:rsidRDefault="00843741" w:rsidP="000D6D45">
            <w:pPr>
              <w:rPr>
                <w:b/>
                <w:bCs/>
                <w:sz w:val="22"/>
                <w:szCs w:val="22"/>
              </w:rPr>
            </w:pPr>
            <w:r w:rsidRPr="24DD7A8F">
              <w:rPr>
                <w:b/>
                <w:bCs/>
                <w:sz w:val="22"/>
                <w:szCs w:val="22"/>
              </w:rPr>
              <w:t>Private Responsibilities</w:t>
            </w:r>
          </w:p>
          <w:p w14:paraId="747ECE37" w14:textId="77777777" w:rsidR="00843741" w:rsidRDefault="00843741" w:rsidP="000D6D45">
            <w:pPr>
              <w:pStyle w:val="ListParagraph"/>
              <w:spacing w:line="259" w:lineRule="auto"/>
              <w:rPr>
                <w:sz w:val="22"/>
                <w:szCs w:val="22"/>
              </w:rPr>
            </w:pPr>
            <w:r w:rsidRPr="000A2008">
              <w:t xml:space="preserve">1. </w:t>
            </w:r>
            <w:r>
              <w:t xml:space="preserve">Knows log file </w:t>
            </w:r>
            <w:r>
              <w:rPr>
                <w:sz w:val="22"/>
                <w:szCs w:val="22"/>
              </w:rPr>
              <w:t>information.</w:t>
            </w:r>
          </w:p>
          <w:p w14:paraId="3FBA1515" w14:textId="77777777" w:rsidR="00843741" w:rsidRDefault="00843741" w:rsidP="000D6D45">
            <w:pPr>
              <w:pStyle w:val="ListParagraph"/>
              <w:spacing w:line="259" w:lineRule="auto"/>
              <w:rPr>
                <w:sz w:val="22"/>
                <w:szCs w:val="22"/>
              </w:rPr>
            </w:pPr>
            <w:r>
              <w:rPr>
                <w:sz w:val="22"/>
                <w:szCs w:val="22"/>
              </w:rPr>
              <w:t>2. Updates log file cleansing status.</w:t>
            </w:r>
          </w:p>
          <w:p w14:paraId="60C79F44" w14:textId="77777777" w:rsidR="00843741" w:rsidRDefault="00843741" w:rsidP="000D6D45">
            <w:pPr>
              <w:pStyle w:val="ListParagraph"/>
              <w:spacing w:line="259" w:lineRule="auto"/>
              <w:rPr>
                <w:sz w:val="22"/>
                <w:szCs w:val="22"/>
              </w:rPr>
            </w:pPr>
            <w:r>
              <w:rPr>
                <w:sz w:val="22"/>
                <w:szCs w:val="22"/>
              </w:rPr>
              <w:t>3. Updates log file ingestion status.</w:t>
            </w:r>
          </w:p>
          <w:p w14:paraId="6535EF55" w14:textId="0170AE7D" w:rsidR="00843741" w:rsidRPr="000A2008" w:rsidRDefault="00843741" w:rsidP="000D6D45">
            <w:pPr>
              <w:pStyle w:val="ListParagraph"/>
              <w:spacing w:line="259" w:lineRule="auto"/>
              <w:rPr>
                <w:sz w:val="22"/>
                <w:szCs w:val="22"/>
              </w:rPr>
            </w:pPr>
            <w:r>
              <w:rPr>
                <w:sz w:val="22"/>
                <w:szCs w:val="22"/>
              </w:rPr>
              <w:t xml:space="preserve">4. Updates log file validation </w:t>
            </w:r>
            <w:r w:rsidR="00E958E6">
              <w:rPr>
                <w:sz w:val="22"/>
                <w:szCs w:val="22"/>
              </w:rPr>
              <w:t>status</w:t>
            </w:r>
            <w:r>
              <w:rPr>
                <w:sz w:val="22"/>
                <w:szCs w:val="22"/>
              </w:rPr>
              <w:t>.</w:t>
            </w:r>
          </w:p>
        </w:tc>
      </w:tr>
      <w:tr w:rsidR="00843741" w14:paraId="15D122C4" w14:textId="77777777" w:rsidTr="00843741">
        <w:tc>
          <w:tcPr>
            <w:tcW w:w="9005" w:type="dxa"/>
            <w:gridSpan w:val="2"/>
            <w:shd w:val="clear" w:color="auto" w:fill="D9E2F3" w:themeFill="accent1" w:themeFillTint="33"/>
          </w:tcPr>
          <w:p w14:paraId="5D941AB3" w14:textId="77777777" w:rsidR="00843741" w:rsidRDefault="00843741" w:rsidP="000D6D45">
            <w:pPr>
              <w:rPr>
                <w:sz w:val="22"/>
                <w:szCs w:val="22"/>
              </w:rPr>
            </w:pPr>
            <w:r w:rsidRPr="0B9357BD">
              <w:rPr>
                <w:b/>
                <w:bCs/>
                <w:sz w:val="22"/>
                <w:szCs w:val="22"/>
              </w:rPr>
              <w:t>Contract:</w:t>
            </w:r>
            <w:r w:rsidRPr="0B9357BD">
              <w:rPr>
                <w:sz w:val="22"/>
                <w:szCs w:val="22"/>
              </w:rPr>
              <w:t xml:space="preserve"> </w:t>
            </w:r>
            <w:r>
              <w:rPr>
                <w:sz w:val="22"/>
                <w:szCs w:val="22"/>
              </w:rPr>
              <w:t>8. Get log file</w:t>
            </w:r>
          </w:p>
        </w:tc>
      </w:tr>
      <w:tr w:rsidR="00843741" w14:paraId="27DA907B" w14:textId="77777777" w:rsidTr="00843741">
        <w:tc>
          <w:tcPr>
            <w:tcW w:w="4505" w:type="dxa"/>
            <w:shd w:val="clear" w:color="auto" w:fill="D9E2F3" w:themeFill="accent1" w:themeFillTint="33"/>
          </w:tcPr>
          <w:p w14:paraId="132F7599" w14:textId="77777777" w:rsidR="00843741" w:rsidRDefault="00843741"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1EBF317F" w14:textId="77777777" w:rsidR="00843741" w:rsidRDefault="00843741" w:rsidP="000D6D45">
            <w:pPr>
              <w:rPr>
                <w:b/>
                <w:bCs/>
                <w:sz w:val="22"/>
                <w:szCs w:val="22"/>
              </w:rPr>
            </w:pPr>
            <w:r w:rsidRPr="24DD7A8F">
              <w:rPr>
                <w:b/>
                <w:bCs/>
                <w:sz w:val="22"/>
                <w:szCs w:val="22"/>
              </w:rPr>
              <w:t>Collaborations</w:t>
            </w:r>
          </w:p>
        </w:tc>
      </w:tr>
      <w:tr w:rsidR="00843741" w:rsidRPr="00F409F9" w14:paraId="27E073F5" w14:textId="77777777" w:rsidTr="000D6D45">
        <w:tc>
          <w:tcPr>
            <w:tcW w:w="4505" w:type="dxa"/>
          </w:tcPr>
          <w:p w14:paraId="06E59322" w14:textId="39CA7189" w:rsidR="00486A71" w:rsidRPr="00D177CE" w:rsidRDefault="00843741" w:rsidP="000D6D45">
            <w:r>
              <w:t>1. Get information of a log file.</w:t>
            </w:r>
          </w:p>
        </w:tc>
        <w:tc>
          <w:tcPr>
            <w:tcW w:w="4500" w:type="dxa"/>
          </w:tcPr>
          <w:p w14:paraId="304A27AA" w14:textId="77777777" w:rsidR="00843741" w:rsidRPr="00D177CE" w:rsidRDefault="00843741" w:rsidP="000D6D45">
            <w:r>
              <w:t>Log File(1)</w:t>
            </w:r>
          </w:p>
        </w:tc>
      </w:tr>
      <w:tr w:rsidR="00843741" w:rsidRPr="00F409F9" w14:paraId="28A72B88" w14:textId="77777777" w:rsidTr="00843741">
        <w:tc>
          <w:tcPr>
            <w:tcW w:w="9005" w:type="dxa"/>
            <w:gridSpan w:val="2"/>
            <w:shd w:val="clear" w:color="auto" w:fill="D9E2F3" w:themeFill="accent1" w:themeFillTint="33"/>
          </w:tcPr>
          <w:p w14:paraId="68CD579E" w14:textId="77777777" w:rsidR="00843741" w:rsidRPr="00D177CE" w:rsidRDefault="00843741" w:rsidP="000D6D45">
            <w:r w:rsidRPr="0B9357BD">
              <w:rPr>
                <w:b/>
                <w:bCs/>
                <w:sz w:val="22"/>
                <w:szCs w:val="22"/>
              </w:rPr>
              <w:t>Contract:</w:t>
            </w:r>
            <w:r w:rsidRPr="0B9357BD">
              <w:rPr>
                <w:sz w:val="22"/>
                <w:szCs w:val="22"/>
              </w:rPr>
              <w:t xml:space="preserve"> </w:t>
            </w:r>
            <w:r>
              <w:rPr>
                <w:sz w:val="22"/>
                <w:szCs w:val="22"/>
              </w:rPr>
              <w:t>13. Get log file cleansing status</w:t>
            </w:r>
          </w:p>
        </w:tc>
      </w:tr>
      <w:tr w:rsidR="00843741" w:rsidRPr="00F409F9" w14:paraId="616E67EF" w14:textId="77777777" w:rsidTr="00843741">
        <w:tc>
          <w:tcPr>
            <w:tcW w:w="4505" w:type="dxa"/>
            <w:shd w:val="clear" w:color="auto" w:fill="D9E2F3" w:themeFill="accent1" w:themeFillTint="33"/>
          </w:tcPr>
          <w:p w14:paraId="303DBFCC" w14:textId="77777777" w:rsidR="00843741" w:rsidRPr="00D177CE" w:rsidRDefault="00843741" w:rsidP="000D6D45">
            <w:r w:rsidRPr="24DD7A8F">
              <w:rPr>
                <w:b/>
                <w:bCs/>
                <w:sz w:val="22"/>
                <w:szCs w:val="22"/>
              </w:rPr>
              <w:t>Responsibilities</w:t>
            </w:r>
          </w:p>
        </w:tc>
        <w:tc>
          <w:tcPr>
            <w:tcW w:w="4500" w:type="dxa"/>
            <w:shd w:val="clear" w:color="auto" w:fill="D9E2F3" w:themeFill="accent1" w:themeFillTint="33"/>
          </w:tcPr>
          <w:p w14:paraId="4BF3C236" w14:textId="77777777" w:rsidR="00843741" w:rsidRPr="00D177CE" w:rsidRDefault="00843741" w:rsidP="000D6D45">
            <w:r w:rsidRPr="24DD7A8F">
              <w:rPr>
                <w:b/>
                <w:bCs/>
                <w:sz w:val="22"/>
                <w:szCs w:val="22"/>
              </w:rPr>
              <w:t>Collaborations</w:t>
            </w:r>
          </w:p>
        </w:tc>
      </w:tr>
      <w:tr w:rsidR="00843741" w:rsidRPr="00F409F9" w14:paraId="73B5035A" w14:textId="77777777" w:rsidTr="000D6D45">
        <w:tc>
          <w:tcPr>
            <w:tcW w:w="4505" w:type="dxa"/>
          </w:tcPr>
          <w:p w14:paraId="3E303057" w14:textId="3F519A80" w:rsidR="00843741" w:rsidRDefault="00843741" w:rsidP="000D6D45">
            <w:r>
              <w:t xml:space="preserve">1. </w:t>
            </w:r>
            <w:r w:rsidR="00B4695B">
              <w:t>Update</w:t>
            </w:r>
            <w:r>
              <w:t xml:space="preserve"> the cleansing status </w:t>
            </w:r>
            <w:r w:rsidR="005E1BBD">
              <w:t>of a</w:t>
            </w:r>
            <w:r>
              <w:t xml:space="preserve"> log file</w:t>
            </w:r>
          </w:p>
          <w:p w14:paraId="63961F41" w14:textId="110180AE" w:rsidR="00D13EB3" w:rsidRPr="00D177CE" w:rsidRDefault="00D13EB3" w:rsidP="000D6D45">
            <w:r>
              <w:t>2.</w:t>
            </w:r>
            <w:r w:rsidR="00B21B59">
              <w:t xml:space="preserve"> </w:t>
            </w:r>
            <w:r w:rsidR="00B4695B">
              <w:t>Update</w:t>
            </w:r>
            <w:r w:rsidR="005E1BBD">
              <w:t xml:space="preserve"> the validation status of a </w:t>
            </w:r>
            <w:r w:rsidR="001A123A">
              <w:t>log file</w:t>
            </w:r>
          </w:p>
        </w:tc>
        <w:tc>
          <w:tcPr>
            <w:tcW w:w="4500" w:type="dxa"/>
          </w:tcPr>
          <w:p w14:paraId="444E8BD6" w14:textId="04F45760" w:rsidR="00843741" w:rsidRDefault="004C7595" w:rsidP="000D6D45">
            <w:r>
              <w:t>Log File Cleaner</w:t>
            </w:r>
            <w:r w:rsidR="00843741">
              <w:t>(1)</w:t>
            </w:r>
          </w:p>
          <w:p w14:paraId="1139DBE1" w14:textId="729E8C75" w:rsidR="00B4695B" w:rsidRPr="00D177CE" w:rsidRDefault="004C7595" w:rsidP="000D6D45">
            <w:r>
              <w:t>Log File Cleaner</w:t>
            </w:r>
            <w:r w:rsidR="00B4695B">
              <w:t>(2)</w:t>
            </w:r>
          </w:p>
        </w:tc>
      </w:tr>
    </w:tbl>
    <w:p w14:paraId="1B3F13B9" w14:textId="77777777" w:rsidR="00843741" w:rsidRPr="00D22D64" w:rsidRDefault="00843741" w:rsidP="00390255">
      <w:pPr>
        <w:shd w:val="clear" w:color="auto" w:fill="E2EFD9" w:themeFill="accent6" w:themeFillTint="33"/>
        <w:rPr>
          <w:b/>
          <w:bCs/>
        </w:rPr>
      </w:pPr>
      <w:r w:rsidRPr="00D22D64">
        <w:rPr>
          <w:b/>
          <w:bCs/>
        </w:rPr>
        <w:t xml:space="preserve">Contract </w:t>
      </w:r>
      <w:r>
        <w:rPr>
          <w:b/>
          <w:bCs/>
        </w:rPr>
        <w:t>8</w:t>
      </w:r>
    </w:p>
    <w:p w14:paraId="5DE44F6A" w14:textId="16B0C68E" w:rsidR="00843741" w:rsidRDefault="00843741" w:rsidP="00843741">
      <w:r w:rsidRPr="00D22D64">
        <w:rPr>
          <w:b/>
          <w:bCs/>
        </w:rPr>
        <w:t>-</w:t>
      </w:r>
      <w:r w:rsidRPr="00365FFA">
        <w:rPr>
          <w:b/>
          <w:bCs/>
        </w:rPr>
        <w:t>Method Name:</w:t>
      </w:r>
      <w:r>
        <w:rPr>
          <w:b/>
          <w:bCs/>
        </w:rPr>
        <w:t xml:space="preserve"> </w:t>
      </w:r>
      <w:proofErr w:type="spellStart"/>
      <w:r>
        <w:t>get</w:t>
      </w:r>
      <w:r w:rsidR="00762218">
        <w:t>LogFile</w:t>
      </w:r>
      <w:proofErr w:type="spellEnd"/>
      <w:r w:rsidRPr="00365FFA">
        <w:t>()</w:t>
      </w:r>
    </w:p>
    <w:p w14:paraId="1AC770A0" w14:textId="77777777" w:rsidR="00843741" w:rsidRDefault="00843741" w:rsidP="00843741">
      <w:r w:rsidRPr="00D22D64">
        <w:rPr>
          <w:b/>
          <w:bCs/>
        </w:rPr>
        <w:t>-</w:t>
      </w:r>
      <w:r w:rsidRPr="00365FFA">
        <w:rPr>
          <w:b/>
          <w:bCs/>
        </w:rPr>
        <w:t>Return Type:</w:t>
      </w:r>
      <w:r>
        <w:t xml:space="preserve"> void</w:t>
      </w:r>
    </w:p>
    <w:p w14:paraId="3CB3B6E5" w14:textId="5102DA40" w:rsidR="00843741" w:rsidRPr="00BD11EC" w:rsidRDefault="00843741" w:rsidP="00843741">
      <w:pPr>
        <w:rPr>
          <w:b/>
          <w:bCs/>
        </w:rPr>
      </w:pPr>
      <w:r w:rsidRPr="00D22D64">
        <w:rPr>
          <w:b/>
          <w:bCs/>
        </w:rPr>
        <w:t>-</w:t>
      </w:r>
      <w:r w:rsidRPr="00365FFA">
        <w:rPr>
          <w:b/>
          <w:bCs/>
        </w:rPr>
        <w:t>Input &amp; Output parameters:</w:t>
      </w:r>
    </w:p>
    <w:p w14:paraId="557C43EF" w14:textId="77777777" w:rsidR="00843741" w:rsidRPr="001421A0" w:rsidRDefault="00843741" w:rsidP="00843741">
      <w:r>
        <w:t>-</w:t>
      </w:r>
      <w:r w:rsidRPr="00D22D64">
        <w:rPr>
          <w:b/>
          <w:bCs/>
        </w:rPr>
        <w:t>Description of parameters:</w:t>
      </w:r>
      <w:r>
        <w:rPr>
          <w:b/>
          <w:bCs/>
        </w:rPr>
        <w:t xml:space="preserve"> </w:t>
      </w:r>
      <w:r>
        <w:t>the reference to a log file would allow the manager to retrieve information of the log such as its name, path, type of file, cleansing, validation and its ingestion status.</w:t>
      </w:r>
    </w:p>
    <w:p w14:paraId="1B471260" w14:textId="77777777" w:rsidR="00843741" w:rsidRPr="00D22D64" w:rsidRDefault="00843741" w:rsidP="00843741">
      <w:r>
        <w:rPr>
          <w:b/>
          <w:bCs/>
        </w:rPr>
        <w:t xml:space="preserve">-Purpose: </w:t>
      </w:r>
      <w:r>
        <w:t>to allow the ingestion, cleansing, validation processes and action report to retrieve information of the log file.</w:t>
      </w:r>
    </w:p>
    <w:p w14:paraId="1098AB98" w14:textId="77777777" w:rsidR="00843741" w:rsidRPr="00D22D64" w:rsidRDefault="00843741" w:rsidP="00843741">
      <w:r w:rsidRPr="00D22D64">
        <w:rPr>
          <w:b/>
          <w:bCs/>
        </w:rPr>
        <w:t>-Pre-Conditions:</w:t>
      </w:r>
      <w:r>
        <w:rPr>
          <w:b/>
          <w:bCs/>
        </w:rPr>
        <w:t xml:space="preserve"> </w:t>
      </w:r>
      <w:r>
        <w:t>there must be a valid directory that contains the logs and the use has specified their location.</w:t>
      </w:r>
    </w:p>
    <w:p w14:paraId="4BFB9AF8" w14:textId="77777777" w:rsidR="00843741" w:rsidRDefault="00843741" w:rsidP="00843741">
      <w:r w:rsidRPr="00D22D64">
        <w:rPr>
          <w:b/>
          <w:bCs/>
        </w:rPr>
        <w:lastRenderedPageBreak/>
        <w:t>-Post-Conditions:</w:t>
      </w:r>
      <w:r>
        <w:rPr>
          <w:b/>
          <w:bCs/>
        </w:rPr>
        <w:t xml:space="preserve"> </w:t>
      </w:r>
      <w:r>
        <w:t>a log file object is returned.</w:t>
      </w:r>
    </w:p>
    <w:p w14:paraId="0E74F124" w14:textId="77777777" w:rsidR="00843741" w:rsidRDefault="00843741" w:rsidP="00843741"/>
    <w:p w14:paraId="3753ABC6" w14:textId="77777777" w:rsidR="00843741" w:rsidRPr="00D22D64" w:rsidRDefault="00843741" w:rsidP="00390255">
      <w:pPr>
        <w:shd w:val="clear" w:color="auto" w:fill="E2EFD9" w:themeFill="accent6" w:themeFillTint="33"/>
        <w:rPr>
          <w:b/>
          <w:bCs/>
        </w:rPr>
      </w:pPr>
      <w:r w:rsidRPr="00D22D64">
        <w:rPr>
          <w:b/>
          <w:bCs/>
        </w:rPr>
        <w:t xml:space="preserve">Contract </w:t>
      </w:r>
      <w:r>
        <w:rPr>
          <w:b/>
          <w:bCs/>
        </w:rPr>
        <w:t>13</w:t>
      </w:r>
    </w:p>
    <w:p w14:paraId="1FF19F87" w14:textId="17A4A43D" w:rsidR="00843741" w:rsidRDefault="00843741" w:rsidP="00843741">
      <w:r w:rsidRPr="00D22D64">
        <w:rPr>
          <w:b/>
          <w:bCs/>
        </w:rPr>
        <w:t>-</w:t>
      </w:r>
      <w:r w:rsidRPr="00365FFA">
        <w:rPr>
          <w:b/>
          <w:bCs/>
        </w:rPr>
        <w:t>Method Name:</w:t>
      </w:r>
      <w:r>
        <w:rPr>
          <w:b/>
          <w:bCs/>
        </w:rPr>
        <w:t xml:space="preserve"> </w:t>
      </w:r>
      <w:proofErr w:type="spellStart"/>
      <w:r>
        <w:t>update</w:t>
      </w:r>
      <w:r w:rsidR="000E03D6">
        <w:t>Cleansing</w:t>
      </w:r>
      <w:r>
        <w:t>Status</w:t>
      </w:r>
      <w:proofErr w:type="spellEnd"/>
      <w:r w:rsidRPr="00365FFA">
        <w:t>(</w:t>
      </w:r>
      <w:r w:rsidR="00323CFE">
        <w:t>name n, status s</w:t>
      </w:r>
      <w:r w:rsidRPr="00365FFA">
        <w:t>)</w:t>
      </w:r>
    </w:p>
    <w:p w14:paraId="1381B44B" w14:textId="77777777" w:rsidR="00843741" w:rsidRDefault="00843741" w:rsidP="00843741">
      <w:r w:rsidRPr="00D22D64">
        <w:rPr>
          <w:b/>
          <w:bCs/>
        </w:rPr>
        <w:t>-</w:t>
      </w:r>
      <w:r w:rsidRPr="00365FFA">
        <w:rPr>
          <w:b/>
          <w:bCs/>
        </w:rPr>
        <w:t>Return Type:</w:t>
      </w:r>
      <w:r>
        <w:t xml:space="preserve"> void</w:t>
      </w:r>
    </w:p>
    <w:p w14:paraId="71EE6833" w14:textId="77777777" w:rsidR="00843741" w:rsidRDefault="00843741" w:rsidP="00843741">
      <w:pPr>
        <w:rPr>
          <w:b/>
          <w:bCs/>
        </w:rPr>
      </w:pPr>
      <w:r w:rsidRPr="00D22D64">
        <w:rPr>
          <w:b/>
          <w:bCs/>
        </w:rPr>
        <w:t>-</w:t>
      </w:r>
      <w:r w:rsidRPr="00365FFA">
        <w:rPr>
          <w:b/>
          <w:bCs/>
        </w:rPr>
        <w:t>Input &amp; Output parameters:</w:t>
      </w:r>
    </w:p>
    <w:p w14:paraId="453DA35E" w14:textId="77777777" w:rsidR="00323CFE" w:rsidRDefault="00323CFE" w:rsidP="00323CFE">
      <w:pPr>
        <w:ind w:firstLine="720"/>
      </w:pPr>
      <w:r>
        <w:t xml:space="preserve">- </w:t>
      </w:r>
      <w:r>
        <w:rPr>
          <w:b/>
          <w:bCs/>
        </w:rPr>
        <w:t>n</w:t>
      </w:r>
      <w:r w:rsidRPr="00486815">
        <w:rPr>
          <w:b/>
          <w:bCs/>
        </w:rPr>
        <w:t>:</w:t>
      </w:r>
      <w:r>
        <w:t xml:space="preserve"> string </w:t>
      </w:r>
    </w:p>
    <w:p w14:paraId="68B138F8" w14:textId="77777777" w:rsidR="00323CFE" w:rsidRDefault="00323CFE" w:rsidP="00323CFE">
      <w:r>
        <w:tab/>
        <w:t xml:space="preserve">- </w:t>
      </w:r>
      <w:r>
        <w:rPr>
          <w:b/>
          <w:bCs/>
        </w:rPr>
        <w:t xml:space="preserve">s: </w:t>
      </w:r>
      <w:proofErr w:type="spellStart"/>
      <w:r>
        <w:t>boolean</w:t>
      </w:r>
      <w:proofErr w:type="spellEnd"/>
      <w:r>
        <w:t xml:space="preserve"> </w:t>
      </w:r>
    </w:p>
    <w:p w14:paraId="110C32DA" w14:textId="28CFAC3C" w:rsidR="00843741" w:rsidRPr="001421A0" w:rsidRDefault="00843741" w:rsidP="00843741">
      <w:r>
        <w:t>-</w:t>
      </w:r>
      <w:r w:rsidRPr="00D22D64">
        <w:rPr>
          <w:b/>
          <w:bCs/>
        </w:rPr>
        <w:t>Description of parameters:</w:t>
      </w:r>
      <w:r>
        <w:rPr>
          <w:b/>
          <w:bCs/>
        </w:rPr>
        <w:t xml:space="preserve"> </w:t>
      </w:r>
      <w:r w:rsidR="00F0003F">
        <w:t xml:space="preserve">the name of the logfile and the </w:t>
      </w:r>
      <w:r w:rsidR="00323CFE">
        <w:t xml:space="preserve">current cleansing status of the log file </w:t>
      </w:r>
    </w:p>
    <w:p w14:paraId="1C079FAD" w14:textId="4824D2A9" w:rsidR="00843741" w:rsidRPr="00D22D64" w:rsidRDefault="00843741" w:rsidP="00843741">
      <w:r>
        <w:rPr>
          <w:b/>
          <w:bCs/>
        </w:rPr>
        <w:t xml:space="preserve">-Purpose: </w:t>
      </w:r>
      <w:r>
        <w:t xml:space="preserve">to </w:t>
      </w:r>
      <w:r w:rsidR="00323CFE">
        <w:t xml:space="preserve">set the cleansing status of a log file to true if it has been cleansed successfully </w:t>
      </w:r>
      <w:r w:rsidR="009F5747">
        <w:t xml:space="preserve"> </w:t>
      </w:r>
    </w:p>
    <w:p w14:paraId="6B857873" w14:textId="500224CB" w:rsidR="00843741" w:rsidRPr="00D22D64" w:rsidRDefault="00843741" w:rsidP="00843741">
      <w:r w:rsidRPr="00D22D64">
        <w:rPr>
          <w:b/>
          <w:bCs/>
        </w:rPr>
        <w:t>-Pre-Conditions:</w:t>
      </w:r>
      <w:r>
        <w:rPr>
          <w:b/>
          <w:bCs/>
        </w:rPr>
        <w:t xml:space="preserve"> </w:t>
      </w:r>
      <w:r w:rsidR="00323CFE">
        <w:t>a log file is found from the root directory provided by the user and has not yet been processed or has been processed already</w:t>
      </w:r>
    </w:p>
    <w:p w14:paraId="49564118" w14:textId="5FDD2A99" w:rsidR="00E24EFD" w:rsidRDefault="00843741" w:rsidP="00E24EFD">
      <w:r w:rsidRPr="00D22D64">
        <w:rPr>
          <w:b/>
          <w:bCs/>
        </w:rPr>
        <w:t>-Post-Conditions:</w:t>
      </w:r>
      <w:r>
        <w:rPr>
          <w:b/>
          <w:bCs/>
        </w:rPr>
        <w:t xml:space="preserve"> </w:t>
      </w:r>
      <w:r w:rsidR="00E24EFD">
        <w:t>sets the cleansing status of a log to true if it has been cleansed</w:t>
      </w:r>
      <w:r w:rsidR="00323CFE">
        <w:t xml:space="preserve"> successful otherwise it is set to false if the cleansing process failed</w:t>
      </w:r>
    </w:p>
    <w:p w14:paraId="7A6AD45A" w14:textId="0D0C1FBF" w:rsidR="00843741" w:rsidRDefault="00843741" w:rsidP="00843741"/>
    <w:p w14:paraId="7C3B50C0" w14:textId="0A95CCBD" w:rsidR="00B4695B" w:rsidRDefault="00B4695B" w:rsidP="00843741"/>
    <w:p w14:paraId="2DA5CCE7" w14:textId="120F933F" w:rsidR="00B4695B" w:rsidRDefault="00B4695B" w:rsidP="00B4695B">
      <w:r w:rsidRPr="00D22D64">
        <w:rPr>
          <w:b/>
          <w:bCs/>
        </w:rPr>
        <w:t>-</w:t>
      </w:r>
      <w:r w:rsidRPr="00365FFA">
        <w:rPr>
          <w:b/>
          <w:bCs/>
        </w:rPr>
        <w:t>Method Name:</w:t>
      </w:r>
      <w:r>
        <w:rPr>
          <w:b/>
          <w:bCs/>
        </w:rPr>
        <w:t xml:space="preserve"> </w:t>
      </w:r>
      <w:proofErr w:type="spellStart"/>
      <w:r>
        <w:t>update</w:t>
      </w:r>
      <w:r w:rsidR="007D4E61">
        <w:t>Validation</w:t>
      </w:r>
      <w:r w:rsidR="000E03D6">
        <w:t>Status</w:t>
      </w:r>
      <w:proofErr w:type="spellEnd"/>
      <w:r w:rsidRPr="00365FFA">
        <w:t>(</w:t>
      </w:r>
      <w:r w:rsidR="00323CFE">
        <w:t>name</w:t>
      </w:r>
      <w:r w:rsidR="00C72883">
        <w:t xml:space="preserve"> n, </w:t>
      </w:r>
      <w:r w:rsidR="00323CFE">
        <w:t>status</w:t>
      </w:r>
      <w:r w:rsidR="00C72883">
        <w:t xml:space="preserve"> s</w:t>
      </w:r>
      <w:r w:rsidRPr="00365FFA">
        <w:t>)</w:t>
      </w:r>
    </w:p>
    <w:p w14:paraId="4CB2806D" w14:textId="77777777" w:rsidR="00B4695B" w:rsidRDefault="00B4695B" w:rsidP="00B4695B">
      <w:r w:rsidRPr="00D22D64">
        <w:rPr>
          <w:b/>
          <w:bCs/>
        </w:rPr>
        <w:t>-</w:t>
      </w:r>
      <w:r w:rsidRPr="00365FFA">
        <w:rPr>
          <w:b/>
          <w:bCs/>
        </w:rPr>
        <w:t>Return Type:</w:t>
      </w:r>
      <w:r>
        <w:t xml:space="preserve"> void</w:t>
      </w:r>
    </w:p>
    <w:p w14:paraId="76F5AC83" w14:textId="77777777" w:rsidR="00B4695B" w:rsidRDefault="00B4695B" w:rsidP="00B4695B">
      <w:pPr>
        <w:rPr>
          <w:b/>
          <w:bCs/>
        </w:rPr>
      </w:pPr>
      <w:r w:rsidRPr="00D22D64">
        <w:rPr>
          <w:b/>
          <w:bCs/>
        </w:rPr>
        <w:t>-</w:t>
      </w:r>
      <w:r w:rsidRPr="00365FFA">
        <w:rPr>
          <w:b/>
          <w:bCs/>
        </w:rPr>
        <w:t>Input &amp; Output parameters:</w:t>
      </w:r>
    </w:p>
    <w:p w14:paraId="0900BAAB" w14:textId="2CD475EC" w:rsidR="00C72883" w:rsidRDefault="00C72883" w:rsidP="00C72883">
      <w:r>
        <w:tab/>
        <w:t xml:space="preserve">- </w:t>
      </w:r>
      <w:r>
        <w:rPr>
          <w:b/>
          <w:bCs/>
        </w:rPr>
        <w:t>n</w:t>
      </w:r>
      <w:r w:rsidRPr="00486815">
        <w:rPr>
          <w:b/>
          <w:bCs/>
        </w:rPr>
        <w:t>:</w:t>
      </w:r>
      <w:r>
        <w:t xml:space="preserve"> string </w:t>
      </w:r>
    </w:p>
    <w:p w14:paraId="75712BEE" w14:textId="2ECB90A0" w:rsidR="00C72883" w:rsidRDefault="00C72883" w:rsidP="00B4695B">
      <w:r>
        <w:tab/>
        <w:t xml:space="preserve">- </w:t>
      </w:r>
      <w:r w:rsidR="0044017C">
        <w:rPr>
          <w:b/>
          <w:bCs/>
        </w:rPr>
        <w:t xml:space="preserve">s: </w:t>
      </w:r>
      <w:proofErr w:type="spellStart"/>
      <w:r w:rsidR="00323CFE">
        <w:t>boolean</w:t>
      </w:r>
      <w:proofErr w:type="spellEnd"/>
      <w:r>
        <w:t xml:space="preserve"> </w:t>
      </w:r>
    </w:p>
    <w:p w14:paraId="6716DA26" w14:textId="60C5106B" w:rsidR="00B4695B" w:rsidRPr="001421A0" w:rsidRDefault="00B4695B" w:rsidP="00B4695B">
      <w:r>
        <w:t>-</w:t>
      </w:r>
      <w:r w:rsidRPr="00D22D64">
        <w:rPr>
          <w:b/>
          <w:bCs/>
        </w:rPr>
        <w:t>Description of parameters:</w:t>
      </w:r>
      <w:r>
        <w:rPr>
          <w:b/>
          <w:bCs/>
        </w:rPr>
        <w:t xml:space="preserve"> </w:t>
      </w:r>
      <w:r w:rsidR="00F0003F">
        <w:t xml:space="preserve">the name of the logfile and </w:t>
      </w:r>
      <w:r w:rsidR="00323CFE">
        <w:t xml:space="preserve">the current validation status of the log file </w:t>
      </w:r>
    </w:p>
    <w:p w14:paraId="72BBD0BF" w14:textId="67F23CCE" w:rsidR="00B4695B" w:rsidRPr="00D22D64" w:rsidRDefault="00B4695B" w:rsidP="00B4695B">
      <w:r>
        <w:rPr>
          <w:b/>
          <w:bCs/>
        </w:rPr>
        <w:t xml:space="preserve">-Purpose: </w:t>
      </w:r>
      <w:r>
        <w:t xml:space="preserve">to check </w:t>
      </w:r>
      <w:r w:rsidR="002D603D">
        <w:t>whether</w:t>
      </w:r>
      <w:r>
        <w:t xml:space="preserve"> a log file has been </w:t>
      </w:r>
      <w:r w:rsidR="0035412D">
        <w:t>validated</w:t>
      </w:r>
      <w:r w:rsidR="00323CFE">
        <w:t xml:space="preserve"> yet by the system</w:t>
      </w:r>
    </w:p>
    <w:p w14:paraId="2A4433A3" w14:textId="100698C0" w:rsidR="00B4695B" w:rsidRPr="00D22D64" w:rsidRDefault="00B4695B" w:rsidP="00B4695B">
      <w:r w:rsidRPr="00D22D64">
        <w:rPr>
          <w:b/>
          <w:bCs/>
        </w:rPr>
        <w:t>-Pre-Conditions:</w:t>
      </w:r>
      <w:r>
        <w:rPr>
          <w:b/>
          <w:bCs/>
        </w:rPr>
        <w:t xml:space="preserve"> </w:t>
      </w:r>
      <w:r w:rsidR="00323CFE">
        <w:t>the log file must exist and have been cleansed by the system in order to proceed to validation</w:t>
      </w:r>
    </w:p>
    <w:p w14:paraId="157DBE9F" w14:textId="3B516591" w:rsidR="00B4695B" w:rsidRDefault="00B4695B" w:rsidP="00B4695B">
      <w:r w:rsidRPr="00D22D64">
        <w:rPr>
          <w:b/>
          <w:bCs/>
        </w:rPr>
        <w:t>-Post-Conditions:</w:t>
      </w:r>
      <w:r>
        <w:rPr>
          <w:b/>
          <w:bCs/>
        </w:rPr>
        <w:t xml:space="preserve"> </w:t>
      </w:r>
      <w:r w:rsidR="0035412D">
        <w:t xml:space="preserve">sets the </w:t>
      </w:r>
      <w:r w:rsidR="002A1A86">
        <w:t xml:space="preserve">validation status of a log </w:t>
      </w:r>
      <w:r w:rsidR="00323CFE">
        <w:t xml:space="preserve">file </w:t>
      </w:r>
      <w:r w:rsidR="00E24EFD">
        <w:t>to true if it has been</w:t>
      </w:r>
      <w:r w:rsidR="00323CFE">
        <w:t xml:space="preserve"> successfully</w:t>
      </w:r>
      <w:r w:rsidR="00E24EFD">
        <w:t xml:space="preserve"> validated</w:t>
      </w:r>
      <w:r w:rsidR="000D6D45">
        <w:t xml:space="preserve"> or false if </w:t>
      </w:r>
      <w:r w:rsidR="00323CFE">
        <w:t>the log file has failed validation</w:t>
      </w:r>
    </w:p>
    <w:p w14:paraId="2FDC3339" w14:textId="77777777" w:rsidR="00B4695B" w:rsidRDefault="00B4695B" w:rsidP="00843741"/>
    <w:p w14:paraId="6F47E908" w14:textId="34C3B831" w:rsidR="00692DAB" w:rsidRDefault="00692DAB" w:rsidP="00843741"/>
    <w:p w14:paraId="537DF303" w14:textId="2FD14DF3" w:rsidR="00692DAB" w:rsidRDefault="00C26790" w:rsidP="00C26790">
      <w:pPr>
        <w:pStyle w:val="Heading3"/>
      </w:pPr>
      <w:bookmarkStart w:id="85" w:name="_Toc39913575"/>
      <w:r>
        <w:t>Log Entry Manager</w:t>
      </w:r>
      <w:bookmarkEnd w:id="85"/>
    </w:p>
    <w:p w14:paraId="6F617535" w14:textId="30CA48D9" w:rsidR="00843741" w:rsidRPr="00523722" w:rsidRDefault="00C26790" w:rsidP="00C26790">
      <w:pPr>
        <w:jc w:val="right"/>
        <w:rPr>
          <w:i/>
          <w:iCs/>
          <w:sz w:val="22"/>
          <w:szCs w:val="22"/>
        </w:rPr>
      </w:pPr>
      <w:r w:rsidRPr="00523722">
        <w:rPr>
          <w:i/>
          <w:iCs/>
          <w:sz w:val="22"/>
          <w:szCs w:val="22"/>
        </w:rPr>
        <w:t>Table 2.2</w:t>
      </w:r>
    </w:p>
    <w:tbl>
      <w:tblPr>
        <w:tblStyle w:val="TableGrid"/>
        <w:tblW w:w="9005" w:type="dxa"/>
        <w:tblInd w:w="-5" w:type="dxa"/>
        <w:tblLayout w:type="fixed"/>
        <w:tblLook w:val="06A0" w:firstRow="1" w:lastRow="0" w:firstColumn="1" w:lastColumn="0" w:noHBand="1" w:noVBand="1"/>
      </w:tblPr>
      <w:tblGrid>
        <w:gridCol w:w="4505"/>
        <w:gridCol w:w="4500"/>
      </w:tblGrid>
      <w:tr w:rsidR="00843741" w:rsidRPr="00523722" w14:paraId="3C40E876" w14:textId="77777777" w:rsidTr="00843741">
        <w:tc>
          <w:tcPr>
            <w:tcW w:w="9005" w:type="dxa"/>
            <w:gridSpan w:val="2"/>
            <w:shd w:val="clear" w:color="auto" w:fill="1F3864" w:themeFill="accent1" w:themeFillShade="80"/>
          </w:tcPr>
          <w:p w14:paraId="08DA5D7B" w14:textId="77777777" w:rsidR="00843741" w:rsidRPr="00523722" w:rsidRDefault="00843741" w:rsidP="000D6D45">
            <w:pPr>
              <w:rPr>
                <w:sz w:val="22"/>
                <w:szCs w:val="22"/>
              </w:rPr>
            </w:pPr>
            <w:r w:rsidRPr="00523722">
              <w:rPr>
                <w:b/>
                <w:bCs/>
                <w:sz w:val="22"/>
                <w:szCs w:val="22"/>
              </w:rPr>
              <w:t>Class Name</w:t>
            </w:r>
            <w:r w:rsidRPr="00523722">
              <w:rPr>
                <w:sz w:val="22"/>
                <w:szCs w:val="22"/>
              </w:rPr>
              <w:t>: Log Entry Manager</w:t>
            </w:r>
          </w:p>
        </w:tc>
      </w:tr>
      <w:tr w:rsidR="00843741" w:rsidRPr="00523722" w14:paraId="511A9100" w14:textId="77777777" w:rsidTr="00843741">
        <w:tc>
          <w:tcPr>
            <w:tcW w:w="9005" w:type="dxa"/>
            <w:gridSpan w:val="2"/>
            <w:shd w:val="clear" w:color="auto" w:fill="D9E2F3" w:themeFill="accent1" w:themeFillTint="33"/>
          </w:tcPr>
          <w:p w14:paraId="2122DA39" w14:textId="77777777" w:rsidR="00843741" w:rsidRPr="00523722" w:rsidRDefault="00843741" w:rsidP="000D6D45">
            <w:pPr>
              <w:rPr>
                <w:sz w:val="22"/>
                <w:szCs w:val="22"/>
              </w:rPr>
            </w:pPr>
            <w:r w:rsidRPr="00523722">
              <w:rPr>
                <w:b/>
                <w:bCs/>
                <w:sz w:val="22"/>
                <w:szCs w:val="22"/>
              </w:rPr>
              <w:t>Superclass</w:t>
            </w:r>
            <w:r w:rsidRPr="00523722">
              <w:rPr>
                <w:sz w:val="22"/>
                <w:szCs w:val="22"/>
              </w:rPr>
              <w:t>: None</w:t>
            </w:r>
          </w:p>
        </w:tc>
      </w:tr>
      <w:tr w:rsidR="00843741" w:rsidRPr="00523722" w14:paraId="52F380E3" w14:textId="77777777" w:rsidTr="00843741">
        <w:tc>
          <w:tcPr>
            <w:tcW w:w="9005" w:type="dxa"/>
            <w:gridSpan w:val="2"/>
            <w:shd w:val="clear" w:color="auto" w:fill="D9E2F3" w:themeFill="accent1" w:themeFillTint="33"/>
          </w:tcPr>
          <w:p w14:paraId="0339941B" w14:textId="77777777" w:rsidR="00843741" w:rsidRPr="00523722" w:rsidRDefault="00843741" w:rsidP="000D6D45">
            <w:pPr>
              <w:rPr>
                <w:sz w:val="22"/>
                <w:szCs w:val="22"/>
              </w:rPr>
            </w:pPr>
            <w:r w:rsidRPr="00523722">
              <w:rPr>
                <w:b/>
                <w:bCs/>
                <w:sz w:val="22"/>
                <w:szCs w:val="22"/>
              </w:rPr>
              <w:t>Subclasses</w:t>
            </w:r>
            <w:r w:rsidRPr="00523722">
              <w:rPr>
                <w:sz w:val="22"/>
                <w:szCs w:val="22"/>
              </w:rPr>
              <w:t>: None</w:t>
            </w:r>
          </w:p>
        </w:tc>
      </w:tr>
      <w:tr w:rsidR="00843741" w:rsidRPr="00523722" w14:paraId="6E9345D5" w14:textId="77777777" w:rsidTr="000D6D45">
        <w:tc>
          <w:tcPr>
            <w:tcW w:w="9005" w:type="dxa"/>
            <w:gridSpan w:val="2"/>
          </w:tcPr>
          <w:p w14:paraId="62A45D55" w14:textId="77777777" w:rsidR="00843741" w:rsidRPr="00523722" w:rsidRDefault="00843741" w:rsidP="000D6D45">
            <w:pPr>
              <w:rPr>
                <w:b/>
                <w:bCs/>
                <w:sz w:val="22"/>
                <w:szCs w:val="22"/>
              </w:rPr>
            </w:pPr>
            <w:r w:rsidRPr="00523722">
              <w:rPr>
                <w:b/>
                <w:bCs/>
                <w:sz w:val="22"/>
                <w:szCs w:val="22"/>
              </w:rPr>
              <w:t>Private Responsibilities</w:t>
            </w:r>
          </w:p>
          <w:p w14:paraId="6DB7A9A0" w14:textId="77777777" w:rsidR="00843741" w:rsidRDefault="00843741" w:rsidP="000D6D45">
            <w:pPr>
              <w:pStyle w:val="ListParagraph"/>
              <w:spacing w:line="259" w:lineRule="auto"/>
              <w:rPr>
                <w:sz w:val="22"/>
                <w:szCs w:val="22"/>
              </w:rPr>
            </w:pPr>
            <w:r w:rsidRPr="00523722">
              <w:rPr>
                <w:sz w:val="22"/>
                <w:szCs w:val="22"/>
              </w:rPr>
              <w:t>1. Knows log entry information.</w:t>
            </w:r>
          </w:p>
          <w:p w14:paraId="569D60B1" w14:textId="3D967AC8" w:rsidR="001E2282" w:rsidRPr="00523722" w:rsidRDefault="001E2282" w:rsidP="000D6D45">
            <w:pPr>
              <w:pStyle w:val="ListParagraph"/>
              <w:spacing w:line="259" w:lineRule="auto"/>
              <w:rPr>
                <w:sz w:val="22"/>
                <w:szCs w:val="22"/>
              </w:rPr>
            </w:pPr>
            <w:r>
              <w:rPr>
                <w:sz w:val="22"/>
                <w:szCs w:val="22"/>
              </w:rPr>
              <w:t>2. Add log entry to database.</w:t>
            </w:r>
          </w:p>
        </w:tc>
      </w:tr>
      <w:tr w:rsidR="00843741" w:rsidRPr="00523722" w14:paraId="298FECFB" w14:textId="77777777" w:rsidTr="00843741">
        <w:tc>
          <w:tcPr>
            <w:tcW w:w="9005" w:type="dxa"/>
            <w:gridSpan w:val="2"/>
            <w:shd w:val="clear" w:color="auto" w:fill="D9E2F3" w:themeFill="accent1" w:themeFillTint="33"/>
          </w:tcPr>
          <w:p w14:paraId="22EAECEC" w14:textId="77777777" w:rsidR="00843741" w:rsidRPr="00523722" w:rsidRDefault="00843741" w:rsidP="000D6D45">
            <w:pPr>
              <w:rPr>
                <w:sz w:val="22"/>
                <w:szCs w:val="22"/>
              </w:rPr>
            </w:pPr>
            <w:r w:rsidRPr="00523722">
              <w:rPr>
                <w:b/>
                <w:bCs/>
                <w:sz w:val="22"/>
                <w:szCs w:val="22"/>
              </w:rPr>
              <w:t>Contract:</w:t>
            </w:r>
            <w:r w:rsidRPr="00523722">
              <w:rPr>
                <w:sz w:val="22"/>
                <w:szCs w:val="22"/>
              </w:rPr>
              <w:t xml:space="preserve"> 12. Add log entry</w:t>
            </w:r>
          </w:p>
        </w:tc>
      </w:tr>
      <w:tr w:rsidR="00843741" w:rsidRPr="00523722" w14:paraId="203543A1" w14:textId="77777777" w:rsidTr="00843741">
        <w:tc>
          <w:tcPr>
            <w:tcW w:w="4505" w:type="dxa"/>
            <w:shd w:val="clear" w:color="auto" w:fill="D9E2F3" w:themeFill="accent1" w:themeFillTint="33"/>
          </w:tcPr>
          <w:p w14:paraId="11832B75" w14:textId="77777777" w:rsidR="00843741" w:rsidRPr="00523722" w:rsidRDefault="00843741" w:rsidP="000D6D45">
            <w:pPr>
              <w:rPr>
                <w:b/>
                <w:bCs/>
                <w:sz w:val="22"/>
                <w:szCs w:val="22"/>
              </w:rPr>
            </w:pPr>
            <w:r w:rsidRPr="00523722">
              <w:rPr>
                <w:b/>
                <w:bCs/>
                <w:sz w:val="22"/>
                <w:szCs w:val="22"/>
              </w:rPr>
              <w:t>Responsibilities</w:t>
            </w:r>
          </w:p>
        </w:tc>
        <w:tc>
          <w:tcPr>
            <w:tcW w:w="4500" w:type="dxa"/>
            <w:shd w:val="clear" w:color="auto" w:fill="D9E2F3" w:themeFill="accent1" w:themeFillTint="33"/>
          </w:tcPr>
          <w:p w14:paraId="7026EBE9" w14:textId="77777777" w:rsidR="00843741" w:rsidRPr="00523722" w:rsidRDefault="00843741" w:rsidP="000D6D45">
            <w:pPr>
              <w:rPr>
                <w:b/>
                <w:bCs/>
                <w:sz w:val="22"/>
                <w:szCs w:val="22"/>
              </w:rPr>
            </w:pPr>
            <w:r w:rsidRPr="00523722">
              <w:rPr>
                <w:b/>
                <w:bCs/>
                <w:sz w:val="22"/>
                <w:szCs w:val="22"/>
              </w:rPr>
              <w:t>Collaborations</w:t>
            </w:r>
          </w:p>
        </w:tc>
      </w:tr>
      <w:tr w:rsidR="00843741" w:rsidRPr="00523722" w14:paraId="11063403" w14:textId="77777777" w:rsidTr="000D6D45">
        <w:tc>
          <w:tcPr>
            <w:tcW w:w="4505" w:type="dxa"/>
          </w:tcPr>
          <w:p w14:paraId="3670463D" w14:textId="77777777" w:rsidR="00843741" w:rsidRPr="00523722" w:rsidRDefault="00843741" w:rsidP="000D6D45">
            <w:pPr>
              <w:rPr>
                <w:sz w:val="22"/>
                <w:szCs w:val="22"/>
              </w:rPr>
            </w:pPr>
            <w:r w:rsidRPr="00523722">
              <w:rPr>
                <w:sz w:val="22"/>
                <w:szCs w:val="22"/>
              </w:rPr>
              <w:t>1. Add a log entry.</w:t>
            </w:r>
          </w:p>
        </w:tc>
        <w:tc>
          <w:tcPr>
            <w:tcW w:w="4500" w:type="dxa"/>
          </w:tcPr>
          <w:p w14:paraId="0C436855" w14:textId="6EF680AB" w:rsidR="00843741" w:rsidRPr="00523722" w:rsidRDefault="004C7595" w:rsidP="000D6D45">
            <w:pPr>
              <w:rPr>
                <w:sz w:val="22"/>
                <w:szCs w:val="22"/>
              </w:rPr>
            </w:pPr>
            <w:r>
              <w:rPr>
                <w:sz w:val="22"/>
                <w:szCs w:val="22"/>
              </w:rPr>
              <w:t xml:space="preserve">Log File </w:t>
            </w:r>
            <w:proofErr w:type="spellStart"/>
            <w:r>
              <w:rPr>
                <w:sz w:val="22"/>
                <w:szCs w:val="22"/>
              </w:rPr>
              <w:t>Ingest</w:t>
            </w:r>
            <w:r w:rsidR="005F4C84">
              <w:rPr>
                <w:sz w:val="22"/>
                <w:szCs w:val="22"/>
              </w:rPr>
              <w:t>o</w:t>
            </w:r>
            <w:r w:rsidR="00B61946">
              <w:rPr>
                <w:sz w:val="22"/>
                <w:szCs w:val="22"/>
              </w:rPr>
              <w:t>r</w:t>
            </w:r>
            <w:proofErr w:type="spellEnd"/>
            <w:r w:rsidRPr="00523722">
              <w:rPr>
                <w:sz w:val="22"/>
                <w:szCs w:val="22"/>
              </w:rPr>
              <w:t xml:space="preserve"> </w:t>
            </w:r>
            <w:r w:rsidR="00843741" w:rsidRPr="00523722">
              <w:rPr>
                <w:sz w:val="22"/>
                <w:szCs w:val="22"/>
              </w:rPr>
              <w:t>(1)</w:t>
            </w:r>
          </w:p>
        </w:tc>
      </w:tr>
      <w:tr w:rsidR="00843741" w:rsidRPr="00523722" w14:paraId="2242FDAB" w14:textId="77777777" w:rsidTr="00843741">
        <w:tc>
          <w:tcPr>
            <w:tcW w:w="9005" w:type="dxa"/>
            <w:gridSpan w:val="2"/>
            <w:shd w:val="clear" w:color="auto" w:fill="D9E2F3" w:themeFill="accent1" w:themeFillTint="33"/>
          </w:tcPr>
          <w:p w14:paraId="3606143B" w14:textId="3E5EA3DB" w:rsidR="00843741" w:rsidRPr="00523722" w:rsidRDefault="00843741" w:rsidP="000D6D45">
            <w:pPr>
              <w:rPr>
                <w:sz w:val="22"/>
                <w:szCs w:val="22"/>
              </w:rPr>
            </w:pPr>
            <w:r w:rsidRPr="00523722">
              <w:rPr>
                <w:b/>
                <w:bCs/>
                <w:sz w:val="22"/>
                <w:szCs w:val="22"/>
              </w:rPr>
              <w:t>Contract:</w:t>
            </w:r>
            <w:r w:rsidRPr="00523722">
              <w:rPr>
                <w:sz w:val="22"/>
                <w:szCs w:val="22"/>
              </w:rPr>
              <w:t xml:space="preserve"> 20. Get log entry</w:t>
            </w:r>
            <w:r w:rsidR="00B9622D">
              <w:rPr>
                <w:sz w:val="22"/>
                <w:szCs w:val="22"/>
              </w:rPr>
              <w:t xml:space="preserve">’s information </w:t>
            </w:r>
          </w:p>
        </w:tc>
      </w:tr>
      <w:tr w:rsidR="00843741" w:rsidRPr="00523722" w14:paraId="332FCCC1" w14:textId="77777777" w:rsidTr="00843741">
        <w:tc>
          <w:tcPr>
            <w:tcW w:w="4505" w:type="dxa"/>
            <w:shd w:val="clear" w:color="auto" w:fill="D9E2F3" w:themeFill="accent1" w:themeFillTint="33"/>
          </w:tcPr>
          <w:p w14:paraId="7F0A419D" w14:textId="77777777" w:rsidR="00843741" w:rsidRPr="00523722" w:rsidRDefault="00843741" w:rsidP="000D6D45">
            <w:pPr>
              <w:tabs>
                <w:tab w:val="left" w:pos="1529"/>
              </w:tabs>
              <w:rPr>
                <w:sz w:val="22"/>
                <w:szCs w:val="22"/>
              </w:rPr>
            </w:pPr>
            <w:r w:rsidRPr="00523722">
              <w:rPr>
                <w:b/>
                <w:bCs/>
                <w:sz w:val="22"/>
                <w:szCs w:val="22"/>
              </w:rPr>
              <w:t>Responsibilities</w:t>
            </w:r>
          </w:p>
        </w:tc>
        <w:tc>
          <w:tcPr>
            <w:tcW w:w="4500" w:type="dxa"/>
            <w:shd w:val="clear" w:color="auto" w:fill="D9E2F3" w:themeFill="accent1" w:themeFillTint="33"/>
          </w:tcPr>
          <w:p w14:paraId="47842297" w14:textId="77777777" w:rsidR="00843741" w:rsidRPr="00523722" w:rsidRDefault="00843741" w:rsidP="000D6D45">
            <w:pPr>
              <w:rPr>
                <w:sz w:val="22"/>
                <w:szCs w:val="22"/>
              </w:rPr>
            </w:pPr>
            <w:r w:rsidRPr="00523722">
              <w:rPr>
                <w:b/>
                <w:bCs/>
                <w:sz w:val="22"/>
                <w:szCs w:val="22"/>
              </w:rPr>
              <w:t>Collaborations</w:t>
            </w:r>
          </w:p>
        </w:tc>
      </w:tr>
      <w:tr w:rsidR="00843741" w:rsidRPr="00523722" w14:paraId="7D643D94" w14:textId="77777777" w:rsidTr="000D6D45">
        <w:tc>
          <w:tcPr>
            <w:tcW w:w="4505" w:type="dxa"/>
          </w:tcPr>
          <w:p w14:paraId="4BCED00B" w14:textId="77777777" w:rsidR="00843741" w:rsidRPr="00523722" w:rsidRDefault="00843741" w:rsidP="000D6D45">
            <w:pPr>
              <w:rPr>
                <w:sz w:val="22"/>
                <w:szCs w:val="22"/>
              </w:rPr>
            </w:pPr>
            <w:r w:rsidRPr="00523722">
              <w:rPr>
                <w:sz w:val="22"/>
                <w:szCs w:val="22"/>
              </w:rPr>
              <w:t>1. Return information of a log entry.</w:t>
            </w:r>
          </w:p>
        </w:tc>
        <w:tc>
          <w:tcPr>
            <w:tcW w:w="4500" w:type="dxa"/>
          </w:tcPr>
          <w:p w14:paraId="58101E38" w14:textId="77777777" w:rsidR="00843741" w:rsidRPr="00523722" w:rsidRDefault="00843741" w:rsidP="000D6D45">
            <w:pPr>
              <w:rPr>
                <w:sz w:val="22"/>
                <w:szCs w:val="22"/>
              </w:rPr>
            </w:pPr>
            <w:r w:rsidRPr="00523722">
              <w:rPr>
                <w:sz w:val="22"/>
                <w:szCs w:val="22"/>
              </w:rPr>
              <w:t>Log Entry(1)</w:t>
            </w:r>
          </w:p>
        </w:tc>
      </w:tr>
      <w:tr w:rsidR="00033DB9" w:rsidRPr="00523722" w14:paraId="37E3825B" w14:textId="77777777" w:rsidTr="00523722">
        <w:tc>
          <w:tcPr>
            <w:tcW w:w="9005" w:type="dxa"/>
            <w:gridSpan w:val="2"/>
            <w:shd w:val="clear" w:color="auto" w:fill="D9E2F3" w:themeFill="accent1" w:themeFillTint="33"/>
          </w:tcPr>
          <w:p w14:paraId="0A6AA25D" w14:textId="6C85C98B" w:rsidR="00033DB9" w:rsidRPr="00523722" w:rsidRDefault="00033DB9" w:rsidP="00033DB9">
            <w:pPr>
              <w:rPr>
                <w:sz w:val="22"/>
                <w:szCs w:val="22"/>
              </w:rPr>
            </w:pPr>
            <w:r w:rsidRPr="00523722">
              <w:rPr>
                <w:b/>
                <w:bCs/>
                <w:sz w:val="22"/>
                <w:szCs w:val="22"/>
              </w:rPr>
              <w:t>Contract</w:t>
            </w:r>
            <w:r w:rsidRPr="000519D8">
              <w:rPr>
                <w:b/>
                <w:bCs/>
                <w:sz w:val="22"/>
                <w:szCs w:val="22"/>
              </w:rPr>
              <w:t>:</w:t>
            </w:r>
            <w:r w:rsidRPr="000519D8">
              <w:rPr>
                <w:sz w:val="22"/>
                <w:szCs w:val="22"/>
              </w:rPr>
              <w:t xml:space="preserve"> 6</w:t>
            </w:r>
            <w:r w:rsidR="00523722" w:rsidRPr="000519D8">
              <w:rPr>
                <w:sz w:val="22"/>
                <w:szCs w:val="22"/>
              </w:rPr>
              <w:t xml:space="preserve">. </w:t>
            </w:r>
            <w:r w:rsidR="000519D8">
              <w:rPr>
                <w:sz w:val="22"/>
                <w:szCs w:val="22"/>
              </w:rPr>
              <w:t>Store log</w:t>
            </w:r>
            <w:r w:rsidR="00B9622D">
              <w:rPr>
                <w:sz w:val="22"/>
                <w:szCs w:val="22"/>
              </w:rPr>
              <w:t xml:space="preserve"> entries information</w:t>
            </w:r>
            <w:r w:rsidR="000519D8">
              <w:rPr>
                <w:sz w:val="22"/>
                <w:szCs w:val="22"/>
              </w:rPr>
              <w:t xml:space="preserve"> in Database</w:t>
            </w:r>
          </w:p>
        </w:tc>
      </w:tr>
      <w:tr w:rsidR="00523722" w:rsidRPr="00523722" w14:paraId="0CA7E5AC" w14:textId="77777777" w:rsidTr="00523722">
        <w:tc>
          <w:tcPr>
            <w:tcW w:w="4505" w:type="dxa"/>
            <w:shd w:val="clear" w:color="auto" w:fill="D9E2F3" w:themeFill="accent1" w:themeFillTint="33"/>
          </w:tcPr>
          <w:p w14:paraId="69F953B2" w14:textId="51E0F369" w:rsidR="00523722" w:rsidRPr="00523722" w:rsidRDefault="00B9622D" w:rsidP="00523722">
            <w:pPr>
              <w:rPr>
                <w:sz w:val="22"/>
                <w:szCs w:val="22"/>
              </w:rPr>
            </w:pPr>
            <w:r w:rsidRPr="00523722">
              <w:rPr>
                <w:b/>
                <w:bCs/>
                <w:sz w:val="22"/>
                <w:szCs w:val="22"/>
              </w:rPr>
              <w:t>Responsibilities</w:t>
            </w:r>
            <w:r w:rsidR="00523722" w:rsidRPr="00523722">
              <w:rPr>
                <w:sz w:val="22"/>
                <w:szCs w:val="22"/>
              </w:rPr>
              <w:t xml:space="preserve"> </w:t>
            </w:r>
          </w:p>
        </w:tc>
        <w:tc>
          <w:tcPr>
            <w:tcW w:w="4500" w:type="dxa"/>
            <w:shd w:val="clear" w:color="auto" w:fill="D9E2F3" w:themeFill="accent1" w:themeFillTint="33"/>
          </w:tcPr>
          <w:p w14:paraId="1D0CBC7E" w14:textId="5C9DC89C" w:rsidR="00523722" w:rsidRPr="00523722" w:rsidRDefault="00523722" w:rsidP="00523722">
            <w:pPr>
              <w:rPr>
                <w:sz w:val="22"/>
                <w:szCs w:val="22"/>
              </w:rPr>
            </w:pPr>
            <w:r w:rsidRPr="00523722">
              <w:rPr>
                <w:b/>
                <w:bCs/>
                <w:sz w:val="22"/>
                <w:szCs w:val="22"/>
              </w:rPr>
              <w:t>Collaborations</w:t>
            </w:r>
          </w:p>
        </w:tc>
      </w:tr>
      <w:tr w:rsidR="00523722" w:rsidRPr="00D177CE" w14:paraId="6746C89A" w14:textId="77777777" w:rsidTr="000D6D45">
        <w:tc>
          <w:tcPr>
            <w:tcW w:w="4505" w:type="dxa"/>
          </w:tcPr>
          <w:p w14:paraId="27C51DD1" w14:textId="0F3B58C9" w:rsidR="00523722" w:rsidRDefault="000519D8" w:rsidP="00523722">
            <w:r>
              <w:t>1. Store Vector in Database</w:t>
            </w:r>
          </w:p>
        </w:tc>
        <w:tc>
          <w:tcPr>
            <w:tcW w:w="4500" w:type="dxa"/>
          </w:tcPr>
          <w:p w14:paraId="501596CB" w14:textId="3E6A276A" w:rsidR="00523722" w:rsidRDefault="000519D8" w:rsidP="00523722">
            <w:r>
              <w:t>Database(1)</w:t>
            </w:r>
          </w:p>
        </w:tc>
      </w:tr>
    </w:tbl>
    <w:p w14:paraId="099B64E9" w14:textId="77777777" w:rsidR="00843741" w:rsidRPr="00D22D64" w:rsidRDefault="00843741" w:rsidP="00390255">
      <w:pPr>
        <w:shd w:val="clear" w:color="auto" w:fill="E2EFD9" w:themeFill="accent6" w:themeFillTint="33"/>
        <w:rPr>
          <w:b/>
          <w:bCs/>
        </w:rPr>
      </w:pPr>
      <w:r w:rsidRPr="00D22D64">
        <w:rPr>
          <w:b/>
          <w:bCs/>
        </w:rPr>
        <w:t xml:space="preserve">Contract </w:t>
      </w:r>
      <w:r>
        <w:rPr>
          <w:b/>
          <w:bCs/>
        </w:rPr>
        <w:t>12</w:t>
      </w:r>
    </w:p>
    <w:p w14:paraId="297AE1CA" w14:textId="77777777" w:rsidR="00843741" w:rsidRDefault="00843741" w:rsidP="00843741">
      <w:r w:rsidRPr="00D22D64">
        <w:rPr>
          <w:b/>
          <w:bCs/>
        </w:rPr>
        <w:t>-</w:t>
      </w:r>
      <w:r w:rsidRPr="00365FFA">
        <w:rPr>
          <w:b/>
          <w:bCs/>
        </w:rPr>
        <w:t>Method Name:</w:t>
      </w:r>
      <w:r>
        <w:rPr>
          <w:b/>
          <w:bCs/>
        </w:rPr>
        <w:t xml:space="preserve"> </w:t>
      </w:r>
      <w:proofErr w:type="spellStart"/>
      <w:r>
        <w:t>addLogEntry</w:t>
      </w:r>
      <w:proofErr w:type="spellEnd"/>
      <w:r w:rsidRPr="00365FFA">
        <w:t>(</w:t>
      </w:r>
      <w:r>
        <w:t xml:space="preserve">name n, </w:t>
      </w:r>
      <w:proofErr w:type="spellStart"/>
      <w:r>
        <w:t>timeStamp</w:t>
      </w:r>
      <w:proofErr w:type="spellEnd"/>
      <w:r>
        <w:t xml:space="preserve"> t, content c, source s, </w:t>
      </w:r>
      <w:proofErr w:type="spellStart"/>
      <w:r>
        <w:t>soureType</w:t>
      </w:r>
      <w:proofErr w:type="spellEnd"/>
      <w:r>
        <w:t xml:space="preserve"> </w:t>
      </w:r>
      <w:proofErr w:type="spellStart"/>
      <w:r>
        <w:t>st</w:t>
      </w:r>
      <w:proofErr w:type="spellEnd"/>
      <w:r w:rsidRPr="00365FFA">
        <w:t>)</w:t>
      </w:r>
    </w:p>
    <w:p w14:paraId="6A34BD20" w14:textId="77777777" w:rsidR="00843741" w:rsidRDefault="00843741" w:rsidP="00843741">
      <w:r w:rsidRPr="00D22D64">
        <w:rPr>
          <w:b/>
          <w:bCs/>
        </w:rPr>
        <w:t>-</w:t>
      </w:r>
      <w:r w:rsidRPr="00365FFA">
        <w:rPr>
          <w:b/>
          <w:bCs/>
        </w:rPr>
        <w:t>Return Type:</w:t>
      </w:r>
      <w:r>
        <w:t xml:space="preserve"> void</w:t>
      </w:r>
    </w:p>
    <w:p w14:paraId="04485E0E" w14:textId="77777777" w:rsidR="00843741" w:rsidRDefault="00843741" w:rsidP="00843741">
      <w:pPr>
        <w:rPr>
          <w:b/>
          <w:bCs/>
        </w:rPr>
      </w:pPr>
      <w:r w:rsidRPr="00D22D64">
        <w:rPr>
          <w:b/>
          <w:bCs/>
        </w:rPr>
        <w:t>-</w:t>
      </w:r>
      <w:r w:rsidRPr="00365FFA">
        <w:rPr>
          <w:b/>
          <w:bCs/>
        </w:rPr>
        <w:t>Input &amp; Output parameters:</w:t>
      </w:r>
    </w:p>
    <w:p w14:paraId="674CE200" w14:textId="77777777" w:rsidR="00843741" w:rsidRDefault="00843741" w:rsidP="00843741">
      <w:r>
        <w:rPr>
          <w:b/>
          <w:bCs/>
        </w:rPr>
        <w:tab/>
      </w:r>
      <w:r>
        <w:t xml:space="preserve">- </w:t>
      </w:r>
      <w:r>
        <w:rPr>
          <w:b/>
          <w:bCs/>
        </w:rPr>
        <w:t>n</w:t>
      </w:r>
      <w:r w:rsidRPr="00486815">
        <w:rPr>
          <w:b/>
          <w:bCs/>
        </w:rPr>
        <w:t>:</w:t>
      </w:r>
      <w:r>
        <w:t xml:space="preserve"> string</w:t>
      </w:r>
    </w:p>
    <w:p w14:paraId="0B870C92" w14:textId="77777777" w:rsidR="00843741" w:rsidRDefault="00843741" w:rsidP="00843741">
      <w:r>
        <w:tab/>
      </w:r>
      <w:r w:rsidRPr="00365FFA">
        <w:t>-</w:t>
      </w:r>
      <w:r>
        <w:t xml:space="preserve"> </w:t>
      </w:r>
      <w:r>
        <w:rPr>
          <w:b/>
          <w:bCs/>
        </w:rPr>
        <w:t>t:</w:t>
      </w:r>
      <w:r>
        <w:t xml:space="preserve"> string </w:t>
      </w:r>
    </w:p>
    <w:p w14:paraId="56F9E619" w14:textId="77777777" w:rsidR="00843741" w:rsidRDefault="00843741" w:rsidP="00843741">
      <w:pPr>
        <w:ind w:firstLine="720"/>
      </w:pPr>
      <w:r w:rsidRPr="00365FFA">
        <w:t>-</w:t>
      </w:r>
      <w:r>
        <w:t xml:space="preserve"> </w:t>
      </w:r>
      <w:r>
        <w:rPr>
          <w:b/>
          <w:bCs/>
        </w:rPr>
        <w:t>c</w:t>
      </w:r>
      <w:r w:rsidRPr="00D22D64">
        <w:rPr>
          <w:b/>
          <w:bCs/>
        </w:rPr>
        <w:t>:</w:t>
      </w:r>
      <w:r>
        <w:t xml:space="preserve"> string</w:t>
      </w:r>
    </w:p>
    <w:p w14:paraId="4BFD3B9A" w14:textId="77777777" w:rsidR="00843741" w:rsidRDefault="00843741" w:rsidP="00843741">
      <w:pPr>
        <w:ind w:firstLine="720"/>
      </w:pPr>
      <w:r w:rsidRPr="00365FFA">
        <w:lastRenderedPageBreak/>
        <w:t>-</w:t>
      </w:r>
      <w:r>
        <w:t xml:space="preserve"> </w:t>
      </w:r>
      <w:r>
        <w:rPr>
          <w:b/>
          <w:bCs/>
        </w:rPr>
        <w:t>s:</w:t>
      </w:r>
      <w:r>
        <w:t xml:space="preserve"> string</w:t>
      </w:r>
    </w:p>
    <w:p w14:paraId="4CE459B6" w14:textId="77777777" w:rsidR="00843741" w:rsidRDefault="00843741" w:rsidP="00843741">
      <w:pPr>
        <w:ind w:firstLine="720"/>
      </w:pPr>
      <w:r w:rsidRPr="00365FFA">
        <w:t>-</w:t>
      </w:r>
      <w:r>
        <w:t xml:space="preserve"> </w:t>
      </w:r>
      <w:proofErr w:type="spellStart"/>
      <w:r>
        <w:rPr>
          <w:b/>
          <w:bCs/>
        </w:rPr>
        <w:t>st</w:t>
      </w:r>
      <w:proofErr w:type="spellEnd"/>
      <w:r>
        <w:rPr>
          <w:b/>
          <w:bCs/>
        </w:rPr>
        <w:t>:</w:t>
      </w:r>
      <w:r>
        <w:t xml:space="preserve"> string </w:t>
      </w:r>
    </w:p>
    <w:p w14:paraId="6F5281FE" w14:textId="29CA2E19" w:rsidR="00843741" w:rsidRDefault="00843741" w:rsidP="00843741">
      <w:r>
        <w:t>-</w:t>
      </w:r>
      <w:r w:rsidRPr="00D22D64">
        <w:rPr>
          <w:b/>
          <w:bCs/>
        </w:rPr>
        <w:t>Description of parameters:</w:t>
      </w:r>
      <w:r>
        <w:rPr>
          <w:b/>
          <w:bCs/>
        </w:rPr>
        <w:t xml:space="preserve"> </w:t>
      </w:r>
      <w:r>
        <w:t>name, timestamp, content of a log file, what log file the entry came from and the source type of the log file</w:t>
      </w:r>
    </w:p>
    <w:p w14:paraId="4C57457B" w14:textId="22D2184E" w:rsidR="00B9622D" w:rsidRPr="00B9622D" w:rsidRDefault="00B9622D" w:rsidP="00843741">
      <w:r w:rsidRPr="00B9622D">
        <w:rPr>
          <w:b/>
          <w:bCs/>
        </w:rPr>
        <w:t xml:space="preserve">-Purpose: </w:t>
      </w:r>
      <w:r>
        <w:t>to add a log entry that has completed the cleansing, validation and ingestion process to the system</w:t>
      </w:r>
    </w:p>
    <w:p w14:paraId="4B51D62C" w14:textId="712F5524" w:rsidR="00843741" w:rsidRPr="00D22D64" w:rsidRDefault="00843741" w:rsidP="00843741">
      <w:r w:rsidRPr="00D22D64">
        <w:rPr>
          <w:b/>
          <w:bCs/>
        </w:rPr>
        <w:t>-Pre-Conditions:</w:t>
      </w:r>
      <w:r>
        <w:rPr>
          <w:b/>
          <w:bCs/>
        </w:rPr>
        <w:t xml:space="preserve"> </w:t>
      </w:r>
      <w:r>
        <w:t>a log file has to have been processed by Splunk then ingested</w:t>
      </w:r>
    </w:p>
    <w:p w14:paraId="1D923B37" w14:textId="579E1267" w:rsidR="00843741" w:rsidRDefault="00843741" w:rsidP="00843741">
      <w:r w:rsidRPr="00D22D64">
        <w:rPr>
          <w:b/>
          <w:bCs/>
        </w:rPr>
        <w:t>-Post-Conditions:</w:t>
      </w:r>
      <w:r>
        <w:rPr>
          <w:b/>
          <w:bCs/>
        </w:rPr>
        <w:t xml:space="preserve"> </w:t>
      </w:r>
      <w:r w:rsidR="00B9622D">
        <w:t>a log entry is appended to a list of log entries that have finished being cleansed, validated and ingested</w:t>
      </w:r>
    </w:p>
    <w:p w14:paraId="0DF66FAC" w14:textId="77777777" w:rsidR="00843741" w:rsidRDefault="00843741" w:rsidP="00843741"/>
    <w:p w14:paraId="4226BFEC" w14:textId="77777777" w:rsidR="00843741" w:rsidRPr="00D22D64" w:rsidRDefault="00843741" w:rsidP="00390255">
      <w:pPr>
        <w:shd w:val="clear" w:color="auto" w:fill="E2EFD9" w:themeFill="accent6" w:themeFillTint="33"/>
        <w:rPr>
          <w:b/>
          <w:bCs/>
        </w:rPr>
      </w:pPr>
      <w:r w:rsidRPr="00D22D64">
        <w:rPr>
          <w:b/>
          <w:bCs/>
        </w:rPr>
        <w:t xml:space="preserve">Contract </w:t>
      </w:r>
      <w:r>
        <w:rPr>
          <w:b/>
          <w:bCs/>
        </w:rPr>
        <w:t>20</w:t>
      </w:r>
    </w:p>
    <w:p w14:paraId="639DA18A" w14:textId="77777777" w:rsidR="00843741" w:rsidRDefault="00843741" w:rsidP="00843741">
      <w:r w:rsidRPr="00D22D64">
        <w:rPr>
          <w:b/>
          <w:bCs/>
        </w:rPr>
        <w:t>-</w:t>
      </w:r>
      <w:r w:rsidRPr="00365FFA">
        <w:rPr>
          <w:b/>
          <w:bCs/>
        </w:rPr>
        <w:t>Method Name:</w:t>
      </w:r>
      <w:r>
        <w:rPr>
          <w:b/>
          <w:bCs/>
        </w:rPr>
        <w:t xml:space="preserve"> </w:t>
      </w:r>
      <w:proofErr w:type="spellStart"/>
      <w:r>
        <w:t>getEntry</w:t>
      </w:r>
      <w:proofErr w:type="spellEnd"/>
      <w:r w:rsidRPr="00365FFA">
        <w:t>(</w:t>
      </w:r>
      <w:proofErr w:type="spellStart"/>
      <w:r>
        <w:t>logEntry</w:t>
      </w:r>
      <w:proofErr w:type="spellEnd"/>
      <w:r>
        <w:t xml:space="preserve"> e</w:t>
      </w:r>
      <w:r w:rsidRPr="00365FFA">
        <w:t>)</w:t>
      </w:r>
    </w:p>
    <w:p w14:paraId="314B1F0C" w14:textId="77777777" w:rsidR="00843741" w:rsidRDefault="00843741" w:rsidP="00843741">
      <w:r w:rsidRPr="00D22D64">
        <w:rPr>
          <w:b/>
          <w:bCs/>
        </w:rPr>
        <w:t>-</w:t>
      </w:r>
      <w:r w:rsidRPr="00365FFA">
        <w:rPr>
          <w:b/>
          <w:bCs/>
        </w:rPr>
        <w:t>Return Type:</w:t>
      </w:r>
      <w:r>
        <w:t xml:space="preserve"> void</w:t>
      </w:r>
    </w:p>
    <w:p w14:paraId="29F2E920" w14:textId="77777777" w:rsidR="00843741" w:rsidRDefault="00843741" w:rsidP="00843741">
      <w:pPr>
        <w:rPr>
          <w:b/>
          <w:bCs/>
        </w:rPr>
      </w:pPr>
      <w:r w:rsidRPr="00D22D64">
        <w:rPr>
          <w:b/>
          <w:bCs/>
        </w:rPr>
        <w:t>-</w:t>
      </w:r>
      <w:r w:rsidRPr="00365FFA">
        <w:rPr>
          <w:b/>
          <w:bCs/>
        </w:rPr>
        <w:t>Input &amp; Output parameters:</w:t>
      </w:r>
    </w:p>
    <w:p w14:paraId="66E63B54" w14:textId="77777777" w:rsidR="00843741" w:rsidRDefault="00843741" w:rsidP="00843741">
      <w:r>
        <w:rPr>
          <w:b/>
          <w:bCs/>
        </w:rPr>
        <w:tab/>
      </w:r>
      <w:r>
        <w:t xml:space="preserve">- </w:t>
      </w:r>
      <w:r>
        <w:rPr>
          <w:b/>
          <w:bCs/>
        </w:rPr>
        <w:t>e</w:t>
      </w:r>
      <w:r w:rsidRPr="00486815">
        <w:rPr>
          <w:b/>
          <w:bCs/>
        </w:rPr>
        <w:t>:</w:t>
      </w:r>
      <w:r>
        <w:t xml:space="preserve"> reference to a log entry object </w:t>
      </w:r>
    </w:p>
    <w:p w14:paraId="297EE307" w14:textId="2BA96B22" w:rsidR="00843741" w:rsidRDefault="00843741" w:rsidP="00843741">
      <w:r>
        <w:t>-</w:t>
      </w:r>
      <w:r w:rsidRPr="00D22D64">
        <w:rPr>
          <w:b/>
          <w:bCs/>
        </w:rPr>
        <w:t>Description of parameters:</w:t>
      </w:r>
      <w:r>
        <w:rPr>
          <w:b/>
          <w:bCs/>
        </w:rPr>
        <w:t xml:space="preserve"> </w:t>
      </w:r>
      <w:r>
        <w:t>the reference to a log entry to retrieve information on log entries that have been created</w:t>
      </w:r>
    </w:p>
    <w:p w14:paraId="1D7FB758" w14:textId="2B279D4C" w:rsidR="00B9622D" w:rsidRPr="00B9622D" w:rsidRDefault="00B9622D" w:rsidP="00843741">
      <w:r w:rsidRPr="00B9622D">
        <w:rPr>
          <w:b/>
          <w:bCs/>
        </w:rPr>
        <w:t xml:space="preserve">-Purpose: </w:t>
      </w:r>
      <w:r w:rsidRPr="00B9622D">
        <w:t>to retrieve the attributes of a log entry this includes its log</w:t>
      </w:r>
      <w:r>
        <w:t xml:space="preserve"> entry number, path, creator, source, source type and content.</w:t>
      </w:r>
    </w:p>
    <w:p w14:paraId="03D85166" w14:textId="2885AF79" w:rsidR="00843741" w:rsidRPr="00D22D64" w:rsidRDefault="00843741" w:rsidP="00843741">
      <w:r w:rsidRPr="00D22D64">
        <w:rPr>
          <w:b/>
          <w:bCs/>
        </w:rPr>
        <w:t>-Pre-Conditions:</w:t>
      </w:r>
      <w:r>
        <w:rPr>
          <w:b/>
          <w:bCs/>
        </w:rPr>
        <w:t xml:space="preserve"> </w:t>
      </w:r>
      <w:r>
        <w:t>log files have been ingested, validated and cleansed</w:t>
      </w:r>
      <w:r w:rsidR="00B9622D">
        <w:t xml:space="preserve"> and added a list of existing log entries.</w:t>
      </w:r>
    </w:p>
    <w:p w14:paraId="1CB75EF8" w14:textId="06E4B3AC" w:rsidR="00843741" w:rsidRDefault="00843741" w:rsidP="00843741">
      <w:r w:rsidRPr="00D22D64">
        <w:rPr>
          <w:b/>
          <w:bCs/>
        </w:rPr>
        <w:t>-Post-Conditions:</w:t>
      </w:r>
      <w:r>
        <w:rPr>
          <w:b/>
          <w:bCs/>
        </w:rPr>
        <w:t xml:space="preserve"> </w:t>
      </w:r>
      <w:r>
        <w:t xml:space="preserve">returns log entry </w:t>
      </w:r>
      <w:r w:rsidR="00B9622D">
        <w:t>reference</w:t>
      </w:r>
    </w:p>
    <w:p w14:paraId="1710B19A" w14:textId="767A1EFC" w:rsidR="00DB2C66" w:rsidRDefault="00DB2C66" w:rsidP="00843741"/>
    <w:p w14:paraId="121EA455" w14:textId="18F28194" w:rsidR="00DB2C66" w:rsidRPr="00E8321E" w:rsidRDefault="00DB2C66" w:rsidP="00DB2C66">
      <w:pPr>
        <w:shd w:val="clear" w:color="auto" w:fill="E2EFD9" w:themeFill="accent6" w:themeFillTint="33"/>
        <w:rPr>
          <w:b/>
          <w:bCs/>
        </w:rPr>
      </w:pPr>
      <w:r w:rsidRPr="00E8321E">
        <w:rPr>
          <w:b/>
          <w:bCs/>
        </w:rPr>
        <w:t>Contract 6</w:t>
      </w:r>
    </w:p>
    <w:p w14:paraId="3C930E2C" w14:textId="4FA7DD5D" w:rsidR="00DB2C66" w:rsidRPr="00E8321E" w:rsidRDefault="00DB2C66" w:rsidP="00DB2C66">
      <w:r w:rsidRPr="00E8321E">
        <w:rPr>
          <w:b/>
          <w:bCs/>
        </w:rPr>
        <w:t>-Method Name:</w:t>
      </w:r>
      <w:r w:rsidR="00E8321E">
        <w:t xml:space="preserve"> </w:t>
      </w:r>
      <w:proofErr w:type="spellStart"/>
      <w:r w:rsidR="00E8321E">
        <w:t>addEntryToDatabase</w:t>
      </w:r>
      <w:proofErr w:type="spellEnd"/>
      <w:r w:rsidRPr="00E8321E">
        <w:t>(</w:t>
      </w:r>
      <w:proofErr w:type="spellStart"/>
      <w:r w:rsidRPr="00E8321E">
        <w:t>logEntry</w:t>
      </w:r>
      <w:proofErr w:type="spellEnd"/>
      <w:r w:rsidRPr="00E8321E">
        <w:t xml:space="preserve"> e)</w:t>
      </w:r>
    </w:p>
    <w:p w14:paraId="709377C9" w14:textId="77777777" w:rsidR="00DB2C66" w:rsidRPr="00E8321E" w:rsidRDefault="00DB2C66" w:rsidP="00DB2C66">
      <w:r w:rsidRPr="00E8321E">
        <w:rPr>
          <w:b/>
          <w:bCs/>
        </w:rPr>
        <w:t>-Return Type:</w:t>
      </w:r>
      <w:r w:rsidRPr="00E8321E">
        <w:t xml:space="preserve"> void</w:t>
      </w:r>
    </w:p>
    <w:p w14:paraId="646756FF" w14:textId="77777777" w:rsidR="00DB2C66" w:rsidRPr="00E8321E" w:rsidRDefault="00DB2C66" w:rsidP="00DB2C66">
      <w:pPr>
        <w:rPr>
          <w:b/>
          <w:bCs/>
        </w:rPr>
      </w:pPr>
      <w:r w:rsidRPr="00E8321E">
        <w:rPr>
          <w:b/>
          <w:bCs/>
        </w:rPr>
        <w:t>-Input &amp; Output parameters:</w:t>
      </w:r>
    </w:p>
    <w:p w14:paraId="6B8173F0" w14:textId="77777777" w:rsidR="00DB2C66" w:rsidRPr="00E8321E" w:rsidRDefault="00DB2C66" w:rsidP="00DB2C66">
      <w:r w:rsidRPr="00E8321E">
        <w:rPr>
          <w:b/>
          <w:bCs/>
        </w:rPr>
        <w:tab/>
      </w:r>
      <w:r w:rsidRPr="00E8321E">
        <w:t xml:space="preserve">- </w:t>
      </w:r>
      <w:r w:rsidRPr="00E8321E">
        <w:rPr>
          <w:b/>
          <w:bCs/>
        </w:rPr>
        <w:t>e:</w:t>
      </w:r>
      <w:r w:rsidRPr="00E8321E">
        <w:t xml:space="preserve"> reference to a log entry object </w:t>
      </w:r>
    </w:p>
    <w:p w14:paraId="6049AF54" w14:textId="3CF4DCEF" w:rsidR="00DB2C66" w:rsidRDefault="00DB2C66" w:rsidP="00DB2C66">
      <w:r w:rsidRPr="00E8321E">
        <w:t>-</w:t>
      </w:r>
      <w:r w:rsidRPr="00E8321E">
        <w:rPr>
          <w:b/>
          <w:bCs/>
        </w:rPr>
        <w:t xml:space="preserve">Description of parameters: </w:t>
      </w:r>
      <w:r w:rsidRPr="00E8321E">
        <w:t>the reference to a log entry to retrieve information on log entries that have been created</w:t>
      </w:r>
    </w:p>
    <w:p w14:paraId="18CC7F97" w14:textId="0FC6C207" w:rsidR="00B9622D" w:rsidRPr="00B9622D" w:rsidRDefault="00B9622D" w:rsidP="00DB2C66">
      <w:pPr>
        <w:rPr>
          <w:b/>
          <w:bCs/>
        </w:rPr>
      </w:pPr>
      <w:r w:rsidRPr="00B9622D">
        <w:rPr>
          <w:b/>
          <w:bCs/>
        </w:rPr>
        <w:t>-Purpose:</w:t>
      </w:r>
      <w:r>
        <w:rPr>
          <w:b/>
          <w:bCs/>
        </w:rPr>
        <w:t xml:space="preserve"> </w:t>
      </w:r>
      <w:r w:rsidRPr="00B9622D">
        <w:t>to store the attributes of the log entry on the database</w:t>
      </w:r>
    </w:p>
    <w:p w14:paraId="05D80E26" w14:textId="77777777" w:rsidR="00DB2C66" w:rsidRPr="00E8321E" w:rsidRDefault="00DB2C66" w:rsidP="00DB2C66">
      <w:r w:rsidRPr="00E8321E">
        <w:rPr>
          <w:b/>
          <w:bCs/>
        </w:rPr>
        <w:t xml:space="preserve">-Pre-Conditions: </w:t>
      </w:r>
      <w:r w:rsidRPr="00E8321E">
        <w:t>log files have been ingested, validated and cleansed</w:t>
      </w:r>
    </w:p>
    <w:p w14:paraId="4CA3791B" w14:textId="477E993C" w:rsidR="00DB2C66" w:rsidRDefault="00DB2C66" w:rsidP="00DB2C66">
      <w:r w:rsidRPr="00E8321E">
        <w:rPr>
          <w:b/>
          <w:bCs/>
        </w:rPr>
        <w:t xml:space="preserve">-Post-Conditions: </w:t>
      </w:r>
      <w:r w:rsidR="00B9622D">
        <w:t>the attributes of the log entry being stored are saved to the data base, this includes the log entry number, path, creator, source, source type and content.</w:t>
      </w:r>
    </w:p>
    <w:p w14:paraId="460392AC" w14:textId="77777777" w:rsidR="00DB2C66" w:rsidRDefault="00DB2C66" w:rsidP="00843741"/>
    <w:p w14:paraId="41C30A50" w14:textId="77777777" w:rsidR="00843741" w:rsidRDefault="00843741" w:rsidP="00843741"/>
    <w:p w14:paraId="726F7E12" w14:textId="1FCF4238" w:rsidR="00843741" w:rsidRDefault="00AD29F6" w:rsidP="00AD29F6">
      <w:pPr>
        <w:pStyle w:val="Heading3"/>
      </w:pPr>
      <w:bookmarkStart w:id="86" w:name="_Toc39913576"/>
      <w:r>
        <w:t>Vector Manager</w:t>
      </w:r>
      <w:bookmarkEnd w:id="86"/>
    </w:p>
    <w:p w14:paraId="6D2C1903" w14:textId="6BD8F015" w:rsidR="00AD29F6" w:rsidRPr="00AD29F6" w:rsidRDefault="00AD29F6" w:rsidP="00AD29F6">
      <w:pPr>
        <w:jc w:val="right"/>
        <w:rPr>
          <w:i/>
          <w:iCs/>
        </w:rPr>
      </w:pPr>
      <w:r w:rsidRPr="1CC79CF2">
        <w:rPr>
          <w:i/>
          <w:iCs/>
        </w:rPr>
        <w:t xml:space="preserve">Table </w:t>
      </w:r>
      <w:r>
        <w:rPr>
          <w:i/>
          <w:iCs/>
        </w:rPr>
        <w:t>2.3</w:t>
      </w:r>
    </w:p>
    <w:tbl>
      <w:tblPr>
        <w:tblStyle w:val="TableGrid"/>
        <w:tblW w:w="9005" w:type="dxa"/>
        <w:tblInd w:w="-5" w:type="dxa"/>
        <w:tblLayout w:type="fixed"/>
        <w:tblLook w:val="06A0" w:firstRow="1" w:lastRow="0" w:firstColumn="1" w:lastColumn="0" w:noHBand="1" w:noVBand="1"/>
      </w:tblPr>
      <w:tblGrid>
        <w:gridCol w:w="4505"/>
        <w:gridCol w:w="4500"/>
      </w:tblGrid>
      <w:tr w:rsidR="00843741" w14:paraId="6BF08FC6" w14:textId="77777777" w:rsidTr="00843741">
        <w:tc>
          <w:tcPr>
            <w:tcW w:w="9005" w:type="dxa"/>
            <w:gridSpan w:val="2"/>
            <w:shd w:val="clear" w:color="auto" w:fill="1F3864" w:themeFill="accent1" w:themeFillShade="80"/>
          </w:tcPr>
          <w:p w14:paraId="3A445EAB" w14:textId="77777777" w:rsidR="00843741" w:rsidRDefault="00843741" w:rsidP="000D6D45">
            <w:pPr>
              <w:rPr>
                <w:sz w:val="22"/>
                <w:szCs w:val="22"/>
              </w:rPr>
            </w:pPr>
            <w:r w:rsidRPr="24DD7A8F">
              <w:rPr>
                <w:b/>
                <w:bCs/>
                <w:sz w:val="22"/>
                <w:szCs w:val="22"/>
              </w:rPr>
              <w:t>Class Name</w:t>
            </w:r>
            <w:r w:rsidRPr="24DD7A8F">
              <w:rPr>
                <w:sz w:val="22"/>
                <w:szCs w:val="22"/>
              </w:rPr>
              <w:t xml:space="preserve">: </w:t>
            </w:r>
            <w:r>
              <w:rPr>
                <w:sz w:val="22"/>
                <w:szCs w:val="22"/>
              </w:rPr>
              <w:t>Vector Manager</w:t>
            </w:r>
          </w:p>
        </w:tc>
      </w:tr>
      <w:tr w:rsidR="00843741" w14:paraId="56FB6ACA" w14:textId="77777777" w:rsidTr="00843741">
        <w:tc>
          <w:tcPr>
            <w:tcW w:w="9005" w:type="dxa"/>
            <w:gridSpan w:val="2"/>
            <w:shd w:val="clear" w:color="auto" w:fill="D9E2F3" w:themeFill="accent1" w:themeFillTint="33"/>
          </w:tcPr>
          <w:p w14:paraId="06C88DFA" w14:textId="77777777" w:rsidR="00843741" w:rsidRPr="00660609" w:rsidRDefault="00843741" w:rsidP="000D6D45">
            <w:pPr>
              <w:rPr>
                <w:sz w:val="22"/>
                <w:szCs w:val="22"/>
              </w:rPr>
            </w:pPr>
            <w:r w:rsidRPr="00660609">
              <w:rPr>
                <w:b/>
                <w:bCs/>
                <w:sz w:val="22"/>
                <w:szCs w:val="22"/>
              </w:rPr>
              <w:t>Superclass</w:t>
            </w:r>
            <w:r w:rsidRPr="00660609">
              <w:rPr>
                <w:sz w:val="22"/>
                <w:szCs w:val="22"/>
              </w:rPr>
              <w:t>: None</w:t>
            </w:r>
          </w:p>
        </w:tc>
      </w:tr>
      <w:tr w:rsidR="00843741" w14:paraId="5EB9FC9C" w14:textId="77777777" w:rsidTr="00843741">
        <w:tc>
          <w:tcPr>
            <w:tcW w:w="9005" w:type="dxa"/>
            <w:gridSpan w:val="2"/>
            <w:shd w:val="clear" w:color="auto" w:fill="D9E2F3" w:themeFill="accent1" w:themeFillTint="33"/>
          </w:tcPr>
          <w:p w14:paraId="063C9F5A" w14:textId="77777777" w:rsidR="00843741" w:rsidRPr="00660609" w:rsidRDefault="00843741" w:rsidP="000D6D45">
            <w:pPr>
              <w:rPr>
                <w:sz w:val="22"/>
                <w:szCs w:val="22"/>
              </w:rPr>
            </w:pPr>
            <w:r w:rsidRPr="00660609">
              <w:rPr>
                <w:b/>
                <w:bCs/>
                <w:sz w:val="22"/>
                <w:szCs w:val="22"/>
              </w:rPr>
              <w:t>Subclasses</w:t>
            </w:r>
            <w:r w:rsidRPr="00660609">
              <w:rPr>
                <w:sz w:val="22"/>
                <w:szCs w:val="22"/>
              </w:rPr>
              <w:t>: None</w:t>
            </w:r>
          </w:p>
        </w:tc>
      </w:tr>
      <w:tr w:rsidR="00843741" w:rsidRPr="00640A87" w14:paraId="14F2D054" w14:textId="77777777" w:rsidTr="000D6D45">
        <w:tc>
          <w:tcPr>
            <w:tcW w:w="9005" w:type="dxa"/>
            <w:gridSpan w:val="2"/>
          </w:tcPr>
          <w:p w14:paraId="201CE05D" w14:textId="77777777" w:rsidR="00843741" w:rsidRPr="00660609" w:rsidRDefault="00843741" w:rsidP="000D6D45">
            <w:pPr>
              <w:rPr>
                <w:b/>
                <w:bCs/>
                <w:sz w:val="22"/>
                <w:szCs w:val="22"/>
              </w:rPr>
            </w:pPr>
            <w:r w:rsidRPr="00660609">
              <w:rPr>
                <w:b/>
                <w:bCs/>
                <w:sz w:val="22"/>
                <w:szCs w:val="22"/>
              </w:rPr>
              <w:t>Private Responsibilities</w:t>
            </w:r>
          </w:p>
          <w:p w14:paraId="0ED814A6" w14:textId="77777777" w:rsidR="00843741" w:rsidRPr="00660609" w:rsidRDefault="00843741" w:rsidP="000D6D45">
            <w:pPr>
              <w:pStyle w:val="ListParagraph"/>
              <w:spacing w:line="259" w:lineRule="auto"/>
              <w:rPr>
                <w:sz w:val="22"/>
                <w:szCs w:val="22"/>
              </w:rPr>
            </w:pPr>
            <w:r w:rsidRPr="00660609">
              <w:rPr>
                <w:sz w:val="22"/>
                <w:szCs w:val="22"/>
              </w:rPr>
              <w:t>1. Knows vector information.</w:t>
            </w:r>
          </w:p>
          <w:p w14:paraId="129CD503" w14:textId="77777777" w:rsidR="00843741" w:rsidRPr="00660609" w:rsidRDefault="00843741" w:rsidP="000D6D45">
            <w:pPr>
              <w:pStyle w:val="ListParagraph"/>
              <w:spacing w:line="259" w:lineRule="auto"/>
              <w:rPr>
                <w:sz w:val="22"/>
                <w:szCs w:val="22"/>
              </w:rPr>
            </w:pPr>
            <w:r w:rsidRPr="00660609">
              <w:rPr>
                <w:sz w:val="22"/>
                <w:szCs w:val="22"/>
              </w:rPr>
              <w:t>2. Updates a vector.</w:t>
            </w:r>
          </w:p>
          <w:p w14:paraId="25A48A1D" w14:textId="77777777" w:rsidR="00843741" w:rsidRPr="00660609" w:rsidRDefault="00843741" w:rsidP="000D6D45">
            <w:pPr>
              <w:pStyle w:val="ListParagraph"/>
              <w:spacing w:line="259" w:lineRule="auto"/>
              <w:rPr>
                <w:sz w:val="22"/>
                <w:szCs w:val="22"/>
              </w:rPr>
            </w:pPr>
            <w:r w:rsidRPr="00660609">
              <w:rPr>
                <w:sz w:val="22"/>
                <w:szCs w:val="22"/>
              </w:rPr>
              <w:t>3. Deletes a vector.</w:t>
            </w:r>
          </w:p>
          <w:p w14:paraId="345352F4" w14:textId="77777777" w:rsidR="00843741" w:rsidRPr="00660609" w:rsidRDefault="00843741" w:rsidP="000D6D45">
            <w:pPr>
              <w:pStyle w:val="ListParagraph"/>
              <w:spacing w:line="259" w:lineRule="auto"/>
              <w:rPr>
                <w:sz w:val="22"/>
                <w:szCs w:val="22"/>
              </w:rPr>
            </w:pPr>
            <w:r w:rsidRPr="00660609">
              <w:rPr>
                <w:sz w:val="22"/>
                <w:szCs w:val="22"/>
              </w:rPr>
              <w:t>4. Checks if a vector exists.</w:t>
            </w:r>
          </w:p>
          <w:p w14:paraId="46B11E5B" w14:textId="048D96F3" w:rsidR="00843741" w:rsidRDefault="00843741" w:rsidP="000D6D45">
            <w:pPr>
              <w:pStyle w:val="ListParagraph"/>
              <w:spacing w:line="259" w:lineRule="auto"/>
              <w:rPr>
                <w:sz w:val="22"/>
                <w:szCs w:val="22"/>
              </w:rPr>
            </w:pPr>
            <w:r w:rsidRPr="00660609">
              <w:rPr>
                <w:sz w:val="22"/>
                <w:szCs w:val="22"/>
              </w:rPr>
              <w:t xml:space="preserve">5. Creates </w:t>
            </w:r>
            <w:r w:rsidR="00886368">
              <w:rPr>
                <w:sz w:val="22"/>
                <w:szCs w:val="22"/>
              </w:rPr>
              <w:t>v</w:t>
            </w:r>
            <w:r w:rsidRPr="00660609">
              <w:rPr>
                <w:sz w:val="22"/>
                <w:szCs w:val="22"/>
              </w:rPr>
              <w:t>ector.</w:t>
            </w:r>
          </w:p>
          <w:p w14:paraId="7BA21B00" w14:textId="7F4BF030" w:rsidR="00886368" w:rsidRPr="00660609" w:rsidRDefault="00886368" w:rsidP="000D6D45">
            <w:pPr>
              <w:pStyle w:val="ListParagraph"/>
              <w:spacing w:line="259" w:lineRule="auto"/>
              <w:rPr>
                <w:sz w:val="22"/>
                <w:szCs w:val="22"/>
              </w:rPr>
            </w:pPr>
            <w:r>
              <w:rPr>
                <w:sz w:val="22"/>
                <w:szCs w:val="22"/>
              </w:rPr>
              <w:t>6. Adds a vector to a database.</w:t>
            </w:r>
          </w:p>
        </w:tc>
      </w:tr>
      <w:tr w:rsidR="00843741" w14:paraId="1D6494CE" w14:textId="77777777" w:rsidTr="00843741">
        <w:tc>
          <w:tcPr>
            <w:tcW w:w="9005" w:type="dxa"/>
            <w:gridSpan w:val="2"/>
            <w:shd w:val="clear" w:color="auto" w:fill="D9E2F3" w:themeFill="accent1" w:themeFillTint="33"/>
          </w:tcPr>
          <w:p w14:paraId="422EEDC6" w14:textId="77777777" w:rsidR="00843741" w:rsidRPr="00660609" w:rsidRDefault="00843741" w:rsidP="000D6D45">
            <w:pPr>
              <w:rPr>
                <w:sz w:val="22"/>
                <w:szCs w:val="22"/>
              </w:rPr>
            </w:pPr>
            <w:r w:rsidRPr="00660609">
              <w:rPr>
                <w:b/>
                <w:bCs/>
                <w:sz w:val="22"/>
                <w:szCs w:val="22"/>
              </w:rPr>
              <w:t>Contract:</w:t>
            </w:r>
            <w:r w:rsidRPr="00660609">
              <w:rPr>
                <w:sz w:val="22"/>
                <w:szCs w:val="22"/>
              </w:rPr>
              <w:t xml:space="preserve"> 7. Update Vector information</w:t>
            </w:r>
          </w:p>
        </w:tc>
      </w:tr>
      <w:tr w:rsidR="00843741" w14:paraId="66E7927A" w14:textId="77777777" w:rsidTr="00843741">
        <w:tc>
          <w:tcPr>
            <w:tcW w:w="4505" w:type="dxa"/>
            <w:shd w:val="clear" w:color="auto" w:fill="D9E2F3" w:themeFill="accent1" w:themeFillTint="33"/>
          </w:tcPr>
          <w:p w14:paraId="36AD6E71" w14:textId="77777777" w:rsidR="00843741" w:rsidRPr="00660609" w:rsidRDefault="00843741" w:rsidP="000D6D45">
            <w:pPr>
              <w:rPr>
                <w:b/>
                <w:bCs/>
                <w:sz w:val="22"/>
                <w:szCs w:val="22"/>
              </w:rPr>
            </w:pPr>
            <w:r w:rsidRPr="00660609">
              <w:rPr>
                <w:b/>
                <w:bCs/>
                <w:sz w:val="22"/>
                <w:szCs w:val="22"/>
              </w:rPr>
              <w:t>Responsibilities</w:t>
            </w:r>
          </w:p>
        </w:tc>
        <w:tc>
          <w:tcPr>
            <w:tcW w:w="4500" w:type="dxa"/>
            <w:shd w:val="clear" w:color="auto" w:fill="D9E2F3" w:themeFill="accent1" w:themeFillTint="33"/>
          </w:tcPr>
          <w:p w14:paraId="3672A318" w14:textId="77777777" w:rsidR="00843741" w:rsidRPr="00660609" w:rsidRDefault="00843741" w:rsidP="000D6D45">
            <w:pPr>
              <w:rPr>
                <w:b/>
                <w:bCs/>
                <w:sz w:val="22"/>
                <w:szCs w:val="22"/>
              </w:rPr>
            </w:pPr>
            <w:r w:rsidRPr="00660609">
              <w:rPr>
                <w:b/>
                <w:bCs/>
                <w:sz w:val="22"/>
                <w:szCs w:val="22"/>
              </w:rPr>
              <w:t>Collaborations</w:t>
            </w:r>
          </w:p>
        </w:tc>
      </w:tr>
      <w:tr w:rsidR="00843741" w:rsidRPr="00D177CE" w14:paraId="5237C4F1" w14:textId="77777777" w:rsidTr="000D6D45">
        <w:tc>
          <w:tcPr>
            <w:tcW w:w="4505" w:type="dxa"/>
          </w:tcPr>
          <w:p w14:paraId="5CEB4C74" w14:textId="04211130" w:rsidR="00E2414A" w:rsidRPr="00660609" w:rsidRDefault="00843741" w:rsidP="000D6D45">
            <w:pPr>
              <w:rPr>
                <w:sz w:val="22"/>
                <w:szCs w:val="22"/>
              </w:rPr>
            </w:pPr>
            <w:r w:rsidRPr="00660609">
              <w:rPr>
                <w:sz w:val="22"/>
                <w:szCs w:val="22"/>
              </w:rPr>
              <w:t>1. Update information of a vector</w:t>
            </w:r>
          </w:p>
        </w:tc>
        <w:tc>
          <w:tcPr>
            <w:tcW w:w="4500" w:type="dxa"/>
          </w:tcPr>
          <w:p w14:paraId="49E0DAD4" w14:textId="77777777" w:rsidR="00843741" w:rsidRPr="00660609" w:rsidRDefault="00843741" w:rsidP="000D6D45">
            <w:pPr>
              <w:rPr>
                <w:sz w:val="22"/>
                <w:szCs w:val="22"/>
              </w:rPr>
            </w:pPr>
            <w:r w:rsidRPr="00660609">
              <w:rPr>
                <w:sz w:val="22"/>
                <w:szCs w:val="22"/>
              </w:rPr>
              <w:t>Vector(1)</w:t>
            </w:r>
          </w:p>
        </w:tc>
      </w:tr>
      <w:tr w:rsidR="00843741" w:rsidRPr="00D177CE" w14:paraId="46EB8DAF" w14:textId="77777777" w:rsidTr="00843741">
        <w:tc>
          <w:tcPr>
            <w:tcW w:w="9005" w:type="dxa"/>
            <w:gridSpan w:val="2"/>
            <w:shd w:val="clear" w:color="auto" w:fill="D9E2F3" w:themeFill="accent1" w:themeFillTint="33"/>
          </w:tcPr>
          <w:p w14:paraId="12865806" w14:textId="28246B71" w:rsidR="00843741" w:rsidRPr="00660609" w:rsidRDefault="00843741" w:rsidP="000D6D45">
            <w:pPr>
              <w:rPr>
                <w:sz w:val="22"/>
                <w:szCs w:val="22"/>
              </w:rPr>
            </w:pPr>
            <w:r w:rsidRPr="00660609">
              <w:rPr>
                <w:b/>
                <w:bCs/>
                <w:sz w:val="22"/>
                <w:szCs w:val="22"/>
              </w:rPr>
              <w:t>Contract:</w:t>
            </w:r>
            <w:r w:rsidRPr="00660609">
              <w:rPr>
                <w:sz w:val="22"/>
                <w:szCs w:val="22"/>
              </w:rPr>
              <w:t xml:space="preserve"> 19. </w:t>
            </w:r>
            <w:r w:rsidR="00FA128B">
              <w:rPr>
                <w:sz w:val="22"/>
                <w:szCs w:val="22"/>
              </w:rPr>
              <w:t>Get user input from UI</w:t>
            </w:r>
          </w:p>
        </w:tc>
      </w:tr>
      <w:tr w:rsidR="00843741" w:rsidRPr="00D177CE" w14:paraId="013DB924" w14:textId="77777777" w:rsidTr="00843741">
        <w:tc>
          <w:tcPr>
            <w:tcW w:w="4505" w:type="dxa"/>
            <w:shd w:val="clear" w:color="auto" w:fill="D9E2F3" w:themeFill="accent1" w:themeFillTint="33"/>
          </w:tcPr>
          <w:p w14:paraId="55A7528E" w14:textId="77777777" w:rsidR="00843741" w:rsidRPr="00660609" w:rsidRDefault="00843741" w:rsidP="000D6D45">
            <w:pPr>
              <w:rPr>
                <w:sz w:val="22"/>
                <w:szCs w:val="22"/>
              </w:rPr>
            </w:pPr>
            <w:r w:rsidRPr="00660609">
              <w:rPr>
                <w:b/>
                <w:bCs/>
                <w:sz w:val="22"/>
                <w:szCs w:val="22"/>
              </w:rPr>
              <w:t>Responsibilities</w:t>
            </w:r>
          </w:p>
        </w:tc>
        <w:tc>
          <w:tcPr>
            <w:tcW w:w="4500" w:type="dxa"/>
            <w:shd w:val="clear" w:color="auto" w:fill="D9E2F3" w:themeFill="accent1" w:themeFillTint="33"/>
          </w:tcPr>
          <w:p w14:paraId="0F170594" w14:textId="77777777" w:rsidR="00843741" w:rsidRPr="00660609" w:rsidRDefault="00843741" w:rsidP="000D6D45">
            <w:pPr>
              <w:rPr>
                <w:sz w:val="22"/>
                <w:szCs w:val="22"/>
              </w:rPr>
            </w:pPr>
            <w:r w:rsidRPr="00660609">
              <w:rPr>
                <w:b/>
                <w:bCs/>
                <w:sz w:val="22"/>
                <w:szCs w:val="22"/>
              </w:rPr>
              <w:t>Collaborations</w:t>
            </w:r>
          </w:p>
        </w:tc>
      </w:tr>
      <w:tr w:rsidR="00843741" w:rsidRPr="00D177CE" w14:paraId="102904EF" w14:textId="77777777" w:rsidTr="000D6D45">
        <w:tc>
          <w:tcPr>
            <w:tcW w:w="4505" w:type="dxa"/>
          </w:tcPr>
          <w:p w14:paraId="37F43A4C" w14:textId="77777777" w:rsidR="00843741" w:rsidRPr="00660609" w:rsidRDefault="00843741" w:rsidP="000D6D45">
            <w:pPr>
              <w:rPr>
                <w:sz w:val="22"/>
                <w:szCs w:val="22"/>
              </w:rPr>
            </w:pPr>
            <w:r w:rsidRPr="00660609">
              <w:rPr>
                <w:sz w:val="22"/>
                <w:szCs w:val="22"/>
              </w:rPr>
              <w:t>1. Receive input from user to create vector</w:t>
            </w:r>
          </w:p>
        </w:tc>
        <w:tc>
          <w:tcPr>
            <w:tcW w:w="4500" w:type="dxa"/>
          </w:tcPr>
          <w:p w14:paraId="2F6D537F" w14:textId="77777777" w:rsidR="00843741" w:rsidRPr="00660609" w:rsidRDefault="00843741" w:rsidP="000D6D45">
            <w:pPr>
              <w:rPr>
                <w:sz w:val="22"/>
                <w:szCs w:val="22"/>
              </w:rPr>
            </w:pPr>
            <w:r w:rsidRPr="00660609">
              <w:rPr>
                <w:sz w:val="22"/>
                <w:szCs w:val="22"/>
              </w:rPr>
              <w:t>Event Configuration UI(1)</w:t>
            </w:r>
          </w:p>
        </w:tc>
      </w:tr>
      <w:tr w:rsidR="00224DFD" w:rsidRPr="00D177CE" w14:paraId="14A7CAB7" w14:textId="77777777" w:rsidTr="00D32EE9">
        <w:tc>
          <w:tcPr>
            <w:tcW w:w="9005" w:type="dxa"/>
            <w:gridSpan w:val="2"/>
            <w:shd w:val="clear" w:color="auto" w:fill="D9E2F3" w:themeFill="accent1" w:themeFillTint="33"/>
          </w:tcPr>
          <w:p w14:paraId="7408E78C" w14:textId="69456ED5" w:rsidR="00224DFD" w:rsidRDefault="00224DFD" w:rsidP="00224DFD">
            <w:r w:rsidRPr="0B9357BD">
              <w:rPr>
                <w:b/>
                <w:bCs/>
                <w:sz w:val="22"/>
                <w:szCs w:val="22"/>
              </w:rPr>
              <w:lastRenderedPageBreak/>
              <w:t>Contract:</w:t>
            </w:r>
            <w:r w:rsidRPr="0B9357BD">
              <w:rPr>
                <w:sz w:val="22"/>
                <w:szCs w:val="22"/>
              </w:rPr>
              <w:t xml:space="preserve"> </w:t>
            </w:r>
            <w:r w:rsidR="0078165F" w:rsidRPr="00C345DC">
              <w:rPr>
                <w:sz w:val="22"/>
                <w:szCs w:val="22"/>
              </w:rPr>
              <w:t>5</w:t>
            </w:r>
            <w:r>
              <w:rPr>
                <w:sz w:val="22"/>
                <w:szCs w:val="22"/>
              </w:rPr>
              <w:t>. Get Vector from database</w:t>
            </w:r>
          </w:p>
        </w:tc>
      </w:tr>
      <w:tr w:rsidR="00224DFD" w:rsidRPr="00D177CE" w14:paraId="0C13FBB5" w14:textId="77777777" w:rsidTr="00FA128B">
        <w:tc>
          <w:tcPr>
            <w:tcW w:w="4505" w:type="dxa"/>
            <w:shd w:val="clear" w:color="auto" w:fill="D9E2F3" w:themeFill="accent1" w:themeFillTint="33"/>
          </w:tcPr>
          <w:p w14:paraId="711FB3AE" w14:textId="2DF44D79" w:rsidR="00224DFD" w:rsidRDefault="00224DFD" w:rsidP="00224DFD">
            <w:r w:rsidRPr="24DD7A8F">
              <w:rPr>
                <w:b/>
                <w:bCs/>
                <w:sz w:val="22"/>
                <w:szCs w:val="22"/>
              </w:rPr>
              <w:t>Responsibilities</w:t>
            </w:r>
          </w:p>
        </w:tc>
        <w:tc>
          <w:tcPr>
            <w:tcW w:w="4500" w:type="dxa"/>
            <w:shd w:val="clear" w:color="auto" w:fill="D9E2F3" w:themeFill="accent1" w:themeFillTint="33"/>
          </w:tcPr>
          <w:p w14:paraId="683D207B" w14:textId="7B8A01FD" w:rsidR="00224DFD" w:rsidRDefault="00224DFD" w:rsidP="00224DFD">
            <w:r w:rsidRPr="24DD7A8F">
              <w:rPr>
                <w:b/>
                <w:bCs/>
                <w:sz w:val="22"/>
                <w:szCs w:val="22"/>
              </w:rPr>
              <w:t>Collaborations</w:t>
            </w:r>
          </w:p>
        </w:tc>
      </w:tr>
      <w:tr w:rsidR="00224DFD" w:rsidRPr="00D177CE" w14:paraId="1029F301" w14:textId="77777777" w:rsidTr="000D6D45">
        <w:tc>
          <w:tcPr>
            <w:tcW w:w="4505" w:type="dxa"/>
          </w:tcPr>
          <w:p w14:paraId="64A52C26" w14:textId="77777777" w:rsidR="00261879" w:rsidRPr="00660609" w:rsidRDefault="0058472B" w:rsidP="00224DFD">
            <w:pPr>
              <w:rPr>
                <w:sz w:val="22"/>
                <w:szCs w:val="22"/>
              </w:rPr>
            </w:pPr>
            <w:r w:rsidRPr="00660609">
              <w:rPr>
                <w:sz w:val="22"/>
                <w:szCs w:val="22"/>
              </w:rPr>
              <w:t xml:space="preserve">1. </w:t>
            </w:r>
            <w:r w:rsidR="00261879" w:rsidRPr="00660609">
              <w:rPr>
                <w:sz w:val="22"/>
                <w:szCs w:val="22"/>
              </w:rPr>
              <w:t>Get list of vectors in the database</w:t>
            </w:r>
          </w:p>
          <w:p w14:paraId="5AFBAA33" w14:textId="0949A7F0" w:rsidR="008B3E6D" w:rsidRPr="00660609" w:rsidRDefault="008B3E6D" w:rsidP="00224DFD">
            <w:pPr>
              <w:rPr>
                <w:sz w:val="22"/>
                <w:szCs w:val="22"/>
              </w:rPr>
            </w:pPr>
            <w:r w:rsidRPr="00660609">
              <w:rPr>
                <w:sz w:val="22"/>
                <w:szCs w:val="22"/>
              </w:rPr>
              <w:t>2.</w:t>
            </w:r>
            <w:r w:rsidR="00660609" w:rsidRPr="00660609">
              <w:rPr>
                <w:sz w:val="22"/>
                <w:szCs w:val="22"/>
              </w:rPr>
              <w:t xml:space="preserve"> Add vector to database.</w:t>
            </w:r>
          </w:p>
        </w:tc>
        <w:tc>
          <w:tcPr>
            <w:tcW w:w="4500" w:type="dxa"/>
          </w:tcPr>
          <w:p w14:paraId="77496248" w14:textId="77777777" w:rsidR="00224DFD" w:rsidRDefault="00261879" w:rsidP="00224DFD">
            <w:r>
              <w:t>Database(1)</w:t>
            </w:r>
          </w:p>
          <w:p w14:paraId="03BD4C6F" w14:textId="032605E7" w:rsidR="00660609" w:rsidRDefault="00660609" w:rsidP="00224DFD">
            <w:r>
              <w:t>Database(2)</w:t>
            </w:r>
          </w:p>
        </w:tc>
      </w:tr>
      <w:tr w:rsidR="00041C61" w:rsidRPr="00D177CE" w14:paraId="17EB5BB5" w14:textId="77777777" w:rsidTr="00C345DC">
        <w:tc>
          <w:tcPr>
            <w:tcW w:w="9005" w:type="dxa"/>
            <w:gridSpan w:val="2"/>
            <w:shd w:val="clear" w:color="auto" w:fill="D9E2F3" w:themeFill="accent1" w:themeFillTint="33"/>
          </w:tcPr>
          <w:p w14:paraId="7E6586A5" w14:textId="60E672BD" w:rsidR="00041C61" w:rsidRDefault="00041C61" w:rsidP="00041C61">
            <w:r w:rsidRPr="0B9357BD">
              <w:rPr>
                <w:b/>
                <w:bCs/>
                <w:sz w:val="22"/>
                <w:szCs w:val="22"/>
              </w:rPr>
              <w:t>Contract:</w:t>
            </w:r>
            <w:r w:rsidRPr="0B9357BD">
              <w:rPr>
                <w:sz w:val="22"/>
                <w:szCs w:val="22"/>
              </w:rPr>
              <w:t xml:space="preserve"> </w:t>
            </w:r>
            <w:r>
              <w:rPr>
                <w:sz w:val="22"/>
                <w:szCs w:val="22"/>
              </w:rPr>
              <w:t xml:space="preserve">24. </w:t>
            </w:r>
            <w:r w:rsidR="00CA1EE7">
              <w:rPr>
                <w:sz w:val="22"/>
                <w:szCs w:val="22"/>
              </w:rPr>
              <w:t>Associate log entry to node</w:t>
            </w:r>
          </w:p>
        </w:tc>
      </w:tr>
      <w:tr w:rsidR="00041C61" w:rsidRPr="00D177CE" w14:paraId="253E0029" w14:textId="77777777" w:rsidTr="00C345DC">
        <w:tc>
          <w:tcPr>
            <w:tcW w:w="4505" w:type="dxa"/>
            <w:shd w:val="clear" w:color="auto" w:fill="D9E2F3" w:themeFill="accent1" w:themeFillTint="33"/>
          </w:tcPr>
          <w:p w14:paraId="146C948F" w14:textId="2DCEA687" w:rsidR="00041C61" w:rsidRPr="00660609" w:rsidRDefault="00041C61" w:rsidP="00041C61">
            <w:pPr>
              <w:rPr>
                <w:sz w:val="22"/>
                <w:szCs w:val="22"/>
              </w:rPr>
            </w:pPr>
            <w:r w:rsidRPr="24DD7A8F">
              <w:rPr>
                <w:b/>
                <w:bCs/>
                <w:sz w:val="22"/>
                <w:szCs w:val="22"/>
              </w:rPr>
              <w:t>Responsibilities</w:t>
            </w:r>
          </w:p>
        </w:tc>
        <w:tc>
          <w:tcPr>
            <w:tcW w:w="4500" w:type="dxa"/>
            <w:shd w:val="clear" w:color="auto" w:fill="D9E2F3" w:themeFill="accent1" w:themeFillTint="33"/>
          </w:tcPr>
          <w:p w14:paraId="248BE0DB" w14:textId="047A72E0" w:rsidR="00041C61" w:rsidRDefault="00041C61" w:rsidP="00041C61">
            <w:r w:rsidRPr="24DD7A8F">
              <w:rPr>
                <w:b/>
                <w:bCs/>
                <w:sz w:val="22"/>
                <w:szCs w:val="22"/>
              </w:rPr>
              <w:t>Collaborations</w:t>
            </w:r>
          </w:p>
        </w:tc>
      </w:tr>
      <w:tr w:rsidR="00041C61" w:rsidRPr="00D177CE" w14:paraId="21943678" w14:textId="77777777" w:rsidTr="000D6D45">
        <w:tc>
          <w:tcPr>
            <w:tcW w:w="4505" w:type="dxa"/>
          </w:tcPr>
          <w:p w14:paraId="47A6262D" w14:textId="7BEC1C4E" w:rsidR="00041C61" w:rsidRPr="00660609" w:rsidRDefault="00110BB9" w:rsidP="00041C61">
            <w:pPr>
              <w:rPr>
                <w:sz w:val="22"/>
                <w:szCs w:val="22"/>
              </w:rPr>
            </w:pPr>
            <w:r>
              <w:rPr>
                <w:sz w:val="22"/>
                <w:szCs w:val="22"/>
              </w:rPr>
              <w:t xml:space="preserve">1. </w:t>
            </w:r>
            <w:r w:rsidR="00293100">
              <w:rPr>
                <w:sz w:val="22"/>
                <w:szCs w:val="22"/>
              </w:rPr>
              <w:t>Add nodes to a list for every log entry associated to</w:t>
            </w:r>
            <w:r w:rsidR="009A6B08">
              <w:rPr>
                <w:sz w:val="22"/>
                <w:szCs w:val="22"/>
              </w:rPr>
              <w:t xml:space="preserve"> a vector</w:t>
            </w:r>
          </w:p>
        </w:tc>
        <w:tc>
          <w:tcPr>
            <w:tcW w:w="4500" w:type="dxa"/>
          </w:tcPr>
          <w:p w14:paraId="4C13759F" w14:textId="782CC8EA" w:rsidR="00041C61" w:rsidRDefault="00041C61" w:rsidP="00041C61">
            <w:r>
              <w:t>Node Manager(1)</w:t>
            </w:r>
          </w:p>
        </w:tc>
      </w:tr>
    </w:tbl>
    <w:p w14:paraId="1A22B3A7" w14:textId="048A9AA5" w:rsidR="004313CD" w:rsidRPr="00D22D64" w:rsidRDefault="004313CD" w:rsidP="004313CD">
      <w:pPr>
        <w:shd w:val="clear" w:color="auto" w:fill="E2EFD9" w:themeFill="accent6" w:themeFillTint="33"/>
        <w:rPr>
          <w:b/>
          <w:bCs/>
        </w:rPr>
      </w:pPr>
      <w:r w:rsidRPr="00D22D64">
        <w:rPr>
          <w:b/>
          <w:bCs/>
        </w:rPr>
        <w:t xml:space="preserve">Contract </w:t>
      </w:r>
      <w:r w:rsidRPr="00C345DC">
        <w:rPr>
          <w:b/>
          <w:bCs/>
        </w:rPr>
        <w:t>5</w:t>
      </w:r>
    </w:p>
    <w:p w14:paraId="4052BE4C" w14:textId="59EFE097" w:rsidR="004313CD" w:rsidRDefault="004313CD" w:rsidP="004313CD">
      <w:r w:rsidRPr="00D22D64">
        <w:rPr>
          <w:b/>
          <w:bCs/>
        </w:rPr>
        <w:t>-</w:t>
      </w:r>
      <w:r w:rsidRPr="00365FFA">
        <w:rPr>
          <w:b/>
          <w:bCs/>
        </w:rPr>
        <w:t>Method Name:</w:t>
      </w:r>
      <w:r>
        <w:rPr>
          <w:b/>
          <w:bCs/>
        </w:rPr>
        <w:t xml:space="preserve"> </w:t>
      </w:r>
      <w:proofErr w:type="spellStart"/>
      <w:r>
        <w:t>getVectors</w:t>
      </w:r>
      <w:proofErr w:type="spellEnd"/>
      <w:r w:rsidRPr="00365FFA">
        <w:t>(</w:t>
      </w:r>
      <w:r w:rsidR="007A4F0C">
        <w:t>vectors v</w:t>
      </w:r>
      <w:r w:rsidRPr="00365FFA">
        <w:t>)</w:t>
      </w:r>
    </w:p>
    <w:p w14:paraId="415B3F07" w14:textId="1B6BF5BF" w:rsidR="004313CD" w:rsidRDefault="004313CD" w:rsidP="004313CD">
      <w:r w:rsidRPr="00D22D64">
        <w:rPr>
          <w:b/>
          <w:bCs/>
        </w:rPr>
        <w:t>-</w:t>
      </w:r>
      <w:r w:rsidRPr="00365FFA">
        <w:rPr>
          <w:b/>
          <w:bCs/>
        </w:rPr>
        <w:t>Return Type:</w:t>
      </w:r>
      <w:r>
        <w:t xml:space="preserve"> </w:t>
      </w:r>
      <w:r w:rsidR="00703E87">
        <w:t>list</w:t>
      </w:r>
    </w:p>
    <w:p w14:paraId="648DCC14" w14:textId="2B2821C3" w:rsidR="004313CD" w:rsidRDefault="004313CD" w:rsidP="004313CD">
      <w:pPr>
        <w:rPr>
          <w:b/>
          <w:bCs/>
        </w:rPr>
      </w:pPr>
      <w:r w:rsidRPr="00D22D64">
        <w:rPr>
          <w:b/>
          <w:bCs/>
        </w:rPr>
        <w:t>-</w:t>
      </w:r>
      <w:r w:rsidRPr="00365FFA">
        <w:rPr>
          <w:b/>
          <w:bCs/>
        </w:rPr>
        <w:t>Input &amp; Output parameters:</w:t>
      </w:r>
      <w:r w:rsidR="006C602B">
        <w:rPr>
          <w:b/>
          <w:bCs/>
        </w:rPr>
        <w:t xml:space="preserve"> </w:t>
      </w:r>
    </w:p>
    <w:p w14:paraId="2EDB019E" w14:textId="1455E861" w:rsidR="004313CD" w:rsidRDefault="004313CD" w:rsidP="004313CD">
      <w:r>
        <w:rPr>
          <w:b/>
          <w:bCs/>
        </w:rPr>
        <w:tab/>
      </w:r>
      <w:r w:rsidRPr="00365FFA">
        <w:t>-</w:t>
      </w:r>
      <w:r>
        <w:t xml:space="preserve"> </w:t>
      </w:r>
      <w:r w:rsidR="007A4F0C">
        <w:rPr>
          <w:b/>
          <w:bCs/>
        </w:rPr>
        <w:t>v</w:t>
      </w:r>
      <w:r w:rsidRPr="00D22D64">
        <w:rPr>
          <w:b/>
          <w:bCs/>
        </w:rPr>
        <w:t>:</w:t>
      </w:r>
      <w:r>
        <w:t xml:space="preserve"> reference to vector</w:t>
      </w:r>
      <w:r w:rsidR="007A4F0C">
        <w:t xml:space="preserve"> list</w:t>
      </w:r>
    </w:p>
    <w:p w14:paraId="3FFA6EFD" w14:textId="33C67D04" w:rsidR="004313CD" w:rsidRPr="001421A0" w:rsidRDefault="004313CD" w:rsidP="00B376A8">
      <w:r>
        <w:t>-</w:t>
      </w:r>
      <w:r w:rsidRPr="00D22D64">
        <w:rPr>
          <w:b/>
          <w:bCs/>
        </w:rPr>
        <w:t>Description of parameters:</w:t>
      </w:r>
      <w:r>
        <w:rPr>
          <w:b/>
          <w:bCs/>
        </w:rPr>
        <w:t xml:space="preserve"> </w:t>
      </w:r>
      <w:r w:rsidR="00087AF3" w:rsidRPr="00E04CCD">
        <w:t>a list of vector o</w:t>
      </w:r>
      <w:r w:rsidR="00E04CCD" w:rsidRPr="00E04CCD">
        <w:t>bjects that contain the vectors name and description</w:t>
      </w:r>
    </w:p>
    <w:p w14:paraId="0580C55E" w14:textId="1A852A57" w:rsidR="004313CD" w:rsidRPr="00D22D64" w:rsidRDefault="004313CD" w:rsidP="004313CD">
      <w:r>
        <w:rPr>
          <w:b/>
          <w:bCs/>
        </w:rPr>
        <w:t xml:space="preserve">-Purpose: </w:t>
      </w:r>
      <w:r w:rsidR="00F60366">
        <w:t>to retrieve a list of vectors associate to the current assessment and display them in the UI</w:t>
      </w:r>
    </w:p>
    <w:p w14:paraId="38205861" w14:textId="5473E2FA" w:rsidR="004313CD" w:rsidRPr="003E7AE4" w:rsidRDefault="004313CD" w:rsidP="004313CD">
      <w:r w:rsidRPr="00D22D64">
        <w:rPr>
          <w:b/>
          <w:bCs/>
        </w:rPr>
        <w:t>-Pre-Conditions:</w:t>
      </w:r>
      <w:r>
        <w:rPr>
          <w:b/>
          <w:bCs/>
        </w:rPr>
        <w:t xml:space="preserve"> </w:t>
      </w:r>
      <w:r w:rsidR="006A560C" w:rsidRPr="003E7AE4">
        <w:t xml:space="preserve">The system is connected to the database and there </w:t>
      </w:r>
      <w:r w:rsidR="003E7AE4" w:rsidRPr="003E7AE4">
        <w:t>is</w:t>
      </w:r>
      <w:r w:rsidR="006A560C" w:rsidRPr="003E7AE4">
        <w:t xml:space="preserve"> at least one vector </w:t>
      </w:r>
      <w:r w:rsidR="003E7AE4" w:rsidRPr="003E7AE4">
        <w:t>stored.</w:t>
      </w:r>
    </w:p>
    <w:p w14:paraId="4BEB41AD" w14:textId="1290C7D0" w:rsidR="004313CD" w:rsidRPr="0096065A" w:rsidRDefault="004313CD" w:rsidP="004313CD">
      <w:r w:rsidRPr="00D22D64">
        <w:rPr>
          <w:b/>
          <w:bCs/>
        </w:rPr>
        <w:t>-Post-Conditions:</w:t>
      </w:r>
      <w:r>
        <w:rPr>
          <w:b/>
          <w:bCs/>
        </w:rPr>
        <w:t xml:space="preserve"> </w:t>
      </w:r>
      <w:r w:rsidR="00607CD7">
        <w:t>a list containing the vectors currently stored i</w:t>
      </w:r>
      <w:r w:rsidR="00B242E9">
        <w:t>n the data base is returned.</w:t>
      </w:r>
      <w:r w:rsidR="0013219D">
        <w:t xml:space="preserve"> </w:t>
      </w:r>
    </w:p>
    <w:p w14:paraId="700D9643" w14:textId="77777777" w:rsidR="004313CD" w:rsidRDefault="004313CD" w:rsidP="004313CD">
      <w:pPr>
        <w:rPr>
          <w:b/>
          <w:bCs/>
        </w:rPr>
      </w:pPr>
    </w:p>
    <w:p w14:paraId="4981F862" w14:textId="77777777" w:rsidR="004313CD" w:rsidRDefault="004313CD" w:rsidP="004313CD">
      <w:pPr>
        <w:rPr>
          <w:b/>
          <w:bCs/>
        </w:rPr>
      </w:pPr>
    </w:p>
    <w:p w14:paraId="2358D512" w14:textId="544A829F" w:rsidR="00843741" w:rsidRPr="00D22D64" w:rsidRDefault="00843741" w:rsidP="00390255">
      <w:pPr>
        <w:shd w:val="clear" w:color="auto" w:fill="E2EFD9" w:themeFill="accent6" w:themeFillTint="33"/>
        <w:rPr>
          <w:b/>
          <w:bCs/>
        </w:rPr>
      </w:pPr>
      <w:r w:rsidRPr="00D22D64">
        <w:rPr>
          <w:b/>
          <w:bCs/>
        </w:rPr>
        <w:t xml:space="preserve">Contract </w:t>
      </w:r>
      <w:r>
        <w:rPr>
          <w:b/>
          <w:bCs/>
        </w:rPr>
        <w:t>7</w:t>
      </w:r>
    </w:p>
    <w:p w14:paraId="21F2CD89" w14:textId="77777777" w:rsidR="00843741" w:rsidRDefault="00843741" w:rsidP="00843741">
      <w:r w:rsidRPr="00D22D64">
        <w:rPr>
          <w:b/>
          <w:bCs/>
        </w:rPr>
        <w:t>-</w:t>
      </w:r>
      <w:r w:rsidRPr="00365FFA">
        <w:rPr>
          <w:b/>
          <w:bCs/>
        </w:rPr>
        <w:t>Method Name:</w:t>
      </w:r>
      <w:r>
        <w:rPr>
          <w:b/>
          <w:bCs/>
        </w:rPr>
        <w:t xml:space="preserve"> </w:t>
      </w:r>
      <w:proofErr w:type="spellStart"/>
      <w:r>
        <w:t>updateVector</w:t>
      </w:r>
      <w:proofErr w:type="spellEnd"/>
      <w:r w:rsidRPr="00365FFA">
        <w:t>(</w:t>
      </w:r>
      <w:r>
        <w:t>lead x, name n, description d</w:t>
      </w:r>
      <w:r w:rsidRPr="00365FFA">
        <w:t>)</w:t>
      </w:r>
    </w:p>
    <w:p w14:paraId="7AC3CADF" w14:textId="77777777" w:rsidR="00843741" w:rsidRDefault="00843741" w:rsidP="00843741">
      <w:r w:rsidRPr="00D22D64">
        <w:rPr>
          <w:b/>
          <w:bCs/>
        </w:rPr>
        <w:t>-</w:t>
      </w:r>
      <w:r w:rsidRPr="00365FFA">
        <w:rPr>
          <w:b/>
          <w:bCs/>
        </w:rPr>
        <w:t>Return Type:</w:t>
      </w:r>
      <w:r>
        <w:t xml:space="preserve"> void</w:t>
      </w:r>
    </w:p>
    <w:p w14:paraId="444ABF81" w14:textId="77777777" w:rsidR="00843741" w:rsidRDefault="00843741" w:rsidP="00843741">
      <w:pPr>
        <w:rPr>
          <w:b/>
          <w:bCs/>
        </w:rPr>
      </w:pPr>
      <w:r w:rsidRPr="00D22D64">
        <w:rPr>
          <w:b/>
          <w:bCs/>
        </w:rPr>
        <w:t>-</w:t>
      </w:r>
      <w:r w:rsidRPr="00365FFA">
        <w:rPr>
          <w:b/>
          <w:bCs/>
        </w:rPr>
        <w:t>Input &amp; Output parameters:</w:t>
      </w:r>
    </w:p>
    <w:p w14:paraId="02A18053" w14:textId="77777777" w:rsidR="00843741" w:rsidRDefault="00843741" w:rsidP="00843741">
      <w:r>
        <w:rPr>
          <w:b/>
          <w:bCs/>
        </w:rPr>
        <w:tab/>
      </w:r>
      <w:r w:rsidRPr="00365FFA">
        <w:t>-</w:t>
      </w:r>
      <w:r>
        <w:t xml:space="preserve"> </w:t>
      </w:r>
      <w:r w:rsidRPr="00D22D64">
        <w:rPr>
          <w:b/>
          <w:bCs/>
        </w:rPr>
        <w:t>x:</w:t>
      </w:r>
      <w:r>
        <w:t xml:space="preserve"> reference to vector</w:t>
      </w:r>
    </w:p>
    <w:p w14:paraId="08C49612" w14:textId="77777777" w:rsidR="00843741" w:rsidRDefault="00843741" w:rsidP="00843741">
      <w:pPr>
        <w:ind w:firstLine="720"/>
      </w:pPr>
      <w:r w:rsidRPr="00365FFA">
        <w:t>-</w:t>
      </w:r>
      <w:r>
        <w:t xml:space="preserve"> </w:t>
      </w:r>
      <w:r>
        <w:rPr>
          <w:b/>
          <w:bCs/>
        </w:rPr>
        <w:t>n</w:t>
      </w:r>
      <w:r w:rsidRPr="00D22D64">
        <w:rPr>
          <w:b/>
          <w:bCs/>
        </w:rPr>
        <w:t>:</w:t>
      </w:r>
      <w:r>
        <w:t xml:space="preserve"> string</w:t>
      </w:r>
    </w:p>
    <w:p w14:paraId="78BDE091" w14:textId="77777777" w:rsidR="00843741" w:rsidRDefault="00843741" w:rsidP="00843741">
      <w:pPr>
        <w:ind w:firstLine="720"/>
      </w:pPr>
      <w:r w:rsidRPr="00365FFA">
        <w:t>-</w:t>
      </w:r>
      <w:r>
        <w:t xml:space="preserve"> </w:t>
      </w:r>
      <w:r>
        <w:rPr>
          <w:b/>
          <w:bCs/>
        </w:rPr>
        <w:t>d</w:t>
      </w:r>
      <w:r w:rsidRPr="00D22D64">
        <w:rPr>
          <w:b/>
          <w:bCs/>
        </w:rPr>
        <w:t>:</w:t>
      </w:r>
      <w:r>
        <w:t xml:space="preserve"> string</w:t>
      </w:r>
    </w:p>
    <w:p w14:paraId="275D1C12" w14:textId="77777777" w:rsidR="00843741" w:rsidRPr="001421A0" w:rsidRDefault="00843741" w:rsidP="00843741">
      <w:r>
        <w:t>-</w:t>
      </w:r>
      <w:r w:rsidRPr="00D22D64">
        <w:rPr>
          <w:b/>
          <w:bCs/>
        </w:rPr>
        <w:t>Description of parameters:</w:t>
      </w:r>
      <w:r>
        <w:rPr>
          <w:b/>
          <w:bCs/>
        </w:rPr>
        <w:t xml:space="preserve"> </w:t>
      </w:r>
      <w:r>
        <w:t>reference to a vector that’s going to be edited, name and description of edits of vector.</w:t>
      </w:r>
    </w:p>
    <w:p w14:paraId="3A0A9D68" w14:textId="77777777" w:rsidR="00843741" w:rsidRPr="00D22D64" w:rsidRDefault="00843741" w:rsidP="00843741">
      <w:r>
        <w:rPr>
          <w:b/>
          <w:bCs/>
        </w:rPr>
        <w:t xml:space="preserve">-Purpose: </w:t>
      </w:r>
      <w:r>
        <w:t>to update the name and description of a vector that already exists.</w:t>
      </w:r>
    </w:p>
    <w:p w14:paraId="44456178" w14:textId="77777777" w:rsidR="00843741" w:rsidRPr="00D22D64" w:rsidRDefault="00843741" w:rsidP="00843741">
      <w:r w:rsidRPr="00D22D64">
        <w:rPr>
          <w:b/>
          <w:bCs/>
        </w:rPr>
        <w:t>-Pre-Conditions:</w:t>
      </w:r>
      <w:r>
        <w:rPr>
          <w:b/>
          <w:bCs/>
        </w:rPr>
        <w:t xml:space="preserve"> </w:t>
      </w:r>
      <w:r>
        <w:t>a vector must exist and have a name and description.</w:t>
      </w:r>
    </w:p>
    <w:p w14:paraId="34B90565" w14:textId="68845E2F" w:rsidR="00843741" w:rsidRDefault="00843741" w:rsidP="00843741">
      <w:r w:rsidRPr="00D22D64">
        <w:rPr>
          <w:b/>
          <w:bCs/>
        </w:rPr>
        <w:t>-Post-Conditions:</w:t>
      </w:r>
      <w:r>
        <w:rPr>
          <w:b/>
          <w:bCs/>
        </w:rPr>
        <w:t xml:space="preserve"> </w:t>
      </w:r>
      <w:r w:rsidR="00D11937">
        <w:t xml:space="preserve">the name and description attributes of the vector are changed </w:t>
      </w:r>
    </w:p>
    <w:p w14:paraId="3910D480" w14:textId="77777777" w:rsidR="00843741" w:rsidRDefault="00843741" w:rsidP="00843741"/>
    <w:p w14:paraId="465EEA83" w14:textId="77777777" w:rsidR="00843741" w:rsidRDefault="00843741" w:rsidP="00843741"/>
    <w:p w14:paraId="425788E5" w14:textId="77777777" w:rsidR="00843741" w:rsidRPr="00D22D64" w:rsidRDefault="00843741" w:rsidP="00390255">
      <w:pPr>
        <w:shd w:val="clear" w:color="auto" w:fill="E2EFD9" w:themeFill="accent6" w:themeFillTint="33"/>
        <w:rPr>
          <w:b/>
          <w:bCs/>
        </w:rPr>
      </w:pPr>
      <w:r w:rsidRPr="00D22D64">
        <w:rPr>
          <w:b/>
          <w:bCs/>
        </w:rPr>
        <w:t xml:space="preserve">Contract </w:t>
      </w:r>
      <w:r>
        <w:rPr>
          <w:b/>
          <w:bCs/>
        </w:rPr>
        <w:t>19</w:t>
      </w:r>
    </w:p>
    <w:p w14:paraId="332B82D9" w14:textId="77777777" w:rsidR="00843741" w:rsidRDefault="00843741" w:rsidP="00843741">
      <w:r w:rsidRPr="00D22D64">
        <w:rPr>
          <w:b/>
          <w:bCs/>
        </w:rPr>
        <w:t>-</w:t>
      </w:r>
      <w:r w:rsidRPr="00365FFA">
        <w:rPr>
          <w:b/>
          <w:bCs/>
        </w:rPr>
        <w:t>Method Name:</w:t>
      </w:r>
      <w:r>
        <w:rPr>
          <w:b/>
          <w:bCs/>
        </w:rPr>
        <w:t xml:space="preserve"> </w:t>
      </w:r>
      <w:proofErr w:type="spellStart"/>
      <w:r>
        <w:t>getVectorInformation</w:t>
      </w:r>
      <w:proofErr w:type="spellEnd"/>
      <w:r w:rsidRPr="00365FFA">
        <w:t>(</w:t>
      </w:r>
      <w:r>
        <w:t>name n, description d</w:t>
      </w:r>
      <w:r w:rsidRPr="00365FFA">
        <w:t>)</w:t>
      </w:r>
    </w:p>
    <w:p w14:paraId="27478784" w14:textId="77777777" w:rsidR="00843741" w:rsidRDefault="00843741" w:rsidP="00843741">
      <w:r w:rsidRPr="00D22D64">
        <w:rPr>
          <w:b/>
          <w:bCs/>
        </w:rPr>
        <w:t>-</w:t>
      </w:r>
      <w:r w:rsidRPr="00365FFA">
        <w:rPr>
          <w:b/>
          <w:bCs/>
        </w:rPr>
        <w:t>Return Type:</w:t>
      </w:r>
      <w:r>
        <w:t xml:space="preserve"> void</w:t>
      </w:r>
    </w:p>
    <w:p w14:paraId="7E268DC5" w14:textId="77777777" w:rsidR="00843741" w:rsidRDefault="00843741" w:rsidP="00843741">
      <w:pPr>
        <w:rPr>
          <w:b/>
          <w:bCs/>
        </w:rPr>
      </w:pPr>
      <w:r w:rsidRPr="00D22D64">
        <w:rPr>
          <w:b/>
          <w:bCs/>
        </w:rPr>
        <w:t>-</w:t>
      </w:r>
      <w:r w:rsidRPr="00365FFA">
        <w:rPr>
          <w:b/>
          <w:bCs/>
        </w:rPr>
        <w:t>Input &amp; Output parameters:</w:t>
      </w:r>
    </w:p>
    <w:p w14:paraId="2819AEF6" w14:textId="77777777" w:rsidR="00843741" w:rsidRDefault="00843741" w:rsidP="00843741">
      <w:r>
        <w:rPr>
          <w:b/>
          <w:bCs/>
        </w:rPr>
        <w:tab/>
      </w:r>
      <w:r w:rsidRPr="00365FFA">
        <w:t>-</w:t>
      </w:r>
      <w:r>
        <w:t xml:space="preserve"> </w:t>
      </w:r>
      <w:r>
        <w:rPr>
          <w:b/>
          <w:bCs/>
        </w:rPr>
        <w:t>n</w:t>
      </w:r>
      <w:r w:rsidRPr="00D22D64">
        <w:rPr>
          <w:b/>
          <w:bCs/>
        </w:rPr>
        <w:t>:</w:t>
      </w:r>
      <w:r>
        <w:t xml:space="preserve"> string input </w:t>
      </w:r>
    </w:p>
    <w:p w14:paraId="7C59D886" w14:textId="77777777" w:rsidR="00843741" w:rsidRDefault="00843741" w:rsidP="00843741">
      <w:r>
        <w:tab/>
        <w:t xml:space="preserve">- </w:t>
      </w:r>
      <w:r w:rsidRPr="001421A0">
        <w:rPr>
          <w:b/>
          <w:bCs/>
        </w:rPr>
        <w:t>d:</w:t>
      </w:r>
      <w:r>
        <w:t xml:space="preserve"> string input</w:t>
      </w:r>
    </w:p>
    <w:p w14:paraId="1DD47F9F" w14:textId="09D7E60F" w:rsidR="00843741" w:rsidRPr="001421A0" w:rsidRDefault="00843741" w:rsidP="00843741">
      <w:r>
        <w:t>-</w:t>
      </w:r>
      <w:r w:rsidRPr="00D22D64">
        <w:rPr>
          <w:b/>
          <w:bCs/>
        </w:rPr>
        <w:t>Description of parameters:</w:t>
      </w:r>
      <w:r>
        <w:rPr>
          <w:b/>
          <w:bCs/>
        </w:rPr>
        <w:t xml:space="preserve"> </w:t>
      </w:r>
      <w:r>
        <w:t>name and description</w:t>
      </w:r>
      <w:r w:rsidR="009C4EF4">
        <w:t xml:space="preserve"> of the</w:t>
      </w:r>
      <w:r>
        <w:t xml:space="preserve"> vector being created from user input.</w:t>
      </w:r>
    </w:p>
    <w:p w14:paraId="7C30C2D0" w14:textId="77777777" w:rsidR="00843741" w:rsidRPr="00D22D64" w:rsidRDefault="00843741" w:rsidP="00843741">
      <w:r>
        <w:rPr>
          <w:b/>
          <w:bCs/>
        </w:rPr>
        <w:t xml:space="preserve">-Purpose: </w:t>
      </w:r>
      <w:r>
        <w:t>to get information from the user from the GUI.</w:t>
      </w:r>
    </w:p>
    <w:p w14:paraId="75AE8D69" w14:textId="7EA363BB" w:rsidR="00843741" w:rsidRPr="00D22D64" w:rsidRDefault="00843741" w:rsidP="00843741">
      <w:r w:rsidRPr="00D22D64">
        <w:rPr>
          <w:b/>
          <w:bCs/>
        </w:rPr>
        <w:t>-Pre-Conditions:</w:t>
      </w:r>
      <w:r>
        <w:rPr>
          <w:b/>
          <w:bCs/>
        </w:rPr>
        <w:t xml:space="preserve"> </w:t>
      </w:r>
      <w:r>
        <w:t>the user must start a new project and input data to create a new vector in the GUI</w:t>
      </w:r>
      <w:r w:rsidR="00BD0DE1">
        <w:t>, or the user may create new vectors anytime using the edit vector configuration</w:t>
      </w:r>
    </w:p>
    <w:p w14:paraId="4473EC0E" w14:textId="439450E1" w:rsidR="00843741" w:rsidRDefault="00843741" w:rsidP="00843741">
      <w:r w:rsidRPr="00D22D64">
        <w:rPr>
          <w:b/>
          <w:bCs/>
        </w:rPr>
        <w:t>-Post-Conditions:</w:t>
      </w:r>
      <w:r>
        <w:rPr>
          <w:b/>
          <w:bCs/>
        </w:rPr>
        <w:t xml:space="preserve"> </w:t>
      </w:r>
      <w:r w:rsidR="00D11937">
        <w:t>the name and description attributes of the vector are retuned</w:t>
      </w:r>
    </w:p>
    <w:p w14:paraId="4797C952" w14:textId="47EFE15C" w:rsidR="00316001" w:rsidRDefault="00316001" w:rsidP="00316001"/>
    <w:p w14:paraId="5ACF82FE" w14:textId="07AF5C12" w:rsidR="00C345DC" w:rsidRPr="00D22D64" w:rsidRDefault="00C345DC" w:rsidP="00C345DC">
      <w:pPr>
        <w:shd w:val="clear" w:color="auto" w:fill="E2EFD9" w:themeFill="accent6" w:themeFillTint="33"/>
        <w:rPr>
          <w:b/>
          <w:bCs/>
        </w:rPr>
      </w:pPr>
      <w:r w:rsidRPr="00D22D64">
        <w:rPr>
          <w:b/>
          <w:bCs/>
        </w:rPr>
        <w:t xml:space="preserve">Contract </w:t>
      </w:r>
      <w:r>
        <w:rPr>
          <w:b/>
          <w:bCs/>
        </w:rPr>
        <w:t>24</w:t>
      </w:r>
    </w:p>
    <w:p w14:paraId="65E14262" w14:textId="410D6B4C" w:rsidR="00C345DC" w:rsidRPr="00825A87" w:rsidRDefault="00C345DC" w:rsidP="00C345DC">
      <w:r w:rsidRPr="00825A87">
        <w:rPr>
          <w:b/>
          <w:bCs/>
        </w:rPr>
        <w:t>-Method Name:</w:t>
      </w:r>
      <w:r w:rsidR="009A6B08" w:rsidRPr="00825A87">
        <w:tab/>
      </w:r>
      <w:proofErr w:type="spellStart"/>
      <w:r w:rsidR="009A6B08" w:rsidRPr="00825A87">
        <w:t>associateLogEntry</w:t>
      </w:r>
      <w:proofErr w:type="spellEnd"/>
      <w:r w:rsidRPr="00825A87">
        <w:t>(</w:t>
      </w:r>
      <w:proofErr w:type="spellStart"/>
      <w:r w:rsidR="009A6B08" w:rsidRPr="00825A87">
        <w:t>logEntry</w:t>
      </w:r>
      <w:proofErr w:type="spellEnd"/>
      <w:r w:rsidR="009A6B08" w:rsidRPr="00825A87">
        <w:t xml:space="preserve"> e, vector </w:t>
      </w:r>
      <w:r w:rsidR="002A37BB" w:rsidRPr="00825A87">
        <w:t>v</w:t>
      </w:r>
      <w:r w:rsidRPr="00825A87">
        <w:t>)</w:t>
      </w:r>
    </w:p>
    <w:p w14:paraId="0DBC89F6" w14:textId="77777777" w:rsidR="00C345DC" w:rsidRPr="00825A87" w:rsidRDefault="00C345DC" w:rsidP="00C345DC">
      <w:r w:rsidRPr="00825A87">
        <w:rPr>
          <w:b/>
          <w:bCs/>
        </w:rPr>
        <w:t>-Return Type:</w:t>
      </w:r>
      <w:r w:rsidRPr="00825A87">
        <w:t xml:space="preserve"> void</w:t>
      </w:r>
    </w:p>
    <w:p w14:paraId="15056C79" w14:textId="77777777" w:rsidR="00C345DC" w:rsidRPr="00825A87" w:rsidRDefault="00C345DC" w:rsidP="00C345DC">
      <w:pPr>
        <w:rPr>
          <w:b/>
          <w:bCs/>
        </w:rPr>
      </w:pPr>
      <w:r w:rsidRPr="00825A87">
        <w:rPr>
          <w:b/>
          <w:bCs/>
        </w:rPr>
        <w:t>-Input &amp; Output parameters:</w:t>
      </w:r>
    </w:p>
    <w:p w14:paraId="0C1F2A16" w14:textId="13B7CA03" w:rsidR="00C345DC" w:rsidRPr="00825A87" w:rsidRDefault="00C345DC" w:rsidP="00C345DC">
      <w:r w:rsidRPr="00825A87">
        <w:rPr>
          <w:b/>
          <w:bCs/>
        </w:rPr>
        <w:tab/>
      </w:r>
      <w:r w:rsidRPr="00825A87">
        <w:t xml:space="preserve">- </w:t>
      </w:r>
      <w:r w:rsidRPr="00825A87">
        <w:rPr>
          <w:b/>
          <w:bCs/>
        </w:rPr>
        <w:t>n:</w:t>
      </w:r>
      <w:r w:rsidRPr="00825A87">
        <w:t xml:space="preserve"> </w:t>
      </w:r>
      <w:r w:rsidR="00B1336D" w:rsidRPr="00825A87">
        <w:t>reference to a log entry</w:t>
      </w:r>
      <w:r w:rsidRPr="00825A87">
        <w:t xml:space="preserve"> </w:t>
      </w:r>
    </w:p>
    <w:p w14:paraId="229E5673" w14:textId="45563B07" w:rsidR="00C345DC" w:rsidRPr="00825A87" w:rsidRDefault="00C345DC" w:rsidP="00C345DC">
      <w:r w:rsidRPr="00825A87">
        <w:tab/>
        <w:t xml:space="preserve">- </w:t>
      </w:r>
      <w:r w:rsidRPr="00825A87">
        <w:rPr>
          <w:b/>
          <w:bCs/>
        </w:rPr>
        <w:t>d:</w:t>
      </w:r>
      <w:r w:rsidRPr="00825A87">
        <w:t xml:space="preserve"> </w:t>
      </w:r>
      <w:r w:rsidR="00B1336D" w:rsidRPr="00825A87">
        <w:t>reference to a vector</w:t>
      </w:r>
    </w:p>
    <w:p w14:paraId="2F67460E" w14:textId="401FAB61" w:rsidR="00C345DC" w:rsidRPr="00825A87" w:rsidRDefault="00C345DC" w:rsidP="00C345DC">
      <w:r w:rsidRPr="00825A87">
        <w:t>-</w:t>
      </w:r>
      <w:r w:rsidRPr="00825A87">
        <w:rPr>
          <w:b/>
          <w:bCs/>
        </w:rPr>
        <w:t xml:space="preserve">Description of parameters: </w:t>
      </w:r>
      <w:r w:rsidR="003C5035" w:rsidRPr="00825A87">
        <w:t xml:space="preserve">reference to a vector and </w:t>
      </w:r>
      <w:r w:rsidR="00A5345E">
        <w:t xml:space="preserve">a </w:t>
      </w:r>
      <w:r w:rsidR="003C5035" w:rsidRPr="00825A87">
        <w:t>reference to the log entr</w:t>
      </w:r>
      <w:r w:rsidR="00A5345E">
        <w:t>y</w:t>
      </w:r>
      <w:r w:rsidR="003C5035" w:rsidRPr="00825A87">
        <w:t xml:space="preserve"> </w:t>
      </w:r>
      <w:r w:rsidR="00A5345E">
        <w:t>that will be associated to the vector</w:t>
      </w:r>
    </w:p>
    <w:p w14:paraId="27F75D7B" w14:textId="197457E2" w:rsidR="00C345DC" w:rsidRPr="00825A87" w:rsidRDefault="00C345DC" w:rsidP="00C345DC">
      <w:r w:rsidRPr="00825A87">
        <w:rPr>
          <w:b/>
          <w:bCs/>
        </w:rPr>
        <w:t xml:space="preserve">-Purpose: </w:t>
      </w:r>
      <w:r w:rsidRPr="00825A87">
        <w:t xml:space="preserve">to </w:t>
      </w:r>
      <w:r w:rsidR="001D7E36" w:rsidRPr="00825A87">
        <w:t xml:space="preserve">create and display a node for every log entry associated to the vector. </w:t>
      </w:r>
    </w:p>
    <w:p w14:paraId="57C9FBB8" w14:textId="07A80F16" w:rsidR="00C345DC" w:rsidRPr="00825A87" w:rsidRDefault="00C345DC" w:rsidP="00C345DC">
      <w:r w:rsidRPr="00825A87">
        <w:rPr>
          <w:b/>
          <w:bCs/>
        </w:rPr>
        <w:t xml:space="preserve">-Pre-Conditions: </w:t>
      </w:r>
      <w:r w:rsidR="001D7E36" w:rsidRPr="00825A87">
        <w:t xml:space="preserve">a vector must </w:t>
      </w:r>
      <w:r w:rsidR="00BD0DE1" w:rsidRPr="00825A87">
        <w:t>e</w:t>
      </w:r>
      <w:r w:rsidR="00BD0DE1">
        <w:t>xist,</w:t>
      </w:r>
      <w:r w:rsidR="001D7E36" w:rsidRPr="00825A87">
        <w:t xml:space="preserve"> </w:t>
      </w:r>
      <w:r w:rsidR="00BD0DE1">
        <w:t>and log entries must be cleansed, validated and ingested into the system</w:t>
      </w:r>
    </w:p>
    <w:p w14:paraId="7ACA98FB" w14:textId="008CD0C4" w:rsidR="00C345DC" w:rsidRDefault="00C345DC" w:rsidP="00C345DC">
      <w:r w:rsidRPr="00825A87">
        <w:rPr>
          <w:b/>
          <w:bCs/>
        </w:rPr>
        <w:lastRenderedPageBreak/>
        <w:t xml:space="preserve">-Post-Conditions: </w:t>
      </w:r>
      <w:r w:rsidR="00BD0DE1">
        <w:t>log entries are added to a list describing its association to the vector, meaning the log entry is part of the vector</w:t>
      </w:r>
      <w:r w:rsidR="00825A87">
        <w:t xml:space="preserve"> </w:t>
      </w:r>
    </w:p>
    <w:p w14:paraId="58A55C37" w14:textId="77777777" w:rsidR="00C345DC" w:rsidRDefault="00C345DC" w:rsidP="00316001"/>
    <w:p w14:paraId="7B336CAF" w14:textId="4F3D0BB9" w:rsidR="009A7001" w:rsidRDefault="009A7001" w:rsidP="00591AAF">
      <w:pPr>
        <w:pStyle w:val="Heading3"/>
      </w:pPr>
      <w:bookmarkStart w:id="87" w:name="_Toc39913577"/>
      <w:r>
        <w:t>Node Manager</w:t>
      </w:r>
      <w:bookmarkEnd w:id="87"/>
    </w:p>
    <w:p w14:paraId="73F79CD5" w14:textId="36E296C9" w:rsidR="00B244A3" w:rsidRPr="00B244A3" w:rsidRDefault="00B244A3" w:rsidP="00B244A3">
      <w:pPr>
        <w:jc w:val="right"/>
        <w:rPr>
          <w:i/>
          <w:iCs/>
        </w:rPr>
      </w:pPr>
      <w:r w:rsidRPr="1CC79CF2">
        <w:rPr>
          <w:i/>
          <w:iCs/>
        </w:rPr>
        <w:t xml:space="preserve">Table </w:t>
      </w:r>
      <w:r>
        <w:rPr>
          <w:i/>
          <w:iCs/>
        </w:rPr>
        <w:t>2.</w:t>
      </w:r>
      <w:r w:rsidR="00545526">
        <w:rPr>
          <w:i/>
          <w:iCs/>
        </w:rPr>
        <w:t>4</w:t>
      </w:r>
    </w:p>
    <w:tbl>
      <w:tblPr>
        <w:tblStyle w:val="TableGrid"/>
        <w:tblW w:w="9000" w:type="dxa"/>
        <w:tblLayout w:type="fixed"/>
        <w:tblLook w:val="06A0" w:firstRow="1" w:lastRow="0" w:firstColumn="1" w:lastColumn="0" w:noHBand="1" w:noVBand="1"/>
      </w:tblPr>
      <w:tblGrid>
        <w:gridCol w:w="4500"/>
        <w:gridCol w:w="4500"/>
      </w:tblGrid>
      <w:tr w:rsidR="009A7001" w14:paraId="6F632727" w14:textId="77777777" w:rsidTr="000D6D45">
        <w:tc>
          <w:tcPr>
            <w:tcW w:w="9000" w:type="dxa"/>
            <w:gridSpan w:val="2"/>
            <w:shd w:val="clear" w:color="auto" w:fill="1F3864" w:themeFill="accent1" w:themeFillShade="80"/>
          </w:tcPr>
          <w:p w14:paraId="1B5D8FD2" w14:textId="0DA6105F" w:rsidR="009A7001" w:rsidRDefault="009A7001" w:rsidP="000D6D45">
            <w:pPr>
              <w:rPr>
                <w:sz w:val="22"/>
                <w:szCs w:val="22"/>
              </w:rPr>
            </w:pPr>
            <w:r w:rsidRPr="24DD7A8F">
              <w:rPr>
                <w:b/>
                <w:bCs/>
                <w:sz w:val="22"/>
                <w:szCs w:val="22"/>
              </w:rPr>
              <w:t>Class Name</w:t>
            </w:r>
            <w:r w:rsidRPr="24DD7A8F">
              <w:rPr>
                <w:sz w:val="22"/>
                <w:szCs w:val="22"/>
              </w:rPr>
              <w:t xml:space="preserve">: </w:t>
            </w:r>
            <w:r w:rsidR="00591AAF">
              <w:rPr>
                <w:sz w:val="22"/>
                <w:szCs w:val="22"/>
              </w:rPr>
              <w:t>Node Manger</w:t>
            </w:r>
            <w:r>
              <w:rPr>
                <w:sz w:val="22"/>
                <w:szCs w:val="22"/>
              </w:rPr>
              <w:t xml:space="preserve"> </w:t>
            </w:r>
          </w:p>
        </w:tc>
      </w:tr>
      <w:tr w:rsidR="009A7001" w14:paraId="7F68BCAA" w14:textId="77777777" w:rsidTr="000D6D45">
        <w:tc>
          <w:tcPr>
            <w:tcW w:w="9000" w:type="dxa"/>
            <w:gridSpan w:val="2"/>
            <w:shd w:val="clear" w:color="auto" w:fill="D9E2F3" w:themeFill="accent1" w:themeFillTint="33"/>
          </w:tcPr>
          <w:p w14:paraId="49E20864" w14:textId="77777777" w:rsidR="009A7001" w:rsidRDefault="009A7001"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9A7001" w14:paraId="4F0C55F9" w14:textId="77777777" w:rsidTr="000D6D45">
        <w:tc>
          <w:tcPr>
            <w:tcW w:w="9000" w:type="dxa"/>
            <w:gridSpan w:val="2"/>
            <w:shd w:val="clear" w:color="auto" w:fill="D9E2F3" w:themeFill="accent1" w:themeFillTint="33"/>
          </w:tcPr>
          <w:p w14:paraId="701ACBE0" w14:textId="77777777" w:rsidR="009A7001" w:rsidRDefault="009A7001"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9A7001" w:rsidRPr="00B46D84" w14:paraId="361766FB" w14:textId="77777777" w:rsidTr="000D6D45">
        <w:tc>
          <w:tcPr>
            <w:tcW w:w="9000" w:type="dxa"/>
            <w:gridSpan w:val="2"/>
          </w:tcPr>
          <w:p w14:paraId="274B0634" w14:textId="77777777" w:rsidR="009A7001" w:rsidRDefault="009A7001" w:rsidP="000D6D45">
            <w:pPr>
              <w:rPr>
                <w:b/>
                <w:bCs/>
                <w:sz w:val="22"/>
                <w:szCs w:val="22"/>
              </w:rPr>
            </w:pPr>
            <w:r w:rsidRPr="24DD7A8F">
              <w:rPr>
                <w:b/>
                <w:bCs/>
                <w:sz w:val="22"/>
                <w:szCs w:val="22"/>
              </w:rPr>
              <w:t>Private Responsibilities</w:t>
            </w:r>
          </w:p>
          <w:p w14:paraId="53989624" w14:textId="77777777" w:rsidR="00C70B21" w:rsidRDefault="009A7001" w:rsidP="000D6D45">
            <w:pPr>
              <w:pStyle w:val="ListParagraph"/>
              <w:spacing w:line="259" w:lineRule="auto"/>
            </w:pPr>
            <w:r w:rsidRPr="000A2008">
              <w:t>1</w:t>
            </w:r>
            <w:r>
              <w:t xml:space="preserve">. </w:t>
            </w:r>
            <w:r w:rsidR="00C70B21">
              <w:t>Create a node.</w:t>
            </w:r>
          </w:p>
          <w:p w14:paraId="0439BD14" w14:textId="56709447" w:rsidR="009A7001" w:rsidRPr="00B46D84" w:rsidRDefault="00C70B21" w:rsidP="000D6D45">
            <w:pPr>
              <w:pStyle w:val="ListParagraph"/>
              <w:spacing w:line="259" w:lineRule="auto"/>
              <w:rPr>
                <w:sz w:val="22"/>
                <w:szCs w:val="22"/>
              </w:rPr>
            </w:pPr>
            <w:r>
              <w:t xml:space="preserve">2. </w:t>
            </w:r>
            <w:r w:rsidR="006D156C">
              <w:t xml:space="preserve">Know node information. </w:t>
            </w:r>
            <w:r w:rsidR="009A7001">
              <w:t xml:space="preserve"> </w:t>
            </w:r>
          </w:p>
        </w:tc>
      </w:tr>
      <w:tr w:rsidR="009A7001" w14:paraId="52EAE6A7" w14:textId="77777777" w:rsidTr="000D6D45">
        <w:tc>
          <w:tcPr>
            <w:tcW w:w="9000" w:type="dxa"/>
            <w:gridSpan w:val="2"/>
            <w:shd w:val="clear" w:color="auto" w:fill="D9E2F3" w:themeFill="accent1" w:themeFillTint="33"/>
          </w:tcPr>
          <w:p w14:paraId="3AD6864C" w14:textId="55BA3C58" w:rsidR="009A7001" w:rsidRDefault="009A7001" w:rsidP="000D6D45">
            <w:pPr>
              <w:rPr>
                <w:sz w:val="22"/>
                <w:szCs w:val="22"/>
              </w:rPr>
            </w:pPr>
            <w:r w:rsidRPr="0B9357BD">
              <w:rPr>
                <w:b/>
                <w:bCs/>
                <w:sz w:val="22"/>
                <w:szCs w:val="22"/>
              </w:rPr>
              <w:t>Contract:</w:t>
            </w:r>
            <w:r w:rsidRPr="0B9357BD">
              <w:rPr>
                <w:sz w:val="22"/>
                <w:szCs w:val="22"/>
              </w:rPr>
              <w:t xml:space="preserve"> </w:t>
            </w:r>
            <w:r>
              <w:rPr>
                <w:sz w:val="22"/>
                <w:szCs w:val="22"/>
              </w:rPr>
              <w:t>1</w:t>
            </w:r>
            <w:r w:rsidR="00DD525B">
              <w:rPr>
                <w:sz w:val="22"/>
                <w:szCs w:val="22"/>
              </w:rPr>
              <w:t>8</w:t>
            </w:r>
            <w:r>
              <w:rPr>
                <w:sz w:val="22"/>
                <w:szCs w:val="22"/>
              </w:rPr>
              <w:t>.</w:t>
            </w:r>
            <w:r w:rsidR="00DD525B">
              <w:rPr>
                <w:sz w:val="22"/>
                <w:szCs w:val="22"/>
              </w:rPr>
              <w:t xml:space="preserve"> Create a node</w:t>
            </w:r>
            <w:r>
              <w:rPr>
                <w:sz w:val="22"/>
                <w:szCs w:val="22"/>
              </w:rPr>
              <w:t xml:space="preserve"> </w:t>
            </w:r>
          </w:p>
        </w:tc>
      </w:tr>
      <w:tr w:rsidR="009A7001" w14:paraId="1D6A9FDF" w14:textId="77777777" w:rsidTr="000D6D45">
        <w:tc>
          <w:tcPr>
            <w:tcW w:w="4500" w:type="dxa"/>
            <w:shd w:val="clear" w:color="auto" w:fill="D9E2F3" w:themeFill="accent1" w:themeFillTint="33"/>
          </w:tcPr>
          <w:p w14:paraId="189F74BB" w14:textId="77777777" w:rsidR="009A7001" w:rsidRDefault="009A7001"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384DD82A" w14:textId="77777777" w:rsidR="009A7001" w:rsidRDefault="009A7001" w:rsidP="000D6D45">
            <w:pPr>
              <w:rPr>
                <w:b/>
                <w:bCs/>
                <w:sz w:val="22"/>
                <w:szCs w:val="22"/>
              </w:rPr>
            </w:pPr>
            <w:r w:rsidRPr="24DD7A8F">
              <w:rPr>
                <w:b/>
                <w:bCs/>
                <w:sz w:val="22"/>
                <w:szCs w:val="22"/>
              </w:rPr>
              <w:t>Collaborations</w:t>
            </w:r>
          </w:p>
        </w:tc>
      </w:tr>
      <w:tr w:rsidR="009A7001" w:rsidRPr="00D177CE" w14:paraId="55A06C97" w14:textId="77777777" w:rsidTr="000D6D45">
        <w:tc>
          <w:tcPr>
            <w:tcW w:w="4500" w:type="dxa"/>
          </w:tcPr>
          <w:p w14:paraId="1E83F4F9" w14:textId="251CCB9A" w:rsidR="009A7001" w:rsidRPr="00D177CE" w:rsidRDefault="007B4E51" w:rsidP="006D156C">
            <w:pPr>
              <w:tabs>
                <w:tab w:val="left" w:pos="2603"/>
              </w:tabs>
            </w:pPr>
            <w:r>
              <w:t>1. create a new node from log entries or user input</w:t>
            </w:r>
          </w:p>
        </w:tc>
        <w:tc>
          <w:tcPr>
            <w:tcW w:w="4500" w:type="dxa"/>
          </w:tcPr>
          <w:p w14:paraId="4759A875" w14:textId="39EDC534" w:rsidR="009A7001" w:rsidRPr="00D177CE" w:rsidRDefault="007B4E51" w:rsidP="000D6D45">
            <w:r>
              <w:t>Node(1)</w:t>
            </w:r>
          </w:p>
        </w:tc>
      </w:tr>
    </w:tbl>
    <w:p w14:paraId="40ABAA26" w14:textId="3E85F205" w:rsidR="007B4E51" w:rsidRPr="00D22D64" w:rsidRDefault="007B4E51" w:rsidP="007B4E51">
      <w:pPr>
        <w:shd w:val="clear" w:color="auto" w:fill="E2EFD9" w:themeFill="accent6" w:themeFillTint="33"/>
        <w:rPr>
          <w:b/>
          <w:bCs/>
        </w:rPr>
      </w:pPr>
      <w:r w:rsidRPr="00D22D64">
        <w:rPr>
          <w:b/>
          <w:bCs/>
        </w:rPr>
        <w:t xml:space="preserve">Contract </w:t>
      </w:r>
      <w:r>
        <w:rPr>
          <w:b/>
          <w:bCs/>
        </w:rPr>
        <w:t>18</w:t>
      </w:r>
    </w:p>
    <w:p w14:paraId="14AB47A7" w14:textId="17F47FCF" w:rsidR="007B4E51" w:rsidRDefault="007B4E51" w:rsidP="007B4E51">
      <w:r w:rsidRPr="00D22D64">
        <w:rPr>
          <w:b/>
          <w:bCs/>
        </w:rPr>
        <w:t>-</w:t>
      </w:r>
      <w:r w:rsidRPr="00365FFA">
        <w:rPr>
          <w:b/>
          <w:bCs/>
        </w:rPr>
        <w:t>Method Name:</w:t>
      </w:r>
      <w:r>
        <w:rPr>
          <w:b/>
          <w:bCs/>
        </w:rPr>
        <w:t xml:space="preserve"> </w:t>
      </w:r>
      <w:proofErr w:type="spellStart"/>
      <w:r>
        <w:t>addNode</w:t>
      </w:r>
      <w:proofErr w:type="spellEnd"/>
      <w:r>
        <w:t>(</w:t>
      </w:r>
      <w:r w:rsidR="0092705B">
        <w:t xml:space="preserve">id </w:t>
      </w:r>
      <w:proofErr w:type="spellStart"/>
      <w:r w:rsidR="0092705B">
        <w:t>i</w:t>
      </w:r>
      <w:proofErr w:type="spellEnd"/>
      <w:r w:rsidR="0092705B">
        <w:t xml:space="preserve">, name n, </w:t>
      </w:r>
      <w:r w:rsidR="0003634D">
        <w:t xml:space="preserve">time t, description d, </w:t>
      </w:r>
      <w:proofErr w:type="spellStart"/>
      <w:r w:rsidR="0003634D">
        <w:t>logCreator</w:t>
      </w:r>
      <w:proofErr w:type="spellEnd"/>
      <w:r w:rsidR="0003634D">
        <w:t xml:space="preserve"> c, icon </w:t>
      </w:r>
      <w:proofErr w:type="spellStart"/>
      <w:r w:rsidR="00C12BFE">
        <w:t>im</w:t>
      </w:r>
      <w:proofErr w:type="spellEnd"/>
      <w:r w:rsidR="00C12BFE">
        <w:t>, source s, visibility v)</w:t>
      </w:r>
    </w:p>
    <w:p w14:paraId="09E88EF7" w14:textId="3FF66C66" w:rsidR="007B4E51" w:rsidRDefault="007B4E51" w:rsidP="007B4E51">
      <w:r w:rsidRPr="00D22D64">
        <w:rPr>
          <w:b/>
          <w:bCs/>
        </w:rPr>
        <w:t>-</w:t>
      </w:r>
      <w:r w:rsidRPr="00365FFA">
        <w:rPr>
          <w:b/>
          <w:bCs/>
        </w:rPr>
        <w:t>Return Type:</w:t>
      </w:r>
      <w:r>
        <w:t xml:space="preserve"> </w:t>
      </w:r>
      <w:r w:rsidR="003618A9">
        <w:t>node object</w:t>
      </w:r>
    </w:p>
    <w:p w14:paraId="39C13D2C" w14:textId="77777777" w:rsidR="007B4E51" w:rsidRDefault="007B4E51" w:rsidP="007B4E51">
      <w:pPr>
        <w:rPr>
          <w:b/>
          <w:bCs/>
        </w:rPr>
      </w:pPr>
      <w:r w:rsidRPr="00D22D64">
        <w:rPr>
          <w:b/>
          <w:bCs/>
        </w:rPr>
        <w:t>-</w:t>
      </w:r>
      <w:r w:rsidRPr="00365FFA">
        <w:rPr>
          <w:b/>
          <w:bCs/>
        </w:rPr>
        <w:t>Input &amp; Output parameters:</w:t>
      </w:r>
    </w:p>
    <w:p w14:paraId="4554979A" w14:textId="4F0DABA6" w:rsidR="007B4E51" w:rsidRDefault="007B4E51" w:rsidP="007B4E51">
      <w:r>
        <w:rPr>
          <w:b/>
          <w:bCs/>
        </w:rPr>
        <w:tab/>
      </w:r>
      <w:r w:rsidRPr="00365FFA">
        <w:t>-</w:t>
      </w:r>
      <w:r>
        <w:t xml:space="preserve"> </w:t>
      </w:r>
      <w:proofErr w:type="spellStart"/>
      <w:r w:rsidR="00C12BFE">
        <w:rPr>
          <w:b/>
          <w:bCs/>
        </w:rPr>
        <w:t>i</w:t>
      </w:r>
      <w:proofErr w:type="spellEnd"/>
      <w:r w:rsidRPr="00D22D64">
        <w:rPr>
          <w:b/>
          <w:bCs/>
        </w:rPr>
        <w:t>:</w:t>
      </w:r>
      <w:r>
        <w:t xml:space="preserve"> </w:t>
      </w:r>
      <w:r w:rsidR="00B94BB7">
        <w:t>integer</w:t>
      </w:r>
    </w:p>
    <w:p w14:paraId="5948C7E2" w14:textId="22D0B392" w:rsidR="007B4E51" w:rsidRDefault="007B4E51" w:rsidP="007B4E51">
      <w:r>
        <w:tab/>
        <w:t xml:space="preserve">- </w:t>
      </w:r>
      <w:r w:rsidR="00C12BFE">
        <w:rPr>
          <w:b/>
          <w:bCs/>
        </w:rPr>
        <w:t>n</w:t>
      </w:r>
      <w:r w:rsidRPr="001421A0">
        <w:rPr>
          <w:b/>
          <w:bCs/>
        </w:rPr>
        <w:t>:</w:t>
      </w:r>
      <w:r>
        <w:t xml:space="preserve"> </w:t>
      </w:r>
      <w:r w:rsidR="00B94BB7">
        <w:t>string</w:t>
      </w:r>
    </w:p>
    <w:p w14:paraId="01F91658" w14:textId="225C13DB" w:rsidR="00C12BFE" w:rsidRDefault="00C12BFE" w:rsidP="00C12BFE">
      <w:pPr>
        <w:ind w:firstLine="720"/>
      </w:pPr>
      <w:r w:rsidRPr="00365FFA">
        <w:t>-</w:t>
      </w:r>
      <w:r>
        <w:t xml:space="preserve"> </w:t>
      </w:r>
      <w:r w:rsidR="00B94BB7">
        <w:rPr>
          <w:b/>
          <w:bCs/>
        </w:rPr>
        <w:t>t</w:t>
      </w:r>
      <w:r w:rsidRPr="00D22D64">
        <w:rPr>
          <w:b/>
          <w:bCs/>
        </w:rPr>
        <w:t>:</w:t>
      </w:r>
      <w:r>
        <w:t xml:space="preserve"> </w:t>
      </w:r>
      <w:r w:rsidR="00B94BB7">
        <w:t>string</w:t>
      </w:r>
    </w:p>
    <w:p w14:paraId="4BDAEF3B" w14:textId="4A83A158" w:rsidR="00C12BFE" w:rsidRDefault="00C12BFE" w:rsidP="00C12BFE">
      <w:r>
        <w:tab/>
        <w:t xml:space="preserve">- </w:t>
      </w:r>
      <w:r w:rsidRPr="001421A0">
        <w:rPr>
          <w:b/>
          <w:bCs/>
        </w:rPr>
        <w:t>d:</w:t>
      </w:r>
      <w:r>
        <w:t xml:space="preserve"> </w:t>
      </w:r>
      <w:r w:rsidR="00AD5DF0">
        <w:t>string</w:t>
      </w:r>
    </w:p>
    <w:p w14:paraId="6AF838E4" w14:textId="02B796A1" w:rsidR="00B94BB7" w:rsidRDefault="00B94BB7" w:rsidP="00B94BB7">
      <w:r>
        <w:tab/>
        <w:t xml:space="preserve">- </w:t>
      </w:r>
      <w:r>
        <w:rPr>
          <w:b/>
          <w:bCs/>
        </w:rPr>
        <w:t>c</w:t>
      </w:r>
      <w:r w:rsidRPr="001421A0">
        <w:rPr>
          <w:b/>
          <w:bCs/>
        </w:rPr>
        <w:t>:</w:t>
      </w:r>
      <w:r>
        <w:t xml:space="preserve"> </w:t>
      </w:r>
      <w:r w:rsidR="00AD5DF0">
        <w:t>string</w:t>
      </w:r>
    </w:p>
    <w:p w14:paraId="4FAB7BB0" w14:textId="1D9436D9" w:rsidR="00B94BB7" w:rsidRDefault="00B94BB7" w:rsidP="00B94BB7">
      <w:pPr>
        <w:ind w:firstLine="720"/>
      </w:pPr>
      <w:r w:rsidRPr="00365FFA">
        <w:t>-</w:t>
      </w:r>
      <w:r>
        <w:t xml:space="preserve"> </w:t>
      </w:r>
      <w:proofErr w:type="spellStart"/>
      <w:r>
        <w:rPr>
          <w:b/>
          <w:bCs/>
        </w:rPr>
        <w:t>im</w:t>
      </w:r>
      <w:proofErr w:type="spellEnd"/>
      <w:r w:rsidRPr="00D22D64">
        <w:rPr>
          <w:b/>
          <w:bCs/>
        </w:rPr>
        <w:t>:</w:t>
      </w:r>
      <w:r>
        <w:t xml:space="preserve"> </w:t>
      </w:r>
      <w:r w:rsidR="00AD5DF0">
        <w:t xml:space="preserve">string </w:t>
      </w:r>
    </w:p>
    <w:p w14:paraId="5BD12804" w14:textId="26497050" w:rsidR="00C12BFE" w:rsidRDefault="00B94BB7" w:rsidP="007B4E51">
      <w:r>
        <w:tab/>
        <w:t xml:space="preserve">- </w:t>
      </w:r>
      <w:r>
        <w:rPr>
          <w:b/>
          <w:bCs/>
        </w:rPr>
        <w:t>s</w:t>
      </w:r>
      <w:r w:rsidRPr="001421A0">
        <w:rPr>
          <w:b/>
          <w:bCs/>
        </w:rPr>
        <w:t>:</w:t>
      </w:r>
      <w:r>
        <w:t xml:space="preserve"> </w:t>
      </w:r>
      <w:r w:rsidR="00AD5DF0">
        <w:t>string</w:t>
      </w:r>
    </w:p>
    <w:p w14:paraId="6A6664BB" w14:textId="01FF9762" w:rsidR="00AD5DF0" w:rsidRDefault="00AD5DF0" w:rsidP="007B4E51">
      <w:r>
        <w:tab/>
        <w:t xml:space="preserve">- </w:t>
      </w:r>
      <w:r>
        <w:rPr>
          <w:b/>
          <w:bCs/>
        </w:rPr>
        <w:t>s</w:t>
      </w:r>
      <w:r w:rsidRPr="001421A0">
        <w:rPr>
          <w:b/>
          <w:bCs/>
        </w:rPr>
        <w:t>:</w:t>
      </w:r>
      <w:r>
        <w:t xml:space="preserve"> </w:t>
      </w:r>
      <w:proofErr w:type="spellStart"/>
      <w:r>
        <w:t>boolean</w:t>
      </w:r>
      <w:proofErr w:type="spellEnd"/>
    </w:p>
    <w:p w14:paraId="58291A3E" w14:textId="76B7D7E3" w:rsidR="007B4E51" w:rsidRPr="001421A0" w:rsidRDefault="007B4E51" w:rsidP="007B4E51">
      <w:r>
        <w:t>-</w:t>
      </w:r>
      <w:r w:rsidRPr="00D22D64">
        <w:rPr>
          <w:b/>
          <w:bCs/>
        </w:rPr>
        <w:t>Description of parameters:</w:t>
      </w:r>
      <w:r>
        <w:rPr>
          <w:b/>
          <w:bCs/>
        </w:rPr>
        <w:t xml:space="preserve"> </w:t>
      </w:r>
      <w:r w:rsidR="00AD5DF0">
        <w:t xml:space="preserve">the nodes unique id, name of the node, timestamp of the node, description of the node, </w:t>
      </w:r>
      <w:r w:rsidR="002B4A07">
        <w:t xml:space="preserve">entity that created the node, path to icon the node will displayed as, </w:t>
      </w:r>
      <w:r w:rsidR="00052D6E">
        <w:t xml:space="preserve">log file the node references, and </w:t>
      </w:r>
      <w:r w:rsidR="008506DF">
        <w:t xml:space="preserve">true if the node is visible on the graph false if the node it not visible. </w:t>
      </w:r>
    </w:p>
    <w:p w14:paraId="3BE0A101" w14:textId="5D9842DE" w:rsidR="007B4E51" w:rsidRPr="00D22D64" w:rsidRDefault="007B4E51" w:rsidP="007B4E51">
      <w:r>
        <w:rPr>
          <w:b/>
          <w:bCs/>
        </w:rPr>
        <w:t>-Purpose</w:t>
      </w:r>
      <w:r w:rsidRPr="0058360E">
        <w:t>:</w:t>
      </w:r>
      <w:r w:rsidR="0058360E" w:rsidRPr="0058360E">
        <w:t xml:space="preserve"> to create a node object from a log entry or from user input.</w:t>
      </w:r>
      <w:r w:rsidR="0058360E">
        <w:rPr>
          <w:b/>
          <w:bCs/>
        </w:rPr>
        <w:t xml:space="preserve"> </w:t>
      </w:r>
    </w:p>
    <w:p w14:paraId="338D6D18" w14:textId="79365C9C" w:rsidR="007B4E51" w:rsidRPr="00D22D64" w:rsidRDefault="007B4E51" w:rsidP="007B4E51">
      <w:r w:rsidRPr="00D22D64">
        <w:rPr>
          <w:b/>
          <w:bCs/>
        </w:rPr>
        <w:t>-Pre-Conditions:</w:t>
      </w:r>
      <w:r>
        <w:rPr>
          <w:b/>
          <w:bCs/>
        </w:rPr>
        <w:t xml:space="preserve"> </w:t>
      </w:r>
      <w:r w:rsidR="00C55B02" w:rsidRPr="00C55B02">
        <w:t>log entry must be associated with a vector and must be marked significant</w:t>
      </w:r>
      <w:r w:rsidR="00C55B02">
        <w:rPr>
          <w:b/>
          <w:bCs/>
        </w:rPr>
        <w:t xml:space="preserve"> </w:t>
      </w:r>
      <w:r w:rsidR="00454707" w:rsidRPr="00454707">
        <w:t>or node has been created by the user from the GUI.</w:t>
      </w:r>
    </w:p>
    <w:p w14:paraId="539F015E" w14:textId="30D153D8" w:rsidR="007B4E51" w:rsidRPr="003618A9" w:rsidRDefault="007B4E51" w:rsidP="007B4E51">
      <w:r w:rsidRPr="00D22D64">
        <w:rPr>
          <w:b/>
          <w:bCs/>
        </w:rPr>
        <w:t>-Post-Conditions:</w:t>
      </w:r>
      <w:r>
        <w:rPr>
          <w:b/>
          <w:bCs/>
        </w:rPr>
        <w:t xml:space="preserve"> </w:t>
      </w:r>
      <w:r w:rsidR="00454707" w:rsidRPr="003618A9">
        <w:t>a reference to a node object is returned containing all the attributes</w:t>
      </w:r>
      <w:r w:rsidR="003618A9" w:rsidRPr="003618A9">
        <w:t xml:space="preserve"> as described above. </w:t>
      </w:r>
    </w:p>
    <w:p w14:paraId="5445F890" w14:textId="77777777" w:rsidR="009A7001" w:rsidRPr="00316001" w:rsidRDefault="009A7001" w:rsidP="00316001"/>
    <w:p w14:paraId="7E605D96" w14:textId="00200227" w:rsidR="24DD7A8F" w:rsidRDefault="24DD7A8F" w:rsidP="24DD7A8F"/>
    <w:p w14:paraId="1698CB66" w14:textId="371864C6" w:rsidR="24643FC0" w:rsidRDefault="004524A4" w:rsidP="00EB7F40">
      <w:pPr>
        <w:pStyle w:val="Heading2"/>
        <w:shd w:val="clear" w:color="auto" w:fill="1F3864" w:themeFill="accent1" w:themeFillShade="80"/>
      </w:pPr>
      <w:bookmarkStart w:id="88" w:name="_Toc39913578"/>
      <w:r>
        <w:t>Processes</w:t>
      </w:r>
      <w:bookmarkEnd w:id="88"/>
    </w:p>
    <w:p w14:paraId="2F332B35" w14:textId="36B99478" w:rsidR="33A79257" w:rsidRDefault="004524A4" w:rsidP="24643FC0">
      <w:pPr>
        <w:pStyle w:val="Heading3"/>
      </w:pPr>
      <w:bookmarkStart w:id="89" w:name="_Toc39913579"/>
      <w:r>
        <w:t>Cleansing</w:t>
      </w:r>
      <w:bookmarkEnd w:id="89"/>
    </w:p>
    <w:p w14:paraId="08818A4D" w14:textId="76B0FFC1" w:rsidR="00477DC3" w:rsidRPr="00477DC3" w:rsidRDefault="00477DC3" w:rsidP="00477DC3">
      <w:r>
        <w:t xml:space="preserve">A process that takes in log files and removed empty </w:t>
      </w:r>
      <w:r w:rsidR="00F341F6">
        <w:t xml:space="preserve">lines and unwanted characters. It receives text files from the </w:t>
      </w:r>
      <w:r w:rsidR="00EA3B7F">
        <w:t xml:space="preserve">log files found in the directories and text files returned from the OCR and transcription tool. </w:t>
      </w:r>
    </w:p>
    <w:p w14:paraId="3DACEC16" w14:textId="6CCB6795" w:rsidR="3EF7C8F8" w:rsidRDefault="3EF7C8F8" w:rsidP="00873684">
      <w:pPr>
        <w:jc w:val="right"/>
        <w:rPr>
          <w:i/>
          <w:iCs/>
        </w:rPr>
      </w:pPr>
      <w:r w:rsidRPr="1CC79CF2">
        <w:rPr>
          <w:i/>
          <w:iCs/>
        </w:rPr>
        <w:t>Table 3.</w:t>
      </w:r>
      <w:r w:rsidR="00A51611">
        <w:rPr>
          <w:i/>
          <w:iCs/>
        </w:rPr>
        <w:t>0</w:t>
      </w:r>
    </w:p>
    <w:tbl>
      <w:tblPr>
        <w:tblStyle w:val="TableGrid"/>
        <w:tblW w:w="9000" w:type="dxa"/>
        <w:tblLayout w:type="fixed"/>
        <w:tblLook w:val="06A0" w:firstRow="1" w:lastRow="0" w:firstColumn="1" w:lastColumn="0" w:noHBand="1" w:noVBand="1"/>
      </w:tblPr>
      <w:tblGrid>
        <w:gridCol w:w="4500"/>
        <w:gridCol w:w="4500"/>
      </w:tblGrid>
      <w:tr w:rsidR="0002027C" w14:paraId="7D628F72" w14:textId="77777777" w:rsidTr="00D96D1A">
        <w:tc>
          <w:tcPr>
            <w:tcW w:w="9000" w:type="dxa"/>
            <w:gridSpan w:val="2"/>
            <w:shd w:val="clear" w:color="auto" w:fill="1F3864" w:themeFill="accent1" w:themeFillShade="80"/>
          </w:tcPr>
          <w:p w14:paraId="36F202CF" w14:textId="5BB191FC" w:rsidR="0002027C" w:rsidRDefault="0002027C" w:rsidP="000D6D45">
            <w:pPr>
              <w:rPr>
                <w:sz w:val="22"/>
                <w:szCs w:val="22"/>
              </w:rPr>
            </w:pPr>
            <w:r w:rsidRPr="24DD7A8F">
              <w:rPr>
                <w:b/>
                <w:bCs/>
                <w:sz w:val="22"/>
                <w:szCs w:val="22"/>
              </w:rPr>
              <w:t>Class Name</w:t>
            </w:r>
            <w:r w:rsidRPr="24DD7A8F">
              <w:rPr>
                <w:sz w:val="22"/>
                <w:szCs w:val="22"/>
              </w:rPr>
              <w:t xml:space="preserve">: </w:t>
            </w:r>
            <w:r w:rsidR="008E6D37">
              <w:rPr>
                <w:sz w:val="22"/>
                <w:szCs w:val="22"/>
              </w:rPr>
              <w:t>Log File Cleaner</w:t>
            </w:r>
          </w:p>
        </w:tc>
      </w:tr>
      <w:tr w:rsidR="0002027C" w14:paraId="507C25DF" w14:textId="77777777" w:rsidTr="00D96D1A">
        <w:tc>
          <w:tcPr>
            <w:tcW w:w="9000" w:type="dxa"/>
            <w:gridSpan w:val="2"/>
            <w:shd w:val="clear" w:color="auto" w:fill="D9E2F3" w:themeFill="accent1" w:themeFillTint="33"/>
          </w:tcPr>
          <w:p w14:paraId="4925F6DC" w14:textId="77777777" w:rsidR="0002027C" w:rsidRDefault="0002027C"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02027C" w14:paraId="4BC76A69" w14:textId="77777777" w:rsidTr="00D96D1A">
        <w:tc>
          <w:tcPr>
            <w:tcW w:w="9000" w:type="dxa"/>
            <w:gridSpan w:val="2"/>
            <w:shd w:val="clear" w:color="auto" w:fill="D9E2F3" w:themeFill="accent1" w:themeFillTint="33"/>
          </w:tcPr>
          <w:p w14:paraId="45C5AE95" w14:textId="77777777" w:rsidR="0002027C" w:rsidRDefault="0002027C"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02027C" w:rsidRPr="00B46D84" w14:paraId="3836E0E2" w14:textId="77777777" w:rsidTr="000D6D45">
        <w:tc>
          <w:tcPr>
            <w:tcW w:w="9000" w:type="dxa"/>
            <w:gridSpan w:val="2"/>
          </w:tcPr>
          <w:p w14:paraId="3C4A27A5" w14:textId="77777777" w:rsidR="0002027C" w:rsidRDefault="0002027C" w:rsidP="000D6D45">
            <w:pPr>
              <w:rPr>
                <w:b/>
                <w:bCs/>
                <w:sz w:val="22"/>
                <w:szCs w:val="22"/>
              </w:rPr>
            </w:pPr>
            <w:r w:rsidRPr="24DD7A8F">
              <w:rPr>
                <w:b/>
                <w:bCs/>
                <w:sz w:val="22"/>
                <w:szCs w:val="22"/>
              </w:rPr>
              <w:t>Private Responsibilities</w:t>
            </w:r>
          </w:p>
          <w:p w14:paraId="03DFB532" w14:textId="77777777" w:rsidR="0002027C" w:rsidRPr="00B46D84" w:rsidRDefault="0002027C" w:rsidP="000D6D45">
            <w:pPr>
              <w:pStyle w:val="ListParagraph"/>
              <w:spacing w:line="259" w:lineRule="auto"/>
              <w:rPr>
                <w:sz w:val="22"/>
                <w:szCs w:val="22"/>
              </w:rPr>
            </w:pPr>
            <w:r w:rsidRPr="000A2008">
              <w:t>1</w:t>
            </w:r>
            <w:r>
              <w:t>. Cleanse Log files.</w:t>
            </w:r>
          </w:p>
        </w:tc>
      </w:tr>
      <w:tr w:rsidR="0002027C" w14:paraId="2F481B8E" w14:textId="77777777" w:rsidTr="00D96D1A">
        <w:tc>
          <w:tcPr>
            <w:tcW w:w="9000" w:type="dxa"/>
            <w:gridSpan w:val="2"/>
            <w:shd w:val="clear" w:color="auto" w:fill="D9E2F3" w:themeFill="accent1" w:themeFillTint="33"/>
          </w:tcPr>
          <w:p w14:paraId="2C5E0DE7" w14:textId="184BC31E" w:rsidR="0002027C" w:rsidRDefault="0002027C" w:rsidP="000D6D45">
            <w:pPr>
              <w:rPr>
                <w:sz w:val="22"/>
                <w:szCs w:val="22"/>
              </w:rPr>
            </w:pPr>
            <w:r w:rsidRPr="0B9357BD">
              <w:rPr>
                <w:b/>
                <w:bCs/>
                <w:sz w:val="22"/>
                <w:szCs w:val="22"/>
              </w:rPr>
              <w:t>Contract:</w:t>
            </w:r>
            <w:r w:rsidRPr="0B9357BD">
              <w:rPr>
                <w:sz w:val="22"/>
                <w:szCs w:val="22"/>
              </w:rPr>
              <w:t xml:space="preserve"> </w:t>
            </w:r>
            <w:r w:rsidR="000F628A">
              <w:rPr>
                <w:sz w:val="22"/>
                <w:szCs w:val="22"/>
              </w:rPr>
              <w:t xml:space="preserve">15. </w:t>
            </w:r>
            <w:r w:rsidR="002D7288">
              <w:rPr>
                <w:sz w:val="22"/>
                <w:szCs w:val="22"/>
              </w:rPr>
              <w:t>Trans</w:t>
            </w:r>
            <w:r w:rsidR="002569DE">
              <w:rPr>
                <w:sz w:val="22"/>
                <w:szCs w:val="22"/>
              </w:rPr>
              <w:t xml:space="preserve">cribe </w:t>
            </w:r>
            <w:r w:rsidR="004B2DEE">
              <w:rPr>
                <w:sz w:val="22"/>
                <w:szCs w:val="22"/>
              </w:rPr>
              <w:t>audio</w:t>
            </w:r>
            <w:r w:rsidR="002569DE">
              <w:rPr>
                <w:sz w:val="22"/>
                <w:szCs w:val="22"/>
              </w:rPr>
              <w:t xml:space="preserve"> file to text file</w:t>
            </w:r>
          </w:p>
        </w:tc>
      </w:tr>
      <w:tr w:rsidR="0002027C" w14:paraId="4B371628" w14:textId="77777777" w:rsidTr="00D96D1A">
        <w:tc>
          <w:tcPr>
            <w:tcW w:w="4500" w:type="dxa"/>
            <w:shd w:val="clear" w:color="auto" w:fill="D9E2F3" w:themeFill="accent1" w:themeFillTint="33"/>
          </w:tcPr>
          <w:p w14:paraId="7C55D8BF" w14:textId="77777777" w:rsidR="0002027C" w:rsidRDefault="0002027C"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04690024" w14:textId="77777777" w:rsidR="0002027C" w:rsidRDefault="0002027C" w:rsidP="000D6D45">
            <w:pPr>
              <w:rPr>
                <w:b/>
                <w:bCs/>
                <w:sz w:val="22"/>
                <w:szCs w:val="22"/>
              </w:rPr>
            </w:pPr>
            <w:r w:rsidRPr="24DD7A8F">
              <w:rPr>
                <w:b/>
                <w:bCs/>
                <w:sz w:val="22"/>
                <w:szCs w:val="22"/>
              </w:rPr>
              <w:t>Collaborations</w:t>
            </w:r>
          </w:p>
        </w:tc>
      </w:tr>
      <w:tr w:rsidR="0002027C" w:rsidRPr="00D177CE" w14:paraId="54EF9FE2" w14:textId="77777777" w:rsidTr="000D6D45">
        <w:tc>
          <w:tcPr>
            <w:tcW w:w="4500" w:type="dxa"/>
          </w:tcPr>
          <w:p w14:paraId="1B59D566" w14:textId="70453856" w:rsidR="0002027C" w:rsidRPr="00D177CE" w:rsidRDefault="002569DE" w:rsidP="000D6D45">
            <w:r>
              <w:t xml:space="preserve">1. Calls the OCR to transcribe text from the image file to a text file </w:t>
            </w:r>
          </w:p>
        </w:tc>
        <w:tc>
          <w:tcPr>
            <w:tcW w:w="4500" w:type="dxa"/>
          </w:tcPr>
          <w:p w14:paraId="605C6DDD" w14:textId="42556BFC" w:rsidR="0002027C" w:rsidRPr="00D177CE" w:rsidRDefault="004B2DEE" w:rsidP="000D6D45">
            <w:r>
              <w:t>OCR(1)</w:t>
            </w:r>
          </w:p>
        </w:tc>
      </w:tr>
      <w:tr w:rsidR="002D731D" w:rsidRPr="00D177CE" w14:paraId="1A7CB877" w14:textId="77777777" w:rsidTr="002569DE">
        <w:tc>
          <w:tcPr>
            <w:tcW w:w="9000" w:type="dxa"/>
            <w:gridSpan w:val="2"/>
            <w:shd w:val="clear" w:color="auto" w:fill="D9E2F3" w:themeFill="accent1" w:themeFillTint="33"/>
          </w:tcPr>
          <w:p w14:paraId="4722BB6A" w14:textId="54BD2C1E" w:rsidR="002D731D" w:rsidRPr="00D177CE" w:rsidRDefault="002D731D" w:rsidP="002D731D">
            <w:r w:rsidRPr="0B9357BD">
              <w:rPr>
                <w:b/>
                <w:bCs/>
                <w:sz w:val="22"/>
                <w:szCs w:val="22"/>
              </w:rPr>
              <w:lastRenderedPageBreak/>
              <w:t>Contract:</w:t>
            </w:r>
            <w:r w:rsidRPr="0B9357BD">
              <w:rPr>
                <w:sz w:val="22"/>
                <w:szCs w:val="22"/>
              </w:rPr>
              <w:t xml:space="preserve"> </w:t>
            </w:r>
            <w:r>
              <w:rPr>
                <w:sz w:val="22"/>
                <w:szCs w:val="22"/>
              </w:rPr>
              <w:t xml:space="preserve">16. </w:t>
            </w:r>
            <w:r w:rsidR="002569DE">
              <w:rPr>
                <w:sz w:val="22"/>
                <w:szCs w:val="22"/>
              </w:rPr>
              <w:t xml:space="preserve">Transcribe </w:t>
            </w:r>
            <w:r w:rsidR="004B2DEE">
              <w:rPr>
                <w:sz w:val="22"/>
                <w:szCs w:val="22"/>
              </w:rPr>
              <w:t>image</w:t>
            </w:r>
            <w:r w:rsidR="006037DE">
              <w:rPr>
                <w:sz w:val="22"/>
                <w:szCs w:val="22"/>
              </w:rPr>
              <w:t xml:space="preserve"> file to text file</w:t>
            </w:r>
          </w:p>
        </w:tc>
      </w:tr>
      <w:tr w:rsidR="002569DE" w:rsidRPr="00D177CE" w14:paraId="5FDDDB2D" w14:textId="77777777" w:rsidTr="002569DE">
        <w:tc>
          <w:tcPr>
            <w:tcW w:w="4500" w:type="dxa"/>
            <w:shd w:val="clear" w:color="auto" w:fill="D9E2F3" w:themeFill="accent1" w:themeFillTint="33"/>
          </w:tcPr>
          <w:p w14:paraId="6E3C3279" w14:textId="451CC973" w:rsidR="002569DE" w:rsidRPr="00D177CE" w:rsidRDefault="002569DE" w:rsidP="002569DE">
            <w:r w:rsidRPr="24DD7A8F">
              <w:rPr>
                <w:b/>
                <w:bCs/>
                <w:sz w:val="22"/>
                <w:szCs w:val="22"/>
              </w:rPr>
              <w:t>Responsibilities</w:t>
            </w:r>
          </w:p>
        </w:tc>
        <w:tc>
          <w:tcPr>
            <w:tcW w:w="4500" w:type="dxa"/>
            <w:shd w:val="clear" w:color="auto" w:fill="D9E2F3" w:themeFill="accent1" w:themeFillTint="33"/>
          </w:tcPr>
          <w:p w14:paraId="16694738" w14:textId="764EF537" w:rsidR="002569DE" w:rsidRPr="00D177CE" w:rsidRDefault="002569DE" w:rsidP="002569DE">
            <w:r w:rsidRPr="24DD7A8F">
              <w:rPr>
                <w:b/>
                <w:bCs/>
                <w:sz w:val="22"/>
                <w:szCs w:val="22"/>
              </w:rPr>
              <w:t>Collaborations</w:t>
            </w:r>
          </w:p>
        </w:tc>
      </w:tr>
      <w:tr w:rsidR="002569DE" w:rsidRPr="00D177CE" w14:paraId="345680F6" w14:textId="77777777" w:rsidTr="000D6D45">
        <w:tc>
          <w:tcPr>
            <w:tcW w:w="4500" w:type="dxa"/>
          </w:tcPr>
          <w:p w14:paraId="0964C506" w14:textId="1007564D" w:rsidR="002569DE" w:rsidRPr="00D177CE" w:rsidRDefault="004B2DEE" w:rsidP="002569DE">
            <w:r>
              <w:t xml:space="preserve">1. Calls the </w:t>
            </w:r>
            <w:r w:rsidR="00550D2D">
              <w:t>t</w:t>
            </w:r>
            <w:r>
              <w:t>ranscription tool to tran</w:t>
            </w:r>
            <w:r w:rsidR="00550D2D">
              <w:t>scribe text file from  audio file</w:t>
            </w:r>
          </w:p>
        </w:tc>
        <w:tc>
          <w:tcPr>
            <w:tcW w:w="4500" w:type="dxa"/>
          </w:tcPr>
          <w:p w14:paraId="79E72A81" w14:textId="7B6B5CCC" w:rsidR="002569DE" w:rsidRPr="00D177CE" w:rsidRDefault="004B2DEE" w:rsidP="002569DE">
            <w:r>
              <w:t>Transcription Tool(1)</w:t>
            </w:r>
          </w:p>
        </w:tc>
      </w:tr>
    </w:tbl>
    <w:p w14:paraId="5E4AE833" w14:textId="77777777" w:rsidR="000F628A" w:rsidRPr="00D22D64" w:rsidRDefault="000F628A" w:rsidP="000F628A">
      <w:pPr>
        <w:shd w:val="clear" w:color="auto" w:fill="E2EFD9" w:themeFill="accent6" w:themeFillTint="33"/>
        <w:rPr>
          <w:b/>
          <w:bCs/>
        </w:rPr>
      </w:pPr>
      <w:r w:rsidRPr="00550D2D">
        <w:rPr>
          <w:b/>
          <w:bCs/>
        </w:rPr>
        <w:t>Contract 15</w:t>
      </w:r>
    </w:p>
    <w:p w14:paraId="7ABAD3B3" w14:textId="08B409AB" w:rsidR="000F628A" w:rsidRDefault="000F628A" w:rsidP="000F628A">
      <w:r w:rsidRPr="00D22D64">
        <w:rPr>
          <w:b/>
          <w:bCs/>
        </w:rPr>
        <w:t>-</w:t>
      </w:r>
      <w:r w:rsidRPr="00365FFA">
        <w:rPr>
          <w:b/>
          <w:bCs/>
        </w:rPr>
        <w:t>Method Name:</w:t>
      </w:r>
      <w:r>
        <w:rPr>
          <w:b/>
          <w:bCs/>
        </w:rPr>
        <w:t xml:space="preserve"> </w:t>
      </w:r>
      <w:proofErr w:type="spellStart"/>
      <w:r w:rsidR="00014376">
        <w:t>transcribe</w:t>
      </w:r>
      <w:r w:rsidR="002171F2">
        <w:t>Audio</w:t>
      </w:r>
      <w:r>
        <w:t>LogFile</w:t>
      </w:r>
      <w:proofErr w:type="spellEnd"/>
      <w:r w:rsidRPr="00365FFA">
        <w:t>(</w:t>
      </w:r>
      <w:r>
        <w:t>logfile e</w:t>
      </w:r>
      <w:r w:rsidRPr="00365FFA">
        <w:t>)</w:t>
      </w:r>
    </w:p>
    <w:p w14:paraId="6C587ECC" w14:textId="77777777" w:rsidR="000F628A" w:rsidRDefault="000F628A" w:rsidP="000F628A">
      <w:r w:rsidRPr="00D22D64">
        <w:rPr>
          <w:b/>
          <w:bCs/>
        </w:rPr>
        <w:t>-</w:t>
      </w:r>
      <w:r w:rsidRPr="00365FFA">
        <w:rPr>
          <w:b/>
          <w:bCs/>
        </w:rPr>
        <w:t>Return Type:</w:t>
      </w:r>
      <w:r>
        <w:t xml:space="preserve"> text file</w:t>
      </w:r>
    </w:p>
    <w:p w14:paraId="1A055338" w14:textId="77777777" w:rsidR="000F628A" w:rsidRDefault="000F628A" w:rsidP="000F628A">
      <w:pPr>
        <w:rPr>
          <w:b/>
          <w:bCs/>
        </w:rPr>
      </w:pPr>
      <w:r w:rsidRPr="00D22D64">
        <w:rPr>
          <w:b/>
          <w:bCs/>
        </w:rPr>
        <w:t>-</w:t>
      </w:r>
      <w:r w:rsidRPr="00365FFA">
        <w:rPr>
          <w:b/>
          <w:bCs/>
        </w:rPr>
        <w:t>Input &amp; Output parameters:</w:t>
      </w:r>
    </w:p>
    <w:p w14:paraId="59564F9A" w14:textId="77777777" w:rsidR="000F628A" w:rsidRDefault="000F628A" w:rsidP="000F628A">
      <w:r>
        <w:rPr>
          <w:b/>
          <w:bCs/>
        </w:rPr>
        <w:tab/>
      </w:r>
      <w:r w:rsidRPr="00365FFA">
        <w:t>-</w:t>
      </w:r>
      <w:r>
        <w:t xml:space="preserve"> </w:t>
      </w:r>
      <w:r>
        <w:rPr>
          <w:b/>
          <w:bCs/>
        </w:rPr>
        <w:t>e</w:t>
      </w:r>
      <w:r w:rsidRPr="00D22D64">
        <w:rPr>
          <w:b/>
          <w:bCs/>
        </w:rPr>
        <w:t>:</w:t>
      </w:r>
      <w:r>
        <w:t xml:space="preserve"> reference to an audio log file </w:t>
      </w:r>
    </w:p>
    <w:p w14:paraId="5F38B2FE" w14:textId="77777777" w:rsidR="000F628A" w:rsidRPr="001421A0" w:rsidRDefault="000F628A" w:rsidP="000F628A">
      <w:r>
        <w:t>-</w:t>
      </w:r>
      <w:r w:rsidRPr="00D22D64">
        <w:rPr>
          <w:b/>
          <w:bCs/>
        </w:rPr>
        <w:t>Description of parameters:</w:t>
      </w:r>
      <w:r>
        <w:rPr>
          <w:b/>
          <w:bCs/>
        </w:rPr>
        <w:t xml:space="preserve"> </w:t>
      </w:r>
      <w:r>
        <w:t>image of log file.</w:t>
      </w:r>
    </w:p>
    <w:p w14:paraId="1D379145" w14:textId="77777777" w:rsidR="000F628A" w:rsidRPr="00D22D64" w:rsidRDefault="000F628A" w:rsidP="000F628A">
      <w:r>
        <w:rPr>
          <w:b/>
          <w:bCs/>
        </w:rPr>
        <w:t xml:space="preserve">-Purpose: </w:t>
      </w:r>
      <w:r>
        <w:t>to transcribe an audio file to a text file to be processed by Splunk.</w:t>
      </w:r>
    </w:p>
    <w:p w14:paraId="77CCB31E" w14:textId="77777777" w:rsidR="000F628A" w:rsidRPr="00D22D64" w:rsidRDefault="000F628A" w:rsidP="000F628A">
      <w:r w:rsidRPr="00D22D64">
        <w:rPr>
          <w:b/>
          <w:bCs/>
        </w:rPr>
        <w:t>-Pre-Conditions:</w:t>
      </w:r>
      <w:r>
        <w:rPr>
          <w:b/>
          <w:bCs/>
        </w:rPr>
        <w:t xml:space="preserve"> </w:t>
      </w:r>
      <w:r>
        <w:t>audio file must exist on a blue, red or white team directory and fall in the time range of the event.</w:t>
      </w:r>
    </w:p>
    <w:p w14:paraId="030088CD" w14:textId="77777777" w:rsidR="000F628A" w:rsidRDefault="000F628A" w:rsidP="000F628A">
      <w:r w:rsidRPr="00D22D64">
        <w:rPr>
          <w:b/>
          <w:bCs/>
        </w:rPr>
        <w:t>-Post-Conditions:</w:t>
      </w:r>
      <w:r>
        <w:rPr>
          <w:b/>
          <w:bCs/>
        </w:rPr>
        <w:t xml:space="preserve"> </w:t>
      </w:r>
      <w:r>
        <w:t xml:space="preserve">the audio file is transcribed into a text file. </w:t>
      </w:r>
    </w:p>
    <w:p w14:paraId="07D590D3" w14:textId="515E0E03" w:rsidR="0002027C" w:rsidRDefault="0002027C" w:rsidP="0002027C"/>
    <w:p w14:paraId="2F703FA2" w14:textId="77777777" w:rsidR="006E2980" w:rsidRPr="00D22D64" w:rsidRDefault="006E2980" w:rsidP="006E2980">
      <w:pPr>
        <w:shd w:val="clear" w:color="auto" w:fill="E2EFD9" w:themeFill="accent6" w:themeFillTint="33"/>
        <w:rPr>
          <w:b/>
          <w:bCs/>
        </w:rPr>
      </w:pPr>
      <w:r w:rsidRPr="00550D2D">
        <w:rPr>
          <w:b/>
          <w:bCs/>
        </w:rPr>
        <w:t>Contract 16</w:t>
      </w:r>
    </w:p>
    <w:p w14:paraId="0045E8B8" w14:textId="702AC191" w:rsidR="006E2980" w:rsidRDefault="006E2980" w:rsidP="006E2980">
      <w:r w:rsidRPr="00D22D64">
        <w:rPr>
          <w:b/>
          <w:bCs/>
        </w:rPr>
        <w:t>-</w:t>
      </w:r>
      <w:r w:rsidRPr="00365FFA">
        <w:rPr>
          <w:b/>
          <w:bCs/>
        </w:rPr>
        <w:t>Method Name:</w:t>
      </w:r>
      <w:r>
        <w:rPr>
          <w:b/>
          <w:bCs/>
        </w:rPr>
        <w:t xml:space="preserve"> </w:t>
      </w:r>
      <w:proofErr w:type="spellStart"/>
      <w:r w:rsidR="00014376">
        <w:t>transcribe</w:t>
      </w:r>
      <w:r>
        <w:t>ImageLogFile</w:t>
      </w:r>
      <w:proofErr w:type="spellEnd"/>
      <w:r w:rsidRPr="00365FFA">
        <w:t>(</w:t>
      </w:r>
      <w:r>
        <w:t>logfile e</w:t>
      </w:r>
      <w:r w:rsidRPr="00365FFA">
        <w:t>)</w:t>
      </w:r>
    </w:p>
    <w:p w14:paraId="14FD9D88" w14:textId="77777777" w:rsidR="006E2980" w:rsidRDefault="006E2980" w:rsidP="006E2980">
      <w:r w:rsidRPr="00D22D64">
        <w:rPr>
          <w:b/>
          <w:bCs/>
        </w:rPr>
        <w:t>-</w:t>
      </w:r>
      <w:r w:rsidRPr="00365FFA">
        <w:rPr>
          <w:b/>
          <w:bCs/>
        </w:rPr>
        <w:t>Return Type:</w:t>
      </w:r>
      <w:r>
        <w:t xml:space="preserve"> text file</w:t>
      </w:r>
    </w:p>
    <w:p w14:paraId="60913735" w14:textId="77777777" w:rsidR="006E2980" w:rsidRDefault="006E2980" w:rsidP="006E2980">
      <w:pPr>
        <w:rPr>
          <w:b/>
          <w:bCs/>
        </w:rPr>
      </w:pPr>
      <w:r w:rsidRPr="00D22D64">
        <w:rPr>
          <w:b/>
          <w:bCs/>
        </w:rPr>
        <w:t>-</w:t>
      </w:r>
      <w:r w:rsidRPr="00365FFA">
        <w:rPr>
          <w:b/>
          <w:bCs/>
        </w:rPr>
        <w:t>Input &amp; Output parameters:</w:t>
      </w:r>
    </w:p>
    <w:p w14:paraId="3DFFDB6E" w14:textId="77777777" w:rsidR="006E2980" w:rsidRDefault="006E2980" w:rsidP="006E2980">
      <w:r>
        <w:rPr>
          <w:b/>
          <w:bCs/>
        </w:rPr>
        <w:tab/>
      </w:r>
      <w:r w:rsidRPr="00365FFA">
        <w:t>-</w:t>
      </w:r>
      <w:r>
        <w:t xml:space="preserve"> </w:t>
      </w:r>
      <w:r>
        <w:rPr>
          <w:b/>
          <w:bCs/>
        </w:rPr>
        <w:t>e</w:t>
      </w:r>
      <w:r w:rsidRPr="00D22D64">
        <w:rPr>
          <w:b/>
          <w:bCs/>
        </w:rPr>
        <w:t>:</w:t>
      </w:r>
      <w:r>
        <w:t xml:space="preserve"> reference to an image log file </w:t>
      </w:r>
    </w:p>
    <w:p w14:paraId="1B91DB96" w14:textId="77777777" w:rsidR="006E2980" w:rsidRPr="001421A0" w:rsidRDefault="006E2980" w:rsidP="006E2980">
      <w:r>
        <w:t>-</w:t>
      </w:r>
      <w:r w:rsidRPr="00D22D64">
        <w:rPr>
          <w:b/>
          <w:bCs/>
        </w:rPr>
        <w:t>Description of parameters:</w:t>
      </w:r>
      <w:r>
        <w:rPr>
          <w:b/>
          <w:bCs/>
        </w:rPr>
        <w:t xml:space="preserve"> </w:t>
      </w:r>
      <w:r>
        <w:t>image of log file.</w:t>
      </w:r>
    </w:p>
    <w:p w14:paraId="45A1CE0D" w14:textId="77777777" w:rsidR="006E2980" w:rsidRPr="00D22D64" w:rsidRDefault="006E2980" w:rsidP="006E2980">
      <w:r>
        <w:rPr>
          <w:b/>
          <w:bCs/>
        </w:rPr>
        <w:t xml:space="preserve">-Purpose: </w:t>
      </w:r>
      <w:r>
        <w:t>to transcribe an image file to a text file to be processed by Splunk.</w:t>
      </w:r>
    </w:p>
    <w:p w14:paraId="6B6AAA47" w14:textId="77777777" w:rsidR="006E2980" w:rsidRPr="00D22D64" w:rsidRDefault="006E2980" w:rsidP="006E2980">
      <w:r w:rsidRPr="00D22D64">
        <w:rPr>
          <w:b/>
          <w:bCs/>
        </w:rPr>
        <w:t>-Pre-Conditions:</w:t>
      </w:r>
      <w:r>
        <w:rPr>
          <w:b/>
          <w:bCs/>
        </w:rPr>
        <w:t xml:space="preserve"> </w:t>
      </w:r>
      <w:r>
        <w:t>image file must exist on a blue, red or white team directory and fall in the time range of the event.</w:t>
      </w:r>
    </w:p>
    <w:p w14:paraId="761352A9" w14:textId="77777777" w:rsidR="006E2980" w:rsidRDefault="006E2980" w:rsidP="006E2980">
      <w:r w:rsidRPr="00D22D64">
        <w:rPr>
          <w:b/>
          <w:bCs/>
        </w:rPr>
        <w:t>-Post-Conditions:</w:t>
      </w:r>
      <w:r>
        <w:rPr>
          <w:b/>
          <w:bCs/>
        </w:rPr>
        <w:t xml:space="preserve"> </w:t>
      </w:r>
      <w:r>
        <w:t xml:space="preserve">the image file is transcribed into a text file. </w:t>
      </w:r>
    </w:p>
    <w:p w14:paraId="204C6FF8" w14:textId="77777777" w:rsidR="006E2980" w:rsidRDefault="006E2980" w:rsidP="0002027C"/>
    <w:p w14:paraId="4DDE3BE3" w14:textId="40B65C36" w:rsidR="00FB7DBF" w:rsidRDefault="00FB7DBF" w:rsidP="00FB7DBF">
      <w:pPr>
        <w:pStyle w:val="Heading3"/>
      </w:pPr>
      <w:bookmarkStart w:id="90" w:name="_Toc39913580"/>
      <w:r>
        <w:t>Ingestion</w:t>
      </w:r>
      <w:bookmarkEnd w:id="90"/>
    </w:p>
    <w:p w14:paraId="2EFC494D" w14:textId="0DB01245" w:rsidR="00F0490D" w:rsidRPr="00F0490D" w:rsidRDefault="00477DC3" w:rsidP="00F0490D">
      <w:r>
        <w:t>Process</w:t>
      </w:r>
      <w:r w:rsidR="00F0490D">
        <w:t xml:space="preserve"> used to </w:t>
      </w:r>
      <w:r>
        <w:t>turn log files into log entries and return the log entries to the system from Splunk.</w:t>
      </w:r>
    </w:p>
    <w:p w14:paraId="24E9EC5E" w14:textId="7010E971" w:rsidR="00FB7DBF" w:rsidRPr="00FB7DBF" w:rsidRDefault="00FB7DBF" w:rsidP="00FB7DBF">
      <w:pPr>
        <w:jc w:val="right"/>
        <w:rPr>
          <w:i/>
          <w:iCs/>
        </w:rPr>
      </w:pPr>
      <w:r w:rsidRPr="1CC79CF2">
        <w:rPr>
          <w:i/>
          <w:iCs/>
        </w:rPr>
        <w:t>Table 3.</w:t>
      </w:r>
      <w:r>
        <w:rPr>
          <w:i/>
          <w:iCs/>
        </w:rPr>
        <w:t>1</w:t>
      </w:r>
    </w:p>
    <w:tbl>
      <w:tblPr>
        <w:tblStyle w:val="TableGrid"/>
        <w:tblW w:w="9000" w:type="dxa"/>
        <w:tblLayout w:type="fixed"/>
        <w:tblLook w:val="06A0" w:firstRow="1" w:lastRow="0" w:firstColumn="1" w:lastColumn="0" w:noHBand="1" w:noVBand="1"/>
      </w:tblPr>
      <w:tblGrid>
        <w:gridCol w:w="4500"/>
        <w:gridCol w:w="4500"/>
      </w:tblGrid>
      <w:tr w:rsidR="0002027C" w14:paraId="4F55C92B" w14:textId="77777777" w:rsidTr="00D96D1A">
        <w:tc>
          <w:tcPr>
            <w:tcW w:w="9000" w:type="dxa"/>
            <w:gridSpan w:val="2"/>
            <w:shd w:val="clear" w:color="auto" w:fill="1F3864" w:themeFill="accent1" w:themeFillShade="80"/>
          </w:tcPr>
          <w:p w14:paraId="27219B76" w14:textId="4C90687E" w:rsidR="0002027C" w:rsidRDefault="0002027C" w:rsidP="000D6D45">
            <w:pPr>
              <w:rPr>
                <w:sz w:val="22"/>
                <w:szCs w:val="22"/>
              </w:rPr>
            </w:pPr>
            <w:r w:rsidRPr="24DD7A8F">
              <w:rPr>
                <w:b/>
                <w:bCs/>
                <w:sz w:val="22"/>
                <w:szCs w:val="22"/>
              </w:rPr>
              <w:t>Class Name</w:t>
            </w:r>
            <w:r w:rsidRPr="24DD7A8F">
              <w:rPr>
                <w:sz w:val="22"/>
                <w:szCs w:val="22"/>
              </w:rPr>
              <w:t xml:space="preserve">: </w:t>
            </w:r>
            <w:r w:rsidR="008E6D37">
              <w:rPr>
                <w:sz w:val="22"/>
                <w:szCs w:val="22"/>
              </w:rPr>
              <w:t xml:space="preserve">Log File </w:t>
            </w:r>
            <w:proofErr w:type="spellStart"/>
            <w:r w:rsidR="008E6D37">
              <w:rPr>
                <w:sz w:val="22"/>
                <w:szCs w:val="22"/>
              </w:rPr>
              <w:t>Ingest</w:t>
            </w:r>
            <w:r w:rsidR="005F4C84">
              <w:rPr>
                <w:sz w:val="22"/>
                <w:szCs w:val="22"/>
              </w:rPr>
              <w:t>o</w:t>
            </w:r>
            <w:r w:rsidR="008E6D37">
              <w:rPr>
                <w:sz w:val="22"/>
                <w:szCs w:val="22"/>
              </w:rPr>
              <w:t>r</w:t>
            </w:r>
            <w:proofErr w:type="spellEnd"/>
          </w:p>
        </w:tc>
      </w:tr>
      <w:tr w:rsidR="0002027C" w14:paraId="682A4C32" w14:textId="77777777" w:rsidTr="00D96D1A">
        <w:tc>
          <w:tcPr>
            <w:tcW w:w="9000" w:type="dxa"/>
            <w:gridSpan w:val="2"/>
            <w:shd w:val="clear" w:color="auto" w:fill="D9E2F3" w:themeFill="accent1" w:themeFillTint="33"/>
          </w:tcPr>
          <w:p w14:paraId="29136584" w14:textId="77777777" w:rsidR="0002027C" w:rsidRDefault="0002027C"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02027C" w14:paraId="327006E2" w14:textId="77777777" w:rsidTr="00D96D1A">
        <w:tc>
          <w:tcPr>
            <w:tcW w:w="9000" w:type="dxa"/>
            <w:gridSpan w:val="2"/>
            <w:shd w:val="clear" w:color="auto" w:fill="D9E2F3" w:themeFill="accent1" w:themeFillTint="33"/>
          </w:tcPr>
          <w:p w14:paraId="39BA12CD" w14:textId="77777777" w:rsidR="0002027C" w:rsidRDefault="0002027C"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02027C" w:rsidRPr="00B46D84" w14:paraId="338F007B" w14:textId="77777777" w:rsidTr="000D6D45">
        <w:tc>
          <w:tcPr>
            <w:tcW w:w="9000" w:type="dxa"/>
            <w:gridSpan w:val="2"/>
          </w:tcPr>
          <w:p w14:paraId="0EC4DFBA" w14:textId="77777777" w:rsidR="0002027C" w:rsidRDefault="0002027C" w:rsidP="000D6D45">
            <w:pPr>
              <w:rPr>
                <w:b/>
                <w:bCs/>
                <w:sz w:val="22"/>
                <w:szCs w:val="22"/>
              </w:rPr>
            </w:pPr>
            <w:r w:rsidRPr="24DD7A8F">
              <w:rPr>
                <w:b/>
                <w:bCs/>
                <w:sz w:val="22"/>
                <w:szCs w:val="22"/>
              </w:rPr>
              <w:t>Private Responsibilities</w:t>
            </w:r>
          </w:p>
          <w:p w14:paraId="31C78AF5" w14:textId="77777777" w:rsidR="0002027C" w:rsidRDefault="0002027C" w:rsidP="000D6D45">
            <w:pPr>
              <w:pStyle w:val="ListParagraph"/>
              <w:spacing w:line="259" w:lineRule="auto"/>
            </w:pPr>
            <w:r w:rsidRPr="000A2008">
              <w:t>1</w:t>
            </w:r>
            <w:r>
              <w:t>. Validate time stamps from time range.</w:t>
            </w:r>
          </w:p>
          <w:p w14:paraId="4F2AAF2C" w14:textId="77777777" w:rsidR="0002027C" w:rsidRPr="00B46D84" w:rsidRDefault="0002027C" w:rsidP="000D6D45">
            <w:pPr>
              <w:pStyle w:val="ListParagraph"/>
              <w:spacing w:line="259" w:lineRule="auto"/>
              <w:rPr>
                <w:sz w:val="22"/>
                <w:szCs w:val="22"/>
              </w:rPr>
            </w:pPr>
            <w:r>
              <w:t xml:space="preserve">2. Retrieve Log files that have been processed by Splunk.  </w:t>
            </w:r>
          </w:p>
        </w:tc>
      </w:tr>
      <w:tr w:rsidR="0002027C" w14:paraId="24281FE3" w14:textId="77777777" w:rsidTr="00D96D1A">
        <w:tc>
          <w:tcPr>
            <w:tcW w:w="9000" w:type="dxa"/>
            <w:gridSpan w:val="2"/>
            <w:shd w:val="clear" w:color="auto" w:fill="D9E2F3" w:themeFill="accent1" w:themeFillTint="33"/>
          </w:tcPr>
          <w:p w14:paraId="10122BD4" w14:textId="77777777" w:rsidR="0002027C" w:rsidRDefault="0002027C" w:rsidP="000D6D45">
            <w:pPr>
              <w:rPr>
                <w:sz w:val="22"/>
                <w:szCs w:val="22"/>
              </w:rPr>
            </w:pPr>
            <w:r w:rsidRPr="0B9357BD">
              <w:rPr>
                <w:b/>
                <w:bCs/>
                <w:sz w:val="22"/>
                <w:szCs w:val="22"/>
              </w:rPr>
              <w:t>Contract:</w:t>
            </w:r>
            <w:r w:rsidRPr="0B9357BD">
              <w:rPr>
                <w:sz w:val="22"/>
                <w:szCs w:val="22"/>
              </w:rPr>
              <w:t xml:space="preserve"> </w:t>
            </w:r>
            <w:r>
              <w:rPr>
                <w:sz w:val="22"/>
                <w:szCs w:val="22"/>
              </w:rPr>
              <w:t xml:space="preserve">11. Get time range from event configuration manager. </w:t>
            </w:r>
          </w:p>
        </w:tc>
      </w:tr>
      <w:tr w:rsidR="0002027C" w14:paraId="138D37C6" w14:textId="77777777" w:rsidTr="00D96D1A">
        <w:tc>
          <w:tcPr>
            <w:tcW w:w="4500" w:type="dxa"/>
            <w:shd w:val="clear" w:color="auto" w:fill="D9E2F3" w:themeFill="accent1" w:themeFillTint="33"/>
          </w:tcPr>
          <w:p w14:paraId="325BFFF6" w14:textId="77777777" w:rsidR="0002027C" w:rsidRDefault="0002027C"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0E775890" w14:textId="77777777" w:rsidR="0002027C" w:rsidRDefault="0002027C" w:rsidP="000D6D45">
            <w:pPr>
              <w:rPr>
                <w:b/>
                <w:bCs/>
                <w:sz w:val="22"/>
                <w:szCs w:val="22"/>
              </w:rPr>
            </w:pPr>
            <w:r w:rsidRPr="24DD7A8F">
              <w:rPr>
                <w:b/>
                <w:bCs/>
                <w:sz w:val="22"/>
                <w:szCs w:val="22"/>
              </w:rPr>
              <w:t>Collaborations</w:t>
            </w:r>
          </w:p>
        </w:tc>
      </w:tr>
      <w:tr w:rsidR="0002027C" w:rsidRPr="00D177CE" w14:paraId="3C5DC4DA" w14:textId="77777777" w:rsidTr="000D6D45">
        <w:tc>
          <w:tcPr>
            <w:tcW w:w="4500" w:type="dxa"/>
          </w:tcPr>
          <w:p w14:paraId="2BA167E5" w14:textId="77777777" w:rsidR="0002027C" w:rsidRPr="00D177CE" w:rsidRDefault="0002027C" w:rsidP="000D6D45">
            <w:r>
              <w:t>1. Get start and end time for event.</w:t>
            </w:r>
          </w:p>
        </w:tc>
        <w:tc>
          <w:tcPr>
            <w:tcW w:w="4500" w:type="dxa"/>
          </w:tcPr>
          <w:p w14:paraId="6A1B822C" w14:textId="77777777" w:rsidR="0002027C" w:rsidRPr="00D177CE" w:rsidRDefault="0002027C" w:rsidP="000D6D45">
            <w:r>
              <w:t>Event Configuration Manager(1)</w:t>
            </w:r>
          </w:p>
        </w:tc>
      </w:tr>
      <w:tr w:rsidR="0002027C" w:rsidRPr="00D177CE" w14:paraId="14866407" w14:textId="77777777" w:rsidTr="00D96D1A">
        <w:tc>
          <w:tcPr>
            <w:tcW w:w="9000" w:type="dxa"/>
            <w:gridSpan w:val="2"/>
            <w:shd w:val="clear" w:color="auto" w:fill="D9E2F3" w:themeFill="accent1" w:themeFillTint="33"/>
          </w:tcPr>
          <w:p w14:paraId="7455A420" w14:textId="77777777" w:rsidR="0002027C" w:rsidRDefault="0002027C" w:rsidP="000D6D45">
            <w:r w:rsidRPr="0B9357BD">
              <w:rPr>
                <w:b/>
                <w:bCs/>
                <w:sz w:val="22"/>
                <w:szCs w:val="22"/>
              </w:rPr>
              <w:t>Contract:</w:t>
            </w:r>
            <w:r w:rsidRPr="0B9357BD">
              <w:rPr>
                <w:sz w:val="22"/>
                <w:szCs w:val="22"/>
              </w:rPr>
              <w:t xml:space="preserve"> </w:t>
            </w:r>
            <w:r>
              <w:rPr>
                <w:sz w:val="22"/>
                <w:szCs w:val="22"/>
              </w:rPr>
              <w:t xml:space="preserve">14. Feed new log entries to log entry manager. </w:t>
            </w:r>
          </w:p>
        </w:tc>
      </w:tr>
      <w:tr w:rsidR="0002027C" w:rsidRPr="00D177CE" w14:paraId="4A5EAFFD" w14:textId="77777777" w:rsidTr="00D96D1A">
        <w:tc>
          <w:tcPr>
            <w:tcW w:w="4500" w:type="dxa"/>
            <w:shd w:val="clear" w:color="auto" w:fill="D9E2F3" w:themeFill="accent1" w:themeFillTint="33"/>
          </w:tcPr>
          <w:p w14:paraId="02B81286" w14:textId="77777777" w:rsidR="0002027C" w:rsidRDefault="0002027C" w:rsidP="000D6D45">
            <w:r w:rsidRPr="24DD7A8F">
              <w:rPr>
                <w:b/>
                <w:bCs/>
                <w:sz w:val="22"/>
                <w:szCs w:val="22"/>
              </w:rPr>
              <w:t>Responsibilities</w:t>
            </w:r>
          </w:p>
        </w:tc>
        <w:tc>
          <w:tcPr>
            <w:tcW w:w="4500" w:type="dxa"/>
            <w:shd w:val="clear" w:color="auto" w:fill="D9E2F3" w:themeFill="accent1" w:themeFillTint="33"/>
          </w:tcPr>
          <w:p w14:paraId="6AAB5813" w14:textId="77777777" w:rsidR="0002027C" w:rsidRDefault="0002027C" w:rsidP="000D6D45">
            <w:pPr>
              <w:tabs>
                <w:tab w:val="left" w:pos="510"/>
              </w:tabs>
            </w:pPr>
            <w:r w:rsidRPr="24DD7A8F">
              <w:rPr>
                <w:b/>
                <w:bCs/>
                <w:sz w:val="22"/>
                <w:szCs w:val="22"/>
              </w:rPr>
              <w:t>Collaborations</w:t>
            </w:r>
          </w:p>
        </w:tc>
      </w:tr>
      <w:tr w:rsidR="0002027C" w:rsidRPr="00D177CE" w14:paraId="0753EBF1" w14:textId="77777777" w:rsidTr="000D6D45">
        <w:tc>
          <w:tcPr>
            <w:tcW w:w="4500" w:type="dxa"/>
          </w:tcPr>
          <w:p w14:paraId="2D925AA6" w14:textId="77777777" w:rsidR="0002027C" w:rsidRDefault="0002027C" w:rsidP="000D6D45">
            <w:r>
              <w:t xml:space="preserve">1. Get new log entries. </w:t>
            </w:r>
          </w:p>
        </w:tc>
        <w:tc>
          <w:tcPr>
            <w:tcW w:w="4500" w:type="dxa"/>
          </w:tcPr>
          <w:p w14:paraId="62AC4EB2" w14:textId="77777777" w:rsidR="0002027C" w:rsidRDefault="0002027C" w:rsidP="000D6D45">
            <w:r>
              <w:t>Splunk(1)</w:t>
            </w:r>
          </w:p>
        </w:tc>
      </w:tr>
    </w:tbl>
    <w:p w14:paraId="398F37E5" w14:textId="77777777" w:rsidR="0002027C" w:rsidRPr="00D22D64" w:rsidRDefault="0002027C" w:rsidP="00D96D1A">
      <w:pPr>
        <w:shd w:val="clear" w:color="auto" w:fill="E2EFD9" w:themeFill="accent6" w:themeFillTint="33"/>
        <w:rPr>
          <w:b/>
          <w:bCs/>
        </w:rPr>
      </w:pPr>
      <w:r w:rsidRPr="00D22D64">
        <w:rPr>
          <w:b/>
          <w:bCs/>
        </w:rPr>
        <w:t xml:space="preserve">Contract </w:t>
      </w:r>
      <w:r>
        <w:rPr>
          <w:b/>
          <w:bCs/>
        </w:rPr>
        <w:t>11</w:t>
      </w:r>
    </w:p>
    <w:p w14:paraId="466020A3" w14:textId="77777777" w:rsidR="0002027C" w:rsidRDefault="0002027C" w:rsidP="0002027C">
      <w:r w:rsidRPr="00D22D64">
        <w:rPr>
          <w:b/>
          <w:bCs/>
        </w:rPr>
        <w:t>-</w:t>
      </w:r>
      <w:r w:rsidRPr="00365FFA">
        <w:rPr>
          <w:b/>
          <w:bCs/>
        </w:rPr>
        <w:t>Method Name:</w:t>
      </w:r>
      <w:r>
        <w:rPr>
          <w:b/>
          <w:bCs/>
        </w:rPr>
        <w:t xml:space="preserve"> </w:t>
      </w:r>
      <w:r>
        <w:t>getTimeRange</w:t>
      </w:r>
      <w:r w:rsidRPr="00365FFA">
        <w:t>(</w:t>
      </w:r>
      <w:r>
        <w:t>startTime s, endTime e</w:t>
      </w:r>
      <w:r w:rsidRPr="00365FFA">
        <w:t>)</w:t>
      </w:r>
    </w:p>
    <w:p w14:paraId="70D0DBE3" w14:textId="77777777" w:rsidR="0002027C" w:rsidRDefault="0002027C" w:rsidP="0002027C">
      <w:r w:rsidRPr="00D22D64">
        <w:rPr>
          <w:b/>
          <w:bCs/>
        </w:rPr>
        <w:t>-</w:t>
      </w:r>
      <w:r w:rsidRPr="00365FFA">
        <w:rPr>
          <w:b/>
          <w:bCs/>
        </w:rPr>
        <w:t>Return Type:</w:t>
      </w:r>
      <w:r>
        <w:t xml:space="preserve"> void</w:t>
      </w:r>
    </w:p>
    <w:p w14:paraId="17908908" w14:textId="77777777" w:rsidR="0002027C" w:rsidRDefault="0002027C" w:rsidP="0002027C">
      <w:pPr>
        <w:rPr>
          <w:b/>
          <w:bCs/>
        </w:rPr>
      </w:pPr>
      <w:r w:rsidRPr="00D22D64">
        <w:rPr>
          <w:b/>
          <w:bCs/>
        </w:rPr>
        <w:t>-</w:t>
      </w:r>
      <w:r w:rsidRPr="00365FFA">
        <w:rPr>
          <w:b/>
          <w:bCs/>
        </w:rPr>
        <w:t>Input &amp; Output parameters:</w:t>
      </w:r>
    </w:p>
    <w:p w14:paraId="1EE5AB3C" w14:textId="77777777" w:rsidR="0002027C" w:rsidRDefault="0002027C" w:rsidP="0002027C">
      <w:r>
        <w:rPr>
          <w:b/>
          <w:bCs/>
        </w:rPr>
        <w:tab/>
      </w:r>
      <w:r w:rsidRPr="00365FFA">
        <w:t>-</w:t>
      </w:r>
      <w:r>
        <w:t xml:space="preserve"> </w:t>
      </w:r>
      <w:r>
        <w:rPr>
          <w:b/>
          <w:bCs/>
        </w:rPr>
        <w:t>s</w:t>
      </w:r>
      <w:r w:rsidRPr="00D22D64">
        <w:rPr>
          <w:b/>
          <w:bCs/>
        </w:rPr>
        <w:t>:</w:t>
      </w:r>
      <w:r>
        <w:t xml:space="preserve"> string input </w:t>
      </w:r>
    </w:p>
    <w:p w14:paraId="6BE6E088" w14:textId="77777777" w:rsidR="0002027C" w:rsidRDefault="0002027C" w:rsidP="0002027C">
      <w:r>
        <w:tab/>
        <w:t xml:space="preserve">- </w:t>
      </w:r>
      <w:r>
        <w:rPr>
          <w:b/>
          <w:bCs/>
        </w:rPr>
        <w:t>e</w:t>
      </w:r>
      <w:r w:rsidRPr="001421A0">
        <w:rPr>
          <w:b/>
          <w:bCs/>
        </w:rPr>
        <w:t>:</w:t>
      </w:r>
      <w:r>
        <w:t xml:space="preserve"> string input</w:t>
      </w:r>
    </w:p>
    <w:p w14:paraId="1340A30A" w14:textId="77777777" w:rsidR="0002027C" w:rsidRPr="001421A0" w:rsidRDefault="0002027C" w:rsidP="0002027C">
      <w:r>
        <w:t>-</w:t>
      </w:r>
      <w:r w:rsidRPr="00D22D64">
        <w:rPr>
          <w:b/>
          <w:bCs/>
        </w:rPr>
        <w:t>Description of parameters:</w:t>
      </w:r>
      <w:r>
        <w:rPr>
          <w:b/>
          <w:bCs/>
        </w:rPr>
        <w:t xml:space="preserve"> </w:t>
      </w:r>
      <w:r>
        <w:t>start date/time and end date/time for the current event.</w:t>
      </w:r>
    </w:p>
    <w:p w14:paraId="31BB842F" w14:textId="77777777" w:rsidR="0002027C" w:rsidRPr="00D22D64" w:rsidRDefault="0002027C" w:rsidP="0002027C">
      <w:r>
        <w:rPr>
          <w:b/>
          <w:bCs/>
        </w:rPr>
        <w:t xml:space="preserve">-Purpose: </w:t>
      </w:r>
      <w:r>
        <w:t>used to filter log files that are in the time range of the current event.</w:t>
      </w:r>
    </w:p>
    <w:p w14:paraId="01CAD8D8" w14:textId="77777777" w:rsidR="0002027C" w:rsidRPr="00D22D64" w:rsidRDefault="0002027C" w:rsidP="0002027C">
      <w:r w:rsidRPr="00D22D64">
        <w:rPr>
          <w:b/>
          <w:bCs/>
        </w:rPr>
        <w:t>-Pre-Conditions:</w:t>
      </w:r>
      <w:r>
        <w:rPr>
          <w:b/>
          <w:bCs/>
        </w:rPr>
        <w:t xml:space="preserve"> </w:t>
      </w:r>
      <w:r>
        <w:t>log files must have been cleansed and then processed by Splunk.</w:t>
      </w:r>
    </w:p>
    <w:p w14:paraId="5DED7ACF" w14:textId="77777777" w:rsidR="0002027C" w:rsidRDefault="0002027C" w:rsidP="0002027C">
      <w:r w:rsidRPr="00D22D64">
        <w:rPr>
          <w:b/>
          <w:bCs/>
        </w:rPr>
        <w:t>-Post-Conditions:</w:t>
      </w:r>
      <w:r>
        <w:rPr>
          <w:b/>
          <w:bCs/>
        </w:rPr>
        <w:t xml:space="preserve"> </w:t>
      </w:r>
      <w:r>
        <w:t>none</w:t>
      </w:r>
    </w:p>
    <w:p w14:paraId="7A8D34B5" w14:textId="77777777" w:rsidR="0002027C" w:rsidRDefault="0002027C" w:rsidP="0002027C"/>
    <w:p w14:paraId="162C0EF9" w14:textId="77777777" w:rsidR="0002027C" w:rsidRPr="00D22D64" w:rsidRDefault="0002027C" w:rsidP="00D96D1A">
      <w:pPr>
        <w:shd w:val="clear" w:color="auto" w:fill="E2EFD9" w:themeFill="accent6" w:themeFillTint="33"/>
        <w:rPr>
          <w:b/>
          <w:bCs/>
        </w:rPr>
      </w:pPr>
      <w:r w:rsidRPr="00D22D64">
        <w:rPr>
          <w:b/>
          <w:bCs/>
        </w:rPr>
        <w:t xml:space="preserve">Contract </w:t>
      </w:r>
      <w:r>
        <w:rPr>
          <w:b/>
          <w:bCs/>
        </w:rPr>
        <w:t>14</w:t>
      </w:r>
    </w:p>
    <w:p w14:paraId="33472CD1" w14:textId="77777777" w:rsidR="0002027C" w:rsidRDefault="0002027C" w:rsidP="0002027C">
      <w:r w:rsidRPr="00D22D64">
        <w:rPr>
          <w:b/>
          <w:bCs/>
        </w:rPr>
        <w:lastRenderedPageBreak/>
        <w:t>-</w:t>
      </w:r>
      <w:r w:rsidRPr="00365FFA">
        <w:rPr>
          <w:b/>
          <w:bCs/>
        </w:rPr>
        <w:t>Method Name:</w:t>
      </w:r>
      <w:r>
        <w:rPr>
          <w:b/>
          <w:bCs/>
        </w:rPr>
        <w:t xml:space="preserve"> </w:t>
      </w:r>
      <w:r>
        <w:t>setNewLogEntry</w:t>
      </w:r>
      <w:r w:rsidRPr="00365FFA">
        <w:t>(</w:t>
      </w:r>
      <w:r>
        <w:t>logEntry e</w:t>
      </w:r>
      <w:r w:rsidRPr="00365FFA">
        <w:t>)</w:t>
      </w:r>
    </w:p>
    <w:p w14:paraId="4C8F16E8" w14:textId="77777777" w:rsidR="0002027C" w:rsidRDefault="0002027C" w:rsidP="0002027C">
      <w:r w:rsidRPr="00D22D64">
        <w:rPr>
          <w:b/>
          <w:bCs/>
        </w:rPr>
        <w:t>-</w:t>
      </w:r>
      <w:r w:rsidRPr="00365FFA">
        <w:rPr>
          <w:b/>
          <w:bCs/>
        </w:rPr>
        <w:t>Return Type:</w:t>
      </w:r>
      <w:r>
        <w:t xml:space="preserve"> void</w:t>
      </w:r>
    </w:p>
    <w:p w14:paraId="286E98FA" w14:textId="77777777" w:rsidR="0002027C" w:rsidRDefault="0002027C" w:rsidP="0002027C">
      <w:pPr>
        <w:rPr>
          <w:b/>
          <w:bCs/>
        </w:rPr>
      </w:pPr>
      <w:r w:rsidRPr="00D22D64">
        <w:rPr>
          <w:b/>
          <w:bCs/>
        </w:rPr>
        <w:t>-</w:t>
      </w:r>
      <w:r w:rsidRPr="00365FFA">
        <w:rPr>
          <w:b/>
          <w:bCs/>
        </w:rPr>
        <w:t>Input &amp; Output parameters:</w:t>
      </w:r>
    </w:p>
    <w:p w14:paraId="35EF685E" w14:textId="77777777" w:rsidR="0002027C" w:rsidRDefault="0002027C" w:rsidP="0002027C">
      <w:r>
        <w:rPr>
          <w:b/>
          <w:bCs/>
        </w:rPr>
        <w:tab/>
      </w:r>
      <w:r w:rsidRPr="00365FFA">
        <w:t>-</w:t>
      </w:r>
      <w:r>
        <w:t xml:space="preserve"> </w:t>
      </w:r>
      <w:r>
        <w:rPr>
          <w:b/>
          <w:bCs/>
        </w:rPr>
        <w:t>e</w:t>
      </w:r>
      <w:r w:rsidRPr="00D22D64">
        <w:rPr>
          <w:b/>
          <w:bCs/>
        </w:rPr>
        <w:t>:</w:t>
      </w:r>
      <w:r>
        <w:t xml:space="preserve"> reference to a log entry object </w:t>
      </w:r>
    </w:p>
    <w:p w14:paraId="3C83A4CE" w14:textId="77777777" w:rsidR="0002027C" w:rsidRPr="001421A0" w:rsidRDefault="0002027C" w:rsidP="0002027C">
      <w:r>
        <w:t>-</w:t>
      </w:r>
      <w:r w:rsidRPr="00D22D64">
        <w:rPr>
          <w:b/>
          <w:bCs/>
        </w:rPr>
        <w:t>Description of parameters:</w:t>
      </w:r>
      <w:r>
        <w:rPr>
          <w:b/>
          <w:bCs/>
        </w:rPr>
        <w:t xml:space="preserve"> </w:t>
      </w:r>
      <w:r>
        <w:t>new log entry object after a log file has been processed by Splunk.</w:t>
      </w:r>
    </w:p>
    <w:p w14:paraId="215657B1" w14:textId="77777777" w:rsidR="0002027C" w:rsidRPr="00D22D64" w:rsidRDefault="0002027C" w:rsidP="0002027C">
      <w:r>
        <w:rPr>
          <w:b/>
          <w:bCs/>
        </w:rPr>
        <w:t xml:space="preserve">-Purpose: </w:t>
      </w:r>
      <w:r>
        <w:t>to add new log entries that are associated to the event and are within time range.</w:t>
      </w:r>
    </w:p>
    <w:p w14:paraId="086EE783" w14:textId="77777777" w:rsidR="0002027C" w:rsidRPr="00D22D64" w:rsidRDefault="0002027C" w:rsidP="0002027C">
      <w:r w:rsidRPr="00D22D64">
        <w:rPr>
          <w:b/>
          <w:bCs/>
        </w:rPr>
        <w:t>-Pre-Conditions:</w:t>
      </w:r>
      <w:r>
        <w:rPr>
          <w:b/>
          <w:bCs/>
        </w:rPr>
        <w:t xml:space="preserve"> </w:t>
      </w:r>
      <w:r>
        <w:t>log entries must have been processed by Splunk and ingestion process is given a log entry object.</w:t>
      </w:r>
    </w:p>
    <w:p w14:paraId="21B447A3" w14:textId="77777777" w:rsidR="0002027C" w:rsidRDefault="0002027C" w:rsidP="0002027C">
      <w:r w:rsidRPr="00D22D64">
        <w:rPr>
          <w:b/>
          <w:bCs/>
        </w:rPr>
        <w:t>-Post-Conditions:</w:t>
      </w:r>
      <w:r>
        <w:rPr>
          <w:b/>
          <w:bCs/>
        </w:rPr>
        <w:t xml:space="preserve"> </w:t>
      </w:r>
      <w:r>
        <w:t xml:space="preserve">a log entry object has been added to the current assessment. </w:t>
      </w:r>
    </w:p>
    <w:p w14:paraId="156FEE1F" w14:textId="77777777" w:rsidR="00194547" w:rsidRDefault="00194547" w:rsidP="1CC79CF2"/>
    <w:p w14:paraId="2DE36A96" w14:textId="7B8DFFE0" w:rsidR="7833A0C3" w:rsidRDefault="0027711E" w:rsidP="00EB7F40">
      <w:pPr>
        <w:pStyle w:val="Heading2"/>
        <w:shd w:val="clear" w:color="auto" w:fill="1F3864" w:themeFill="accent1" w:themeFillShade="80"/>
      </w:pPr>
      <w:bookmarkStart w:id="91" w:name="_Toc39913581"/>
      <w:r>
        <w:t>Tools</w:t>
      </w:r>
      <w:bookmarkEnd w:id="91"/>
    </w:p>
    <w:p w14:paraId="478C04B1" w14:textId="3C77A5F0" w:rsidR="1C737EBB" w:rsidRDefault="003C2E2B" w:rsidP="0B9357BD">
      <w:pPr>
        <w:pStyle w:val="Heading3"/>
      </w:pPr>
      <w:bookmarkStart w:id="92" w:name="_Toc39913582"/>
      <w:r>
        <w:t>Transcription Tool</w:t>
      </w:r>
      <w:bookmarkEnd w:id="92"/>
    </w:p>
    <w:p w14:paraId="5525BFA1" w14:textId="69890843" w:rsidR="006B5F05" w:rsidRPr="006B5F05" w:rsidRDefault="006B5F05" w:rsidP="006B5F05">
      <w:r>
        <w:t xml:space="preserve">External tool used to </w:t>
      </w:r>
      <w:r w:rsidR="001D4A7F">
        <w:t xml:space="preserve">transcribe text from an audio file. The tool returns a text file. </w:t>
      </w:r>
    </w:p>
    <w:p w14:paraId="0980A053" w14:textId="66A25DD9" w:rsidR="5161D1E4" w:rsidRDefault="5161D1E4" w:rsidP="00873684">
      <w:pPr>
        <w:jc w:val="right"/>
        <w:rPr>
          <w:i/>
          <w:iCs/>
        </w:rPr>
      </w:pPr>
      <w:r w:rsidRPr="0B9357BD">
        <w:rPr>
          <w:i/>
          <w:iCs/>
        </w:rPr>
        <w:t>Table 4.</w:t>
      </w:r>
      <w:r w:rsidR="2C87E3BA" w:rsidRPr="0B9357BD">
        <w:rPr>
          <w:i/>
          <w:iCs/>
        </w:rPr>
        <w:t>0</w:t>
      </w:r>
    </w:p>
    <w:tbl>
      <w:tblPr>
        <w:tblStyle w:val="TableGrid"/>
        <w:tblW w:w="9000" w:type="dxa"/>
        <w:tblLayout w:type="fixed"/>
        <w:tblLook w:val="06A0" w:firstRow="1" w:lastRow="0" w:firstColumn="1" w:lastColumn="0" w:noHBand="1" w:noVBand="1"/>
      </w:tblPr>
      <w:tblGrid>
        <w:gridCol w:w="4500"/>
        <w:gridCol w:w="4500"/>
      </w:tblGrid>
      <w:tr w:rsidR="00F02417" w14:paraId="78635294" w14:textId="77777777" w:rsidTr="00EB7F40">
        <w:tc>
          <w:tcPr>
            <w:tcW w:w="9000" w:type="dxa"/>
            <w:gridSpan w:val="2"/>
            <w:shd w:val="clear" w:color="auto" w:fill="1F3864" w:themeFill="accent1" w:themeFillShade="80"/>
          </w:tcPr>
          <w:p w14:paraId="794F75B3" w14:textId="77777777" w:rsidR="00F02417" w:rsidRDefault="00F02417" w:rsidP="000D6D45">
            <w:pPr>
              <w:rPr>
                <w:sz w:val="22"/>
                <w:szCs w:val="22"/>
              </w:rPr>
            </w:pPr>
            <w:r w:rsidRPr="24DD7A8F">
              <w:rPr>
                <w:b/>
                <w:bCs/>
                <w:sz w:val="22"/>
                <w:szCs w:val="22"/>
              </w:rPr>
              <w:t>Class Name</w:t>
            </w:r>
            <w:r w:rsidRPr="24DD7A8F">
              <w:rPr>
                <w:sz w:val="22"/>
                <w:szCs w:val="22"/>
              </w:rPr>
              <w:t xml:space="preserve">: </w:t>
            </w:r>
            <w:r>
              <w:rPr>
                <w:sz w:val="22"/>
                <w:szCs w:val="22"/>
              </w:rPr>
              <w:t xml:space="preserve">Optical Character Reader (OCR) </w:t>
            </w:r>
          </w:p>
        </w:tc>
      </w:tr>
      <w:tr w:rsidR="00F02417" w14:paraId="35FC048D" w14:textId="77777777" w:rsidTr="00EB7F40">
        <w:tc>
          <w:tcPr>
            <w:tcW w:w="9000" w:type="dxa"/>
            <w:gridSpan w:val="2"/>
            <w:shd w:val="clear" w:color="auto" w:fill="D9E2F3" w:themeFill="accent1" w:themeFillTint="33"/>
          </w:tcPr>
          <w:p w14:paraId="1563F007" w14:textId="77777777" w:rsidR="00F02417" w:rsidRDefault="00F02417"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F02417" w14:paraId="6CF007D7" w14:textId="77777777" w:rsidTr="00EB7F40">
        <w:tc>
          <w:tcPr>
            <w:tcW w:w="9000" w:type="dxa"/>
            <w:gridSpan w:val="2"/>
            <w:shd w:val="clear" w:color="auto" w:fill="D9E2F3" w:themeFill="accent1" w:themeFillTint="33"/>
          </w:tcPr>
          <w:p w14:paraId="20475E0E" w14:textId="77777777" w:rsidR="00F02417" w:rsidRDefault="00F02417"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F02417" w:rsidRPr="00B46D84" w14:paraId="41BC31BD" w14:textId="77777777" w:rsidTr="000D6D45">
        <w:tc>
          <w:tcPr>
            <w:tcW w:w="9000" w:type="dxa"/>
            <w:gridSpan w:val="2"/>
          </w:tcPr>
          <w:p w14:paraId="4F69AB41" w14:textId="77777777" w:rsidR="00F02417" w:rsidRDefault="00F02417" w:rsidP="000D6D45">
            <w:pPr>
              <w:rPr>
                <w:b/>
                <w:bCs/>
                <w:sz w:val="22"/>
                <w:szCs w:val="22"/>
              </w:rPr>
            </w:pPr>
            <w:r w:rsidRPr="24DD7A8F">
              <w:rPr>
                <w:b/>
                <w:bCs/>
                <w:sz w:val="22"/>
                <w:szCs w:val="22"/>
              </w:rPr>
              <w:t>Private Responsibilities</w:t>
            </w:r>
          </w:p>
          <w:p w14:paraId="23DBC909" w14:textId="77777777" w:rsidR="00F02417" w:rsidRPr="00B46D84" w:rsidRDefault="00F02417" w:rsidP="000D6D45">
            <w:pPr>
              <w:pStyle w:val="ListParagraph"/>
              <w:spacing w:line="259" w:lineRule="auto"/>
              <w:rPr>
                <w:sz w:val="22"/>
                <w:szCs w:val="22"/>
              </w:rPr>
            </w:pPr>
            <w:r w:rsidRPr="000A2008">
              <w:t>1</w:t>
            </w:r>
            <w:r>
              <w:t xml:space="preserve">. Transcribe from image files to text files. </w:t>
            </w:r>
          </w:p>
        </w:tc>
      </w:tr>
      <w:tr w:rsidR="00F02417" w14:paraId="338C1E27" w14:textId="77777777" w:rsidTr="00EB7F40">
        <w:tc>
          <w:tcPr>
            <w:tcW w:w="9000" w:type="dxa"/>
            <w:gridSpan w:val="2"/>
            <w:shd w:val="clear" w:color="auto" w:fill="D9E2F3" w:themeFill="accent1" w:themeFillTint="33"/>
          </w:tcPr>
          <w:p w14:paraId="6BCD06D6" w14:textId="15A05144" w:rsidR="00F02417" w:rsidRDefault="00F02417" w:rsidP="000D6D45">
            <w:pPr>
              <w:rPr>
                <w:sz w:val="22"/>
                <w:szCs w:val="22"/>
              </w:rPr>
            </w:pPr>
            <w:r w:rsidRPr="0B9357BD">
              <w:rPr>
                <w:b/>
                <w:bCs/>
                <w:sz w:val="22"/>
                <w:szCs w:val="22"/>
              </w:rPr>
              <w:t>Contract:</w:t>
            </w:r>
            <w:r w:rsidRPr="0B9357BD">
              <w:rPr>
                <w:sz w:val="22"/>
                <w:szCs w:val="22"/>
              </w:rPr>
              <w:t xml:space="preserve"> </w:t>
            </w:r>
            <w:r w:rsidR="004B56EB" w:rsidRPr="004B56EB">
              <w:rPr>
                <w:sz w:val="22"/>
                <w:szCs w:val="22"/>
              </w:rPr>
              <w:t>called by</w:t>
            </w:r>
            <w:r w:rsidR="004B56EB" w:rsidRPr="0B9357BD">
              <w:rPr>
                <w:sz w:val="22"/>
                <w:szCs w:val="22"/>
              </w:rPr>
              <w:t xml:space="preserve"> </w:t>
            </w:r>
            <w:r>
              <w:rPr>
                <w:sz w:val="22"/>
                <w:szCs w:val="22"/>
              </w:rPr>
              <w:t xml:space="preserve">16. </w:t>
            </w:r>
            <w:r w:rsidR="00431F9C">
              <w:rPr>
                <w:sz w:val="22"/>
                <w:szCs w:val="22"/>
              </w:rPr>
              <w:t>(see section 3.3.1)</w:t>
            </w:r>
          </w:p>
        </w:tc>
      </w:tr>
      <w:tr w:rsidR="00F02417" w14:paraId="26E43FE2" w14:textId="77777777" w:rsidTr="00EB7F40">
        <w:tc>
          <w:tcPr>
            <w:tcW w:w="4500" w:type="dxa"/>
            <w:shd w:val="clear" w:color="auto" w:fill="D9E2F3" w:themeFill="accent1" w:themeFillTint="33"/>
          </w:tcPr>
          <w:p w14:paraId="216D92EA" w14:textId="77777777" w:rsidR="00F02417" w:rsidRDefault="00F02417"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03A9DF32" w14:textId="77777777" w:rsidR="00F02417" w:rsidRDefault="00F02417" w:rsidP="000D6D45">
            <w:pPr>
              <w:rPr>
                <w:b/>
                <w:bCs/>
                <w:sz w:val="22"/>
                <w:szCs w:val="22"/>
              </w:rPr>
            </w:pPr>
            <w:r w:rsidRPr="24DD7A8F">
              <w:rPr>
                <w:b/>
                <w:bCs/>
                <w:sz w:val="22"/>
                <w:szCs w:val="22"/>
              </w:rPr>
              <w:t>Collaborations</w:t>
            </w:r>
          </w:p>
        </w:tc>
      </w:tr>
      <w:tr w:rsidR="00F02417" w:rsidRPr="00D177CE" w14:paraId="63A56137" w14:textId="77777777" w:rsidTr="000D6D45">
        <w:tc>
          <w:tcPr>
            <w:tcW w:w="4500" w:type="dxa"/>
          </w:tcPr>
          <w:p w14:paraId="1D7375DB" w14:textId="3CE3D23F" w:rsidR="00F02417" w:rsidRPr="00D177CE" w:rsidRDefault="00F02417" w:rsidP="000D6D45"/>
        </w:tc>
        <w:tc>
          <w:tcPr>
            <w:tcW w:w="4500" w:type="dxa"/>
          </w:tcPr>
          <w:p w14:paraId="717D013C" w14:textId="33CAC465" w:rsidR="00F02417" w:rsidRPr="00D177CE" w:rsidRDefault="00F02417" w:rsidP="000D6D45"/>
        </w:tc>
      </w:tr>
    </w:tbl>
    <w:p w14:paraId="3E847EEB" w14:textId="53D87F1F" w:rsidR="00F02417" w:rsidRDefault="00F02417" w:rsidP="00F02417"/>
    <w:p w14:paraId="3391B7D5" w14:textId="572E1182" w:rsidR="00FB7DBF" w:rsidRDefault="00FB7DBF" w:rsidP="00646D3B">
      <w:pPr>
        <w:pStyle w:val="Heading3"/>
      </w:pPr>
      <w:bookmarkStart w:id="93" w:name="_Toc39913583"/>
      <w:r>
        <w:t>O</w:t>
      </w:r>
      <w:r w:rsidR="00646D3B">
        <w:t>ptical Character Reader</w:t>
      </w:r>
      <w:bookmarkEnd w:id="93"/>
    </w:p>
    <w:p w14:paraId="1D628FB4" w14:textId="3DFD60CE" w:rsidR="005822B8" w:rsidRPr="005822B8" w:rsidRDefault="005822B8" w:rsidP="005822B8">
      <w:r>
        <w:t xml:space="preserve">External tool used to read </w:t>
      </w:r>
      <w:r w:rsidR="006B5F05">
        <w:t xml:space="preserve">text from an image and create a text file. </w:t>
      </w:r>
      <w:r>
        <w:t xml:space="preserve"> </w:t>
      </w:r>
    </w:p>
    <w:p w14:paraId="6A1B2681" w14:textId="75F73B87" w:rsidR="00646D3B" w:rsidRPr="00646D3B" w:rsidRDefault="00646D3B" w:rsidP="00646D3B">
      <w:pPr>
        <w:jc w:val="right"/>
        <w:rPr>
          <w:i/>
          <w:iCs/>
        </w:rPr>
      </w:pPr>
      <w:r w:rsidRPr="1CC79CF2">
        <w:rPr>
          <w:i/>
          <w:iCs/>
        </w:rPr>
        <w:t xml:space="preserve">Table </w:t>
      </w:r>
      <w:r>
        <w:rPr>
          <w:i/>
          <w:iCs/>
        </w:rPr>
        <w:t>4.1</w:t>
      </w:r>
    </w:p>
    <w:tbl>
      <w:tblPr>
        <w:tblStyle w:val="TableGrid"/>
        <w:tblW w:w="9000" w:type="dxa"/>
        <w:tblLayout w:type="fixed"/>
        <w:tblLook w:val="06A0" w:firstRow="1" w:lastRow="0" w:firstColumn="1" w:lastColumn="0" w:noHBand="1" w:noVBand="1"/>
      </w:tblPr>
      <w:tblGrid>
        <w:gridCol w:w="4500"/>
        <w:gridCol w:w="4500"/>
      </w:tblGrid>
      <w:tr w:rsidR="006B7860" w14:paraId="0EF4F662" w14:textId="77777777" w:rsidTr="006B7860">
        <w:tc>
          <w:tcPr>
            <w:tcW w:w="9000" w:type="dxa"/>
            <w:gridSpan w:val="2"/>
            <w:shd w:val="clear" w:color="auto" w:fill="1F3864" w:themeFill="accent1" w:themeFillShade="80"/>
          </w:tcPr>
          <w:p w14:paraId="4E64E012" w14:textId="77777777" w:rsidR="006B7860" w:rsidRDefault="006B7860" w:rsidP="000D6D45">
            <w:pPr>
              <w:rPr>
                <w:sz w:val="22"/>
                <w:szCs w:val="22"/>
              </w:rPr>
            </w:pPr>
            <w:r w:rsidRPr="24DD7A8F">
              <w:rPr>
                <w:b/>
                <w:bCs/>
                <w:sz w:val="22"/>
                <w:szCs w:val="22"/>
              </w:rPr>
              <w:t>Class Name</w:t>
            </w:r>
            <w:r w:rsidRPr="24DD7A8F">
              <w:rPr>
                <w:sz w:val="22"/>
                <w:szCs w:val="22"/>
              </w:rPr>
              <w:t xml:space="preserve">: </w:t>
            </w:r>
            <w:r>
              <w:rPr>
                <w:sz w:val="22"/>
                <w:szCs w:val="22"/>
              </w:rPr>
              <w:t>Transcription Tool</w:t>
            </w:r>
          </w:p>
        </w:tc>
      </w:tr>
      <w:tr w:rsidR="006B7860" w14:paraId="29BE6A60" w14:textId="77777777" w:rsidTr="006B7860">
        <w:tc>
          <w:tcPr>
            <w:tcW w:w="9000" w:type="dxa"/>
            <w:gridSpan w:val="2"/>
            <w:shd w:val="clear" w:color="auto" w:fill="D9E2F3" w:themeFill="accent1" w:themeFillTint="33"/>
          </w:tcPr>
          <w:p w14:paraId="669CD5AE" w14:textId="77777777" w:rsidR="006B7860" w:rsidRDefault="006B7860"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6B7860" w14:paraId="6C8AC8C0" w14:textId="77777777" w:rsidTr="006B7860">
        <w:tc>
          <w:tcPr>
            <w:tcW w:w="9000" w:type="dxa"/>
            <w:gridSpan w:val="2"/>
            <w:shd w:val="clear" w:color="auto" w:fill="D9E2F3" w:themeFill="accent1" w:themeFillTint="33"/>
          </w:tcPr>
          <w:p w14:paraId="0903A983" w14:textId="77777777" w:rsidR="006B7860" w:rsidRDefault="006B7860"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6B7860" w:rsidRPr="00B46D84" w14:paraId="04B64D6B" w14:textId="77777777" w:rsidTr="000D6D45">
        <w:tc>
          <w:tcPr>
            <w:tcW w:w="9000" w:type="dxa"/>
            <w:gridSpan w:val="2"/>
          </w:tcPr>
          <w:p w14:paraId="23445680" w14:textId="77777777" w:rsidR="006B7860" w:rsidRDefault="006B7860" w:rsidP="000D6D45">
            <w:pPr>
              <w:rPr>
                <w:b/>
                <w:bCs/>
                <w:sz w:val="22"/>
                <w:szCs w:val="22"/>
              </w:rPr>
            </w:pPr>
            <w:r w:rsidRPr="24DD7A8F">
              <w:rPr>
                <w:b/>
                <w:bCs/>
                <w:sz w:val="22"/>
                <w:szCs w:val="22"/>
              </w:rPr>
              <w:t>Private Responsibilities</w:t>
            </w:r>
          </w:p>
          <w:p w14:paraId="0FB743F2" w14:textId="77777777" w:rsidR="006B7860" w:rsidRPr="00B46D84" w:rsidRDefault="006B7860" w:rsidP="000D6D45">
            <w:pPr>
              <w:pStyle w:val="ListParagraph"/>
              <w:spacing w:line="259" w:lineRule="auto"/>
              <w:rPr>
                <w:sz w:val="22"/>
                <w:szCs w:val="22"/>
              </w:rPr>
            </w:pPr>
            <w:r w:rsidRPr="000A2008">
              <w:t>1</w:t>
            </w:r>
            <w:r>
              <w:t xml:space="preserve">. Transcribe from audio to text files. </w:t>
            </w:r>
          </w:p>
        </w:tc>
      </w:tr>
      <w:tr w:rsidR="006B7860" w14:paraId="77E08CCF" w14:textId="77777777" w:rsidTr="006B7860">
        <w:tc>
          <w:tcPr>
            <w:tcW w:w="9000" w:type="dxa"/>
            <w:gridSpan w:val="2"/>
            <w:shd w:val="clear" w:color="auto" w:fill="D9E2F3" w:themeFill="accent1" w:themeFillTint="33"/>
          </w:tcPr>
          <w:p w14:paraId="60C4C5AE" w14:textId="425A5AC5" w:rsidR="006B7860" w:rsidRDefault="006B7860" w:rsidP="000D6D45">
            <w:pPr>
              <w:rPr>
                <w:sz w:val="22"/>
                <w:szCs w:val="22"/>
              </w:rPr>
            </w:pPr>
            <w:r w:rsidRPr="0B9357BD">
              <w:rPr>
                <w:b/>
                <w:bCs/>
                <w:sz w:val="22"/>
                <w:szCs w:val="22"/>
              </w:rPr>
              <w:t>Contract:</w:t>
            </w:r>
            <w:r w:rsidR="004B56EB">
              <w:rPr>
                <w:b/>
                <w:bCs/>
                <w:sz w:val="22"/>
                <w:szCs w:val="22"/>
              </w:rPr>
              <w:t xml:space="preserve"> </w:t>
            </w:r>
            <w:r w:rsidR="000D708A" w:rsidRPr="004B56EB">
              <w:rPr>
                <w:sz w:val="22"/>
                <w:szCs w:val="22"/>
              </w:rPr>
              <w:t>called by</w:t>
            </w:r>
            <w:r w:rsidRPr="0B9357BD">
              <w:rPr>
                <w:sz w:val="22"/>
                <w:szCs w:val="22"/>
              </w:rPr>
              <w:t xml:space="preserve"> </w:t>
            </w:r>
            <w:r>
              <w:rPr>
                <w:sz w:val="22"/>
                <w:szCs w:val="22"/>
              </w:rPr>
              <w:t xml:space="preserve">15. </w:t>
            </w:r>
            <w:r w:rsidR="00431F9C">
              <w:rPr>
                <w:sz w:val="22"/>
                <w:szCs w:val="22"/>
              </w:rPr>
              <w:t>(see section 3.3.1)</w:t>
            </w:r>
          </w:p>
        </w:tc>
      </w:tr>
      <w:tr w:rsidR="006B7860" w14:paraId="1A7D71BF" w14:textId="77777777" w:rsidTr="006B7860">
        <w:tc>
          <w:tcPr>
            <w:tcW w:w="4500" w:type="dxa"/>
            <w:shd w:val="clear" w:color="auto" w:fill="D9E2F3" w:themeFill="accent1" w:themeFillTint="33"/>
          </w:tcPr>
          <w:p w14:paraId="7C86D0EA" w14:textId="77777777" w:rsidR="006B7860" w:rsidRDefault="006B7860"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5B099A9D" w14:textId="77777777" w:rsidR="006B7860" w:rsidRDefault="006B7860" w:rsidP="000D6D45">
            <w:pPr>
              <w:rPr>
                <w:b/>
                <w:bCs/>
                <w:sz w:val="22"/>
                <w:szCs w:val="22"/>
              </w:rPr>
            </w:pPr>
            <w:r w:rsidRPr="24DD7A8F">
              <w:rPr>
                <w:b/>
                <w:bCs/>
                <w:sz w:val="22"/>
                <w:szCs w:val="22"/>
              </w:rPr>
              <w:t>Collaborations</w:t>
            </w:r>
          </w:p>
        </w:tc>
      </w:tr>
      <w:tr w:rsidR="006B7860" w:rsidRPr="00D177CE" w14:paraId="60CFED83" w14:textId="77777777" w:rsidTr="000D6D45">
        <w:tc>
          <w:tcPr>
            <w:tcW w:w="4500" w:type="dxa"/>
          </w:tcPr>
          <w:p w14:paraId="598177C3" w14:textId="33CC9233" w:rsidR="006B7860" w:rsidRPr="00D177CE" w:rsidRDefault="006B7860" w:rsidP="000D6D45"/>
        </w:tc>
        <w:tc>
          <w:tcPr>
            <w:tcW w:w="4500" w:type="dxa"/>
          </w:tcPr>
          <w:p w14:paraId="56DC69B3" w14:textId="6D65AD36" w:rsidR="006B7860" w:rsidRPr="00D177CE" w:rsidRDefault="00655F02" w:rsidP="000D6D45">
            <w:r>
              <w:t xml:space="preserve"> </w:t>
            </w:r>
          </w:p>
        </w:tc>
      </w:tr>
    </w:tbl>
    <w:p w14:paraId="213FB699" w14:textId="28B3B111" w:rsidR="00F02417" w:rsidRDefault="00F02417" w:rsidP="00F02417"/>
    <w:p w14:paraId="109C98F1" w14:textId="2A364566" w:rsidR="00646D3B" w:rsidRDefault="00646D3B" w:rsidP="00646D3B">
      <w:pPr>
        <w:pStyle w:val="Heading3"/>
      </w:pPr>
      <w:bookmarkStart w:id="94" w:name="_Toc39913584"/>
      <w:r>
        <w:t>Splunk</w:t>
      </w:r>
      <w:bookmarkEnd w:id="94"/>
    </w:p>
    <w:p w14:paraId="7F111D09" w14:textId="69AAF5A6" w:rsidR="007E0D35" w:rsidRPr="007E0D35" w:rsidRDefault="005822B8" w:rsidP="007E0D35">
      <w:r>
        <w:t xml:space="preserve">External tool used to </w:t>
      </w:r>
      <w:r w:rsidR="00D11937">
        <w:t>validate and ingest log files saved as text files</w:t>
      </w:r>
      <w:r>
        <w:t xml:space="preserve">. </w:t>
      </w:r>
    </w:p>
    <w:p w14:paraId="0E4B2C3B" w14:textId="05D96668" w:rsidR="00646D3B" w:rsidRPr="00646D3B" w:rsidRDefault="00646D3B" w:rsidP="00646D3B">
      <w:pPr>
        <w:jc w:val="right"/>
        <w:rPr>
          <w:i/>
          <w:iCs/>
        </w:rPr>
      </w:pPr>
      <w:r w:rsidRPr="1CC79CF2">
        <w:rPr>
          <w:i/>
          <w:iCs/>
        </w:rPr>
        <w:t xml:space="preserve">Table </w:t>
      </w:r>
      <w:r>
        <w:rPr>
          <w:i/>
          <w:iCs/>
        </w:rPr>
        <w:t>4.2</w:t>
      </w:r>
    </w:p>
    <w:tbl>
      <w:tblPr>
        <w:tblStyle w:val="TableGrid"/>
        <w:tblW w:w="9000" w:type="dxa"/>
        <w:tblLayout w:type="fixed"/>
        <w:tblLook w:val="06A0" w:firstRow="1" w:lastRow="0" w:firstColumn="1" w:lastColumn="0" w:noHBand="1" w:noVBand="1"/>
      </w:tblPr>
      <w:tblGrid>
        <w:gridCol w:w="4500"/>
        <w:gridCol w:w="4500"/>
      </w:tblGrid>
      <w:tr w:rsidR="00F02417" w14:paraId="324151FB" w14:textId="77777777" w:rsidTr="00EB7F40">
        <w:tc>
          <w:tcPr>
            <w:tcW w:w="9000" w:type="dxa"/>
            <w:gridSpan w:val="2"/>
            <w:shd w:val="clear" w:color="auto" w:fill="1F3864" w:themeFill="accent1" w:themeFillShade="80"/>
          </w:tcPr>
          <w:p w14:paraId="244CD2D7" w14:textId="77777777" w:rsidR="00F02417" w:rsidRDefault="00F02417" w:rsidP="000D6D45">
            <w:pPr>
              <w:rPr>
                <w:sz w:val="22"/>
                <w:szCs w:val="22"/>
              </w:rPr>
            </w:pPr>
            <w:r w:rsidRPr="24DD7A8F">
              <w:rPr>
                <w:b/>
                <w:bCs/>
                <w:sz w:val="22"/>
                <w:szCs w:val="22"/>
              </w:rPr>
              <w:t>Class Name</w:t>
            </w:r>
            <w:r w:rsidRPr="24DD7A8F">
              <w:rPr>
                <w:sz w:val="22"/>
                <w:szCs w:val="22"/>
              </w:rPr>
              <w:t xml:space="preserve">: </w:t>
            </w:r>
            <w:r>
              <w:rPr>
                <w:sz w:val="22"/>
                <w:szCs w:val="22"/>
              </w:rPr>
              <w:t xml:space="preserve">Splunk </w:t>
            </w:r>
          </w:p>
        </w:tc>
      </w:tr>
      <w:tr w:rsidR="00F02417" w14:paraId="1500646D" w14:textId="77777777" w:rsidTr="00EB7F40">
        <w:tc>
          <w:tcPr>
            <w:tcW w:w="9000" w:type="dxa"/>
            <w:gridSpan w:val="2"/>
            <w:shd w:val="clear" w:color="auto" w:fill="D9E2F3" w:themeFill="accent1" w:themeFillTint="33"/>
          </w:tcPr>
          <w:p w14:paraId="0EF2D5CA" w14:textId="77777777" w:rsidR="00F02417" w:rsidRDefault="00F02417"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F02417" w14:paraId="295ED932" w14:textId="77777777" w:rsidTr="00EB7F40">
        <w:tc>
          <w:tcPr>
            <w:tcW w:w="9000" w:type="dxa"/>
            <w:gridSpan w:val="2"/>
            <w:shd w:val="clear" w:color="auto" w:fill="D9E2F3" w:themeFill="accent1" w:themeFillTint="33"/>
          </w:tcPr>
          <w:p w14:paraId="4B196C5C" w14:textId="77777777" w:rsidR="00F02417" w:rsidRDefault="00F02417"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F02417" w:rsidRPr="00B46D84" w14:paraId="60878F7C" w14:textId="77777777" w:rsidTr="000D6D45">
        <w:tc>
          <w:tcPr>
            <w:tcW w:w="9000" w:type="dxa"/>
            <w:gridSpan w:val="2"/>
          </w:tcPr>
          <w:p w14:paraId="36BF097D" w14:textId="77777777" w:rsidR="00F02417" w:rsidRDefault="00F02417" w:rsidP="000D6D45">
            <w:pPr>
              <w:rPr>
                <w:b/>
                <w:bCs/>
                <w:sz w:val="22"/>
                <w:szCs w:val="22"/>
              </w:rPr>
            </w:pPr>
            <w:r w:rsidRPr="24DD7A8F">
              <w:rPr>
                <w:b/>
                <w:bCs/>
                <w:sz w:val="22"/>
                <w:szCs w:val="22"/>
              </w:rPr>
              <w:t>Private Responsibilities</w:t>
            </w:r>
          </w:p>
          <w:p w14:paraId="59DBCE56" w14:textId="77777777" w:rsidR="00F02417" w:rsidRPr="00B46D84" w:rsidRDefault="00F02417" w:rsidP="000D6D45">
            <w:pPr>
              <w:pStyle w:val="ListParagraph"/>
              <w:spacing w:line="259" w:lineRule="auto"/>
              <w:rPr>
                <w:sz w:val="22"/>
                <w:szCs w:val="22"/>
              </w:rPr>
            </w:pPr>
            <w:r w:rsidRPr="000A2008">
              <w:t>1</w:t>
            </w:r>
            <w:r>
              <w:t xml:space="preserve">. Process text log files. </w:t>
            </w:r>
          </w:p>
        </w:tc>
      </w:tr>
      <w:tr w:rsidR="00F02417" w14:paraId="3054AE9D" w14:textId="77777777" w:rsidTr="00EB7F40">
        <w:tc>
          <w:tcPr>
            <w:tcW w:w="9000" w:type="dxa"/>
            <w:gridSpan w:val="2"/>
            <w:shd w:val="clear" w:color="auto" w:fill="D9E2F3" w:themeFill="accent1" w:themeFillTint="33"/>
          </w:tcPr>
          <w:p w14:paraId="4B986482" w14:textId="1F5912D5" w:rsidR="00F02417" w:rsidRDefault="00F02417" w:rsidP="000D6D45">
            <w:pPr>
              <w:rPr>
                <w:sz w:val="22"/>
                <w:szCs w:val="22"/>
              </w:rPr>
            </w:pPr>
            <w:r w:rsidRPr="0B9357BD">
              <w:rPr>
                <w:b/>
                <w:bCs/>
                <w:sz w:val="22"/>
                <w:szCs w:val="22"/>
              </w:rPr>
              <w:t>Contract:</w:t>
            </w:r>
            <w:r w:rsidRPr="0B9357BD">
              <w:rPr>
                <w:sz w:val="22"/>
                <w:szCs w:val="22"/>
              </w:rPr>
              <w:t xml:space="preserve"> </w:t>
            </w:r>
            <w:r w:rsidR="000D708A">
              <w:rPr>
                <w:sz w:val="22"/>
                <w:szCs w:val="22"/>
              </w:rPr>
              <w:t xml:space="preserve">called by </w:t>
            </w:r>
            <w:r>
              <w:rPr>
                <w:sz w:val="22"/>
                <w:szCs w:val="22"/>
              </w:rPr>
              <w:t xml:space="preserve">14. </w:t>
            </w:r>
            <w:r w:rsidR="005D218E">
              <w:rPr>
                <w:sz w:val="22"/>
                <w:szCs w:val="22"/>
              </w:rPr>
              <w:t>(</w:t>
            </w:r>
            <w:r w:rsidR="00431F9C">
              <w:rPr>
                <w:sz w:val="22"/>
                <w:szCs w:val="22"/>
              </w:rPr>
              <w:t>see</w:t>
            </w:r>
            <w:r w:rsidR="005D218E">
              <w:rPr>
                <w:sz w:val="22"/>
                <w:szCs w:val="22"/>
              </w:rPr>
              <w:t xml:space="preserve"> section 3.3.2)</w:t>
            </w:r>
          </w:p>
        </w:tc>
      </w:tr>
      <w:tr w:rsidR="00F02417" w14:paraId="04FBFFF1" w14:textId="77777777" w:rsidTr="00EB7F40">
        <w:tc>
          <w:tcPr>
            <w:tcW w:w="4500" w:type="dxa"/>
            <w:shd w:val="clear" w:color="auto" w:fill="D9E2F3" w:themeFill="accent1" w:themeFillTint="33"/>
          </w:tcPr>
          <w:p w14:paraId="3BBB7947" w14:textId="77777777" w:rsidR="00F02417" w:rsidRDefault="00F02417"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22287422" w14:textId="77777777" w:rsidR="00F02417" w:rsidRDefault="00F02417" w:rsidP="000D6D45">
            <w:pPr>
              <w:rPr>
                <w:b/>
                <w:bCs/>
                <w:sz w:val="22"/>
                <w:szCs w:val="22"/>
              </w:rPr>
            </w:pPr>
            <w:r w:rsidRPr="24DD7A8F">
              <w:rPr>
                <w:b/>
                <w:bCs/>
                <w:sz w:val="22"/>
                <w:szCs w:val="22"/>
              </w:rPr>
              <w:t>Collaborations</w:t>
            </w:r>
          </w:p>
        </w:tc>
      </w:tr>
      <w:tr w:rsidR="00F02417" w:rsidRPr="00D177CE" w14:paraId="2349E656" w14:textId="77777777" w:rsidTr="000D6D45">
        <w:tc>
          <w:tcPr>
            <w:tcW w:w="4500" w:type="dxa"/>
          </w:tcPr>
          <w:p w14:paraId="52966DE2" w14:textId="3E7F46D1" w:rsidR="00F02417" w:rsidRPr="00D177CE" w:rsidRDefault="00F02417" w:rsidP="000D6D45"/>
        </w:tc>
        <w:tc>
          <w:tcPr>
            <w:tcW w:w="4500" w:type="dxa"/>
          </w:tcPr>
          <w:p w14:paraId="70024CD1" w14:textId="1B8030B7" w:rsidR="00F02417" w:rsidRPr="00D177CE" w:rsidRDefault="00F02417" w:rsidP="000D6D45"/>
        </w:tc>
      </w:tr>
    </w:tbl>
    <w:p w14:paraId="4A79636E" w14:textId="37E8AB8C" w:rsidR="0B9357BD" w:rsidRDefault="0B9357BD" w:rsidP="0B9357BD"/>
    <w:p w14:paraId="0E89912B" w14:textId="0890B8F1" w:rsidR="4011EE96" w:rsidRDefault="00EB7F40" w:rsidP="00EB7F40">
      <w:pPr>
        <w:pStyle w:val="Heading2"/>
        <w:shd w:val="clear" w:color="auto" w:fill="1F3864" w:themeFill="accent1" w:themeFillShade="80"/>
      </w:pPr>
      <w:bookmarkStart w:id="95" w:name="_Toc39913585"/>
      <w:r>
        <w:lastRenderedPageBreak/>
        <w:t>UI</w:t>
      </w:r>
      <w:bookmarkEnd w:id="95"/>
    </w:p>
    <w:p w14:paraId="619C3456" w14:textId="77777777" w:rsidR="006B55CB" w:rsidRPr="006B55CB" w:rsidRDefault="006B55CB" w:rsidP="006B55CB"/>
    <w:p w14:paraId="7D224CAD" w14:textId="684DF46A" w:rsidR="006B55CB" w:rsidRDefault="006D5678" w:rsidP="004F0BA0">
      <w:pPr>
        <w:pStyle w:val="Heading3"/>
      </w:pPr>
      <w:bookmarkStart w:id="96" w:name="_Toc39913586"/>
      <w:r>
        <w:t>Team Configuration UI</w:t>
      </w:r>
      <w:bookmarkEnd w:id="96"/>
    </w:p>
    <w:p w14:paraId="11A6787A" w14:textId="3E10EBE3" w:rsidR="0005031A" w:rsidRPr="0005031A" w:rsidRDefault="0005031A" w:rsidP="0005031A">
      <w:r>
        <w:t xml:space="preserve">This dialog is used to ask the user for </w:t>
      </w:r>
      <w:r w:rsidR="00007C40">
        <w:t xml:space="preserve">the IP address of the lead analysist if the user isn’t a lead analyst. </w:t>
      </w:r>
      <w:r w:rsidR="00263F2E">
        <w:t xml:space="preserve">For indicating the lead </w:t>
      </w:r>
      <w:r w:rsidR="007E0D35">
        <w:t>analyst,</w:t>
      </w:r>
      <w:r w:rsidR="00263F2E">
        <w:t xml:space="preserve"> a user would check the check box </w:t>
      </w:r>
      <w:r w:rsidR="007E0D35">
        <w:t xml:space="preserve">for lead analyst option, then enter their IP address. The list of connections connected to the lead can be seen in a table on this view. </w:t>
      </w:r>
    </w:p>
    <w:p w14:paraId="711A26E9" w14:textId="1AF06C7A" w:rsidR="4011EE96" w:rsidRDefault="4011EE96" w:rsidP="008B33CB">
      <w:pPr>
        <w:jc w:val="right"/>
        <w:rPr>
          <w:i/>
          <w:iCs/>
        </w:rPr>
      </w:pPr>
      <w:r w:rsidRPr="0B9357BD">
        <w:rPr>
          <w:i/>
          <w:iCs/>
        </w:rPr>
        <w:t xml:space="preserve">Table </w:t>
      </w:r>
      <w:r w:rsidR="004F0BA0">
        <w:rPr>
          <w:i/>
          <w:iCs/>
        </w:rPr>
        <w:t>5.0</w:t>
      </w:r>
    </w:p>
    <w:tbl>
      <w:tblPr>
        <w:tblStyle w:val="TableGrid"/>
        <w:tblW w:w="9000" w:type="dxa"/>
        <w:tblLayout w:type="fixed"/>
        <w:tblLook w:val="06A0" w:firstRow="1" w:lastRow="0" w:firstColumn="1" w:lastColumn="0" w:noHBand="1" w:noVBand="1"/>
      </w:tblPr>
      <w:tblGrid>
        <w:gridCol w:w="4500"/>
        <w:gridCol w:w="4500"/>
      </w:tblGrid>
      <w:tr w:rsidR="007C1FCF" w14:paraId="09E46D18" w14:textId="77777777" w:rsidTr="004D03E9">
        <w:tc>
          <w:tcPr>
            <w:tcW w:w="9000" w:type="dxa"/>
            <w:gridSpan w:val="2"/>
            <w:shd w:val="clear" w:color="auto" w:fill="1F3864" w:themeFill="accent1" w:themeFillShade="80"/>
          </w:tcPr>
          <w:p w14:paraId="15F8EE8E" w14:textId="77777777" w:rsidR="007C1FCF" w:rsidRDefault="007C1FCF" w:rsidP="000D6D45">
            <w:pPr>
              <w:rPr>
                <w:sz w:val="22"/>
                <w:szCs w:val="22"/>
              </w:rPr>
            </w:pPr>
            <w:r w:rsidRPr="24DD7A8F">
              <w:rPr>
                <w:b/>
                <w:bCs/>
                <w:sz w:val="22"/>
                <w:szCs w:val="22"/>
              </w:rPr>
              <w:t>Class Name</w:t>
            </w:r>
            <w:r w:rsidRPr="24DD7A8F">
              <w:rPr>
                <w:sz w:val="22"/>
                <w:szCs w:val="22"/>
              </w:rPr>
              <w:t xml:space="preserve">: </w:t>
            </w:r>
            <w:r>
              <w:rPr>
                <w:sz w:val="22"/>
                <w:szCs w:val="22"/>
              </w:rPr>
              <w:t xml:space="preserve">Team Configuration UI </w:t>
            </w:r>
          </w:p>
        </w:tc>
      </w:tr>
      <w:tr w:rsidR="007C1FCF" w14:paraId="1806363C" w14:textId="77777777" w:rsidTr="004D03E9">
        <w:tc>
          <w:tcPr>
            <w:tcW w:w="9000" w:type="dxa"/>
            <w:gridSpan w:val="2"/>
            <w:shd w:val="clear" w:color="auto" w:fill="D9E2F3" w:themeFill="accent1" w:themeFillTint="33"/>
          </w:tcPr>
          <w:p w14:paraId="1B39EB57" w14:textId="77777777" w:rsidR="007C1FCF" w:rsidRDefault="007C1FCF"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7C1FCF" w14:paraId="68057634" w14:textId="77777777" w:rsidTr="004D03E9">
        <w:tc>
          <w:tcPr>
            <w:tcW w:w="9000" w:type="dxa"/>
            <w:gridSpan w:val="2"/>
            <w:shd w:val="clear" w:color="auto" w:fill="D9E2F3" w:themeFill="accent1" w:themeFillTint="33"/>
          </w:tcPr>
          <w:p w14:paraId="415B562B" w14:textId="77777777" w:rsidR="007C1FCF" w:rsidRDefault="007C1FCF"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7C1FCF" w:rsidRPr="00B46D84" w14:paraId="095A3D1E" w14:textId="77777777" w:rsidTr="000D6D45">
        <w:tc>
          <w:tcPr>
            <w:tcW w:w="9000" w:type="dxa"/>
            <w:gridSpan w:val="2"/>
          </w:tcPr>
          <w:p w14:paraId="349486C7" w14:textId="77777777" w:rsidR="007C1FCF" w:rsidRDefault="007C1FCF" w:rsidP="000D6D45">
            <w:pPr>
              <w:rPr>
                <w:b/>
                <w:bCs/>
                <w:sz w:val="22"/>
                <w:szCs w:val="22"/>
              </w:rPr>
            </w:pPr>
            <w:r w:rsidRPr="24DD7A8F">
              <w:rPr>
                <w:b/>
                <w:bCs/>
                <w:sz w:val="22"/>
                <w:szCs w:val="22"/>
              </w:rPr>
              <w:t>Private Responsibilities</w:t>
            </w:r>
          </w:p>
          <w:p w14:paraId="41034A9F" w14:textId="66640C74" w:rsidR="007C1FCF" w:rsidRDefault="007C1FCF" w:rsidP="000D6D45">
            <w:pPr>
              <w:pStyle w:val="ListParagraph"/>
              <w:spacing w:line="259" w:lineRule="auto"/>
            </w:pPr>
            <w:r w:rsidRPr="000A2008">
              <w:t>1</w:t>
            </w:r>
            <w:r>
              <w:t xml:space="preserve">. Display a checkbox for the lead analyst to </w:t>
            </w:r>
            <w:r w:rsidR="00550059">
              <w:t>choose</w:t>
            </w:r>
            <w:r>
              <w:t>.</w:t>
            </w:r>
          </w:p>
          <w:p w14:paraId="365296CB" w14:textId="77777777" w:rsidR="007C1FCF" w:rsidRDefault="007C1FCF" w:rsidP="000D6D45">
            <w:pPr>
              <w:pStyle w:val="ListParagraph"/>
              <w:spacing w:line="259" w:lineRule="auto"/>
            </w:pPr>
            <w:r>
              <w:t>2. Display a “lead IP” label next to check box.</w:t>
            </w:r>
          </w:p>
          <w:p w14:paraId="196FCC34" w14:textId="77777777" w:rsidR="007C1FCF" w:rsidRDefault="007C1FCF" w:rsidP="000D6D45">
            <w:pPr>
              <w:pStyle w:val="ListParagraph"/>
              <w:spacing w:line="259" w:lineRule="auto"/>
            </w:pPr>
            <w:r>
              <w:t>3. Display a “lead IP address” label.</w:t>
            </w:r>
          </w:p>
          <w:p w14:paraId="70F9B44A" w14:textId="77777777" w:rsidR="007C1FCF" w:rsidRDefault="007C1FCF" w:rsidP="000D6D45">
            <w:pPr>
              <w:pStyle w:val="ListParagraph"/>
              <w:spacing w:line="259" w:lineRule="auto"/>
            </w:pPr>
            <w:r>
              <w:t>4. Display a text input field for the lead and other analysts to input the leads IP address.</w:t>
            </w:r>
          </w:p>
          <w:p w14:paraId="36866D13" w14:textId="77777777" w:rsidR="007C1FCF" w:rsidRDefault="007C1FCF" w:rsidP="000D6D45">
            <w:pPr>
              <w:pStyle w:val="ListParagraph"/>
              <w:spacing w:line="259" w:lineRule="auto"/>
              <w:rPr>
                <w:lang w:eastAsia="ja-JP"/>
              </w:rPr>
            </w:pPr>
            <w:r>
              <w:t>5. Display a “connections” label.</w:t>
            </w:r>
          </w:p>
          <w:p w14:paraId="5E1344D9" w14:textId="77777777" w:rsidR="007C1FCF" w:rsidRDefault="007C1FCF" w:rsidP="000D6D45">
            <w:pPr>
              <w:pStyle w:val="ListParagraph"/>
              <w:spacing w:line="259" w:lineRule="auto"/>
            </w:pPr>
            <w:r>
              <w:t>6. Display a table view to show the connections to the lead.</w:t>
            </w:r>
          </w:p>
          <w:p w14:paraId="24451598" w14:textId="77777777" w:rsidR="007C1FCF" w:rsidRPr="00B46D84" w:rsidRDefault="007C1FCF" w:rsidP="000D6D45">
            <w:pPr>
              <w:pStyle w:val="ListParagraph"/>
              <w:spacing w:line="259" w:lineRule="auto"/>
              <w:rPr>
                <w:sz w:val="22"/>
                <w:szCs w:val="22"/>
              </w:rPr>
            </w:pPr>
            <w:r>
              <w:t xml:space="preserve">7. Display a “save” button to allow the user to save inputs. </w:t>
            </w:r>
          </w:p>
        </w:tc>
      </w:tr>
      <w:tr w:rsidR="007C1FCF" w14:paraId="768130DD" w14:textId="77777777" w:rsidTr="004D03E9">
        <w:tc>
          <w:tcPr>
            <w:tcW w:w="9000" w:type="dxa"/>
            <w:gridSpan w:val="2"/>
            <w:shd w:val="clear" w:color="auto" w:fill="D9E2F3" w:themeFill="accent1" w:themeFillTint="33"/>
          </w:tcPr>
          <w:p w14:paraId="65E753A8" w14:textId="26C86D32" w:rsidR="007C1FCF" w:rsidRDefault="007C1FCF" w:rsidP="000D6D45">
            <w:pPr>
              <w:rPr>
                <w:sz w:val="22"/>
                <w:szCs w:val="22"/>
              </w:rPr>
            </w:pPr>
            <w:r w:rsidRPr="0B9357BD">
              <w:rPr>
                <w:b/>
                <w:bCs/>
                <w:sz w:val="22"/>
                <w:szCs w:val="22"/>
              </w:rPr>
              <w:t>Contract:</w:t>
            </w:r>
            <w:r w:rsidRPr="0B9357BD">
              <w:rPr>
                <w:sz w:val="22"/>
                <w:szCs w:val="22"/>
              </w:rPr>
              <w:t xml:space="preserve"> </w:t>
            </w:r>
            <w:r w:rsidR="00D12D3E">
              <w:rPr>
                <w:sz w:val="22"/>
                <w:szCs w:val="22"/>
              </w:rPr>
              <w:t xml:space="preserve">called by 21. (see section </w:t>
            </w:r>
            <w:r w:rsidR="004B475B">
              <w:rPr>
                <w:sz w:val="22"/>
                <w:szCs w:val="22"/>
              </w:rPr>
              <w:t>3.2.1)</w:t>
            </w:r>
          </w:p>
        </w:tc>
      </w:tr>
      <w:tr w:rsidR="007C1FCF" w14:paraId="5948A0CE" w14:textId="77777777" w:rsidTr="004D03E9">
        <w:tc>
          <w:tcPr>
            <w:tcW w:w="4500" w:type="dxa"/>
            <w:shd w:val="clear" w:color="auto" w:fill="D9E2F3" w:themeFill="accent1" w:themeFillTint="33"/>
          </w:tcPr>
          <w:p w14:paraId="553C9082" w14:textId="77777777" w:rsidR="007C1FCF" w:rsidRDefault="007C1FCF"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0F80BFBE" w14:textId="77777777" w:rsidR="007C1FCF" w:rsidRDefault="007C1FCF" w:rsidP="000D6D45">
            <w:pPr>
              <w:rPr>
                <w:b/>
                <w:bCs/>
                <w:sz w:val="22"/>
                <w:szCs w:val="22"/>
              </w:rPr>
            </w:pPr>
            <w:r w:rsidRPr="24DD7A8F">
              <w:rPr>
                <w:b/>
                <w:bCs/>
                <w:sz w:val="22"/>
                <w:szCs w:val="22"/>
              </w:rPr>
              <w:t>Collaborations</w:t>
            </w:r>
          </w:p>
        </w:tc>
      </w:tr>
      <w:tr w:rsidR="007C1FCF" w:rsidRPr="00D177CE" w14:paraId="051067F1" w14:textId="77777777" w:rsidTr="000D6D45">
        <w:tc>
          <w:tcPr>
            <w:tcW w:w="4500" w:type="dxa"/>
          </w:tcPr>
          <w:p w14:paraId="524DF54C" w14:textId="77777777" w:rsidR="007C1FCF" w:rsidRPr="00D177CE" w:rsidRDefault="007C1FCF" w:rsidP="000D6D45"/>
        </w:tc>
        <w:tc>
          <w:tcPr>
            <w:tcW w:w="4500" w:type="dxa"/>
          </w:tcPr>
          <w:p w14:paraId="13C8451F" w14:textId="77777777" w:rsidR="007C1FCF" w:rsidRPr="00D177CE" w:rsidRDefault="007C1FCF" w:rsidP="000D6D45"/>
        </w:tc>
      </w:tr>
    </w:tbl>
    <w:p w14:paraId="61704C6F" w14:textId="2734866E" w:rsidR="007C1FCF" w:rsidRDefault="007C1FCF" w:rsidP="007C1FCF"/>
    <w:p w14:paraId="2515DEB7" w14:textId="710AFE57" w:rsidR="009F0270" w:rsidRDefault="009F0270" w:rsidP="009F0270">
      <w:pPr>
        <w:pStyle w:val="Heading3"/>
      </w:pPr>
      <w:bookmarkStart w:id="97" w:name="_Toc39913587"/>
      <w:r>
        <w:t>Vector Configuration UI</w:t>
      </w:r>
      <w:bookmarkEnd w:id="97"/>
    </w:p>
    <w:p w14:paraId="4DCC5653" w14:textId="5B0EF806" w:rsidR="00970D80" w:rsidRPr="00970D80" w:rsidRDefault="0005031A" w:rsidP="00970D80">
      <w:r>
        <w:t xml:space="preserve">Dialog used to ask the user for input of a vectors name and description. Users can add, delete and edit a vector from this dialog. </w:t>
      </w:r>
    </w:p>
    <w:p w14:paraId="2C180141" w14:textId="58517636" w:rsidR="009F0270" w:rsidRPr="009F0270" w:rsidRDefault="009F0270" w:rsidP="009F0270">
      <w:pPr>
        <w:jc w:val="right"/>
        <w:rPr>
          <w:i/>
          <w:iCs/>
        </w:rPr>
      </w:pPr>
      <w:r w:rsidRPr="1CC79CF2">
        <w:rPr>
          <w:i/>
          <w:iCs/>
        </w:rPr>
        <w:t xml:space="preserve">Table </w:t>
      </w:r>
      <w:r>
        <w:rPr>
          <w:i/>
          <w:iCs/>
        </w:rPr>
        <w:t>5.1</w:t>
      </w:r>
    </w:p>
    <w:tbl>
      <w:tblPr>
        <w:tblStyle w:val="TableGrid"/>
        <w:tblW w:w="9000" w:type="dxa"/>
        <w:tblLayout w:type="fixed"/>
        <w:tblLook w:val="06A0" w:firstRow="1" w:lastRow="0" w:firstColumn="1" w:lastColumn="0" w:noHBand="1" w:noVBand="1"/>
      </w:tblPr>
      <w:tblGrid>
        <w:gridCol w:w="4500"/>
        <w:gridCol w:w="4500"/>
      </w:tblGrid>
      <w:tr w:rsidR="007C1FCF" w14:paraId="75BA6F6C" w14:textId="77777777" w:rsidTr="004D03E9">
        <w:tc>
          <w:tcPr>
            <w:tcW w:w="9000" w:type="dxa"/>
            <w:gridSpan w:val="2"/>
            <w:shd w:val="clear" w:color="auto" w:fill="1F3864" w:themeFill="accent1" w:themeFillShade="80"/>
          </w:tcPr>
          <w:p w14:paraId="2C312DE5" w14:textId="77777777" w:rsidR="007C1FCF" w:rsidRDefault="007C1FCF" w:rsidP="000D6D45">
            <w:pPr>
              <w:rPr>
                <w:sz w:val="22"/>
                <w:szCs w:val="22"/>
              </w:rPr>
            </w:pPr>
            <w:r w:rsidRPr="24DD7A8F">
              <w:rPr>
                <w:b/>
                <w:bCs/>
                <w:sz w:val="22"/>
                <w:szCs w:val="22"/>
              </w:rPr>
              <w:t>Class Name</w:t>
            </w:r>
            <w:r w:rsidRPr="24DD7A8F">
              <w:rPr>
                <w:sz w:val="22"/>
                <w:szCs w:val="22"/>
              </w:rPr>
              <w:t xml:space="preserve">: </w:t>
            </w:r>
            <w:r>
              <w:rPr>
                <w:sz w:val="22"/>
                <w:szCs w:val="22"/>
              </w:rPr>
              <w:t xml:space="preserve">Vector Configuration UI </w:t>
            </w:r>
          </w:p>
        </w:tc>
      </w:tr>
      <w:tr w:rsidR="007C1FCF" w14:paraId="2D145F4D" w14:textId="77777777" w:rsidTr="004D03E9">
        <w:tc>
          <w:tcPr>
            <w:tcW w:w="9000" w:type="dxa"/>
            <w:gridSpan w:val="2"/>
            <w:shd w:val="clear" w:color="auto" w:fill="D9E2F3" w:themeFill="accent1" w:themeFillTint="33"/>
          </w:tcPr>
          <w:p w14:paraId="0C517C25" w14:textId="77777777" w:rsidR="007C1FCF" w:rsidRDefault="007C1FCF"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7C1FCF" w14:paraId="5D3860A5" w14:textId="77777777" w:rsidTr="004D03E9">
        <w:tc>
          <w:tcPr>
            <w:tcW w:w="9000" w:type="dxa"/>
            <w:gridSpan w:val="2"/>
            <w:shd w:val="clear" w:color="auto" w:fill="D9E2F3" w:themeFill="accent1" w:themeFillTint="33"/>
          </w:tcPr>
          <w:p w14:paraId="0198C7DF" w14:textId="77777777" w:rsidR="007C1FCF" w:rsidRDefault="007C1FCF"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7C1FCF" w:rsidRPr="00B46D84" w14:paraId="2ED274BA" w14:textId="77777777" w:rsidTr="000D6D45">
        <w:tc>
          <w:tcPr>
            <w:tcW w:w="9000" w:type="dxa"/>
            <w:gridSpan w:val="2"/>
          </w:tcPr>
          <w:p w14:paraId="56E08158" w14:textId="77777777" w:rsidR="007C1FCF" w:rsidRDefault="007C1FCF" w:rsidP="000D6D45">
            <w:pPr>
              <w:rPr>
                <w:b/>
                <w:bCs/>
                <w:sz w:val="22"/>
                <w:szCs w:val="22"/>
              </w:rPr>
            </w:pPr>
            <w:r w:rsidRPr="24DD7A8F">
              <w:rPr>
                <w:b/>
                <w:bCs/>
                <w:sz w:val="22"/>
                <w:szCs w:val="22"/>
              </w:rPr>
              <w:t>Private Responsibilities</w:t>
            </w:r>
          </w:p>
          <w:p w14:paraId="7DCEE561" w14:textId="77777777" w:rsidR="007C1FCF" w:rsidRDefault="007C1FCF" w:rsidP="000D6D45">
            <w:pPr>
              <w:pStyle w:val="ListParagraph"/>
              <w:spacing w:line="259" w:lineRule="auto"/>
            </w:pPr>
            <w:r w:rsidRPr="000A2008">
              <w:t>1</w:t>
            </w:r>
            <w:r>
              <w:t>. Display a table view of vectors that have been created.</w:t>
            </w:r>
          </w:p>
          <w:p w14:paraId="0542C755" w14:textId="77777777" w:rsidR="007C1FCF" w:rsidRDefault="007C1FCF" w:rsidP="000D6D45">
            <w:pPr>
              <w:pStyle w:val="ListParagraph"/>
              <w:spacing w:line="259" w:lineRule="auto"/>
            </w:pPr>
            <w:r>
              <w:t>2. Display a “delete vector” button.</w:t>
            </w:r>
          </w:p>
          <w:p w14:paraId="6DE5BC8D" w14:textId="77777777" w:rsidR="007C1FCF" w:rsidRDefault="007C1FCF" w:rsidP="000D6D45">
            <w:pPr>
              <w:pStyle w:val="ListParagraph"/>
              <w:spacing w:line="259" w:lineRule="auto"/>
            </w:pPr>
            <w:r>
              <w:t>3. Display an “edit vector” button.</w:t>
            </w:r>
          </w:p>
          <w:p w14:paraId="217F61AA" w14:textId="77777777" w:rsidR="007C1FCF" w:rsidRPr="008D104E" w:rsidRDefault="007C1FCF" w:rsidP="000D6D45">
            <w:pPr>
              <w:pStyle w:val="ListParagraph"/>
              <w:spacing w:line="259" w:lineRule="auto"/>
              <w:rPr>
                <w:lang w:eastAsia="ja-JP"/>
              </w:rPr>
            </w:pPr>
            <w:r>
              <w:t>4. Display and “add vector” button</w:t>
            </w:r>
            <w:r>
              <w:rPr>
                <w:lang w:eastAsia="ja-JP"/>
              </w:rPr>
              <w:t xml:space="preserve"> </w:t>
            </w:r>
          </w:p>
        </w:tc>
      </w:tr>
      <w:tr w:rsidR="007C1FCF" w14:paraId="2EBE2AAD" w14:textId="77777777" w:rsidTr="004D03E9">
        <w:tc>
          <w:tcPr>
            <w:tcW w:w="9000" w:type="dxa"/>
            <w:gridSpan w:val="2"/>
            <w:shd w:val="clear" w:color="auto" w:fill="D9E2F3" w:themeFill="accent1" w:themeFillTint="33"/>
          </w:tcPr>
          <w:p w14:paraId="5AD4BF5D" w14:textId="4AD9B034" w:rsidR="007C1FCF" w:rsidRDefault="007C1FCF" w:rsidP="000D6D45">
            <w:pPr>
              <w:rPr>
                <w:sz w:val="22"/>
                <w:szCs w:val="22"/>
              </w:rPr>
            </w:pPr>
            <w:r w:rsidRPr="0B9357BD">
              <w:rPr>
                <w:b/>
                <w:bCs/>
                <w:sz w:val="22"/>
                <w:szCs w:val="22"/>
              </w:rPr>
              <w:t>Contract:</w:t>
            </w:r>
            <w:r w:rsidRPr="0B9357BD">
              <w:rPr>
                <w:sz w:val="22"/>
                <w:szCs w:val="22"/>
              </w:rPr>
              <w:t xml:space="preserve"> </w:t>
            </w:r>
            <w:r w:rsidR="004B475B">
              <w:rPr>
                <w:sz w:val="22"/>
                <w:szCs w:val="22"/>
              </w:rPr>
              <w:t xml:space="preserve">called by </w:t>
            </w:r>
            <w:r w:rsidR="00605D77">
              <w:rPr>
                <w:sz w:val="22"/>
                <w:szCs w:val="22"/>
              </w:rPr>
              <w:t>19. (see section</w:t>
            </w:r>
            <w:r w:rsidR="00F52131">
              <w:rPr>
                <w:sz w:val="22"/>
                <w:szCs w:val="22"/>
              </w:rPr>
              <w:t xml:space="preserve"> 3.2.4)</w:t>
            </w:r>
          </w:p>
        </w:tc>
      </w:tr>
      <w:tr w:rsidR="007C1FCF" w14:paraId="44E0F574" w14:textId="77777777" w:rsidTr="004D03E9">
        <w:tc>
          <w:tcPr>
            <w:tcW w:w="4500" w:type="dxa"/>
            <w:shd w:val="clear" w:color="auto" w:fill="D9E2F3" w:themeFill="accent1" w:themeFillTint="33"/>
          </w:tcPr>
          <w:p w14:paraId="50780B29" w14:textId="77777777" w:rsidR="007C1FCF" w:rsidRDefault="007C1FCF"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2850F558" w14:textId="77777777" w:rsidR="007C1FCF" w:rsidRDefault="007C1FCF" w:rsidP="000D6D45">
            <w:pPr>
              <w:rPr>
                <w:b/>
                <w:bCs/>
                <w:sz w:val="22"/>
                <w:szCs w:val="22"/>
              </w:rPr>
            </w:pPr>
            <w:r w:rsidRPr="24DD7A8F">
              <w:rPr>
                <w:b/>
                <w:bCs/>
                <w:sz w:val="22"/>
                <w:szCs w:val="22"/>
              </w:rPr>
              <w:t>Collaborations</w:t>
            </w:r>
          </w:p>
        </w:tc>
      </w:tr>
      <w:tr w:rsidR="007C1FCF" w:rsidRPr="00D177CE" w14:paraId="6FABDFDA" w14:textId="77777777" w:rsidTr="000D6D45">
        <w:tc>
          <w:tcPr>
            <w:tcW w:w="4500" w:type="dxa"/>
          </w:tcPr>
          <w:p w14:paraId="05353DBC" w14:textId="77777777" w:rsidR="007C1FCF" w:rsidRPr="00D177CE" w:rsidRDefault="007C1FCF" w:rsidP="000D6D45"/>
        </w:tc>
        <w:tc>
          <w:tcPr>
            <w:tcW w:w="4500" w:type="dxa"/>
          </w:tcPr>
          <w:p w14:paraId="668DF98F" w14:textId="77777777" w:rsidR="007C1FCF" w:rsidRPr="00D177CE" w:rsidRDefault="007C1FCF" w:rsidP="000D6D45"/>
        </w:tc>
      </w:tr>
    </w:tbl>
    <w:p w14:paraId="2FB7A688" w14:textId="4830CFD5" w:rsidR="007C1FCF" w:rsidRDefault="007C1FCF" w:rsidP="007C1FCF"/>
    <w:p w14:paraId="13A1EC88" w14:textId="3230FB3A" w:rsidR="009F0270" w:rsidRDefault="00365B5F" w:rsidP="00365B5F">
      <w:pPr>
        <w:pStyle w:val="Heading3"/>
      </w:pPr>
      <w:bookmarkStart w:id="98" w:name="_Toc39913588"/>
      <w:r>
        <w:t>Directory Configuration UI</w:t>
      </w:r>
      <w:bookmarkEnd w:id="98"/>
    </w:p>
    <w:p w14:paraId="1C22A65B" w14:textId="0639C36E" w:rsidR="00076859" w:rsidRPr="00076859" w:rsidRDefault="00076859" w:rsidP="00076859">
      <w:r>
        <w:t xml:space="preserve">Dialog where a user indicates the path to the root directory of the </w:t>
      </w:r>
      <w:r w:rsidR="00970D80">
        <w:t xml:space="preserve">team folders containing the log files. User input for the location of the red, blue and white team is also asked of the user to enter. </w:t>
      </w:r>
    </w:p>
    <w:p w14:paraId="7701E56C" w14:textId="5A003AE1" w:rsidR="00365B5F" w:rsidRPr="00365B5F" w:rsidRDefault="00365B5F" w:rsidP="00365B5F">
      <w:pPr>
        <w:jc w:val="right"/>
        <w:rPr>
          <w:i/>
          <w:iCs/>
        </w:rPr>
      </w:pPr>
      <w:r w:rsidRPr="1CC79CF2">
        <w:rPr>
          <w:i/>
          <w:iCs/>
        </w:rPr>
        <w:t xml:space="preserve">Table </w:t>
      </w:r>
      <w:r>
        <w:rPr>
          <w:i/>
          <w:iCs/>
        </w:rPr>
        <w:t>5.2</w:t>
      </w:r>
    </w:p>
    <w:tbl>
      <w:tblPr>
        <w:tblStyle w:val="TableGrid"/>
        <w:tblW w:w="9000" w:type="dxa"/>
        <w:tblLayout w:type="fixed"/>
        <w:tblLook w:val="06A0" w:firstRow="1" w:lastRow="0" w:firstColumn="1" w:lastColumn="0" w:noHBand="1" w:noVBand="1"/>
      </w:tblPr>
      <w:tblGrid>
        <w:gridCol w:w="4500"/>
        <w:gridCol w:w="4500"/>
      </w:tblGrid>
      <w:tr w:rsidR="007C1FCF" w14:paraId="4A0C1A2E" w14:textId="77777777" w:rsidTr="004D03E9">
        <w:tc>
          <w:tcPr>
            <w:tcW w:w="9000" w:type="dxa"/>
            <w:gridSpan w:val="2"/>
            <w:shd w:val="clear" w:color="auto" w:fill="1F3864" w:themeFill="accent1" w:themeFillShade="80"/>
          </w:tcPr>
          <w:p w14:paraId="337C7E75" w14:textId="77777777" w:rsidR="007C1FCF" w:rsidRDefault="007C1FCF" w:rsidP="000D6D45">
            <w:pPr>
              <w:rPr>
                <w:sz w:val="22"/>
                <w:szCs w:val="22"/>
              </w:rPr>
            </w:pPr>
            <w:r w:rsidRPr="24DD7A8F">
              <w:rPr>
                <w:b/>
                <w:bCs/>
                <w:sz w:val="22"/>
                <w:szCs w:val="22"/>
              </w:rPr>
              <w:t>Class Name</w:t>
            </w:r>
            <w:r w:rsidRPr="24DD7A8F">
              <w:rPr>
                <w:sz w:val="22"/>
                <w:szCs w:val="22"/>
              </w:rPr>
              <w:t xml:space="preserve">: </w:t>
            </w:r>
            <w:r>
              <w:rPr>
                <w:sz w:val="22"/>
                <w:szCs w:val="22"/>
              </w:rPr>
              <w:t xml:space="preserve">Directory Configuration UI </w:t>
            </w:r>
          </w:p>
        </w:tc>
      </w:tr>
      <w:tr w:rsidR="007C1FCF" w14:paraId="5AD504A2" w14:textId="77777777" w:rsidTr="004D03E9">
        <w:tc>
          <w:tcPr>
            <w:tcW w:w="9000" w:type="dxa"/>
            <w:gridSpan w:val="2"/>
            <w:shd w:val="clear" w:color="auto" w:fill="D9E2F3" w:themeFill="accent1" w:themeFillTint="33"/>
          </w:tcPr>
          <w:p w14:paraId="4D554215" w14:textId="77777777" w:rsidR="007C1FCF" w:rsidRDefault="007C1FCF"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7C1FCF" w14:paraId="0ABDA5CE" w14:textId="77777777" w:rsidTr="004D03E9">
        <w:tc>
          <w:tcPr>
            <w:tcW w:w="9000" w:type="dxa"/>
            <w:gridSpan w:val="2"/>
            <w:shd w:val="clear" w:color="auto" w:fill="D9E2F3" w:themeFill="accent1" w:themeFillTint="33"/>
          </w:tcPr>
          <w:p w14:paraId="391F8EFF" w14:textId="77777777" w:rsidR="007C1FCF" w:rsidRDefault="007C1FCF"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7C1FCF" w:rsidRPr="00B46D84" w14:paraId="4093C148" w14:textId="77777777" w:rsidTr="000D6D45">
        <w:tc>
          <w:tcPr>
            <w:tcW w:w="9000" w:type="dxa"/>
            <w:gridSpan w:val="2"/>
          </w:tcPr>
          <w:p w14:paraId="288E8928" w14:textId="77777777" w:rsidR="007C1FCF" w:rsidRDefault="007C1FCF" w:rsidP="000D6D45">
            <w:pPr>
              <w:rPr>
                <w:b/>
                <w:bCs/>
                <w:sz w:val="22"/>
                <w:szCs w:val="22"/>
              </w:rPr>
            </w:pPr>
            <w:r w:rsidRPr="24DD7A8F">
              <w:rPr>
                <w:b/>
                <w:bCs/>
                <w:sz w:val="22"/>
                <w:szCs w:val="22"/>
              </w:rPr>
              <w:t>Private Responsibilities</w:t>
            </w:r>
          </w:p>
          <w:p w14:paraId="7F309BA5" w14:textId="77777777" w:rsidR="007C1FCF" w:rsidRDefault="007C1FCF" w:rsidP="000D6D45">
            <w:pPr>
              <w:pStyle w:val="ListParagraph"/>
              <w:spacing w:line="259" w:lineRule="auto"/>
            </w:pPr>
            <w:r w:rsidRPr="000A2008">
              <w:t>1</w:t>
            </w:r>
            <w:r>
              <w:t>. Display a “root directory” label.</w:t>
            </w:r>
          </w:p>
          <w:p w14:paraId="06CFFA29" w14:textId="77777777" w:rsidR="007C1FCF" w:rsidRDefault="007C1FCF" w:rsidP="000D6D45">
            <w:pPr>
              <w:pStyle w:val="ListParagraph"/>
              <w:spacing w:line="259" w:lineRule="auto"/>
            </w:pPr>
            <w:r>
              <w:lastRenderedPageBreak/>
              <w:t>2. Display a “red team folder” label.</w:t>
            </w:r>
          </w:p>
          <w:p w14:paraId="73BCBC0D" w14:textId="77777777" w:rsidR="007C1FCF" w:rsidRDefault="007C1FCF" w:rsidP="000D6D45">
            <w:pPr>
              <w:pStyle w:val="ListParagraph"/>
              <w:spacing w:line="259" w:lineRule="auto"/>
            </w:pPr>
            <w:r>
              <w:t>3. Display a “blue team folder” label.</w:t>
            </w:r>
          </w:p>
          <w:p w14:paraId="2A8731AA" w14:textId="77777777" w:rsidR="007C1FCF" w:rsidRDefault="007C1FCF" w:rsidP="000D6D45">
            <w:pPr>
              <w:pStyle w:val="ListParagraph"/>
              <w:spacing w:line="259" w:lineRule="auto"/>
            </w:pPr>
            <w:r>
              <w:t>4. Display a “white team folder” label.</w:t>
            </w:r>
          </w:p>
          <w:p w14:paraId="1F8912D0" w14:textId="77777777" w:rsidR="007C1FCF" w:rsidRDefault="007C1FCF" w:rsidP="000D6D45">
            <w:pPr>
              <w:pStyle w:val="ListParagraph"/>
              <w:spacing w:line="259" w:lineRule="auto"/>
            </w:pPr>
            <w:r>
              <w:t>5. Display input fields for appropriate labels.</w:t>
            </w:r>
          </w:p>
          <w:p w14:paraId="68A3770C" w14:textId="77777777" w:rsidR="007C1FCF" w:rsidRDefault="007C1FCF" w:rsidP="000D6D45">
            <w:pPr>
              <w:pStyle w:val="ListParagraph"/>
              <w:spacing w:line="259" w:lineRule="auto"/>
            </w:pPr>
            <w:r>
              <w:t>6. Display “browse” button next to each input field.</w:t>
            </w:r>
          </w:p>
          <w:p w14:paraId="621AFE1E" w14:textId="77777777" w:rsidR="007C1FCF" w:rsidRPr="008D104E" w:rsidRDefault="007C1FCF" w:rsidP="000D6D45">
            <w:pPr>
              <w:pStyle w:val="ListParagraph"/>
              <w:spacing w:line="259" w:lineRule="auto"/>
              <w:rPr>
                <w:lang w:eastAsia="ja-JP"/>
              </w:rPr>
            </w:pPr>
            <w:r>
              <w:t>7. Display a “save” button.</w:t>
            </w:r>
          </w:p>
        </w:tc>
      </w:tr>
      <w:tr w:rsidR="007C1FCF" w14:paraId="3ABD67DD" w14:textId="77777777" w:rsidTr="004D03E9">
        <w:tc>
          <w:tcPr>
            <w:tcW w:w="9000" w:type="dxa"/>
            <w:gridSpan w:val="2"/>
            <w:shd w:val="clear" w:color="auto" w:fill="D9E2F3" w:themeFill="accent1" w:themeFillTint="33"/>
          </w:tcPr>
          <w:p w14:paraId="7F6AAEB6" w14:textId="24021F20" w:rsidR="007C1FCF" w:rsidRDefault="007C1FCF" w:rsidP="000D6D45">
            <w:pPr>
              <w:rPr>
                <w:sz w:val="22"/>
                <w:szCs w:val="22"/>
              </w:rPr>
            </w:pPr>
            <w:r w:rsidRPr="0B9357BD">
              <w:rPr>
                <w:b/>
                <w:bCs/>
                <w:sz w:val="22"/>
                <w:szCs w:val="22"/>
              </w:rPr>
              <w:lastRenderedPageBreak/>
              <w:t>Contract:</w:t>
            </w:r>
            <w:r w:rsidRPr="0B9357BD">
              <w:rPr>
                <w:sz w:val="22"/>
                <w:szCs w:val="22"/>
              </w:rPr>
              <w:t xml:space="preserve"> </w:t>
            </w:r>
            <w:r w:rsidR="00F52131">
              <w:rPr>
                <w:sz w:val="22"/>
                <w:szCs w:val="22"/>
              </w:rPr>
              <w:t>called by 23. (see section</w:t>
            </w:r>
            <w:r w:rsidR="00A83FF8">
              <w:rPr>
                <w:sz w:val="22"/>
                <w:szCs w:val="22"/>
              </w:rPr>
              <w:t xml:space="preserve"> 3.2.1)</w:t>
            </w:r>
          </w:p>
        </w:tc>
      </w:tr>
      <w:tr w:rsidR="007C1FCF" w14:paraId="2CC205A1" w14:textId="77777777" w:rsidTr="004D03E9">
        <w:tc>
          <w:tcPr>
            <w:tcW w:w="4500" w:type="dxa"/>
            <w:shd w:val="clear" w:color="auto" w:fill="D9E2F3" w:themeFill="accent1" w:themeFillTint="33"/>
          </w:tcPr>
          <w:p w14:paraId="0F466AEC" w14:textId="77777777" w:rsidR="007C1FCF" w:rsidRDefault="007C1FCF"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1B8086D9" w14:textId="77777777" w:rsidR="007C1FCF" w:rsidRDefault="007C1FCF" w:rsidP="000D6D45">
            <w:pPr>
              <w:rPr>
                <w:b/>
                <w:bCs/>
                <w:sz w:val="22"/>
                <w:szCs w:val="22"/>
              </w:rPr>
            </w:pPr>
            <w:r w:rsidRPr="24DD7A8F">
              <w:rPr>
                <w:b/>
                <w:bCs/>
                <w:sz w:val="22"/>
                <w:szCs w:val="22"/>
              </w:rPr>
              <w:t>Collaborations</w:t>
            </w:r>
          </w:p>
        </w:tc>
      </w:tr>
      <w:tr w:rsidR="007C1FCF" w:rsidRPr="00D177CE" w14:paraId="1B9C67E7" w14:textId="77777777" w:rsidTr="000D6D45">
        <w:tc>
          <w:tcPr>
            <w:tcW w:w="4500" w:type="dxa"/>
          </w:tcPr>
          <w:p w14:paraId="2A5EC051" w14:textId="77777777" w:rsidR="007C1FCF" w:rsidRPr="00D177CE" w:rsidRDefault="007C1FCF" w:rsidP="000D6D45"/>
        </w:tc>
        <w:tc>
          <w:tcPr>
            <w:tcW w:w="4500" w:type="dxa"/>
          </w:tcPr>
          <w:p w14:paraId="10049A34" w14:textId="77777777" w:rsidR="007C1FCF" w:rsidRPr="00D177CE" w:rsidRDefault="007C1FCF" w:rsidP="000D6D45"/>
        </w:tc>
      </w:tr>
    </w:tbl>
    <w:p w14:paraId="5A4AC66F" w14:textId="55DFC2E5" w:rsidR="007C1FCF" w:rsidRDefault="007C1FCF" w:rsidP="007C1FCF"/>
    <w:p w14:paraId="0444C062" w14:textId="5C95265F" w:rsidR="00365B5F" w:rsidRDefault="00365B5F" w:rsidP="007C1FCF"/>
    <w:p w14:paraId="60EE023F" w14:textId="26EAF62B" w:rsidR="00365B5F" w:rsidRDefault="00365B5F" w:rsidP="00365B5F">
      <w:pPr>
        <w:pStyle w:val="Heading3"/>
      </w:pPr>
      <w:bookmarkStart w:id="99" w:name="_Toc39913589"/>
      <w:r>
        <w:t>Event Configuration UI</w:t>
      </w:r>
      <w:bookmarkEnd w:id="99"/>
    </w:p>
    <w:p w14:paraId="1EF2A245" w14:textId="66825CDA" w:rsidR="000945BC" w:rsidRPr="000945BC" w:rsidRDefault="000945BC" w:rsidP="000945BC">
      <w:r>
        <w:t>This dialog is meant for the user to input data such as the current events name</w:t>
      </w:r>
      <w:r w:rsidR="00076859">
        <w:t xml:space="preserve">, description, start and end date and time. </w:t>
      </w:r>
    </w:p>
    <w:p w14:paraId="15D25781" w14:textId="01652863" w:rsidR="00365B5F" w:rsidRPr="00365B5F" w:rsidRDefault="00365B5F" w:rsidP="00365B5F">
      <w:pPr>
        <w:jc w:val="right"/>
        <w:rPr>
          <w:i/>
          <w:iCs/>
        </w:rPr>
      </w:pPr>
      <w:r w:rsidRPr="1CC79CF2">
        <w:rPr>
          <w:i/>
          <w:iCs/>
        </w:rPr>
        <w:t xml:space="preserve">Table </w:t>
      </w:r>
      <w:r>
        <w:rPr>
          <w:i/>
          <w:iCs/>
        </w:rPr>
        <w:t>5.3</w:t>
      </w:r>
    </w:p>
    <w:tbl>
      <w:tblPr>
        <w:tblStyle w:val="TableGrid"/>
        <w:tblW w:w="9000" w:type="dxa"/>
        <w:tblLayout w:type="fixed"/>
        <w:tblLook w:val="06A0" w:firstRow="1" w:lastRow="0" w:firstColumn="1" w:lastColumn="0" w:noHBand="1" w:noVBand="1"/>
      </w:tblPr>
      <w:tblGrid>
        <w:gridCol w:w="4500"/>
        <w:gridCol w:w="4500"/>
      </w:tblGrid>
      <w:tr w:rsidR="007C1FCF" w14:paraId="28CF7686" w14:textId="77777777" w:rsidTr="004D03E9">
        <w:tc>
          <w:tcPr>
            <w:tcW w:w="9000" w:type="dxa"/>
            <w:gridSpan w:val="2"/>
            <w:shd w:val="clear" w:color="auto" w:fill="1F3864" w:themeFill="accent1" w:themeFillShade="80"/>
          </w:tcPr>
          <w:p w14:paraId="01AB6F0A" w14:textId="77777777" w:rsidR="007C1FCF" w:rsidRDefault="007C1FCF" w:rsidP="000D6D45">
            <w:pPr>
              <w:rPr>
                <w:sz w:val="22"/>
                <w:szCs w:val="22"/>
              </w:rPr>
            </w:pPr>
            <w:r w:rsidRPr="24DD7A8F">
              <w:rPr>
                <w:b/>
                <w:bCs/>
                <w:sz w:val="22"/>
                <w:szCs w:val="22"/>
              </w:rPr>
              <w:t>Class Name</w:t>
            </w:r>
            <w:r w:rsidRPr="24DD7A8F">
              <w:rPr>
                <w:sz w:val="22"/>
                <w:szCs w:val="22"/>
              </w:rPr>
              <w:t xml:space="preserve">: </w:t>
            </w:r>
            <w:r>
              <w:rPr>
                <w:sz w:val="22"/>
                <w:szCs w:val="22"/>
              </w:rPr>
              <w:t xml:space="preserve">Event Configuration UI </w:t>
            </w:r>
          </w:p>
        </w:tc>
      </w:tr>
      <w:tr w:rsidR="007C1FCF" w14:paraId="1875929B" w14:textId="77777777" w:rsidTr="004D03E9">
        <w:tc>
          <w:tcPr>
            <w:tcW w:w="9000" w:type="dxa"/>
            <w:gridSpan w:val="2"/>
            <w:shd w:val="clear" w:color="auto" w:fill="D9E2F3" w:themeFill="accent1" w:themeFillTint="33"/>
          </w:tcPr>
          <w:p w14:paraId="3A02CCBF" w14:textId="77777777" w:rsidR="007C1FCF" w:rsidRDefault="007C1FCF"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7C1FCF" w14:paraId="3DF80F3D" w14:textId="77777777" w:rsidTr="004D03E9">
        <w:tc>
          <w:tcPr>
            <w:tcW w:w="9000" w:type="dxa"/>
            <w:gridSpan w:val="2"/>
            <w:shd w:val="clear" w:color="auto" w:fill="D9E2F3" w:themeFill="accent1" w:themeFillTint="33"/>
          </w:tcPr>
          <w:p w14:paraId="71860844" w14:textId="77777777" w:rsidR="007C1FCF" w:rsidRDefault="007C1FCF"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7C1FCF" w:rsidRPr="00B46D84" w14:paraId="6372E279" w14:textId="77777777" w:rsidTr="000D6D45">
        <w:tc>
          <w:tcPr>
            <w:tcW w:w="9000" w:type="dxa"/>
            <w:gridSpan w:val="2"/>
          </w:tcPr>
          <w:p w14:paraId="706D7EC9" w14:textId="77777777" w:rsidR="007C1FCF" w:rsidRDefault="007C1FCF" w:rsidP="000D6D45">
            <w:pPr>
              <w:rPr>
                <w:b/>
                <w:bCs/>
                <w:sz w:val="22"/>
                <w:szCs w:val="22"/>
              </w:rPr>
            </w:pPr>
            <w:r w:rsidRPr="24DD7A8F">
              <w:rPr>
                <w:b/>
                <w:bCs/>
                <w:sz w:val="22"/>
                <w:szCs w:val="22"/>
              </w:rPr>
              <w:t>Private Responsibilities</w:t>
            </w:r>
          </w:p>
          <w:p w14:paraId="33A5C6E1" w14:textId="77777777" w:rsidR="007C1FCF" w:rsidRDefault="007C1FCF" w:rsidP="000D6D45">
            <w:pPr>
              <w:pStyle w:val="ListParagraph"/>
              <w:spacing w:line="259" w:lineRule="auto"/>
            </w:pPr>
            <w:r w:rsidRPr="000A2008">
              <w:t>1</w:t>
            </w:r>
            <w:r>
              <w:t>. Display a “event name” label.</w:t>
            </w:r>
          </w:p>
          <w:p w14:paraId="79CB61E7" w14:textId="77777777" w:rsidR="007C1FCF" w:rsidRDefault="007C1FCF" w:rsidP="000D6D45">
            <w:pPr>
              <w:pStyle w:val="ListParagraph"/>
              <w:spacing w:line="259" w:lineRule="auto"/>
            </w:pPr>
            <w:r>
              <w:t>2. Display a “event description” label.</w:t>
            </w:r>
          </w:p>
          <w:p w14:paraId="0A77D5A7" w14:textId="77777777" w:rsidR="007C1FCF" w:rsidRDefault="007C1FCF" w:rsidP="000D6D45">
            <w:pPr>
              <w:pStyle w:val="ListParagraph"/>
              <w:spacing w:line="259" w:lineRule="auto"/>
            </w:pPr>
            <w:r>
              <w:t>3. Display a “start date and time” label.</w:t>
            </w:r>
          </w:p>
          <w:p w14:paraId="324C2F86" w14:textId="77777777" w:rsidR="007C1FCF" w:rsidRDefault="007C1FCF" w:rsidP="000D6D45">
            <w:pPr>
              <w:pStyle w:val="ListParagraph"/>
              <w:spacing w:line="259" w:lineRule="auto"/>
            </w:pPr>
            <w:r>
              <w:t>4. Display a “end date and time” label.</w:t>
            </w:r>
          </w:p>
          <w:p w14:paraId="2FC808F0" w14:textId="77777777" w:rsidR="007C1FCF" w:rsidRDefault="007C1FCF" w:rsidP="000D6D45">
            <w:pPr>
              <w:pStyle w:val="ListParagraph"/>
              <w:spacing w:line="259" w:lineRule="auto"/>
            </w:pPr>
            <w:r>
              <w:t>5. Display input fields for appropriate labels.</w:t>
            </w:r>
          </w:p>
          <w:p w14:paraId="280BB030" w14:textId="77777777" w:rsidR="007C1FCF" w:rsidRPr="008D104E" w:rsidRDefault="007C1FCF" w:rsidP="000D6D45">
            <w:pPr>
              <w:pStyle w:val="ListParagraph"/>
              <w:spacing w:line="259" w:lineRule="auto"/>
              <w:rPr>
                <w:lang w:eastAsia="ja-JP"/>
              </w:rPr>
            </w:pPr>
            <w:r>
              <w:t>6. Display a “save” button.</w:t>
            </w:r>
          </w:p>
        </w:tc>
      </w:tr>
      <w:tr w:rsidR="007C1FCF" w14:paraId="168D58D0" w14:textId="77777777" w:rsidTr="004D03E9">
        <w:tc>
          <w:tcPr>
            <w:tcW w:w="9000" w:type="dxa"/>
            <w:gridSpan w:val="2"/>
            <w:shd w:val="clear" w:color="auto" w:fill="D9E2F3" w:themeFill="accent1" w:themeFillTint="33"/>
          </w:tcPr>
          <w:p w14:paraId="49672F45" w14:textId="01574179" w:rsidR="007C1FCF" w:rsidRDefault="007C1FCF" w:rsidP="000D6D45">
            <w:pPr>
              <w:rPr>
                <w:sz w:val="22"/>
                <w:szCs w:val="22"/>
              </w:rPr>
            </w:pPr>
            <w:r w:rsidRPr="0B9357BD">
              <w:rPr>
                <w:b/>
                <w:bCs/>
                <w:sz w:val="22"/>
                <w:szCs w:val="22"/>
              </w:rPr>
              <w:t>Contract:</w:t>
            </w:r>
            <w:r w:rsidRPr="0B9357BD">
              <w:rPr>
                <w:sz w:val="22"/>
                <w:szCs w:val="22"/>
              </w:rPr>
              <w:t xml:space="preserve"> </w:t>
            </w:r>
            <w:r w:rsidR="00446E81">
              <w:rPr>
                <w:sz w:val="22"/>
                <w:szCs w:val="22"/>
              </w:rPr>
              <w:t>called by 21. (see section</w:t>
            </w:r>
            <w:r w:rsidR="004D0951">
              <w:rPr>
                <w:sz w:val="22"/>
                <w:szCs w:val="22"/>
              </w:rPr>
              <w:t xml:space="preserve"> 3.2.1)</w:t>
            </w:r>
          </w:p>
        </w:tc>
      </w:tr>
      <w:tr w:rsidR="007C1FCF" w14:paraId="146037B5" w14:textId="77777777" w:rsidTr="004D03E9">
        <w:tc>
          <w:tcPr>
            <w:tcW w:w="4500" w:type="dxa"/>
            <w:shd w:val="clear" w:color="auto" w:fill="D9E2F3" w:themeFill="accent1" w:themeFillTint="33"/>
          </w:tcPr>
          <w:p w14:paraId="4794E8DF" w14:textId="77777777" w:rsidR="007C1FCF" w:rsidRDefault="007C1FCF"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36B68D87" w14:textId="77777777" w:rsidR="007C1FCF" w:rsidRDefault="007C1FCF" w:rsidP="000D6D45">
            <w:pPr>
              <w:rPr>
                <w:b/>
                <w:bCs/>
                <w:sz w:val="22"/>
                <w:szCs w:val="22"/>
              </w:rPr>
            </w:pPr>
            <w:r w:rsidRPr="24DD7A8F">
              <w:rPr>
                <w:b/>
                <w:bCs/>
                <w:sz w:val="22"/>
                <w:szCs w:val="22"/>
              </w:rPr>
              <w:t>Collaborations</w:t>
            </w:r>
          </w:p>
        </w:tc>
      </w:tr>
      <w:tr w:rsidR="007C1FCF" w:rsidRPr="00D177CE" w14:paraId="71F094FE" w14:textId="77777777" w:rsidTr="000D6D45">
        <w:tc>
          <w:tcPr>
            <w:tcW w:w="4500" w:type="dxa"/>
          </w:tcPr>
          <w:p w14:paraId="4A45CF0E" w14:textId="77777777" w:rsidR="007C1FCF" w:rsidRPr="00D177CE" w:rsidRDefault="007C1FCF" w:rsidP="000D6D45"/>
        </w:tc>
        <w:tc>
          <w:tcPr>
            <w:tcW w:w="4500" w:type="dxa"/>
          </w:tcPr>
          <w:p w14:paraId="73251DAE" w14:textId="77777777" w:rsidR="007C1FCF" w:rsidRPr="00D177CE" w:rsidRDefault="007C1FCF" w:rsidP="000D6D45"/>
        </w:tc>
      </w:tr>
    </w:tbl>
    <w:p w14:paraId="551C6DB1" w14:textId="411DC1D2" w:rsidR="007C1FCF" w:rsidRDefault="007C1FCF" w:rsidP="007C1FCF"/>
    <w:p w14:paraId="7AE5F380" w14:textId="3AC9527A" w:rsidR="004D03E9" w:rsidRDefault="00F3667A" w:rsidP="00F3667A">
      <w:pPr>
        <w:pStyle w:val="Heading3"/>
      </w:pPr>
      <w:bookmarkStart w:id="100" w:name="_Toc39913590"/>
      <w:r>
        <w:t>Action Report View</w:t>
      </w:r>
      <w:bookmarkEnd w:id="100"/>
    </w:p>
    <w:p w14:paraId="586DDEAC" w14:textId="04FADC88" w:rsidR="003E3EE7" w:rsidRPr="003E3EE7" w:rsidRDefault="003E3EE7" w:rsidP="003E3EE7">
      <w:r>
        <w:t>View to display log files and the process</w:t>
      </w:r>
      <w:r w:rsidR="000945BC">
        <w:t>,</w:t>
      </w:r>
      <w:r>
        <w:t xml:space="preserve"> they have failed to </w:t>
      </w:r>
      <w:r w:rsidR="000945BC">
        <w:t xml:space="preserve">pass. </w:t>
      </w:r>
    </w:p>
    <w:p w14:paraId="56254D74" w14:textId="020F81D4" w:rsidR="00F3667A" w:rsidRPr="00F3667A" w:rsidRDefault="00F3667A" w:rsidP="00F3667A">
      <w:pPr>
        <w:jc w:val="right"/>
        <w:rPr>
          <w:i/>
          <w:iCs/>
        </w:rPr>
      </w:pPr>
      <w:r w:rsidRPr="1CC79CF2">
        <w:rPr>
          <w:i/>
          <w:iCs/>
        </w:rPr>
        <w:t xml:space="preserve">Table </w:t>
      </w:r>
      <w:r>
        <w:rPr>
          <w:i/>
          <w:iCs/>
        </w:rPr>
        <w:t>5.4</w:t>
      </w:r>
    </w:p>
    <w:tbl>
      <w:tblPr>
        <w:tblStyle w:val="TableGrid"/>
        <w:tblW w:w="9000" w:type="dxa"/>
        <w:tblLayout w:type="fixed"/>
        <w:tblLook w:val="06A0" w:firstRow="1" w:lastRow="0" w:firstColumn="1" w:lastColumn="0" w:noHBand="1" w:noVBand="1"/>
      </w:tblPr>
      <w:tblGrid>
        <w:gridCol w:w="4500"/>
        <w:gridCol w:w="4500"/>
      </w:tblGrid>
      <w:tr w:rsidR="007C1FCF" w14:paraId="727376DF" w14:textId="77777777" w:rsidTr="004D03E9">
        <w:tc>
          <w:tcPr>
            <w:tcW w:w="9000" w:type="dxa"/>
            <w:gridSpan w:val="2"/>
            <w:shd w:val="clear" w:color="auto" w:fill="1F3864" w:themeFill="accent1" w:themeFillShade="80"/>
          </w:tcPr>
          <w:p w14:paraId="3EA8F2B2" w14:textId="77777777" w:rsidR="007C1FCF" w:rsidRDefault="007C1FCF" w:rsidP="000D6D45">
            <w:pPr>
              <w:rPr>
                <w:sz w:val="22"/>
                <w:szCs w:val="22"/>
              </w:rPr>
            </w:pPr>
            <w:r w:rsidRPr="005729B6">
              <w:rPr>
                <w:b/>
                <w:bCs/>
                <w:sz w:val="22"/>
                <w:szCs w:val="22"/>
              </w:rPr>
              <w:t>Class</w:t>
            </w:r>
            <w:r w:rsidRPr="24DD7A8F">
              <w:rPr>
                <w:b/>
                <w:bCs/>
                <w:sz w:val="22"/>
                <w:szCs w:val="22"/>
              </w:rPr>
              <w:t xml:space="preserve"> Name</w:t>
            </w:r>
            <w:r w:rsidRPr="24DD7A8F">
              <w:rPr>
                <w:sz w:val="22"/>
                <w:szCs w:val="22"/>
              </w:rPr>
              <w:t xml:space="preserve">: </w:t>
            </w:r>
            <w:r>
              <w:rPr>
                <w:sz w:val="22"/>
                <w:szCs w:val="22"/>
              </w:rPr>
              <w:t xml:space="preserve">Action Report View </w:t>
            </w:r>
          </w:p>
        </w:tc>
      </w:tr>
      <w:tr w:rsidR="007C1FCF" w14:paraId="7F2747F0" w14:textId="77777777" w:rsidTr="004D03E9">
        <w:tc>
          <w:tcPr>
            <w:tcW w:w="9000" w:type="dxa"/>
            <w:gridSpan w:val="2"/>
            <w:shd w:val="clear" w:color="auto" w:fill="D9E2F3" w:themeFill="accent1" w:themeFillTint="33"/>
          </w:tcPr>
          <w:p w14:paraId="52A42B8B" w14:textId="77777777" w:rsidR="007C1FCF" w:rsidRDefault="007C1FCF"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7C1FCF" w14:paraId="0D24FB6C" w14:textId="77777777" w:rsidTr="004D03E9">
        <w:tc>
          <w:tcPr>
            <w:tcW w:w="9000" w:type="dxa"/>
            <w:gridSpan w:val="2"/>
            <w:shd w:val="clear" w:color="auto" w:fill="D9E2F3" w:themeFill="accent1" w:themeFillTint="33"/>
          </w:tcPr>
          <w:p w14:paraId="20FFB73A" w14:textId="77777777" w:rsidR="007C1FCF" w:rsidRDefault="007C1FCF"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7C1FCF" w:rsidRPr="00B46D84" w14:paraId="01D384C5" w14:textId="77777777" w:rsidTr="000D6D45">
        <w:tc>
          <w:tcPr>
            <w:tcW w:w="9000" w:type="dxa"/>
            <w:gridSpan w:val="2"/>
          </w:tcPr>
          <w:p w14:paraId="5ECE1F6C" w14:textId="77777777" w:rsidR="007C1FCF" w:rsidRDefault="007C1FCF" w:rsidP="000D6D45">
            <w:pPr>
              <w:rPr>
                <w:b/>
                <w:bCs/>
                <w:sz w:val="22"/>
                <w:szCs w:val="22"/>
              </w:rPr>
            </w:pPr>
            <w:r w:rsidRPr="24DD7A8F">
              <w:rPr>
                <w:b/>
                <w:bCs/>
                <w:sz w:val="22"/>
                <w:szCs w:val="22"/>
              </w:rPr>
              <w:t>Private Responsibilities</w:t>
            </w:r>
          </w:p>
          <w:p w14:paraId="24984D20" w14:textId="78B6543B" w:rsidR="007C1FCF" w:rsidRPr="008D104E" w:rsidRDefault="007C1FCF" w:rsidP="000D6D45">
            <w:pPr>
              <w:pStyle w:val="ListParagraph"/>
              <w:spacing w:line="259" w:lineRule="auto"/>
              <w:rPr>
                <w:lang w:eastAsia="ja-JP"/>
              </w:rPr>
            </w:pPr>
            <w:r w:rsidRPr="000A2008">
              <w:t>1</w:t>
            </w:r>
            <w:r>
              <w:t xml:space="preserve">. </w:t>
            </w:r>
            <w:r w:rsidR="0071019B">
              <w:t xml:space="preserve">Display log files that have failed </w:t>
            </w:r>
            <w:r w:rsidR="007E4141">
              <w:t>validation, cleaning or the ingestion process.</w:t>
            </w:r>
          </w:p>
        </w:tc>
      </w:tr>
      <w:tr w:rsidR="007C1FCF" w14:paraId="4E6AF2D0" w14:textId="77777777" w:rsidTr="004D03E9">
        <w:tc>
          <w:tcPr>
            <w:tcW w:w="9000" w:type="dxa"/>
            <w:gridSpan w:val="2"/>
            <w:shd w:val="clear" w:color="auto" w:fill="D9E2F3" w:themeFill="accent1" w:themeFillTint="33"/>
          </w:tcPr>
          <w:p w14:paraId="2A991943" w14:textId="79465D31" w:rsidR="007C1FCF" w:rsidRDefault="007C1FCF" w:rsidP="000D6D45">
            <w:pPr>
              <w:rPr>
                <w:sz w:val="22"/>
                <w:szCs w:val="22"/>
              </w:rPr>
            </w:pPr>
            <w:r w:rsidRPr="0B9357BD">
              <w:rPr>
                <w:b/>
                <w:bCs/>
                <w:sz w:val="22"/>
                <w:szCs w:val="22"/>
              </w:rPr>
              <w:t>Contract:</w:t>
            </w:r>
            <w:r w:rsidRPr="0B9357BD">
              <w:rPr>
                <w:sz w:val="22"/>
                <w:szCs w:val="22"/>
              </w:rPr>
              <w:t xml:space="preserve"> </w:t>
            </w:r>
            <w:r>
              <w:rPr>
                <w:sz w:val="22"/>
                <w:szCs w:val="22"/>
              </w:rPr>
              <w:t>1</w:t>
            </w:r>
            <w:r w:rsidR="00034A5E">
              <w:rPr>
                <w:sz w:val="22"/>
                <w:szCs w:val="22"/>
              </w:rPr>
              <w:t>. Display log files that</w:t>
            </w:r>
            <w:r w:rsidR="0031463E">
              <w:rPr>
                <w:sz w:val="22"/>
                <w:szCs w:val="22"/>
              </w:rPr>
              <w:t xml:space="preserve"> failed </w:t>
            </w:r>
            <w:r w:rsidR="003838A6">
              <w:rPr>
                <w:sz w:val="22"/>
                <w:szCs w:val="22"/>
              </w:rPr>
              <w:t>processing</w:t>
            </w:r>
          </w:p>
        </w:tc>
      </w:tr>
      <w:tr w:rsidR="007C1FCF" w14:paraId="1FF464C6" w14:textId="77777777" w:rsidTr="004D03E9">
        <w:tc>
          <w:tcPr>
            <w:tcW w:w="4500" w:type="dxa"/>
            <w:shd w:val="clear" w:color="auto" w:fill="D9E2F3" w:themeFill="accent1" w:themeFillTint="33"/>
          </w:tcPr>
          <w:p w14:paraId="77F1ED60" w14:textId="77777777" w:rsidR="007C1FCF" w:rsidRDefault="007C1FCF"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172C7796" w14:textId="77777777" w:rsidR="007C1FCF" w:rsidRDefault="007C1FCF" w:rsidP="000D6D45">
            <w:pPr>
              <w:rPr>
                <w:b/>
                <w:bCs/>
                <w:sz w:val="22"/>
                <w:szCs w:val="22"/>
              </w:rPr>
            </w:pPr>
            <w:r w:rsidRPr="24DD7A8F">
              <w:rPr>
                <w:b/>
                <w:bCs/>
                <w:sz w:val="22"/>
                <w:szCs w:val="22"/>
              </w:rPr>
              <w:t>Collaborations</w:t>
            </w:r>
          </w:p>
        </w:tc>
      </w:tr>
      <w:tr w:rsidR="007C1FCF" w:rsidRPr="00D177CE" w14:paraId="53AB7D2A" w14:textId="77777777" w:rsidTr="000D6D45">
        <w:tc>
          <w:tcPr>
            <w:tcW w:w="4500" w:type="dxa"/>
          </w:tcPr>
          <w:p w14:paraId="7DCACB01" w14:textId="54835794" w:rsidR="007C1FCF" w:rsidRPr="00D177CE" w:rsidRDefault="007C1FCF" w:rsidP="000D6D45">
            <w:r>
              <w:t>1.</w:t>
            </w:r>
            <w:r w:rsidR="00034B7A">
              <w:t xml:space="preserve"> Get log files that have failed</w:t>
            </w:r>
            <w:r w:rsidR="003149CB">
              <w:t xml:space="preserve"> cleansing, validation, or ingestion</w:t>
            </w:r>
          </w:p>
        </w:tc>
        <w:tc>
          <w:tcPr>
            <w:tcW w:w="4500" w:type="dxa"/>
          </w:tcPr>
          <w:p w14:paraId="67DAE5B7" w14:textId="2328A8E1" w:rsidR="007C1FCF" w:rsidRPr="00D177CE" w:rsidRDefault="00E161D7" w:rsidP="000D6D45">
            <w:r>
              <w:t>Log File Manager(1)</w:t>
            </w:r>
          </w:p>
        </w:tc>
      </w:tr>
    </w:tbl>
    <w:p w14:paraId="74ED8C5F" w14:textId="77777777" w:rsidR="007C1FCF" w:rsidRPr="006D5CD0" w:rsidRDefault="007C1FCF" w:rsidP="004D03E9">
      <w:pPr>
        <w:shd w:val="clear" w:color="auto" w:fill="E2EFD9" w:themeFill="accent6" w:themeFillTint="33"/>
        <w:rPr>
          <w:b/>
          <w:bCs/>
        </w:rPr>
      </w:pPr>
      <w:r w:rsidRPr="006D5CD0">
        <w:rPr>
          <w:b/>
          <w:bCs/>
        </w:rPr>
        <w:t>Contract 1</w:t>
      </w:r>
    </w:p>
    <w:p w14:paraId="582F09BA" w14:textId="0DE86D8B" w:rsidR="007C1FCF" w:rsidRPr="006D5CD0" w:rsidRDefault="007C1FCF" w:rsidP="007C1FCF">
      <w:r w:rsidRPr="006D5CD0">
        <w:rPr>
          <w:b/>
          <w:bCs/>
        </w:rPr>
        <w:t xml:space="preserve">-Method Name: </w:t>
      </w:r>
      <w:r w:rsidRPr="006D5CD0">
        <w:t>getLogFile(</w:t>
      </w:r>
      <w:r w:rsidR="004A2F11" w:rsidRPr="006D5CD0">
        <w:t>)</w:t>
      </w:r>
    </w:p>
    <w:p w14:paraId="1F951018" w14:textId="02652B09" w:rsidR="007C1FCF" w:rsidRPr="006D5CD0" w:rsidRDefault="007C1FCF" w:rsidP="007C1FCF">
      <w:r w:rsidRPr="006D5CD0">
        <w:rPr>
          <w:b/>
          <w:bCs/>
        </w:rPr>
        <w:t>-Return Type:</w:t>
      </w:r>
      <w:r w:rsidRPr="006D5CD0">
        <w:t xml:space="preserve"> </w:t>
      </w:r>
      <w:r w:rsidR="004A2F11" w:rsidRPr="006D5CD0">
        <w:t>log file object</w:t>
      </w:r>
    </w:p>
    <w:p w14:paraId="27E47083" w14:textId="5B924553" w:rsidR="007C1FCF" w:rsidRPr="006D5CD0" w:rsidRDefault="007C1FCF" w:rsidP="007C1FCF">
      <w:pPr>
        <w:rPr>
          <w:b/>
          <w:bCs/>
        </w:rPr>
      </w:pPr>
      <w:r w:rsidRPr="006D5CD0">
        <w:rPr>
          <w:b/>
          <w:bCs/>
        </w:rPr>
        <w:t>-Input &amp; Output parameters</w:t>
      </w:r>
      <w:r w:rsidR="004A2F11" w:rsidRPr="006D5CD0">
        <w:rPr>
          <w:b/>
          <w:bCs/>
        </w:rPr>
        <w:t>:</w:t>
      </w:r>
    </w:p>
    <w:p w14:paraId="01BD2B82" w14:textId="77777777" w:rsidR="007C1FCF" w:rsidRPr="006D5CD0" w:rsidRDefault="007C1FCF" w:rsidP="007C1FCF">
      <w:r w:rsidRPr="006D5CD0">
        <w:t>-</w:t>
      </w:r>
      <w:r w:rsidRPr="006D5CD0">
        <w:rPr>
          <w:b/>
          <w:bCs/>
        </w:rPr>
        <w:t xml:space="preserve">Description of parameters: </w:t>
      </w:r>
    </w:p>
    <w:p w14:paraId="513ACC81" w14:textId="07BD0F0B" w:rsidR="007C1FCF" w:rsidRPr="006D5CD0" w:rsidRDefault="007C1FCF" w:rsidP="007C1FCF">
      <w:r w:rsidRPr="006D5CD0">
        <w:rPr>
          <w:b/>
          <w:bCs/>
        </w:rPr>
        <w:t xml:space="preserve">-Purpose: </w:t>
      </w:r>
      <w:r w:rsidR="006D5CD0" w:rsidRPr="006D5CD0">
        <w:t>to return and display log files that have failed cleansing, validation and ingestion process.</w:t>
      </w:r>
      <w:r w:rsidR="006D5CD0" w:rsidRPr="006D5CD0">
        <w:rPr>
          <w:b/>
          <w:bCs/>
        </w:rPr>
        <w:t xml:space="preserve"> </w:t>
      </w:r>
    </w:p>
    <w:p w14:paraId="57C44622" w14:textId="730CD8AB" w:rsidR="007C1FCF" w:rsidRPr="006D5CD0" w:rsidRDefault="007C1FCF" w:rsidP="007C1FCF">
      <w:r w:rsidRPr="006D5CD0">
        <w:rPr>
          <w:b/>
          <w:bCs/>
        </w:rPr>
        <w:t xml:space="preserve">-Pre-Conditions: </w:t>
      </w:r>
      <w:r w:rsidR="00C17686" w:rsidRPr="00C17686">
        <w:t xml:space="preserve">log file has been cleansed but </w:t>
      </w:r>
      <w:r w:rsidR="005A6643" w:rsidRPr="00C17686">
        <w:t>failed or</w:t>
      </w:r>
      <w:r w:rsidR="00C17686" w:rsidRPr="00C17686">
        <w:t xml:space="preserve"> validated but failed or ingested but failed.</w:t>
      </w:r>
      <w:r w:rsidR="00C17686">
        <w:rPr>
          <w:b/>
          <w:bCs/>
        </w:rPr>
        <w:t xml:space="preserve"> </w:t>
      </w:r>
    </w:p>
    <w:p w14:paraId="1FC36BF5" w14:textId="0B681E59" w:rsidR="007C1FCF" w:rsidRDefault="007C1FCF" w:rsidP="007C1FCF">
      <w:r w:rsidRPr="006D5CD0">
        <w:rPr>
          <w:b/>
          <w:bCs/>
        </w:rPr>
        <w:t>-Post-Conditions:</w:t>
      </w:r>
      <w:r>
        <w:rPr>
          <w:b/>
          <w:bCs/>
        </w:rPr>
        <w:t xml:space="preserve"> </w:t>
      </w:r>
      <w:r w:rsidR="005A6643" w:rsidRPr="001D40CF">
        <w:t xml:space="preserve">reference to a log file that has failed </w:t>
      </w:r>
      <w:r w:rsidR="001D40CF" w:rsidRPr="001D40CF">
        <w:t>one process is displayed in the action report view.</w:t>
      </w:r>
    </w:p>
    <w:p w14:paraId="2711552C" w14:textId="27F45964" w:rsidR="007C1FCF" w:rsidRDefault="007C1FCF" w:rsidP="007C1FCF"/>
    <w:p w14:paraId="64160DB9" w14:textId="1B7E4239" w:rsidR="00F3667A" w:rsidRDefault="00F3667A" w:rsidP="00F3667A">
      <w:pPr>
        <w:pStyle w:val="Heading3"/>
      </w:pPr>
      <w:bookmarkStart w:id="101" w:name="_Toc39913591"/>
      <w:r>
        <w:lastRenderedPageBreak/>
        <w:t>Processing View</w:t>
      </w:r>
      <w:bookmarkEnd w:id="101"/>
    </w:p>
    <w:p w14:paraId="55BF4C0A" w14:textId="6CD176D9" w:rsidR="00BF06CA" w:rsidRPr="00BF06CA" w:rsidRDefault="00BF06CA" w:rsidP="00BF06CA">
      <w:r>
        <w:t>View that is used to display a log f</w:t>
      </w:r>
      <w:r w:rsidR="00DE5084">
        <w:t xml:space="preserve">ile and cleansing, validation ingestion status. It displays in progress </w:t>
      </w:r>
      <w:r w:rsidR="006348DC">
        <w:t xml:space="preserve">while the file is being or has yet to be processed by appropriate process. The view shall display “successful” if </w:t>
      </w:r>
      <w:r w:rsidR="00EC46AA">
        <w:t xml:space="preserve">the log file has been cleansed, validated or ingested without fail; and display </w:t>
      </w:r>
      <w:r w:rsidR="003E3EE7">
        <w:t xml:space="preserve">“failed” if the opposite. </w:t>
      </w:r>
    </w:p>
    <w:p w14:paraId="08B3337A" w14:textId="49538F23" w:rsidR="00F3667A" w:rsidRPr="00F3667A" w:rsidRDefault="00F3667A" w:rsidP="00F3667A">
      <w:pPr>
        <w:jc w:val="right"/>
        <w:rPr>
          <w:i/>
          <w:iCs/>
        </w:rPr>
      </w:pPr>
      <w:r w:rsidRPr="1CC79CF2">
        <w:rPr>
          <w:i/>
          <w:iCs/>
        </w:rPr>
        <w:t xml:space="preserve">Table </w:t>
      </w:r>
      <w:r>
        <w:rPr>
          <w:i/>
          <w:iCs/>
        </w:rPr>
        <w:t>5.5</w:t>
      </w:r>
    </w:p>
    <w:tbl>
      <w:tblPr>
        <w:tblStyle w:val="TableGrid"/>
        <w:tblW w:w="9000" w:type="dxa"/>
        <w:tblLayout w:type="fixed"/>
        <w:tblLook w:val="06A0" w:firstRow="1" w:lastRow="0" w:firstColumn="1" w:lastColumn="0" w:noHBand="1" w:noVBand="1"/>
      </w:tblPr>
      <w:tblGrid>
        <w:gridCol w:w="4500"/>
        <w:gridCol w:w="4500"/>
      </w:tblGrid>
      <w:tr w:rsidR="007C1FCF" w14:paraId="32549465" w14:textId="77777777" w:rsidTr="004D03E9">
        <w:tc>
          <w:tcPr>
            <w:tcW w:w="9000" w:type="dxa"/>
            <w:gridSpan w:val="2"/>
            <w:shd w:val="clear" w:color="auto" w:fill="1F3864" w:themeFill="accent1" w:themeFillShade="80"/>
          </w:tcPr>
          <w:p w14:paraId="5EFD312E" w14:textId="77777777" w:rsidR="007C1FCF" w:rsidRDefault="007C1FCF" w:rsidP="000D6D45">
            <w:pPr>
              <w:rPr>
                <w:sz w:val="22"/>
                <w:szCs w:val="22"/>
              </w:rPr>
            </w:pPr>
            <w:r w:rsidRPr="24DD7A8F">
              <w:rPr>
                <w:b/>
                <w:bCs/>
                <w:sz w:val="22"/>
                <w:szCs w:val="22"/>
              </w:rPr>
              <w:t>Class Name</w:t>
            </w:r>
            <w:r w:rsidRPr="24DD7A8F">
              <w:rPr>
                <w:sz w:val="22"/>
                <w:szCs w:val="22"/>
              </w:rPr>
              <w:t xml:space="preserve">: </w:t>
            </w:r>
            <w:r>
              <w:rPr>
                <w:sz w:val="22"/>
                <w:szCs w:val="22"/>
              </w:rPr>
              <w:t xml:space="preserve">Processing View </w:t>
            </w:r>
          </w:p>
        </w:tc>
      </w:tr>
      <w:tr w:rsidR="007C1FCF" w14:paraId="78E506AD" w14:textId="77777777" w:rsidTr="004D03E9">
        <w:tc>
          <w:tcPr>
            <w:tcW w:w="9000" w:type="dxa"/>
            <w:gridSpan w:val="2"/>
            <w:shd w:val="clear" w:color="auto" w:fill="D9E2F3" w:themeFill="accent1" w:themeFillTint="33"/>
          </w:tcPr>
          <w:p w14:paraId="71CDA2A2" w14:textId="77777777" w:rsidR="007C1FCF" w:rsidRDefault="007C1FCF"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7C1FCF" w14:paraId="39C61D4D" w14:textId="77777777" w:rsidTr="004D03E9">
        <w:tc>
          <w:tcPr>
            <w:tcW w:w="9000" w:type="dxa"/>
            <w:gridSpan w:val="2"/>
            <w:shd w:val="clear" w:color="auto" w:fill="D9E2F3" w:themeFill="accent1" w:themeFillTint="33"/>
          </w:tcPr>
          <w:p w14:paraId="053E155C" w14:textId="77777777" w:rsidR="007C1FCF" w:rsidRDefault="007C1FCF"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7C1FCF" w:rsidRPr="00B46D84" w14:paraId="1096FF7A" w14:textId="77777777" w:rsidTr="000D6D45">
        <w:tc>
          <w:tcPr>
            <w:tcW w:w="9000" w:type="dxa"/>
            <w:gridSpan w:val="2"/>
          </w:tcPr>
          <w:p w14:paraId="005ED344" w14:textId="77777777" w:rsidR="007C1FCF" w:rsidRDefault="007C1FCF" w:rsidP="000D6D45">
            <w:pPr>
              <w:rPr>
                <w:b/>
                <w:bCs/>
                <w:sz w:val="22"/>
                <w:szCs w:val="22"/>
              </w:rPr>
            </w:pPr>
            <w:r w:rsidRPr="24DD7A8F">
              <w:rPr>
                <w:b/>
                <w:bCs/>
                <w:sz w:val="22"/>
                <w:szCs w:val="22"/>
              </w:rPr>
              <w:t>Private Responsibilities</w:t>
            </w:r>
          </w:p>
          <w:p w14:paraId="50DB8555" w14:textId="1530C9B0" w:rsidR="007C1FCF" w:rsidRPr="008D104E" w:rsidRDefault="007C1FCF" w:rsidP="000D6D45">
            <w:pPr>
              <w:pStyle w:val="ListParagraph"/>
              <w:spacing w:line="259" w:lineRule="auto"/>
              <w:rPr>
                <w:lang w:eastAsia="ja-JP"/>
              </w:rPr>
            </w:pPr>
            <w:r w:rsidRPr="000A2008">
              <w:t>1</w:t>
            </w:r>
            <w:r>
              <w:t xml:space="preserve">. </w:t>
            </w:r>
            <w:r w:rsidR="007C1D10">
              <w:t xml:space="preserve">Display a table for the log files that are </w:t>
            </w:r>
            <w:r w:rsidR="006D4C03">
              <w:t>being cleansed, validated, and ingested.</w:t>
            </w:r>
          </w:p>
        </w:tc>
      </w:tr>
      <w:tr w:rsidR="007C1FCF" w14:paraId="4F045ADA" w14:textId="77777777" w:rsidTr="004D03E9">
        <w:trPr>
          <w:trHeight w:val="161"/>
        </w:trPr>
        <w:tc>
          <w:tcPr>
            <w:tcW w:w="9000" w:type="dxa"/>
            <w:gridSpan w:val="2"/>
            <w:shd w:val="clear" w:color="auto" w:fill="D9E2F3" w:themeFill="accent1" w:themeFillTint="33"/>
          </w:tcPr>
          <w:p w14:paraId="0BD394E9" w14:textId="09805AAB" w:rsidR="007C1FCF" w:rsidRDefault="007C1FCF" w:rsidP="000D6D45">
            <w:pPr>
              <w:rPr>
                <w:sz w:val="22"/>
                <w:szCs w:val="22"/>
              </w:rPr>
            </w:pPr>
            <w:r w:rsidRPr="0B9357BD">
              <w:rPr>
                <w:b/>
                <w:bCs/>
                <w:sz w:val="22"/>
                <w:szCs w:val="22"/>
              </w:rPr>
              <w:t>Contract:</w:t>
            </w:r>
            <w:r w:rsidRPr="0B9357BD">
              <w:rPr>
                <w:sz w:val="22"/>
                <w:szCs w:val="22"/>
              </w:rPr>
              <w:t xml:space="preserve"> </w:t>
            </w:r>
            <w:r>
              <w:rPr>
                <w:sz w:val="22"/>
                <w:szCs w:val="22"/>
              </w:rPr>
              <w:t>2.</w:t>
            </w:r>
            <w:r w:rsidR="006D4C03">
              <w:rPr>
                <w:sz w:val="22"/>
                <w:szCs w:val="22"/>
              </w:rPr>
              <w:t xml:space="preserve"> Get </w:t>
            </w:r>
            <w:r w:rsidR="00F75A89">
              <w:rPr>
                <w:sz w:val="22"/>
                <w:szCs w:val="22"/>
              </w:rPr>
              <w:t>Log file process status</w:t>
            </w:r>
          </w:p>
        </w:tc>
      </w:tr>
      <w:tr w:rsidR="007C1FCF" w14:paraId="618DFA89" w14:textId="77777777" w:rsidTr="004D03E9">
        <w:tc>
          <w:tcPr>
            <w:tcW w:w="4500" w:type="dxa"/>
            <w:shd w:val="clear" w:color="auto" w:fill="D9E2F3" w:themeFill="accent1" w:themeFillTint="33"/>
          </w:tcPr>
          <w:p w14:paraId="751E3D7A" w14:textId="77777777" w:rsidR="007C1FCF" w:rsidRDefault="007C1FCF"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24295AD2" w14:textId="77777777" w:rsidR="007C1FCF" w:rsidRDefault="007C1FCF" w:rsidP="000D6D45">
            <w:pPr>
              <w:rPr>
                <w:b/>
                <w:bCs/>
                <w:sz w:val="22"/>
                <w:szCs w:val="22"/>
              </w:rPr>
            </w:pPr>
            <w:r w:rsidRPr="24DD7A8F">
              <w:rPr>
                <w:b/>
                <w:bCs/>
                <w:sz w:val="22"/>
                <w:szCs w:val="22"/>
              </w:rPr>
              <w:t>Collaborations</w:t>
            </w:r>
          </w:p>
        </w:tc>
      </w:tr>
      <w:tr w:rsidR="007C1FCF" w:rsidRPr="00D177CE" w14:paraId="7E37FE49" w14:textId="77777777" w:rsidTr="000D6D45">
        <w:tc>
          <w:tcPr>
            <w:tcW w:w="4500" w:type="dxa"/>
          </w:tcPr>
          <w:p w14:paraId="1ED14837" w14:textId="77C69315" w:rsidR="007C1FCF" w:rsidRPr="00D177CE" w:rsidRDefault="007C1FCF" w:rsidP="000D6D45">
            <w:r>
              <w:t>1.</w:t>
            </w:r>
            <w:r w:rsidR="00F75A89">
              <w:t xml:space="preserve"> Retrieve the status of </w:t>
            </w:r>
            <w:r w:rsidR="00322743">
              <w:t xml:space="preserve">cleansing, </w:t>
            </w:r>
            <w:r w:rsidR="00EF4EAC">
              <w:t>validation and ingestion of log files</w:t>
            </w:r>
          </w:p>
        </w:tc>
        <w:tc>
          <w:tcPr>
            <w:tcW w:w="4500" w:type="dxa"/>
          </w:tcPr>
          <w:p w14:paraId="5DCC35C7" w14:textId="376CF535" w:rsidR="007C1FCF" w:rsidRPr="00D177CE" w:rsidRDefault="00EF4EAC" w:rsidP="000D6D45">
            <w:r>
              <w:t>Log File Manager(1)</w:t>
            </w:r>
          </w:p>
        </w:tc>
      </w:tr>
    </w:tbl>
    <w:p w14:paraId="45234568" w14:textId="77777777" w:rsidR="007C1FCF" w:rsidRPr="00D22D64" w:rsidRDefault="007C1FCF" w:rsidP="004D03E9">
      <w:pPr>
        <w:shd w:val="clear" w:color="auto" w:fill="E2EFD9" w:themeFill="accent6" w:themeFillTint="33"/>
        <w:rPr>
          <w:b/>
          <w:bCs/>
        </w:rPr>
      </w:pPr>
      <w:r w:rsidRPr="00D22D64">
        <w:rPr>
          <w:b/>
          <w:bCs/>
        </w:rPr>
        <w:t xml:space="preserve">Contract </w:t>
      </w:r>
      <w:r>
        <w:rPr>
          <w:b/>
          <w:bCs/>
        </w:rPr>
        <w:t>2</w:t>
      </w:r>
    </w:p>
    <w:p w14:paraId="752A8F9A" w14:textId="4E0B87CD" w:rsidR="007C1FCF" w:rsidRDefault="007C1FCF" w:rsidP="007C1FCF">
      <w:r w:rsidRPr="00D22D64">
        <w:rPr>
          <w:b/>
          <w:bCs/>
        </w:rPr>
        <w:t>-</w:t>
      </w:r>
      <w:r w:rsidRPr="00365FFA">
        <w:rPr>
          <w:b/>
          <w:bCs/>
        </w:rPr>
        <w:t>Method Name:</w:t>
      </w:r>
      <w:r>
        <w:rPr>
          <w:b/>
          <w:bCs/>
        </w:rPr>
        <w:t xml:space="preserve"> </w:t>
      </w:r>
      <w:r>
        <w:t>getLogFile</w:t>
      </w:r>
      <w:r w:rsidR="00FE0D14">
        <w:t>CleansingStatus</w:t>
      </w:r>
      <w:r w:rsidRPr="00365FFA">
        <w:t>()</w:t>
      </w:r>
    </w:p>
    <w:p w14:paraId="7CD40B91" w14:textId="02A5725A" w:rsidR="007C1FCF" w:rsidRDefault="007C1FCF" w:rsidP="007C1FCF">
      <w:r w:rsidRPr="00D22D64">
        <w:rPr>
          <w:b/>
          <w:bCs/>
        </w:rPr>
        <w:t>-</w:t>
      </w:r>
      <w:r w:rsidRPr="00365FFA">
        <w:rPr>
          <w:b/>
          <w:bCs/>
        </w:rPr>
        <w:t>Return Type:</w:t>
      </w:r>
      <w:r>
        <w:t xml:space="preserve"> </w:t>
      </w:r>
      <w:r w:rsidR="000B1773">
        <w:t xml:space="preserve">Boolean </w:t>
      </w:r>
    </w:p>
    <w:p w14:paraId="5F2F5F13" w14:textId="16A451F9" w:rsidR="007C1FCF" w:rsidRPr="000B1773" w:rsidRDefault="007C1FCF" w:rsidP="007C1FCF">
      <w:pPr>
        <w:rPr>
          <w:b/>
          <w:bCs/>
        </w:rPr>
      </w:pPr>
      <w:r w:rsidRPr="00D22D64">
        <w:rPr>
          <w:b/>
          <w:bCs/>
        </w:rPr>
        <w:t>-</w:t>
      </w:r>
      <w:r w:rsidRPr="00365FFA">
        <w:rPr>
          <w:b/>
          <w:bCs/>
        </w:rPr>
        <w:t>Input &amp; Output parameters:</w:t>
      </w:r>
      <w:r>
        <w:t xml:space="preserve"> </w:t>
      </w:r>
    </w:p>
    <w:p w14:paraId="375F3F09" w14:textId="77777777" w:rsidR="007C1FCF" w:rsidRPr="001421A0" w:rsidRDefault="007C1FCF" w:rsidP="007C1FCF">
      <w:r>
        <w:t>-</w:t>
      </w:r>
      <w:r w:rsidRPr="00D22D64">
        <w:rPr>
          <w:b/>
          <w:bCs/>
        </w:rPr>
        <w:t>Description of parameters:</w:t>
      </w:r>
      <w:r>
        <w:rPr>
          <w:b/>
          <w:bCs/>
        </w:rPr>
        <w:t xml:space="preserve"> </w:t>
      </w:r>
    </w:p>
    <w:p w14:paraId="79594D05" w14:textId="77777777" w:rsidR="00670C46" w:rsidRDefault="007C1FCF" w:rsidP="007C1FCF">
      <w:r>
        <w:rPr>
          <w:b/>
          <w:bCs/>
        </w:rPr>
        <w:t xml:space="preserve">-Purpose: </w:t>
      </w:r>
      <w:r w:rsidR="000B1773" w:rsidRPr="000B1773">
        <w:t>to display the current cleansing status of a log file on the processing v</w:t>
      </w:r>
      <w:r w:rsidR="00670C46">
        <w:t>iew.</w:t>
      </w:r>
    </w:p>
    <w:p w14:paraId="53204F7F" w14:textId="5F3B19CA" w:rsidR="007C1FCF" w:rsidRPr="00021CDF" w:rsidRDefault="007C1FCF" w:rsidP="007C1FCF">
      <w:r w:rsidRPr="00D22D64">
        <w:rPr>
          <w:b/>
          <w:bCs/>
        </w:rPr>
        <w:t>-Pre-Conditions:</w:t>
      </w:r>
      <w:r>
        <w:rPr>
          <w:b/>
          <w:bCs/>
        </w:rPr>
        <w:t xml:space="preserve"> </w:t>
      </w:r>
      <w:r w:rsidR="000B1773" w:rsidRPr="00021CDF">
        <w:t>a log file must exist</w:t>
      </w:r>
      <w:r w:rsidR="00670C46" w:rsidRPr="00021CDF">
        <w:t xml:space="preserve"> in a red, blue or white file directory. </w:t>
      </w:r>
    </w:p>
    <w:p w14:paraId="19969175" w14:textId="0C01ACE4" w:rsidR="007C1FCF" w:rsidRDefault="007C1FCF" w:rsidP="007C1FCF">
      <w:pPr>
        <w:rPr>
          <w:b/>
          <w:bCs/>
        </w:rPr>
      </w:pPr>
      <w:r w:rsidRPr="00D22D64">
        <w:rPr>
          <w:b/>
          <w:bCs/>
        </w:rPr>
        <w:t>-Post-Conditions:</w:t>
      </w:r>
      <w:r>
        <w:rPr>
          <w:b/>
          <w:bCs/>
        </w:rPr>
        <w:t xml:space="preserve"> </w:t>
      </w:r>
      <w:r w:rsidR="00670C46" w:rsidRPr="00021CDF">
        <w:t>the clea</w:t>
      </w:r>
      <w:r w:rsidR="00F966F0">
        <w:t>n</w:t>
      </w:r>
      <w:r w:rsidR="00670C46" w:rsidRPr="00021CDF">
        <w:t xml:space="preserve">sing status of the </w:t>
      </w:r>
      <w:r w:rsidR="00021CDF" w:rsidRPr="00021CDF">
        <w:t>log files is returned and if i</w:t>
      </w:r>
      <w:r w:rsidR="00F966F0">
        <w:t>t</w:t>
      </w:r>
      <w:r w:rsidR="00021CDF" w:rsidRPr="00021CDF">
        <w:t xml:space="preserve"> hasn’t been processed it displays “in progress” if it has successfully been processed display “success” and otherwise display “failed”</w:t>
      </w:r>
    </w:p>
    <w:p w14:paraId="35461746" w14:textId="5CF7B198" w:rsidR="004A169A" w:rsidRDefault="004A169A" w:rsidP="007C1FCF">
      <w:pPr>
        <w:rPr>
          <w:b/>
          <w:bCs/>
        </w:rPr>
      </w:pPr>
    </w:p>
    <w:p w14:paraId="73A93F6D" w14:textId="1C5E16D7" w:rsidR="00021CDF" w:rsidRDefault="00021CDF" w:rsidP="00021CDF">
      <w:r w:rsidRPr="00D22D64">
        <w:rPr>
          <w:b/>
          <w:bCs/>
        </w:rPr>
        <w:t>-</w:t>
      </w:r>
      <w:r w:rsidRPr="00365FFA">
        <w:rPr>
          <w:b/>
          <w:bCs/>
        </w:rPr>
        <w:t>Method Name:</w:t>
      </w:r>
      <w:r>
        <w:rPr>
          <w:b/>
          <w:bCs/>
        </w:rPr>
        <w:t xml:space="preserve"> </w:t>
      </w:r>
      <w:r>
        <w:t>getLogFileValidationStatus</w:t>
      </w:r>
      <w:r w:rsidRPr="00365FFA">
        <w:t>()</w:t>
      </w:r>
    </w:p>
    <w:p w14:paraId="3EF327B7" w14:textId="77777777" w:rsidR="00021CDF" w:rsidRDefault="00021CDF" w:rsidP="00021CDF">
      <w:r w:rsidRPr="00D22D64">
        <w:rPr>
          <w:b/>
          <w:bCs/>
        </w:rPr>
        <w:t>-</w:t>
      </w:r>
      <w:r w:rsidRPr="00365FFA">
        <w:rPr>
          <w:b/>
          <w:bCs/>
        </w:rPr>
        <w:t>Return Type:</w:t>
      </w:r>
      <w:r>
        <w:t xml:space="preserve"> Boolean </w:t>
      </w:r>
    </w:p>
    <w:p w14:paraId="11477FB5" w14:textId="77777777" w:rsidR="00021CDF" w:rsidRPr="000B1773" w:rsidRDefault="00021CDF" w:rsidP="00021CDF">
      <w:pPr>
        <w:rPr>
          <w:b/>
          <w:bCs/>
        </w:rPr>
      </w:pPr>
      <w:r w:rsidRPr="00D22D64">
        <w:rPr>
          <w:b/>
          <w:bCs/>
        </w:rPr>
        <w:t>-</w:t>
      </w:r>
      <w:r w:rsidRPr="00365FFA">
        <w:rPr>
          <w:b/>
          <w:bCs/>
        </w:rPr>
        <w:t>Input &amp; Output parameters:</w:t>
      </w:r>
      <w:r>
        <w:t xml:space="preserve"> </w:t>
      </w:r>
    </w:p>
    <w:p w14:paraId="7EFB0FA0" w14:textId="77777777" w:rsidR="00021CDF" w:rsidRPr="001421A0" w:rsidRDefault="00021CDF" w:rsidP="00021CDF">
      <w:r>
        <w:t>-</w:t>
      </w:r>
      <w:r w:rsidRPr="00D22D64">
        <w:rPr>
          <w:b/>
          <w:bCs/>
        </w:rPr>
        <w:t>Description of parameters:</w:t>
      </w:r>
      <w:r>
        <w:rPr>
          <w:b/>
          <w:bCs/>
        </w:rPr>
        <w:t xml:space="preserve"> </w:t>
      </w:r>
    </w:p>
    <w:p w14:paraId="00937B45" w14:textId="2A97E1D1" w:rsidR="00021CDF" w:rsidRDefault="00021CDF" w:rsidP="00021CDF">
      <w:r>
        <w:rPr>
          <w:b/>
          <w:bCs/>
        </w:rPr>
        <w:t xml:space="preserve">-Purpose: </w:t>
      </w:r>
      <w:r w:rsidRPr="000B1773">
        <w:t xml:space="preserve">to display the current </w:t>
      </w:r>
      <w:r>
        <w:t>validation</w:t>
      </w:r>
      <w:r w:rsidRPr="000B1773">
        <w:t xml:space="preserve"> status of a log file on the processing v</w:t>
      </w:r>
      <w:r>
        <w:t>iew.</w:t>
      </w:r>
    </w:p>
    <w:p w14:paraId="34ECA935" w14:textId="77777777" w:rsidR="00021CDF" w:rsidRPr="00021CDF" w:rsidRDefault="00021CDF" w:rsidP="00021CDF">
      <w:r w:rsidRPr="00D22D64">
        <w:rPr>
          <w:b/>
          <w:bCs/>
        </w:rPr>
        <w:t>-Pre-Conditions:</w:t>
      </w:r>
      <w:r>
        <w:rPr>
          <w:b/>
          <w:bCs/>
        </w:rPr>
        <w:t xml:space="preserve"> </w:t>
      </w:r>
      <w:r w:rsidRPr="00021CDF">
        <w:t xml:space="preserve">a log file must exist in a red, blue or white file directory. </w:t>
      </w:r>
    </w:p>
    <w:p w14:paraId="7624375C" w14:textId="4912C0BB" w:rsidR="00021CDF" w:rsidRDefault="00021CDF" w:rsidP="00021CDF">
      <w:pPr>
        <w:rPr>
          <w:b/>
          <w:bCs/>
        </w:rPr>
      </w:pPr>
      <w:r w:rsidRPr="00D22D64">
        <w:rPr>
          <w:b/>
          <w:bCs/>
        </w:rPr>
        <w:t>-Post-Conditions:</w:t>
      </w:r>
      <w:r>
        <w:rPr>
          <w:b/>
          <w:bCs/>
        </w:rPr>
        <w:t xml:space="preserve"> </w:t>
      </w:r>
      <w:r w:rsidRPr="00021CDF">
        <w:t xml:space="preserve">the </w:t>
      </w:r>
      <w:r>
        <w:t>validation</w:t>
      </w:r>
      <w:r w:rsidRPr="00021CDF">
        <w:t xml:space="preserve"> status of the log files is returned and if </w:t>
      </w:r>
      <w:r w:rsidR="00F966F0">
        <w:t xml:space="preserve">it </w:t>
      </w:r>
      <w:r w:rsidRPr="00021CDF">
        <w:t>hasn’t been processed it displays “in progress” if it has successfully been processed display “success” and otherwise display “failed”</w:t>
      </w:r>
    </w:p>
    <w:p w14:paraId="2564F3E7" w14:textId="127EC68F" w:rsidR="004A169A" w:rsidRDefault="004A169A" w:rsidP="007C1FCF"/>
    <w:p w14:paraId="621A57FF" w14:textId="03DD7208" w:rsidR="00F966F0" w:rsidRDefault="00F966F0" w:rsidP="00F966F0">
      <w:r w:rsidRPr="00D22D64">
        <w:rPr>
          <w:b/>
          <w:bCs/>
        </w:rPr>
        <w:t>-</w:t>
      </w:r>
      <w:r w:rsidRPr="00365FFA">
        <w:rPr>
          <w:b/>
          <w:bCs/>
        </w:rPr>
        <w:t>Method Name:</w:t>
      </w:r>
      <w:r>
        <w:rPr>
          <w:b/>
          <w:bCs/>
        </w:rPr>
        <w:t xml:space="preserve"> </w:t>
      </w:r>
      <w:r>
        <w:t>getLogFileIngestionStatus</w:t>
      </w:r>
      <w:r w:rsidRPr="00365FFA">
        <w:t>()</w:t>
      </w:r>
    </w:p>
    <w:p w14:paraId="27AEBF7C" w14:textId="77777777" w:rsidR="00F966F0" w:rsidRDefault="00F966F0" w:rsidP="00F966F0">
      <w:r w:rsidRPr="00D22D64">
        <w:rPr>
          <w:b/>
          <w:bCs/>
        </w:rPr>
        <w:t>-</w:t>
      </w:r>
      <w:r w:rsidRPr="00365FFA">
        <w:rPr>
          <w:b/>
          <w:bCs/>
        </w:rPr>
        <w:t>Return Type:</w:t>
      </w:r>
      <w:r>
        <w:t xml:space="preserve"> Boolean </w:t>
      </w:r>
    </w:p>
    <w:p w14:paraId="75F4B676" w14:textId="77777777" w:rsidR="00F966F0" w:rsidRPr="000B1773" w:rsidRDefault="00F966F0" w:rsidP="00F966F0">
      <w:pPr>
        <w:rPr>
          <w:b/>
          <w:bCs/>
        </w:rPr>
      </w:pPr>
      <w:r w:rsidRPr="00D22D64">
        <w:rPr>
          <w:b/>
          <w:bCs/>
        </w:rPr>
        <w:t>-</w:t>
      </w:r>
      <w:r w:rsidRPr="00365FFA">
        <w:rPr>
          <w:b/>
          <w:bCs/>
        </w:rPr>
        <w:t>Input &amp; Output parameters:</w:t>
      </w:r>
      <w:r>
        <w:t xml:space="preserve"> </w:t>
      </w:r>
    </w:p>
    <w:p w14:paraId="4808B278" w14:textId="77777777" w:rsidR="00F966F0" w:rsidRPr="001421A0" w:rsidRDefault="00F966F0" w:rsidP="00F966F0">
      <w:r>
        <w:t>-</w:t>
      </w:r>
      <w:r w:rsidRPr="00D22D64">
        <w:rPr>
          <w:b/>
          <w:bCs/>
        </w:rPr>
        <w:t>Description of parameters:</w:t>
      </w:r>
      <w:r>
        <w:rPr>
          <w:b/>
          <w:bCs/>
        </w:rPr>
        <w:t xml:space="preserve"> </w:t>
      </w:r>
    </w:p>
    <w:p w14:paraId="10B38B20" w14:textId="2189B3E4" w:rsidR="00F966F0" w:rsidRDefault="00F966F0" w:rsidP="00F966F0">
      <w:r>
        <w:rPr>
          <w:b/>
          <w:bCs/>
        </w:rPr>
        <w:t xml:space="preserve">-Purpose: </w:t>
      </w:r>
      <w:r w:rsidRPr="000B1773">
        <w:t xml:space="preserve">to display the current </w:t>
      </w:r>
      <w:r>
        <w:t>ingestion</w:t>
      </w:r>
      <w:r w:rsidRPr="000B1773">
        <w:t xml:space="preserve"> status of a log file on the processing v</w:t>
      </w:r>
      <w:r>
        <w:t>iew.</w:t>
      </w:r>
    </w:p>
    <w:p w14:paraId="52ED02D2" w14:textId="77777777" w:rsidR="00F966F0" w:rsidRPr="00021CDF" w:rsidRDefault="00F966F0" w:rsidP="00F966F0">
      <w:r w:rsidRPr="00D22D64">
        <w:rPr>
          <w:b/>
          <w:bCs/>
        </w:rPr>
        <w:t>-Pre-Conditions:</w:t>
      </w:r>
      <w:r>
        <w:rPr>
          <w:b/>
          <w:bCs/>
        </w:rPr>
        <w:t xml:space="preserve"> </w:t>
      </w:r>
      <w:r w:rsidRPr="00021CDF">
        <w:t xml:space="preserve">a log file must exist in a red, blue or white file directory. </w:t>
      </w:r>
    </w:p>
    <w:p w14:paraId="699214F8" w14:textId="0226F031" w:rsidR="00F966F0" w:rsidRDefault="00F966F0" w:rsidP="00F966F0">
      <w:pPr>
        <w:rPr>
          <w:b/>
          <w:bCs/>
        </w:rPr>
      </w:pPr>
      <w:r w:rsidRPr="00D22D64">
        <w:rPr>
          <w:b/>
          <w:bCs/>
        </w:rPr>
        <w:t>-Post-Conditions:</w:t>
      </w:r>
      <w:r>
        <w:rPr>
          <w:b/>
          <w:bCs/>
        </w:rPr>
        <w:t xml:space="preserve"> </w:t>
      </w:r>
      <w:r w:rsidRPr="00021CDF">
        <w:t xml:space="preserve">the </w:t>
      </w:r>
      <w:r>
        <w:t>ingestion</w:t>
      </w:r>
      <w:r w:rsidRPr="00021CDF">
        <w:t xml:space="preserve"> status of the log files is returned and if </w:t>
      </w:r>
      <w:r>
        <w:t xml:space="preserve">it </w:t>
      </w:r>
      <w:r w:rsidRPr="00021CDF">
        <w:t>hasn’t been processed it displays “in progress” if it has successfully been processed display “success” and otherwise display “failed”</w:t>
      </w:r>
    </w:p>
    <w:p w14:paraId="24942348" w14:textId="77777777" w:rsidR="00F966F0" w:rsidRDefault="00F966F0" w:rsidP="007C1FCF"/>
    <w:p w14:paraId="5AC849F7" w14:textId="571AECE4" w:rsidR="00A76826" w:rsidRDefault="00A76826" w:rsidP="00A76826"/>
    <w:p w14:paraId="3EFEC324" w14:textId="77777777" w:rsidR="004A169A" w:rsidRPr="00A76826" w:rsidRDefault="004A169A" w:rsidP="00A76826"/>
    <w:p w14:paraId="15E8C773" w14:textId="4EBB7D62" w:rsidR="00F3667A" w:rsidRDefault="00A76826" w:rsidP="00A76826">
      <w:pPr>
        <w:pStyle w:val="Heading3"/>
      </w:pPr>
      <w:bookmarkStart w:id="102" w:name="_Toc39913592"/>
      <w:r>
        <w:t>Analysis View</w:t>
      </w:r>
      <w:bookmarkEnd w:id="102"/>
      <w:r>
        <w:t xml:space="preserve"> </w:t>
      </w:r>
    </w:p>
    <w:p w14:paraId="09C5EBB3" w14:textId="1CFA3726" w:rsidR="005A2399" w:rsidRPr="005A2399" w:rsidRDefault="005A2399" w:rsidP="005A2399">
      <w:r>
        <w:t>View used to display a vector and its associated log entries</w:t>
      </w:r>
      <w:r w:rsidR="00E25318">
        <w:t xml:space="preserve"> in a table as well as a graph view of it log entries. </w:t>
      </w:r>
    </w:p>
    <w:p w14:paraId="02114BBD" w14:textId="09631FA5" w:rsidR="00A76826" w:rsidRPr="004A169A" w:rsidRDefault="00A76826" w:rsidP="004A169A">
      <w:pPr>
        <w:jc w:val="right"/>
        <w:rPr>
          <w:i/>
          <w:iCs/>
        </w:rPr>
      </w:pPr>
      <w:r w:rsidRPr="1CC79CF2">
        <w:rPr>
          <w:i/>
          <w:iCs/>
        </w:rPr>
        <w:t xml:space="preserve">Table </w:t>
      </w:r>
      <w:r w:rsidR="004A169A">
        <w:rPr>
          <w:i/>
          <w:iCs/>
        </w:rPr>
        <w:t>5.6</w:t>
      </w:r>
    </w:p>
    <w:tbl>
      <w:tblPr>
        <w:tblStyle w:val="TableGrid"/>
        <w:tblW w:w="9000" w:type="dxa"/>
        <w:tblLayout w:type="fixed"/>
        <w:tblLook w:val="06A0" w:firstRow="1" w:lastRow="0" w:firstColumn="1" w:lastColumn="0" w:noHBand="1" w:noVBand="1"/>
      </w:tblPr>
      <w:tblGrid>
        <w:gridCol w:w="4500"/>
        <w:gridCol w:w="4500"/>
      </w:tblGrid>
      <w:tr w:rsidR="007C1FCF" w14:paraId="618CBAF4" w14:textId="77777777" w:rsidTr="004D03E9">
        <w:tc>
          <w:tcPr>
            <w:tcW w:w="9000" w:type="dxa"/>
            <w:gridSpan w:val="2"/>
            <w:shd w:val="clear" w:color="auto" w:fill="1F3864" w:themeFill="accent1" w:themeFillShade="80"/>
          </w:tcPr>
          <w:p w14:paraId="62A4A64D" w14:textId="77777777" w:rsidR="007C1FCF" w:rsidRDefault="007C1FCF" w:rsidP="000D6D45">
            <w:pPr>
              <w:rPr>
                <w:sz w:val="22"/>
                <w:szCs w:val="22"/>
              </w:rPr>
            </w:pPr>
            <w:r w:rsidRPr="24DD7A8F">
              <w:rPr>
                <w:b/>
                <w:bCs/>
                <w:sz w:val="22"/>
                <w:szCs w:val="22"/>
              </w:rPr>
              <w:t>Class Name</w:t>
            </w:r>
            <w:r w:rsidRPr="24DD7A8F">
              <w:rPr>
                <w:sz w:val="22"/>
                <w:szCs w:val="22"/>
              </w:rPr>
              <w:t xml:space="preserve">: </w:t>
            </w:r>
            <w:r>
              <w:rPr>
                <w:sz w:val="22"/>
                <w:szCs w:val="22"/>
              </w:rPr>
              <w:t xml:space="preserve">Analysis View </w:t>
            </w:r>
          </w:p>
        </w:tc>
      </w:tr>
      <w:tr w:rsidR="007C1FCF" w14:paraId="14512FDA" w14:textId="77777777" w:rsidTr="004D03E9">
        <w:tc>
          <w:tcPr>
            <w:tcW w:w="9000" w:type="dxa"/>
            <w:gridSpan w:val="2"/>
            <w:shd w:val="clear" w:color="auto" w:fill="D9E2F3" w:themeFill="accent1" w:themeFillTint="33"/>
          </w:tcPr>
          <w:p w14:paraId="6EECFA74" w14:textId="77777777" w:rsidR="007C1FCF" w:rsidRDefault="007C1FCF"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7C1FCF" w14:paraId="2A65AC66" w14:textId="77777777" w:rsidTr="004D03E9">
        <w:tc>
          <w:tcPr>
            <w:tcW w:w="9000" w:type="dxa"/>
            <w:gridSpan w:val="2"/>
            <w:shd w:val="clear" w:color="auto" w:fill="D9E2F3" w:themeFill="accent1" w:themeFillTint="33"/>
          </w:tcPr>
          <w:p w14:paraId="09A56D7B" w14:textId="77777777" w:rsidR="007C1FCF" w:rsidRDefault="007C1FCF"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7C1FCF" w:rsidRPr="00B46D84" w14:paraId="49733375" w14:textId="77777777" w:rsidTr="000D6D45">
        <w:tc>
          <w:tcPr>
            <w:tcW w:w="9000" w:type="dxa"/>
            <w:gridSpan w:val="2"/>
          </w:tcPr>
          <w:p w14:paraId="19939F0C" w14:textId="77777777" w:rsidR="007C1FCF" w:rsidRDefault="007C1FCF" w:rsidP="000D6D45">
            <w:pPr>
              <w:rPr>
                <w:b/>
                <w:bCs/>
                <w:sz w:val="22"/>
                <w:szCs w:val="22"/>
              </w:rPr>
            </w:pPr>
            <w:r w:rsidRPr="24DD7A8F">
              <w:rPr>
                <w:b/>
                <w:bCs/>
                <w:sz w:val="22"/>
                <w:szCs w:val="22"/>
              </w:rPr>
              <w:t>Private Responsibilities</w:t>
            </w:r>
          </w:p>
          <w:p w14:paraId="26E44B4A" w14:textId="2A0A79E2" w:rsidR="007C1FCF" w:rsidRDefault="007C1FCF" w:rsidP="000D6D45">
            <w:pPr>
              <w:pStyle w:val="ListParagraph"/>
              <w:spacing w:line="259" w:lineRule="auto"/>
            </w:pPr>
            <w:r w:rsidRPr="000A2008">
              <w:t>1</w:t>
            </w:r>
            <w:r>
              <w:t xml:space="preserve">. </w:t>
            </w:r>
            <w:r w:rsidR="00F918C3">
              <w:t xml:space="preserve">Display </w:t>
            </w:r>
            <w:r w:rsidR="004A420F">
              <w:t>log entry list</w:t>
            </w:r>
            <w:r w:rsidR="001208BB">
              <w:t xml:space="preserve"> on a table.</w:t>
            </w:r>
          </w:p>
          <w:p w14:paraId="4F49489B" w14:textId="1A9AC8DD" w:rsidR="004A420F" w:rsidRPr="008D104E" w:rsidRDefault="004A420F" w:rsidP="001208BB">
            <w:pPr>
              <w:pStyle w:val="ListParagraph"/>
              <w:spacing w:line="259" w:lineRule="auto"/>
            </w:pPr>
            <w:r>
              <w:lastRenderedPageBreak/>
              <w:t>2. Display current vector</w:t>
            </w:r>
            <w:r w:rsidR="001208BB">
              <w:t xml:space="preserve"> and its log entries. </w:t>
            </w:r>
          </w:p>
        </w:tc>
      </w:tr>
      <w:tr w:rsidR="007C1FCF" w14:paraId="3B28D965" w14:textId="77777777" w:rsidTr="004D03E9">
        <w:tc>
          <w:tcPr>
            <w:tcW w:w="9000" w:type="dxa"/>
            <w:gridSpan w:val="2"/>
            <w:shd w:val="clear" w:color="auto" w:fill="D9E2F3" w:themeFill="accent1" w:themeFillTint="33"/>
          </w:tcPr>
          <w:p w14:paraId="6389DE7A" w14:textId="1C7D60C4" w:rsidR="007C1FCF" w:rsidRDefault="007C1FCF" w:rsidP="000D6D45">
            <w:pPr>
              <w:rPr>
                <w:sz w:val="22"/>
                <w:szCs w:val="22"/>
              </w:rPr>
            </w:pPr>
            <w:r w:rsidRPr="0B9357BD">
              <w:rPr>
                <w:b/>
                <w:bCs/>
                <w:sz w:val="22"/>
                <w:szCs w:val="22"/>
              </w:rPr>
              <w:lastRenderedPageBreak/>
              <w:t>Contract:</w:t>
            </w:r>
            <w:r w:rsidRPr="0B9357BD">
              <w:rPr>
                <w:sz w:val="22"/>
                <w:szCs w:val="22"/>
              </w:rPr>
              <w:t xml:space="preserve"> </w:t>
            </w:r>
            <w:r>
              <w:rPr>
                <w:sz w:val="22"/>
                <w:szCs w:val="22"/>
              </w:rPr>
              <w:t xml:space="preserve">3. </w:t>
            </w:r>
            <w:r w:rsidR="002763AA">
              <w:rPr>
                <w:sz w:val="22"/>
                <w:szCs w:val="22"/>
              </w:rPr>
              <w:t xml:space="preserve">Get log files </w:t>
            </w:r>
          </w:p>
        </w:tc>
      </w:tr>
      <w:tr w:rsidR="007C1FCF" w14:paraId="36B43B0A" w14:textId="77777777" w:rsidTr="004D03E9">
        <w:tc>
          <w:tcPr>
            <w:tcW w:w="4500" w:type="dxa"/>
            <w:shd w:val="clear" w:color="auto" w:fill="D9E2F3" w:themeFill="accent1" w:themeFillTint="33"/>
          </w:tcPr>
          <w:p w14:paraId="2928C0D3" w14:textId="77777777" w:rsidR="007C1FCF" w:rsidRDefault="007C1FCF"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1B7A1CEC" w14:textId="77777777" w:rsidR="007C1FCF" w:rsidRDefault="007C1FCF" w:rsidP="000D6D45">
            <w:pPr>
              <w:rPr>
                <w:b/>
                <w:bCs/>
                <w:sz w:val="22"/>
                <w:szCs w:val="22"/>
              </w:rPr>
            </w:pPr>
            <w:r w:rsidRPr="24DD7A8F">
              <w:rPr>
                <w:b/>
                <w:bCs/>
                <w:sz w:val="22"/>
                <w:szCs w:val="22"/>
              </w:rPr>
              <w:t>Collaborations</w:t>
            </w:r>
          </w:p>
        </w:tc>
      </w:tr>
      <w:tr w:rsidR="007C1FCF" w:rsidRPr="00D177CE" w14:paraId="536187C6" w14:textId="77777777" w:rsidTr="000D6D45">
        <w:tc>
          <w:tcPr>
            <w:tcW w:w="4500" w:type="dxa"/>
          </w:tcPr>
          <w:p w14:paraId="3B49B60A" w14:textId="4F1378E2" w:rsidR="007C1FCF" w:rsidRPr="00D177CE" w:rsidRDefault="007C1FCF" w:rsidP="000D6D45">
            <w:r>
              <w:t>1.</w:t>
            </w:r>
            <w:r w:rsidR="00B50E31">
              <w:t xml:space="preserve"> Get the log files associated to the current vector.</w:t>
            </w:r>
          </w:p>
        </w:tc>
        <w:tc>
          <w:tcPr>
            <w:tcW w:w="4500" w:type="dxa"/>
          </w:tcPr>
          <w:p w14:paraId="15D97B72" w14:textId="28CAC80A" w:rsidR="007C1FCF" w:rsidRPr="00D177CE" w:rsidRDefault="0053106A" w:rsidP="000D6D45">
            <w:r>
              <w:t>Log Entry Manager(1)</w:t>
            </w:r>
          </w:p>
        </w:tc>
      </w:tr>
      <w:tr w:rsidR="007C1FCF" w:rsidRPr="00D177CE" w14:paraId="7C4AB3B5" w14:textId="77777777" w:rsidTr="004D03E9">
        <w:tc>
          <w:tcPr>
            <w:tcW w:w="9000" w:type="dxa"/>
            <w:gridSpan w:val="2"/>
            <w:shd w:val="clear" w:color="auto" w:fill="D9E2F3" w:themeFill="accent1" w:themeFillTint="33"/>
          </w:tcPr>
          <w:p w14:paraId="5FA29C15" w14:textId="2821C74B" w:rsidR="007C1FCF" w:rsidRPr="00D177CE" w:rsidRDefault="007C1FCF" w:rsidP="000D6D45">
            <w:r w:rsidRPr="0B9357BD">
              <w:rPr>
                <w:b/>
                <w:bCs/>
                <w:sz w:val="22"/>
                <w:szCs w:val="22"/>
              </w:rPr>
              <w:t>Contract:</w:t>
            </w:r>
            <w:r w:rsidRPr="0B9357BD">
              <w:rPr>
                <w:sz w:val="22"/>
                <w:szCs w:val="22"/>
              </w:rPr>
              <w:t xml:space="preserve"> </w:t>
            </w:r>
            <w:r>
              <w:rPr>
                <w:sz w:val="22"/>
                <w:szCs w:val="22"/>
              </w:rPr>
              <w:t xml:space="preserve">4. </w:t>
            </w:r>
            <w:r w:rsidR="00034A5E">
              <w:rPr>
                <w:sz w:val="22"/>
                <w:szCs w:val="22"/>
              </w:rPr>
              <w:t>Display log files</w:t>
            </w:r>
          </w:p>
        </w:tc>
      </w:tr>
      <w:tr w:rsidR="007C1FCF" w:rsidRPr="00D177CE" w14:paraId="784ACB3F" w14:textId="77777777" w:rsidTr="004D03E9">
        <w:tc>
          <w:tcPr>
            <w:tcW w:w="4500" w:type="dxa"/>
            <w:shd w:val="clear" w:color="auto" w:fill="D9E2F3" w:themeFill="accent1" w:themeFillTint="33"/>
          </w:tcPr>
          <w:p w14:paraId="58DD1E0A" w14:textId="77777777" w:rsidR="007C1FCF" w:rsidRDefault="007C1FCF" w:rsidP="000D6D45">
            <w:r w:rsidRPr="24DD7A8F">
              <w:rPr>
                <w:b/>
                <w:bCs/>
                <w:sz w:val="22"/>
                <w:szCs w:val="22"/>
              </w:rPr>
              <w:t>Responsibilities</w:t>
            </w:r>
          </w:p>
        </w:tc>
        <w:tc>
          <w:tcPr>
            <w:tcW w:w="4500" w:type="dxa"/>
            <w:shd w:val="clear" w:color="auto" w:fill="D9E2F3" w:themeFill="accent1" w:themeFillTint="33"/>
          </w:tcPr>
          <w:p w14:paraId="35D64611" w14:textId="77777777" w:rsidR="007C1FCF" w:rsidRPr="00D177CE" w:rsidRDefault="007C1FCF" w:rsidP="000D6D45">
            <w:r w:rsidRPr="24DD7A8F">
              <w:rPr>
                <w:b/>
                <w:bCs/>
                <w:sz w:val="22"/>
                <w:szCs w:val="22"/>
              </w:rPr>
              <w:t>Collaborations</w:t>
            </w:r>
          </w:p>
        </w:tc>
      </w:tr>
      <w:tr w:rsidR="007C1FCF" w:rsidRPr="00D177CE" w14:paraId="12B4B7D4" w14:textId="77777777" w:rsidTr="000D6D45">
        <w:tc>
          <w:tcPr>
            <w:tcW w:w="4500" w:type="dxa"/>
          </w:tcPr>
          <w:p w14:paraId="5B0ABA0F" w14:textId="47C02090" w:rsidR="007C1FCF" w:rsidRDefault="0053106A" w:rsidP="000D6D45">
            <w:r>
              <w:t xml:space="preserve">1. </w:t>
            </w:r>
            <w:r w:rsidR="00C53CAA">
              <w:t>Get the list of vectors to display</w:t>
            </w:r>
            <w:r w:rsidR="002D7E13">
              <w:t>.</w:t>
            </w:r>
          </w:p>
          <w:p w14:paraId="68641E41" w14:textId="7F0A432D" w:rsidR="00C53CAA" w:rsidRDefault="00C53CAA" w:rsidP="000D6D45">
            <w:r>
              <w:t>2. Display the current vector</w:t>
            </w:r>
            <w:r w:rsidR="002D7E13">
              <w:t>.</w:t>
            </w:r>
          </w:p>
        </w:tc>
        <w:tc>
          <w:tcPr>
            <w:tcW w:w="4500" w:type="dxa"/>
          </w:tcPr>
          <w:p w14:paraId="63E992E1" w14:textId="1497BF66" w:rsidR="007C1FCF" w:rsidRPr="00D177CE" w:rsidRDefault="0053106A" w:rsidP="000D6D45">
            <w:r>
              <w:t>Vector</w:t>
            </w:r>
            <w:r w:rsidR="00C53CAA">
              <w:t>(1,2)</w:t>
            </w:r>
          </w:p>
        </w:tc>
      </w:tr>
    </w:tbl>
    <w:p w14:paraId="39FCFDAF" w14:textId="77777777" w:rsidR="007C1FCF" w:rsidRPr="00D22D64" w:rsidRDefault="007C1FCF" w:rsidP="004D03E9">
      <w:pPr>
        <w:shd w:val="clear" w:color="auto" w:fill="E2EFD9" w:themeFill="accent6" w:themeFillTint="33"/>
        <w:rPr>
          <w:b/>
          <w:bCs/>
        </w:rPr>
      </w:pPr>
      <w:r w:rsidRPr="00D22D64">
        <w:rPr>
          <w:b/>
          <w:bCs/>
        </w:rPr>
        <w:t xml:space="preserve">Contract </w:t>
      </w:r>
      <w:r>
        <w:rPr>
          <w:b/>
          <w:bCs/>
        </w:rPr>
        <w:t>3</w:t>
      </w:r>
    </w:p>
    <w:p w14:paraId="399CE8DC" w14:textId="500C5299" w:rsidR="007C1FCF" w:rsidRDefault="007C1FCF" w:rsidP="007C1FCF">
      <w:r w:rsidRPr="00D22D64">
        <w:rPr>
          <w:b/>
          <w:bCs/>
        </w:rPr>
        <w:t>-</w:t>
      </w:r>
      <w:r w:rsidRPr="00365FFA">
        <w:rPr>
          <w:b/>
          <w:bCs/>
        </w:rPr>
        <w:t>Method Name:</w:t>
      </w:r>
      <w:r>
        <w:rPr>
          <w:b/>
          <w:bCs/>
        </w:rPr>
        <w:t xml:space="preserve"> </w:t>
      </w:r>
      <w:r>
        <w:t>get</w:t>
      </w:r>
      <w:r w:rsidR="00EC5EE9">
        <w:t>LogEntry</w:t>
      </w:r>
      <w:r w:rsidRPr="00365FFA">
        <w:t>()</w:t>
      </w:r>
    </w:p>
    <w:p w14:paraId="539E01EF" w14:textId="77777777" w:rsidR="007C1FCF" w:rsidRDefault="007C1FCF" w:rsidP="007C1FCF">
      <w:r w:rsidRPr="00D22D64">
        <w:rPr>
          <w:b/>
          <w:bCs/>
        </w:rPr>
        <w:t>-</w:t>
      </w:r>
      <w:r w:rsidRPr="00365FFA">
        <w:rPr>
          <w:b/>
          <w:bCs/>
        </w:rPr>
        <w:t>Return Type:</w:t>
      </w:r>
      <w:r>
        <w:t xml:space="preserve"> </w:t>
      </w:r>
    </w:p>
    <w:p w14:paraId="420134C0" w14:textId="48930BF5" w:rsidR="007C1FCF" w:rsidRPr="00B50E31" w:rsidRDefault="007C1FCF" w:rsidP="007C1FCF">
      <w:pPr>
        <w:rPr>
          <w:b/>
          <w:bCs/>
        </w:rPr>
      </w:pPr>
      <w:r w:rsidRPr="00D22D64">
        <w:rPr>
          <w:b/>
          <w:bCs/>
        </w:rPr>
        <w:t>-</w:t>
      </w:r>
      <w:r w:rsidRPr="00365FFA">
        <w:rPr>
          <w:b/>
          <w:bCs/>
        </w:rPr>
        <w:t>Input &amp; Output parameters</w:t>
      </w:r>
      <w:r w:rsidR="00B50E31">
        <w:rPr>
          <w:b/>
          <w:bCs/>
        </w:rPr>
        <w:t>:</w:t>
      </w:r>
    </w:p>
    <w:p w14:paraId="43517401" w14:textId="77777777" w:rsidR="007C1FCF" w:rsidRPr="001421A0" w:rsidRDefault="007C1FCF" w:rsidP="007C1FCF">
      <w:r>
        <w:t>-</w:t>
      </w:r>
      <w:r w:rsidRPr="00D22D64">
        <w:rPr>
          <w:b/>
          <w:bCs/>
        </w:rPr>
        <w:t>Description of parameters:</w:t>
      </w:r>
      <w:r>
        <w:rPr>
          <w:b/>
          <w:bCs/>
        </w:rPr>
        <w:t xml:space="preserve"> </w:t>
      </w:r>
    </w:p>
    <w:p w14:paraId="26DC246E" w14:textId="65E9673C" w:rsidR="007C1FCF" w:rsidRPr="00D22D64" w:rsidRDefault="007C1FCF" w:rsidP="007C1FCF">
      <w:r>
        <w:rPr>
          <w:b/>
          <w:bCs/>
        </w:rPr>
        <w:t xml:space="preserve">-Purpose: </w:t>
      </w:r>
      <w:r w:rsidR="00BA61B2" w:rsidRPr="00EC5EE9">
        <w:t>to get the lo</w:t>
      </w:r>
      <w:r w:rsidR="00EC5EE9" w:rsidRPr="00EC5EE9">
        <w:t xml:space="preserve">g entries associated to the current vector displayed on the analysis view. </w:t>
      </w:r>
    </w:p>
    <w:p w14:paraId="666E502C" w14:textId="46121507" w:rsidR="007C1FCF" w:rsidRPr="00D22D64" w:rsidRDefault="007C1FCF" w:rsidP="007C1FCF">
      <w:r w:rsidRPr="00D22D64">
        <w:rPr>
          <w:b/>
          <w:bCs/>
        </w:rPr>
        <w:t>-Pre-Conditions:</w:t>
      </w:r>
      <w:r>
        <w:rPr>
          <w:b/>
          <w:bCs/>
        </w:rPr>
        <w:t xml:space="preserve"> </w:t>
      </w:r>
      <w:r w:rsidR="00EC5EE9" w:rsidRPr="00EC5EE9">
        <w:t>a vector exists and has associated log entries to it.</w:t>
      </w:r>
      <w:r w:rsidR="00EC5EE9">
        <w:rPr>
          <w:b/>
          <w:bCs/>
        </w:rPr>
        <w:t xml:space="preserve"> </w:t>
      </w:r>
    </w:p>
    <w:p w14:paraId="31069B60" w14:textId="780012D7" w:rsidR="007C1FCF" w:rsidRDefault="007C1FCF" w:rsidP="007C1FCF">
      <w:pPr>
        <w:rPr>
          <w:b/>
          <w:bCs/>
        </w:rPr>
      </w:pPr>
      <w:r w:rsidRPr="00D22D64">
        <w:rPr>
          <w:b/>
          <w:bCs/>
        </w:rPr>
        <w:t>-Post-Conditions:</w:t>
      </w:r>
      <w:r>
        <w:rPr>
          <w:b/>
          <w:bCs/>
        </w:rPr>
        <w:t xml:space="preserve"> </w:t>
      </w:r>
      <w:r w:rsidR="00E35215" w:rsidRPr="00541DA8">
        <w:t xml:space="preserve">log entries are displayed on a table to the associated </w:t>
      </w:r>
      <w:r w:rsidR="00541DA8" w:rsidRPr="00541DA8">
        <w:t>vector on the window.</w:t>
      </w:r>
      <w:r w:rsidR="00541DA8">
        <w:rPr>
          <w:b/>
          <w:bCs/>
        </w:rPr>
        <w:t xml:space="preserve"> </w:t>
      </w:r>
    </w:p>
    <w:p w14:paraId="65838139" w14:textId="77777777" w:rsidR="007C1FCF" w:rsidRDefault="007C1FCF" w:rsidP="007C1FCF">
      <w:pPr>
        <w:rPr>
          <w:b/>
          <w:bCs/>
        </w:rPr>
      </w:pPr>
    </w:p>
    <w:p w14:paraId="01014F43" w14:textId="77777777" w:rsidR="007C1FCF" w:rsidRPr="00D22D64" w:rsidRDefault="007C1FCF" w:rsidP="004D03E9">
      <w:pPr>
        <w:shd w:val="clear" w:color="auto" w:fill="E2EFD9" w:themeFill="accent6" w:themeFillTint="33"/>
        <w:rPr>
          <w:b/>
          <w:bCs/>
        </w:rPr>
      </w:pPr>
      <w:r w:rsidRPr="00D22D64">
        <w:rPr>
          <w:b/>
          <w:bCs/>
        </w:rPr>
        <w:t xml:space="preserve">Contract </w:t>
      </w:r>
      <w:r>
        <w:rPr>
          <w:b/>
          <w:bCs/>
        </w:rPr>
        <w:t>4</w:t>
      </w:r>
    </w:p>
    <w:p w14:paraId="2A4A71DE" w14:textId="66AFCEC6" w:rsidR="007C1FCF" w:rsidRDefault="007C1FCF" w:rsidP="007C1FCF">
      <w:r w:rsidRPr="00D22D64">
        <w:rPr>
          <w:b/>
          <w:bCs/>
        </w:rPr>
        <w:t>-</w:t>
      </w:r>
      <w:r w:rsidRPr="00365FFA">
        <w:rPr>
          <w:b/>
          <w:bCs/>
        </w:rPr>
        <w:t>Method Name:</w:t>
      </w:r>
      <w:r>
        <w:rPr>
          <w:b/>
          <w:bCs/>
        </w:rPr>
        <w:t xml:space="preserve"> </w:t>
      </w:r>
      <w:r>
        <w:t>get</w:t>
      </w:r>
      <w:r w:rsidR="00C53CAA">
        <w:t>Vectors</w:t>
      </w:r>
      <w:r w:rsidRPr="00365FFA">
        <w:t>(</w:t>
      </w:r>
      <w:r w:rsidR="002B5E3C">
        <w:t>)</w:t>
      </w:r>
    </w:p>
    <w:p w14:paraId="04FF11CB" w14:textId="1D5DB776" w:rsidR="007C1FCF" w:rsidRDefault="007C1FCF" w:rsidP="007C1FCF">
      <w:r w:rsidRPr="00D22D64">
        <w:rPr>
          <w:b/>
          <w:bCs/>
        </w:rPr>
        <w:t>-</w:t>
      </w:r>
      <w:r w:rsidRPr="00365FFA">
        <w:rPr>
          <w:b/>
          <w:bCs/>
        </w:rPr>
        <w:t>Return Type:</w:t>
      </w:r>
      <w:r>
        <w:t xml:space="preserve"> </w:t>
      </w:r>
      <w:r w:rsidR="00062844">
        <w:t>vector list</w:t>
      </w:r>
    </w:p>
    <w:p w14:paraId="49ED56AB" w14:textId="4EDDD38E" w:rsidR="007C1FCF" w:rsidRPr="002B5E3C" w:rsidRDefault="007C1FCF" w:rsidP="007C1FCF">
      <w:pPr>
        <w:rPr>
          <w:b/>
          <w:bCs/>
        </w:rPr>
      </w:pPr>
      <w:r w:rsidRPr="00D22D64">
        <w:rPr>
          <w:b/>
          <w:bCs/>
        </w:rPr>
        <w:t>-</w:t>
      </w:r>
      <w:r w:rsidRPr="00365FFA">
        <w:rPr>
          <w:b/>
          <w:bCs/>
        </w:rPr>
        <w:t>Input &amp; Output parameters</w:t>
      </w:r>
      <w:r w:rsidR="002B5E3C">
        <w:rPr>
          <w:b/>
          <w:bCs/>
        </w:rPr>
        <w:t>:</w:t>
      </w:r>
    </w:p>
    <w:p w14:paraId="3122C5AC" w14:textId="77777777" w:rsidR="007C1FCF" w:rsidRPr="001421A0" w:rsidRDefault="007C1FCF" w:rsidP="007C1FCF">
      <w:r>
        <w:t>-</w:t>
      </w:r>
      <w:r w:rsidRPr="00D22D64">
        <w:rPr>
          <w:b/>
          <w:bCs/>
        </w:rPr>
        <w:t>Description of parameters:</w:t>
      </w:r>
      <w:r>
        <w:rPr>
          <w:b/>
          <w:bCs/>
        </w:rPr>
        <w:t xml:space="preserve"> </w:t>
      </w:r>
    </w:p>
    <w:p w14:paraId="1E063260" w14:textId="2005045F" w:rsidR="007C1FCF" w:rsidRPr="006F7CC7" w:rsidRDefault="007C1FCF" w:rsidP="007C1FCF">
      <w:r>
        <w:rPr>
          <w:b/>
          <w:bCs/>
        </w:rPr>
        <w:t xml:space="preserve">-Purpose: </w:t>
      </w:r>
      <w:r w:rsidR="002B5E3C" w:rsidRPr="006F7CC7">
        <w:t>to display the vectors that have been created on the vector table.</w:t>
      </w:r>
    </w:p>
    <w:p w14:paraId="6EC74D03" w14:textId="1821FBE1" w:rsidR="007C1FCF" w:rsidRPr="006F7CC7" w:rsidRDefault="007C1FCF" w:rsidP="007C1FCF">
      <w:r w:rsidRPr="00D22D64">
        <w:rPr>
          <w:b/>
          <w:bCs/>
        </w:rPr>
        <w:t>-Pre-Conditions:</w:t>
      </w:r>
      <w:r>
        <w:rPr>
          <w:b/>
          <w:bCs/>
        </w:rPr>
        <w:t xml:space="preserve"> </w:t>
      </w:r>
      <w:r w:rsidR="006F7CC7">
        <w:t xml:space="preserve">a vector must exist in the database or has been created by the user </w:t>
      </w:r>
      <w:r w:rsidR="00F766F0">
        <w:t>with the GUI.</w:t>
      </w:r>
    </w:p>
    <w:p w14:paraId="6EE25882" w14:textId="7D49A6BC" w:rsidR="007C1FCF" w:rsidRDefault="007C1FCF" w:rsidP="007C1FCF">
      <w:r w:rsidRPr="00D22D64">
        <w:rPr>
          <w:b/>
          <w:bCs/>
        </w:rPr>
        <w:t>-Post-Conditions:</w:t>
      </w:r>
      <w:r>
        <w:rPr>
          <w:b/>
          <w:bCs/>
        </w:rPr>
        <w:t xml:space="preserve"> </w:t>
      </w:r>
      <w:r w:rsidR="00F766F0" w:rsidRPr="00F766F0">
        <w:t>a list of vectors for the current assessment are returned.</w:t>
      </w:r>
    </w:p>
    <w:p w14:paraId="0D8E7B1A" w14:textId="2E155137" w:rsidR="00F766F0" w:rsidRDefault="00F766F0" w:rsidP="007C1FCF"/>
    <w:p w14:paraId="02D96A60" w14:textId="2A49C1C9" w:rsidR="00F766F0" w:rsidRDefault="00DD57C2" w:rsidP="007C1FCF">
      <w:r>
        <w:rPr>
          <w:b/>
          <w:bCs/>
        </w:rPr>
        <w:t>-</w:t>
      </w:r>
      <w:r w:rsidR="00F766F0" w:rsidRPr="00DD57C2">
        <w:rPr>
          <w:b/>
          <w:bCs/>
        </w:rPr>
        <w:t>Method</w:t>
      </w:r>
      <w:r>
        <w:rPr>
          <w:b/>
          <w:bCs/>
        </w:rPr>
        <w:t xml:space="preserve"> Name:</w:t>
      </w:r>
      <w:r w:rsidR="00F766F0">
        <w:t xml:space="preserve"> getCurrentVector()</w:t>
      </w:r>
    </w:p>
    <w:p w14:paraId="0159D70D" w14:textId="07271C5D" w:rsidR="00F766F0" w:rsidRDefault="00F766F0" w:rsidP="00F766F0">
      <w:r w:rsidRPr="00D22D64">
        <w:rPr>
          <w:b/>
          <w:bCs/>
        </w:rPr>
        <w:t>-</w:t>
      </w:r>
      <w:r w:rsidRPr="00365FFA">
        <w:rPr>
          <w:b/>
          <w:bCs/>
        </w:rPr>
        <w:t>Return Type:</w:t>
      </w:r>
      <w:r>
        <w:t xml:space="preserve"> vector object</w:t>
      </w:r>
    </w:p>
    <w:p w14:paraId="6E9BBAAD" w14:textId="77777777" w:rsidR="00F766F0" w:rsidRPr="002B5E3C" w:rsidRDefault="00F766F0" w:rsidP="00F766F0">
      <w:pPr>
        <w:rPr>
          <w:b/>
          <w:bCs/>
        </w:rPr>
      </w:pPr>
      <w:r w:rsidRPr="00D22D64">
        <w:rPr>
          <w:b/>
          <w:bCs/>
        </w:rPr>
        <w:t>-</w:t>
      </w:r>
      <w:r w:rsidRPr="00365FFA">
        <w:rPr>
          <w:b/>
          <w:bCs/>
        </w:rPr>
        <w:t>Input &amp; Output parameters</w:t>
      </w:r>
      <w:r>
        <w:rPr>
          <w:b/>
          <w:bCs/>
        </w:rPr>
        <w:t>:</w:t>
      </w:r>
    </w:p>
    <w:p w14:paraId="67557E73" w14:textId="77777777" w:rsidR="00F766F0" w:rsidRPr="001421A0" w:rsidRDefault="00F766F0" w:rsidP="00F766F0">
      <w:r>
        <w:t>-</w:t>
      </w:r>
      <w:r w:rsidRPr="00D22D64">
        <w:rPr>
          <w:b/>
          <w:bCs/>
        </w:rPr>
        <w:t>Description of parameters:</w:t>
      </w:r>
      <w:r>
        <w:rPr>
          <w:b/>
          <w:bCs/>
        </w:rPr>
        <w:t xml:space="preserve"> </w:t>
      </w:r>
    </w:p>
    <w:p w14:paraId="55E0F40B" w14:textId="4C2EC583" w:rsidR="00F766F0" w:rsidRPr="006F7CC7" w:rsidRDefault="00F766F0" w:rsidP="00F766F0">
      <w:r>
        <w:rPr>
          <w:b/>
          <w:bCs/>
        </w:rPr>
        <w:t xml:space="preserve">-Purpose: </w:t>
      </w:r>
      <w:r w:rsidRPr="006F7CC7">
        <w:t xml:space="preserve">to display the </w:t>
      </w:r>
      <w:r>
        <w:t>vector selected by the user from the list of vectors on the GUI.</w:t>
      </w:r>
    </w:p>
    <w:p w14:paraId="31FF23E9" w14:textId="03D8944F" w:rsidR="00F766F0" w:rsidRPr="006F7CC7" w:rsidRDefault="00F766F0" w:rsidP="00F766F0">
      <w:r w:rsidRPr="00D22D64">
        <w:rPr>
          <w:b/>
          <w:bCs/>
        </w:rPr>
        <w:t>-Pre-Conditions:</w:t>
      </w:r>
      <w:r>
        <w:rPr>
          <w:b/>
          <w:bCs/>
        </w:rPr>
        <w:t xml:space="preserve"> </w:t>
      </w:r>
      <w:r>
        <w:t>a vector must exist in the database or has been created by the user with the GUI and has been chosen from a drop down on the GUI</w:t>
      </w:r>
      <w:r w:rsidR="00A468A9">
        <w:t xml:space="preserve"> analysis view. </w:t>
      </w:r>
    </w:p>
    <w:p w14:paraId="24117A49" w14:textId="015C858D" w:rsidR="00F766F0" w:rsidRDefault="00F766F0" w:rsidP="00F766F0">
      <w:r w:rsidRPr="00D22D64">
        <w:rPr>
          <w:b/>
          <w:bCs/>
        </w:rPr>
        <w:t>-Post-Conditions:</w:t>
      </w:r>
      <w:r>
        <w:rPr>
          <w:b/>
          <w:bCs/>
        </w:rPr>
        <w:t xml:space="preserve"> </w:t>
      </w:r>
      <w:r w:rsidR="00A468A9">
        <w:t>the vector selected is</w:t>
      </w:r>
      <w:r w:rsidR="00DD57C2">
        <w:t xml:space="preserve"> displayed on the GUI.</w:t>
      </w:r>
    </w:p>
    <w:p w14:paraId="76A496B5" w14:textId="77777777" w:rsidR="00F766F0" w:rsidRPr="00F766F0" w:rsidRDefault="00F766F0" w:rsidP="007C1FCF"/>
    <w:p w14:paraId="08FC2A4F" w14:textId="110F00E0" w:rsidR="00FB2902" w:rsidRDefault="00FB2902" w:rsidP="007C1FCF">
      <w:pPr>
        <w:rPr>
          <w:b/>
          <w:bCs/>
        </w:rPr>
      </w:pPr>
    </w:p>
    <w:p w14:paraId="07A14DC6" w14:textId="46227B2E" w:rsidR="002C7CD4" w:rsidRDefault="002C7CD4" w:rsidP="002C7CD4">
      <w:pPr>
        <w:pStyle w:val="Heading3"/>
      </w:pPr>
      <w:bookmarkStart w:id="103" w:name="_Toc39913593"/>
      <w:r>
        <w:t>Graph</w:t>
      </w:r>
      <w:bookmarkEnd w:id="103"/>
      <w:r>
        <w:t xml:space="preserve"> </w:t>
      </w:r>
    </w:p>
    <w:p w14:paraId="33DC6D67" w14:textId="0D4E003F" w:rsidR="000E4604" w:rsidRPr="000E4604" w:rsidRDefault="000E4604" w:rsidP="000E4604">
      <w:r>
        <w:t xml:space="preserve">Displays nodes associated to a vector on a graph view. </w:t>
      </w:r>
      <w:r w:rsidR="002E6C5B">
        <w:t xml:space="preserve">It shows the correlation of nodes between each other using connections. A user can create nodes not associated to log entries from this view as well. </w:t>
      </w:r>
    </w:p>
    <w:p w14:paraId="39C83AC6" w14:textId="632B9EF7" w:rsidR="00BF06CA" w:rsidRPr="00BF06CA" w:rsidRDefault="00BF06CA" w:rsidP="00BF06CA">
      <w:pPr>
        <w:jc w:val="right"/>
        <w:rPr>
          <w:i/>
          <w:iCs/>
        </w:rPr>
      </w:pPr>
      <w:r w:rsidRPr="1CC79CF2">
        <w:rPr>
          <w:i/>
          <w:iCs/>
        </w:rPr>
        <w:t xml:space="preserve">Table </w:t>
      </w:r>
      <w:r>
        <w:rPr>
          <w:i/>
          <w:iCs/>
        </w:rPr>
        <w:t>5.7</w:t>
      </w:r>
    </w:p>
    <w:tbl>
      <w:tblPr>
        <w:tblStyle w:val="TableGrid"/>
        <w:tblW w:w="9000" w:type="dxa"/>
        <w:tblLayout w:type="fixed"/>
        <w:tblLook w:val="06A0" w:firstRow="1" w:lastRow="0" w:firstColumn="1" w:lastColumn="0" w:noHBand="1" w:noVBand="1"/>
      </w:tblPr>
      <w:tblGrid>
        <w:gridCol w:w="4500"/>
        <w:gridCol w:w="4500"/>
      </w:tblGrid>
      <w:tr w:rsidR="002C7CD4" w14:paraId="790D7030" w14:textId="77777777" w:rsidTr="000D6D45">
        <w:tc>
          <w:tcPr>
            <w:tcW w:w="9000" w:type="dxa"/>
            <w:gridSpan w:val="2"/>
            <w:shd w:val="clear" w:color="auto" w:fill="1F3864" w:themeFill="accent1" w:themeFillShade="80"/>
          </w:tcPr>
          <w:p w14:paraId="1CD02AFA" w14:textId="79F209BC" w:rsidR="002C7CD4" w:rsidRPr="001D1D0D" w:rsidRDefault="002C7CD4" w:rsidP="000D6D45">
            <w:pPr>
              <w:rPr>
                <w:sz w:val="22"/>
                <w:szCs w:val="22"/>
                <w:highlight w:val="yellow"/>
              </w:rPr>
            </w:pPr>
            <w:r w:rsidRPr="00854F9C">
              <w:rPr>
                <w:b/>
                <w:bCs/>
                <w:sz w:val="22"/>
                <w:szCs w:val="22"/>
              </w:rPr>
              <w:t>Class Name</w:t>
            </w:r>
            <w:r w:rsidRPr="00854F9C">
              <w:rPr>
                <w:sz w:val="22"/>
                <w:szCs w:val="22"/>
              </w:rPr>
              <w:t xml:space="preserve">: Graph </w:t>
            </w:r>
          </w:p>
        </w:tc>
      </w:tr>
      <w:tr w:rsidR="002C7CD4" w14:paraId="79543302" w14:textId="77777777" w:rsidTr="000D6D45">
        <w:tc>
          <w:tcPr>
            <w:tcW w:w="9000" w:type="dxa"/>
            <w:gridSpan w:val="2"/>
            <w:shd w:val="clear" w:color="auto" w:fill="D9E2F3" w:themeFill="accent1" w:themeFillTint="33"/>
          </w:tcPr>
          <w:p w14:paraId="1395EA8F" w14:textId="77777777" w:rsidR="002C7CD4" w:rsidRDefault="002C7CD4"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2C7CD4" w14:paraId="5F94DFDD" w14:textId="77777777" w:rsidTr="000D6D45">
        <w:tc>
          <w:tcPr>
            <w:tcW w:w="9000" w:type="dxa"/>
            <w:gridSpan w:val="2"/>
            <w:shd w:val="clear" w:color="auto" w:fill="D9E2F3" w:themeFill="accent1" w:themeFillTint="33"/>
          </w:tcPr>
          <w:p w14:paraId="2E35C35F" w14:textId="77777777" w:rsidR="002C7CD4" w:rsidRDefault="002C7CD4"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2C7CD4" w:rsidRPr="00B46D84" w14:paraId="1509C9F0" w14:textId="77777777" w:rsidTr="000D6D45">
        <w:tc>
          <w:tcPr>
            <w:tcW w:w="9000" w:type="dxa"/>
            <w:gridSpan w:val="2"/>
          </w:tcPr>
          <w:p w14:paraId="6D5CFEA5" w14:textId="77777777" w:rsidR="002C7CD4" w:rsidRDefault="002C7CD4" w:rsidP="000D6D45">
            <w:pPr>
              <w:rPr>
                <w:b/>
                <w:bCs/>
                <w:sz w:val="22"/>
                <w:szCs w:val="22"/>
              </w:rPr>
            </w:pPr>
            <w:r w:rsidRPr="24DD7A8F">
              <w:rPr>
                <w:b/>
                <w:bCs/>
                <w:sz w:val="22"/>
                <w:szCs w:val="22"/>
              </w:rPr>
              <w:t>Private Responsibilities</w:t>
            </w:r>
          </w:p>
          <w:p w14:paraId="233A1C71" w14:textId="51DF4C6B" w:rsidR="002C7CD4" w:rsidRDefault="001D1D0D" w:rsidP="000D6D45">
            <w:pPr>
              <w:pStyle w:val="ListParagraph"/>
              <w:spacing w:line="259" w:lineRule="auto"/>
              <w:rPr>
                <w:lang w:eastAsia="ja-JP"/>
              </w:rPr>
            </w:pPr>
            <w:r>
              <w:rPr>
                <w:lang w:eastAsia="ja-JP"/>
              </w:rPr>
              <w:t xml:space="preserve">1. Generate Graph. </w:t>
            </w:r>
          </w:p>
          <w:p w14:paraId="1949F3A2" w14:textId="77777777" w:rsidR="001D1D0D" w:rsidRDefault="001D1D0D" w:rsidP="001D1D0D">
            <w:pPr>
              <w:pStyle w:val="ListParagraph"/>
              <w:spacing w:line="259" w:lineRule="auto"/>
              <w:rPr>
                <w:lang w:eastAsia="ja-JP"/>
              </w:rPr>
            </w:pPr>
            <w:r>
              <w:rPr>
                <w:lang w:eastAsia="ja-JP"/>
              </w:rPr>
              <w:t>2. Display Graph.</w:t>
            </w:r>
          </w:p>
          <w:p w14:paraId="23A1E638" w14:textId="61EBCDDA" w:rsidR="001D1D0D" w:rsidRPr="008D104E" w:rsidRDefault="001D1D0D" w:rsidP="001D1D0D">
            <w:pPr>
              <w:pStyle w:val="ListParagraph"/>
              <w:spacing w:line="259" w:lineRule="auto"/>
              <w:rPr>
                <w:lang w:eastAsia="ja-JP"/>
              </w:rPr>
            </w:pPr>
            <w:r>
              <w:rPr>
                <w:lang w:eastAsia="ja-JP"/>
              </w:rPr>
              <w:t>3. Get Information about nodes.</w:t>
            </w:r>
          </w:p>
        </w:tc>
      </w:tr>
      <w:tr w:rsidR="002C7CD4" w14:paraId="6C15280E" w14:textId="77777777" w:rsidTr="000D6D45">
        <w:trPr>
          <w:trHeight w:val="161"/>
        </w:trPr>
        <w:tc>
          <w:tcPr>
            <w:tcW w:w="9000" w:type="dxa"/>
            <w:gridSpan w:val="2"/>
            <w:shd w:val="clear" w:color="auto" w:fill="D9E2F3" w:themeFill="accent1" w:themeFillTint="33"/>
          </w:tcPr>
          <w:p w14:paraId="3394BCA0" w14:textId="3681CA5F" w:rsidR="002C7CD4" w:rsidRDefault="002C7CD4" w:rsidP="000D6D45">
            <w:pPr>
              <w:rPr>
                <w:sz w:val="22"/>
                <w:szCs w:val="22"/>
              </w:rPr>
            </w:pPr>
            <w:r w:rsidRPr="0B9357BD">
              <w:rPr>
                <w:b/>
                <w:bCs/>
                <w:sz w:val="22"/>
                <w:szCs w:val="22"/>
              </w:rPr>
              <w:t>Contract:</w:t>
            </w:r>
            <w:r>
              <w:rPr>
                <w:sz w:val="22"/>
                <w:szCs w:val="22"/>
              </w:rPr>
              <w:t xml:space="preserve"> </w:t>
            </w:r>
            <w:r w:rsidR="001D1D0D">
              <w:rPr>
                <w:sz w:val="22"/>
                <w:szCs w:val="22"/>
              </w:rPr>
              <w:t>10.</w:t>
            </w:r>
            <w:r w:rsidR="00541DA8">
              <w:rPr>
                <w:sz w:val="22"/>
                <w:szCs w:val="22"/>
              </w:rPr>
              <w:t xml:space="preserve"> </w:t>
            </w:r>
            <w:r w:rsidR="00DA1D8F">
              <w:rPr>
                <w:sz w:val="22"/>
                <w:szCs w:val="22"/>
              </w:rPr>
              <w:t>Generate node on graph</w:t>
            </w:r>
            <w:r w:rsidR="00C96476">
              <w:rPr>
                <w:sz w:val="22"/>
                <w:szCs w:val="22"/>
              </w:rPr>
              <w:t xml:space="preserve"> </w:t>
            </w:r>
          </w:p>
        </w:tc>
      </w:tr>
      <w:tr w:rsidR="002C7CD4" w14:paraId="445C6911" w14:textId="77777777" w:rsidTr="000D6D45">
        <w:tc>
          <w:tcPr>
            <w:tcW w:w="4500" w:type="dxa"/>
            <w:shd w:val="clear" w:color="auto" w:fill="D9E2F3" w:themeFill="accent1" w:themeFillTint="33"/>
          </w:tcPr>
          <w:p w14:paraId="02AE8A70" w14:textId="77777777" w:rsidR="002C7CD4" w:rsidRDefault="002C7CD4"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7D01AD25" w14:textId="77777777" w:rsidR="002C7CD4" w:rsidRDefault="002C7CD4" w:rsidP="000D6D45">
            <w:pPr>
              <w:rPr>
                <w:b/>
                <w:bCs/>
                <w:sz w:val="22"/>
                <w:szCs w:val="22"/>
              </w:rPr>
            </w:pPr>
            <w:r w:rsidRPr="24DD7A8F">
              <w:rPr>
                <w:b/>
                <w:bCs/>
                <w:sz w:val="22"/>
                <w:szCs w:val="22"/>
              </w:rPr>
              <w:t>Collaborations</w:t>
            </w:r>
          </w:p>
        </w:tc>
      </w:tr>
      <w:tr w:rsidR="002C7CD4" w:rsidRPr="00D177CE" w14:paraId="79E8FD1B" w14:textId="77777777" w:rsidTr="000D6D45">
        <w:tc>
          <w:tcPr>
            <w:tcW w:w="4500" w:type="dxa"/>
          </w:tcPr>
          <w:p w14:paraId="3CBC9DD4" w14:textId="5EC27F0B" w:rsidR="002C7CD4" w:rsidRDefault="002C7CD4" w:rsidP="000D6D45">
            <w:r>
              <w:t>1.</w:t>
            </w:r>
            <w:r w:rsidR="00092A28">
              <w:t xml:space="preserve"> </w:t>
            </w:r>
            <w:r w:rsidR="00A45356">
              <w:t>Add node to the graph.</w:t>
            </w:r>
          </w:p>
          <w:p w14:paraId="6690A0E3" w14:textId="1C3EEEBC" w:rsidR="00A45356" w:rsidRDefault="00A45356" w:rsidP="000D6D45">
            <w:r>
              <w:t>2. Add a connection from one node to another on the graph.</w:t>
            </w:r>
          </w:p>
          <w:p w14:paraId="28378F10" w14:textId="43FC47E6" w:rsidR="008025E1" w:rsidRPr="00D177CE" w:rsidRDefault="00A45356" w:rsidP="000D6D45">
            <w:r>
              <w:lastRenderedPageBreak/>
              <w:t>3</w:t>
            </w:r>
            <w:r w:rsidR="008025E1">
              <w:t>. Display node on graph view.</w:t>
            </w:r>
          </w:p>
        </w:tc>
        <w:tc>
          <w:tcPr>
            <w:tcW w:w="4500" w:type="dxa"/>
          </w:tcPr>
          <w:p w14:paraId="76782323" w14:textId="19391E3D" w:rsidR="002C7CD4" w:rsidRPr="00D177CE" w:rsidRDefault="00092A28" w:rsidP="000D6D45">
            <w:r>
              <w:lastRenderedPageBreak/>
              <w:t>Node Manager(1</w:t>
            </w:r>
            <w:r w:rsidR="008025E1">
              <w:t>,2</w:t>
            </w:r>
            <w:r w:rsidR="00A45356">
              <w:t>,3</w:t>
            </w:r>
            <w:r>
              <w:t>)</w:t>
            </w:r>
          </w:p>
        </w:tc>
      </w:tr>
    </w:tbl>
    <w:p w14:paraId="54A4FB5F" w14:textId="57FBBA31" w:rsidR="008025E1" w:rsidRPr="00293480" w:rsidRDefault="008025E1" w:rsidP="008025E1">
      <w:pPr>
        <w:shd w:val="clear" w:color="auto" w:fill="E2EFD9" w:themeFill="accent6" w:themeFillTint="33"/>
        <w:rPr>
          <w:b/>
          <w:bCs/>
        </w:rPr>
      </w:pPr>
      <w:r w:rsidRPr="00293480">
        <w:rPr>
          <w:b/>
          <w:bCs/>
        </w:rPr>
        <w:t>Contract 10</w:t>
      </w:r>
    </w:p>
    <w:p w14:paraId="584C4D97" w14:textId="724F5A9F" w:rsidR="008025E1" w:rsidRPr="00293480" w:rsidRDefault="008025E1" w:rsidP="008025E1">
      <w:r w:rsidRPr="00293480">
        <w:rPr>
          <w:b/>
          <w:bCs/>
        </w:rPr>
        <w:t xml:space="preserve">-Method Name: </w:t>
      </w:r>
      <w:r w:rsidRPr="00293480">
        <w:t>getNodes(</w:t>
      </w:r>
      <w:r w:rsidR="00CA72DA" w:rsidRPr="00293480">
        <w:t>Vector</w:t>
      </w:r>
      <w:r w:rsidR="00442961" w:rsidRPr="00293480">
        <w:t xml:space="preserve"> v, </w:t>
      </w:r>
      <w:r w:rsidR="00DC5F04" w:rsidRPr="00293480">
        <w:t>node n</w:t>
      </w:r>
      <w:r w:rsidRPr="00293480">
        <w:t>)</w:t>
      </w:r>
    </w:p>
    <w:p w14:paraId="02499125" w14:textId="272720B9" w:rsidR="008025E1" w:rsidRPr="00293480" w:rsidRDefault="008025E1" w:rsidP="008025E1">
      <w:r w:rsidRPr="00293480">
        <w:rPr>
          <w:b/>
          <w:bCs/>
        </w:rPr>
        <w:t>-Return Type:</w:t>
      </w:r>
      <w:r w:rsidRPr="00293480">
        <w:t xml:space="preserve"> </w:t>
      </w:r>
      <w:r w:rsidR="00AF40F1" w:rsidRPr="00293480">
        <w:t>void</w:t>
      </w:r>
    </w:p>
    <w:p w14:paraId="5B51F282" w14:textId="231F27E2" w:rsidR="008025E1" w:rsidRPr="00293480" w:rsidRDefault="008025E1" w:rsidP="008025E1">
      <w:pPr>
        <w:rPr>
          <w:b/>
          <w:bCs/>
        </w:rPr>
      </w:pPr>
      <w:r w:rsidRPr="00293480">
        <w:rPr>
          <w:b/>
          <w:bCs/>
        </w:rPr>
        <w:t>-Input &amp; Output parameters:</w:t>
      </w:r>
    </w:p>
    <w:p w14:paraId="7D49D84C" w14:textId="69C7F935" w:rsidR="00AF40F1" w:rsidRPr="00293480" w:rsidRDefault="00AF40F1" w:rsidP="008025E1">
      <w:pPr>
        <w:rPr>
          <w:b/>
          <w:bCs/>
        </w:rPr>
      </w:pPr>
      <w:r w:rsidRPr="00293480">
        <w:rPr>
          <w:b/>
          <w:bCs/>
        </w:rPr>
        <w:tab/>
        <w:t xml:space="preserve">- v: a </w:t>
      </w:r>
      <w:r w:rsidRPr="00293480">
        <w:t>reference to the vector selected on the graph view</w:t>
      </w:r>
    </w:p>
    <w:p w14:paraId="37B04ABC" w14:textId="57EF0FB6" w:rsidR="00AF40F1" w:rsidRPr="00293480" w:rsidRDefault="00AF40F1" w:rsidP="008025E1">
      <w:r w:rsidRPr="00293480">
        <w:rPr>
          <w:b/>
          <w:bCs/>
        </w:rPr>
        <w:tab/>
        <w:t xml:space="preserve">- n: </w:t>
      </w:r>
      <w:r w:rsidR="005D7A0B" w:rsidRPr="00293480">
        <w:t>reference to a node associated to the current vector selected on the graph view</w:t>
      </w:r>
    </w:p>
    <w:p w14:paraId="71D15CA9" w14:textId="6FB1BCF0" w:rsidR="008025E1" w:rsidRPr="00293480" w:rsidRDefault="008025E1" w:rsidP="008025E1">
      <w:r w:rsidRPr="00293480">
        <w:t>-</w:t>
      </w:r>
      <w:r w:rsidRPr="00293480">
        <w:rPr>
          <w:b/>
          <w:bCs/>
        </w:rPr>
        <w:t xml:space="preserve">Description of parameters: </w:t>
      </w:r>
      <w:r w:rsidR="00736D38" w:rsidRPr="00293480">
        <w:t xml:space="preserve">the </w:t>
      </w:r>
      <w:r w:rsidR="00CE141A" w:rsidRPr="00293480">
        <w:t>v</w:t>
      </w:r>
      <w:r w:rsidR="00736D38" w:rsidRPr="00293480">
        <w:t>ector reference is selected when the user changes vectors on the analysis view</w:t>
      </w:r>
      <w:r w:rsidR="00CE141A" w:rsidRPr="00293480">
        <w:t xml:space="preserve">, a node reference </w:t>
      </w:r>
      <w:r w:rsidR="00E83CC5" w:rsidRPr="00293480">
        <w:t>associated with the current vector.</w:t>
      </w:r>
    </w:p>
    <w:p w14:paraId="07DCC4C5" w14:textId="7F46C3F6" w:rsidR="008025E1" w:rsidRPr="00293480" w:rsidRDefault="008025E1" w:rsidP="008025E1">
      <w:r w:rsidRPr="00293480">
        <w:rPr>
          <w:b/>
          <w:bCs/>
        </w:rPr>
        <w:t xml:space="preserve">-Purpose: </w:t>
      </w:r>
      <w:r w:rsidR="00E83CC5" w:rsidRPr="00293480">
        <w:t xml:space="preserve">to </w:t>
      </w:r>
      <w:r w:rsidR="00DA1D8F" w:rsidRPr="00293480">
        <w:t>display a node on the graph view</w:t>
      </w:r>
      <w:r w:rsidR="005F616D" w:rsidRPr="00293480">
        <w:t>.</w:t>
      </w:r>
    </w:p>
    <w:p w14:paraId="3B757955" w14:textId="65D6F479" w:rsidR="008025E1" w:rsidRPr="00293480" w:rsidRDefault="008025E1" w:rsidP="008025E1">
      <w:r w:rsidRPr="00293480">
        <w:rPr>
          <w:b/>
          <w:bCs/>
        </w:rPr>
        <w:t xml:space="preserve">-Pre-Conditions: </w:t>
      </w:r>
      <w:r w:rsidR="005F616D" w:rsidRPr="00293480">
        <w:t xml:space="preserve">a node must exist </w:t>
      </w:r>
      <w:r w:rsidR="00293480" w:rsidRPr="00293480">
        <w:t>from a log entry, visibility is set to true, or a node is created by the user from the GUI.</w:t>
      </w:r>
      <w:r w:rsidR="00293480" w:rsidRPr="00293480">
        <w:rPr>
          <w:b/>
          <w:bCs/>
        </w:rPr>
        <w:t xml:space="preserve"> </w:t>
      </w:r>
    </w:p>
    <w:p w14:paraId="24BC7B76" w14:textId="03443D0F" w:rsidR="008025E1" w:rsidRDefault="008025E1" w:rsidP="008025E1">
      <w:pPr>
        <w:rPr>
          <w:b/>
          <w:bCs/>
        </w:rPr>
      </w:pPr>
      <w:r w:rsidRPr="00293480">
        <w:rPr>
          <w:b/>
          <w:bCs/>
        </w:rPr>
        <w:t>-Post-Conditions:</w:t>
      </w:r>
      <w:r>
        <w:rPr>
          <w:b/>
          <w:bCs/>
        </w:rPr>
        <w:t xml:space="preserve"> </w:t>
      </w:r>
      <w:r w:rsidR="00293480" w:rsidRPr="00293480">
        <w:t>a node is displayed on the graph view.</w:t>
      </w:r>
      <w:r w:rsidR="00293480">
        <w:rPr>
          <w:b/>
          <w:bCs/>
        </w:rPr>
        <w:t xml:space="preserve"> </w:t>
      </w:r>
    </w:p>
    <w:p w14:paraId="34C030F5" w14:textId="4C2303EA" w:rsidR="005E5455" w:rsidRDefault="005E5455" w:rsidP="008025E1">
      <w:pPr>
        <w:rPr>
          <w:b/>
          <w:bCs/>
        </w:rPr>
      </w:pPr>
    </w:p>
    <w:p w14:paraId="775EA3FB" w14:textId="5E401185" w:rsidR="005E5455" w:rsidRPr="000C6F84" w:rsidRDefault="005E5455" w:rsidP="005E5455">
      <w:r w:rsidRPr="000C6F84">
        <w:rPr>
          <w:b/>
          <w:bCs/>
        </w:rPr>
        <w:t xml:space="preserve">-Method Name: </w:t>
      </w:r>
      <w:r w:rsidR="005A6C8E" w:rsidRPr="000C6F84">
        <w:t>addConnection</w:t>
      </w:r>
      <w:r w:rsidRPr="000C6F84">
        <w:t>(</w:t>
      </w:r>
      <w:r w:rsidR="00FD2E6E" w:rsidRPr="000C6F84">
        <w:t>vector v, node n1, node n2</w:t>
      </w:r>
      <w:r w:rsidRPr="000C6F84">
        <w:t>)</w:t>
      </w:r>
    </w:p>
    <w:p w14:paraId="04C5D849" w14:textId="372301E8" w:rsidR="005E5455" w:rsidRPr="000C6F84" w:rsidRDefault="005E5455" w:rsidP="005E5455">
      <w:r w:rsidRPr="000C6F84">
        <w:rPr>
          <w:b/>
          <w:bCs/>
        </w:rPr>
        <w:t>-Return Type:</w:t>
      </w:r>
      <w:r w:rsidRPr="000C6F84">
        <w:t xml:space="preserve"> </w:t>
      </w:r>
      <w:r w:rsidR="00047A54" w:rsidRPr="000C6F84">
        <w:t>void</w:t>
      </w:r>
    </w:p>
    <w:p w14:paraId="350724FD" w14:textId="2C8D01B5" w:rsidR="005E5455" w:rsidRPr="000C6F84" w:rsidRDefault="005E5455" w:rsidP="005E5455">
      <w:pPr>
        <w:rPr>
          <w:b/>
          <w:bCs/>
        </w:rPr>
      </w:pPr>
      <w:r w:rsidRPr="000C6F84">
        <w:rPr>
          <w:b/>
          <w:bCs/>
        </w:rPr>
        <w:t>-Input &amp; Output parameters:</w:t>
      </w:r>
    </w:p>
    <w:p w14:paraId="57C300ED" w14:textId="77777777" w:rsidR="003D5CC4" w:rsidRPr="000C6F84" w:rsidRDefault="001449F9" w:rsidP="005E5455">
      <w:pPr>
        <w:rPr>
          <w:b/>
          <w:bCs/>
        </w:rPr>
      </w:pPr>
      <w:r w:rsidRPr="000C6F84">
        <w:rPr>
          <w:b/>
          <w:bCs/>
        </w:rPr>
        <w:tab/>
        <w:t>-v: reference to the current vector selected on the graph view</w:t>
      </w:r>
    </w:p>
    <w:p w14:paraId="388753D2" w14:textId="4417921C" w:rsidR="001449F9" w:rsidRPr="000C6F84" w:rsidRDefault="003D5CC4" w:rsidP="003D5CC4">
      <w:pPr>
        <w:ind w:firstLine="720"/>
        <w:rPr>
          <w:b/>
          <w:bCs/>
        </w:rPr>
      </w:pPr>
      <w:r w:rsidRPr="000C6F84">
        <w:rPr>
          <w:b/>
          <w:bCs/>
        </w:rPr>
        <w:t>-</w:t>
      </w:r>
      <w:r w:rsidR="001449F9" w:rsidRPr="000C6F84">
        <w:rPr>
          <w:b/>
          <w:bCs/>
        </w:rPr>
        <w:t>n1</w:t>
      </w:r>
      <w:r w:rsidRPr="000C6F84">
        <w:rPr>
          <w:b/>
          <w:bCs/>
        </w:rPr>
        <w:t>:</w:t>
      </w:r>
      <w:r w:rsidR="001449F9" w:rsidRPr="000C6F84">
        <w:rPr>
          <w:b/>
          <w:bCs/>
        </w:rPr>
        <w:t xml:space="preserve"> is a reference to the starting node to be connected.</w:t>
      </w:r>
    </w:p>
    <w:p w14:paraId="632BE528" w14:textId="09106E77" w:rsidR="001449F9" w:rsidRPr="000C6F84" w:rsidRDefault="003D5CC4" w:rsidP="005E5455">
      <w:pPr>
        <w:rPr>
          <w:b/>
          <w:bCs/>
        </w:rPr>
      </w:pPr>
      <w:r w:rsidRPr="000C6F84">
        <w:rPr>
          <w:b/>
          <w:bCs/>
        </w:rPr>
        <w:tab/>
        <w:t xml:space="preserve">-n2: reference to the second node </w:t>
      </w:r>
      <w:r w:rsidR="00995CCB" w:rsidRPr="000C6F84">
        <w:rPr>
          <w:b/>
          <w:bCs/>
        </w:rPr>
        <w:t xml:space="preserve">that connects to the first node. </w:t>
      </w:r>
    </w:p>
    <w:p w14:paraId="6E22C7C9" w14:textId="77777777" w:rsidR="005E5455" w:rsidRPr="000C6F84" w:rsidRDefault="005E5455" w:rsidP="005E5455">
      <w:r w:rsidRPr="000C6F84">
        <w:t>-</w:t>
      </w:r>
      <w:r w:rsidRPr="000C6F84">
        <w:rPr>
          <w:b/>
          <w:bCs/>
        </w:rPr>
        <w:t xml:space="preserve">Description of parameters: </w:t>
      </w:r>
    </w:p>
    <w:p w14:paraId="47576DF8" w14:textId="29B74A05" w:rsidR="005E5455" w:rsidRPr="000C6F84" w:rsidRDefault="005E5455" w:rsidP="005E5455">
      <w:r w:rsidRPr="000C6F84">
        <w:rPr>
          <w:b/>
          <w:bCs/>
        </w:rPr>
        <w:t xml:space="preserve">-Purpose: </w:t>
      </w:r>
      <w:r w:rsidR="00047A54" w:rsidRPr="000C6F84">
        <w:t>to draw an edge</w:t>
      </w:r>
      <w:r w:rsidR="00995CCB" w:rsidRPr="000C6F84">
        <w:t xml:space="preserve"> or “connection”</w:t>
      </w:r>
      <w:r w:rsidR="00047A54" w:rsidRPr="000C6F84">
        <w:t xml:space="preserve"> from one node to another and visually display it on the graph view. </w:t>
      </w:r>
    </w:p>
    <w:p w14:paraId="002297FE" w14:textId="6A07D118" w:rsidR="005E5455" w:rsidRPr="000C6F84" w:rsidRDefault="005E5455" w:rsidP="005E5455">
      <w:r w:rsidRPr="000C6F84">
        <w:rPr>
          <w:b/>
          <w:bCs/>
        </w:rPr>
        <w:t xml:space="preserve">-Pre-Conditions: </w:t>
      </w:r>
      <w:r w:rsidR="00BA0BF0" w:rsidRPr="000C6F84">
        <w:t xml:space="preserve">user must be on the graph view, at least two node objects exist on the current vector selected. </w:t>
      </w:r>
    </w:p>
    <w:p w14:paraId="4A2D9708" w14:textId="7F3FFDF2" w:rsidR="005E5455" w:rsidRDefault="005E5455" w:rsidP="005E5455">
      <w:r w:rsidRPr="000C6F84">
        <w:rPr>
          <w:b/>
          <w:bCs/>
        </w:rPr>
        <w:t>-Post-Conditions:</w:t>
      </w:r>
      <w:r>
        <w:rPr>
          <w:b/>
          <w:bCs/>
        </w:rPr>
        <w:t xml:space="preserve"> </w:t>
      </w:r>
      <w:r w:rsidR="000C6F84" w:rsidRPr="000C6F84">
        <w:t>a connection is displayed on the graph view connecting one node to another node.</w:t>
      </w:r>
      <w:r w:rsidR="000C6F84">
        <w:rPr>
          <w:b/>
          <w:bCs/>
        </w:rPr>
        <w:t xml:space="preserve"> </w:t>
      </w:r>
    </w:p>
    <w:p w14:paraId="765A0AD6" w14:textId="77777777" w:rsidR="005E5455" w:rsidRDefault="005E5455" w:rsidP="008025E1"/>
    <w:p w14:paraId="4A1C3F53" w14:textId="77777777" w:rsidR="002C7CD4" w:rsidRDefault="002C7CD4" w:rsidP="007C1FCF">
      <w:pPr>
        <w:rPr>
          <w:b/>
          <w:bCs/>
        </w:rPr>
      </w:pPr>
    </w:p>
    <w:p w14:paraId="26396EDE" w14:textId="783B2C30" w:rsidR="00FB2902" w:rsidRDefault="00FB2902" w:rsidP="00FB2902">
      <w:pPr>
        <w:pStyle w:val="Heading2"/>
        <w:shd w:val="clear" w:color="auto" w:fill="1F3864" w:themeFill="accent1" w:themeFillShade="80"/>
      </w:pPr>
      <w:bookmarkStart w:id="104" w:name="_Toc39913594"/>
      <w:r>
        <w:t>Database</w:t>
      </w:r>
      <w:bookmarkEnd w:id="104"/>
    </w:p>
    <w:p w14:paraId="0AD9C6F4" w14:textId="046C2305" w:rsidR="00A349E4" w:rsidRDefault="00487C06" w:rsidP="00487C06">
      <w:pPr>
        <w:pStyle w:val="Heading3"/>
      </w:pPr>
      <w:bookmarkStart w:id="105" w:name="_Toc39913595"/>
      <w:r>
        <w:t>Database</w:t>
      </w:r>
      <w:bookmarkEnd w:id="105"/>
    </w:p>
    <w:p w14:paraId="438817C9" w14:textId="7C6C9474" w:rsidR="002E6C5B" w:rsidRPr="002E6C5B" w:rsidRDefault="002E6C5B" w:rsidP="002E6C5B">
      <w:r>
        <w:t>Mongo database used to store vector configuration</w:t>
      </w:r>
      <w:r w:rsidR="00813CB8">
        <w:t xml:space="preserve"> information and their log entries</w:t>
      </w:r>
      <w:r w:rsidR="00377F4C">
        <w:t xml:space="preserve"> as well as log files for the current assesment.</w:t>
      </w:r>
    </w:p>
    <w:p w14:paraId="16002F16" w14:textId="67D613CE" w:rsidR="00487C06" w:rsidRDefault="00487C06" w:rsidP="00487C06">
      <w:pPr>
        <w:jc w:val="right"/>
        <w:rPr>
          <w:i/>
          <w:iCs/>
        </w:rPr>
      </w:pPr>
      <w:r w:rsidRPr="1CC79CF2">
        <w:rPr>
          <w:i/>
          <w:iCs/>
        </w:rPr>
        <w:t xml:space="preserve">Table </w:t>
      </w:r>
      <w:r>
        <w:rPr>
          <w:i/>
          <w:iCs/>
        </w:rPr>
        <w:t>6.0</w:t>
      </w:r>
    </w:p>
    <w:tbl>
      <w:tblPr>
        <w:tblStyle w:val="TableGrid"/>
        <w:tblW w:w="9000" w:type="dxa"/>
        <w:tblLayout w:type="fixed"/>
        <w:tblLook w:val="06A0" w:firstRow="1" w:lastRow="0" w:firstColumn="1" w:lastColumn="0" w:noHBand="1" w:noVBand="1"/>
      </w:tblPr>
      <w:tblGrid>
        <w:gridCol w:w="4500"/>
        <w:gridCol w:w="4500"/>
      </w:tblGrid>
      <w:tr w:rsidR="00DB5FAA" w14:paraId="3A1D0A4D" w14:textId="77777777" w:rsidTr="00DB5FAA">
        <w:tc>
          <w:tcPr>
            <w:tcW w:w="9000" w:type="dxa"/>
            <w:gridSpan w:val="2"/>
            <w:shd w:val="clear" w:color="auto" w:fill="1F3864" w:themeFill="accent1" w:themeFillShade="80"/>
          </w:tcPr>
          <w:p w14:paraId="207B6D4E" w14:textId="77777777" w:rsidR="00DB5FAA" w:rsidRDefault="00DB5FAA" w:rsidP="000D6D45">
            <w:pPr>
              <w:rPr>
                <w:sz w:val="22"/>
                <w:szCs w:val="22"/>
              </w:rPr>
            </w:pPr>
            <w:r w:rsidRPr="24DD7A8F">
              <w:rPr>
                <w:b/>
                <w:bCs/>
                <w:sz w:val="22"/>
                <w:szCs w:val="22"/>
              </w:rPr>
              <w:t>Class Name</w:t>
            </w:r>
            <w:r w:rsidRPr="24DD7A8F">
              <w:rPr>
                <w:sz w:val="22"/>
                <w:szCs w:val="22"/>
              </w:rPr>
              <w:t xml:space="preserve">: </w:t>
            </w:r>
            <w:r>
              <w:rPr>
                <w:sz w:val="22"/>
                <w:szCs w:val="22"/>
              </w:rPr>
              <w:t xml:space="preserve">Database </w:t>
            </w:r>
          </w:p>
        </w:tc>
      </w:tr>
      <w:tr w:rsidR="00DB5FAA" w14:paraId="15EF1082" w14:textId="77777777" w:rsidTr="00DB5FAA">
        <w:tc>
          <w:tcPr>
            <w:tcW w:w="9000" w:type="dxa"/>
            <w:gridSpan w:val="2"/>
            <w:shd w:val="clear" w:color="auto" w:fill="D9E2F3" w:themeFill="accent1" w:themeFillTint="33"/>
          </w:tcPr>
          <w:p w14:paraId="0720F1F6" w14:textId="77777777" w:rsidR="00DB5FAA" w:rsidRDefault="00DB5FAA" w:rsidP="000D6D45">
            <w:pPr>
              <w:rPr>
                <w:sz w:val="22"/>
                <w:szCs w:val="22"/>
              </w:rPr>
            </w:pPr>
            <w:r w:rsidRPr="24DD7A8F">
              <w:rPr>
                <w:b/>
                <w:bCs/>
                <w:sz w:val="22"/>
                <w:szCs w:val="22"/>
              </w:rPr>
              <w:t>Superclass</w:t>
            </w:r>
            <w:r w:rsidRPr="24DD7A8F">
              <w:rPr>
                <w:sz w:val="22"/>
                <w:szCs w:val="22"/>
              </w:rPr>
              <w:t>:</w:t>
            </w:r>
            <w:r>
              <w:rPr>
                <w:sz w:val="22"/>
                <w:szCs w:val="22"/>
              </w:rPr>
              <w:t xml:space="preserve"> None</w:t>
            </w:r>
          </w:p>
        </w:tc>
      </w:tr>
      <w:tr w:rsidR="00DB5FAA" w14:paraId="66CDD2ED" w14:textId="77777777" w:rsidTr="00DB5FAA">
        <w:tc>
          <w:tcPr>
            <w:tcW w:w="9000" w:type="dxa"/>
            <w:gridSpan w:val="2"/>
            <w:shd w:val="clear" w:color="auto" w:fill="D9E2F3" w:themeFill="accent1" w:themeFillTint="33"/>
          </w:tcPr>
          <w:p w14:paraId="0F59102A" w14:textId="77777777" w:rsidR="00DB5FAA" w:rsidRDefault="00DB5FAA" w:rsidP="000D6D45">
            <w:pPr>
              <w:rPr>
                <w:sz w:val="22"/>
                <w:szCs w:val="22"/>
              </w:rPr>
            </w:pPr>
            <w:r w:rsidRPr="24DD7A8F">
              <w:rPr>
                <w:b/>
                <w:bCs/>
                <w:sz w:val="22"/>
                <w:szCs w:val="22"/>
              </w:rPr>
              <w:t>Subclasses</w:t>
            </w:r>
            <w:r w:rsidRPr="24DD7A8F">
              <w:rPr>
                <w:sz w:val="22"/>
                <w:szCs w:val="22"/>
              </w:rPr>
              <w:t>:</w:t>
            </w:r>
            <w:r>
              <w:rPr>
                <w:sz w:val="22"/>
                <w:szCs w:val="22"/>
              </w:rPr>
              <w:t xml:space="preserve"> None</w:t>
            </w:r>
          </w:p>
        </w:tc>
      </w:tr>
      <w:tr w:rsidR="00DB5FAA" w:rsidRPr="00B46D84" w14:paraId="2536E259" w14:textId="77777777" w:rsidTr="000D6D45">
        <w:tc>
          <w:tcPr>
            <w:tcW w:w="9000" w:type="dxa"/>
            <w:gridSpan w:val="2"/>
          </w:tcPr>
          <w:p w14:paraId="0121CCBB" w14:textId="77777777" w:rsidR="00DB5FAA" w:rsidRDefault="00DB5FAA" w:rsidP="000D6D45">
            <w:pPr>
              <w:rPr>
                <w:b/>
                <w:bCs/>
                <w:sz w:val="22"/>
                <w:szCs w:val="22"/>
              </w:rPr>
            </w:pPr>
            <w:r w:rsidRPr="24DD7A8F">
              <w:rPr>
                <w:b/>
                <w:bCs/>
                <w:sz w:val="22"/>
                <w:szCs w:val="22"/>
              </w:rPr>
              <w:t>Private Responsibilities</w:t>
            </w:r>
          </w:p>
          <w:p w14:paraId="08B7D45D" w14:textId="77777777" w:rsidR="00DB5FAA" w:rsidRDefault="00DB5FAA" w:rsidP="000D6D45">
            <w:pPr>
              <w:pStyle w:val="ListParagraph"/>
              <w:spacing w:line="259" w:lineRule="auto"/>
            </w:pPr>
            <w:r w:rsidRPr="000A2008">
              <w:t>1</w:t>
            </w:r>
            <w:r>
              <w:t>. Store vector configuration data.</w:t>
            </w:r>
          </w:p>
          <w:p w14:paraId="0F5AB0A2" w14:textId="77777777" w:rsidR="00DB5FAA" w:rsidRPr="008D104E" w:rsidRDefault="00DB5FAA" w:rsidP="000D6D45">
            <w:pPr>
              <w:pStyle w:val="ListParagraph"/>
              <w:spacing w:line="259" w:lineRule="auto"/>
              <w:rPr>
                <w:lang w:eastAsia="ja-JP"/>
              </w:rPr>
            </w:pPr>
            <w:r>
              <w:t>2. Store log entry data.</w:t>
            </w:r>
          </w:p>
        </w:tc>
      </w:tr>
      <w:tr w:rsidR="00DB5FAA" w14:paraId="31537F79" w14:textId="77777777" w:rsidTr="00DB5FAA">
        <w:tc>
          <w:tcPr>
            <w:tcW w:w="9000" w:type="dxa"/>
            <w:gridSpan w:val="2"/>
            <w:shd w:val="clear" w:color="auto" w:fill="D9E2F3" w:themeFill="accent1" w:themeFillTint="33"/>
          </w:tcPr>
          <w:p w14:paraId="459647F6" w14:textId="7AD57C05" w:rsidR="00DB5FAA" w:rsidRPr="000830E7" w:rsidRDefault="00DB5FAA" w:rsidP="000D6D45">
            <w:pPr>
              <w:rPr>
                <w:sz w:val="22"/>
                <w:szCs w:val="22"/>
              </w:rPr>
            </w:pPr>
            <w:r w:rsidRPr="0B9357BD">
              <w:rPr>
                <w:b/>
                <w:bCs/>
                <w:sz w:val="22"/>
                <w:szCs w:val="22"/>
              </w:rPr>
              <w:t>Contract:</w:t>
            </w:r>
            <w:r w:rsidR="000830E7">
              <w:rPr>
                <w:b/>
                <w:bCs/>
                <w:sz w:val="22"/>
                <w:szCs w:val="22"/>
              </w:rPr>
              <w:t xml:space="preserve"> </w:t>
            </w:r>
            <w:r w:rsidR="00E03A5A" w:rsidRPr="00E03A5A">
              <w:rPr>
                <w:sz w:val="22"/>
                <w:szCs w:val="22"/>
              </w:rPr>
              <w:t>called by</w:t>
            </w:r>
            <w:r w:rsidR="00E03A5A">
              <w:rPr>
                <w:b/>
                <w:bCs/>
                <w:sz w:val="22"/>
                <w:szCs w:val="22"/>
              </w:rPr>
              <w:t xml:space="preserve"> </w:t>
            </w:r>
            <w:r w:rsidR="000830E7">
              <w:rPr>
                <w:sz w:val="22"/>
                <w:szCs w:val="22"/>
              </w:rPr>
              <w:t xml:space="preserve">5 and 6 </w:t>
            </w:r>
            <w:r w:rsidR="00044C18">
              <w:rPr>
                <w:sz w:val="22"/>
                <w:szCs w:val="22"/>
              </w:rPr>
              <w:t xml:space="preserve">(see </w:t>
            </w:r>
            <w:r w:rsidR="00C335D1">
              <w:rPr>
                <w:sz w:val="22"/>
                <w:szCs w:val="22"/>
              </w:rPr>
              <w:t>section</w:t>
            </w:r>
            <w:r w:rsidR="00044C18">
              <w:rPr>
                <w:sz w:val="22"/>
                <w:szCs w:val="22"/>
              </w:rPr>
              <w:t xml:space="preserve"> </w:t>
            </w:r>
            <w:r w:rsidR="00E03A5A">
              <w:rPr>
                <w:sz w:val="22"/>
                <w:szCs w:val="22"/>
              </w:rPr>
              <w:t>3.2.3, 3.2.4)</w:t>
            </w:r>
          </w:p>
        </w:tc>
      </w:tr>
      <w:tr w:rsidR="00DB5FAA" w14:paraId="56F8F441" w14:textId="77777777" w:rsidTr="00DB5FAA">
        <w:tc>
          <w:tcPr>
            <w:tcW w:w="4500" w:type="dxa"/>
            <w:shd w:val="clear" w:color="auto" w:fill="D9E2F3" w:themeFill="accent1" w:themeFillTint="33"/>
          </w:tcPr>
          <w:p w14:paraId="6B4E11AE" w14:textId="77777777" w:rsidR="00DB5FAA" w:rsidRDefault="00DB5FAA" w:rsidP="000D6D45">
            <w:pPr>
              <w:rPr>
                <w:b/>
                <w:bCs/>
                <w:sz w:val="22"/>
                <w:szCs w:val="22"/>
              </w:rPr>
            </w:pPr>
            <w:r w:rsidRPr="24DD7A8F">
              <w:rPr>
                <w:b/>
                <w:bCs/>
                <w:sz w:val="22"/>
                <w:szCs w:val="22"/>
              </w:rPr>
              <w:t>Responsibilities</w:t>
            </w:r>
          </w:p>
        </w:tc>
        <w:tc>
          <w:tcPr>
            <w:tcW w:w="4500" w:type="dxa"/>
            <w:shd w:val="clear" w:color="auto" w:fill="D9E2F3" w:themeFill="accent1" w:themeFillTint="33"/>
          </w:tcPr>
          <w:p w14:paraId="2D09406A" w14:textId="77777777" w:rsidR="00DB5FAA" w:rsidRDefault="00DB5FAA" w:rsidP="000D6D45">
            <w:pPr>
              <w:rPr>
                <w:b/>
                <w:bCs/>
                <w:sz w:val="22"/>
                <w:szCs w:val="22"/>
              </w:rPr>
            </w:pPr>
            <w:r w:rsidRPr="24DD7A8F">
              <w:rPr>
                <w:b/>
                <w:bCs/>
                <w:sz w:val="22"/>
                <w:szCs w:val="22"/>
              </w:rPr>
              <w:t>Collaborations</w:t>
            </w:r>
          </w:p>
        </w:tc>
      </w:tr>
      <w:tr w:rsidR="00DB5FAA" w:rsidRPr="00D177CE" w14:paraId="5358DB70" w14:textId="77777777" w:rsidTr="000D6D45">
        <w:tc>
          <w:tcPr>
            <w:tcW w:w="4500" w:type="dxa"/>
          </w:tcPr>
          <w:p w14:paraId="27BF41F9" w14:textId="1F27227A" w:rsidR="00DB5FAA" w:rsidRPr="00D177CE" w:rsidRDefault="00DB5FAA" w:rsidP="000D6D45"/>
        </w:tc>
        <w:tc>
          <w:tcPr>
            <w:tcW w:w="4500" w:type="dxa"/>
          </w:tcPr>
          <w:p w14:paraId="6F52B78F" w14:textId="3B6275CB" w:rsidR="00DB5FAA" w:rsidRPr="00D177CE" w:rsidRDefault="00DB5FAA" w:rsidP="000D6D45"/>
        </w:tc>
      </w:tr>
    </w:tbl>
    <w:p w14:paraId="1AC2A37D" w14:textId="77777777" w:rsidR="00487C06" w:rsidRPr="00487C06" w:rsidRDefault="00487C06" w:rsidP="00487C06">
      <w:pPr>
        <w:jc w:val="right"/>
        <w:rPr>
          <w:i/>
          <w:iCs/>
        </w:rPr>
      </w:pPr>
    </w:p>
    <w:p w14:paraId="336B2033" w14:textId="77777777" w:rsidR="00E54833" w:rsidRDefault="00FC7381">
      <w:pPr>
        <w:pStyle w:val="Heading1"/>
      </w:pPr>
      <w:bookmarkStart w:id="106" w:name="_Toc39913596"/>
      <w:r>
        <w:lastRenderedPageBreak/>
        <w:t>Database</w:t>
      </w:r>
      <w:bookmarkEnd w:id="106"/>
    </w:p>
    <w:p w14:paraId="002BAA36" w14:textId="77777777" w:rsidR="00112E3B" w:rsidRDefault="00112E3B" w:rsidP="00112E3B">
      <w:pPr>
        <w:pStyle w:val="Heading2"/>
      </w:pPr>
      <w:bookmarkStart w:id="107" w:name="_Toc39913597"/>
      <w:r>
        <w:t>Database Schema</w:t>
      </w:r>
      <w:bookmarkEnd w:id="107"/>
    </w:p>
    <w:p w14:paraId="182530C6" w14:textId="3FC2CC1D" w:rsidR="586B0D0F" w:rsidRDefault="6469CC30" w:rsidP="7E871403">
      <w:r>
        <w:rPr>
          <w:noProof/>
        </w:rPr>
        <w:drawing>
          <wp:inline distT="0" distB="0" distL="0" distR="0" wp14:anchorId="039A3588" wp14:editId="329213C7">
            <wp:extent cx="3905250" cy="4572000"/>
            <wp:effectExtent l="0" t="0" r="0" b="0"/>
            <wp:docPr id="850347624" name="Picture 850347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905250" cy="4572000"/>
                    </a:xfrm>
                    <a:prstGeom prst="rect">
                      <a:avLst/>
                    </a:prstGeom>
                  </pic:spPr>
                </pic:pic>
              </a:graphicData>
            </a:graphic>
          </wp:inline>
        </w:drawing>
      </w:r>
    </w:p>
    <w:p w14:paraId="29D6B04F" w14:textId="2E4894F6" w:rsidR="00112E3B" w:rsidRDefault="00112E3B" w:rsidP="00112E3B">
      <w:pPr>
        <w:ind w:left="288"/>
      </w:pPr>
      <w:r>
        <w:t xml:space="preserve"> </w:t>
      </w:r>
    </w:p>
    <w:p w14:paraId="31876ACC" w14:textId="3318EE40" w:rsidR="00795FEC" w:rsidRDefault="00795FEC" w:rsidP="00112E3B">
      <w:pPr>
        <w:ind w:left="288"/>
      </w:pPr>
    </w:p>
    <w:p w14:paraId="5E78D46E" w14:textId="5C7A6F3A" w:rsidR="00795FEC" w:rsidRDefault="00795FEC" w:rsidP="00112E3B">
      <w:pPr>
        <w:ind w:left="288"/>
      </w:pPr>
    </w:p>
    <w:p w14:paraId="6009FA28" w14:textId="79CEB48F" w:rsidR="00795FEC" w:rsidRDefault="00795FEC" w:rsidP="00112E3B">
      <w:pPr>
        <w:ind w:left="288"/>
      </w:pPr>
    </w:p>
    <w:p w14:paraId="09F1BE99" w14:textId="1A29B5BF" w:rsidR="00795FEC" w:rsidRDefault="00795FEC" w:rsidP="00112E3B">
      <w:pPr>
        <w:ind w:left="288"/>
      </w:pPr>
    </w:p>
    <w:p w14:paraId="4D2E22C6" w14:textId="7DF8DD38" w:rsidR="00795FEC" w:rsidRDefault="00795FEC" w:rsidP="00112E3B">
      <w:pPr>
        <w:ind w:left="288"/>
      </w:pPr>
    </w:p>
    <w:p w14:paraId="4F4B9EA2" w14:textId="23119F45" w:rsidR="00795FEC" w:rsidRDefault="00795FEC" w:rsidP="00112E3B">
      <w:pPr>
        <w:ind w:left="288"/>
      </w:pPr>
    </w:p>
    <w:p w14:paraId="7617DB8D" w14:textId="0C4EA6FD" w:rsidR="00795FEC" w:rsidRDefault="00795FEC" w:rsidP="00112E3B">
      <w:pPr>
        <w:ind w:left="288"/>
      </w:pPr>
    </w:p>
    <w:p w14:paraId="4068E7A4" w14:textId="138B4D1B" w:rsidR="00795FEC" w:rsidRDefault="00795FEC" w:rsidP="00112E3B">
      <w:pPr>
        <w:ind w:left="288"/>
      </w:pPr>
    </w:p>
    <w:p w14:paraId="6219C612" w14:textId="11D08266" w:rsidR="00795FEC" w:rsidRDefault="00795FEC" w:rsidP="00112E3B">
      <w:pPr>
        <w:ind w:left="288"/>
      </w:pPr>
    </w:p>
    <w:p w14:paraId="07273F13" w14:textId="07AB8257" w:rsidR="00795FEC" w:rsidRDefault="00795FEC" w:rsidP="00112E3B">
      <w:pPr>
        <w:ind w:left="288"/>
      </w:pPr>
    </w:p>
    <w:p w14:paraId="59B3ED30" w14:textId="669F435F" w:rsidR="00795FEC" w:rsidRDefault="00795FEC" w:rsidP="00112E3B">
      <w:pPr>
        <w:ind w:left="288"/>
      </w:pPr>
    </w:p>
    <w:p w14:paraId="06E873CC" w14:textId="1EAF1C3F" w:rsidR="00795FEC" w:rsidRDefault="00795FEC" w:rsidP="00112E3B">
      <w:pPr>
        <w:ind w:left="288"/>
      </w:pPr>
    </w:p>
    <w:p w14:paraId="3EDB6D23" w14:textId="02F69FCD" w:rsidR="00795FEC" w:rsidRDefault="00795FEC" w:rsidP="00112E3B">
      <w:pPr>
        <w:ind w:left="288"/>
      </w:pPr>
    </w:p>
    <w:p w14:paraId="4A5D24E8" w14:textId="725DC347" w:rsidR="00795FEC" w:rsidRDefault="00795FEC" w:rsidP="00112E3B">
      <w:pPr>
        <w:ind w:left="288"/>
      </w:pPr>
    </w:p>
    <w:p w14:paraId="12197A53" w14:textId="76767B9F" w:rsidR="00795FEC" w:rsidRDefault="00795FEC" w:rsidP="00112E3B">
      <w:pPr>
        <w:ind w:left="288"/>
      </w:pPr>
    </w:p>
    <w:p w14:paraId="3A7168D1" w14:textId="2BCEDCB0" w:rsidR="00795FEC" w:rsidRDefault="00795FEC" w:rsidP="00112E3B">
      <w:pPr>
        <w:ind w:left="288"/>
      </w:pPr>
    </w:p>
    <w:p w14:paraId="39F51FB5" w14:textId="0BCE3F72" w:rsidR="00795FEC" w:rsidRDefault="00795FEC" w:rsidP="00112E3B">
      <w:pPr>
        <w:ind w:left="288"/>
      </w:pPr>
    </w:p>
    <w:p w14:paraId="02649FFB" w14:textId="695A1010" w:rsidR="00795FEC" w:rsidRDefault="00795FEC" w:rsidP="00112E3B">
      <w:pPr>
        <w:ind w:left="288"/>
      </w:pPr>
    </w:p>
    <w:p w14:paraId="3F271247" w14:textId="58F4FDD1" w:rsidR="00795FEC" w:rsidRDefault="00795FEC" w:rsidP="00112E3B">
      <w:pPr>
        <w:ind w:left="288"/>
      </w:pPr>
    </w:p>
    <w:p w14:paraId="49BA1477" w14:textId="497BCA56" w:rsidR="00795FEC" w:rsidRDefault="00795FEC" w:rsidP="00795FEC">
      <w:pPr>
        <w:pStyle w:val="Heading1"/>
      </w:pPr>
      <w:bookmarkStart w:id="108" w:name="_Toc39913598"/>
      <w:r>
        <w:lastRenderedPageBreak/>
        <w:t>Appendix</w:t>
      </w:r>
      <w:bookmarkEnd w:id="108"/>
      <w:r>
        <w:t xml:space="preserve"> </w:t>
      </w:r>
    </w:p>
    <w:p w14:paraId="3365E734" w14:textId="6763829E" w:rsidR="00795FEC" w:rsidRDefault="00795FEC" w:rsidP="00112E3B">
      <w:pPr>
        <w:ind w:left="288"/>
      </w:pPr>
    </w:p>
    <w:p w14:paraId="6F96D83D" w14:textId="122951C6" w:rsidR="00795FEC" w:rsidRDefault="00733F60" w:rsidP="00733F60">
      <w:pPr>
        <w:pStyle w:val="Heading2"/>
      </w:pPr>
      <w:bookmarkStart w:id="109" w:name="_Toc39913599"/>
      <w:r>
        <w:t>Notes</w:t>
      </w:r>
      <w:bookmarkEnd w:id="109"/>
    </w:p>
    <w:p w14:paraId="5632D3BF" w14:textId="10D3DF39" w:rsidR="00733F60" w:rsidRDefault="009E29F7" w:rsidP="00733F60">
      <w:r>
        <w:t>-</w:t>
      </w:r>
      <w:r w:rsidR="00140146">
        <w:t xml:space="preserve">SDD will not match code. </w:t>
      </w:r>
    </w:p>
    <w:p w14:paraId="252D20E5" w14:textId="6AADC11F" w:rsidR="00840D1C" w:rsidRDefault="009E29F7" w:rsidP="00733F60">
      <w:r>
        <w:t>-</w:t>
      </w:r>
      <w:r w:rsidR="00840D1C">
        <w:t xml:space="preserve">There’s duplication of data. This is true with the contracts between the managers and the models where the managers get attribute from the </w:t>
      </w:r>
      <w:r w:rsidR="003301B3">
        <w:t xml:space="preserve">models with functions that get some attributes at once. </w:t>
      </w:r>
    </w:p>
    <w:p w14:paraId="26D6BB33" w14:textId="16D84D73" w:rsidR="003273BF" w:rsidRDefault="003273BF" w:rsidP="00733F60"/>
    <w:p w14:paraId="031FF7EB" w14:textId="7C769C41" w:rsidR="003273BF" w:rsidRDefault="003273BF" w:rsidP="00733F60"/>
    <w:p w14:paraId="6D55580F" w14:textId="7E201E53" w:rsidR="003273BF" w:rsidRDefault="003273BF" w:rsidP="00733F60"/>
    <w:p w14:paraId="31383F21" w14:textId="55DA9AE5" w:rsidR="003273BF" w:rsidRDefault="003273BF" w:rsidP="00733F60"/>
    <w:p w14:paraId="3E752F17" w14:textId="309C4E69" w:rsidR="003273BF" w:rsidRDefault="003273BF" w:rsidP="00733F60"/>
    <w:p w14:paraId="7778EFCD" w14:textId="75948D9F" w:rsidR="003273BF" w:rsidRDefault="003273BF" w:rsidP="00733F60"/>
    <w:p w14:paraId="5F09FA3B" w14:textId="1CD191D0" w:rsidR="003273BF" w:rsidRDefault="003273BF" w:rsidP="00733F60"/>
    <w:p w14:paraId="2ED38D04" w14:textId="04D58BA1" w:rsidR="003273BF" w:rsidRDefault="003273BF" w:rsidP="00733F60"/>
    <w:p w14:paraId="0F5A434F" w14:textId="14D4DA6F" w:rsidR="003273BF" w:rsidRDefault="003273BF" w:rsidP="00733F60"/>
    <w:p w14:paraId="44CC98A9" w14:textId="7809580B" w:rsidR="003273BF" w:rsidRDefault="003273BF" w:rsidP="00733F60"/>
    <w:p w14:paraId="1983973C" w14:textId="684D8860" w:rsidR="003273BF" w:rsidRDefault="003273BF" w:rsidP="00733F60"/>
    <w:p w14:paraId="0175B1D5" w14:textId="1B33DB86" w:rsidR="003273BF" w:rsidRDefault="003273BF" w:rsidP="00733F60"/>
    <w:p w14:paraId="2F795E6D" w14:textId="5E284A29" w:rsidR="003273BF" w:rsidRDefault="003273BF" w:rsidP="00733F60"/>
    <w:p w14:paraId="4AB1DED3" w14:textId="24BE113B" w:rsidR="003273BF" w:rsidRDefault="003273BF" w:rsidP="00733F60"/>
    <w:p w14:paraId="2AA7D056" w14:textId="02F04D29" w:rsidR="003273BF" w:rsidRDefault="003273BF" w:rsidP="00733F60"/>
    <w:p w14:paraId="57CCD02C" w14:textId="675AFD41" w:rsidR="003273BF" w:rsidRDefault="003273BF" w:rsidP="00733F60"/>
    <w:p w14:paraId="28B28C38" w14:textId="64B9FF82" w:rsidR="003273BF" w:rsidRDefault="003273BF" w:rsidP="00733F60"/>
    <w:p w14:paraId="4E8BFCC9" w14:textId="6B6D8DB3" w:rsidR="003273BF" w:rsidRDefault="003273BF" w:rsidP="00733F60"/>
    <w:p w14:paraId="64E1EE55" w14:textId="4A8118B5" w:rsidR="003273BF" w:rsidRDefault="003273BF" w:rsidP="00733F60"/>
    <w:p w14:paraId="559DABD3" w14:textId="1CD58FDA" w:rsidR="003273BF" w:rsidRDefault="003273BF" w:rsidP="00733F60"/>
    <w:p w14:paraId="47FC5BA3" w14:textId="375453F5" w:rsidR="003273BF" w:rsidRDefault="003273BF" w:rsidP="00733F60"/>
    <w:p w14:paraId="3925AC61" w14:textId="7552DEED" w:rsidR="003273BF" w:rsidRDefault="003273BF" w:rsidP="00733F60"/>
    <w:p w14:paraId="073F1433" w14:textId="19F6A3CC" w:rsidR="003273BF" w:rsidRDefault="003273BF" w:rsidP="00733F60"/>
    <w:p w14:paraId="25F69696" w14:textId="7FFBCB49" w:rsidR="003273BF" w:rsidRDefault="003273BF" w:rsidP="00733F60"/>
    <w:p w14:paraId="79B2A4B4" w14:textId="556590E4" w:rsidR="003273BF" w:rsidRDefault="003273BF" w:rsidP="00733F60"/>
    <w:p w14:paraId="34744C47" w14:textId="6C9F0446" w:rsidR="003273BF" w:rsidRDefault="003273BF" w:rsidP="00733F60"/>
    <w:p w14:paraId="2B73F262" w14:textId="1A26644F" w:rsidR="003273BF" w:rsidRDefault="003273BF" w:rsidP="00733F60"/>
    <w:p w14:paraId="4DE2E1D9" w14:textId="13FF0FAF" w:rsidR="003273BF" w:rsidRDefault="003273BF" w:rsidP="00733F60"/>
    <w:p w14:paraId="3B097BD9" w14:textId="75E11469" w:rsidR="003273BF" w:rsidRDefault="003273BF" w:rsidP="00733F60"/>
    <w:p w14:paraId="56D90584" w14:textId="5EB57F14" w:rsidR="003273BF" w:rsidRDefault="003273BF" w:rsidP="00733F60"/>
    <w:p w14:paraId="73D91235" w14:textId="699C6354" w:rsidR="003273BF" w:rsidRDefault="003273BF" w:rsidP="00733F60"/>
    <w:p w14:paraId="2F9B72E5" w14:textId="79938BD0" w:rsidR="003273BF" w:rsidRDefault="003273BF" w:rsidP="00733F60"/>
    <w:p w14:paraId="2C67957D" w14:textId="1CDE97AE" w:rsidR="003273BF" w:rsidRDefault="003273BF" w:rsidP="00733F60"/>
    <w:p w14:paraId="226DBBB0" w14:textId="66C621BB" w:rsidR="003273BF" w:rsidRDefault="003273BF" w:rsidP="00733F60"/>
    <w:p w14:paraId="5A08F81F" w14:textId="25239A66" w:rsidR="003273BF" w:rsidRDefault="003273BF" w:rsidP="00733F60"/>
    <w:p w14:paraId="61E70C6D" w14:textId="77D49579" w:rsidR="003273BF" w:rsidRDefault="003273BF" w:rsidP="00733F60"/>
    <w:p w14:paraId="31774808" w14:textId="48132529" w:rsidR="003273BF" w:rsidRDefault="003273BF" w:rsidP="00733F60"/>
    <w:p w14:paraId="21856FF6" w14:textId="1724F095" w:rsidR="003273BF" w:rsidRDefault="003273BF" w:rsidP="00733F60"/>
    <w:p w14:paraId="7F2E5127" w14:textId="2EEC3AE2" w:rsidR="003273BF" w:rsidRDefault="003273BF" w:rsidP="00733F60"/>
    <w:p w14:paraId="379BB15D" w14:textId="6AF01EA4" w:rsidR="003273BF" w:rsidRDefault="003273BF" w:rsidP="00733F60"/>
    <w:p w14:paraId="18D45BF6" w14:textId="25D8B2E0" w:rsidR="003273BF" w:rsidRDefault="003273BF" w:rsidP="00733F60"/>
    <w:p w14:paraId="0553124C" w14:textId="5EF195B2" w:rsidR="003273BF" w:rsidRDefault="003273BF" w:rsidP="00733F60"/>
    <w:p w14:paraId="7508AE52" w14:textId="691465C4" w:rsidR="003273BF" w:rsidRDefault="003273BF" w:rsidP="00733F60"/>
    <w:p w14:paraId="4E90F249" w14:textId="29ABAB72" w:rsidR="003273BF" w:rsidRDefault="003273BF" w:rsidP="00733F60"/>
    <w:p w14:paraId="39DCEE7C" w14:textId="6BB5DC1E" w:rsidR="003273BF" w:rsidRDefault="003273BF" w:rsidP="00733F60"/>
    <w:p w14:paraId="3ACA5945" w14:textId="7FCF74F8" w:rsidR="003273BF" w:rsidRDefault="003273BF" w:rsidP="00733F60"/>
    <w:p w14:paraId="54C7442E" w14:textId="0EA2D7DD" w:rsidR="003273BF" w:rsidRPr="00733F60" w:rsidRDefault="003273BF" w:rsidP="00733F60">
      <w:r>
        <w:t>$$$</w:t>
      </w:r>
    </w:p>
    <w:sectPr w:rsidR="003273BF" w:rsidRPr="00733F60">
      <w:headerReference w:type="default" r:id="rId19"/>
      <w:footerReference w:type="default" r:id="rId20"/>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EC872" w14:textId="77777777" w:rsidR="00873C88" w:rsidRDefault="00873C88">
      <w:r>
        <w:separator/>
      </w:r>
    </w:p>
  </w:endnote>
  <w:endnote w:type="continuationSeparator" w:id="0">
    <w:p w14:paraId="08C14D43" w14:textId="77777777" w:rsidR="00873C88" w:rsidRDefault="00873C88">
      <w:r>
        <w:continuationSeparator/>
      </w:r>
    </w:p>
  </w:endnote>
  <w:endnote w:type="continuationNotice" w:id="1">
    <w:p w14:paraId="5DBEC334" w14:textId="77777777" w:rsidR="00873C88" w:rsidRDefault="00873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0D6D45" w14:paraId="036F64D4" w14:textId="77777777">
      <w:tc>
        <w:tcPr>
          <w:tcW w:w="4428" w:type="dxa"/>
        </w:tcPr>
        <w:p w14:paraId="13693C01" w14:textId="39BEFF81" w:rsidR="000D6D45" w:rsidRDefault="000D6D45" w:rsidP="002350AD">
          <w:pPr>
            <w:pStyle w:val="Footer"/>
          </w:pPr>
          <w:r>
            <w:t>Runtime Terror Team 7</w:t>
          </w:r>
        </w:p>
      </w:tc>
      <w:tc>
        <w:tcPr>
          <w:tcW w:w="4428" w:type="dxa"/>
        </w:tcPr>
        <w:p w14:paraId="7DF4E37C" w14:textId="77777777" w:rsidR="000D6D45" w:rsidRDefault="000D6D45">
          <w:pPr>
            <w:pStyle w:val="Footer"/>
            <w:jc w:val="right"/>
          </w:pPr>
        </w:p>
      </w:tc>
    </w:tr>
  </w:tbl>
  <w:p w14:paraId="44FB30F8" w14:textId="77777777" w:rsidR="000D6D45" w:rsidRDefault="000D6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0D6D45" w14:paraId="5920B208" w14:textId="77777777">
      <w:trPr>
        <w:trHeight w:hRule="exact" w:val="552"/>
      </w:trPr>
      <w:tc>
        <w:tcPr>
          <w:tcW w:w="3060" w:type="dxa"/>
        </w:tcPr>
        <w:p w14:paraId="00C63310" w14:textId="77777777" w:rsidR="000D6D45" w:rsidRDefault="000D6D45">
          <w:pPr>
            <w:pStyle w:val="Footer"/>
            <w:spacing w:before="80"/>
          </w:pPr>
          <w:r>
            <w:t>Software Design Document</w:t>
          </w:r>
        </w:p>
        <w:p w14:paraId="722B00AE" w14:textId="77777777" w:rsidR="000D6D45" w:rsidRDefault="000D6D45">
          <w:pPr>
            <w:pStyle w:val="Footer"/>
            <w:spacing w:before="80"/>
          </w:pPr>
        </w:p>
      </w:tc>
      <w:tc>
        <w:tcPr>
          <w:tcW w:w="2880" w:type="dxa"/>
        </w:tcPr>
        <w:p w14:paraId="1D0B121C" w14:textId="40AA7CC0" w:rsidR="000D6D45" w:rsidRDefault="000D6D45">
          <w:pPr>
            <w:pStyle w:val="Footer"/>
            <w:spacing w:before="80"/>
            <w:rPr>
              <w:bCs/>
            </w:rPr>
          </w:pPr>
          <w:r>
            <w:t xml:space="preserve">Runtime Terror Team 7 </w:t>
          </w:r>
        </w:p>
      </w:tc>
      <w:tc>
        <w:tcPr>
          <w:tcW w:w="1980" w:type="dxa"/>
        </w:tcPr>
        <w:p w14:paraId="42C6D796" w14:textId="77777777" w:rsidR="000D6D45" w:rsidRPr="005C0AC2" w:rsidRDefault="000D6D45" w:rsidP="005C0AC2">
          <w:pPr>
            <w:pStyle w:val="Footer"/>
            <w:spacing w:before="80"/>
            <w:rPr>
              <w:bCs/>
            </w:rPr>
          </w:pPr>
        </w:p>
      </w:tc>
      <w:tc>
        <w:tcPr>
          <w:tcW w:w="1080" w:type="dxa"/>
        </w:tcPr>
        <w:p w14:paraId="20458F8E" w14:textId="77777777" w:rsidR="000D6D45" w:rsidRDefault="000D6D45">
          <w:pPr>
            <w:pStyle w:val="Footer"/>
            <w:spacing w:before="80"/>
            <w:rPr>
              <w:bCs/>
            </w:rPr>
          </w:pPr>
          <w:r>
            <w:rPr>
              <w:bCs/>
            </w:rPr>
            <w:t>Page</w:t>
          </w:r>
        </w:p>
        <w:p w14:paraId="3790530A" w14:textId="77777777" w:rsidR="000D6D45" w:rsidRDefault="000D6D45">
          <w:pPr>
            <w:pStyle w:val="Footer"/>
            <w:spacing w:before="80"/>
          </w:pPr>
          <w:r>
            <w:rPr>
              <w:b w:val="0"/>
              <w:bCs/>
            </w:rPr>
            <w:fldChar w:fldCharType="begin"/>
          </w:r>
          <w:r>
            <w:rPr>
              <w:b w:val="0"/>
              <w:bCs/>
            </w:rPr>
            <w:instrText xml:space="preserve">page </w:instrText>
          </w:r>
          <w:r>
            <w:rPr>
              <w:b w:val="0"/>
              <w:bCs/>
            </w:rPr>
            <w:fldChar w:fldCharType="separate"/>
          </w:r>
          <w:r>
            <w:rPr>
              <w:b w:val="0"/>
              <w:bCs/>
              <w:noProof/>
            </w:rPr>
            <w:t>iii</w:t>
          </w:r>
          <w:r>
            <w:rPr>
              <w:b w:val="0"/>
              <w:bCs/>
            </w:rPr>
            <w:fldChar w:fldCharType="end"/>
          </w:r>
          <w:r>
            <w:t xml:space="preserve"> </w:t>
          </w:r>
        </w:p>
        <w:p w14:paraId="6E1831B3" w14:textId="77777777" w:rsidR="000D6D45" w:rsidRDefault="000D6D45">
          <w:pPr>
            <w:pStyle w:val="Footer"/>
            <w:spacing w:before="80"/>
          </w:pPr>
        </w:p>
        <w:p w14:paraId="54E11D2A" w14:textId="77777777" w:rsidR="000D6D45" w:rsidRDefault="000D6D45">
          <w:pPr>
            <w:pStyle w:val="Footer"/>
            <w:spacing w:before="80"/>
          </w:pPr>
        </w:p>
      </w:tc>
    </w:tr>
  </w:tbl>
  <w:p w14:paraId="31126E5D" w14:textId="77777777" w:rsidR="000D6D45" w:rsidRDefault="000D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D6D45" w14:paraId="2394FE71" w14:textId="77777777">
      <w:tc>
        <w:tcPr>
          <w:tcW w:w="3240" w:type="dxa"/>
        </w:tcPr>
        <w:p w14:paraId="651BBB27" w14:textId="77777777" w:rsidR="000D6D45" w:rsidRDefault="000D6D45">
          <w:pPr>
            <w:pStyle w:val="Footer"/>
            <w:rPr>
              <w:b w:val="0"/>
              <w:bCs/>
            </w:rPr>
          </w:pPr>
          <w:r>
            <w:rPr>
              <w:b w:val="0"/>
              <w:bCs/>
            </w:rPr>
            <w:t>Software Design Document</w:t>
          </w:r>
        </w:p>
      </w:tc>
      <w:tc>
        <w:tcPr>
          <w:tcW w:w="2880" w:type="dxa"/>
        </w:tcPr>
        <w:p w14:paraId="66179CE8" w14:textId="4D92A26C" w:rsidR="000D6D45" w:rsidRPr="00B55E8E" w:rsidRDefault="000D6D45">
          <w:pPr>
            <w:pStyle w:val="Footer"/>
            <w:rPr>
              <w:b w:val="0"/>
              <w:bCs/>
            </w:rPr>
          </w:pPr>
          <w:r w:rsidRPr="00B55E8E">
            <w:rPr>
              <w:b w:val="0"/>
            </w:rPr>
            <w:t>Runtime Terror Team 7</w:t>
          </w:r>
        </w:p>
      </w:tc>
      <w:tc>
        <w:tcPr>
          <w:tcW w:w="1980" w:type="dxa"/>
        </w:tcPr>
        <w:p w14:paraId="1F3B1409" w14:textId="77777777" w:rsidR="000D6D45" w:rsidRDefault="000D6D45" w:rsidP="005C639E">
          <w:pPr>
            <w:pStyle w:val="Footer"/>
          </w:pPr>
        </w:p>
      </w:tc>
      <w:tc>
        <w:tcPr>
          <w:tcW w:w="900" w:type="dxa"/>
        </w:tcPr>
        <w:p w14:paraId="6D74EAC0" w14:textId="77777777" w:rsidR="000D6D45" w:rsidRDefault="000D6D45">
          <w:pPr>
            <w:pStyle w:val="Footer"/>
            <w:rPr>
              <w:b w:val="0"/>
              <w:bCs/>
            </w:rPr>
          </w:pPr>
          <w:r>
            <w:rPr>
              <w:b w:val="0"/>
              <w:bCs/>
            </w:rPr>
            <w:t>Page</w:t>
          </w:r>
        </w:p>
        <w:p w14:paraId="4590CB77" w14:textId="77777777" w:rsidR="000D6D45" w:rsidRDefault="000D6D4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tc>
    </w:tr>
  </w:tbl>
  <w:p w14:paraId="562C75D1" w14:textId="77777777" w:rsidR="000D6D45" w:rsidRDefault="000D6D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0D6D45" w14:paraId="55F560C7" w14:textId="77777777">
      <w:tc>
        <w:tcPr>
          <w:tcW w:w="3240" w:type="dxa"/>
        </w:tcPr>
        <w:p w14:paraId="5189D38D" w14:textId="77777777" w:rsidR="000D6D45" w:rsidRDefault="000D6D45">
          <w:pPr>
            <w:pStyle w:val="Footer"/>
            <w:rPr>
              <w:b w:val="0"/>
              <w:bCs/>
            </w:rPr>
          </w:pPr>
          <w:r>
            <w:rPr>
              <w:b w:val="0"/>
              <w:bCs/>
            </w:rPr>
            <w:t>Software Design Document</w:t>
          </w:r>
        </w:p>
      </w:tc>
      <w:tc>
        <w:tcPr>
          <w:tcW w:w="2880" w:type="dxa"/>
        </w:tcPr>
        <w:p w14:paraId="46498B75" w14:textId="2936A94C" w:rsidR="000D6D45" w:rsidRPr="00B55E8E" w:rsidRDefault="000D6D45" w:rsidP="002350AD">
          <w:pPr>
            <w:pStyle w:val="Footer"/>
            <w:rPr>
              <w:b w:val="0"/>
              <w:bCs/>
            </w:rPr>
          </w:pPr>
          <w:r w:rsidRPr="00B55E8E">
            <w:rPr>
              <w:b w:val="0"/>
            </w:rPr>
            <w:t>Runtime Terror Team 7</w:t>
          </w:r>
        </w:p>
      </w:tc>
      <w:tc>
        <w:tcPr>
          <w:tcW w:w="1980" w:type="dxa"/>
        </w:tcPr>
        <w:p w14:paraId="2DE403A5" w14:textId="77777777" w:rsidR="000D6D45" w:rsidRDefault="000D6D45" w:rsidP="005C639E">
          <w:pPr>
            <w:pStyle w:val="Footer"/>
          </w:pPr>
        </w:p>
      </w:tc>
      <w:tc>
        <w:tcPr>
          <w:tcW w:w="900" w:type="dxa"/>
        </w:tcPr>
        <w:p w14:paraId="5E869CE3" w14:textId="77777777" w:rsidR="000D6D45" w:rsidRDefault="000D6D45">
          <w:pPr>
            <w:pStyle w:val="Footer"/>
            <w:rPr>
              <w:b w:val="0"/>
              <w:bCs/>
            </w:rPr>
          </w:pPr>
          <w:r>
            <w:rPr>
              <w:b w:val="0"/>
              <w:bCs/>
            </w:rPr>
            <w:t>Page</w:t>
          </w:r>
        </w:p>
        <w:p w14:paraId="74E21C83" w14:textId="77777777" w:rsidR="000D6D45" w:rsidRDefault="000D6D45">
          <w:pPr>
            <w:pStyle w:val="Footer"/>
            <w:rPr>
              <w:b w:val="0"/>
              <w:bCs/>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62431CDC" w14:textId="77777777" w:rsidR="000D6D45" w:rsidRDefault="000D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ED789" w14:textId="77777777" w:rsidR="00873C88" w:rsidRDefault="00873C88">
      <w:r>
        <w:separator/>
      </w:r>
    </w:p>
  </w:footnote>
  <w:footnote w:type="continuationSeparator" w:id="0">
    <w:p w14:paraId="6C41E761" w14:textId="77777777" w:rsidR="00873C88" w:rsidRDefault="00873C88">
      <w:r>
        <w:continuationSeparator/>
      </w:r>
    </w:p>
  </w:footnote>
  <w:footnote w:type="continuationNotice" w:id="1">
    <w:p w14:paraId="06E9B0FA" w14:textId="77777777" w:rsidR="00873C88" w:rsidRDefault="00873C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93A62" w14:textId="77777777" w:rsidR="000D6D45" w:rsidRDefault="000D6D45">
    <w:pPr>
      <w:rPr>
        <w:sz w:val="24"/>
      </w:rPr>
    </w:pPr>
  </w:p>
  <w:p w14:paraId="384BA73E" w14:textId="77777777" w:rsidR="000D6D45" w:rsidRDefault="000D6D45">
    <w:pPr>
      <w:pBdr>
        <w:top w:val="single" w:sz="6" w:space="1" w:color="auto"/>
      </w:pBdr>
      <w:rPr>
        <w:sz w:val="24"/>
      </w:rPr>
    </w:pPr>
  </w:p>
  <w:p w14:paraId="222984D8" w14:textId="5D0F9A07" w:rsidR="000D6D45" w:rsidRDefault="000D6D45" w:rsidP="0CACA325">
    <w:pPr>
      <w:pStyle w:val="Title"/>
      <w:spacing w:line="259" w:lineRule="auto"/>
    </w:pPr>
    <w:r>
      <w:t>Runtime Terror Team 7</w:t>
    </w:r>
  </w:p>
  <w:p w14:paraId="0948F415" w14:textId="001F5CAF" w:rsidR="000D6D45" w:rsidRDefault="000D6D45" w:rsidP="0CACA325"/>
  <w:p w14:paraId="34B3F2EB" w14:textId="77777777" w:rsidR="000D6D45" w:rsidRDefault="000D6D45">
    <w:pPr>
      <w:pBdr>
        <w:bottom w:val="single" w:sz="6" w:space="1" w:color="auto"/>
      </w:pBdr>
      <w:jc w:val="right"/>
      <w:rPr>
        <w:sz w:val="24"/>
      </w:rPr>
    </w:pPr>
  </w:p>
  <w:p w14:paraId="7D34F5C7" w14:textId="77777777" w:rsidR="000D6D45" w:rsidRDefault="000D6D45">
    <w:pPr>
      <w:pStyle w:val="Title"/>
    </w:pPr>
  </w:p>
  <w:p w14:paraId="0B4020A7" w14:textId="77777777" w:rsidR="000D6D45" w:rsidRDefault="000D6D45">
    <w:pPr>
      <w:pStyle w:val="Title"/>
    </w:pPr>
  </w:p>
  <w:p w14:paraId="1D7B270A" w14:textId="77777777" w:rsidR="000D6D45" w:rsidRDefault="000D6D45">
    <w:pPr>
      <w:pStyle w:val="Title"/>
    </w:pPr>
  </w:p>
  <w:p w14:paraId="4F904CB7" w14:textId="77777777" w:rsidR="000D6D45" w:rsidRDefault="000D6D45">
    <w:pPr>
      <w:pStyle w:val="Title"/>
    </w:pPr>
  </w:p>
  <w:p w14:paraId="06971CD3" w14:textId="77777777" w:rsidR="000D6D45" w:rsidRDefault="000D6D45">
    <w:pPr>
      <w:pStyle w:val="Title"/>
    </w:pPr>
  </w:p>
  <w:p w14:paraId="2A1F701D" w14:textId="77777777" w:rsidR="000D6D45" w:rsidRDefault="000D6D45">
    <w:pPr>
      <w:pStyle w:val="Title"/>
    </w:pPr>
  </w:p>
  <w:p w14:paraId="03EFCA41" w14:textId="77777777" w:rsidR="000D6D45" w:rsidRDefault="000D6D45">
    <w:pPr>
      <w:pStyle w:val="Title"/>
    </w:pPr>
  </w:p>
  <w:p w14:paraId="5F96A722" w14:textId="77777777" w:rsidR="000D6D45" w:rsidRDefault="000D6D45">
    <w:pPr>
      <w:pStyle w:val="Title"/>
    </w:pPr>
  </w:p>
  <w:p w14:paraId="5B95CD12" w14:textId="77777777" w:rsidR="000D6D45" w:rsidRDefault="000D6D45">
    <w:pPr>
      <w:pStyle w:val="Title"/>
    </w:pPr>
  </w:p>
  <w:p w14:paraId="5220BBB2" w14:textId="77777777" w:rsidR="000D6D45" w:rsidRDefault="000D6D45">
    <w:pPr>
      <w:pStyle w:val="Title"/>
    </w:pPr>
  </w:p>
  <w:p w14:paraId="13CB595B" w14:textId="77777777" w:rsidR="000D6D45" w:rsidRDefault="000D6D45"/>
  <w:p w14:paraId="6D9C8D39" w14:textId="77777777" w:rsidR="000D6D45" w:rsidRDefault="000D6D45"/>
  <w:p w14:paraId="675E05EE" w14:textId="77777777" w:rsidR="000D6D45" w:rsidRDefault="000D6D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287F21" w14:textId="77777777" w:rsidR="000D6D45" w:rsidRPr="005C639E" w:rsidRDefault="000D6D45" w:rsidP="005C63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6542E" w14:textId="77777777" w:rsidR="000D6D45" w:rsidRDefault="000D6D45">
    <w:pPr>
      <w:pStyle w:val="Header"/>
    </w:pPr>
    <w:r>
      <w:tab/>
    </w:r>
    <w:r>
      <w:tab/>
    </w:r>
  </w:p>
  <w:p w14:paraId="3041E394" w14:textId="77777777" w:rsidR="000D6D45" w:rsidRDefault="000D6D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17F8B" w14:textId="77777777" w:rsidR="000D6D45" w:rsidRDefault="000D6D45">
    <w:pPr>
      <w:pStyle w:val="Header"/>
    </w:pPr>
    <w:r>
      <w:tab/>
    </w:r>
    <w:r>
      <w:tab/>
    </w:r>
  </w:p>
  <w:p w14:paraId="0A4F7224" w14:textId="77777777" w:rsidR="000D6D45" w:rsidRDefault="000D6D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D62564"/>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936" w:hanging="648"/>
      </w:pPr>
      <w:rPr>
        <w:rFonts w:hint="default"/>
      </w:rPr>
    </w:lvl>
    <w:lvl w:ilvl="2">
      <w:start w:val="1"/>
      <w:numFmt w:val="decimal"/>
      <w:pStyle w:val="Heading3"/>
      <w:lvlText w:val="%1.%2.%3."/>
      <w:lvlJc w:val="left"/>
      <w:pPr>
        <w:ind w:left="1152" w:hanging="432"/>
      </w:pPr>
    </w:lvl>
    <w:lvl w:ilvl="3">
      <w:start w:val="1"/>
      <w:numFmt w:val="decimal"/>
      <w:pStyle w:val="Heading4"/>
      <w:lvlText w:val="%1.%2.%3.%4."/>
      <w:lvlJc w:val="left"/>
      <w:pPr>
        <w:ind w:left="2880" w:hanging="720"/>
      </w:pPr>
      <w:rPr>
        <w:rFonts w:hint="default"/>
      </w:rPr>
    </w:lvl>
    <w:lvl w:ilvl="4">
      <w:start w:val="1"/>
      <w:numFmt w:val="decimal"/>
      <w:pStyle w:val="Heading5"/>
      <w:lvlText w:val="%1.%2.%3.%4.%5."/>
      <w:lvlJc w:val="left"/>
      <w:pPr>
        <w:ind w:left="3600" w:hanging="720"/>
      </w:pPr>
      <w:rPr>
        <w:rFonts w:hint="default"/>
      </w:rPr>
    </w:lvl>
    <w:lvl w:ilvl="5">
      <w:start w:val="1"/>
      <w:numFmt w:val="decimal"/>
      <w:pStyle w:val="Heading6"/>
      <w:lvlText w:val="%1.%2.%3.%4.%5.%6."/>
      <w:lvlJc w:val="left"/>
      <w:pPr>
        <w:ind w:left="4320" w:hanging="720"/>
      </w:pPr>
      <w:rPr>
        <w:rFonts w:hint="default"/>
      </w:rPr>
    </w:lvl>
    <w:lvl w:ilvl="6">
      <w:start w:val="1"/>
      <w:numFmt w:val="decimal"/>
      <w:pStyle w:val="Heading7"/>
      <w:lvlText w:val="%1.%2.%3.%4.%5.%6.%7."/>
      <w:lvlJc w:val="left"/>
      <w:pPr>
        <w:ind w:left="5040" w:hanging="720"/>
      </w:pPr>
      <w:rPr>
        <w:rFonts w:hint="default"/>
      </w:rPr>
    </w:lvl>
    <w:lvl w:ilvl="7">
      <w:start w:val="1"/>
      <w:numFmt w:val="decimal"/>
      <w:pStyle w:val="Heading8"/>
      <w:lvlText w:val="%1.%2.%3.%4.%5.%6.%7.%8."/>
      <w:lvlJc w:val="left"/>
      <w:pPr>
        <w:ind w:left="5760" w:hanging="720"/>
      </w:pPr>
      <w:rPr>
        <w:rFonts w:hint="default"/>
      </w:rPr>
    </w:lvl>
    <w:lvl w:ilvl="8">
      <w:start w:val="1"/>
      <w:numFmt w:val="decimal"/>
      <w:pStyle w:val="Heading9"/>
      <w:lvlText w:val="%1.%2.%3.%4.%5.%6.%7.%8.%9."/>
      <w:lvlJc w:val="left"/>
      <w:pPr>
        <w:ind w:left="6480" w:hanging="720"/>
      </w:pPr>
      <w:rPr>
        <w:rFonts w:hint="default"/>
      </w:rPr>
    </w:lvl>
  </w:abstractNum>
  <w:abstractNum w:abstractNumId="1" w15:restartNumberingAfterBreak="0">
    <w:nsid w:val="004B5B49"/>
    <w:multiLevelType w:val="hybridMultilevel"/>
    <w:tmpl w:val="FFFFFFFF"/>
    <w:lvl w:ilvl="0" w:tplc="7EE200F2">
      <w:start w:val="1"/>
      <w:numFmt w:val="decimal"/>
      <w:lvlText w:val="%1."/>
      <w:lvlJc w:val="left"/>
      <w:pPr>
        <w:ind w:left="720" w:hanging="360"/>
      </w:pPr>
    </w:lvl>
    <w:lvl w:ilvl="1" w:tplc="C220F116">
      <w:start w:val="1"/>
      <w:numFmt w:val="lowerLetter"/>
      <w:lvlText w:val="%2."/>
      <w:lvlJc w:val="left"/>
      <w:pPr>
        <w:ind w:left="1440" w:hanging="360"/>
      </w:pPr>
    </w:lvl>
    <w:lvl w:ilvl="2" w:tplc="7B560754">
      <w:start w:val="1"/>
      <w:numFmt w:val="lowerRoman"/>
      <w:lvlText w:val="%3."/>
      <w:lvlJc w:val="right"/>
      <w:pPr>
        <w:ind w:left="2160" w:hanging="180"/>
      </w:pPr>
    </w:lvl>
    <w:lvl w:ilvl="3" w:tplc="805CDD44">
      <w:start w:val="1"/>
      <w:numFmt w:val="decimal"/>
      <w:lvlText w:val="%4."/>
      <w:lvlJc w:val="left"/>
      <w:pPr>
        <w:ind w:left="2880" w:hanging="360"/>
      </w:pPr>
    </w:lvl>
    <w:lvl w:ilvl="4" w:tplc="27BE22C6">
      <w:start w:val="1"/>
      <w:numFmt w:val="lowerLetter"/>
      <w:lvlText w:val="%5."/>
      <w:lvlJc w:val="left"/>
      <w:pPr>
        <w:ind w:left="3600" w:hanging="360"/>
      </w:pPr>
    </w:lvl>
    <w:lvl w:ilvl="5" w:tplc="58AE8942">
      <w:start w:val="1"/>
      <w:numFmt w:val="lowerRoman"/>
      <w:lvlText w:val="%6."/>
      <w:lvlJc w:val="right"/>
      <w:pPr>
        <w:ind w:left="4320" w:hanging="180"/>
      </w:pPr>
    </w:lvl>
    <w:lvl w:ilvl="6" w:tplc="4A0E9244">
      <w:start w:val="1"/>
      <w:numFmt w:val="decimal"/>
      <w:lvlText w:val="%7."/>
      <w:lvlJc w:val="left"/>
      <w:pPr>
        <w:ind w:left="5040" w:hanging="360"/>
      </w:pPr>
    </w:lvl>
    <w:lvl w:ilvl="7" w:tplc="AA58A2DC">
      <w:start w:val="1"/>
      <w:numFmt w:val="lowerLetter"/>
      <w:lvlText w:val="%8."/>
      <w:lvlJc w:val="left"/>
      <w:pPr>
        <w:ind w:left="5760" w:hanging="360"/>
      </w:pPr>
    </w:lvl>
    <w:lvl w:ilvl="8" w:tplc="56486EE4">
      <w:start w:val="1"/>
      <w:numFmt w:val="lowerRoman"/>
      <w:lvlText w:val="%9."/>
      <w:lvlJc w:val="right"/>
      <w:pPr>
        <w:ind w:left="6480" w:hanging="180"/>
      </w:pPr>
    </w:lvl>
  </w:abstractNum>
  <w:abstractNum w:abstractNumId="2" w15:restartNumberingAfterBreak="0">
    <w:nsid w:val="02215E48"/>
    <w:multiLevelType w:val="hybridMultilevel"/>
    <w:tmpl w:val="88E2C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3C5A2F"/>
    <w:multiLevelType w:val="hybridMultilevel"/>
    <w:tmpl w:val="FFFFFFFF"/>
    <w:lvl w:ilvl="0" w:tplc="0158DF66">
      <w:start w:val="1"/>
      <w:numFmt w:val="decimal"/>
      <w:lvlText w:val="%1."/>
      <w:lvlJc w:val="left"/>
      <w:pPr>
        <w:ind w:left="720" w:hanging="360"/>
      </w:pPr>
    </w:lvl>
    <w:lvl w:ilvl="1" w:tplc="10C6CA9E">
      <w:start w:val="1"/>
      <w:numFmt w:val="lowerLetter"/>
      <w:lvlText w:val="%2."/>
      <w:lvlJc w:val="left"/>
      <w:pPr>
        <w:ind w:left="1440" w:hanging="360"/>
      </w:pPr>
    </w:lvl>
    <w:lvl w:ilvl="2" w:tplc="BD388D46">
      <w:start w:val="1"/>
      <w:numFmt w:val="lowerRoman"/>
      <w:lvlText w:val="%3."/>
      <w:lvlJc w:val="right"/>
      <w:pPr>
        <w:ind w:left="2160" w:hanging="180"/>
      </w:pPr>
    </w:lvl>
    <w:lvl w:ilvl="3" w:tplc="46A8F216">
      <w:start w:val="1"/>
      <w:numFmt w:val="decimal"/>
      <w:lvlText w:val="%4."/>
      <w:lvlJc w:val="left"/>
      <w:pPr>
        <w:ind w:left="2880" w:hanging="360"/>
      </w:pPr>
    </w:lvl>
    <w:lvl w:ilvl="4" w:tplc="FEF6BE04">
      <w:start w:val="1"/>
      <w:numFmt w:val="lowerLetter"/>
      <w:lvlText w:val="%5."/>
      <w:lvlJc w:val="left"/>
      <w:pPr>
        <w:ind w:left="3600" w:hanging="360"/>
      </w:pPr>
    </w:lvl>
    <w:lvl w:ilvl="5" w:tplc="34AE7364">
      <w:start w:val="1"/>
      <w:numFmt w:val="lowerRoman"/>
      <w:lvlText w:val="%6."/>
      <w:lvlJc w:val="right"/>
      <w:pPr>
        <w:ind w:left="4320" w:hanging="180"/>
      </w:pPr>
    </w:lvl>
    <w:lvl w:ilvl="6" w:tplc="3822FE9E">
      <w:start w:val="1"/>
      <w:numFmt w:val="decimal"/>
      <w:lvlText w:val="%7."/>
      <w:lvlJc w:val="left"/>
      <w:pPr>
        <w:ind w:left="5040" w:hanging="360"/>
      </w:pPr>
    </w:lvl>
    <w:lvl w:ilvl="7" w:tplc="795E813A">
      <w:start w:val="1"/>
      <w:numFmt w:val="lowerLetter"/>
      <w:lvlText w:val="%8."/>
      <w:lvlJc w:val="left"/>
      <w:pPr>
        <w:ind w:left="5760" w:hanging="360"/>
      </w:pPr>
    </w:lvl>
    <w:lvl w:ilvl="8" w:tplc="29BA2CBE">
      <w:start w:val="1"/>
      <w:numFmt w:val="lowerRoman"/>
      <w:lvlText w:val="%9."/>
      <w:lvlJc w:val="right"/>
      <w:pPr>
        <w:ind w:left="6480" w:hanging="180"/>
      </w:pPr>
    </w:lvl>
  </w:abstractNum>
  <w:abstractNum w:abstractNumId="4" w15:restartNumberingAfterBreak="0">
    <w:nsid w:val="0242577F"/>
    <w:multiLevelType w:val="hybridMultilevel"/>
    <w:tmpl w:val="C71AC0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830CA9"/>
    <w:multiLevelType w:val="hybridMultilevel"/>
    <w:tmpl w:val="FFFFFFFF"/>
    <w:lvl w:ilvl="0" w:tplc="C28053AE">
      <w:start w:val="1"/>
      <w:numFmt w:val="decimal"/>
      <w:lvlText w:val="%1."/>
      <w:lvlJc w:val="left"/>
      <w:pPr>
        <w:ind w:left="720" w:hanging="360"/>
      </w:pPr>
    </w:lvl>
    <w:lvl w:ilvl="1" w:tplc="CD000784">
      <w:start w:val="1"/>
      <w:numFmt w:val="lowerLetter"/>
      <w:lvlText w:val="%2."/>
      <w:lvlJc w:val="left"/>
      <w:pPr>
        <w:ind w:left="1440" w:hanging="360"/>
      </w:pPr>
    </w:lvl>
    <w:lvl w:ilvl="2" w:tplc="9F562ACA">
      <w:start w:val="1"/>
      <w:numFmt w:val="lowerRoman"/>
      <w:lvlText w:val="%3."/>
      <w:lvlJc w:val="right"/>
      <w:pPr>
        <w:ind w:left="2160" w:hanging="180"/>
      </w:pPr>
    </w:lvl>
    <w:lvl w:ilvl="3" w:tplc="052EEE30">
      <w:start w:val="1"/>
      <w:numFmt w:val="decimal"/>
      <w:lvlText w:val="%4."/>
      <w:lvlJc w:val="left"/>
      <w:pPr>
        <w:ind w:left="2880" w:hanging="360"/>
      </w:pPr>
    </w:lvl>
    <w:lvl w:ilvl="4" w:tplc="4EB8613E">
      <w:start w:val="1"/>
      <w:numFmt w:val="lowerLetter"/>
      <w:lvlText w:val="%5."/>
      <w:lvlJc w:val="left"/>
      <w:pPr>
        <w:ind w:left="3600" w:hanging="360"/>
      </w:pPr>
    </w:lvl>
    <w:lvl w:ilvl="5" w:tplc="FE4068B8">
      <w:start w:val="1"/>
      <w:numFmt w:val="lowerRoman"/>
      <w:lvlText w:val="%6."/>
      <w:lvlJc w:val="right"/>
      <w:pPr>
        <w:ind w:left="4320" w:hanging="180"/>
      </w:pPr>
    </w:lvl>
    <w:lvl w:ilvl="6" w:tplc="C1986C3E">
      <w:start w:val="1"/>
      <w:numFmt w:val="decimal"/>
      <w:lvlText w:val="%7."/>
      <w:lvlJc w:val="left"/>
      <w:pPr>
        <w:ind w:left="5040" w:hanging="360"/>
      </w:pPr>
    </w:lvl>
    <w:lvl w:ilvl="7" w:tplc="091E3204">
      <w:start w:val="1"/>
      <w:numFmt w:val="lowerLetter"/>
      <w:lvlText w:val="%8."/>
      <w:lvlJc w:val="left"/>
      <w:pPr>
        <w:ind w:left="5760" w:hanging="360"/>
      </w:pPr>
    </w:lvl>
    <w:lvl w:ilvl="8" w:tplc="3D4295CE">
      <w:start w:val="1"/>
      <w:numFmt w:val="lowerRoman"/>
      <w:lvlText w:val="%9."/>
      <w:lvlJc w:val="right"/>
      <w:pPr>
        <w:ind w:left="6480" w:hanging="180"/>
      </w:pPr>
    </w:lvl>
  </w:abstractNum>
  <w:abstractNum w:abstractNumId="6" w15:restartNumberingAfterBreak="0">
    <w:nsid w:val="09AB0E81"/>
    <w:multiLevelType w:val="hybridMultilevel"/>
    <w:tmpl w:val="FFFFFFFF"/>
    <w:lvl w:ilvl="0" w:tplc="4FC01148">
      <w:start w:val="1"/>
      <w:numFmt w:val="decimal"/>
      <w:lvlText w:val="%1."/>
      <w:lvlJc w:val="left"/>
      <w:pPr>
        <w:ind w:left="720" w:hanging="360"/>
      </w:pPr>
    </w:lvl>
    <w:lvl w:ilvl="1" w:tplc="5AEEB0E4">
      <w:start w:val="1"/>
      <w:numFmt w:val="lowerLetter"/>
      <w:lvlText w:val="%2."/>
      <w:lvlJc w:val="left"/>
      <w:pPr>
        <w:ind w:left="1440" w:hanging="360"/>
      </w:pPr>
    </w:lvl>
    <w:lvl w:ilvl="2" w:tplc="C4EACCCC">
      <w:start w:val="1"/>
      <w:numFmt w:val="lowerRoman"/>
      <w:lvlText w:val="%3."/>
      <w:lvlJc w:val="right"/>
      <w:pPr>
        <w:ind w:left="2160" w:hanging="180"/>
      </w:pPr>
    </w:lvl>
    <w:lvl w:ilvl="3" w:tplc="3C561EC2">
      <w:start w:val="1"/>
      <w:numFmt w:val="decimal"/>
      <w:lvlText w:val="%4."/>
      <w:lvlJc w:val="left"/>
      <w:pPr>
        <w:ind w:left="2880" w:hanging="360"/>
      </w:pPr>
    </w:lvl>
    <w:lvl w:ilvl="4" w:tplc="48FAFF72">
      <w:start w:val="1"/>
      <w:numFmt w:val="lowerLetter"/>
      <w:lvlText w:val="%5."/>
      <w:lvlJc w:val="left"/>
      <w:pPr>
        <w:ind w:left="3600" w:hanging="360"/>
      </w:pPr>
    </w:lvl>
    <w:lvl w:ilvl="5" w:tplc="62F848E0">
      <w:start w:val="1"/>
      <w:numFmt w:val="lowerRoman"/>
      <w:lvlText w:val="%6."/>
      <w:lvlJc w:val="right"/>
      <w:pPr>
        <w:ind w:left="4320" w:hanging="180"/>
      </w:pPr>
    </w:lvl>
    <w:lvl w:ilvl="6" w:tplc="350ECD76">
      <w:start w:val="1"/>
      <w:numFmt w:val="decimal"/>
      <w:lvlText w:val="%7."/>
      <w:lvlJc w:val="left"/>
      <w:pPr>
        <w:ind w:left="5040" w:hanging="360"/>
      </w:pPr>
    </w:lvl>
    <w:lvl w:ilvl="7" w:tplc="C8FE4C46">
      <w:start w:val="1"/>
      <w:numFmt w:val="lowerLetter"/>
      <w:lvlText w:val="%8."/>
      <w:lvlJc w:val="left"/>
      <w:pPr>
        <w:ind w:left="5760" w:hanging="360"/>
      </w:pPr>
    </w:lvl>
    <w:lvl w:ilvl="8" w:tplc="866ECAB4">
      <w:start w:val="1"/>
      <w:numFmt w:val="lowerRoman"/>
      <w:lvlText w:val="%9."/>
      <w:lvlJc w:val="right"/>
      <w:pPr>
        <w:ind w:left="6480" w:hanging="180"/>
      </w:pPr>
    </w:lvl>
  </w:abstractNum>
  <w:abstractNum w:abstractNumId="7" w15:restartNumberingAfterBreak="0">
    <w:nsid w:val="0EAD2A00"/>
    <w:multiLevelType w:val="hybridMultilevel"/>
    <w:tmpl w:val="FFFFFFFF"/>
    <w:lvl w:ilvl="0" w:tplc="FFFFFFFF">
      <w:start w:val="1"/>
      <w:numFmt w:val="decimal"/>
      <w:lvlText w:val="%1."/>
      <w:lvlJc w:val="left"/>
      <w:pPr>
        <w:ind w:left="720" w:hanging="360"/>
      </w:pPr>
    </w:lvl>
    <w:lvl w:ilvl="1" w:tplc="0D7EECC4">
      <w:start w:val="1"/>
      <w:numFmt w:val="bullet"/>
      <w:lvlText w:val="o"/>
      <w:lvlJc w:val="left"/>
      <w:pPr>
        <w:ind w:left="1440" w:hanging="360"/>
      </w:pPr>
      <w:rPr>
        <w:rFonts w:ascii="Courier New" w:hAnsi="Courier New" w:hint="default"/>
      </w:rPr>
    </w:lvl>
    <w:lvl w:ilvl="2" w:tplc="B68491A2">
      <w:start w:val="1"/>
      <w:numFmt w:val="bullet"/>
      <w:lvlText w:val=""/>
      <w:lvlJc w:val="left"/>
      <w:pPr>
        <w:ind w:left="2160" w:hanging="360"/>
      </w:pPr>
      <w:rPr>
        <w:rFonts w:ascii="Wingdings" w:hAnsi="Wingdings" w:hint="default"/>
      </w:rPr>
    </w:lvl>
    <w:lvl w:ilvl="3" w:tplc="8F88B866">
      <w:start w:val="1"/>
      <w:numFmt w:val="bullet"/>
      <w:lvlText w:val=""/>
      <w:lvlJc w:val="left"/>
      <w:pPr>
        <w:ind w:left="2880" w:hanging="360"/>
      </w:pPr>
      <w:rPr>
        <w:rFonts w:ascii="Symbol" w:hAnsi="Symbol" w:hint="default"/>
      </w:rPr>
    </w:lvl>
    <w:lvl w:ilvl="4" w:tplc="BBFC3CE4">
      <w:start w:val="1"/>
      <w:numFmt w:val="bullet"/>
      <w:lvlText w:val="o"/>
      <w:lvlJc w:val="left"/>
      <w:pPr>
        <w:ind w:left="3600" w:hanging="360"/>
      </w:pPr>
      <w:rPr>
        <w:rFonts w:ascii="Courier New" w:hAnsi="Courier New" w:hint="default"/>
      </w:rPr>
    </w:lvl>
    <w:lvl w:ilvl="5" w:tplc="71C287FA">
      <w:start w:val="1"/>
      <w:numFmt w:val="bullet"/>
      <w:lvlText w:val=""/>
      <w:lvlJc w:val="left"/>
      <w:pPr>
        <w:ind w:left="4320" w:hanging="360"/>
      </w:pPr>
      <w:rPr>
        <w:rFonts w:ascii="Wingdings" w:hAnsi="Wingdings" w:hint="default"/>
      </w:rPr>
    </w:lvl>
    <w:lvl w:ilvl="6" w:tplc="0B306DBE">
      <w:start w:val="1"/>
      <w:numFmt w:val="bullet"/>
      <w:lvlText w:val=""/>
      <w:lvlJc w:val="left"/>
      <w:pPr>
        <w:ind w:left="5040" w:hanging="360"/>
      </w:pPr>
      <w:rPr>
        <w:rFonts w:ascii="Symbol" w:hAnsi="Symbol" w:hint="default"/>
      </w:rPr>
    </w:lvl>
    <w:lvl w:ilvl="7" w:tplc="A1B4E47E">
      <w:start w:val="1"/>
      <w:numFmt w:val="bullet"/>
      <w:lvlText w:val="o"/>
      <w:lvlJc w:val="left"/>
      <w:pPr>
        <w:ind w:left="5760" w:hanging="360"/>
      </w:pPr>
      <w:rPr>
        <w:rFonts w:ascii="Courier New" w:hAnsi="Courier New" w:hint="default"/>
      </w:rPr>
    </w:lvl>
    <w:lvl w:ilvl="8" w:tplc="49245FE0">
      <w:start w:val="1"/>
      <w:numFmt w:val="bullet"/>
      <w:lvlText w:val=""/>
      <w:lvlJc w:val="left"/>
      <w:pPr>
        <w:ind w:left="6480" w:hanging="360"/>
      </w:pPr>
      <w:rPr>
        <w:rFonts w:ascii="Wingdings" w:hAnsi="Wingdings" w:hint="default"/>
      </w:rPr>
    </w:lvl>
  </w:abstractNum>
  <w:abstractNum w:abstractNumId="8" w15:restartNumberingAfterBreak="0">
    <w:nsid w:val="1E9149AD"/>
    <w:multiLevelType w:val="hybridMultilevel"/>
    <w:tmpl w:val="FFFFFFFF"/>
    <w:lvl w:ilvl="0" w:tplc="70FCFFBC">
      <w:start w:val="1"/>
      <w:numFmt w:val="decimal"/>
      <w:lvlText w:val="%1."/>
      <w:lvlJc w:val="left"/>
      <w:pPr>
        <w:ind w:left="720" w:hanging="360"/>
      </w:pPr>
    </w:lvl>
    <w:lvl w:ilvl="1" w:tplc="60F61E7C">
      <w:start w:val="1"/>
      <w:numFmt w:val="lowerLetter"/>
      <w:lvlText w:val="%2."/>
      <w:lvlJc w:val="left"/>
      <w:pPr>
        <w:ind w:left="1440" w:hanging="360"/>
      </w:pPr>
    </w:lvl>
    <w:lvl w:ilvl="2" w:tplc="CC625B74">
      <w:start w:val="1"/>
      <w:numFmt w:val="lowerRoman"/>
      <w:lvlText w:val="%3."/>
      <w:lvlJc w:val="right"/>
      <w:pPr>
        <w:ind w:left="2160" w:hanging="180"/>
      </w:pPr>
    </w:lvl>
    <w:lvl w:ilvl="3" w:tplc="EC38A910">
      <w:start w:val="1"/>
      <w:numFmt w:val="decimal"/>
      <w:lvlText w:val="%4."/>
      <w:lvlJc w:val="left"/>
      <w:pPr>
        <w:ind w:left="2880" w:hanging="360"/>
      </w:pPr>
    </w:lvl>
    <w:lvl w:ilvl="4" w:tplc="3F90EB0A">
      <w:start w:val="1"/>
      <w:numFmt w:val="lowerLetter"/>
      <w:lvlText w:val="%5."/>
      <w:lvlJc w:val="left"/>
      <w:pPr>
        <w:ind w:left="3600" w:hanging="360"/>
      </w:pPr>
    </w:lvl>
    <w:lvl w:ilvl="5" w:tplc="5F28D748">
      <w:start w:val="1"/>
      <w:numFmt w:val="lowerRoman"/>
      <w:lvlText w:val="%6."/>
      <w:lvlJc w:val="right"/>
      <w:pPr>
        <w:ind w:left="4320" w:hanging="180"/>
      </w:pPr>
    </w:lvl>
    <w:lvl w:ilvl="6" w:tplc="80803752">
      <w:start w:val="1"/>
      <w:numFmt w:val="decimal"/>
      <w:lvlText w:val="%7."/>
      <w:lvlJc w:val="left"/>
      <w:pPr>
        <w:ind w:left="5040" w:hanging="360"/>
      </w:pPr>
    </w:lvl>
    <w:lvl w:ilvl="7" w:tplc="C40CB368">
      <w:start w:val="1"/>
      <w:numFmt w:val="lowerLetter"/>
      <w:lvlText w:val="%8."/>
      <w:lvlJc w:val="left"/>
      <w:pPr>
        <w:ind w:left="5760" w:hanging="360"/>
      </w:pPr>
    </w:lvl>
    <w:lvl w:ilvl="8" w:tplc="091E375A">
      <w:start w:val="1"/>
      <w:numFmt w:val="lowerRoman"/>
      <w:lvlText w:val="%9."/>
      <w:lvlJc w:val="right"/>
      <w:pPr>
        <w:ind w:left="6480" w:hanging="180"/>
      </w:pPr>
    </w:lvl>
  </w:abstractNum>
  <w:abstractNum w:abstractNumId="9" w15:restartNumberingAfterBreak="0">
    <w:nsid w:val="227A50E3"/>
    <w:multiLevelType w:val="hybridMultilevel"/>
    <w:tmpl w:val="BA3288A4"/>
    <w:lvl w:ilvl="0" w:tplc="7506E96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BF599E"/>
    <w:multiLevelType w:val="hybridMultilevel"/>
    <w:tmpl w:val="83D6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C45CD"/>
    <w:multiLevelType w:val="hybridMultilevel"/>
    <w:tmpl w:val="F31C1E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FD47B9"/>
    <w:multiLevelType w:val="hybridMultilevel"/>
    <w:tmpl w:val="FFFFFFFF"/>
    <w:lvl w:ilvl="0" w:tplc="A568106C">
      <w:start w:val="1"/>
      <w:numFmt w:val="decimal"/>
      <w:lvlText w:val="%1."/>
      <w:lvlJc w:val="left"/>
      <w:pPr>
        <w:ind w:left="720" w:hanging="360"/>
      </w:pPr>
    </w:lvl>
    <w:lvl w:ilvl="1" w:tplc="5220F3CA">
      <w:start w:val="1"/>
      <w:numFmt w:val="lowerLetter"/>
      <w:lvlText w:val="%2."/>
      <w:lvlJc w:val="left"/>
      <w:pPr>
        <w:ind w:left="1440" w:hanging="360"/>
      </w:pPr>
    </w:lvl>
    <w:lvl w:ilvl="2" w:tplc="1C2665BE">
      <w:start w:val="1"/>
      <w:numFmt w:val="lowerRoman"/>
      <w:lvlText w:val="%3."/>
      <w:lvlJc w:val="right"/>
      <w:pPr>
        <w:ind w:left="2160" w:hanging="180"/>
      </w:pPr>
    </w:lvl>
    <w:lvl w:ilvl="3" w:tplc="AEAC82BE">
      <w:start w:val="1"/>
      <w:numFmt w:val="decimal"/>
      <w:lvlText w:val="%4."/>
      <w:lvlJc w:val="left"/>
      <w:pPr>
        <w:ind w:left="2880" w:hanging="360"/>
      </w:pPr>
    </w:lvl>
    <w:lvl w:ilvl="4" w:tplc="4B26491A">
      <w:start w:val="1"/>
      <w:numFmt w:val="lowerLetter"/>
      <w:lvlText w:val="%5."/>
      <w:lvlJc w:val="left"/>
      <w:pPr>
        <w:ind w:left="3600" w:hanging="360"/>
      </w:pPr>
    </w:lvl>
    <w:lvl w:ilvl="5" w:tplc="F92CB15E">
      <w:start w:val="1"/>
      <w:numFmt w:val="lowerRoman"/>
      <w:lvlText w:val="%6."/>
      <w:lvlJc w:val="right"/>
      <w:pPr>
        <w:ind w:left="4320" w:hanging="180"/>
      </w:pPr>
    </w:lvl>
    <w:lvl w:ilvl="6" w:tplc="1164ACF4">
      <w:start w:val="1"/>
      <w:numFmt w:val="decimal"/>
      <w:lvlText w:val="%7."/>
      <w:lvlJc w:val="left"/>
      <w:pPr>
        <w:ind w:left="5040" w:hanging="360"/>
      </w:pPr>
    </w:lvl>
    <w:lvl w:ilvl="7" w:tplc="A3A0A14A">
      <w:start w:val="1"/>
      <w:numFmt w:val="lowerLetter"/>
      <w:lvlText w:val="%8."/>
      <w:lvlJc w:val="left"/>
      <w:pPr>
        <w:ind w:left="5760" w:hanging="360"/>
      </w:pPr>
    </w:lvl>
    <w:lvl w:ilvl="8" w:tplc="02A85F8C">
      <w:start w:val="1"/>
      <w:numFmt w:val="lowerRoman"/>
      <w:lvlText w:val="%9."/>
      <w:lvlJc w:val="right"/>
      <w:pPr>
        <w:ind w:left="6480" w:hanging="180"/>
      </w:pPr>
    </w:lvl>
  </w:abstractNum>
  <w:abstractNum w:abstractNumId="13"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38031AD4"/>
    <w:multiLevelType w:val="hybridMultilevel"/>
    <w:tmpl w:val="FFFFFFFF"/>
    <w:lvl w:ilvl="0" w:tplc="E9A27462">
      <w:start w:val="1"/>
      <w:numFmt w:val="decimal"/>
      <w:lvlText w:val="%1."/>
      <w:lvlJc w:val="left"/>
      <w:pPr>
        <w:ind w:left="720" w:hanging="360"/>
      </w:pPr>
    </w:lvl>
    <w:lvl w:ilvl="1" w:tplc="642A0382">
      <w:start w:val="1"/>
      <w:numFmt w:val="lowerLetter"/>
      <w:lvlText w:val="%2."/>
      <w:lvlJc w:val="left"/>
      <w:pPr>
        <w:ind w:left="1440" w:hanging="360"/>
      </w:pPr>
    </w:lvl>
    <w:lvl w:ilvl="2" w:tplc="03C6419E">
      <w:start w:val="1"/>
      <w:numFmt w:val="lowerRoman"/>
      <w:lvlText w:val="%3."/>
      <w:lvlJc w:val="right"/>
      <w:pPr>
        <w:ind w:left="2160" w:hanging="180"/>
      </w:pPr>
    </w:lvl>
    <w:lvl w:ilvl="3" w:tplc="D74E6D06">
      <w:start w:val="1"/>
      <w:numFmt w:val="decimal"/>
      <w:lvlText w:val="%4."/>
      <w:lvlJc w:val="left"/>
      <w:pPr>
        <w:ind w:left="2880" w:hanging="360"/>
      </w:pPr>
    </w:lvl>
    <w:lvl w:ilvl="4" w:tplc="09F8CD96">
      <w:start w:val="1"/>
      <w:numFmt w:val="lowerLetter"/>
      <w:lvlText w:val="%5."/>
      <w:lvlJc w:val="left"/>
      <w:pPr>
        <w:ind w:left="3600" w:hanging="360"/>
      </w:pPr>
    </w:lvl>
    <w:lvl w:ilvl="5" w:tplc="6FC8E2A6">
      <w:start w:val="1"/>
      <w:numFmt w:val="lowerRoman"/>
      <w:lvlText w:val="%6."/>
      <w:lvlJc w:val="right"/>
      <w:pPr>
        <w:ind w:left="4320" w:hanging="180"/>
      </w:pPr>
    </w:lvl>
    <w:lvl w:ilvl="6" w:tplc="BDA85A1C">
      <w:start w:val="1"/>
      <w:numFmt w:val="decimal"/>
      <w:lvlText w:val="%7."/>
      <w:lvlJc w:val="left"/>
      <w:pPr>
        <w:ind w:left="5040" w:hanging="360"/>
      </w:pPr>
    </w:lvl>
    <w:lvl w:ilvl="7" w:tplc="362CAB72">
      <w:start w:val="1"/>
      <w:numFmt w:val="lowerLetter"/>
      <w:lvlText w:val="%8."/>
      <w:lvlJc w:val="left"/>
      <w:pPr>
        <w:ind w:left="5760" w:hanging="360"/>
      </w:pPr>
    </w:lvl>
    <w:lvl w:ilvl="8" w:tplc="CCF4487E">
      <w:start w:val="1"/>
      <w:numFmt w:val="lowerRoman"/>
      <w:lvlText w:val="%9."/>
      <w:lvlJc w:val="right"/>
      <w:pPr>
        <w:ind w:left="6480" w:hanging="180"/>
      </w:pPr>
    </w:lvl>
  </w:abstractNum>
  <w:abstractNum w:abstractNumId="15" w15:restartNumberingAfterBreak="0">
    <w:nsid w:val="386A726D"/>
    <w:multiLevelType w:val="hybridMultilevel"/>
    <w:tmpl w:val="FFFFFFFF"/>
    <w:lvl w:ilvl="0" w:tplc="2C229D9E">
      <w:start w:val="1"/>
      <w:numFmt w:val="decimal"/>
      <w:lvlText w:val="%1."/>
      <w:lvlJc w:val="left"/>
      <w:pPr>
        <w:ind w:left="720" w:hanging="360"/>
      </w:pPr>
    </w:lvl>
    <w:lvl w:ilvl="1" w:tplc="5FBE6F84">
      <w:start w:val="1"/>
      <w:numFmt w:val="lowerLetter"/>
      <w:lvlText w:val="%2."/>
      <w:lvlJc w:val="left"/>
      <w:pPr>
        <w:ind w:left="1440" w:hanging="360"/>
      </w:pPr>
    </w:lvl>
    <w:lvl w:ilvl="2" w:tplc="86BEBF9C">
      <w:start w:val="1"/>
      <w:numFmt w:val="lowerRoman"/>
      <w:lvlText w:val="%3."/>
      <w:lvlJc w:val="right"/>
      <w:pPr>
        <w:ind w:left="2160" w:hanging="180"/>
      </w:pPr>
    </w:lvl>
    <w:lvl w:ilvl="3" w:tplc="7EAE6D5E">
      <w:start w:val="1"/>
      <w:numFmt w:val="decimal"/>
      <w:lvlText w:val="%4."/>
      <w:lvlJc w:val="left"/>
      <w:pPr>
        <w:ind w:left="2880" w:hanging="360"/>
      </w:pPr>
    </w:lvl>
    <w:lvl w:ilvl="4" w:tplc="312CDFEA">
      <w:start w:val="1"/>
      <w:numFmt w:val="lowerLetter"/>
      <w:lvlText w:val="%5."/>
      <w:lvlJc w:val="left"/>
      <w:pPr>
        <w:ind w:left="3600" w:hanging="360"/>
      </w:pPr>
    </w:lvl>
    <w:lvl w:ilvl="5" w:tplc="CDD2A486">
      <w:start w:val="1"/>
      <w:numFmt w:val="lowerRoman"/>
      <w:lvlText w:val="%6."/>
      <w:lvlJc w:val="right"/>
      <w:pPr>
        <w:ind w:left="4320" w:hanging="180"/>
      </w:pPr>
    </w:lvl>
    <w:lvl w:ilvl="6" w:tplc="2168E380">
      <w:start w:val="1"/>
      <w:numFmt w:val="decimal"/>
      <w:lvlText w:val="%7."/>
      <w:lvlJc w:val="left"/>
      <w:pPr>
        <w:ind w:left="5040" w:hanging="360"/>
      </w:pPr>
    </w:lvl>
    <w:lvl w:ilvl="7" w:tplc="69987E92">
      <w:start w:val="1"/>
      <w:numFmt w:val="lowerLetter"/>
      <w:lvlText w:val="%8."/>
      <w:lvlJc w:val="left"/>
      <w:pPr>
        <w:ind w:left="5760" w:hanging="360"/>
      </w:pPr>
    </w:lvl>
    <w:lvl w:ilvl="8" w:tplc="4C34C814">
      <w:start w:val="1"/>
      <w:numFmt w:val="lowerRoman"/>
      <w:lvlText w:val="%9."/>
      <w:lvlJc w:val="right"/>
      <w:pPr>
        <w:ind w:left="6480" w:hanging="180"/>
      </w:pPr>
    </w:lvl>
  </w:abstractNum>
  <w:abstractNum w:abstractNumId="16" w15:restartNumberingAfterBreak="0">
    <w:nsid w:val="38C058C5"/>
    <w:multiLevelType w:val="hybridMultilevel"/>
    <w:tmpl w:val="FFFFFFFF"/>
    <w:lvl w:ilvl="0" w:tplc="9F68FF2C">
      <w:start w:val="1"/>
      <w:numFmt w:val="decimal"/>
      <w:lvlText w:val="%1."/>
      <w:lvlJc w:val="left"/>
      <w:pPr>
        <w:ind w:left="720" w:hanging="360"/>
      </w:pPr>
    </w:lvl>
    <w:lvl w:ilvl="1" w:tplc="C588A3D2">
      <w:start w:val="1"/>
      <w:numFmt w:val="lowerLetter"/>
      <w:lvlText w:val="%2."/>
      <w:lvlJc w:val="left"/>
      <w:pPr>
        <w:ind w:left="1440" w:hanging="360"/>
      </w:pPr>
    </w:lvl>
    <w:lvl w:ilvl="2" w:tplc="499075B8">
      <w:start w:val="1"/>
      <w:numFmt w:val="lowerRoman"/>
      <w:lvlText w:val="%3."/>
      <w:lvlJc w:val="right"/>
      <w:pPr>
        <w:ind w:left="2160" w:hanging="180"/>
      </w:pPr>
    </w:lvl>
    <w:lvl w:ilvl="3" w:tplc="9012AA32">
      <w:start w:val="1"/>
      <w:numFmt w:val="decimal"/>
      <w:lvlText w:val="%4."/>
      <w:lvlJc w:val="left"/>
      <w:pPr>
        <w:ind w:left="2880" w:hanging="360"/>
      </w:pPr>
    </w:lvl>
    <w:lvl w:ilvl="4" w:tplc="CE702460">
      <w:start w:val="1"/>
      <w:numFmt w:val="lowerLetter"/>
      <w:lvlText w:val="%5."/>
      <w:lvlJc w:val="left"/>
      <w:pPr>
        <w:ind w:left="3600" w:hanging="360"/>
      </w:pPr>
    </w:lvl>
    <w:lvl w:ilvl="5" w:tplc="DC1A6E38">
      <w:start w:val="1"/>
      <w:numFmt w:val="lowerRoman"/>
      <w:lvlText w:val="%6."/>
      <w:lvlJc w:val="right"/>
      <w:pPr>
        <w:ind w:left="4320" w:hanging="180"/>
      </w:pPr>
    </w:lvl>
    <w:lvl w:ilvl="6" w:tplc="EE5E4630">
      <w:start w:val="1"/>
      <w:numFmt w:val="decimal"/>
      <w:lvlText w:val="%7."/>
      <w:lvlJc w:val="left"/>
      <w:pPr>
        <w:ind w:left="5040" w:hanging="360"/>
      </w:pPr>
    </w:lvl>
    <w:lvl w:ilvl="7" w:tplc="FA4A960E">
      <w:start w:val="1"/>
      <w:numFmt w:val="lowerLetter"/>
      <w:lvlText w:val="%8."/>
      <w:lvlJc w:val="left"/>
      <w:pPr>
        <w:ind w:left="5760" w:hanging="360"/>
      </w:pPr>
    </w:lvl>
    <w:lvl w:ilvl="8" w:tplc="34EEEBB0">
      <w:start w:val="1"/>
      <w:numFmt w:val="lowerRoman"/>
      <w:lvlText w:val="%9."/>
      <w:lvlJc w:val="right"/>
      <w:pPr>
        <w:ind w:left="6480" w:hanging="180"/>
      </w:pPr>
    </w:lvl>
  </w:abstractNum>
  <w:abstractNum w:abstractNumId="17" w15:restartNumberingAfterBreak="0">
    <w:nsid w:val="3A285E70"/>
    <w:multiLevelType w:val="hybridMultilevel"/>
    <w:tmpl w:val="FFFFFFFF"/>
    <w:lvl w:ilvl="0" w:tplc="83304108">
      <w:start w:val="1"/>
      <w:numFmt w:val="bullet"/>
      <w:lvlText w:val=""/>
      <w:lvlJc w:val="left"/>
      <w:pPr>
        <w:ind w:left="720" w:hanging="360"/>
      </w:pPr>
      <w:rPr>
        <w:rFonts w:ascii="Symbol" w:hAnsi="Symbol" w:hint="default"/>
      </w:rPr>
    </w:lvl>
    <w:lvl w:ilvl="1" w:tplc="64C08C1A">
      <w:start w:val="1"/>
      <w:numFmt w:val="bullet"/>
      <w:lvlText w:val="o"/>
      <w:lvlJc w:val="left"/>
      <w:pPr>
        <w:ind w:left="1440" w:hanging="360"/>
      </w:pPr>
      <w:rPr>
        <w:rFonts w:ascii="Courier New" w:hAnsi="Courier New" w:hint="default"/>
      </w:rPr>
    </w:lvl>
    <w:lvl w:ilvl="2" w:tplc="4348A686">
      <w:start w:val="1"/>
      <w:numFmt w:val="bullet"/>
      <w:lvlText w:val=""/>
      <w:lvlJc w:val="left"/>
      <w:pPr>
        <w:ind w:left="2160" w:hanging="360"/>
      </w:pPr>
      <w:rPr>
        <w:rFonts w:ascii="Wingdings" w:hAnsi="Wingdings" w:hint="default"/>
      </w:rPr>
    </w:lvl>
    <w:lvl w:ilvl="3" w:tplc="CB1C89A2">
      <w:start w:val="1"/>
      <w:numFmt w:val="bullet"/>
      <w:lvlText w:val=""/>
      <w:lvlJc w:val="left"/>
      <w:pPr>
        <w:ind w:left="2880" w:hanging="360"/>
      </w:pPr>
      <w:rPr>
        <w:rFonts w:ascii="Symbol" w:hAnsi="Symbol" w:hint="default"/>
      </w:rPr>
    </w:lvl>
    <w:lvl w:ilvl="4" w:tplc="880497E2">
      <w:start w:val="1"/>
      <w:numFmt w:val="bullet"/>
      <w:lvlText w:val="o"/>
      <w:lvlJc w:val="left"/>
      <w:pPr>
        <w:ind w:left="3600" w:hanging="360"/>
      </w:pPr>
      <w:rPr>
        <w:rFonts w:ascii="Courier New" w:hAnsi="Courier New" w:hint="default"/>
      </w:rPr>
    </w:lvl>
    <w:lvl w:ilvl="5" w:tplc="30048342">
      <w:start w:val="1"/>
      <w:numFmt w:val="bullet"/>
      <w:lvlText w:val=""/>
      <w:lvlJc w:val="left"/>
      <w:pPr>
        <w:ind w:left="4320" w:hanging="360"/>
      </w:pPr>
      <w:rPr>
        <w:rFonts w:ascii="Wingdings" w:hAnsi="Wingdings" w:hint="default"/>
      </w:rPr>
    </w:lvl>
    <w:lvl w:ilvl="6" w:tplc="060E8E82">
      <w:start w:val="1"/>
      <w:numFmt w:val="bullet"/>
      <w:lvlText w:val=""/>
      <w:lvlJc w:val="left"/>
      <w:pPr>
        <w:ind w:left="5040" w:hanging="360"/>
      </w:pPr>
      <w:rPr>
        <w:rFonts w:ascii="Symbol" w:hAnsi="Symbol" w:hint="default"/>
      </w:rPr>
    </w:lvl>
    <w:lvl w:ilvl="7" w:tplc="A32AF310">
      <w:start w:val="1"/>
      <w:numFmt w:val="bullet"/>
      <w:lvlText w:val="o"/>
      <w:lvlJc w:val="left"/>
      <w:pPr>
        <w:ind w:left="5760" w:hanging="360"/>
      </w:pPr>
      <w:rPr>
        <w:rFonts w:ascii="Courier New" w:hAnsi="Courier New" w:hint="default"/>
      </w:rPr>
    </w:lvl>
    <w:lvl w:ilvl="8" w:tplc="63F640A2">
      <w:start w:val="1"/>
      <w:numFmt w:val="bullet"/>
      <w:lvlText w:val=""/>
      <w:lvlJc w:val="left"/>
      <w:pPr>
        <w:ind w:left="6480" w:hanging="360"/>
      </w:pPr>
      <w:rPr>
        <w:rFonts w:ascii="Wingdings" w:hAnsi="Wingdings" w:hint="default"/>
      </w:rPr>
    </w:lvl>
  </w:abstractNum>
  <w:abstractNum w:abstractNumId="18" w15:restartNumberingAfterBreak="0">
    <w:nsid w:val="3E9469F1"/>
    <w:multiLevelType w:val="hybridMultilevel"/>
    <w:tmpl w:val="FFFFFFFF"/>
    <w:lvl w:ilvl="0" w:tplc="22F8E79C">
      <w:start w:val="1"/>
      <w:numFmt w:val="bullet"/>
      <w:lvlText w:val=""/>
      <w:lvlJc w:val="left"/>
      <w:pPr>
        <w:ind w:left="720" w:hanging="360"/>
      </w:pPr>
      <w:rPr>
        <w:rFonts w:ascii="Symbol" w:hAnsi="Symbol" w:hint="default"/>
      </w:rPr>
    </w:lvl>
    <w:lvl w:ilvl="1" w:tplc="01FEE7DA">
      <w:start w:val="1"/>
      <w:numFmt w:val="bullet"/>
      <w:lvlText w:val="o"/>
      <w:lvlJc w:val="left"/>
      <w:pPr>
        <w:ind w:left="1440" w:hanging="360"/>
      </w:pPr>
      <w:rPr>
        <w:rFonts w:ascii="Courier New" w:hAnsi="Courier New" w:hint="default"/>
      </w:rPr>
    </w:lvl>
    <w:lvl w:ilvl="2" w:tplc="4240F62E">
      <w:start w:val="1"/>
      <w:numFmt w:val="bullet"/>
      <w:lvlText w:val=""/>
      <w:lvlJc w:val="left"/>
      <w:pPr>
        <w:ind w:left="2160" w:hanging="360"/>
      </w:pPr>
      <w:rPr>
        <w:rFonts w:ascii="Wingdings" w:hAnsi="Wingdings" w:hint="default"/>
      </w:rPr>
    </w:lvl>
    <w:lvl w:ilvl="3" w:tplc="D1321500">
      <w:start w:val="1"/>
      <w:numFmt w:val="bullet"/>
      <w:lvlText w:val=""/>
      <w:lvlJc w:val="left"/>
      <w:pPr>
        <w:ind w:left="2880" w:hanging="360"/>
      </w:pPr>
      <w:rPr>
        <w:rFonts w:ascii="Symbol" w:hAnsi="Symbol" w:hint="default"/>
      </w:rPr>
    </w:lvl>
    <w:lvl w:ilvl="4" w:tplc="1FF8F5F8">
      <w:start w:val="1"/>
      <w:numFmt w:val="bullet"/>
      <w:lvlText w:val="o"/>
      <w:lvlJc w:val="left"/>
      <w:pPr>
        <w:ind w:left="3600" w:hanging="360"/>
      </w:pPr>
      <w:rPr>
        <w:rFonts w:ascii="Courier New" w:hAnsi="Courier New" w:hint="default"/>
      </w:rPr>
    </w:lvl>
    <w:lvl w:ilvl="5" w:tplc="AF409504">
      <w:start w:val="1"/>
      <w:numFmt w:val="bullet"/>
      <w:lvlText w:val=""/>
      <w:lvlJc w:val="left"/>
      <w:pPr>
        <w:ind w:left="4320" w:hanging="360"/>
      </w:pPr>
      <w:rPr>
        <w:rFonts w:ascii="Wingdings" w:hAnsi="Wingdings" w:hint="default"/>
      </w:rPr>
    </w:lvl>
    <w:lvl w:ilvl="6" w:tplc="5AB8B790">
      <w:start w:val="1"/>
      <w:numFmt w:val="bullet"/>
      <w:lvlText w:val=""/>
      <w:lvlJc w:val="left"/>
      <w:pPr>
        <w:ind w:left="5040" w:hanging="360"/>
      </w:pPr>
      <w:rPr>
        <w:rFonts w:ascii="Symbol" w:hAnsi="Symbol" w:hint="default"/>
      </w:rPr>
    </w:lvl>
    <w:lvl w:ilvl="7" w:tplc="849CF982">
      <w:start w:val="1"/>
      <w:numFmt w:val="bullet"/>
      <w:lvlText w:val="o"/>
      <w:lvlJc w:val="left"/>
      <w:pPr>
        <w:ind w:left="5760" w:hanging="360"/>
      </w:pPr>
      <w:rPr>
        <w:rFonts w:ascii="Courier New" w:hAnsi="Courier New" w:hint="default"/>
      </w:rPr>
    </w:lvl>
    <w:lvl w:ilvl="8" w:tplc="9350DF7A">
      <w:start w:val="1"/>
      <w:numFmt w:val="bullet"/>
      <w:lvlText w:val=""/>
      <w:lvlJc w:val="left"/>
      <w:pPr>
        <w:ind w:left="6480" w:hanging="360"/>
      </w:pPr>
      <w:rPr>
        <w:rFonts w:ascii="Wingdings" w:hAnsi="Wingdings" w:hint="default"/>
      </w:rPr>
    </w:lvl>
  </w:abstractNum>
  <w:abstractNum w:abstractNumId="19" w15:restartNumberingAfterBreak="0">
    <w:nsid w:val="3EEF1AEA"/>
    <w:multiLevelType w:val="hybridMultilevel"/>
    <w:tmpl w:val="FFFFFFFF"/>
    <w:lvl w:ilvl="0" w:tplc="FFFFFFFF">
      <w:start w:val="1"/>
      <w:numFmt w:val="decimal"/>
      <w:lvlText w:val="%1."/>
      <w:lvlJc w:val="left"/>
      <w:pPr>
        <w:ind w:left="720" w:hanging="360"/>
      </w:pPr>
    </w:lvl>
    <w:lvl w:ilvl="1" w:tplc="158C005C">
      <w:start w:val="1"/>
      <w:numFmt w:val="lowerLetter"/>
      <w:lvlText w:val="%2."/>
      <w:lvlJc w:val="left"/>
      <w:pPr>
        <w:ind w:left="1440" w:hanging="360"/>
      </w:pPr>
    </w:lvl>
    <w:lvl w:ilvl="2" w:tplc="331C03B2">
      <w:start w:val="1"/>
      <w:numFmt w:val="lowerRoman"/>
      <w:lvlText w:val="%3."/>
      <w:lvlJc w:val="right"/>
      <w:pPr>
        <w:ind w:left="2160" w:hanging="180"/>
      </w:pPr>
    </w:lvl>
    <w:lvl w:ilvl="3" w:tplc="228804B4">
      <w:start w:val="1"/>
      <w:numFmt w:val="decimal"/>
      <w:lvlText w:val="%4."/>
      <w:lvlJc w:val="left"/>
      <w:pPr>
        <w:ind w:left="2880" w:hanging="360"/>
      </w:pPr>
    </w:lvl>
    <w:lvl w:ilvl="4" w:tplc="AAAE5268">
      <w:start w:val="1"/>
      <w:numFmt w:val="lowerLetter"/>
      <w:lvlText w:val="%5."/>
      <w:lvlJc w:val="left"/>
      <w:pPr>
        <w:ind w:left="3600" w:hanging="360"/>
      </w:pPr>
    </w:lvl>
    <w:lvl w:ilvl="5" w:tplc="D9529AAA">
      <w:start w:val="1"/>
      <w:numFmt w:val="lowerRoman"/>
      <w:lvlText w:val="%6."/>
      <w:lvlJc w:val="right"/>
      <w:pPr>
        <w:ind w:left="4320" w:hanging="180"/>
      </w:pPr>
    </w:lvl>
    <w:lvl w:ilvl="6" w:tplc="0B786080">
      <w:start w:val="1"/>
      <w:numFmt w:val="decimal"/>
      <w:lvlText w:val="%7."/>
      <w:lvlJc w:val="left"/>
      <w:pPr>
        <w:ind w:left="5040" w:hanging="360"/>
      </w:pPr>
    </w:lvl>
    <w:lvl w:ilvl="7" w:tplc="A7004D30">
      <w:start w:val="1"/>
      <w:numFmt w:val="lowerLetter"/>
      <w:lvlText w:val="%8."/>
      <w:lvlJc w:val="left"/>
      <w:pPr>
        <w:ind w:left="5760" w:hanging="360"/>
      </w:pPr>
    </w:lvl>
    <w:lvl w:ilvl="8" w:tplc="9BA22CDE">
      <w:start w:val="1"/>
      <w:numFmt w:val="lowerRoman"/>
      <w:lvlText w:val="%9."/>
      <w:lvlJc w:val="right"/>
      <w:pPr>
        <w:ind w:left="6480" w:hanging="180"/>
      </w:pPr>
    </w:lvl>
  </w:abstractNum>
  <w:abstractNum w:abstractNumId="20" w15:restartNumberingAfterBreak="0">
    <w:nsid w:val="3F5B4FF4"/>
    <w:multiLevelType w:val="multilevel"/>
    <w:tmpl w:val="1A5233E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1" w15:restartNumberingAfterBreak="0">
    <w:nsid w:val="451F7AA3"/>
    <w:multiLevelType w:val="hybridMultilevel"/>
    <w:tmpl w:val="FFFFFFFF"/>
    <w:lvl w:ilvl="0" w:tplc="FFFFFFFF">
      <w:start w:val="1"/>
      <w:numFmt w:val="decimal"/>
      <w:lvlText w:val="%1."/>
      <w:lvlJc w:val="left"/>
      <w:pPr>
        <w:ind w:left="720" w:hanging="360"/>
      </w:pPr>
    </w:lvl>
    <w:lvl w:ilvl="1" w:tplc="FFD66D5C">
      <w:start w:val="1"/>
      <w:numFmt w:val="bullet"/>
      <w:lvlText w:val="o"/>
      <w:lvlJc w:val="left"/>
      <w:pPr>
        <w:ind w:left="1440" w:hanging="360"/>
      </w:pPr>
      <w:rPr>
        <w:rFonts w:ascii="Courier New" w:hAnsi="Courier New" w:hint="default"/>
      </w:rPr>
    </w:lvl>
    <w:lvl w:ilvl="2" w:tplc="C9DC81B2">
      <w:start w:val="1"/>
      <w:numFmt w:val="bullet"/>
      <w:lvlText w:val=""/>
      <w:lvlJc w:val="left"/>
      <w:pPr>
        <w:ind w:left="2160" w:hanging="360"/>
      </w:pPr>
      <w:rPr>
        <w:rFonts w:ascii="Wingdings" w:hAnsi="Wingdings" w:hint="default"/>
      </w:rPr>
    </w:lvl>
    <w:lvl w:ilvl="3" w:tplc="F4202ED2">
      <w:start w:val="1"/>
      <w:numFmt w:val="bullet"/>
      <w:lvlText w:val=""/>
      <w:lvlJc w:val="left"/>
      <w:pPr>
        <w:ind w:left="2880" w:hanging="360"/>
      </w:pPr>
      <w:rPr>
        <w:rFonts w:ascii="Symbol" w:hAnsi="Symbol" w:hint="default"/>
      </w:rPr>
    </w:lvl>
    <w:lvl w:ilvl="4" w:tplc="BD3C611C">
      <w:start w:val="1"/>
      <w:numFmt w:val="bullet"/>
      <w:lvlText w:val="o"/>
      <w:lvlJc w:val="left"/>
      <w:pPr>
        <w:ind w:left="3600" w:hanging="360"/>
      </w:pPr>
      <w:rPr>
        <w:rFonts w:ascii="Courier New" w:hAnsi="Courier New" w:hint="default"/>
      </w:rPr>
    </w:lvl>
    <w:lvl w:ilvl="5" w:tplc="D4D45748">
      <w:start w:val="1"/>
      <w:numFmt w:val="bullet"/>
      <w:lvlText w:val=""/>
      <w:lvlJc w:val="left"/>
      <w:pPr>
        <w:ind w:left="4320" w:hanging="360"/>
      </w:pPr>
      <w:rPr>
        <w:rFonts w:ascii="Wingdings" w:hAnsi="Wingdings" w:hint="default"/>
      </w:rPr>
    </w:lvl>
    <w:lvl w:ilvl="6" w:tplc="FAD8B1C8">
      <w:start w:val="1"/>
      <w:numFmt w:val="bullet"/>
      <w:lvlText w:val=""/>
      <w:lvlJc w:val="left"/>
      <w:pPr>
        <w:ind w:left="5040" w:hanging="360"/>
      </w:pPr>
      <w:rPr>
        <w:rFonts w:ascii="Symbol" w:hAnsi="Symbol" w:hint="default"/>
      </w:rPr>
    </w:lvl>
    <w:lvl w:ilvl="7" w:tplc="BE5C58A0">
      <w:start w:val="1"/>
      <w:numFmt w:val="bullet"/>
      <w:lvlText w:val="o"/>
      <w:lvlJc w:val="left"/>
      <w:pPr>
        <w:ind w:left="5760" w:hanging="360"/>
      </w:pPr>
      <w:rPr>
        <w:rFonts w:ascii="Courier New" w:hAnsi="Courier New" w:hint="default"/>
      </w:rPr>
    </w:lvl>
    <w:lvl w:ilvl="8" w:tplc="58D091DE">
      <w:start w:val="1"/>
      <w:numFmt w:val="bullet"/>
      <w:lvlText w:val=""/>
      <w:lvlJc w:val="left"/>
      <w:pPr>
        <w:ind w:left="6480" w:hanging="360"/>
      </w:pPr>
      <w:rPr>
        <w:rFonts w:ascii="Wingdings" w:hAnsi="Wingdings" w:hint="default"/>
      </w:rPr>
    </w:lvl>
  </w:abstractNum>
  <w:abstractNum w:abstractNumId="22"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3" w15:restartNumberingAfterBreak="0">
    <w:nsid w:val="4C713D25"/>
    <w:multiLevelType w:val="hybridMultilevel"/>
    <w:tmpl w:val="FFFFFFFF"/>
    <w:lvl w:ilvl="0" w:tplc="E8E2D36A">
      <w:start w:val="1"/>
      <w:numFmt w:val="decimal"/>
      <w:lvlText w:val="%1."/>
      <w:lvlJc w:val="left"/>
      <w:pPr>
        <w:ind w:left="720" w:hanging="360"/>
      </w:pPr>
    </w:lvl>
    <w:lvl w:ilvl="1" w:tplc="3B9C47D6">
      <w:start w:val="1"/>
      <w:numFmt w:val="lowerLetter"/>
      <w:lvlText w:val="%2."/>
      <w:lvlJc w:val="left"/>
      <w:pPr>
        <w:ind w:left="1440" w:hanging="360"/>
      </w:pPr>
    </w:lvl>
    <w:lvl w:ilvl="2" w:tplc="431AA352">
      <w:start w:val="1"/>
      <w:numFmt w:val="lowerRoman"/>
      <w:lvlText w:val="%3."/>
      <w:lvlJc w:val="right"/>
      <w:pPr>
        <w:ind w:left="2160" w:hanging="180"/>
      </w:pPr>
    </w:lvl>
    <w:lvl w:ilvl="3" w:tplc="1A0CB716">
      <w:start w:val="1"/>
      <w:numFmt w:val="decimal"/>
      <w:lvlText w:val="%4."/>
      <w:lvlJc w:val="left"/>
      <w:pPr>
        <w:ind w:left="2880" w:hanging="360"/>
      </w:pPr>
    </w:lvl>
    <w:lvl w:ilvl="4" w:tplc="390CE592">
      <w:start w:val="1"/>
      <w:numFmt w:val="lowerLetter"/>
      <w:lvlText w:val="%5."/>
      <w:lvlJc w:val="left"/>
      <w:pPr>
        <w:ind w:left="3600" w:hanging="360"/>
      </w:pPr>
    </w:lvl>
    <w:lvl w:ilvl="5" w:tplc="97BA5A02">
      <w:start w:val="1"/>
      <w:numFmt w:val="lowerRoman"/>
      <w:lvlText w:val="%6."/>
      <w:lvlJc w:val="right"/>
      <w:pPr>
        <w:ind w:left="4320" w:hanging="180"/>
      </w:pPr>
    </w:lvl>
    <w:lvl w:ilvl="6" w:tplc="83C82508">
      <w:start w:val="1"/>
      <w:numFmt w:val="decimal"/>
      <w:lvlText w:val="%7."/>
      <w:lvlJc w:val="left"/>
      <w:pPr>
        <w:ind w:left="5040" w:hanging="360"/>
      </w:pPr>
    </w:lvl>
    <w:lvl w:ilvl="7" w:tplc="E844241E">
      <w:start w:val="1"/>
      <w:numFmt w:val="lowerLetter"/>
      <w:lvlText w:val="%8."/>
      <w:lvlJc w:val="left"/>
      <w:pPr>
        <w:ind w:left="5760" w:hanging="360"/>
      </w:pPr>
    </w:lvl>
    <w:lvl w:ilvl="8" w:tplc="E83E57AA">
      <w:start w:val="1"/>
      <w:numFmt w:val="lowerRoman"/>
      <w:lvlText w:val="%9."/>
      <w:lvlJc w:val="right"/>
      <w:pPr>
        <w:ind w:left="6480" w:hanging="180"/>
      </w:pPr>
    </w:lvl>
  </w:abstractNum>
  <w:abstractNum w:abstractNumId="24" w15:restartNumberingAfterBreak="0">
    <w:nsid w:val="52CF202A"/>
    <w:multiLevelType w:val="hybridMultilevel"/>
    <w:tmpl w:val="FFFFFFFF"/>
    <w:lvl w:ilvl="0" w:tplc="37F890EA">
      <w:start w:val="1"/>
      <w:numFmt w:val="decimal"/>
      <w:lvlText w:val="%1."/>
      <w:lvlJc w:val="left"/>
      <w:pPr>
        <w:ind w:left="720" w:hanging="360"/>
      </w:pPr>
    </w:lvl>
    <w:lvl w:ilvl="1" w:tplc="CF36ECA6">
      <w:start w:val="1"/>
      <w:numFmt w:val="lowerLetter"/>
      <w:lvlText w:val="%2."/>
      <w:lvlJc w:val="left"/>
      <w:pPr>
        <w:ind w:left="1440" w:hanging="360"/>
      </w:pPr>
    </w:lvl>
    <w:lvl w:ilvl="2" w:tplc="40B0E9BA">
      <w:start w:val="1"/>
      <w:numFmt w:val="lowerRoman"/>
      <w:lvlText w:val="%3."/>
      <w:lvlJc w:val="right"/>
      <w:pPr>
        <w:ind w:left="2160" w:hanging="180"/>
      </w:pPr>
    </w:lvl>
    <w:lvl w:ilvl="3" w:tplc="25B262E2">
      <w:start w:val="1"/>
      <w:numFmt w:val="decimal"/>
      <w:lvlText w:val="%4."/>
      <w:lvlJc w:val="left"/>
      <w:pPr>
        <w:ind w:left="2880" w:hanging="360"/>
      </w:pPr>
    </w:lvl>
    <w:lvl w:ilvl="4" w:tplc="FA088FDC">
      <w:start w:val="1"/>
      <w:numFmt w:val="lowerLetter"/>
      <w:lvlText w:val="%5."/>
      <w:lvlJc w:val="left"/>
      <w:pPr>
        <w:ind w:left="3600" w:hanging="360"/>
      </w:pPr>
    </w:lvl>
    <w:lvl w:ilvl="5" w:tplc="5FD02AE6">
      <w:start w:val="1"/>
      <w:numFmt w:val="lowerRoman"/>
      <w:lvlText w:val="%6."/>
      <w:lvlJc w:val="right"/>
      <w:pPr>
        <w:ind w:left="4320" w:hanging="180"/>
      </w:pPr>
    </w:lvl>
    <w:lvl w:ilvl="6" w:tplc="12D4D1BA">
      <w:start w:val="1"/>
      <w:numFmt w:val="decimal"/>
      <w:lvlText w:val="%7."/>
      <w:lvlJc w:val="left"/>
      <w:pPr>
        <w:ind w:left="5040" w:hanging="360"/>
      </w:pPr>
    </w:lvl>
    <w:lvl w:ilvl="7" w:tplc="72906344">
      <w:start w:val="1"/>
      <w:numFmt w:val="lowerLetter"/>
      <w:lvlText w:val="%8."/>
      <w:lvlJc w:val="left"/>
      <w:pPr>
        <w:ind w:left="5760" w:hanging="360"/>
      </w:pPr>
    </w:lvl>
    <w:lvl w:ilvl="8" w:tplc="8C2282CE">
      <w:start w:val="1"/>
      <w:numFmt w:val="lowerRoman"/>
      <w:lvlText w:val="%9."/>
      <w:lvlJc w:val="right"/>
      <w:pPr>
        <w:ind w:left="6480" w:hanging="180"/>
      </w:pPr>
    </w:lvl>
  </w:abstractNum>
  <w:abstractNum w:abstractNumId="25" w15:restartNumberingAfterBreak="0">
    <w:nsid w:val="56D74DFC"/>
    <w:multiLevelType w:val="hybridMultilevel"/>
    <w:tmpl w:val="FFFFFFFF"/>
    <w:lvl w:ilvl="0" w:tplc="FFFFFFFF">
      <w:start w:val="1"/>
      <w:numFmt w:val="decimal"/>
      <w:lvlText w:val="%1."/>
      <w:lvlJc w:val="left"/>
      <w:pPr>
        <w:ind w:left="720" w:hanging="360"/>
      </w:pPr>
    </w:lvl>
    <w:lvl w:ilvl="1" w:tplc="497A3544">
      <w:start w:val="1"/>
      <w:numFmt w:val="bullet"/>
      <w:lvlText w:val="o"/>
      <w:lvlJc w:val="left"/>
      <w:pPr>
        <w:ind w:left="1440" w:hanging="360"/>
      </w:pPr>
      <w:rPr>
        <w:rFonts w:ascii="Courier New" w:hAnsi="Courier New" w:hint="default"/>
      </w:rPr>
    </w:lvl>
    <w:lvl w:ilvl="2" w:tplc="DCB0044E">
      <w:start w:val="1"/>
      <w:numFmt w:val="bullet"/>
      <w:lvlText w:val=""/>
      <w:lvlJc w:val="left"/>
      <w:pPr>
        <w:ind w:left="2160" w:hanging="360"/>
      </w:pPr>
      <w:rPr>
        <w:rFonts w:ascii="Wingdings" w:hAnsi="Wingdings" w:hint="default"/>
      </w:rPr>
    </w:lvl>
    <w:lvl w:ilvl="3" w:tplc="8DD820D8">
      <w:start w:val="1"/>
      <w:numFmt w:val="bullet"/>
      <w:lvlText w:val=""/>
      <w:lvlJc w:val="left"/>
      <w:pPr>
        <w:ind w:left="2880" w:hanging="360"/>
      </w:pPr>
      <w:rPr>
        <w:rFonts w:ascii="Symbol" w:hAnsi="Symbol" w:hint="default"/>
      </w:rPr>
    </w:lvl>
    <w:lvl w:ilvl="4" w:tplc="6988F636">
      <w:start w:val="1"/>
      <w:numFmt w:val="bullet"/>
      <w:lvlText w:val="o"/>
      <w:lvlJc w:val="left"/>
      <w:pPr>
        <w:ind w:left="3600" w:hanging="360"/>
      </w:pPr>
      <w:rPr>
        <w:rFonts w:ascii="Courier New" w:hAnsi="Courier New" w:hint="default"/>
      </w:rPr>
    </w:lvl>
    <w:lvl w:ilvl="5" w:tplc="0548160C">
      <w:start w:val="1"/>
      <w:numFmt w:val="bullet"/>
      <w:lvlText w:val=""/>
      <w:lvlJc w:val="left"/>
      <w:pPr>
        <w:ind w:left="4320" w:hanging="360"/>
      </w:pPr>
      <w:rPr>
        <w:rFonts w:ascii="Wingdings" w:hAnsi="Wingdings" w:hint="default"/>
      </w:rPr>
    </w:lvl>
    <w:lvl w:ilvl="6" w:tplc="1DAA645E">
      <w:start w:val="1"/>
      <w:numFmt w:val="bullet"/>
      <w:lvlText w:val=""/>
      <w:lvlJc w:val="left"/>
      <w:pPr>
        <w:ind w:left="5040" w:hanging="360"/>
      </w:pPr>
      <w:rPr>
        <w:rFonts w:ascii="Symbol" w:hAnsi="Symbol" w:hint="default"/>
      </w:rPr>
    </w:lvl>
    <w:lvl w:ilvl="7" w:tplc="CC9E775C">
      <w:start w:val="1"/>
      <w:numFmt w:val="bullet"/>
      <w:lvlText w:val="o"/>
      <w:lvlJc w:val="left"/>
      <w:pPr>
        <w:ind w:left="5760" w:hanging="360"/>
      </w:pPr>
      <w:rPr>
        <w:rFonts w:ascii="Courier New" w:hAnsi="Courier New" w:hint="default"/>
      </w:rPr>
    </w:lvl>
    <w:lvl w:ilvl="8" w:tplc="A7F61DDC">
      <w:start w:val="1"/>
      <w:numFmt w:val="bullet"/>
      <w:lvlText w:val=""/>
      <w:lvlJc w:val="left"/>
      <w:pPr>
        <w:ind w:left="6480" w:hanging="360"/>
      </w:pPr>
      <w:rPr>
        <w:rFonts w:ascii="Wingdings" w:hAnsi="Wingdings" w:hint="default"/>
      </w:rPr>
    </w:lvl>
  </w:abstractNum>
  <w:abstractNum w:abstractNumId="26" w15:restartNumberingAfterBreak="0">
    <w:nsid w:val="59195432"/>
    <w:multiLevelType w:val="hybridMultilevel"/>
    <w:tmpl w:val="844CD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ECD2785"/>
    <w:multiLevelType w:val="hybridMultilevel"/>
    <w:tmpl w:val="FFFFFFFF"/>
    <w:lvl w:ilvl="0" w:tplc="875EC6C6">
      <w:start w:val="1"/>
      <w:numFmt w:val="decimal"/>
      <w:lvlText w:val="%1."/>
      <w:lvlJc w:val="left"/>
      <w:pPr>
        <w:ind w:left="720" w:hanging="360"/>
      </w:pPr>
    </w:lvl>
    <w:lvl w:ilvl="1" w:tplc="5478FCAE">
      <w:start w:val="1"/>
      <w:numFmt w:val="lowerLetter"/>
      <w:lvlText w:val="%2."/>
      <w:lvlJc w:val="left"/>
      <w:pPr>
        <w:ind w:left="1440" w:hanging="360"/>
      </w:pPr>
    </w:lvl>
    <w:lvl w:ilvl="2" w:tplc="6A6626CC">
      <w:start w:val="1"/>
      <w:numFmt w:val="lowerRoman"/>
      <w:lvlText w:val="%3."/>
      <w:lvlJc w:val="right"/>
      <w:pPr>
        <w:ind w:left="2160" w:hanging="180"/>
      </w:pPr>
    </w:lvl>
    <w:lvl w:ilvl="3" w:tplc="B0E270F0">
      <w:start w:val="1"/>
      <w:numFmt w:val="decimal"/>
      <w:lvlText w:val="%4."/>
      <w:lvlJc w:val="left"/>
      <w:pPr>
        <w:ind w:left="2880" w:hanging="360"/>
      </w:pPr>
    </w:lvl>
    <w:lvl w:ilvl="4" w:tplc="032C008A">
      <w:start w:val="1"/>
      <w:numFmt w:val="lowerLetter"/>
      <w:lvlText w:val="%5."/>
      <w:lvlJc w:val="left"/>
      <w:pPr>
        <w:ind w:left="3600" w:hanging="360"/>
      </w:pPr>
    </w:lvl>
    <w:lvl w:ilvl="5" w:tplc="F8DCCC5E">
      <w:start w:val="1"/>
      <w:numFmt w:val="lowerRoman"/>
      <w:lvlText w:val="%6."/>
      <w:lvlJc w:val="right"/>
      <w:pPr>
        <w:ind w:left="4320" w:hanging="180"/>
      </w:pPr>
    </w:lvl>
    <w:lvl w:ilvl="6" w:tplc="D256E930">
      <w:start w:val="1"/>
      <w:numFmt w:val="decimal"/>
      <w:lvlText w:val="%7."/>
      <w:lvlJc w:val="left"/>
      <w:pPr>
        <w:ind w:left="5040" w:hanging="360"/>
      </w:pPr>
    </w:lvl>
    <w:lvl w:ilvl="7" w:tplc="84541082">
      <w:start w:val="1"/>
      <w:numFmt w:val="lowerLetter"/>
      <w:lvlText w:val="%8."/>
      <w:lvlJc w:val="left"/>
      <w:pPr>
        <w:ind w:left="5760" w:hanging="360"/>
      </w:pPr>
    </w:lvl>
    <w:lvl w:ilvl="8" w:tplc="8B48C14A">
      <w:start w:val="1"/>
      <w:numFmt w:val="lowerRoman"/>
      <w:lvlText w:val="%9."/>
      <w:lvlJc w:val="right"/>
      <w:pPr>
        <w:ind w:left="6480" w:hanging="180"/>
      </w:pPr>
    </w:lvl>
  </w:abstractNum>
  <w:abstractNum w:abstractNumId="28" w15:restartNumberingAfterBreak="0">
    <w:nsid w:val="60B70673"/>
    <w:multiLevelType w:val="hybridMultilevel"/>
    <w:tmpl w:val="E710F93C"/>
    <w:lvl w:ilvl="0" w:tplc="E6F6310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890239"/>
    <w:multiLevelType w:val="hybridMultilevel"/>
    <w:tmpl w:val="FFFFFFFF"/>
    <w:lvl w:ilvl="0" w:tplc="DA04522C">
      <w:start w:val="1"/>
      <w:numFmt w:val="decimal"/>
      <w:lvlText w:val="%1."/>
      <w:lvlJc w:val="left"/>
      <w:pPr>
        <w:ind w:left="720" w:hanging="360"/>
      </w:pPr>
    </w:lvl>
    <w:lvl w:ilvl="1" w:tplc="F5EAC856">
      <w:start w:val="1"/>
      <w:numFmt w:val="lowerLetter"/>
      <w:lvlText w:val="%2."/>
      <w:lvlJc w:val="left"/>
      <w:pPr>
        <w:ind w:left="1440" w:hanging="360"/>
      </w:pPr>
    </w:lvl>
    <w:lvl w:ilvl="2" w:tplc="497A3662">
      <w:start w:val="1"/>
      <w:numFmt w:val="lowerRoman"/>
      <w:lvlText w:val="%3."/>
      <w:lvlJc w:val="right"/>
      <w:pPr>
        <w:ind w:left="2160" w:hanging="180"/>
      </w:pPr>
    </w:lvl>
    <w:lvl w:ilvl="3" w:tplc="D04437DC">
      <w:start w:val="1"/>
      <w:numFmt w:val="decimal"/>
      <w:lvlText w:val="%4."/>
      <w:lvlJc w:val="left"/>
      <w:pPr>
        <w:ind w:left="2880" w:hanging="360"/>
      </w:pPr>
    </w:lvl>
    <w:lvl w:ilvl="4" w:tplc="80E2C5F0">
      <w:start w:val="1"/>
      <w:numFmt w:val="lowerLetter"/>
      <w:lvlText w:val="%5."/>
      <w:lvlJc w:val="left"/>
      <w:pPr>
        <w:ind w:left="3600" w:hanging="360"/>
      </w:pPr>
    </w:lvl>
    <w:lvl w:ilvl="5" w:tplc="2D94E6EA">
      <w:start w:val="1"/>
      <w:numFmt w:val="lowerRoman"/>
      <w:lvlText w:val="%6."/>
      <w:lvlJc w:val="right"/>
      <w:pPr>
        <w:ind w:left="4320" w:hanging="180"/>
      </w:pPr>
    </w:lvl>
    <w:lvl w:ilvl="6" w:tplc="2A8C86D6">
      <w:start w:val="1"/>
      <w:numFmt w:val="decimal"/>
      <w:lvlText w:val="%7."/>
      <w:lvlJc w:val="left"/>
      <w:pPr>
        <w:ind w:left="5040" w:hanging="360"/>
      </w:pPr>
    </w:lvl>
    <w:lvl w:ilvl="7" w:tplc="2A1AAAA8">
      <w:start w:val="1"/>
      <w:numFmt w:val="lowerLetter"/>
      <w:lvlText w:val="%8."/>
      <w:lvlJc w:val="left"/>
      <w:pPr>
        <w:ind w:left="5760" w:hanging="360"/>
      </w:pPr>
    </w:lvl>
    <w:lvl w:ilvl="8" w:tplc="6414CC56">
      <w:start w:val="1"/>
      <w:numFmt w:val="lowerRoman"/>
      <w:lvlText w:val="%9."/>
      <w:lvlJc w:val="right"/>
      <w:pPr>
        <w:ind w:left="6480" w:hanging="180"/>
      </w:pPr>
    </w:lvl>
  </w:abstractNum>
  <w:abstractNum w:abstractNumId="30" w15:restartNumberingAfterBreak="0">
    <w:nsid w:val="64D757ED"/>
    <w:multiLevelType w:val="hybridMultilevel"/>
    <w:tmpl w:val="FFFFFFFF"/>
    <w:lvl w:ilvl="0" w:tplc="BB540586">
      <w:start w:val="1"/>
      <w:numFmt w:val="decimal"/>
      <w:lvlText w:val="%1."/>
      <w:lvlJc w:val="left"/>
      <w:pPr>
        <w:ind w:left="720" w:hanging="360"/>
      </w:pPr>
    </w:lvl>
    <w:lvl w:ilvl="1" w:tplc="5B22ABDA">
      <w:start w:val="1"/>
      <w:numFmt w:val="lowerLetter"/>
      <w:lvlText w:val="%2."/>
      <w:lvlJc w:val="left"/>
      <w:pPr>
        <w:ind w:left="1440" w:hanging="360"/>
      </w:pPr>
    </w:lvl>
    <w:lvl w:ilvl="2" w:tplc="56D81710">
      <w:start w:val="1"/>
      <w:numFmt w:val="lowerRoman"/>
      <w:lvlText w:val="%3."/>
      <w:lvlJc w:val="right"/>
      <w:pPr>
        <w:ind w:left="2160" w:hanging="180"/>
      </w:pPr>
    </w:lvl>
    <w:lvl w:ilvl="3" w:tplc="09C8AE3E">
      <w:start w:val="1"/>
      <w:numFmt w:val="decimal"/>
      <w:lvlText w:val="%4."/>
      <w:lvlJc w:val="left"/>
      <w:pPr>
        <w:ind w:left="2880" w:hanging="360"/>
      </w:pPr>
    </w:lvl>
    <w:lvl w:ilvl="4" w:tplc="2B1E6C44">
      <w:start w:val="1"/>
      <w:numFmt w:val="lowerLetter"/>
      <w:lvlText w:val="%5."/>
      <w:lvlJc w:val="left"/>
      <w:pPr>
        <w:ind w:left="3600" w:hanging="360"/>
      </w:pPr>
    </w:lvl>
    <w:lvl w:ilvl="5" w:tplc="EF9275B8">
      <w:start w:val="1"/>
      <w:numFmt w:val="lowerRoman"/>
      <w:lvlText w:val="%6."/>
      <w:lvlJc w:val="right"/>
      <w:pPr>
        <w:ind w:left="4320" w:hanging="180"/>
      </w:pPr>
    </w:lvl>
    <w:lvl w:ilvl="6" w:tplc="8A9C111A">
      <w:start w:val="1"/>
      <w:numFmt w:val="decimal"/>
      <w:lvlText w:val="%7."/>
      <w:lvlJc w:val="left"/>
      <w:pPr>
        <w:ind w:left="5040" w:hanging="360"/>
      </w:pPr>
    </w:lvl>
    <w:lvl w:ilvl="7" w:tplc="9A10CB5C">
      <w:start w:val="1"/>
      <w:numFmt w:val="lowerLetter"/>
      <w:lvlText w:val="%8."/>
      <w:lvlJc w:val="left"/>
      <w:pPr>
        <w:ind w:left="5760" w:hanging="360"/>
      </w:pPr>
    </w:lvl>
    <w:lvl w:ilvl="8" w:tplc="2D6874B0">
      <w:start w:val="1"/>
      <w:numFmt w:val="lowerRoman"/>
      <w:lvlText w:val="%9."/>
      <w:lvlJc w:val="right"/>
      <w:pPr>
        <w:ind w:left="6480" w:hanging="180"/>
      </w:pPr>
    </w:lvl>
  </w:abstractNum>
  <w:abstractNum w:abstractNumId="31" w15:restartNumberingAfterBreak="0">
    <w:nsid w:val="67061DA0"/>
    <w:multiLevelType w:val="hybridMultilevel"/>
    <w:tmpl w:val="FFFFFFFF"/>
    <w:lvl w:ilvl="0" w:tplc="7F962852">
      <w:start w:val="1"/>
      <w:numFmt w:val="decimal"/>
      <w:lvlText w:val="%1."/>
      <w:lvlJc w:val="left"/>
      <w:pPr>
        <w:ind w:left="720" w:hanging="360"/>
      </w:pPr>
    </w:lvl>
    <w:lvl w:ilvl="1" w:tplc="3AFEA878">
      <w:start w:val="1"/>
      <w:numFmt w:val="lowerLetter"/>
      <w:lvlText w:val="%2."/>
      <w:lvlJc w:val="left"/>
      <w:pPr>
        <w:ind w:left="1440" w:hanging="360"/>
      </w:pPr>
    </w:lvl>
    <w:lvl w:ilvl="2" w:tplc="6F72FE60">
      <w:start w:val="1"/>
      <w:numFmt w:val="lowerRoman"/>
      <w:lvlText w:val="%3."/>
      <w:lvlJc w:val="right"/>
      <w:pPr>
        <w:ind w:left="2160" w:hanging="180"/>
      </w:pPr>
    </w:lvl>
    <w:lvl w:ilvl="3" w:tplc="77265AB0">
      <w:start w:val="1"/>
      <w:numFmt w:val="decimal"/>
      <w:lvlText w:val="%4."/>
      <w:lvlJc w:val="left"/>
      <w:pPr>
        <w:ind w:left="2880" w:hanging="360"/>
      </w:pPr>
    </w:lvl>
    <w:lvl w:ilvl="4" w:tplc="71FC582C">
      <w:start w:val="1"/>
      <w:numFmt w:val="lowerLetter"/>
      <w:lvlText w:val="%5."/>
      <w:lvlJc w:val="left"/>
      <w:pPr>
        <w:ind w:left="3600" w:hanging="360"/>
      </w:pPr>
    </w:lvl>
    <w:lvl w:ilvl="5" w:tplc="EF20557E">
      <w:start w:val="1"/>
      <w:numFmt w:val="lowerRoman"/>
      <w:lvlText w:val="%6."/>
      <w:lvlJc w:val="right"/>
      <w:pPr>
        <w:ind w:left="4320" w:hanging="180"/>
      </w:pPr>
    </w:lvl>
    <w:lvl w:ilvl="6" w:tplc="1A767D8A">
      <w:start w:val="1"/>
      <w:numFmt w:val="decimal"/>
      <w:lvlText w:val="%7."/>
      <w:lvlJc w:val="left"/>
      <w:pPr>
        <w:ind w:left="5040" w:hanging="360"/>
      </w:pPr>
    </w:lvl>
    <w:lvl w:ilvl="7" w:tplc="8244DEA2">
      <w:start w:val="1"/>
      <w:numFmt w:val="lowerLetter"/>
      <w:lvlText w:val="%8."/>
      <w:lvlJc w:val="left"/>
      <w:pPr>
        <w:ind w:left="5760" w:hanging="360"/>
      </w:pPr>
    </w:lvl>
    <w:lvl w:ilvl="8" w:tplc="6934698C">
      <w:start w:val="1"/>
      <w:numFmt w:val="lowerRoman"/>
      <w:lvlText w:val="%9."/>
      <w:lvlJc w:val="right"/>
      <w:pPr>
        <w:ind w:left="6480" w:hanging="180"/>
      </w:pPr>
    </w:lvl>
  </w:abstractNum>
  <w:abstractNum w:abstractNumId="32" w15:restartNumberingAfterBreak="0">
    <w:nsid w:val="6A225A37"/>
    <w:multiLevelType w:val="hybridMultilevel"/>
    <w:tmpl w:val="C2DA9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A131F"/>
    <w:multiLevelType w:val="hybridMultilevel"/>
    <w:tmpl w:val="FFFFFFFF"/>
    <w:lvl w:ilvl="0" w:tplc="97540330">
      <w:start w:val="1"/>
      <w:numFmt w:val="decimal"/>
      <w:lvlText w:val="%1."/>
      <w:lvlJc w:val="left"/>
      <w:pPr>
        <w:ind w:left="720" w:hanging="360"/>
      </w:pPr>
    </w:lvl>
    <w:lvl w:ilvl="1" w:tplc="B382FDC2">
      <w:start w:val="1"/>
      <w:numFmt w:val="lowerLetter"/>
      <w:lvlText w:val="%2."/>
      <w:lvlJc w:val="left"/>
      <w:pPr>
        <w:ind w:left="1440" w:hanging="360"/>
      </w:pPr>
    </w:lvl>
    <w:lvl w:ilvl="2" w:tplc="BBDEC9BE">
      <w:start w:val="1"/>
      <w:numFmt w:val="lowerRoman"/>
      <w:lvlText w:val="%3."/>
      <w:lvlJc w:val="right"/>
      <w:pPr>
        <w:ind w:left="2160" w:hanging="180"/>
      </w:pPr>
    </w:lvl>
    <w:lvl w:ilvl="3" w:tplc="12F0EB1A">
      <w:start w:val="1"/>
      <w:numFmt w:val="decimal"/>
      <w:lvlText w:val="%4."/>
      <w:lvlJc w:val="left"/>
      <w:pPr>
        <w:ind w:left="2880" w:hanging="360"/>
      </w:pPr>
    </w:lvl>
    <w:lvl w:ilvl="4" w:tplc="0BC61E04">
      <w:start w:val="1"/>
      <w:numFmt w:val="lowerLetter"/>
      <w:lvlText w:val="%5."/>
      <w:lvlJc w:val="left"/>
      <w:pPr>
        <w:ind w:left="3600" w:hanging="360"/>
      </w:pPr>
    </w:lvl>
    <w:lvl w:ilvl="5" w:tplc="E2BCEDB4">
      <w:start w:val="1"/>
      <w:numFmt w:val="lowerRoman"/>
      <w:lvlText w:val="%6."/>
      <w:lvlJc w:val="right"/>
      <w:pPr>
        <w:ind w:left="4320" w:hanging="180"/>
      </w:pPr>
    </w:lvl>
    <w:lvl w:ilvl="6" w:tplc="A900EE1A">
      <w:start w:val="1"/>
      <w:numFmt w:val="decimal"/>
      <w:lvlText w:val="%7."/>
      <w:lvlJc w:val="left"/>
      <w:pPr>
        <w:ind w:left="5040" w:hanging="360"/>
      </w:pPr>
    </w:lvl>
    <w:lvl w:ilvl="7" w:tplc="19C85C9C">
      <w:start w:val="1"/>
      <w:numFmt w:val="lowerLetter"/>
      <w:lvlText w:val="%8."/>
      <w:lvlJc w:val="left"/>
      <w:pPr>
        <w:ind w:left="5760" w:hanging="360"/>
      </w:pPr>
    </w:lvl>
    <w:lvl w:ilvl="8" w:tplc="2ADA6236">
      <w:start w:val="1"/>
      <w:numFmt w:val="lowerRoman"/>
      <w:lvlText w:val="%9."/>
      <w:lvlJc w:val="right"/>
      <w:pPr>
        <w:ind w:left="6480" w:hanging="180"/>
      </w:pPr>
    </w:lvl>
  </w:abstractNum>
  <w:abstractNum w:abstractNumId="34" w15:restartNumberingAfterBreak="0">
    <w:nsid w:val="6C87559B"/>
    <w:multiLevelType w:val="hybridMultilevel"/>
    <w:tmpl w:val="B144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645E7"/>
    <w:multiLevelType w:val="hybridMultilevel"/>
    <w:tmpl w:val="FFFFFFFF"/>
    <w:lvl w:ilvl="0" w:tplc="C5B89752">
      <w:start w:val="1"/>
      <w:numFmt w:val="decimal"/>
      <w:lvlText w:val="%1."/>
      <w:lvlJc w:val="left"/>
      <w:pPr>
        <w:ind w:left="720" w:hanging="360"/>
      </w:pPr>
    </w:lvl>
    <w:lvl w:ilvl="1" w:tplc="8FD2F7EA">
      <w:start w:val="1"/>
      <w:numFmt w:val="lowerLetter"/>
      <w:lvlText w:val="%2."/>
      <w:lvlJc w:val="left"/>
      <w:pPr>
        <w:ind w:left="1440" w:hanging="360"/>
      </w:pPr>
    </w:lvl>
    <w:lvl w:ilvl="2" w:tplc="65B2D4EE">
      <w:start w:val="1"/>
      <w:numFmt w:val="lowerRoman"/>
      <w:lvlText w:val="%3."/>
      <w:lvlJc w:val="right"/>
      <w:pPr>
        <w:ind w:left="2160" w:hanging="180"/>
      </w:pPr>
    </w:lvl>
    <w:lvl w:ilvl="3" w:tplc="287224BE">
      <w:start w:val="1"/>
      <w:numFmt w:val="decimal"/>
      <w:lvlText w:val="%4."/>
      <w:lvlJc w:val="left"/>
      <w:pPr>
        <w:ind w:left="2880" w:hanging="360"/>
      </w:pPr>
    </w:lvl>
    <w:lvl w:ilvl="4" w:tplc="FBAEE508">
      <w:start w:val="1"/>
      <w:numFmt w:val="lowerLetter"/>
      <w:lvlText w:val="%5."/>
      <w:lvlJc w:val="left"/>
      <w:pPr>
        <w:ind w:left="3600" w:hanging="360"/>
      </w:pPr>
    </w:lvl>
    <w:lvl w:ilvl="5" w:tplc="11D6BF00">
      <w:start w:val="1"/>
      <w:numFmt w:val="lowerRoman"/>
      <w:lvlText w:val="%6."/>
      <w:lvlJc w:val="right"/>
      <w:pPr>
        <w:ind w:left="4320" w:hanging="180"/>
      </w:pPr>
    </w:lvl>
    <w:lvl w:ilvl="6" w:tplc="EFB0DD72">
      <w:start w:val="1"/>
      <w:numFmt w:val="decimal"/>
      <w:lvlText w:val="%7."/>
      <w:lvlJc w:val="left"/>
      <w:pPr>
        <w:ind w:left="5040" w:hanging="360"/>
      </w:pPr>
    </w:lvl>
    <w:lvl w:ilvl="7" w:tplc="00ECC16C">
      <w:start w:val="1"/>
      <w:numFmt w:val="lowerLetter"/>
      <w:lvlText w:val="%8."/>
      <w:lvlJc w:val="left"/>
      <w:pPr>
        <w:ind w:left="5760" w:hanging="360"/>
      </w:pPr>
    </w:lvl>
    <w:lvl w:ilvl="8" w:tplc="C96A96E8">
      <w:start w:val="1"/>
      <w:numFmt w:val="lowerRoman"/>
      <w:lvlText w:val="%9."/>
      <w:lvlJc w:val="right"/>
      <w:pPr>
        <w:ind w:left="6480" w:hanging="180"/>
      </w:pPr>
    </w:lvl>
  </w:abstractNum>
  <w:abstractNum w:abstractNumId="36" w15:restartNumberingAfterBreak="0">
    <w:nsid w:val="6FDC2029"/>
    <w:multiLevelType w:val="hybridMultilevel"/>
    <w:tmpl w:val="FFFFFFFF"/>
    <w:lvl w:ilvl="0" w:tplc="F7CCDDAC">
      <w:start w:val="1"/>
      <w:numFmt w:val="decimal"/>
      <w:lvlText w:val="%1."/>
      <w:lvlJc w:val="left"/>
      <w:pPr>
        <w:ind w:left="720" w:hanging="360"/>
      </w:pPr>
    </w:lvl>
    <w:lvl w:ilvl="1" w:tplc="9A621394">
      <w:start w:val="1"/>
      <w:numFmt w:val="lowerLetter"/>
      <w:lvlText w:val="%2."/>
      <w:lvlJc w:val="left"/>
      <w:pPr>
        <w:ind w:left="1440" w:hanging="360"/>
      </w:pPr>
    </w:lvl>
    <w:lvl w:ilvl="2" w:tplc="893C538E">
      <w:start w:val="1"/>
      <w:numFmt w:val="lowerRoman"/>
      <w:lvlText w:val="%3."/>
      <w:lvlJc w:val="right"/>
      <w:pPr>
        <w:ind w:left="2160" w:hanging="180"/>
      </w:pPr>
    </w:lvl>
    <w:lvl w:ilvl="3" w:tplc="D10402D4">
      <w:start w:val="1"/>
      <w:numFmt w:val="decimal"/>
      <w:lvlText w:val="%4."/>
      <w:lvlJc w:val="left"/>
      <w:pPr>
        <w:ind w:left="2880" w:hanging="360"/>
      </w:pPr>
    </w:lvl>
    <w:lvl w:ilvl="4" w:tplc="BD84217E">
      <w:start w:val="1"/>
      <w:numFmt w:val="lowerLetter"/>
      <w:lvlText w:val="%5."/>
      <w:lvlJc w:val="left"/>
      <w:pPr>
        <w:ind w:left="3600" w:hanging="360"/>
      </w:pPr>
    </w:lvl>
    <w:lvl w:ilvl="5" w:tplc="3E304808">
      <w:start w:val="1"/>
      <w:numFmt w:val="lowerRoman"/>
      <w:lvlText w:val="%6."/>
      <w:lvlJc w:val="right"/>
      <w:pPr>
        <w:ind w:left="4320" w:hanging="180"/>
      </w:pPr>
    </w:lvl>
    <w:lvl w:ilvl="6" w:tplc="F1F61B72">
      <w:start w:val="1"/>
      <w:numFmt w:val="decimal"/>
      <w:lvlText w:val="%7."/>
      <w:lvlJc w:val="left"/>
      <w:pPr>
        <w:ind w:left="5040" w:hanging="360"/>
      </w:pPr>
    </w:lvl>
    <w:lvl w:ilvl="7" w:tplc="53A2CF02">
      <w:start w:val="1"/>
      <w:numFmt w:val="lowerLetter"/>
      <w:lvlText w:val="%8."/>
      <w:lvlJc w:val="left"/>
      <w:pPr>
        <w:ind w:left="5760" w:hanging="360"/>
      </w:pPr>
    </w:lvl>
    <w:lvl w:ilvl="8" w:tplc="FA4AA446">
      <w:start w:val="1"/>
      <w:numFmt w:val="lowerRoman"/>
      <w:lvlText w:val="%9."/>
      <w:lvlJc w:val="right"/>
      <w:pPr>
        <w:ind w:left="6480" w:hanging="180"/>
      </w:pPr>
    </w:lvl>
  </w:abstractNum>
  <w:abstractNum w:abstractNumId="37" w15:restartNumberingAfterBreak="0">
    <w:nsid w:val="707F0573"/>
    <w:multiLevelType w:val="hybridMultilevel"/>
    <w:tmpl w:val="7AB87B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DD3ACA"/>
    <w:multiLevelType w:val="hybridMultilevel"/>
    <w:tmpl w:val="CBC0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F279DF"/>
    <w:multiLevelType w:val="hybridMultilevel"/>
    <w:tmpl w:val="FFFFFFFF"/>
    <w:lvl w:ilvl="0" w:tplc="4A504528">
      <w:start w:val="1"/>
      <w:numFmt w:val="decimal"/>
      <w:lvlText w:val="%1."/>
      <w:lvlJc w:val="left"/>
      <w:pPr>
        <w:ind w:left="720" w:hanging="360"/>
      </w:pPr>
    </w:lvl>
    <w:lvl w:ilvl="1" w:tplc="7BF2572E">
      <w:start w:val="1"/>
      <w:numFmt w:val="lowerLetter"/>
      <w:lvlText w:val="%2."/>
      <w:lvlJc w:val="left"/>
      <w:pPr>
        <w:ind w:left="1440" w:hanging="360"/>
      </w:pPr>
    </w:lvl>
    <w:lvl w:ilvl="2" w:tplc="08A8789E">
      <w:start w:val="1"/>
      <w:numFmt w:val="lowerRoman"/>
      <w:lvlText w:val="%3."/>
      <w:lvlJc w:val="right"/>
      <w:pPr>
        <w:ind w:left="2160" w:hanging="180"/>
      </w:pPr>
    </w:lvl>
    <w:lvl w:ilvl="3" w:tplc="A2A415CC">
      <w:start w:val="1"/>
      <w:numFmt w:val="decimal"/>
      <w:lvlText w:val="%4."/>
      <w:lvlJc w:val="left"/>
      <w:pPr>
        <w:ind w:left="2880" w:hanging="360"/>
      </w:pPr>
    </w:lvl>
    <w:lvl w:ilvl="4" w:tplc="B0DEE858">
      <w:start w:val="1"/>
      <w:numFmt w:val="lowerLetter"/>
      <w:lvlText w:val="%5."/>
      <w:lvlJc w:val="left"/>
      <w:pPr>
        <w:ind w:left="3600" w:hanging="360"/>
      </w:pPr>
    </w:lvl>
    <w:lvl w:ilvl="5" w:tplc="3ABA425E">
      <w:start w:val="1"/>
      <w:numFmt w:val="lowerRoman"/>
      <w:lvlText w:val="%6."/>
      <w:lvlJc w:val="right"/>
      <w:pPr>
        <w:ind w:left="4320" w:hanging="180"/>
      </w:pPr>
    </w:lvl>
    <w:lvl w:ilvl="6" w:tplc="85046B56">
      <w:start w:val="1"/>
      <w:numFmt w:val="decimal"/>
      <w:lvlText w:val="%7."/>
      <w:lvlJc w:val="left"/>
      <w:pPr>
        <w:ind w:left="5040" w:hanging="360"/>
      </w:pPr>
    </w:lvl>
    <w:lvl w:ilvl="7" w:tplc="6472FBDC">
      <w:start w:val="1"/>
      <w:numFmt w:val="lowerLetter"/>
      <w:lvlText w:val="%8."/>
      <w:lvlJc w:val="left"/>
      <w:pPr>
        <w:ind w:left="5760" w:hanging="360"/>
      </w:pPr>
    </w:lvl>
    <w:lvl w:ilvl="8" w:tplc="E820A73E">
      <w:start w:val="1"/>
      <w:numFmt w:val="lowerRoman"/>
      <w:lvlText w:val="%9."/>
      <w:lvlJc w:val="right"/>
      <w:pPr>
        <w:ind w:left="6480" w:hanging="180"/>
      </w:pPr>
    </w:lvl>
  </w:abstractNum>
  <w:abstractNum w:abstractNumId="40" w15:restartNumberingAfterBreak="0">
    <w:nsid w:val="7A667DFA"/>
    <w:multiLevelType w:val="hybridMultilevel"/>
    <w:tmpl w:val="FFFFFFFF"/>
    <w:lvl w:ilvl="0" w:tplc="88EA02AC">
      <w:start w:val="1"/>
      <w:numFmt w:val="decimal"/>
      <w:lvlText w:val="%1."/>
      <w:lvlJc w:val="left"/>
      <w:pPr>
        <w:ind w:left="720" w:hanging="360"/>
      </w:pPr>
    </w:lvl>
    <w:lvl w:ilvl="1" w:tplc="FE3280FA">
      <w:start w:val="1"/>
      <w:numFmt w:val="lowerLetter"/>
      <w:lvlText w:val="%2."/>
      <w:lvlJc w:val="left"/>
      <w:pPr>
        <w:ind w:left="1440" w:hanging="360"/>
      </w:pPr>
    </w:lvl>
    <w:lvl w:ilvl="2" w:tplc="654208BC">
      <w:start w:val="1"/>
      <w:numFmt w:val="lowerRoman"/>
      <w:lvlText w:val="%3."/>
      <w:lvlJc w:val="right"/>
      <w:pPr>
        <w:ind w:left="2160" w:hanging="180"/>
      </w:pPr>
    </w:lvl>
    <w:lvl w:ilvl="3" w:tplc="500C3D18">
      <w:start w:val="1"/>
      <w:numFmt w:val="decimal"/>
      <w:lvlText w:val="%4."/>
      <w:lvlJc w:val="left"/>
      <w:pPr>
        <w:ind w:left="2880" w:hanging="360"/>
      </w:pPr>
    </w:lvl>
    <w:lvl w:ilvl="4" w:tplc="1EE21542">
      <w:start w:val="1"/>
      <w:numFmt w:val="lowerLetter"/>
      <w:lvlText w:val="%5."/>
      <w:lvlJc w:val="left"/>
      <w:pPr>
        <w:ind w:left="3600" w:hanging="360"/>
      </w:pPr>
    </w:lvl>
    <w:lvl w:ilvl="5" w:tplc="E38C2AD0">
      <w:start w:val="1"/>
      <w:numFmt w:val="lowerRoman"/>
      <w:lvlText w:val="%6."/>
      <w:lvlJc w:val="right"/>
      <w:pPr>
        <w:ind w:left="4320" w:hanging="180"/>
      </w:pPr>
    </w:lvl>
    <w:lvl w:ilvl="6" w:tplc="B7E0A916">
      <w:start w:val="1"/>
      <w:numFmt w:val="decimal"/>
      <w:lvlText w:val="%7."/>
      <w:lvlJc w:val="left"/>
      <w:pPr>
        <w:ind w:left="5040" w:hanging="360"/>
      </w:pPr>
    </w:lvl>
    <w:lvl w:ilvl="7" w:tplc="3FAC2E0C">
      <w:start w:val="1"/>
      <w:numFmt w:val="lowerLetter"/>
      <w:lvlText w:val="%8."/>
      <w:lvlJc w:val="left"/>
      <w:pPr>
        <w:ind w:left="5760" w:hanging="360"/>
      </w:pPr>
    </w:lvl>
    <w:lvl w:ilvl="8" w:tplc="CCA0B4CE">
      <w:start w:val="1"/>
      <w:numFmt w:val="lowerRoman"/>
      <w:lvlText w:val="%9."/>
      <w:lvlJc w:val="right"/>
      <w:pPr>
        <w:ind w:left="6480" w:hanging="180"/>
      </w:pPr>
    </w:lvl>
  </w:abstractNum>
  <w:num w:numId="1">
    <w:abstractNumId w:val="35"/>
  </w:num>
  <w:num w:numId="2">
    <w:abstractNumId w:val="33"/>
  </w:num>
  <w:num w:numId="3">
    <w:abstractNumId w:val="12"/>
  </w:num>
  <w:num w:numId="4">
    <w:abstractNumId w:val="1"/>
  </w:num>
  <w:num w:numId="5">
    <w:abstractNumId w:val="8"/>
  </w:num>
  <w:num w:numId="6">
    <w:abstractNumId w:val="5"/>
  </w:num>
  <w:num w:numId="7">
    <w:abstractNumId w:val="16"/>
  </w:num>
  <w:num w:numId="8">
    <w:abstractNumId w:val="3"/>
  </w:num>
  <w:num w:numId="9">
    <w:abstractNumId w:val="30"/>
  </w:num>
  <w:num w:numId="10">
    <w:abstractNumId w:val="40"/>
  </w:num>
  <w:num w:numId="11">
    <w:abstractNumId w:val="29"/>
  </w:num>
  <w:num w:numId="12">
    <w:abstractNumId w:val="39"/>
  </w:num>
  <w:num w:numId="13">
    <w:abstractNumId w:val="6"/>
  </w:num>
  <w:num w:numId="14">
    <w:abstractNumId w:val="36"/>
  </w:num>
  <w:num w:numId="15">
    <w:abstractNumId w:val="25"/>
  </w:num>
  <w:num w:numId="16">
    <w:abstractNumId w:val="7"/>
  </w:num>
  <w:num w:numId="17">
    <w:abstractNumId w:val="15"/>
  </w:num>
  <w:num w:numId="18">
    <w:abstractNumId w:val="31"/>
  </w:num>
  <w:num w:numId="19">
    <w:abstractNumId w:val="17"/>
  </w:num>
  <w:num w:numId="20">
    <w:abstractNumId w:val="19"/>
  </w:num>
  <w:num w:numId="21">
    <w:abstractNumId w:val="21"/>
  </w:num>
  <w:num w:numId="22">
    <w:abstractNumId w:val="20"/>
  </w:num>
  <w:num w:numId="23">
    <w:abstractNumId w:val="0"/>
  </w:num>
  <w:num w:numId="24">
    <w:abstractNumId w:val="13"/>
  </w:num>
  <w:num w:numId="25">
    <w:abstractNumId w:val="22"/>
  </w:num>
  <w:num w:numId="26">
    <w:abstractNumId w:val="28"/>
  </w:num>
  <w:num w:numId="27">
    <w:abstractNumId w:val="32"/>
  </w:num>
  <w:num w:numId="28">
    <w:abstractNumId w:val="27"/>
  </w:num>
  <w:num w:numId="29">
    <w:abstractNumId w:val="23"/>
  </w:num>
  <w:num w:numId="30">
    <w:abstractNumId w:val="14"/>
  </w:num>
  <w:num w:numId="31">
    <w:abstractNumId w:val="24"/>
  </w:num>
  <w:num w:numId="32">
    <w:abstractNumId w:val="18"/>
  </w:num>
  <w:num w:numId="33">
    <w:abstractNumId w:val="34"/>
  </w:num>
  <w:num w:numId="34">
    <w:abstractNumId w:val="10"/>
  </w:num>
  <w:num w:numId="35">
    <w:abstractNumId w:val="2"/>
  </w:num>
  <w:num w:numId="36">
    <w:abstractNumId w:val="11"/>
  </w:num>
  <w:num w:numId="37">
    <w:abstractNumId w:val="37"/>
  </w:num>
  <w:num w:numId="38">
    <w:abstractNumId w:val="38"/>
  </w:num>
  <w:num w:numId="39">
    <w:abstractNumId w:val="26"/>
  </w:num>
  <w:num w:numId="40">
    <w:abstractNumId w:val="4"/>
  </w:num>
  <w:num w:numId="41">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334"/>
    <w:rsid w:val="00007C40"/>
    <w:rsid w:val="00011AB3"/>
    <w:rsid w:val="00013996"/>
    <w:rsid w:val="00014376"/>
    <w:rsid w:val="00015EF8"/>
    <w:rsid w:val="0002027C"/>
    <w:rsid w:val="00021CDF"/>
    <w:rsid w:val="00023092"/>
    <w:rsid w:val="00024332"/>
    <w:rsid w:val="00027688"/>
    <w:rsid w:val="000301FA"/>
    <w:rsid w:val="0003024D"/>
    <w:rsid w:val="00030DCC"/>
    <w:rsid w:val="00033DB9"/>
    <w:rsid w:val="00033E25"/>
    <w:rsid w:val="00034A5E"/>
    <w:rsid w:val="00034B7A"/>
    <w:rsid w:val="0003634D"/>
    <w:rsid w:val="00037FD4"/>
    <w:rsid w:val="00041C61"/>
    <w:rsid w:val="00044C18"/>
    <w:rsid w:val="00047A54"/>
    <w:rsid w:val="0005013E"/>
    <w:rsid w:val="0005031A"/>
    <w:rsid w:val="000519D8"/>
    <w:rsid w:val="00052D6E"/>
    <w:rsid w:val="0005309A"/>
    <w:rsid w:val="00060B12"/>
    <w:rsid w:val="00062844"/>
    <w:rsid w:val="00063081"/>
    <w:rsid w:val="00065942"/>
    <w:rsid w:val="00066DD1"/>
    <w:rsid w:val="00071DBD"/>
    <w:rsid w:val="00075226"/>
    <w:rsid w:val="00075480"/>
    <w:rsid w:val="00076859"/>
    <w:rsid w:val="000822DE"/>
    <w:rsid w:val="0008245A"/>
    <w:rsid w:val="000830E7"/>
    <w:rsid w:val="00083E04"/>
    <w:rsid w:val="000867F0"/>
    <w:rsid w:val="00087AF3"/>
    <w:rsid w:val="00087B72"/>
    <w:rsid w:val="00092A28"/>
    <w:rsid w:val="00093658"/>
    <w:rsid w:val="000945BC"/>
    <w:rsid w:val="00095AAB"/>
    <w:rsid w:val="000A2A88"/>
    <w:rsid w:val="000A6848"/>
    <w:rsid w:val="000A6A4B"/>
    <w:rsid w:val="000B0128"/>
    <w:rsid w:val="000B1773"/>
    <w:rsid w:val="000B1B29"/>
    <w:rsid w:val="000B1C92"/>
    <w:rsid w:val="000B2045"/>
    <w:rsid w:val="000B5FCF"/>
    <w:rsid w:val="000C41A4"/>
    <w:rsid w:val="000C513B"/>
    <w:rsid w:val="000C6F22"/>
    <w:rsid w:val="000C6F84"/>
    <w:rsid w:val="000C767A"/>
    <w:rsid w:val="000D01D9"/>
    <w:rsid w:val="000D0813"/>
    <w:rsid w:val="000D22B2"/>
    <w:rsid w:val="000D3429"/>
    <w:rsid w:val="000D5479"/>
    <w:rsid w:val="000D6D45"/>
    <w:rsid w:val="000D708A"/>
    <w:rsid w:val="000E03D6"/>
    <w:rsid w:val="000E1660"/>
    <w:rsid w:val="000E2866"/>
    <w:rsid w:val="000E2D5B"/>
    <w:rsid w:val="000E31C1"/>
    <w:rsid w:val="000E339D"/>
    <w:rsid w:val="000E4604"/>
    <w:rsid w:val="000E5174"/>
    <w:rsid w:val="000E63D2"/>
    <w:rsid w:val="000F0E34"/>
    <w:rsid w:val="000F17C8"/>
    <w:rsid w:val="000F368B"/>
    <w:rsid w:val="000F3A4E"/>
    <w:rsid w:val="000F3FA0"/>
    <w:rsid w:val="000F628A"/>
    <w:rsid w:val="00101530"/>
    <w:rsid w:val="001038F2"/>
    <w:rsid w:val="00110122"/>
    <w:rsid w:val="00110822"/>
    <w:rsid w:val="00110ACD"/>
    <w:rsid w:val="00110BB9"/>
    <w:rsid w:val="00112981"/>
    <w:rsid w:val="00112DA7"/>
    <w:rsid w:val="00112E3B"/>
    <w:rsid w:val="00115CA7"/>
    <w:rsid w:val="0011727C"/>
    <w:rsid w:val="001208BB"/>
    <w:rsid w:val="00122414"/>
    <w:rsid w:val="00127D84"/>
    <w:rsid w:val="0013219D"/>
    <w:rsid w:val="00132B09"/>
    <w:rsid w:val="001371E9"/>
    <w:rsid w:val="00140146"/>
    <w:rsid w:val="00142099"/>
    <w:rsid w:val="001449F9"/>
    <w:rsid w:val="00147D59"/>
    <w:rsid w:val="00151B8C"/>
    <w:rsid w:val="0015352A"/>
    <w:rsid w:val="0015666C"/>
    <w:rsid w:val="00157D39"/>
    <w:rsid w:val="00167AC6"/>
    <w:rsid w:val="00182DBC"/>
    <w:rsid w:val="00183AE0"/>
    <w:rsid w:val="00185FEE"/>
    <w:rsid w:val="00191186"/>
    <w:rsid w:val="00191E08"/>
    <w:rsid w:val="00192316"/>
    <w:rsid w:val="00192F70"/>
    <w:rsid w:val="001943F3"/>
    <w:rsid w:val="00194547"/>
    <w:rsid w:val="001965F6"/>
    <w:rsid w:val="001A123A"/>
    <w:rsid w:val="001A2A44"/>
    <w:rsid w:val="001A3B0B"/>
    <w:rsid w:val="001A3DCC"/>
    <w:rsid w:val="001A3F23"/>
    <w:rsid w:val="001A7235"/>
    <w:rsid w:val="001B0D09"/>
    <w:rsid w:val="001B3CBB"/>
    <w:rsid w:val="001C22D1"/>
    <w:rsid w:val="001C241A"/>
    <w:rsid w:val="001C2A3F"/>
    <w:rsid w:val="001C4100"/>
    <w:rsid w:val="001C6A57"/>
    <w:rsid w:val="001D02E1"/>
    <w:rsid w:val="001D1938"/>
    <w:rsid w:val="001D1D0D"/>
    <w:rsid w:val="001D398B"/>
    <w:rsid w:val="001D40CF"/>
    <w:rsid w:val="001D4A7F"/>
    <w:rsid w:val="001D5C56"/>
    <w:rsid w:val="001D7E36"/>
    <w:rsid w:val="001E0A31"/>
    <w:rsid w:val="001E2282"/>
    <w:rsid w:val="001E377B"/>
    <w:rsid w:val="001E3C2B"/>
    <w:rsid w:val="001E454D"/>
    <w:rsid w:val="001E66CE"/>
    <w:rsid w:val="001E7661"/>
    <w:rsid w:val="001F265D"/>
    <w:rsid w:val="001F3E26"/>
    <w:rsid w:val="001F437F"/>
    <w:rsid w:val="001F475E"/>
    <w:rsid w:val="001F4DD4"/>
    <w:rsid w:val="0020222E"/>
    <w:rsid w:val="0020395E"/>
    <w:rsid w:val="00206536"/>
    <w:rsid w:val="00210075"/>
    <w:rsid w:val="00213497"/>
    <w:rsid w:val="00214A68"/>
    <w:rsid w:val="002152C0"/>
    <w:rsid w:val="00216E60"/>
    <w:rsid w:val="002171F2"/>
    <w:rsid w:val="002223A6"/>
    <w:rsid w:val="00224DFD"/>
    <w:rsid w:val="002295A6"/>
    <w:rsid w:val="00233C79"/>
    <w:rsid w:val="00233EE1"/>
    <w:rsid w:val="002350AD"/>
    <w:rsid w:val="00241F11"/>
    <w:rsid w:val="00243B57"/>
    <w:rsid w:val="00246AD3"/>
    <w:rsid w:val="00247ACD"/>
    <w:rsid w:val="002509DB"/>
    <w:rsid w:val="00250FA0"/>
    <w:rsid w:val="00252166"/>
    <w:rsid w:val="0025631C"/>
    <w:rsid w:val="00256945"/>
    <w:rsid w:val="002569DE"/>
    <w:rsid w:val="002609CC"/>
    <w:rsid w:val="002610DA"/>
    <w:rsid w:val="00261879"/>
    <w:rsid w:val="00261DDF"/>
    <w:rsid w:val="00261EA6"/>
    <w:rsid w:val="00263F2E"/>
    <w:rsid w:val="00263FBC"/>
    <w:rsid w:val="00265526"/>
    <w:rsid w:val="002703F1"/>
    <w:rsid w:val="00271F48"/>
    <w:rsid w:val="002727E0"/>
    <w:rsid w:val="002748AD"/>
    <w:rsid w:val="00274BAE"/>
    <w:rsid w:val="002755EC"/>
    <w:rsid w:val="00275E64"/>
    <w:rsid w:val="002763AA"/>
    <w:rsid w:val="0027711E"/>
    <w:rsid w:val="002819A0"/>
    <w:rsid w:val="002843BB"/>
    <w:rsid w:val="0028478A"/>
    <w:rsid w:val="00287096"/>
    <w:rsid w:val="00292805"/>
    <w:rsid w:val="00292BD6"/>
    <w:rsid w:val="00293100"/>
    <w:rsid w:val="002933E2"/>
    <w:rsid w:val="00293480"/>
    <w:rsid w:val="002938E7"/>
    <w:rsid w:val="00294B35"/>
    <w:rsid w:val="0029548D"/>
    <w:rsid w:val="00296F60"/>
    <w:rsid w:val="002A1833"/>
    <w:rsid w:val="002A1A86"/>
    <w:rsid w:val="002A37BB"/>
    <w:rsid w:val="002A3ECA"/>
    <w:rsid w:val="002A4E1E"/>
    <w:rsid w:val="002A5478"/>
    <w:rsid w:val="002A6F46"/>
    <w:rsid w:val="002B184D"/>
    <w:rsid w:val="002B24EB"/>
    <w:rsid w:val="002B47FE"/>
    <w:rsid w:val="002B4A07"/>
    <w:rsid w:val="002B5DD0"/>
    <w:rsid w:val="002B5E3C"/>
    <w:rsid w:val="002B649A"/>
    <w:rsid w:val="002C0970"/>
    <w:rsid w:val="002C0DFE"/>
    <w:rsid w:val="002C7CD4"/>
    <w:rsid w:val="002D3764"/>
    <w:rsid w:val="002D6020"/>
    <w:rsid w:val="002D603D"/>
    <w:rsid w:val="002D7288"/>
    <w:rsid w:val="002D731D"/>
    <w:rsid w:val="002D7E13"/>
    <w:rsid w:val="002E0B59"/>
    <w:rsid w:val="002E15BF"/>
    <w:rsid w:val="002E6C5B"/>
    <w:rsid w:val="002F516E"/>
    <w:rsid w:val="002F6124"/>
    <w:rsid w:val="003002B5"/>
    <w:rsid w:val="00301292"/>
    <w:rsid w:val="003029AE"/>
    <w:rsid w:val="00303E4E"/>
    <w:rsid w:val="00304185"/>
    <w:rsid w:val="00304C59"/>
    <w:rsid w:val="003057F8"/>
    <w:rsid w:val="0031038C"/>
    <w:rsid w:val="003118A3"/>
    <w:rsid w:val="00313628"/>
    <w:rsid w:val="0031401B"/>
    <w:rsid w:val="0031463E"/>
    <w:rsid w:val="003149CB"/>
    <w:rsid w:val="00316001"/>
    <w:rsid w:val="003165DF"/>
    <w:rsid w:val="003166CD"/>
    <w:rsid w:val="00317F4A"/>
    <w:rsid w:val="00320A85"/>
    <w:rsid w:val="00320FE4"/>
    <w:rsid w:val="0032123A"/>
    <w:rsid w:val="00322743"/>
    <w:rsid w:val="00323729"/>
    <w:rsid w:val="00323CFE"/>
    <w:rsid w:val="00326648"/>
    <w:rsid w:val="003269F8"/>
    <w:rsid w:val="00326D8C"/>
    <w:rsid w:val="003272F8"/>
    <w:rsid w:val="003273BF"/>
    <w:rsid w:val="003301B3"/>
    <w:rsid w:val="0033074B"/>
    <w:rsid w:val="00330824"/>
    <w:rsid w:val="00331627"/>
    <w:rsid w:val="00332BD1"/>
    <w:rsid w:val="00332C08"/>
    <w:rsid w:val="00332E17"/>
    <w:rsid w:val="00334124"/>
    <w:rsid w:val="003352FF"/>
    <w:rsid w:val="003369C8"/>
    <w:rsid w:val="00336AD4"/>
    <w:rsid w:val="00337766"/>
    <w:rsid w:val="003412B6"/>
    <w:rsid w:val="00341C9C"/>
    <w:rsid w:val="00344111"/>
    <w:rsid w:val="00347334"/>
    <w:rsid w:val="00350531"/>
    <w:rsid w:val="00351B7A"/>
    <w:rsid w:val="0035242C"/>
    <w:rsid w:val="00353F97"/>
    <w:rsid w:val="0035412D"/>
    <w:rsid w:val="00356BC1"/>
    <w:rsid w:val="00356C7A"/>
    <w:rsid w:val="003611C3"/>
    <w:rsid w:val="00361471"/>
    <w:rsid w:val="003618A9"/>
    <w:rsid w:val="003630A7"/>
    <w:rsid w:val="00364D1D"/>
    <w:rsid w:val="00365B5F"/>
    <w:rsid w:val="003668C1"/>
    <w:rsid w:val="0036794B"/>
    <w:rsid w:val="00367CF1"/>
    <w:rsid w:val="003718E6"/>
    <w:rsid w:val="003722BD"/>
    <w:rsid w:val="00376B47"/>
    <w:rsid w:val="00377F4C"/>
    <w:rsid w:val="00380B1B"/>
    <w:rsid w:val="00382AAA"/>
    <w:rsid w:val="003838A6"/>
    <w:rsid w:val="00390255"/>
    <w:rsid w:val="0039046B"/>
    <w:rsid w:val="00390FCF"/>
    <w:rsid w:val="00394534"/>
    <w:rsid w:val="003A3466"/>
    <w:rsid w:val="003A5233"/>
    <w:rsid w:val="003A5AE7"/>
    <w:rsid w:val="003A6139"/>
    <w:rsid w:val="003A7EAF"/>
    <w:rsid w:val="003B1E98"/>
    <w:rsid w:val="003B2906"/>
    <w:rsid w:val="003B4485"/>
    <w:rsid w:val="003B6C97"/>
    <w:rsid w:val="003C1F5F"/>
    <w:rsid w:val="003C2428"/>
    <w:rsid w:val="003C2952"/>
    <w:rsid w:val="003C2E2B"/>
    <w:rsid w:val="003C3089"/>
    <w:rsid w:val="003C5035"/>
    <w:rsid w:val="003C515D"/>
    <w:rsid w:val="003D0BFD"/>
    <w:rsid w:val="003D5CC4"/>
    <w:rsid w:val="003D72EB"/>
    <w:rsid w:val="003E06D3"/>
    <w:rsid w:val="003E0C78"/>
    <w:rsid w:val="003E0CF2"/>
    <w:rsid w:val="003E3EE7"/>
    <w:rsid w:val="003E5FE1"/>
    <w:rsid w:val="003E697F"/>
    <w:rsid w:val="003E7AE4"/>
    <w:rsid w:val="003F6A63"/>
    <w:rsid w:val="004009B9"/>
    <w:rsid w:val="00400C52"/>
    <w:rsid w:val="004033E5"/>
    <w:rsid w:val="004041B0"/>
    <w:rsid w:val="00406C9C"/>
    <w:rsid w:val="0041082C"/>
    <w:rsid w:val="00410965"/>
    <w:rsid w:val="0041239F"/>
    <w:rsid w:val="00420BBB"/>
    <w:rsid w:val="004256A3"/>
    <w:rsid w:val="004274DA"/>
    <w:rsid w:val="004313CD"/>
    <w:rsid w:val="00431F9C"/>
    <w:rsid w:val="00435840"/>
    <w:rsid w:val="0043585C"/>
    <w:rsid w:val="00437D22"/>
    <w:rsid w:val="00437F6D"/>
    <w:rsid w:val="0044017C"/>
    <w:rsid w:val="004418F6"/>
    <w:rsid w:val="004424AC"/>
    <w:rsid w:val="00442961"/>
    <w:rsid w:val="00442F8C"/>
    <w:rsid w:val="004459B4"/>
    <w:rsid w:val="00446E81"/>
    <w:rsid w:val="00446EA5"/>
    <w:rsid w:val="004524A4"/>
    <w:rsid w:val="004525BB"/>
    <w:rsid w:val="00453CD8"/>
    <w:rsid w:val="00454707"/>
    <w:rsid w:val="0045D8CA"/>
    <w:rsid w:val="00461615"/>
    <w:rsid w:val="00461FC9"/>
    <w:rsid w:val="0046390E"/>
    <w:rsid w:val="004664CF"/>
    <w:rsid w:val="00471E95"/>
    <w:rsid w:val="00474016"/>
    <w:rsid w:val="00477DC3"/>
    <w:rsid w:val="0048032C"/>
    <w:rsid w:val="00486307"/>
    <w:rsid w:val="00486A71"/>
    <w:rsid w:val="00487C06"/>
    <w:rsid w:val="0049041C"/>
    <w:rsid w:val="00492B47"/>
    <w:rsid w:val="00495000"/>
    <w:rsid w:val="004955EB"/>
    <w:rsid w:val="00496D4E"/>
    <w:rsid w:val="004A12AF"/>
    <w:rsid w:val="004A169A"/>
    <w:rsid w:val="004A2226"/>
    <w:rsid w:val="004A25E2"/>
    <w:rsid w:val="004A2F11"/>
    <w:rsid w:val="004A420F"/>
    <w:rsid w:val="004B2DEE"/>
    <w:rsid w:val="004B4427"/>
    <w:rsid w:val="004B473E"/>
    <w:rsid w:val="004B475B"/>
    <w:rsid w:val="004B56EB"/>
    <w:rsid w:val="004B69F8"/>
    <w:rsid w:val="004B7DCF"/>
    <w:rsid w:val="004C0A4C"/>
    <w:rsid w:val="004C5872"/>
    <w:rsid w:val="004C5B1F"/>
    <w:rsid w:val="004C5ECB"/>
    <w:rsid w:val="004C7595"/>
    <w:rsid w:val="004C7F0F"/>
    <w:rsid w:val="004D03E9"/>
    <w:rsid w:val="004D0951"/>
    <w:rsid w:val="004D65F1"/>
    <w:rsid w:val="004D7182"/>
    <w:rsid w:val="004D7D17"/>
    <w:rsid w:val="004E02F0"/>
    <w:rsid w:val="004E4F36"/>
    <w:rsid w:val="004F02DC"/>
    <w:rsid w:val="004F0BA0"/>
    <w:rsid w:val="004F1BDA"/>
    <w:rsid w:val="004F2422"/>
    <w:rsid w:val="004F5198"/>
    <w:rsid w:val="004F590E"/>
    <w:rsid w:val="004F6942"/>
    <w:rsid w:val="004F6CE9"/>
    <w:rsid w:val="004F6DA7"/>
    <w:rsid w:val="00500A16"/>
    <w:rsid w:val="00504856"/>
    <w:rsid w:val="00504E43"/>
    <w:rsid w:val="00506BD2"/>
    <w:rsid w:val="00521D60"/>
    <w:rsid w:val="00522293"/>
    <w:rsid w:val="00523722"/>
    <w:rsid w:val="00525C6D"/>
    <w:rsid w:val="0053106A"/>
    <w:rsid w:val="00533097"/>
    <w:rsid w:val="00534CDA"/>
    <w:rsid w:val="00541DA8"/>
    <w:rsid w:val="0054370F"/>
    <w:rsid w:val="005445F2"/>
    <w:rsid w:val="00544AFE"/>
    <w:rsid w:val="00545526"/>
    <w:rsid w:val="0054767E"/>
    <w:rsid w:val="00550059"/>
    <w:rsid w:val="00550D2D"/>
    <w:rsid w:val="00552B19"/>
    <w:rsid w:val="00552C3C"/>
    <w:rsid w:val="005558A9"/>
    <w:rsid w:val="00560AB3"/>
    <w:rsid w:val="00561A93"/>
    <w:rsid w:val="00563CA5"/>
    <w:rsid w:val="00564DB4"/>
    <w:rsid w:val="00566165"/>
    <w:rsid w:val="005663B8"/>
    <w:rsid w:val="005671E5"/>
    <w:rsid w:val="005708C1"/>
    <w:rsid w:val="00571256"/>
    <w:rsid w:val="005729B6"/>
    <w:rsid w:val="0057484A"/>
    <w:rsid w:val="00581CBB"/>
    <w:rsid w:val="005822B8"/>
    <w:rsid w:val="0058356A"/>
    <w:rsid w:val="0058360E"/>
    <w:rsid w:val="0058472B"/>
    <w:rsid w:val="00590CF4"/>
    <w:rsid w:val="00591A95"/>
    <w:rsid w:val="00591AAF"/>
    <w:rsid w:val="00591FC7"/>
    <w:rsid w:val="00592F20"/>
    <w:rsid w:val="00595E0B"/>
    <w:rsid w:val="005968E2"/>
    <w:rsid w:val="005969F5"/>
    <w:rsid w:val="00597C00"/>
    <w:rsid w:val="005A1D1B"/>
    <w:rsid w:val="005A2399"/>
    <w:rsid w:val="005A4CBE"/>
    <w:rsid w:val="005A53C4"/>
    <w:rsid w:val="005A6643"/>
    <w:rsid w:val="005A6C8E"/>
    <w:rsid w:val="005B557F"/>
    <w:rsid w:val="005B6CB9"/>
    <w:rsid w:val="005B6FBA"/>
    <w:rsid w:val="005B7A50"/>
    <w:rsid w:val="005C0AC2"/>
    <w:rsid w:val="005C1085"/>
    <w:rsid w:val="005C16DD"/>
    <w:rsid w:val="005C353D"/>
    <w:rsid w:val="005C639E"/>
    <w:rsid w:val="005C63B0"/>
    <w:rsid w:val="005C72F4"/>
    <w:rsid w:val="005D0D66"/>
    <w:rsid w:val="005D218E"/>
    <w:rsid w:val="005D2B68"/>
    <w:rsid w:val="005D5061"/>
    <w:rsid w:val="005D7A0B"/>
    <w:rsid w:val="005E1BBD"/>
    <w:rsid w:val="005E43DE"/>
    <w:rsid w:val="005E5455"/>
    <w:rsid w:val="005E6692"/>
    <w:rsid w:val="005E686F"/>
    <w:rsid w:val="005E7D6D"/>
    <w:rsid w:val="005F0F5D"/>
    <w:rsid w:val="005F13A9"/>
    <w:rsid w:val="005F37D4"/>
    <w:rsid w:val="005F4C84"/>
    <w:rsid w:val="005F616D"/>
    <w:rsid w:val="005F7361"/>
    <w:rsid w:val="00602061"/>
    <w:rsid w:val="006037DE"/>
    <w:rsid w:val="00605D77"/>
    <w:rsid w:val="00607CD7"/>
    <w:rsid w:val="00613DF7"/>
    <w:rsid w:val="00614834"/>
    <w:rsid w:val="00615486"/>
    <w:rsid w:val="00621A4D"/>
    <w:rsid w:val="00623C4A"/>
    <w:rsid w:val="00624D86"/>
    <w:rsid w:val="00625264"/>
    <w:rsid w:val="00626F17"/>
    <w:rsid w:val="00627243"/>
    <w:rsid w:val="00632C9B"/>
    <w:rsid w:val="006348DC"/>
    <w:rsid w:val="00635729"/>
    <w:rsid w:val="006401F1"/>
    <w:rsid w:val="006416A6"/>
    <w:rsid w:val="00642652"/>
    <w:rsid w:val="00643E5E"/>
    <w:rsid w:val="00646D3B"/>
    <w:rsid w:val="00651A0C"/>
    <w:rsid w:val="00652170"/>
    <w:rsid w:val="006550D6"/>
    <w:rsid w:val="00655F02"/>
    <w:rsid w:val="0065708D"/>
    <w:rsid w:val="0065712D"/>
    <w:rsid w:val="0065776C"/>
    <w:rsid w:val="00657D75"/>
    <w:rsid w:val="00660609"/>
    <w:rsid w:val="006627F6"/>
    <w:rsid w:val="006639B6"/>
    <w:rsid w:val="00667771"/>
    <w:rsid w:val="00670C46"/>
    <w:rsid w:val="00674CB9"/>
    <w:rsid w:val="00676146"/>
    <w:rsid w:val="006764B7"/>
    <w:rsid w:val="00681887"/>
    <w:rsid w:val="0068319E"/>
    <w:rsid w:val="00685EE2"/>
    <w:rsid w:val="00690D71"/>
    <w:rsid w:val="006910F8"/>
    <w:rsid w:val="00691A19"/>
    <w:rsid w:val="00692DAB"/>
    <w:rsid w:val="00694582"/>
    <w:rsid w:val="00696BC9"/>
    <w:rsid w:val="00697DDE"/>
    <w:rsid w:val="006A143D"/>
    <w:rsid w:val="006A29A5"/>
    <w:rsid w:val="006A3369"/>
    <w:rsid w:val="006A5047"/>
    <w:rsid w:val="006A560C"/>
    <w:rsid w:val="006A644A"/>
    <w:rsid w:val="006A7A77"/>
    <w:rsid w:val="006B1E5E"/>
    <w:rsid w:val="006B3ED8"/>
    <w:rsid w:val="006B55CB"/>
    <w:rsid w:val="006B5F05"/>
    <w:rsid w:val="006B7410"/>
    <w:rsid w:val="006B7860"/>
    <w:rsid w:val="006C215E"/>
    <w:rsid w:val="006C38F3"/>
    <w:rsid w:val="006C3E56"/>
    <w:rsid w:val="006C4162"/>
    <w:rsid w:val="006C602B"/>
    <w:rsid w:val="006D074E"/>
    <w:rsid w:val="006D10A4"/>
    <w:rsid w:val="006D1312"/>
    <w:rsid w:val="006D156C"/>
    <w:rsid w:val="006D3CE4"/>
    <w:rsid w:val="006D4482"/>
    <w:rsid w:val="006D4C03"/>
    <w:rsid w:val="006D5678"/>
    <w:rsid w:val="006D5CD0"/>
    <w:rsid w:val="006D673B"/>
    <w:rsid w:val="006D6A9E"/>
    <w:rsid w:val="006D6F5B"/>
    <w:rsid w:val="006E1819"/>
    <w:rsid w:val="006E207D"/>
    <w:rsid w:val="006E21B1"/>
    <w:rsid w:val="006E23B2"/>
    <w:rsid w:val="006E2980"/>
    <w:rsid w:val="006E4C96"/>
    <w:rsid w:val="006E6BD6"/>
    <w:rsid w:val="006E7940"/>
    <w:rsid w:val="006F0415"/>
    <w:rsid w:val="006F3D27"/>
    <w:rsid w:val="006F68E8"/>
    <w:rsid w:val="006F6F70"/>
    <w:rsid w:val="006F72A0"/>
    <w:rsid w:val="006F74B5"/>
    <w:rsid w:val="006F7769"/>
    <w:rsid w:val="006F7CC7"/>
    <w:rsid w:val="006F7F85"/>
    <w:rsid w:val="00703E87"/>
    <w:rsid w:val="007047A0"/>
    <w:rsid w:val="00706FE9"/>
    <w:rsid w:val="00707ED4"/>
    <w:rsid w:val="0071019B"/>
    <w:rsid w:val="00714DF7"/>
    <w:rsid w:val="00715A3E"/>
    <w:rsid w:val="00716689"/>
    <w:rsid w:val="00722344"/>
    <w:rsid w:val="00722594"/>
    <w:rsid w:val="0072589B"/>
    <w:rsid w:val="00726CB8"/>
    <w:rsid w:val="00727F43"/>
    <w:rsid w:val="00730783"/>
    <w:rsid w:val="007311D7"/>
    <w:rsid w:val="00733F60"/>
    <w:rsid w:val="00736652"/>
    <w:rsid w:val="00736D38"/>
    <w:rsid w:val="007374F4"/>
    <w:rsid w:val="0074280C"/>
    <w:rsid w:val="0074362B"/>
    <w:rsid w:val="00746D53"/>
    <w:rsid w:val="007524F9"/>
    <w:rsid w:val="00757126"/>
    <w:rsid w:val="007574E3"/>
    <w:rsid w:val="00757AD6"/>
    <w:rsid w:val="00762218"/>
    <w:rsid w:val="00764E03"/>
    <w:rsid w:val="00765B48"/>
    <w:rsid w:val="00767893"/>
    <w:rsid w:val="0076791E"/>
    <w:rsid w:val="00771D85"/>
    <w:rsid w:val="007731E6"/>
    <w:rsid w:val="00776B09"/>
    <w:rsid w:val="0078165F"/>
    <w:rsid w:val="00783BCE"/>
    <w:rsid w:val="00784750"/>
    <w:rsid w:val="0079019E"/>
    <w:rsid w:val="00791F5C"/>
    <w:rsid w:val="00795FEC"/>
    <w:rsid w:val="007A086C"/>
    <w:rsid w:val="007A1C48"/>
    <w:rsid w:val="007A4281"/>
    <w:rsid w:val="007A4F0C"/>
    <w:rsid w:val="007A5706"/>
    <w:rsid w:val="007A77C1"/>
    <w:rsid w:val="007B1986"/>
    <w:rsid w:val="007B28A7"/>
    <w:rsid w:val="007B4E51"/>
    <w:rsid w:val="007B550B"/>
    <w:rsid w:val="007B5ACB"/>
    <w:rsid w:val="007B5C7A"/>
    <w:rsid w:val="007C1D10"/>
    <w:rsid w:val="007C1FCF"/>
    <w:rsid w:val="007C609D"/>
    <w:rsid w:val="007C6B24"/>
    <w:rsid w:val="007C7705"/>
    <w:rsid w:val="007C7910"/>
    <w:rsid w:val="007C7FFD"/>
    <w:rsid w:val="007D0919"/>
    <w:rsid w:val="007D4E61"/>
    <w:rsid w:val="007D5A97"/>
    <w:rsid w:val="007D5C9B"/>
    <w:rsid w:val="007E0A31"/>
    <w:rsid w:val="007E0D35"/>
    <w:rsid w:val="007E2A15"/>
    <w:rsid w:val="007E4141"/>
    <w:rsid w:val="007E4DC4"/>
    <w:rsid w:val="007E56D0"/>
    <w:rsid w:val="007E58C7"/>
    <w:rsid w:val="007E5A0A"/>
    <w:rsid w:val="007E6A80"/>
    <w:rsid w:val="007E6F4F"/>
    <w:rsid w:val="007F0BA8"/>
    <w:rsid w:val="007F4751"/>
    <w:rsid w:val="007F6137"/>
    <w:rsid w:val="008025E1"/>
    <w:rsid w:val="00803E38"/>
    <w:rsid w:val="008050BB"/>
    <w:rsid w:val="0080703D"/>
    <w:rsid w:val="008079FD"/>
    <w:rsid w:val="00810047"/>
    <w:rsid w:val="008125F4"/>
    <w:rsid w:val="008138F2"/>
    <w:rsid w:val="00813CB8"/>
    <w:rsid w:val="00814F44"/>
    <w:rsid w:val="008160AF"/>
    <w:rsid w:val="008177DD"/>
    <w:rsid w:val="00820997"/>
    <w:rsid w:val="00825A87"/>
    <w:rsid w:val="0082686E"/>
    <w:rsid w:val="00827902"/>
    <w:rsid w:val="00835E0E"/>
    <w:rsid w:val="00835F23"/>
    <w:rsid w:val="00836F1B"/>
    <w:rsid w:val="008374B7"/>
    <w:rsid w:val="00840D1C"/>
    <w:rsid w:val="00842544"/>
    <w:rsid w:val="00842B37"/>
    <w:rsid w:val="00843741"/>
    <w:rsid w:val="00844E88"/>
    <w:rsid w:val="008503DA"/>
    <w:rsid w:val="008506DF"/>
    <w:rsid w:val="00850F6F"/>
    <w:rsid w:val="008522F0"/>
    <w:rsid w:val="008529ED"/>
    <w:rsid w:val="008542E9"/>
    <w:rsid w:val="00854745"/>
    <w:rsid w:val="008548A2"/>
    <w:rsid w:val="00854F9C"/>
    <w:rsid w:val="00855394"/>
    <w:rsid w:val="00861937"/>
    <w:rsid w:val="00862E42"/>
    <w:rsid w:val="00863211"/>
    <w:rsid w:val="0086338B"/>
    <w:rsid w:val="00871154"/>
    <w:rsid w:val="008718A2"/>
    <w:rsid w:val="00873684"/>
    <w:rsid w:val="00873C88"/>
    <w:rsid w:val="00873D44"/>
    <w:rsid w:val="00873DA8"/>
    <w:rsid w:val="008755D6"/>
    <w:rsid w:val="00875AB3"/>
    <w:rsid w:val="00875D20"/>
    <w:rsid w:val="008763AC"/>
    <w:rsid w:val="00883BEF"/>
    <w:rsid w:val="008852FC"/>
    <w:rsid w:val="00885FB1"/>
    <w:rsid w:val="00886368"/>
    <w:rsid w:val="008866B1"/>
    <w:rsid w:val="00886992"/>
    <w:rsid w:val="0089008A"/>
    <w:rsid w:val="008901CE"/>
    <w:rsid w:val="00890DD3"/>
    <w:rsid w:val="008950A2"/>
    <w:rsid w:val="0089567E"/>
    <w:rsid w:val="00897930"/>
    <w:rsid w:val="008A3460"/>
    <w:rsid w:val="008A47CE"/>
    <w:rsid w:val="008A4D27"/>
    <w:rsid w:val="008A5264"/>
    <w:rsid w:val="008A5E85"/>
    <w:rsid w:val="008A6654"/>
    <w:rsid w:val="008A76C9"/>
    <w:rsid w:val="008A7726"/>
    <w:rsid w:val="008B33CB"/>
    <w:rsid w:val="008B3E6D"/>
    <w:rsid w:val="008B7634"/>
    <w:rsid w:val="008B7D60"/>
    <w:rsid w:val="008C0E70"/>
    <w:rsid w:val="008C2F44"/>
    <w:rsid w:val="008C2F82"/>
    <w:rsid w:val="008C4104"/>
    <w:rsid w:val="008C4F61"/>
    <w:rsid w:val="008D0690"/>
    <w:rsid w:val="008D1E55"/>
    <w:rsid w:val="008D4D8D"/>
    <w:rsid w:val="008D7C69"/>
    <w:rsid w:val="008E0D0B"/>
    <w:rsid w:val="008E5B5F"/>
    <w:rsid w:val="008E6D37"/>
    <w:rsid w:val="008E7EFC"/>
    <w:rsid w:val="008F0F26"/>
    <w:rsid w:val="008F316F"/>
    <w:rsid w:val="008F5BE0"/>
    <w:rsid w:val="008F7A4F"/>
    <w:rsid w:val="009004C7"/>
    <w:rsid w:val="00901CE2"/>
    <w:rsid w:val="00904408"/>
    <w:rsid w:val="009044E0"/>
    <w:rsid w:val="0090744D"/>
    <w:rsid w:val="00907980"/>
    <w:rsid w:val="0091050E"/>
    <w:rsid w:val="00914401"/>
    <w:rsid w:val="00914A9A"/>
    <w:rsid w:val="00914D46"/>
    <w:rsid w:val="00914F0C"/>
    <w:rsid w:val="00915AF2"/>
    <w:rsid w:val="009175AE"/>
    <w:rsid w:val="0092274B"/>
    <w:rsid w:val="00923941"/>
    <w:rsid w:val="00926F89"/>
    <w:rsid w:val="0092705B"/>
    <w:rsid w:val="00927404"/>
    <w:rsid w:val="00937482"/>
    <w:rsid w:val="009412EF"/>
    <w:rsid w:val="009430B0"/>
    <w:rsid w:val="00943301"/>
    <w:rsid w:val="00947D1E"/>
    <w:rsid w:val="00950BB2"/>
    <w:rsid w:val="00953795"/>
    <w:rsid w:val="009563AE"/>
    <w:rsid w:val="00956624"/>
    <w:rsid w:val="00956BBD"/>
    <w:rsid w:val="00960378"/>
    <w:rsid w:val="0096065A"/>
    <w:rsid w:val="009612F0"/>
    <w:rsid w:val="009612F2"/>
    <w:rsid w:val="00961CF0"/>
    <w:rsid w:val="009643D0"/>
    <w:rsid w:val="00964657"/>
    <w:rsid w:val="00970D80"/>
    <w:rsid w:val="00971521"/>
    <w:rsid w:val="00971BA0"/>
    <w:rsid w:val="00973FFE"/>
    <w:rsid w:val="00975156"/>
    <w:rsid w:val="009800A9"/>
    <w:rsid w:val="009804C2"/>
    <w:rsid w:val="00980897"/>
    <w:rsid w:val="00984FEF"/>
    <w:rsid w:val="00985552"/>
    <w:rsid w:val="0099087F"/>
    <w:rsid w:val="00991966"/>
    <w:rsid w:val="00992AA6"/>
    <w:rsid w:val="00995CCB"/>
    <w:rsid w:val="009A3FED"/>
    <w:rsid w:val="009A6965"/>
    <w:rsid w:val="009A6B08"/>
    <w:rsid w:val="009A7001"/>
    <w:rsid w:val="009B2978"/>
    <w:rsid w:val="009B315B"/>
    <w:rsid w:val="009B3CFE"/>
    <w:rsid w:val="009B4400"/>
    <w:rsid w:val="009B56FC"/>
    <w:rsid w:val="009B6482"/>
    <w:rsid w:val="009C4EF4"/>
    <w:rsid w:val="009C69AA"/>
    <w:rsid w:val="009C7F64"/>
    <w:rsid w:val="009D071E"/>
    <w:rsid w:val="009D09C0"/>
    <w:rsid w:val="009D0B03"/>
    <w:rsid w:val="009D0F4B"/>
    <w:rsid w:val="009D1EB0"/>
    <w:rsid w:val="009D469B"/>
    <w:rsid w:val="009D6261"/>
    <w:rsid w:val="009E14A3"/>
    <w:rsid w:val="009E212D"/>
    <w:rsid w:val="009E29F7"/>
    <w:rsid w:val="009E7699"/>
    <w:rsid w:val="009F0270"/>
    <w:rsid w:val="009F0A00"/>
    <w:rsid w:val="009F5463"/>
    <w:rsid w:val="009F5747"/>
    <w:rsid w:val="00A01016"/>
    <w:rsid w:val="00A01EF2"/>
    <w:rsid w:val="00A02CAB"/>
    <w:rsid w:val="00A1310F"/>
    <w:rsid w:val="00A17118"/>
    <w:rsid w:val="00A17A46"/>
    <w:rsid w:val="00A2036F"/>
    <w:rsid w:val="00A22FEB"/>
    <w:rsid w:val="00A230E4"/>
    <w:rsid w:val="00A27350"/>
    <w:rsid w:val="00A279E2"/>
    <w:rsid w:val="00A30B51"/>
    <w:rsid w:val="00A3474C"/>
    <w:rsid w:val="00A349E4"/>
    <w:rsid w:val="00A3644A"/>
    <w:rsid w:val="00A40551"/>
    <w:rsid w:val="00A41C11"/>
    <w:rsid w:val="00A432DC"/>
    <w:rsid w:val="00A452F0"/>
    <w:rsid w:val="00A45356"/>
    <w:rsid w:val="00A45E4C"/>
    <w:rsid w:val="00A46428"/>
    <w:rsid w:val="00A468A9"/>
    <w:rsid w:val="00A51611"/>
    <w:rsid w:val="00A5345E"/>
    <w:rsid w:val="00A54771"/>
    <w:rsid w:val="00A604CF"/>
    <w:rsid w:val="00A62538"/>
    <w:rsid w:val="00A658B1"/>
    <w:rsid w:val="00A70426"/>
    <w:rsid w:val="00A766B4"/>
    <w:rsid w:val="00A76826"/>
    <w:rsid w:val="00A77277"/>
    <w:rsid w:val="00A80E44"/>
    <w:rsid w:val="00A82214"/>
    <w:rsid w:val="00A82FDA"/>
    <w:rsid w:val="00A834A9"/>
    <w:rsid w:val="00A83FF8"/>
    <w:rsid w:val="00A9131B"/>
    <w:rsid w:val="00A92832"/>
    <w:rsid w:val="00A9434B"/>
    <w:rsid w:val="00A95343"/>
    <w:rsid w:val="00A95724"/>
    <w:rsid w:val="00A9580C"/>
    <w:rsid w:val="00A964A2"/>
    <w:rsid w:val="00AA0EEE"/>
    <w:rsid w:val="00AA6160"/>
    <w:rsid w:val="00AA7E3E"/>
    <w:rsid w:val="00AB1CF9"/>
    <w:rsid w:val="00AC053D"/>
    <w:rsid w:val="00AC20AC"/>
    <w:rsid w:val="00AC37BF"/>
    <w:rsid w:val="00AC5341"/>
    <w:rsid w:val="00AC7166"/>
    <w:rsid w:val="00AD29F6"/>
    <w:rsid w:val="00AD5DF0"/>
    <w:rsid w:val="00AD65A1"/>
    <w:rsid w:val="00AD6D4A"/>
    <w:rsid w:val="00AE01F1"/>
    <w:rsid w:val="00AE4476"/>
    <w:rsid w:val="00AE5210"/>
    <w:rsid w:val="00AE576D"/>
    <w:rsid w:val="00AE5FF9"/>
    <w:rsid w:val="00AF07A5"/>
    <w:rsid w:val="00AF1822"/>
    <w:rsid w:val="00AF2E7D"/>
    <w:rsid w:val="00AF40F1"/>
    <w:rsid w:val="00AF5C07"/>
    <w:rsid w:val="00AF63BB"/>
    <w:rsid w:val="00B0146D"/>
    <w:rsid w:val="00B0160A"/>
    <w:rsid w:val="00B10D83"/>
    <w:rsid w:val="00B12C57"/>
    <w:rsid w:val="00B1336D"/>
    <w:rsid w:val="00B1358E"/>
    <w:rsid w:val="00B14A29"/>
    <w:rsid w:val="00B2153C"/>
    <w:rsid w:val="00B21B59"/>
    <w:rsid w:val="00B23A6E"/>
    <w:rsid w:val="00B2410A"/>
    <w:rsid w:val="00B242E9"/>
    <w:rsid w:val="00B244A3"/>
    <w:rsid w:val="00B2604C"/>
    <w:rsid w:val="00B3123D"/>
    <w:rsid w:val="00B33DDF"/>
    <w:rsid w:val="00B33FF7"/>
    <w:rsid w:val="00B3412C"/>
    <w:rsid w:val="00B34E22"/>
    <w:rsid w:val="00B37139"/>
    <w:rsid w:val="00B376A8"/>
    <w:rsid w:val="00B400F5"/>
    <w:rsid w:val="00B42E2D"/>
    <w:rsid w:val="00B451B6"/>
    <w:rsid w:val="00B453F7"/>
    <w:rsid w:val="00B4695B"/>
    <w:rsid w:val="00B46EA2"/>
    <w:rsid w:val="00B50E31"/>
    <w:rsid w:val="00B512A6"/>
    <w:rsid w:val="00B55E8E"/>
    <w:rsid w:val="00B56515"/>
    <w:rsid w:val="00B602B1"/>
    <w:rsid w:val="00B61946"/>
    <w:rsid w:val="00B6203F"/>
    <w:rsid w:val="00B63DC8"/>
    <w:rsid w:val="00B655E5"/>
    <w:rsid w:val="00B66D6A"/>
    <w:rsid w:val="00B671C6"/>
    <w:rsid w:val="00B672B0"/>
    <w:rsid w:val="00B70927"/>
    <w:rsid w:val="00B70BFE"/>
    <w:rsid w:val="00B7102E"/>
    <w:rsid w:val="00B7683D"/>
    <w:rsid w:val="00B7695E"/>
    <w:rsid w:val="00B91101"/>
    <w:rsid w:val="00B924AF"/>
    <w:rsid w:val="00B944BF"/>
    <w:rsid w:val="00B94BB7"/>
    <w:rsid w:val="00B9622D"/>
    <w:rsid w:val="00B974EE"/>
    <w:rsid w:val="00BA0BF0"/>
    <w:rsid w:val="00BA0E4B"/>
    <w:rsid w:val="00BA439F"/>
    <w:rsid w:val="00BA61B2"/>
    <w:rsid w:val="00BA681A"/>
    <w:rsid w:val="00BA72A6"/>
    <w:rsid w:val="00BB1772"/>
    <w:rsid w:val="00BB3156"/>
    <w:rsid w:val="00BB33A2"/>
    <w:rsid w:val="00BB3872"/>
    <w:rsid w:val="00BB3E84"/>
    <w:rsid w:val="00BB5D66"/>
    <w:rsid w:val="00BB757F"/>
    <w:rsid w:val="00BC0EB1"/>
    <w:rsid w:val="00BC3BB1"/>
    <w:rsid w:val="00BC762E"/>
    <w:rsid w:val="00BD0DE1"/>
    <w:rsid w:val="00BD11EC"/>
    <w:rsid w:val="00BD167C"/>
    <w:rsid w:val="00BD2D9D"/>
    <w:rsid w:val="00BD701E"/>
    <w:rsid w:val="00BE54FB"/>
    <w:rsid w:val="00BF06CA"/>
    <w:rsid w:val="00BF0D67"/>
    <w:rsid w:val="00BF2CC0"/>
    <w:rsid w:val="00BF4708"/>
    <w:rsid w:val="00BF7657"/>
    <w:rsid w:val="00C00019"/>
    <w:rsid w:val="00C01CF8"/>
    <w:rsid w:val="00C0621D"/>
    <w:rsid w:val="00C103BA"/>
    <w:rsid w:val="00C12BFE"/>
    <w:rsid w:val="00C146BE"/>
    <w:rsid w:val="00C17686"/>
    <w:rsid w:val="00C17FD0"/>
    <w:rsid w:val="00C203D6"/>
    <w:rsid w:val="00C21C61"/>
    <w:rsid w:val="00C231E6"/>
    <w:rsid w:val="00C26790"/>
    <w:rsid w:val="00C26B5B"/>
    <w:rsid w:val="00C30D73"/>
    <w:rsid w:val="00C335D1"/>
    <w:rsid w:val="00C33650"/>
    <w:rsid w:val="00C34566"/>
    <w:rsid w:val="00C345DC"/>
    <w:rsid w:val="00C4016D"/>
    <w:rsid w:val="00C40B24"/>
    <w:rsid w:val="00C42ACD"/>
    <w:rsid w:val="00C45D1E"/>
    <w:rsid w:val="00C462A1"/>
    <w:rsid w:val="00C47EA3"/>
    <w:rsid w:val="00C512F4"/>
    <w:rsid w:val="00C515DD"/>
    <w:rsid w:val="00C53CAA"/>
    <w:rsid w:val="00C55B02"/>
    <w:rsid w:val="00C55F95"/>
    <w:rsid w:val="00C57E8A"/>
    <w:rsid w:val="00C645E0"/>
    <w:rsid w:val="00C67936"/>
    <w:rsid w:val="00C7047B"/>
    <w:rsid w:val="00C70B21"/>
    <w:rsid w:val="00C72725"/>
    <w:rsid w:val="00C72883"/>
    <w:rsid w:val="00C72F72"/>
    <w:rsid w:val="00C72FE8"/>
    <w:rsid w:val="00C7719A"/>
    <w:rsid w:val="00C7725F"/>
    <w:rsid w:val="00C8145D"/>
    <w:rsid w:val="00C85E72"/>
    <w:rsid w:val="00C86658"/>
    <w:rsid w:val="00C90FD9"/>
    <w:rsid w:val="00C9267B"/>
    <w:rsid w:val="00C92680"/>
    <w:rsid w:val="00C9325B"/>
    <w:rsid w:val="00C9631D"/>
    <w:rsid w:val="00C96476"/>
    <w:rsid w:val="00CA1EE7"/>
    <w:rsid w:val="00CA2AA3"/>
    <w:rsid w:val="00CA3557"/>
    <w:rsid w:val="00CA40DD"/>
    <w:rsid w:val="00CA463E"/>
    <w:rsid w:val="00CA72DA"/>
    <w:rsid w:val="00CA7934"/>
    <w:rsid w:val="00CB0203"/>
    <w:rsid w:val="00CB0DD3"/>
    <w:rsid w:val="00CB3908"/>
    <w:rsid w:val="00CB5345"/>
    <w:rsid w:val="00CB7592"/>
    <w:rsid w:val="00CC34E4"/>
    <w:rsid w:val="00CC47E8"/>
    <w:rsid w:val="00CC4F6C"/>
    <w:rsid w:val="00CC4FD7"/>
    <w:rsid w:val="00CC5BFC"/>
    <w:rsid w:val="00CD57EE"/>
    <w:rsid w:val="00CE141A"/>
    <w:rsid w:val="00CE14B4"/>
    <w:rsid w:val="00CE158C"/>
    <w:rsid w:val="00CE15F7"/>
    <w:rsid w:val="00CE2916"/>
    <w:rsid w:val="00CE311A"/>
    <w:rsid w:val="00CE59D6"/>
    <w:rsid w:val="00CE696F"/>
    <w:rsid w:val="00CE7F44"/>
    <w:rsid w:val="00CF0DA7"/>
    <w:rsid w:val="00CF590C"/>
    <w:rsid w:val="00CF7257"/>
    <w:rsid w:val="00D003FA"/>
    <w:rsid w:val="00D03EA9"/>
    <w:rsid w:val="00D065D3"/>
    <w:rsid w:val="00D10E69"/>
    <w:rsid w:val="00D11937"/>
    <w:rsid w:val="00D12121"/>
    <w:rsid w:val="00D12D3E"/>
    <w:rsid w:val="00D13EB3"/>
    <w:rsid w:val="00D14737"/>
    <w:rsid w:val="00D15DD3"/>
    <w:rsid w:val="00D16D60"/>
    <w:rsid w:val="00D177CE"/>
    <w:rsid w:val="00D20E80"/>
    <w:rsid w:val="00D21005"/>
    <w:rsid w:val="00D23848"/>
    <w:rsid w:val="00D2418B"/>
    <w:rsid w:val="00D259FC"/>
    <w:rsid w:val="00D270CB"/>
    <w:rsid w:val="00D30F25"/>
    <w:rsid w:val="00D32EE9"/>
    <w:rsid w:val="00D33952"/>
    <w:rsid w:val="00D34685"/>
    <w:rsid w:val="00D35D0E"/>
    <w:rsid w:val="00D40FCC"/>
    <w:rsid w:val="00D41B95"/>
    <w:rsid w:val="00D4360E"/>
    <w:rsid w:val="00D4482C"/>
    <w:rsid w:val="00D50C17"/>
    <w:rsid w:val="00D555D0"/>
    <w:rsid w:val="00D56A23"/>
    <w:rsid w:val="00D61080"/>
    <w:rsid w:val="00D630D3"/>
    <w:rsid w:val="00D636B5"/>
    <w:rsid w:val="00D659C4"/>
    <w:rsid w:val="00D67F0C"/>
    <w:rsid w:val="00D70D5D"/>
    <w:rsid w:val="00D70DBA"/>
    <w:rsid w:val="00D72283"/>
    <w:rsid w:val="00D732B9"/>
    <w:rsid w:val="00D739DB"/>
    <w:rsid w:val="00D807EF"/>
    <w:rsid w:val="00D807FB"/>
    <w:rsid w:val="00D80B76"/>
    <w:rsid w:val="00D815E1"/>
    <w:rsid w:val="00D81833"/>
    <w:rsid w:val="00D840AD"/>
    <w:rsid w:val="00D84E25"/>
    <w:rsid w:val="00D87077"/>
    <w:rsid w:val="00D90C21"/>
    <w:rsid w:val="00D91FB0"/>
    <w:rsid w:val="00D9264D"/>
    <w:rsid w:val="00D93024"/>
    <w:rsid w:val="00D932FB"/>
    <w:rsid w:val="00D9416B"/>
    <w:rsid w:val="00D96565"/>
    <w:rsid w:val="00D96D1A"/>
    <w:rsid w:val="00DA1D8F"/>
    <w:rsid w:val="00DA3DD2"/>
    <w:rsid w:val="00DA7898"/>
    <w:rsid w:val="00DB2B39"/>
    <w:rsid w:val="00DB2C0A"/>
    <w:rsid w:val="00DB2C66"/>
    <w:rsid w:val="00DB2F8A"/>
    <w:rsid w:val="00DB31A2"/>
    <w:rsid w:val="00DB5FAA"/>
    <w:rsid w:val="00DB6A54"/>
    <w:rsid w:val="00DB6A94"/>
    <w:rsid w:val="00DB71BB"/>
    <w:rsid w:val="00DC12AA"/>
    <w:rsid w:val="00DC13D5"/>
    <w:rsid w:val="00DC2409"/>
    <w:rsid w:val="00DC3384"/>
    <w:rsid w:val="00DC362F"/>
    <w:rsid w:val="00DC5F04"/>
    <w:rsid w:val="00DC6598"/>
    <w:rsid w:val="00DD052A"/>
    <w:rsid w:val="00DD0D57"/>
    <w:rsid w:val="00DD26CA"/>
    <w:rsid w:val="00DD2864"/>
    <w:rsid w:val="00DD3CAB"/>
    <w:rsid w:val="00DD41EA"/>
    <w:rsid w:val="00DD506C"/>
    <w:rsid w:val="00DD525B"/>
    <w:rsid w:val="00DD57C2"/>
    <w:rsid w:val="00DD640F"/>
    <w:rsid w:val="00DD66F6"/>
    <w:rsid w:val="00DD7D8D"/>
    <w:rsid w:val="00DE4983"/>
    <w:rsid w:val="00DE5084"/>
    <w:rsid w:val="00DE739D"/>
    <w:rsid w:val="00DF163F"/>
    <w:rsid w:val="00DF73FD"/>
    <w:rsid w:val="00E02EBC"/>
    <w:rsid w:val="00E03623"/>
    <w:rsid w:val="00E03A5A"/>
    <w:rsid w:val="00E04CCD"/>
    <w:rsid w:val="00E065B2"/>
    <w:rsid w:val="00E07329"/>
    <w:rsid w:val="00E104D1"/>
    <w:rsid w:val="00E13A59"/>
    <w:rsid w:val="00E15A23"/>
    <w:rsid w:val="00E161D7"/>
    <w:rsid w:val="00E162B8"/>
    <w:rsid w:val="00E20369"/>
    <w:rsid w:val="00E20875"/>
    <w:rsid w:val="00E20C2F"/>
    <w:rsid w:val="00E21334"/>
    <w:rsid w:val="00E216EA"/>
    <w:rsid w:val="00E23DE8"/>
    <w:rsid w:val="00E2414A"/>
    <w:rsid w:val="00E24EFD"/>
    <w:rsid w:val="00E25318"/>
    <w:rsid w:val="00E27898"/>
    <w:rsid w:val="00E27A68"/>
    <w:rsid w:val="00E301F0"/>
    <w:rsid w:val="00E31FAA"/>
    <w:rsid w:val="00E322AE"/>
    <w:rsid w:val="00E35215"/>
    <w:rsid w:val="00E364FC"/>
    <w:rsid w:val="00E366C5"/>
    <w:rsid w:val="00E36F82"/>
    <w:rsid w:val="00E36FF2"/>
    <w:rsid w:val="00E37C6F"/>
    <w:rsid w:val="00E41464"/>
    <w:rsid w:val="00E42CF0"/>
    <w:rsid w:val="00E460B2"/>
    <w:rsid w:val="00E461E2"/>
    <w:rsid w:val="00E508AC"/>
    <w:rsid w:val="00E50FC4"/>
    <w:rsid w:val="00E532DB"/>
    <w:rsid w:val="00E54833"/>
    <w:rsid w:val="00E54D91"/>
    <w:rsid w:val="00E60D9F"/>
    <w:rsid w:val="00E622A7"/>
    <w:rsid w:val="00E65157"/>
    <w:rsid w:val="00E71569"/>
    <w:rsid w:val="00E721C0"/>
    <w:rsid w:val="00E73139"/>
    <w:rsid w:val="00E7624D"/>
    <w:rsid w:val="00E77261"/>
    <w:rsid w:val="00E8034D"/>
    <w:rsid w:val="00E83040"/>
    <w:rsid w:val="00E8321E"/>
    <w:rsid w:val="00E839C2"/>
    <w:rsid w:val="00E83CC5"/>
    <w:rsid w:val="00E84875"/>
    <w:rsid w:val="00E84929"/>
    <w:rsid w:val="00E90F13"/>
    <w:rsid w:val="00E958E6"/>
    <w:rsid w:val="00EA04A3"/>
    <w:rsid w:val="00EA3B7F"/>
    <w:rsid w:val="00EA3BD2"/>
    <w:rsid w:val="00EB0C86"/>
    <w:rsid w:val="00EB2B44"/>
    <w:rsid w:val="00EB39A0"/>
    <w:rsid w:val="00EB5096"/>
    <w:rsid w:val="00EB57BB"/>
    <w:rsid w:val="00EB66DB"/>
    <w:rsid w:val="00EB6837"/>
    <w:rsid w:val="00EB6D2C"/>
    <w:rsid w:val="00EB7F40"/>
    <w:rsid w:val="00EC3754"/>
    <w:rsid w:val="00EC46AA"/>
    <w:rsid w:val="00EC4DD4"/>
    <w:rsid w:val="00EC5EE9"/>
    <w:rsid w:val="00EC64AC"/>
    <w:rsid w:val="00ED1355"/>
    <w:rsid w:val="00ED2B4F"/>
    <w:rsid w:val="00ED2E17"/>
    <w:rsid w:val="00ED4344"/>
    <w:rsid w:val="00EE1F5E"/>
    <w:rsid w:val="00EE4353"/>
    <w:rsid w:val="00EE55A0"/>
    <w:rsid w:val="00EE5739"/>
    <w:rsid w:val="00EE74AA"/>
    <w:rsid w:val="00EE7C60"/>
    <w:rsid w:val="00EF0C57"/>
    <w:rsid w:val="00EF4EAC"/>
    <w:rsid w:val="00EF7E77"/>
    <w:rsid w:val="00F0003F"/>
    <w:rsid w:val="00F00148"/>
    <w:rsid w:val="00F009BD"/>
    <w:rsid w:val="00F00D3B"/>
    <w:rsid w:val="00F02417"/>
    <w:rsid w:val="00F0266E"/>
    <w:rsid w:val="00F02AEC"/>
    <w:rsid w:val="00F03C04"/>
    <w:rsid w:val="00F0490D"/>
    <w:rsid w:val="00F07A14"/>
    <w:rsid w:val="00F10C26"/>
    <w:rsid w:val="00F10CC5"/>
    <w:rsid w:val="00F1656F"/>
    <w:rsid w:val="00F16E5B"/>
    <w:rsid w:val="00F17188"/>
    <w:rsid w:val="00F178E0"/>
    <w:rsid w:val="00F22BEA"/>
    <w:rsid w:val="00F271F5"/>
    <w:rsid w:val="00F305BF"/>
    <w:rsid w:val="00F31982"/>
    <w:rsid w:val="00F341F6"/>
    <w:rsid w:val="00F3667A"/>
    <w:rsid w:val="00F40296"/>
    <w:rsid w:val="00F409F1"/>
    <w:rsid w:val="00F409F9"/>
    <w:rsid w:val="00F42BD8"/>
    <w:rsid w:val="00F43C09"/>
    <w:rsid w:val="00F442D9"/>
    <w:rsid w:val="00F50AFC"/>
    <w:rsid w:val="00F50FC1"/>
    <w:rsid w:val="00F510D5"/>
    <w:rsid w:val="00F51BCE"/>
    <w:rsid w:val="00F52131"/>
    <w:rsid w:val="00F60366"/>
    <w:rsid w:val="00F60D6B"/>
    <w:rsid w:val="00F60E2C"/>
    <w:rsid w:val="00F66A03"/>
    <w:rsid w:val="00F67052"/>
    <w:rsid w:val="00F70107"/>
    <w:rsid w:val="00F718AD"/>
    <w:rsid w:val="00F724F5"/>
    <w:rsid w:val="00F75A89"/>
    <w:rsid w:val="00F75B96"/>
    <w:rsid w:val="00F766F0"/>
    <w:rsid w:val="00F76DA9"/>
    <w:rsid w:val="00F827DA"/>
    <w:rsid w:val="00F83F44"/>
    <w:rsid w:val="00F87FB7"/>
    <w:rsid w:val="00F90E6C"/>
    <w:rsid w:val="00F918C3"/>
    <w:rsid w:val="00F940DD"/>
    <w:rsid w:val="00F94C5B"/>
    <w:rsid w:val="00F94F16"/>
    <w:rsid w:val="00F954DD"/>
    <w:rsid w:val="00F966F0"/>
    <w:rsid w:val="00FA128B"/>
    <w:rsid w:val="00FB2902"/>
    <w:rsid w:val="00FB2E69"/>
    <w:rsid w:val="00FB4565"/>
    <w:rsid w:val="00FB7DBF"/>
    <w:rsid w:val="00FC4052"/>
    <w:rsid w:val="00FC4139"/>
    <w:rsid w:val="00FC553F"/>
    <w:rsid w:val="00FC576A"/>
    <w:rsid w:val="00FC5CA2"/>
    <w:rsid w:val="00FC730E"/>
    <w:rsid w:val="00FC7381"/>
    <w:rsid w:val="00FD2982"/>
    <w:rsid w:val="00FD2E6E"/>
    <w:rsid w:val="00FD356B"/>
    <w:rsid w:val="00FD5BBD"/>
    <w:rsid w:val="00FD7B51"/>
    <w:rsid w:val="00FE0D14"/>
    <w:rsid w:val="00FE1FEB"/>
    <w:rsid w:val="00FE37EF"/>
    <w:rsid w:val="00FE4FCD"/>
    <w:rsid w:val="00FE5E06"/>
    <w:rsid w:val="00FE6400"/>
    <w:rsid w:val="00FEAF10"/>
    <w:rsid w:val="00FF27AD"/>
    <w:rsid w:val="00FF5DA7"/>
    <w:rsid w:val="00FF70B6"/>
    <w:rsid w:val="01063793"/>
    <w:rsid w:val="0109BFA2"/>
    <w:rsid w:val="010F8BFE"/>
    <w:rsid w:val="012E1E5B"/>
    <w:rsid w:val="014F4E09"/>
    <w:rsid w:val="015CD21C"/>
    <w:rsid w:val="01781920"/>
    <w:rsid w:val="018DF481"/>
    <w:rsid w:val="019CF52A"/>
    <w:rsid w:val="01A1CED9"/>
    <w:rsid w:val="01AB3455"/>
    <w:rsid w:val="01B009A5"/>
    <w:rsid w:val="01BCEEF3"/>
    <w:rsid w:val="01E4E4A3"/>
    <w:rsid w:val="0243CC39"/>
    <w:rsid w:val="025171B4"/>
    <w:rsid w:val="02646B87"/>
    <w:rsid w:val="026B4773"/>
    <w:rsid w:val="027E1C26"/>
    <w:rsid w:val="029146F4"/>
    <w:rsid w:val="02DB21D7"/>
    <w:rsid w:val="02E26538"/>
    <w:rsid w:val="02FC1BD8"/>
    <w:rsid w:val="0366FD0D"/>
    <w:rsid w:val="037C62DB"/>
    <w:rsid w:val="038A1317"/>
    <w:rsid w:val="03DD0DFF"/>
    <w:rsid w:val="03DF259D"/>
    <w:rsid w:val="03E68F1B"/>
    <w:rsid w:val="040B1EAD"/>
    <w:rsid w:val="0411A248"/>
    <w:rsid w:val="041F4D9E"/>
    <w:rsid w:val="046CF6A5"/>
    <w:rsid w:val="04903836"/>
    <w:rsid w:val="04A42867"/>
    <w:rsid w:val="04A49226"/>
    <w:rsid w:val="04A7B6F6"/>
    <w:rsid w:val="04ADD57E"/>
    <w:rsid w:val="04E57963"/>
    <w:rsid w:val="04EF9456"/>
    <w:rsid w:val="05013779"/>
    <w:rsid w:val="052F8DAD"/>
    <w:rsid w:val="055614B1"/>
    <w:rsid w:val="0556ED36"/>
    <w:rsid w:val="05618B77"/>
    <w:rsid w:val="0564AE7E"/>
    <w:rsid w:val="057B46D1"/>
    <w:rsid w:val="05A56A45"/>
    <w:rsid w:val="05AECC02"/>
    <w:rsid w:val="05B8C11A"/>
    <w:rsid w:val="05E25170"/>
    <w:rsid w:val="05E517B7"/>
    <w:rsid w:val="05EBDA83"/>
    <w:rsid w:val="05ECD6A2"/>
    <w:rsid w:val="05EF1183"/>
    <w:rsid w:val="05F451FD"/>
    <w:rsid w:val="05FD07A5"/>
    <w:rsid w:val="06015D87"/>
    <w:rsid w:val="0629B6B2"/>
    <w:rsid w:val="0667C7CD"/>
    <w:rsid w:val="067AB1F4"/>
    <w:rsid w:val="069D4B6D"/>
    <w:rsid w:val="06AB9AC0"/>
    <w:rsid w:val="06D9375A"/>
    <w:rsid w:val="06DF753D"/>
    <w:rsid w:val="06E37BE4"/>
    <w:rsid w:val="06F6D2B9"/>
    <w:rsid w:val="0745DDAB"/>
    <w:rsid w:val="074C6BF6"/>
    <w:rsid w:val="07536397"/>
    <w:rsid w:val="07684639"/>
    <w:rsid w:val="07A6885B"/>
    <w:rsid w:val="07DB7432"/>
    <w:rsid w:val="07E19AFA"/>
    <w:rsid w:val="07E77099"/>
    <w:rsid w:val="07F34983"/>
    <w:rsid w:val="07FDD8D1"/>
    <w:rsid w:val="084D8E22"/>
    <w:rsid w:val="085325A6"/>
    <w:rsid w:val="0854F6A6"/>
    <w:rsid w:val="0872E7F4"/>
    <w:rsid w:val="0885111A"/>
    <w:rsid w:val="08B01A7B"/>
    <w:rsid w:val="08BEB38E"/>
    <w:rsid w:val="08C225BA"/>
    <w:rsid w:val="08C95808"/>
    <w:rsid w:val="08D51A03"/>
    <w:rsid w:val="08DCB3C3"/>
    <w:rsid w:val="08DD17FD"/>
    <w:rsid w:val="08DFCAD4"/>
    <w:rsid w:val="091B002C"/>
    <w:rsid w:val="0942D1FF"/>
    <w:rsid w:val="097540C2"/>
    <w:rsid w:val="0976E053"/>
    <w:rsid w:val="099821C9"/>
    <w:rsid w:val="09A902F9"/>
    <w:rsid w:val="09BDC5E4"/>
    <w:rsid w:val="09CFCF21"/>
    <w:rsid w:val="09D5178A"/>
    <w:rsid w:val="09E778F1"/>
    <w:rsid w:val="0A102238"/>
    <w:rsid w:val="0A52054E"/>
    <w:rsid w:val="0A94F30A"/>
    <w:rsid w:val="0AA57121"/>
    <w:rsid w:val="0AAEE257"/>
    <w:rsid w:val="0AC3E54C"/>
    <w:rsid w:val="0AFB4940"/>
    <w:rsid w:val="0B0E9C06"/>
    <w:rsid w:val="0B1D5EFD"/>
    <w:rsid w:val="0B2B0938"/>
    <w:rsid w:val="0B47EF71"/>
    <w:rsid w:val="0B5AE202"/>
    <w:rsid w:val="0B6C2058"/>
    <w:rsid w:val="0B7B825E"/>
    <w:rsid w:val="0B9357BD"/>
    <w:rsid w:val="0B9EED6D"/>
    <w:rsid w:val="0BA81212"/>
    <w:rsid w:val="0BE3BEA0"/>
    <w:rsid w:val="0BEF84EA"/>
    <w:rsid w:val="0C16320E"/>
    <w:rsid w:val="0C1AF1DF"/>
    <w:rsid w:val="0C5E65FA"/>
    <w:rsid w:val="0C75C784"/>
    <w:rsid w:val="0C9417AC"/>
    <w:rsid w:val="0C96DCD7"/>
    <w:rsid w:val="0CA1290A"/>
    <w:rsid w:val="0CA93C89"/>
    <w:rsid w:val="0CABF576"/>
    <w:rsid w:val="0CACA325"/>
    <w:rsid w:val="0CBD3667"/>
    <w:rsid w:val="0CC316E7"/>
    <w:rsid w:val="0D08E292"/>
    <w:rsid w:val="0D3A64FF"/>
    <w:rsid w:val="0D59C240"/>
    <w:rsid w:val="0D75A64D"/>
    <w:rsid w:val="0D873026"/>
    <w:rsid w:val="0D8CA2A0"/>
    <w:rsid w:val="0D9F2EA9"/>
    <w:rsid w:val="0DB4725E"/>
    <w:rsid w:val="0DBA1479"/>
    <w:rsid w:val="0DD94F36"/>
    <w:rsid w:val="0DDCBBE4"/>
    <w:rsid w:val="0E2D2A45"/>
    <w:rsid w:val="0E6C65D7"/>
    <w:rsid w:val="0E899288"/>
    <w:rsid w:val="0E89EBD9"/>
    <w:rsid w:val="0EC3CF66"/>
    <w:rsid w:val="0ECAD818"/>
    <w:rsid w:val="0ECC8708"/>
    <w:rsid w:val="0EEE5836"/>
    <w:rsid w:val="0EF8C467"/>
    <w:rsid w:val="0F13B2D0"/>
    <w:rsid w:val="0F236D3E"/>
    <w:rsid w:val="0F29D78D"/>
    <w:rsid w:val="0F386C8D"/>
    <w:rsid w:val="0F480EF7"/>
    <w:rsid w:val="0F6967C2"/>
    <w:rsid w:val="0F6A3BA8"/>
    <w:rsid w:val="0F6AA1F3"/>
    <w:rsid w:val="0F6EC9DC"/>
    <w:rsid w:val="0F7D7474"/>
    <w:rsid w:val="0F97F2A3"/>
    <w:rsid w:val="0F982694"/>
    <w:rsid w:val="0FB978CC"/>
    <w:rsid w:val="0FCF7DF6"/>
    <w:rsid w:val="0FE6C582"/>
    <w:rsid w:val="0FF1FE74"/>
    <w:rsid w:val="0FF54E55"/>
    <w:rsid w:val="102B1347"/>
    <w:rsid w:val="10537FFC"/>
    <w:rsid w:val="106D14B8"/>
    <w:rsid w:val="10989189"/>
    <w:rsid w:val="10E60406"/>
    <w:rsid w:val="1116DFDB"/>
    <w:rsid w:val="114BBDD4"/>
    <w:rsid w:val="118DA08E"/>
    <w:rsid w:val="11A3C41D"/>
    <w:rsid w:val="11A6AA1C"/>
    <w:rsid w:val="11D0620B"/>
    <w:rsid w:val="11E23B5B"/>
    <w:rsid w:val="1209B4F7"/>
    <w:rsid w:val="122007C6"/>
    <w:rsid w:val="122AFB02"/>
    <w:rsid w:val="123ADF38"/>
    <w:rsid w:val="12872E67"/>
    <w:rsid w:val="12873E17"/>
    <w:rsid w:val="1289AEC9"/>
    <w:rsid w:val="129C8451"/>
    <w:rsid w:val="12B5ED95"/>
    <w:rsid w:val="12E8423A"/>
    <w:rsid w:val="12EDE2E1"/>
    <w:rsid w:val="13099A3D"/>
    <w:rsid w:val="132D8F7C"/>
    <w:rsid w:val="136D0330"/>
    <w:rsid w:val="137EADA2"/>
    <w:rsid w:val="13C2EE4D"/>
    <w:rsid w:val="142AF068"/>
    <w:rsid w:val="146A2866"/>
    <w:rsid w:val="147058F7"/>
    <w:rsid w:val="148399B7"/>
    <w:rsid w:val="14B9689B"/>
    <w:rsid w:val="14BF2B3C"/>
    <w:rsid w:val="14C8A8D6"/>
    <w:rsid w:val="1516A932"/>
    <w:rsid w:val="1523704F"/>
    <w:rsid w:val="15401C51"/>
    <w:rsid w:val="155DB0E8"/>
    <w:rsid w:val="155DCF9E"/>
    <w:rsid w:val="157ED44D"/>
    <w:rsid w:val="15ADFBC6"/>
    <w:rsid w:val="15F3210B"/>
    <w:rsid w:val="16604CB5"/>
    <w:rsid w:val="1666BA15"/>
    <w:rsid w:val="16765618"/>
    <w:rsid w:val="16768D0C"/>
    <w:rsid w:val="168D9B20"/>
    <w:rsid w:val="16A8F713"/>
    <w:rsid w:val="16EC8D3C"/>
    <w:rsid w:val="16FB7009"/>
    <w:rsid w:val="16FFEFB5"/>
    <w:rsid w:val="1708CCD0"/>
    <w:rsid w:val="172BA44C"/>
    <w:rsid w:val="173FE852"/>
    <w:rsid w:val="174327AA"/>
    <w:rsid w:val="1747FD16"/>
    <w:rsid w:val="17657613"/>
    <w:rsid w:val="1796A25C"/>
    <w:rsid w:val="17AB4408"/>
    <w:rsid w:val="17ECC5BA"/>
    <w:rsid w:val="18034C43"/>
    <w:rsid w:val="180D5EC4"/>
    <w:rsid w:val="18158B16"/>
    <w:rsid w:val="183B3884"/>
    <w:rsid w:val="18444ABB"/>
    <w:rsid w:val="186F31E9"/>
    <w:rsid w:val="18712138"/>
    <w:rsid w:val="18980C94"/>
    <w:rsid w:val="18B9FB51"/>
    <w:rsid w:val="18CB46FA"/>
    <w:rsid w:val="18E11B80"/>
    <w:rsid w:val="18EEEE24"/>
    <w:rsid w:val="18F6A465"/>
    <w:rsid w:val="190B99DB"/>
    <w:rsid w:val="192772F4"/>
    <w:rsid w:val="19307801"/>
    <w:rsid w:val="19340502"/>
    <w:rsid w:val="193FF188"/>
    <w:rsid w:val="19540E68"/>
    <w:rsid w:val="19A8B453"/>
    <w:rsid w:val="19B14AA8"/>
    <w:rsid w:val="19BB179F"/>
    <w:rsid w:val="19D14507"/>
    <w:rsid w:val="19D3F0F6"/>
    <w:rsid w:val="19DE5A11"/>
    <w:rsid w:val="1A345CAA"/>
    <w:rsid w:val="1A72CB2C"/>
    <w:rsid w:val="1A783929"/>
    <w:rsid w:val="1A8D64AE"/>
    <w:rsid w:val="1AB5EE1F"/>
    <w:rsid w:val="1AC209CD"/>
    <w:rsid w:val="1AE85B01"/>
    <w:rsid w:val="1AEA14B1"/>
    <w:rsid w:val="1B06C92F"/>
    <w:rsid w:val="1B0F4391"/>
    <w:rsid w:val="1B255E46"/>
    <w:rsid w:val="1B65EB4E"/>
    <w:rsid w:val="1B708275"/>
    <w:rsid w:val="1BF08890"/>
    <w:rsid w:val="1C063591"/>
    <w:rsid w:val="1C3D137F"/>
    <w:rsid w:val="1C737EBB"/>
    <w:rsid w:val="1CAACE78"/>
    <w:rsid w:val="1CAC0E86"/>
    <w:rsid w:val="1CBB93A6"/>
    <w:rsid w:val="1CC76028"/>
    <w:rsid w:val="1CC79CF2"/>
    <w:rsid w:val="1CF19B23"/>
    <w:rsid w:val="1D319D84"/>
    <w:rsid w:val="1D3F11E4"/>
    <w:rsid w:val="1D4CBDFD"/>
    <w:rsid w:val="1D6642C7"/>
    <w:rsid w:val="1D690874"/>
    <w:rsid w:val="1D85F2E6"/>
    <w:rsid w:val="1DB4E374"/>
    <w:rsid w:val="1DF396BF"/>
    <w:rsid w:val="1DFE3ABD"/>
    <w:rsid w:val="1E084A10"/>
    <w:rsid w:val="1E0D022F"/>
    <w:rsid w:val="1E20371A"/>
    <w:rsid w:val="1E48372C"/>
    <w:rsid w:val="1E756C3B"/>
    <w:rsid w:val="1E7C8888"/>
    <w:rsid w:val="1E877189"/>
    <w:rsid w:val="1E8771C8"/>
    <w:rsid w:val="1E89A012"/>
    <w:rsid w:val="1E916614"/>
    <w:rsid w:val="1EB4DFAA"/>
    <w:rsid w:val="1ED6A842"/>
    <w:rsid w:val="1EDF7A27"/>
    <w:rsid w:val="1EE29201"/>
    <w:rsid w:val="1EF8809C"/>
    <w:rsid w:val="1EFE1E75"/>
    <w:rsid w:val="1F106857"/>
    <w:rsid w:val="1F1FE2E0"/>
    <w:rsid w:val="1F3DF9E0"/>
    <w:rsid w:val="1F435EC9"/>
    <w:rsid w:val="1F478771"/>
    <w:rsid w:val="1F48B874"/>
    <w:rsid w:val="1F4B79F4"/>
    <w:rsid w:val="1F74897A"/>
    <w:rsid w:val="1FBE0BE6"/>
    <w:rsid w:val="1FC1248E"/>
    <w:rsid w:val="1FE9A485"/>
    <w:rsid w:val="200437B6"/>
    <w:rsid w:val="200DAF89"/>
    <w:rsid w:val="2010A022"/>
    <w:rsid w:val="204B8143"/>
    <w:rsid w:val="20A192E5"/>
    <w:rsid w:val="20B21265"/>
    <w:rsid w:val="20C4AC76"/>
    <w:rsid w:val="20D917D5"/>
    <w:rsid w:val="20E040EE"/>
    <w:rsid w:val="20E304EC"/>
    <w:rsid w:val="2118F792"/>
    <w:rsid w:val="21620739"/>
    <w:rsid w:val="2166A555"/>
    <w:rsid w:val="218C5E08"/>
    <w:rsid w:val="219128CB"/>
    <w:rsid w:val="2197C624"/>
    <w:rsid w:val="21C75779"/>
    <w:rsid w:val="21D72022"/>
    <w:rsid w:val="21DA33CC"/>
    <w:rsid w:val="22087CD7"/>
    <w:rsid w:val="2209A723"/>
    <w:rsid w:val="2210B5CF"/>
    <w:rsid w:val="223AED16"/>
    <w:rsid w:val="225B484C"/>
    <w:rsid w:val="2277476D"/>
    <w:rsid w:val="228F30C3"/>
    <w:rsid w:val="22EE4806"/>
    <w:rsid w:val="230EEEE8"/>
    <w:rsid w:val="231E9D08"/>
    <w:rsid w:val="2325FF04"/>
    <w:rsid w:val="237A8BE7"/>
    <w:rsid w:val="237B3352"/>
    <w:rsid w:val="238EA214"/>
    <w:rsid w:val="23A0EF94"/>
    <w:rsid w:val="23B370E6"/>
    <w:rsid w:val="23C9D81F"/>
    <w:rsid w:val="241DBAB8"/>
    <w:rsid w:val="244CCBE8"/>
    <w:rsid w:val="244D75E2"/>
    <w:rsid w:val="24643FC0"/>
    <w:rsid w:val="24916302"/>
    <w:rsid w:val="2495B681"/>
    <w:rsid w:val="24CFCD5B"/>
    <w:rsid w:val="24DD7A8F"/>
    <w:rsid w:val="24E8D6E8"/>
    <w:rsid w:val="24FB0FE5"/>
    <w:rsid w:val="2545C288"/>
    <w:rsid w:val="2545CA15"/>
    <w:rsid w:val="25491E89"/>
    <w:rsid w:val="2552C8FF"/>
    <w:rsid w:val="25574A78"/>
    <w:rsid w:val="25594355"/>
    <w:rsid w:val="25876F28"/>
    <w:rsid w:val="25BC4511"/>
    <w:rsid w:val="25C24EF2"/>
    <w:rsid w:val="25E05167"/>
    <w:rsid w:val="25E4EF86"/>
    <w:rsid w:val="260EA45E"/>
    <w:rsid w:val="2624439C"/>
    <w:rsid w:val="2625BD4C"/>
    <w:rsid w:val="263F7199"/>
    <w:rsid w:val="26477044"/>
    <w:rsid w:val="26561C96"/>
    <w:rsid w:val="2659F2F9"/>
    <w:rsid w:val="2670F8C3"/>
    <w:rsid w:val="2677417F"/>
    <w:rsid w:val="2686974D"/>
    <w:rsid w:val="268BB7EA"/>
    <w:rsid w:val="268F28FE"/>
    <w:rsid w:val="26D4E644"/>
    <w:rsid w:val="26DFF243"/>
    <w:rsid w:val="26E7A8BA"/>
    <w:rsid w:val="2722ED5D"/>
    <w:rsid w:val="27401D57"/>
    <w:rsid w:val="27441908"/>
    <w:rsid w:val="2756662B"/>
    <w:rsid w:val="27648E3E"/>
    <w:rsid w:val="27A4A1EE"/>
    <w:rsid w:val="27C23F11"/>
    <w:rsid w:val="27CD2109"/>
    <w:rsid w:val="27DF0710"/>
    <w:rsid w:val="27EA04FA"/>
    <w:rsid w:val="27F1B48D"/>
    <w:rsid w:val="27FC8073"/>
    <w:rsid w:val="28148D0E"/>
    <w:rsid w:val="28171001"/>
    <w:rsid w:val="2818FED7"/>
    <w:rsid w:val="289F8382"/>
    <w:rsid w:val="28A72210"/>
    <w:rsid w:val="28AC35E6"/>
    <w:rsid w:val="28EDDA4F"/>
    <w:rsid w:val="28FB50A4"/>
    <w:rsid w:val="28FF15C5"/>
    <w:rsid w:val="290AACE6"/>
    <w:rsid w:val="2919675B"/>
    <w:rsid w:val="2932D0BF"/>
    <w:rsid w:val="29474F8D"/>
    <w:rsid w:val="295654F5"/>
    <w:rsid w:val="2966EC32"/>
    <w:rsid w:val="296F056F"/>
    <w:rsid w:val="2973A1A2"/>
    <w:rsid w:val="298FB824"/>
    <w:rsid w:val="29AEDD49"/>
    <w:rsid w:val="29CF1AF2"/>
    <w:rsid w:val="29F5545E"/>
    <w:rsid w:val="2A21048B"/>
    <w:rsid w:val="2A264D4A"/>
    <w:rsid w:val="2A267B18"/>
    <w:rsid w:val="2A3CE1C1"/>
    <w:rsid w:val="2A4940CD"/>
    <w:rsid w:val="2A4CB822"/>
    <w:rsid w:val="2A59003A"/>
    <w:rsid w:val="2A605C24"/>
    <w:rsid w:val="2A60CC8F"/>
    <w:rsid w:val="2A9A0A2B"/>
    <w:rsid w:val="2AACF122"/>
    <w:rsid w:val="2ACE91EF"/>
    <w:rsid w:val="2AE0D8D8"/>
    <w:rsid w:val="2AFB6F4D"/>
    <w:rsid w:val="2B13B713"/>
    <w:rsid w:val="2B173A32"/>
    <w:rsid w:val="2B54EB3F"/>
    <w:rsid w:val="2B598A07"/>
    <w:rsid w:val="2B636FA5"/>
    <w:rsid w:val="2BA9DBE7"/>
    <w:rsid w:val="2BAD6B58"/>
    <w:rsid w:val="2BC0473B"/>
    <w:rsid w:val="2BF071A4"/>
    <w:rsid w:val="2C1AB5D4"/>
    <w:rsid w:val="2C2EB963"/>
    <w:rsid w:val="2C35C500"/>
    <w:rsid w:val="2C3FE9B6"/>
    <w:rsid w:val="2C51B147"/>
    <w:rsid w:val="2C81DFEB"/>
    <w:rsid w:val="2C856DDE"/>
    <w:rsid w:val="2C87E3BA"/>
    <w:rsid w:val="2C8A67A8"/>
    <w:rsid w:val="2C960CF9"/>
    <w:rsid w:val="2CB76CAD"/>
    <w:rsid w:val="2CC0DB49"/>
    <w:rsid w:val="2CE40E6B"/>
    <w:rsid w:val="2CE7D10F"/>
    <w:rsid w:val="2D14C5BA"/>
    <w:rsid w:val="2D1B4C11"/>
    <w:rsid w:val="2D3473EC"/>
    <w:rsid w:val="2D3A3F49"/>
    <w:rsid w:val="2D3AD8AF"/>
    <w:rsid w:val="2D51E5A3"/>
    <w:rsid w:val="2D72ECBB"/>
    <w:rsid w:val="2DD64D0D"/>
    <w:rsid w:val="2DFBACB8"/>
    <w:rsid w:val="2E1151C9"/>
    <w:rsid w:val="2E1DF371"/>
    <w:rsid w:val="2E4F86D2"/>
    <w:rsid w:val="2E74A5E5"/>
    <w:rsid w:val="2ECFC4E5"/>
    <w:rsid w:val="2EDA584C"/>
    <w:rsid w:val="2EE18D8C"/>
    <w:rsid w:val="2EF67906"/>
    <w:rsid w:val="2EF821D1"/>
    <w:rsid w:val="2F0F4D4D"/>
    <w:rsid w:val="2F24B089"/>
    <w:rsid w:val="2F3D452F"/>
    <w:rsid w:val="2F3DC8DA"/>
    <w:rsid w:val="2F5223B1"/>
    <w:rsid w:val="2F6F7926"/>
    <w:rsid w:val="2FA1B496"/>
    <w:rsid w:val="2FBDB2A9"/>
    <w:rsid w:val="2FCDA18D"/>
    <w:rsid w:val="2FCF849B"/>
    <w:rsid w:val="2FD23541"/>
    <w:rsid w:val="2FE70D72"/>
    <w:rsid w:val="300756D8"/>
    <w:rsid w:val="300791FC"/>
    <w:rsid w:val="3025789C"/>
    <w:rsid w:val="3027E170"/>
    <w:rsid w:val="30520008"/>
    <w:rsid w:val="306BE2BB"/>
    <w:rsid w:val="3071EC28"/>
    <w:rsid w:val="308375B7"/>
    <w:rsid w:val="30933395"/>
    <w:rsid w:val="3097F405"/>
    <w:rsid w:val="309ACE76"/>
    <w:rsid w:val="30B74436"/>
    <w:rsid w:val="30D2D2C9"/>
    <w:rsid w:val="30F880B6"/>
    <w:rsid w:val="30FB8FB7"/>
    <w:rsid w:val="31081D5E"/>
    <w:rsid w:val="310C1F32"/>
    <w:rsid w:val="310F29D1"/>
    <w:rsid w:val="312D2C16"/>
    <w:rsid w:val="314EA6BE"/>
    <w:rsid w:val="31649469"/>
    <w:rsid w:val="318B458C"/>
    <w:rsid w:val="318C3BCF"/>
    <w:rsid w:val="319B0138"/>
    <w:rsid w:val="31A3AABA"/>
    <w:rsid w:val="31A67763"/>
    <w:rsid w:val="31BF9583"/>
    <w:rsid w:val="31DB6BDA"/>
    <w:rsid w:val="31DC7CD0"/>
    <w:rsid w:val="31EEBF4A"/>
    <w:rsid w:val="31F00EA6"/>
    <w:rsid w:val="32156EB8"/>
    <w:rsid w:val="321C5905"/>
    <w:rsid w:val="323D4784"/>
    <w:rsid w:val="328131CF"/>
    <w:rsid w:val="329891A9"/>
    <w:rsid w:val="32A838A6"/>
    <w:rsid w:val="32B96F9B"/>
    <w:rsid w:val="32CCA275"/>
    <w:rsid w:val="32D7CC58"/>
    <w:rsid w:val="32D908A0"/>
    <w:rsid w:val="330F3090"/>
    <w:rsid w:val="331090F2"/>
    <w:rsid w:val="33162A2D"/>
    <w:rsid w:val="331CA9DB"/>
    <w:rsid w:val="3338462C"/>
    <w:rsid w:val="333D45B7"/>
    <w:rsid w:val="334A83F6"/>
    <w:rsid w:val="33646693"/>
    <w:rsid w:val="3364D2C9"/>
    <w:rsid w:val="336E9214"/>
    <w:rsid w:val="33805FE6"/>
    <w:rsid w:val="338F782E"/>
    <w:rsid w:val="339FF075"/>
    <w:rsid w:val="33A62DDE"/>
    <w:rsid w:val="33A79257"/>
    <w:rsid w:val="33AEBB62"/>
    <w:rsid w:val="33D360C1"/>
    <w:rsid w:val="33EC57BA"/>
    <w:rsid w:val="33F06123"/>
    <w:rsid w:val="33F81CC2"/>
    <w:rsid w:val="340132D4"/>
    <w:rsid w:val="3409B742"/>
    <w:rsid w:val="34186157"/>
    <w:rsid w:val="341E303C"/>
    <w:rsid w:val="34407F34"/>
    <w:rsid w:val="34515152"/>
    <w:rsid w:val="3466D8C4"/>
    <w:rsid w:val="346AFC11"/>
    <w:rsid w:val="347A2FDA"/>
    <w:rsid w:val="348139AE"/>
    <w:rsid w:val="3483068B"/>
    <w:rsid w:val="34917B5E"/>
    <w:rsid w:val="34BCF56B"/>
    <w:rsid w:val="34DFB80D"/>
    <w:rsid w:val="34F1EEBB"/>
    <w:rsid w:val="34F4EC3D"/>
    <w:rsid w:val="35133ADB"/>
    <w:rsid w:val="352433B0"/>
    <w:rsid w:val="3545133F"/>
    <w:rsid w:val="356D3684"/>
    <w:rsid w:val="35D57B30"/>
    <w:rsid w:val="36028AC0"/>
    <w:rsid w:val="365DED05"/>
    <w:rsid w:val="365FF2A6"/>
    <w:rsid w:val="3673C8A3"/>
    <w:rsid w:val="367F1EEF"/>
    <w:rsid w:val="367FFE68"/>
    <w:rsid w:val="36A04988"/>
    <w:rsid w:val="36A2C4F0"/>
    <w:rsid w:val="36B15D3F"/>
    <w:rsid w:val="36B5E950"/>
    <w:rsid w:val="36C8B3DD"/>
    <w:rsid w:val="36D3399D"/>
    <w:rsid w:val="36E1DD61"/>
    <w:rsid w:val="36EF37E3"/>
    <w:rsid w:val="36F54CA5"/>
    <w:rsid w:val="37049B46"/>
    <w:rsid w:val="3712409F"/>
    <w:rsid w:val="37161FDE"/>
    <w:rsid w:val="372A1C31"/>
    <w:rsid w:val="37366E9A"/>
    <w:rsid w:val="37958D1C"/>
    <w:rsid w:val="3795FE7F"/>
    <w:rsid w:val="37AB2CE5"/>
    <w:rsid w:val="37CA299A"/>
    <w:rsid w:val="37D27982"/>
    <w:rsid w:val="37F094F5"/>
    <w:rsid w:val="37F253E7"/>
    <w:rsid w:val="37F4D194"/>
    <w:rsid w:val="3830DF7D"/>
    <w:rsid w:val="38B52C2A"/>
    <w:rsid w:val="39008774"/>
    <w:rsid w:val="390CA08C"/>
    <w:rsid w:val="395E9B70"/>
    <w:rsid w:val="396AC851"/>
    <w:rsid w:val="3992465E"/>
    <w:rsid w:val="399515AF"/>
    <w:rsid w:val="39A0191E"/>
    <w:rsid w:val="39A336AA"/>
    <w:rsid w:val="39E09A8F"/>
    <w:rsid w:val="3A041A4D"/>
    <w:rsid w:val="3A1AB0D9"/>
    <w:rsid w:val="3A242974"/>
    <w:rsid w:val="3A3287BF"/>
    <w:rsid w:val="3A4A8DDF"/>
    <w:rsid w:val="3A4CBD0B"/>
    <w:rsid w:val="3A6DEEF1"/>
    <w:rsid w:val="3A6F26B8"/>
    <w:rsid w:val="3A9B8432"/>
    <w:rsid w:val="3A9F2B18"/>
    <w:rsid w:val="3AB7E5DC"/>
    <w:rsid w:val="3AF265E1"/>
    <w:rsid w:val="3B0C058C"/>
    <w:rsid w:val="3B2579EE"/>
    <w:rsid w:val="3B41D20F"/>
    <w:rsid w:val="3B5E49FD"/>
    <w:rsid w:val="3B733A51"/>
    <w:rsid w:val="3B73DC0A"/>
    <w:rsid w:val="3B822601"/>
    <w:rsid w:val="3B930786"/>
    <w:rsid w:val="3BB61D46"/>
    <w:rsid w:val="3BD47E5C"/>
    <w:rsid w:val="3BF76A3A"/>
    <w:rsid w:val="3C1ED2BF"/>
    <w:rsid w:val="3C212C93"/>
    <w:rsid w:val="3C26CBAE"/>
    <w:rsid w:val="3C2F40B2"/>
    <w:rsid w:val="3C468023"/>
    <w:rsid w:val="3C8F5716"/>
    <w:rsid w:val="3CAA6E93"/>
    <w:rsid w:val="3CE7E26F"/>
    <w:rsid w:val="3D118A3F"/>
    <w:rsid w:val="3D67E760"/>
    <w:rsid w:val="3D6D7C2A"/>
    <w:rsid w:val="3D7A9FA3"/>
    <w:rsid w:val="3D861FF7"/>
    <w:rsid w:val="3D92E24C"/>
    <w:rsid w:val="3D9F0A11"/>
    <w:rsid w:val="3DAC0A0D"/>
    <w:rsid w:val="3DF49965"/>
    <w:rsid w:val="3DFED280"/>
    <w:rsid w:val="3E1FEE51"/>
    <w:rsid w:val="3E284F64"/>
    <w:rsid w:val="3EA48928"/>
    <w:rsid w:val="3ECC6553"/>
    <w:rsid w:val="3EF7C8F8"/>
    <w:rsid w:val="3F137C70"/>
    <w:rsid w:val="3F25356D"/>
    <w:rsid w:val="3F25497D"/>
    <w:rsid w:val="3F3100F2"/>
    <w:rsid w:val="3F67FBDA"/>
    <w:rsid w:val="3F755501"/>
    <w:rsid w:val="3F7D7AD0"/>
    <w:rsid w:val="3F8AFF12"/>
    <w:rsid w:val="3F8B5D4A"/>
    <w:rsid w:val="3FA7974A"/>
    <w:rsid w:val="3FA8A319"/>
    <w:rsid w:val="3FA994E6"/>
    <w:rsid w:val="3FD3E216"/>
    <w:rsid w:val="3FED806D"/>
    <w:rsid w:val="3FF7AD29"/>
    <w:rsid w:val="3FF9A427"/>
    <w:rsid w:val="3FFCB24D"/>
    <w:rsid w:val="4011EE96"/>
    <w:rsid w:val="4012442F"/>
    <w:rsid w:val="401AD953"/>
    <w:rsid w:val="4029AD11"/>
    <w:rsid w:val="403BA680"/>
    <w:rsid w:val="404144DD"/>
    <w:rsid w:val="404A4562"/>
    <w:rsid w:val="4052ED48"/>
    <w:rsid w:val="406A55FA"/>
    <w:rsid w:val="4088D6E7"/>
    <w:rsid w:val="40CBE5F2"/>
    <w:rsid w:val="40E289F6"/>
    <w:rsid w:val="40E68FD8"/>
    <w:rsid w:val="411408DC"/>
    <w:rsid w:val="412E69CB"/>
    <w:rsid w:val="413FAD22"/>
    <w:rsid w:val="4142D90C"/>
    <w:rsid w:val="41689915"/>
    <w:rsid w:val="419D0A24"/>
    <w:rsid w:val="41AA80B4"/>
    <w:rsid w:val="41B18567"/>
    <w:rsid w:val="41B7248A"/>
    <w:rsid w:val="41D049FF"/>
    <w:rsid w:val="41D304F5"/>
    <w:rsid w:val="41DA7590"/>
    <w:rsid w:val="41F812A3"/>
    <w:rsid w:val="42377785"/>
    <w:rsid w:val="42547130"/>
    <w:rsid w:val="42853C20"/>
    <w:rsid w:val="42918B53"/>
    <w:rsid w:val="42AB1A4A"/>
    <w:rsid w:val="42AE3360"/>
    <w:rsid w:val="42AF8CFD"/>
    <w:rsid w:val="42AFA6F7"/>
    <w:rsid w:val="42C5F144"/>
    <w:rsid w:val="42DDB71A"/>
    <w:rsid w:val="432107EF"/>
    <w:rsid w:val="432FD60F"/>
    <w:rsid w:val="438FEADF"/>
    <w:rsid w:val="439ACB14"/>
    <w:rsid w:val="43C3471A"/>
    <w:rsid w:val="43D7E321"/>
    <w:rsid w:val="43D9FC7E"/>
    <w:rsid w:val="43DF4104"/>
    <w:rsid w:val="43E08426"/>
    <w:rsid w:val="43F1B072"/>
    <w:rsid w:val="440A8AED"/>
    <w:rsid w:val="440EF63B"/>
    <w:rsid w:val="441772A0"/>
    <w:rsid w:val="443CCE7F"/>
    <w:rsid w:val="4447FBFA"/>
    <w:rsid w:val="44A87700"/>
    <w:rsid w:val="4500EF48"/>
    <w:rsid w:val="45276BF9"/>
    <w:rsid w:val="4557C57C"/>
    <w:rsid w:val="4586B610"/>
    <w:rsid w:val="458944B6"/>
    <w:rsid w:val="45A4633A"/>
    <w:rsid w:val="45C11944"/>
    <w:rsid w:val="4609075B"/>
    <w:rsid w:val="4616695D"/>
    <w:rsid w:val="461EF99F"/>
    <w:rsid w:val="4664FF2F"/>
    <w:rsid w:val="466DEFD6"/>
    <w:rsid w:val="46706F2B"/>
    <w:rsid w:val="467107A4"/>
    <w:rsid w:val="469D90DA"/>
    <w:rsid w:val="46D542DD"/>
    <w:rsid w:val="47004C3E"/>
    <w:rsid w:val="4740FD07"/>
    <w:rsid w:val="474FE9D5"/>
    <w:rsid w:val="475A2106"/>
    <w:rsid w:val="476C359D"/>
    <w:rsid w:val="47CB96A2"/>
    <w:rsid w:val="47E90A86"/>
    <w:rsid w:val="47FC1338"/>
    <w:rsid w:val="4808820B"/>
    <w:rsid w:val="480BD37C"/>
    <w:rsid w:val="48151A30"/>
    <w:rsid w:val="481520D9"/>
    <w:rsid w:val="4875F67F"/>
    <w:rsid w:val="487B2630"/>
    <w:rsid w:val="487E68D0"/>
    <w:rsid w:val="487E6C25"/>
    <w:rsid w:val="48811F74"/>
    <w:rsid w:val="48BE6279"/>
    <w:rsid w:val="48D1BE23"/>
    <w:rsid w:val="48DB2F5E"/>
    <w:rsid w:val="48DC255B"/>
    <w:rsid w:val="48F00694"/>
    <w:rsid w:val="48F8567F"/>
    <w:rsid w:val="49030A4D"/>
    <w:rsid w:val="492F031A"/>
    <w:rsid w:val="4931ED3B"/>
    <w:rsid w:val="4936325E"/>
    <w:rsid w:val="494668BD"/>
    <w:rsid w:val="4947666A"/>
    <w:rsid w:val="494F84F9"/>
    <w:rsid w:val="49551257"/>
    <w:rsid w:val="4956E361"/>
    <w:rsid w:val="499E6BF7"/>
    <w:rsid w:val="49AEC80D"/>
    <w:rsid w:val="49B2F1D0"/>
    <w:rsid w:val="49C7365A"/>
    <w:rsid w:val="49EBE041"/>
    <w:rsid w:val="4A11C8C9"/>
    <w:rsid w:val="4A2D9B46"/>
    <w:rsid w:val="4A2F7FD8"/>
    <w:rsid w:val="4A3423C2"/>
    <w:rsid w:val="4A3D3468"/>
    <w:rsid w:val="4A5FF76C"/>
    <w:rsid w:val="4A7E7394"/>
    <w:rsid w:val="4A88119B"/>
    <w:rsid w:val="4AAB9DFC"/>
    <w:rsid w:val="4AB591EF"/>
    <w:rsid w:val="4ABEAB08"/>
    <w:rsid w:val="4B0F720C"/>
    <w:rsid w:val="4B130B61"/>
    <w:rsid w:val="4B3A0105"/>
    <w:rsid w:val="4B484261"/>
    <w:rsid w:val="4B49E44B"/>
    <w:rsid w:val="4B8F089B"/>
    <w:rsid w:val="4BC7063E"/>
    <w:rsid w:val="4BE7979E"/>
    <w:rsid w:val="4BEEBD7B"/>
    <w:rsid w:val="4C003F77"/>
    <w:rsid w:val="4C0E7B97"/>
    <w:rsid w:val="4C231B03"/>
    <w:rsid w:val="4C4C3927"/>
    <w:rsid w:val="4C68FF5E"/>
    <w:rsid w:val="4C802173"/>
    <w:rsid w:val="4C9D9596"/>
    <w:rsid w:val="4CB8E4DA"/>
    <w:rsid w:val="4CBF05CB"/>
    <w:rsid w:val="4D1AFDAE"/>
    <w:rsid w:val="4D3B7EFC"/>
    <w:rsid w:val="4D69664D"/>
    <w:rsid w:val="4D6C784F"/>
    <w:rsid w:val="4D6CACB2"/>
    <w:rsid w:val="4D700774"/>
    <w:rsid w:val="4D8BA2C6"/>
    <w:rsid w:val="4DA5E1EC"/>
    <w:rsid w:val="4DB2D850"/>
    <w:rsid w:val="4DC14CD1"/>
    <w:rsid w:val="4DD06028"/>
    <w:rsid w:val="4DF48AD3"/>
    <w:rsid w:val="4E26FA18"/>
    <w:rsid w:val="4E42A9A9"/>
    <w:rsid w:val="4E51C547"/>
    <w:rsid w:val="4EAE3615"/>
    <w:rsid w:val="4EAF02A1"/>
    <w:rsid w:val="4EAFA5EC"/>
    <w:rsid w:val="4EC5AD96"/>
    <w:rsid w:val="4EDA937E"/>
    <w:rsid w:val="4EEA824C"/>
    <w:rsid w:val="4F1504E9"/>
    <w:rsid w:val="4F192F9F"/>
    <w:rsid w:val="4F3E0F53"/>
    <w:rsid w:val="4F751275"/>
    <w:rsid w:val="4F7C7209"/>
    <w:rsid w:val="4F7D110E"/>
    <w:rsid w:val="4FC6E682"/>
    <w:rsid w:val="4FDE4BF5"/>
    <w:rsid w:val="4FE3E42E"/>
    <w:rsid w:val="4FFDD06D"/>
    <w:rsid w:val="500D6EB0"/>
    <w:rsid w:val="50133F90"/>
    <w:rsid w:val="503E872A"/>
    <w:rsid w:val="50559FEF"/>
    <w:rsid w:val="50959D21"/>
    <w:rsid w:val="509982ED"/>
    <w:rsid w:val="50A7D3C0"/>
    <w:rsid w:val="50BE27B5"/>
    <w:rsid w:val="5101953C"/>
    <w:rsid w:val="51087962"/>
    <w:rsid w:val="510E20EE"/>
    <w:rsid w:val="511B9B1D"/>
    <w:rsid w:val="512C4DD5"/>
    <w:rsid w:val="513AD6B3"/>
    <w:rsid w:val="5148BB37"/>
    <w:rsid w:val="515B6DE1"/>
    <w:rsid w:val="5161D1E4"/>
    <w:rsid w:val="516C5C41"/>
    <w:rsid w:val="516EC6C8"/>
    <w:rsid w:val="516FAC6C"/>
    <w:rsid w:val="51762133"/>
    <w:rsid w:val="518870BE"/>
    <w:rsid w:val="51A04EEB"/>
    <w:rsid w:val="51AF2A23"/>
    <w:rsid w:val="520F972A"/>
    <w:rsid w:val="52107F52"/>
    <w:rsid w:val="5228A42F"/>
    <w:rsid w:val="523CF767"/>
    <w:rsid w:val="52461341"/>
    <w:rsid w:val="526F6293"/>
    <w:rsid w:val="52836706"/>
    <w:rsid w:val="529C466A"/>
    <w:rsid w:val="52ABCA54"/>
    <w:rsid w:val="52AF9D3F"/>
    <w:rsid w:val="52E3F4A6"/>
    <w:rsid w:val="52E5DE32"/>
    <w:rsid w:val="5305A526"/>
    <w:rsid w:val="53094CA2"/>
    <w:rsid w:val="5332E6E1"/>
    <w:rsid w:val="53570FFA"/>
    <w:rsid w:val="5359D618"/>
    <w:rsid w:val="539C6AD5"/>
    <w:rsid w:val="53B401C0"/>
    <w:rsid w:val="53C6F9F2"/>
    <w:rsid w:val="542F0DC0"/>
    <w:rsid w:val="542FC7CC"/>
    <w:rsid w:val="544C76BB"/>
    <w:rsid w:val="54575F67"/>
    <w:rsid w:val="54589497"/>
    <w:rsid w:val="546A650E"/>
    <w:rsid w:val="5483ADBD"/>
    <w:rsid w:val="549B66F2"/>
    <w:rsid w:val="54CC9ABA"/>
    <w:rsid w:val="54DFDC4E"/>
    <w:rsid w:val="54E2355C"/>
    <w:rsid w:val="54F058F8"/>
    <w:rsid w:val="550821AF"/>
    <w:rsid w:val="55293ED1"/>
    <w:rsid w:val="5547DC8C"/>
    <w:rsid w:val="5555C699"/>
    <w:rsid w:val="555CFAE9"/>
    <w:rsid w:val="556E5F5C"/>
    <w:rsid w:val="55A7C5E8"/>
    <w:rsid w:val="55CB1C6E"/>
    <w:rsid w:val="55E08C7A"/>
    <w:rsid w:val="56170329"/>
    <w:rsid w:val="56499682"/>
    <w:rsid w:val="5649F3CB"/>
    <w:rsid w:val="5649FF46"/>
    <w:rsid w:val="565A1CDF"/>
    <w:rsid w:val="5675DBC6"/>
    <w:rsid w:val="5678CDD7"/>
    <w:rsid w:val="5692D231"/>
    <w:rsid w:val="5696A2F9"/>
    <w:rsid w:val="56D33599"/>
    <w:rsid w:val="56F973F4"/>
    <w:rsid w:val="5718CD1A"/>
    <w:rsid w:val="572FB50B"/>
    <w:rsid w:val="574D9AB6"/>
    <w:rsid w:val="574F4520"/>
    <w:rsid w:val="5756BB21"/>
    <w:rsid w:val="57A747D7"/>
    <w:rsid w:val="57C2BA58"/>
    <w:rsid w:val="581791BC"/>
    <w:rsid w:val="583421BF"/>
    <w:rsid w:val="583BF95D"/>
    <w:rsid w:val="58510790"/>
    <w:rsid w:val="58564E67"/>
    <w:rsid w:val="58595208"/>
    <w:rsid w:val="586A22F8"/>
    <w:rsid w:val="586B0D0F"/>
    <w:rsid w:val="58777D43"/>
    <w:rsid w:val="58962ED6"/>
    <w:rsid w:val="590C474C"/>
    <w:rsid w:val="5913A8E2"/>
    <w:rsid w:val="59247C14"/>
    <w:rsid w:val="593ECF25"/>
    <w:rsid w:val="5968C7C1"/>
    <w:rsid w:val="596FA74E"/>
    <w:rsid w:val="5973FBF7"/>
    <w:rsid w:val="5977FDBE"/>
    <w:rsid w:val="597D484E"/>
    <w:rsid w:val="59862B23"/>
    <w:rsid w:val="59B5C2C9"/>
    <w:rsid w:val="59B6494D"/>
    <w:rsid w:val="59C2F914"/>
    <w:rsid w:val="59E2943D"/>
    <w:rsid w:val="59E75B57"/>
    <w:rsid w:val="59EA42AF"/>
    <w:rsid w:val="59FAD918"/>
    <w:rsid w:val="5A994C03"/>
    <w:rsid w:val="5AA4C8DC"/>
    <w:rsid w:val="5AAE6EF2"/>
    <w:rsid w:val="5ABCB8B7"/>
    <w:rsid w:val="5AF78FFE"/>
    <w:rsid w:val="5B068BA4"/>
    <w:rsid w:val="5B1DFCED"/>
    <w:rsid w:val="5B5FEEAD"/>
    <w:rsid w:val="5B80079A"/>
    <w:rsid w:val="5BA60777"/>
    <w:rsid w:val="5BA7F52A"/>
    <w:rsid w:val="5BC7BDBB"/>
    <w:rsid w:val="5BF700AA"/>
    <w:rsid w:val="5C0A51A5"/>
    <w:rsid w:val="5C66BB90"/>
    <w:rsid w:val="5C734B68"/>
    <w:rsid w:val="5C9043DB"/>
    <w:rsid w:val="5CB54001"/>
    <w:rsid w:val="5CC9E818"/>
    <w:rsid w:val="5CCDA2CF"/>
    <w:rsid w:val="5CD1C998"/>
    <w:rsid w:val="5CE3AB8C"/>
    <w:rsid w:val="5CFAACA1"/>
    <w:rsid w:val="5D03BAD8"/>
    <w:rsid w:val="5D1E7F87"/>
    <w:rsid w:val="5D29D4FB"/>
    <w:rsid w:val="5D40430B"/>
    <w:rsid w:val="5D4EC38C"/>
    <w:rsid w:val="5D8043A4"/>
    <w:rsid w:val="5D926798"/>
    <w:rsid w:val="5DB5110B"/>
    <w:rsid w:val="5DCC0E59"/>
    <w:rsid w:val="5DE32D0E"/>
    <w:rsid w:val="5E18000A"/>
    <w:rsid w:val="5E3580F9"/>
    <w:rsid w:val="5E4C890B"/>
    <w:rsid w:val="5E60A72C"/>
    <w:rsid w:val="5E81FA00"/>
    <w:rsid w:val="5EE28F07"/>
    <w:rsid w:val="5EED1795"/>
    <w:rsid w:val="5F0908DE"/>
    <w:rsid w:val="5F231A67"/>
    <w:rsid w:val="5F25B9A6"/>
    <w:rsid w:val="5F278A07"/>
    <w:rsid w:val="5F44BE5B"/>
    <w:rsid w:val="5F59076F"/>
    <w:rsid w:val="5F597102"/>
    <w:rsid w:val="5F6051EA"/>
    <w:rsid w:val="5F643F36"/>
    <w:rsid w:val="5F9C3667"/>
    <w:rsid w:val="5FC9B370"/>
    <w:rsid w:val="5FDE38C1"/>
    <w:rsid w:val="5FE3427D"/>
    <w:rsid w:val="5FE36978"/>
    <w:rsid w:val="5FF33F1C"/>
    <w:rsid w:val="5FFEB1F0"/>
    <w:rsid w:val="6003B9F8"/>
    <w:rsid w:val="604E909B"/>
    <w:rsid w:val="605E3C54"/>
    <w:rsid w:val="6065B60E"/>
    <w:rsid w:val="60ACC7FE"/>
    <w:rsid w:val="60B4FCA3"/>
    <w:rsid w:val="60DD8BDA"/>
    <w:rsid w:val="60E4FC9D"/>
    <w:rsid w:val="6100AFCA"/>
    <w:rsid w:val="613B0BEF"/>
    <w:rsid w:val="614D48ED"/>
    <w:rsid w:val="61678654"/>
    <w:rsid w:val="6168C750"/>
    <w:rsid w:val="61771B1C"/>
    <w:rsid w:val="6181ECB0"/>
    <w:rsid w:val="6188BA9A"/>
    <w:rsid w:val="61BF8E8C"/>
    <w:rsid w:val="61CAE209"/>
    <w:rsid w:val="61DC9C3B"/>
    <w:rsid w:val="61DD54AC"/>
    <w:rsid w:val="61FE97B3"/>
    <w:rsid w:val="62182AF5"/>
    <w:rsid w:val="6231C980"/>
    <w:rsid w:val="6270CB42"/>
    <w:rsid w:val="6289E37E"/>
    <w:rsid w:val="62B8E3D5"/>
    <w:rsid w:val="62E0E243"/>
    <w:rsid w:val="62E94DD6"/>
    <w:rsid w:val="63040456"/>
    <w:rsid w:val="63B83271"/>
    <w:rsid w:val="63BBC869"/>
    <w:rsid w:val="63D599F8"/>
    <w:rsid w:val="63D693F7"/>
    <w:rsid w:val="63E0E890"/>
    <w:rsid w:val="63FF4415"/>
    <w:rsid w:val="640CE860"/>
    <w:rsid w:val="644418D8"/>
    <w:rsid w:val="644E59F5"/>
    <w:rsid w:val="6469CC30"/>
    <w:rsid w:val="646C4789"/>
    <w:rsid w:val="6472819F"/>
    <w:rsid w:val="647B6B44"/>
    <w:rsid w:val="64875683"/>
    <w:rsid w:val="6497B55B"/>
    <w:rsid w:val="64AC93DF"/>
    <w:rsid w:val="64B13C40"/>
    <w:rsid w:val="64D66CE3"/>
    <w:rsid w:val="64E588D4"/>
    <w:rsid w:val="65064DCB"/>
    <w:rsid w:val="651B477A"/>
    <w:rsid w:val="657467FC"/>
    <w:rsid w:val="65A13249"/>
    <w:rsid w:val="65B01709"/>
    <w:rsid w:val="65DF6114"/>
    <w:rsid w:val="65E1AA57"/>
    <w:rsid w:val="65ED5DDB"/>
    <w:rsid w:val="665C646A"/>
    <w:rsid w:val="66711451"/>
    <w:rsid w:val="6685DA34"/>
    <w:rsid w:val="6689ADCC"/>
    <w:rsid w:val="669AA7B4"/>
    <w:rsid w:val="669C30F9"/>
    <w:rsid w:val="66A251A2"/>
    <w:rsid w:val="66C5EFAD"/>
    <w:rsid w:val="66D1C02C"/>
    <w:rsid w:val="66E0A394"/>
    <w:rsid w:val="6735940F"/>
    <w:rsid w:val="674D280F"/>
    <w:rsid w:val="6751DC56"/>
    <w:rsid w:val="6761AF91"/>
    <w:rsid w:val="67912F33"/>
    <w:rsid w:val="68017406"/>
    <w:rsid w:val="682BD20F"/>
    <w:rsid w:val="68408D92"/>
    <w:rsid w:val="6849DF4D"/>
    <w:rsid w:val="685B5A64"/>
    <w:rsid w:val="688E32E3"/>
    <w:rsid w:val="689D0AF2"/>
    <w:rsid w:val="68E21875"/>
    <w:rsid w:val="68E27323"/>
    <w:rsid w:val="6924148C"/>
    <w:rsid w:val="6928BC9A"/>
    <w:rsid w:val="6961DA1B"/>
    <w:rsid w:val="6968CBA5"/>
    <w:rsid w:val="698BFB48"/>
    <w:rsid w:val="698D9224"/>
    <w:rsid w:val="698E7A9E"/>
    <w:rsid w:val="69DD7977"/>
    <w:rsid w:val="6A269E4B"/>
    <w:rsid w:val="6A30D7A3"/>
    <w:rsid w:val="6A361C8E"/>
    <w:rsid w:val="6A3C8006"/>
    <w:rsid w:val="6A3DCCD2"/>
    <w:rsid w:val="6A41522F"/>
    <w:rsid w:val="6AA9F54F"/>
    <w:rsid w:val="6AAF97C7"/>
    <w:rsid w:val="6AEBE795"/>
    <w:rsid w:val="6AFEAB2A"/>
    <w:rsid w:val="6B26FD00"/>
    <w:rsid w:val="6B437261"/>
    <w:rsid w:val="6B6EA39F"/>
    <w:rsid w:val="6B6EF715"/>
    <w:rsid w:val="6B820DA2"/>
    <w:rsid w:val="6B9BE049"/>
    <w:rsid w:val="6BAB35D3"/>
    <w:rsid w:val="6BEC4341"/>
    <w:rsid w:val="6BF78DE8"/>
    <w:rsid w:val="6C01255A"/>
    <w:rsid w:val="6C03AAF0"/>
    <w:rsid w:val="6C23BC27"/>
    <w:rsid w:val="6C588769"/>
    <w:rsid w:val="6C75E6C0"/>
    <w:rsid w:val="6C84DC1C"/>
    <w:rsid w:val="6CC28C1E"/>
    <w:rsid w:val="6CC5F3AE"/>
    <w:rsid w:val="6CC877A6"/>
    <w:rsid w:val="6CCA8E4C"/>
    <w:rsid w:val="6CD9ED18"/>
    <w:rsid w:val="6CE4CBED"/>
    <w:rsid w:val="6CE8C383"/>
    <w:rsid w:val="6D3AD831"/>
    <w:rsid w:val="6D4ECBD9"/>
    <w:rsid w:val="6D635DEC"/>
    <w:rsid w:val="6D74651C"/>
    <w:rsid w:val="6D80E63A"/>
    <w:rsid w:val="6D8FA42E"/>
    <w:rsid w:val="6DA0B5F6"/>
    <w:rsid w:val="6DCEF9B0"/>
    <w:rsid w:val="6DDC3C5E"/>
    <w:rsid w:val="6DEAF7AC"/>
    <w:rsid w:val="6E13C128"/>
    <w:rsid w:val="6E1A7831"/>
    <w:rsid w:val="6E2F79B4"/>
    <w:rsid w:val="6E3F54F4"/>
    <w:rsid w:val="6E3FECFB"/>
    <w:rsid w:val="6E4B7838"/>
    <w:rsid w:val="6EADC36C"/>
    <w:rsid w:val="6F3719D2"/>
    <w:rsid w:val="6F474473"/>
    <w:rsid w:val="6F80828A"/>
    <w:rsid w:val="6F814285"/>
    <w:rsid w:val="6F920123"/>
    <w:rsid w:val="6FA091D3"/>
    <w:rsid w:val="6FCD2FF8"/>
    <w:rsid w:val="6FD52F17"/>
    <w:rsid w:val="6FF64240"/>
    <w:rsid w:val="7031E3B6"/>
    <w:rsid w:val="7048153C"/>
    <w:rsid w:val="70692843"/>
    <w:rsid w:val="706E4A9C"/>
    <w:rsid w:val="7075BAD9"/>
    <w:rsid w:val="70806CE8"/>
    <w:rsid w:val="70866B60"/>
    <w:rsid w:val="70B581B6"/>
    <w:rsid w:val="70BAE1B5"/>
    <w:rsid w:val="70C3D5F2"/>
    <w:rsid w:val="70E904AF"/>
    <w:rsid w:val="7103A1E2"/>
    <w:rsid w:val="71064DF7"/>
    <w:rsid w:val="7157007A"/>
    <w:rsid w:val="71B43CE4"/>
    <w:rsid w:val="71C1285B"/>
    <w:rsid w:val="71E6B0A7"/>
    <w:rsid w:val="72176BCF"/>
    <w:rsid w:val="721C5D43"/>
    <w:rsid w:val="72768F91"/>
    <w:rsid w:val="728CBD17"/>
    <w:rsid w:val="7297B53F"/>
    <w:rsid w:val="72BE77D0"/>
    <w:rsid w:val="72CA054B"/>
    <w:rsid w:val="73115785"/>
    <w:rsid w:val="73188FAB"/>
    <w:rsid w:val="73299FA5"/>
    <w:rsid w:val="73326CCE"/>
    <w:rsid w:val="735A6B76"/>
    <w:rsid w:val="7361B25C"/>
    <w:rsid w:val="73837BF4"/>
    <w:rsid w:val="738FAB7C"/>
    <w:rsid w:val="73B7859C"/>
    <w:rsid w:val="73BA9160"/>
    <w:rsid w:val="73CBC5BC"/>
    <w:rsid w:val="744490F0"/>
    <w:rsid w:val="7451ADA3"/>
    <w:rsid w:val="74A74B5E"/>
    <w:rsid w:val="74B95E72"/>
    <w:rsid w:val="74BBE451"/>
    <w:rsid w:val="74DB28E9"/>
    <w:rsid w:val="74DD9DCA"/>
    <w:rsid w:val="74E9A962"/>
    <w:rsid w:val="75086797"/>
    <w:rsid w:val="750B3A41"/>
    <w:rsid w:val="75169158"/>
    <w:rsid w:val="752B6E2F"/>
    <w:rsid w:val="75547933"/>
    <w:rsid w:val="755AD0B1"/>
    <w:rsid w:val="75686D0E"/>
    <w:rsid w:val="75B715B7"/>
    <w:rsid w:val="75C30F21"/>
    <w:rsid w:val="75C88F7B"/>
    <w:rsid w:val="75E1E70C"/>
    <w:rsid w:val="75ED9688"/>
    <w:rsid w:val="75FB6761"/>
    <w:rsid w:val="760ED87B"/>
    <w:rsid w:val="76111401"/>
    <w:rsid w:val="76196FE9"/>
    <w:rsid w:val="7629B005"/>
    <w:rsid w:val="762DA9F8"/>
    <w:rsid w:val="764C8B35"/>
    <w:rsid w:val="766FA28C"/>
    <w:rsid w:val="767032F6"/>
    <w:rsid w:val="76760EE1"/>
    <w:rsid w:val="7683699B"/>
    <w:rsid w:val="7683D71B"/>
    <w:rsid w:val="769DCE4B"/>
    <w:rsid w:val="76A352F2"/>
    <w:rsid w:val="76D5E2C3"/>
    <w:rsid w:val="7702F670"/>
    <w:rsid w:val="7710667A"/>
    <w:rsid w:val="772E4484"/>
    <w:rsid w:val="77389F8E"/>
    <w:rsid w:val="7749AA83"/>
    <w:rsid w:val="77539E19"/>
    <w:rsid w:val="77644F5A"/>
    <w:rsid w:val="77653464"/>
    <w:rsid w:val="77B71634"/>
    <w:rsid w:val="77DEA2B4"/>
    <w:rsid w:val="77E00A30"/>
    <w:rsid w:val="77F0C4EA"/>
    <w:rsid w:val="781B0C48"/>
    <w:rsid w:val="781F241E"/>
    <w:rsid w:val="7833A0C3"/>
    <w:rsid w:val="785FF9AA"/>
    <w:rsid w:val="78633DC2"/>
    <w:rsid w:val="788E7938"/>
    <w:rsid w:val="789444A6"/>
    <w:rsid w:val="78D1F18D"/>
    <w:rsid w:val="78DFD5F1"/>
    <w:rsid w:val="78F23064"/>
    <w:rsid w:val="78F80C6B"/>
    <w:rsid w:val="79579D90"/>
    <w:rsid w:val="7959F6B4"/>
    <w:rsid w:val="7980BA7D"/>
    <w:rsid w:val="79A5518B"/>
    <w:rsid w:val="79B5EA52"/>
    <w:rsid w:val="79BE7C89"/>
    <w:rsid w:val="79FE6998"/>
    <w:rsid w:val="79FF2F56"/>
    <w:rsid w:val="7A01D69C"/>
    <w:rsid w:val="7A14645D"/>
    <w:rsid w:val="7A71760B"/>
    <w:rsid w:val="7A91868C"/>
    <w:rsid w:val="7AB7BBCF"/>
    <w:rsid w:val="7B058ED1"/>
    <w:rsid w:val="7B19AE02"/>
    <w:rsid w:val="7B3C97D3"/>
    <w:rsid w:val="7B4E333E"/>
    <w:rsid w:val="7B6CCCE2"/>
    <w:rsid w:val="7B701C4B"/>
    <w:rsid w:val="7B75D51C"/>
    <w:rsid w:val="7B76D156"/>
    <w:rsid w:val="7B8E27FD"/>
    <w:rsid w:val="7BAB3B28"/>
    <w:rsid w:val="7BB0AC11"/>
    <w:rsid w:val="7BBF2ACE"/>
    <w:rsid w:val="7BEF50C6"/>
    <w:rsid w:val="7C31B577"/>
    <w:rsid w:val="7C544636"/>
    <w:rsid w:val="7C6AEA0F"/>
    <w:rsid w:val="7C6C922D"/>
    <w:rsid w:val="7C82F5B4"/>
    <w:rsid w:val="7C8D155E"/>
    <w:rsid w:val="7CB0B3F9"/>
    <w:rsid w:val="7CB1C152"/>
    <w:rsid w:val="7CDDB898"/>
    <w:rsid w:val="7CF170F8"/>
    <w:rsid w:val="7D020E7B"/>
    <w:rsid w:val="7D0535A9"/>
    <w:rsid w:val="7D0BE773"/>
    <w:rsid w:val="7D1B9DDD"/>
    <w:rsid w:val="7D49BF42"/>
    <w:rsid w:val="7D4C4752"/>
    <w:rsid w:val="7D6F7ABD"/>
    <w:rsid w:val="7D7E7E3B"/>
    <w:rsid w:val="7D92BE6D"/>
    <w:rsid w:val="7DF61991"/>
    <w:rsid w:val="7DFC1EC4"/>
    <w:rsid w:val="7E1FF493"/>
    <w:rsid w:val="7E211004"/>
    <w:rsid w:val="7E3697BE"/>
    <w:rsid w:val="7E48661C"/>
    <w:rsid w:val="7E5BF4D3"/>
    <w:rsid w:val="7E6762F7"/>
    <w:rsid w:val="7E6D6591"/>
    <w:rsid w:val="7E781C25"/>
    <w:rsid w:val="7E871403"/>
    <w:rsid w:val="7ECFBCD1"/>
    <w:rsid w:val="7ED7A415"/>
    <w:rsid w:val="7F2D8817"/>
    <w:rsid w:val="7F8EBE85"/>
    <w:rsid w:val="7FA7F97A"/>
    <w:rsid w:val="7FD3CEA5"/>
    <w:rsid w:val="7FD7933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6F36A2"/>
  <w15:chartTrackingRefBased/>
  <w15:docId w15:val="{EE518C79-EC0C-4F07-8494-105F78CC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pPr>
      <w:keepNext/>
      <w:pageBreakBefore/>
      <w:numPr>
        <w:numId w:val="23"/>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3"/>
      </w:numPr>
      <w:spacing w:before="240" w:after="60"/>
      <w:outlineLvl w:val="1"/>
    </w:pPr>
    <w:rPr>
      <w:b/>
      <w:sz w:val="28"/>
    </w:rPr>
  </w:style>
  <w:style w:type="paragraph" w:styleId="Heading3">
    <w:name w:val="heading 3"/>
    <w:basedOn w:val="Normal"/>
    <w:next w:val="Normal"/>
    <w:link w:val="Heading3Char"/>
    <w:qFormat/>
    <w:pPr>
      <w:keepNext/>
      <w:numPr>
        <w:ilvl w:val="2"/>
        <w:numId w:val="23"/>
      </w:numPr>
      <w:spacing w:before="240" w:after="60"/>
      <w:outlineLvl w:val="2"/>
    </w:pPr>
    <w:rPr>
      <w:b/>
      <w:sz w:val="24"/>
    </w:rPr>
  </w:style>
  <w:style w:type="paragraph" w:styleId="Heading4">
    <w:name w:val="heading 4"/>
    <w:basedOn w:val="Heading3"/>
    <w:next w:val="Normal"/>
    <w:qFormat/>
    <w:pPr>
      <w:numPr>
        <w:ilvl w:val="3"/>
      </w:numPr>
      <w:outlineLvl w:val="3"/>
    </w:pPr>
  </w:style>
  <w:style w:type="paragraph" w:styleId="Heading5">
    <w:name w:val="heading 5"/>
    <w:basedOn w:val="Normal"/>
    <w:next w:val="Normal"/>
    <w:qFormat/>
    <w:pPr>
      <w:numPr>
        <w:ilvl w:val="4"/>
        <w:numId w:val="23"/>
      </w:numPr>
      <w:spacing w:before="240" w:after="60"/>
      <w:outlineLvl w:val="4"/>
    </w:pPr>
    <w:rPr>
      <w:b/>
    </w:rPr>
  </w:style>
  <w:style w:type="paragraph" w:styleId="Heading6">
    <w:name w:val="heading 6"/>
    <w:basedOn w:val="Normal"/>
    <w:next w:val="Normal"/>
    <w:qFormat/>
    <w:pPr>
      <w:numPr>
        <w:ilvl w:val="5"/>
        <w:numId w:val="23"/>
      </w:numPr>
      <w:spacing w:before="240" w:after="60"/>
      <w:outlineLvl w:val="5"/>
    </w:pPr>
    <w:rPr>
      <w:i/>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link w:val="ParagraphChar"/>
    <w:pPr>
      <w:spacing w:before="80"/>
      <w:jc w:val="both"/>
    </w:pPr>
  </w:style>
  <w:style w:type="paragraph" w:customStyle="1" w:styleId="ListAlpa">
    <w:name w:val="List Alpa"/>
    <w:basedOn w:val="Paragraph"/>
    <w:pPr>
      <w:numPr>
        <w:numId w:val="24"/>
      </w:numPr>
    </w:pPr>
  </w:style>
  <w:style w:type="paragraph" w:customStyle="1" w:styleId="SubListNumber">
    <w:name w:val="Sub List Number"/>
    <w:basedOn w:val="ListAlpa"/>
    <w:pPr>
      <w:numPr>
        <w:numId w:val="25"/>
      </w:numPr>
      <w:tabs>
        <w:tab w:val="num" w:pos="72"/>
      </w:tabs>
      <w:ind w:left="72" w:hanging="432"/>
    </w:pPr>
  </w:style>
  <w:style w:type="paragraph" w:styleId="BalloonText">
    <w:name w:val="Balloon Text"/>
    <w:basedOn w:val="Normal"/>
    <w:link w:val="BalloonTextChar"/>
    <w:uiPriority w:val="99"/>
    <w:semiHidden/>
    <w:unhideWhenUsed/>
    <w:rsid w:val="00907980"/>
    <w:rPr>
      <w:rFonts w:ascii="Tahoma" w:hAnsi="Tahoma" w:cs="Tahoma"/>
      <w:sz w:val="16"/>
      <w:szCs w:val="16"/>
    </w:rPr>
  </w:style>
  <w:style w:type="character" w:customStyle="1" w:styleId="BalloonTextChar">
    <w:name w:val="Balloon Text Char"/>
    <w:link w:val="BalloonText"/>
    <w:uiPriority w:val="99"/>
    <w:semiHidden/>
    <w:rsid w:val="00907980"/>
    <w:rPr>
      <w:rFonts w:ascii="Tahoma" w:hAnsi="Tahoma" w:cs="Tahoma"/>
      <w:sz w:val="16"/>
      <w:szCs w:val="16"/>
    </w:rPr>
  </w:style>
  <w:style w:type="table" w:styleId="TableGrid">
    <w:name w:val="Table Grid"/>
    <w:basedOn w:val="TableNormal"/>
    <w:uiPriority w:val="59"/>
    <w:rsid w:val="00F50F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72F72"/>
    <w:pPr>
      <w:ind w:left="720"/>
      <w:contextualSpacing/>
    </w:pPr>
  </w:style>
  <w:style w:type="character" w:styleId="Strong">
    <w:name w:val="Strong"/>
    <w:qFormat/>
    <w:rsid w:val="00534CDA"/>
    <w:rPr>
      <w:b/>
      <w:bCs/>
    </w:rPr>
  </w:style>
  <w:style w:type="paragraph" w:customStyle="1" w:styleId="ecparagraph">
    <w:name w:val="ec_paragraph"/>
    <w:basedOn w:val="Normal"/>
    <w:rsid w:val="00534CDA"/>
    <w:pPr>
      <w:overflowPunct/>
      <w:autoSpaceDE/>
      <w:autoSpaceDN/>
      <w:adjustRightInd/>
      <w:spacing w:after="324"/>
      <w:textAlignment w:val="auto"/>
    </w:pPr>
    <w:rPr>
      <w:sz w:val="24"/>
      <w:szCs w:val="24"/>
    </w:rPr>
  </w:style>
  <w:style w:type="paragraph" w:customStyle="1" w:styleId="ecmsonormal">
    <w:name w:val="ec_msonormal"/>
    <w:basedOn w:val="Normal"/>
    <w:rsid w:val="00534CDA"/>
    <w:pPr>
      <w:overflowPunct/>
      <w:autoSpaceDE/>
      <w:autoSpaceDN/>
      <w:adjustRightInd/>
      <w:spacing w:after="324"/>
      <w:textAlignment w:val="auto"/>
    </w:pPr>
    <w:rPr>
      <w:sz w:val="24"/>
      <w:szCs w:val="24"/>
    </w:rPr>
  </w:style>
  <w:style w:type="character" w:customStyle="1" w:styleId="ecsensecontent1">
    <w:name w:val="ec_sensecontent1"/>
    <w:basedOn w:val="DefaultParagraphFont"/>
    <w:rsid w:val="00534CDA"/>
  </w:style>
  <w:style w:type="paragraph" w:customStyle="1" w:styleId="StyleHeading1Left0Firstline0">
    <w:name w:val="Style Heading 1 + Left:  0&quot; First line:  0&quot;"/>
    <w:basedOn w:val="Heading1"/>
    <w:rsid w:val="00A349E4"/>
    <w:pPr>
      <w:numPr>
        <w:numId w:val="0"/>
      </w:numPr>
      <w:tabs>
        <w:tab w:val="num" w:pos="432"/>
      </w:tabs>
      <w:ind w:left="432" w:hanging="432"/>
    </w:pPr>
    <w:rPr>
      <w:rFonts w:eastAsia="Batang"/>
      <w:bCs/>
    </w:rPr>
  </w:style>
  <w:style w:type="character" w:styleId="CommentReference">
    <w:name w:val="annotation reference"/>
    <w:rsid w:val="00A349E4"/>
    <w:rPr>
      <w:sz w:val="16"/>
      <w:szCs w:val="16"/>
    </w:rPr>
  </w:style>
  <w:style w:type="paragraph" w:styleId="CommentText">
    <w:name w:val="annotation text"/>
    <w:basedOn w:val="Normal"/>
    <w:link w:val="CommentTextChar"/>
    <w:rsid w:val="00A349E4"/>
    <w:rPr>
      <w:rFonts w:eastAsia="Batang"/>
    </w:rPr>
  </w:style>
  <w:style w:type="character" w:customStyle="1" w:styleId="CommentTextChar">
    <w:name w:val="Comment Text Char"/>
    <w:link w:val="CommentText"/>
    <w:rsid w:val="00A349E4"/>
    <w:rPr>
      <w:rFonts w:eastAsia="Batang"/>
    </w:rPr>
  </w:style>
  <w:style w:type="paragraph" w:customStyle="1" w:styleId="heading20">
    <w:name w:val="heading2"/>
    <w:basedOn w:val="Normal"/>
    <w:rsid w:val="0048032C"/>
    <w:pPr>
      <w:tabs>
        <w:tab w:val="num" w:pos="432"/>
      </w:tabs>
      <w:ind w:left="432" w:hanging="432"/>
    </w:pPr>
    <w:rPr>
      <w:rFonts w:eastAsia="Batang"/>
    </w:rPr>
  </w:style>
  <w:style w:type="character" w:customStyle="1" w:styleId="ParagraphChar">
    <w:name w:val="Paragraph Char"/>
    <w:link w:val="Paragraph"/>
    <w:rsid w:val="0048032C"/>
  </w:style>
  <w:style w:type="character" w:customStyle="1" w:styleId="Heading3Char">
    <w:name w:val="Heading 3 Char"/>
    <w:basedOn w:val="DefaultParagraphFont"/>
    <w:link w:val="Heading3"/>
    <w:rsid w:val="00843741"/>
    <w:rPr>
      <w:b/>
      <w:sz w:val="24"/>
      <w:lang w:eastAsia="en-US"/>
    </w:rPr>
  </w:style>
  <w:style w:type="paragraph" w:styleId="Revision">
    <w:name w:val="Revision"/>
    <w:hidden/>
    <w:uiPriority w:val="99"/>
    <w:semiHidden/>
    <w:rsid w:val="0058356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284954">
      <w:bodyDiv w:val="1"/>
      <w:marLeft w:val="0"/>
      <w:marRight w:val="0"/>
      <w:marTop w:val="0"/>
      <w:marBottom w:val="0"/>
      <w:divBdr>
        <w:top w:val="none" w:sz="0" w:space="0" w:color="auto"/>
        <w:left w:val="none" w:sz="0" w:space="0" w:color="auto"/>
        <w:bottom w:val="none" w:sz="0" w:space="0" w:color="auto"/>
        <w:right w:val="none" w:sz="0" w:space="0" w:color="auto"/>
      </w:divBdr>
    </w:div>
    <w:div w:id="795299100">
      <w:bodyDiv w:val="1"/>
      <w:marLeft w:val="0"/>
      <w:marRight w:val="0"/>
      <w:marTop w:val="0"/>
      <w:marBottom w:val="0"/>
      <w:divBdr>
        <w:top w:val="none" w:sz="0" w:space="0" w:color="auto"/>
        <w:left w:val="none" w:sz="0" w:space="0" w:color="auto"/>
        <w:bottom w:val="none" w:sz="0" w:space="0" w:color="auto"/>
        <w:right w:val="none" w:sz="0" w:space="0" w:color="auto"/>
      </w:divBdr>
    </w:div>
    <w:div w:id="1204949052">
      <w:bodyDiv w:val="1"/>
      <w:marLeft w:val="0"/>
      <w:marRight w:val="0"/>
      <w:marTop w:val="0"/>
      <w:marBottom w:val="0"/>
      <w:divBdr>
        <w:top w:val="none" w:sz="0" w:space="0" w:color="auto"/>
        <w:left w:val="none" w:sz="0" w:space="0" w:color="auto"/>
        <w:bottom w:val="none" w:sz="0" w:space="0" w:color="auto"/>
        <w:right w:val="none" w:sz="0" w:space="0" w:color="auto"/>
      </w:divBdr>
    </w:div>
    <w:div w:id="1224364252">
      <w:bodyDiv w:val="1"/>
      <w:marLeft w:val="0"/>
      <w:marRight w:val="0"/>
      <w:marTop w:val="0"/>
      <w:marBottom w:val="0"/>
      <w:divBdr>
        <w:top w:val="none" w:sz="0" w:space="0" w:color="auto"/>
        <w:left w:val="none" w:sz="0" w:space="0" w:color="auto"/>
        <w:bottom w:val="none" w:sz="0" w:space="0" w:color="auto"/>
        <w:right w:val="none" w:sz="0" w:space="0" w:color="auto"/>
      </w:divBdr>
    </w:div>
    <w:div w:id="1234386541">
      <w:bodyDiv w:val="1"/>
      <w:marLeft w:val="0"/>
      <w:marRight w:val="0"/>
      <w:marTop w:val="0"/>
      <w:marBottom w:val="0"/>
      <w:divBdr>
        <w:top w:val="none" w:sz="0" w:space="0" w:color="auto"/>
        <w:left w:val="none" w:sz="0" w:space="0" w:color="auto"/>
        <w:bottom w:val="none" w:sz="0" w:space="0" w:color="auto"/>
        <w:right w:val="none" w:sz="0" w:space="0" w:color="auto"/>
      </w:divBdr>
    </w:div>
    <w:div w:id="1347171880">
      <w:bodyDiv w:val="1"/>
      <w:marLeft w:val="0"/>
      <w:marRight w:val="0"/>
      <w:marTop w:val="0"/>
      <w:marBottom w:val="0"/>
      <w:divBdr>
        <w:top w:val="none" w:sz="0" w:space="0" w:color="auto"/>
        <w:left w:val="none" w:sz="0" w:space="0" w:color="auto"/>
        <w:bottom w:val="none" w:sz="0" w:space="0" w:color="auto"/>
        <w:right w:val="none" w:sz="0" w:space="0" w:color="auto"/>
      </w:divBdr>
    </w:div>
    <w:div w:id="1662387569">
      <w:bodyDiv w:val="1"/>
      <w:marLeft w:val="0"/>
      <w:marRight w:val="0"/>
      <w:marTop w:val="0"/>
      <w:marBottom w:val="0"/>
      <w:divBdr>
        <w:top w:val="none" w:sz="0" w:space="0" w:color="auto"/>
        <w:left w:val="none" w:sz="0" w:space="0" w:color="auto"/>
        <w:bottom w:val="none" w:sz="0" w:space="0" w:color="auto"/>
        <w:right w:val="none" w:sz="0" w:space="0" w:color="auto"/>
      </w:divBdr>
      <w:divsChild>
        <w:div w:id="79371572">
          <w:marLeft w:val="0"/>
          <w:marRight w:val="0"/>
          <w:marTop w:val="0"/>
          <w:marBottom w:val="0"/>
          <w:divBdr>
            <w:top w:val="none" w:sz="0" w:space="0" w:color="auto"/>
            <w:left w:val="none" w:sz="0" w:space="0" w:color="auto"/>
            <w:bottom w:val="none" w:sz="0" w:space="0" w:color="auto"/>
            <w:right w:val="none" w:sz="0" w:space="0" w:color="auto"/>
          </w:divBdr>
          <w:divsChild>
            <w:div w:id="354429221">
              <w:marLeft w:val="0"/>
              <w:marRight w:val="0"/>
              <w:marTop w:val="0"/>
              <w:marBottom w:val="0"/>
              <w:divBdr>
                <w:top w:val="none" w:sz="0" w:space="0" w:color="auto"/>
                <w:left w:val="none" w:sz="0" w:space="0" w:color="auto"/>
                <w:bottom w:val="none" w:sz="0" w:space="0" w:color="auto"/>
                <w:right w:val="none" w:sz="0" w:space="0" w:color="auto"/>
              </w:divBdr>
              <w:divsChild>
                <w:div w:id="250942082">
                  <w:marLeft w:val="0"/>
                  <w:marRight w:val="0"/>
                  <w:marTop w:val="0"/>
                  <w:marBottom w:val="0"/>
                  <w:divBdr>
                    <w:top w:val="none" w:sz="0" w:space="0" w:color="auto"/>
                    <w:left w:val="none" w:sz="0" w:space="0" w:color="auto"/>
                    <w:bottom w:val="none" w:sz="0" w:space="0" w:color="auto"/>
                    <w:right w:val="none" w:sz="0" w:space="0" w:color="auto"/>
                  </w:divBdr>
                  <w:divsChild>
                    <w:div w:id="883951757">
                      <w:marLeft w:val="0"/>
                      <w:marRight w:val="0"/>
                      <w:marTop w:val="0"/>
                      <w:marBottom w:val="0"/>
                      <w:divBdr>
                        <w:top w:val="none" w:sz="0" w:space="0" w:color="auto"/>
                        <w:left w:val="none" w:sz="0" w:space="0" w:color="auto"/>
                        <w:bottom w:val="none" w:sz="0" w:space="0" w:color="auto"/>
                        <w:right w:val="none" w:sz="0" w:space="0" w:color="auto"/>
                      </w:divBdr>
                      <w:divsChild>
                        <w:div w:id="210919962">
                          <w:marLeft w:val="0"/>
                          <w:marRight w:val="0"/>
                          <w:marTop w:val="0"/>
                          <w:marBottom w:val="0"/>
                          <w:divBdr>
                            <w:top w:val="none" w:sz="0" w:space="0" w:color="auto"/>
                            <w:left w:val="none" w:sz="0" w:space="0" w:color="auto"/>
                            <w:bottom w:val="none" w:sz="0" w:space="0" w:color="auto"/>
                            <w:right w:val="none" w:sz="0" w:space="0" w:color="auto"/>
                          </w:divBdr>
                          <w:divsChild>
                            <w:div w:id="409425289">
                              <w:marLeft w:val="0"/>
                              <w:marRight w:val="0"/>
                              <w:marTop w:val="0"/>
                              <w:marBottom w:val="0"/>
                              <w:divBdr>
                                <w:top w:val="none" w:sz="0" w:space="0" w:color="auto"/>
                                <w:left w:val="none" w:sz="0" w:space="0" w:color="auto"/>
                                <w:bottom w:val="none" w:sz="0" w:space="0" w:color="auto"/>
                                <w:right w:val="none" w:sz="0" w:space="0" w:color="auto"/>
                              </w:divBdr>
                              <w:divsChild>
                                <w:div w:id="1735275157">
                                  <w:marLeft w:val="0"/>
                                  <w:marRight w:val="0"/>
                                  <w:marTop w:val="0"/>
                                  <w:marBottom w:val="0"/>
                                  <w:divBdr>
                                    <w:top w:val="none" w:sz="0" w:space="0" w:color="auto"/>
                                    <w:left w:val="none" w:sz="0" w:space="0" w:color="auto"/>
                                    <w:bottom w:val="none" w:sz="0" w:space="0" w:color="auto"/>
                                    <w:right w:val="none" w:sz="0" w:space="0" w:color="auto"/>
                                  </w:divBdr>
                                  <w:divsChild>
                                    <w:div w:id="1085153802">
                                      <w:marLeft w:val="0"/>
                                      <w:marRight w:val="0"/>
                                      <w:marTop w:val="0"/>
                                      <w:marBottom w:val="0"/>
                                      <w:divBdr>
                                        <w:top w:val="none" w:sz="0" w:space="0" w:color="auto"/>
                                        <w:left w:val="none" w:sz="0" w:space="0" w:color="auto"/>
                                        <w:bottom w:val="none" w:sz="0" w:space="0" w:color="auto"/>
                                        <w:right w:val="none" w:sz="0" w:space="0" w:color="auto"/>
                                      </w:divBdr>
                                      <w:divsChild>
                                        <w:div w:id="200631161">
                                          <w:marLeft w:val="0"/>
                                          <w:marRight w:val="0"/>
                                          <w:marTop w:val="15"/>
                                          <w:marBottom w:val="0"/>
                                          <w:divBdr>
                                            <w:top w:val="none" w:sz="0" w:space="0" w:color="auto"/>
                                            <w:left w:val="none" w:sz="0" w:space="0" w:color="auto"/>
                                            <w:bottom w:val="none" w:sz="0" w:space="0" w:color="auto"/>
                                            <w:right w:val="none" w:sz="0" w:space="0" w:color="auto"/>
                                          </w:divBdr>
                                          <w:divsChild>
                                            <w:div w:id="1536237614">
                                              <w:marLeft w:val="0"/>
                                              <w:marRight w:val="0"/>
                                              <w:marTop w:val="0"/>
                                              <w:marBottom w:val="0"/>
                                              <w:divBdr>
                                                <w:top w:val="none" w:sz="0" w:space="0" w:color="auto"/>
                                                <w:left w:val="none" w:sz="0" w:space="0" w:color="auto"/>
                                                <w:bottom w:val="none" w:sz="0" w:space="0" w:color="auto"/>
                                                <w:right w:val="none" w:sz="0" w:space="0" w:color="auto"/>
                                              </w:divBdr>
                                              <w:divsChild>
                                                <w:div w:id="1968119779">
                                                  <w:marLeft w:val="0"/>
                                                  <w:marRight w:val="0"/>
                                                  <w:marTop w:val="0"/>
                                                  <w:marBottom w:val="0"/>
                                                  <w:divBdr>
                                                    <w:top w:val="none" w:sz="0" w:space="0" w:color="auto"/>
                                                    <w:left w:val="none" w:sz="0" w:space="0" w:color="auto"/>
                                                    <w:bottom w:val="none" w:sz="0" w:space="0" w:color="auto"/>
                                                    <w:right w:val="none" w:sz="0" w:space="0" w:color="auto"/>
                                                  </w:divBdr>
                                                  <w:divsChild>
                                                    <w:div w:id="352222847">
                                                      <w:marLeft w:val="0"/>
                                                      <w:marRight w:val="0"/>
                                                      <w:marTop w:val="0"/>
                                                      <w:marBottom w:val="0"/>
                                                      <w:divBdr>
                                                        <w:top w:val="none" w:sz="0" w:space="0" w:color="auto"/>
                                                        <w:left w:val="none" w:sz="0" w:space="0" w:color="auto"/>
                                                        <w:bottom w:val="none" w:sz="0" w:space="0" w:color="auto"/>
                                                        <w:right w:val="none" w:sz="0" w:space="0" w:color="auto"/>
                                                      </w:divBdr>
                                                      <w:divsChild>
                                                        <w:div w:id="14649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197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VALEN~1\LOCALS~1\Temp\SD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0142122979FF49B9E3B7F8475445BF" ma:contentTypeVersion="9" ma:contentTypeDescription="Create a new document." ma:contentTypeScope="" ma:versionID="0956351f71625fb6c68deef2dcd6c2f6">
  <xsd:schema xmlns:xsd="http://www.w3.org/2001/XMLSchema" xmlns:xs="http://www.w3.org/2001/XMLSchema" xmlns:p="http://schemas.microsoft.com/office/2006/metadata/properties" xmlns:ns2="c5fa402f-53ec-4b2a-b19a-c314125128fb" targetNamespace="http://schemas.microsoft.com/office/2006/metadata/properties" ma:root="true" ma:fieldsID="af86c1878d0adc4bd59f0e87e4faa618" ns2:_="">
    <xsd:import namespace="c5fa402f-53ec-4b2a-b19a-c314125128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a402f-53ec-4b2a-b19a-c3141251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60AD22-DF6F-C343-84E7-E2991BEF8FD0}">
  <ds:schemaRefs>
    <ds:schemaRef ds:uri="http://schemas.openxmlformats.org/officeDocument/2006/bibliography"/>
  </ds:schemaRefs>
</ds:datastoreItem>
</file>

<file path=customXml/itemProps2.xml><?xml version="1.0" encoding="utf-8"?>
<ds:datastoreItem xmlns:ds="http://schemas.openxmlformats.org/officeDocument/2006/customXml" ds:itemID="{C6A607F1-06DD-4704-A309-720B88531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a402f-53ec-4b2a-b19a-c31412512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5408BE-B696-4EAF-B5F8-734AAC0D3A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D2A9F2-C5FB-4190-BC88-DD62BBD0B7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C:\DOCUME~1\VVALEN~1\LOCALS~1\Temp\SDD.dot</Template>
  <TotalTime>69</TotalTime>
  <Pages>35</Pages>
  <Words>9739</Words>
  <Characters>55518</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Microsoft</Company>
  <LinksUpToDate>false</LinksUpToDate>
  <CharactersWithSpaces>65127</CharactersWithSpaces>
  <SharedDoc>false</SharedDoc>
  <HLinks>
    <vt:vector size="306" baseType="variant">
      <vt:variant>
        <vt:i4>1048636</vt:i4>
      </vt:variant>
      <vt:variant>
        <vt:i4>302</vt:i4>
      </vt:variant>
      <vt:variant>
        <vt:i4>0</vt:i4>
      </vt:variant>
      <vt:variant>
        <vt:i4>5</vt:i4>
      </vt:variant>
      <vt:variant>
        <vt:lpwstr/>
      </vt:variant>
      <vt:variant>
        <vt:lpwstr>_Toc36395098</vt:lpwstr>
      </vt:variant>
      <vt:variant>
        <vt:i4>2031676</vt:i4>
      </vt:variant>
      <vt:variant>
        <vt:i4>296</vt:i4>
      </vt:variant>
      <vt:variant>
        <vt:i4>0</vt:i4>
      </vt:variant>
      <vt:variant>
        <vt:i4>5</vt:i4>
      </vt:variant>
      <vt:variant>
        <vt:lpwstr/>
      </vt:variant>
      <vt:variant>
        <vt:lpwstr>_Toc36395097</vt:lpwstr>
      </vt:variant>
      <vt:variant>
        <vt:i4>1966140</vt:i4>
      </vt:variant>
      <vt:variant>
        <vt:i4>290</vt:i4>
      </vt:variant>
      <vt:variant>
        <vt:i4>0</vt:i4>
      </vt:variant>
      <vt:variant>
        <vt:i4>5</vt:i4>
      </vt:variant>
      <vt:variant>
        <vt:lpwstr/>
      </vt:variant>
      <vt:variant>
        <vt:lpwstr>_Toc36395096</vt:lpwstr>
      </vt:variant>
      <vt:variant>
        <vt:i4>1900604</vt:i4>
      </vt:variant>
      <vt:variant>
        <vt:i4>284</vt:i4>
      </vt:variant>
      <vt:variant>
        <vt:i4>0</vt:i4>
      </vt:variant>
      <vt:variant>
        <vt:i4>5</vt:i4>
      </vt:variant>
      <vt:variant>
        <vt:lpwstr/>
      </vt:variant>
      <vt:variant>
        <vt:lpwstr>_Toc36395095</vt:lpwstr>
      </vt:variant>
      <vt:variant>
        <vt:i4>1835068</vt:i4>
      </vt:variant>
      <vt:variant>
        <vt:i4>278</vt:i4>
      </vt:variant>
      <vt:variant>
        <vt:i4>0</vt:i4>
      </vt:variant>
      <vt:variant>
        <vt:i4>5</vt:i4>
      </vt:variant>
      <vt:variant>
        <vt:lpwstr/>
      </vt:variant>
      <vt:variant>
        <vt:lpwstr>_Toc36395094</vt:lpwstr>
      </vt:variant>
      <vt:variant>
        <vt:i4>1769532</vt:i4>
      </vt:variant>
      <vt:variant>
        <vt:i4>272</vt:i4>
      </vt:variant>
      <vt:variant>
        <vt:i4>0</vt:i4>
      </vt:variant>
      <vt:variant>
        <vt:i4>5</vt:i4>
      </vt:variant>
      <vt:variant>
        <vt:lpwstr/>
      </vt:variant>
      <vt:variant>
        <vt:lpwstr>_Toc36395093</vt:lpwstr>
      </vt:variant>
      <vt:variant>
        <vt:i4>1703996</vt:i4>
      </vt:variant>
      <vt:variant>
        <vt:i4>266</vt:i4>
      </vt:variant>
      <vt:variant>
        <vt:i4>0</vt:i4>
      </vt:variant>
      <vt:variant>
        <vt:i4>5</vt:i4>
      </vt:variant>
      <vt:variant>
        <vt:lpwstr/>
      </vt:variant>
      <vt:variant>
        <vt:lpwstr>_Toc36395092</vt:lpwstr>
      </vt:variant>
      <vt:variant>
        <vt:i4>1638460</vt:i4>
      </vt:variant>
      <vt:variant>
        <vt:i4>260</vt:i4>
      </vt:variant>
      <vt:variant>
        <vt:i4>0</vt:i4>
      </vt:variant>
      <vt:variant>
        <vt:i4>5</vt:i4>
      </vt:variant>
      <vt:variant>
        <vt:lpwstr/>
      </vt:variant>
      <vt:variant>
        <vt:lpwstr>_Toc36395091</vt:lpwstr>
      </vt:variant>
      <vt:variant>
        <vt:i4>1572924</vt:i4>
      </vt:variant>
      <vt:variant>
        <vt:i4>254</vt:i4>
      </vt:variant>
      <vt:variant>
        <vt:i4>0</vt:i4>
      </vt:variant>
      <vt:variant>
        <vt:i4>5</vt:i4>
      </vt:variant>
      <vt:variant>
        <vt:lpwstr/>
      </vt:variant>
      <vt:variant>
        <vt:lpwstr>_Toc36395090</vt:lpwstr>
      </vt:variant>
      <vt:variant>
        <vt:i4>1114173</vt:i4>
      </vt:variant>
      <vt:variant>
        <vt:i4>248</vt:i4>
      </vt:variant>
      <vt:variant>
        <vt:i4>0</vt:i4>
      </vt:variant>
      <vt:variant>
        <vt:i4>5</vt:i4>
      </vt:variant>
      <vt:variant>
        <vt:lpwstr/>
      </vt:variant>
      <vt:variant>
        <vt:lpwstr>_Toc36395089</vt:lpwstr>
      </vt:variant>
      <vt:variant>
        <vt:i4>1048637</vt:i4>
      </vt:variant>
      <vt:variant>
        <vt:i4>242</vt:i4>
      </vt:variant>
      <vt:variant>
        <vt:i4>0</vt:i4>
      </vt:variant>
      <vt:variant>
        <vt:i4>5</vt:i4>
      </vt:variant>
      <vt:variant>
        <vt:lpwstr/>
      </vt:variant>
      <vt:variant>
        <vt:lpwstr>_Toc36395088</vt:lpwstr>
      </vt:variant>
      <vt:variant>
        <vt:i4>2031677</vt:i4>
      </vt:variant>
      <vt:variant>
        <vt:i4>236</vt:i4>
      </vt:variant>
      <vt:variant>
        <vt:i4>0</vt:i4>
      </vt:variant>
      <vt:variant>
        <vt:i4>5</vt:i4>
      </vt:variant>
      <vt:variant>
        <vt:lpwstr/>
      </vt:variant>
      <vt:variant>
        <vt:lpwstr>_Toc36395087</vt:lpwstr>
      </vt:variant>
      <vt:variant>
        <vt:i4>1966141</vt:i4>
      </vt:variant>
      <vt:variant>
        <vt:i4>230</vt:i4>
      </vt:variant>
      <vt:variant>
        <vt:i4>0</vt:i4>
      </vt:variant>
      <vt:variant>
        <vt:i4>5</vt:i4>
      </vt:variant>
      <vt:variant>
        <vt:lpwstr/>
      </vt:variant>
      <vt:variant>
        <vt:lpwstr>_Toc36395086</vt:lpwstr>
      </vt:variant>
      <vt:variant>
        <vt:i4>1900605</vt:i4>
      </vt:variant>
      <vt:variant>
        <vt:i4>224</vt:i4>
      </vt:variant>
      <vt:variant>
        <vt:i4>0</vt:i4>
      </vt:variant>
      <vt:variant>
        <vt:i4>5</vt:i4>
      </vt:variant>
      <vt:variant>
        <vt:lpwstr/>
      </vt:variant>
      <vt:variant>
        <vt:lpwstr>_Toc36395085</vt:lpwstr>
      </vt:variant>
      <vt:variant>
        <vt:i4>1835069</vt:i4>
      </vt:variant>
      <vt:variant>
        <vt:i4>218</vt:i4>
      </vt:variant>
      <vt:variant>
        <vt:i4>0</vt:i4>
      </vt:variant>
      <vt:variant>
        <vt:i4>5</vt:i4>
      </vt:variant>
      <vt:variant>
        <vt:lpwstr/>
      </vt:variant>
      <vt:variant>
        <vt:lpwstr>_Toc36395084</vt:lpwstr>
      </vt:variant>
      <vt:variant>
        <vt:i4>1769533</vt:i4>
      </vt:variant>
      <vt:variant>
        <vt:i4>212</vt:i4>
      </vt:variant>
      <vt:variant>
        <vt:i4>0</vt:i4>
      </vt:variant>
      <vt:variant>
        <vt:i4>5</vt:i4>
      </vt:variant>
      <vt:variant>
        <vt:lpwstr/>
      </vt:variant>
      <vt:variant>
        <vt:lpwstr>_Toc36395083</vt:lpwstr>
      </vt:variant>
      <vt:variant>
        <vt:i4>1703997</vt:i4>
      </vt:variant>
      <vt:variant>
        <vt:i4>206</vt:i4>
      </vt:variant>
      <vt:variant>
        <vt:i4>0</vt:i4>
      </vt:variant>
      <vt:variant>
        <vt:i4>5</vt:i4>
      </vt:variant>
      <vt:variant>
        <vt:lpwstr/>
      </vt:variant>
      <vt:variant>
        <vt:lpwstr>_Toc36395082</vt:lpwstr>
      </vt:variant>
      <vt:variant>
        <vt:i4>1638461</vt:i4>
      </vt:variant>
      <vt:variant>
        <vt:i4>200</vt:i4>
      </vt:variant>
      <vt:variant>
        <vt:i4>0</vt:i4>
      </vt:variant>
      <vt:variant>
        <vt:i4>5</vt:i4>
      </vt:variant>
      <vt:variant>
        <vt:lpwstr/>
      </vt:variant>
      <vt:variant>
        <vt:lpwstr>_Toc36395081</vt:lpwstr>
      </vt:variant>
      <vt:variant>
        <vt:i4>1572925</vt:i4>
      </vt:variant>
      <vt:variant>
        <vt:i4>194</vt:i4>
      </vt:variant>
      <vt:variant>
        <vt:i4>0</vt:i4>
      </vt:variant>
      <vt:variant>
        <vt:i4>5</vt:i4>
      </vt:variant>
      <vt:variant>
        <vt:lpwstr/>
      </vt:variant>
      <vt:variant>
        <vt:lpwstr>_Toc36395080</vt:lpwstr>
      </vt:variant>
      <vt:variant>
        <vt:i4>1114162</vt:i4>
      </vt:variant>
      <vt:variant>
        <vt:i4>188</vt:i4>
      </vt:variant>
      <vt:variant>
        <vt:i4>0</vt:i4>
      </vt:variant>
      <vt:variant>
        <vt:i4>5</vt:i4>
      </vt:variant>
      <vt:variant>
        <vt:lpwstr/>
      </vt:variant>
      <vt:variant>
        <vt:lpwstr>_Toc36395079</vt:lpwstr>
      </vt:variant>
      <vt:variant>
        <vt:i4>1048626</vt:i4>
      </vt:variant>
      <vt:variant>
        <vt:i4>182</vt:i4>
      </vt:variant>
      <vt:variant>
        <vt:i4>0</vt:i4>
      </vt:variant>
      <vt:variant>
        <vt:i4>5</vt:i4>
      </vt:variant>
      <vt:variant>
        <vt:lpwstr/>
      </vt:variant>
      <vt:variant>
        <vt:lpwstr>_Toc36395078</vt:lpwstr>
      </vt:variant>
      <vt:variant>
        <vt:i4>2031666</vt:i4>
      </vt:variant>
      <vt:variant>
        <vt:i4>176</vt:i4>
      </vt:variant>
      <vt:variant>
        <vt:i4>0</vt:i4>
      </vt:variant>
      <vt:variant>
        <vt:i4>5</vt:i4>
      </vt:variant>
      <vt:variant>
        <vt:lpwstr/>
      </vt:variant>
      <vt:variant>
        <vt:lpwstr>_Toc36395077</vt:lpwstr>
      </vt:variant>
      <vt:variant>
        <vt:i4>1966130</vt:i4>
      </vt:variant>
      <vt:variant>
        <vt:i4>170</vt:i4>
      </vt:variant>
      <vt:variant>
        <vt:i4>0</vt:i4>
      </vt:variant>
      <vt:variant>
        <vt:i4>5</vt:i4>
      </vt:variant>
      <vt:variant>
        <vt:lpwstr/>
      </vt:variant>
      <vt:variant>
        <vt:lpwstr>_Toc36395076</vt:lpwstr>
      </vt:variant>
      <vt:variant>
        <vt:i4>1900594</vt:i4>
      </vt:variant>
      <vt:variant>
        <vt:i4>164</vt:i4>
      </vt:variant>
      <vt:variant>
        <vt:i4>0</vt:i4>
      </vt:variant>
      <vt:variant>
        <vt:i4>5</vt:i4>
      </vt:variant>
      <vt:variant>
        <vt:lpwstr/>
      </vt:variant>
      <vt:variant>
        <vt:lpwstr>_Toc36395075</vt:lpwstr>
      </vt:variant>
      <vt:variant>
        <vt:i4>1835058</vt:i4>
      </vt:variant>
      <vt:variant>
        <vt:i4>158</vt:i4>
      </vt:variant>
      <vt:variant>
        <vt:i4>0</vt:i4>
      </vt:variant>
      <vt:variant>
        <vt:i4>5</vt:i4>
      </vt:variant>
      <vt:variant>
        <vt:lpwstr/>
      </vt:variant>
      <vt:variant>
        <vt:lpwstr>_Toc36395074</vt:lpwstr>
      </vt:variant>
      <vt:variant>
        <vt:i4>1769522</vt:i4>
      </vt:variant>
      <vt:variant>
        <vt:i4>152</vt:i4>
      </vt:variant>
      <vt:variant>
        <vt:i4>0</vt:i4>
      </vt:variant>
      <vt:variant>
        <vt:i4>5</vt:i4>
      </vt:variant>
      <vt:variant>
        <vt:lpwstr/>
      </vt:variant>
      <vt:variant>
        <vt:lpwstr>_Toc36395073</vt:lpwstr>
      </vt:variant>
      <vt:variant>
        <vt:i4>1703986</vt:i4>
      </vt:variant>
      <vt:variant>
        <vt:i4>146</vt:i4>
      </vt:variant>
      <vt:variant>
        <vt:i4>0</vt:i4>
      </vt:variant>
      <vt:variant>
        <vt:i4>5</vt:i4>
      </vt:variant>
      <vt:variant>
        <vt:lpwstr/>
      </vt:variant>
      <vt:variant>
        <vt:lpwstr>_Toc36395072</vt:lpwstr>
      </vt:variant>
      <vt:variant>
        <vt:i4>1638450</vt:i4>
      </vt:variant>
      <vt:variant>
        <vt:i4>140</vt:i4>
      </vt:variant>
      <vt:variant>
        <vt:i4>0</vt:i4>
      </vt:variant>
      <vt:variant>
        <vt:i4>5</vt:i4>
      </vt:variant>
      <vt:variant>
        <vt:lpwstr/>
      </vt:variant>
      <vt:variant>
        <vt:lpwstr>_Toc36395071</vt:lpwstr>
      </vt:variant>
      <vt:variant>
        <vt:i4>1572914</vt:i4>
      </vt:variant>
      <vt:variant>
        <vt:i4>134</vt:i4>
      </vt:variant>
      <vt:variant>
        <vt:i4>0</vt:i4>
      </vt:variant>
      <vt:variant>
        <vt:i4>5</vt:i4>
      </vt:variant>
      <vt:variant>
        <vt:lpwstr/>
      </vt:variant>
      <vt:variant>
        <vt:lpwstr>_Toc36395070</vt:lpwstr>
      </vt:variant>
      <vt:variant>
        <vt:i4>1114163</vt:i4>
      </vt:variant>
      <vt:variant>
        <vt:i4>128</vt:i4>
      </vt:variant>
      <vt:variant>
        <vt:i4>0</vt:i4>
      </vt:variant>
      <vt:variant>
        <vt:i4>5</vt:i4>
      </vt:variant>
      <vt:variant>
        <vt:lpwstr/>
      </vt:variant>
      <vt:variant>
        <vt:lpwstr>_Toc36395069</vt:lpwstr>
      </vt:variant>
      <vt:variant>
        <vt:i4>1048627</vt:i4>
      </vt:variant>
      <vt:variant>
        <vt:i4>122</vt:i4>
      </vt:variant>
      <vt:variant>
        <vt:i4>0</vt:i4>
      </vt:variant>
      <vt:variant>
        <vt:i4>5</vt:i4>
      </vt:variant>
      <vt:variant>
        <vt:lpwstr/>
      </vt:variant>
      <vt:variant>
        <vt:lpwstr>_Toc36395068</vt:lpwstr>
      </vt:variant>
      <vt:variant>
        <vt:i4>2031667</vt:i4>
      </vt:variant>
      <vt:variant>
        <vt:i4>116</vt:i4>
      </vt:variant>
      <vt:variant>
        <vt:i4>0</vt:i4>
      </vt:variant>
      <vt:variant>
        <vt:i4>5</vt:i4>
      </vt:variant>
      <vt:variant>
        <vt:lpwstr/>
      </vt:variant>
      <vt:variant>
        <vt:lpwstr>_Toc36395067</vt:lpwstr>
      </vt:variant>
      <vt:variant>
        <vt:i4>1966131</vt:i4>
      </vt:variant>
      <vt:variant>
        <vt:i4>110</vt:i4>
      </vt:variant>
      <vt:variant>
        <vt:i4>0</vt:i4>
      </vt:variant>
      <vt:variant>
        <vt:i4>5</vt:i4>
      </vt:variant>
      <vt:variant>
        <vt:lpwstr/>
      </vt:variant>
      <vt:variant>
        <vt:lpwstr>_Toc36395066</vt:lpwstr>
      </vt:variant>
      <vt:variant>
        <vt:i4>1900595</vt:i4>
      </vt:variant>
      <vt:variant>
        <vt:i4>104</vt:i4>
      </vt:variant>
      <vt:variant>
        <vt:i4>0</vt:i4>
      </vt:variant>
      <vt:variant>
        <vt:i4>5</vt:i4>
      </vt:variant>
      <vt:variant>
        <vt:lpwstr/>
      </vt:variant>
      <vt:variant>
        <vt:lpwstr>_Toc36395065</vt:lpwstr>
      </vt:variant>
      <vt:variant>
        <vt:i4>1835059</vt:i4>
      </vt:variant>
      <vt:variant>
        <vt:i4>98</vt:i4>
      </vt:variant>
      <vt:variant>
        <vt:i4>0</vt:i4>
      </vt:variant>
      <vt:variant>
        <vt:i4>5</vt:i4>
      </vt:variant>
      <vt:variant>
        <vt:lpwstr/>
      </vt:variant>
      <vt:variant>
        <vt:lpwstr>_Toc36395064</vt:lpwstr>
      </vt:variant>
      <vt:variant>
        <vt:i4>1769523</vt:i4>
      </vt:variant>
      <vt:variant>
        <vt:i4>92</vt:i4>
      </vt:variant>
      <vt:variant>
        <vt:i4>0</vt:i4>
      </vt:variant>
      <vt:variant>
        <vt:i4>5</vt:i4>
      </vt:variant>
      <vt:variant>
        <vt:lpwstr/>
      </vt:variant>
      <vt:variant>
        <vt:lpwstr>_Toc36395063</vt:lpwstr>
      </vt:variant>
      <vt:variant>
        <vt:i4>1703987</vt:i4>
      </vt:variant>
      <vt:variant>
        <vt:i4>86</vt:i4>
      </vt:variant>
      <vt:variant>
        <vt:i4>0</vt:i4>
      </vt:variant>
      <vt:variant>
        <vt:i4>5</vt:i4>
      </vt:variant>
      <vt:variant>
        <vt:lpwstr/>
      </vt:variant>
      <vt:variant>
        <vt:lpwstr>_Toc36395062</vt:lpwstr>
      </vt:variant>
      <vt:variant>
        <vt:i4>1638451</vt:i4>
      </vt:variant>
      <vt:variant>
        <vt:i4>80</vt:i4>
      </vt:variant>
      <vt:variant>
        <vt:i4>0</vt:i4>
      </vt:variant>
      <vt:variant>
        <vt:i4>5</vt:i4>
      </vt:variant>
      <vt:variant>
        <vt:lpwstr/>
      </vt:variant>
      <vt:variant>
        <vt:lpwstr>_Toc36395061</vt:lpwstr>
      </vt:variant>
      <vt:variant>
        <vt:i4>1572915</vt:i4>
      </vt:variant>
      <vt:variant>
        <vt:i4>74</vt:i4>
      </vt:variant>
      <vt:variant>
        <vt:i4>0</vt:i4>
      </vt:variant>
      <vt:variant>
        <vt:i4>5</vt:i4>
      </vt:variant>
      <vt:variant>
        <vt:lpwstr/>
      </vt:variant>
      <vt:variant>
        <vt:lpwstr>_Toc36395060</vt:lpwstr>
      </vt:variant>
      <vt:variant>
        <vt:i4>1114160</vt:i4>
      </vt:variant>
      <vt:variant>
        <vt:i4>68</vt:i4>
      </vt:variant>
      <vt:variant>
        <vt:i4>0</vt:i4>
      </vt:variant>
      <vt:variant>
        <vt:i4>5</vt:i4>
      </vt:variant>
      <vt:variant>
        <vt:lpwstr/>
      </vt:variant>
      <vt:variant>
        <vt:lpwstr>_Toc36395059</vt:lpwstr>
      </vt:variant>
      <vt:variant>
        <vt:i4>1048624</vt:i4>
      </vt:variant>
      <vt:variant>
        <vt:i4>62</vt:i4>
      </vt:variant>
      <vt:variant>
        <vt:i4>0</vt:i4>
      </vt:variant>
      <vt:variant>
        <vt:i4>5</vt:i4>
      </vt:variant>
      <vt:variant>
        <vt:lpwstr/>
      </vt:variant>
      <vt:variant>
        <vt:lpwstr>_Toc36395058</vt:lpwstr>
      </vt:variant>
      <vt:variant>
        <vt:i4>2031664</vt:i4>
      </vt:variant>
      <vt:variant>
        <vt:i4>56</vt:i4>
      </vt:variant>
      <vt:variant>
        <vt:i4>0</vt:i4>
      </vt:variant>
      <vt:variant>
        <vt:i4>5</vt:i4>
      </vt:variant>
      <vt:variant>
        <vt:lpwstr/>
      </vt:variant>
      <vt:variant>
        <vt:lpwstr>_Toc36395057</vt:lpwstr>
      </vt:variant>
      <vt:variant>
        <vt:i4>1966128</vt:i4>
      </vt:variant>
      <vt:variant>
        <vt:i4>50</vt:i4>
      </vt:variant>
      <vt:variant>
        <vt:i4>0</vt:i4>
      </vt:variant>
      <vt:variant>
        <vt:i4>5</vt:i4>
      </vt:variant>
      <vt:variant>
        <vt:lpwstr/>
      </vt:variant>
      <vt:variant>
        <vt:lpwstr>_Toc36395056</vt:lpwstr>
      </vt:variant>
      <vt:variant>
        <vt:i4>1900592</vt:i4>
      </vt:variant>
      <vt:variant>
        <vt:i4>44</vt:i4>
      </vt:variant>
      <vt:variant>
        <vt:i4>0</vt:i4>
      </vt:variant>
      <vt:variant>
        <vt:i4>5</vt:i4>
      </vt:variant>
      <vt:variant>
        <vt:lpwstr/>
      </vt:variant>
      <vt:variant>
        <vt:lpwstr>_Toc36395055</vt:lpwstr>
      </vt:variant>
      <vt:variant>
        <vt:i4>1835056</vt:i4>
      </vt:variant>
      <vt:variant>
        <vt:i4>38</vt:i4>
      </vt:variant>
      <vt:variant>
        <vt:i4>0</vt:i4>
      </vt:variant>
      <vt:variant>
        <vt:i4>5</vt:i4>
      </vt:variant>
      <vt:variant>
        <vt:lpwstr/>
      </vt:variant>
      <vt:variant>
        <vt:lpwstr>_Toc36395054</vt:lpwstr>
      </vt:variant>
      <vt:variant>
        <vt:i4>1769520</vt:i4>
      </vt:variant>
      <vt:variant>
        <vt:i4>32</vt:i4>
      </vt:variant>
      <vt:variant>
        <vt:i4>0</vt:i4>
      </vt:variant>
      <vt:variant>
        <vt:i4>5</vt:i4>
      </vt:variant>
      <vt:variant>
        <vt:lpwstr/>
      </vt:variant>
      <vt:variant>
        <vt:lpwstr>_Toc36395053</vt:lpwstr>
      </vt:variant>
      <vt:variant>
        <vt:i4>1703984</vt:i4>
      </vt:variant>
      <vt:variant>
        <vt:i4>26</vt:i4>
      </vt:variant>
      <vt:variant>
        <vt:i4>0</vt:i4>
      </vt:variant>
      <vt:variant>
        <vt:i4>5</vt:i4>
      </vt:variant>
      <vt:variant>
        <vt:lpwstr/>
      </vt:variant>
      <vt:variant>
        <vt:lpwstr>_Toc36395052</vt:lpwstr>
      </vt:variant>
      <vt:variant>
        <vt:i4>1638448</vt:i4>
      </vt:variant>
      <vt:variant>
        <vt:i4>20</vt:i4>
      </vt:variant>
      <vt:variant>
        <vt:i4>0</vt:i4>
      </vt:variant>
      <vt:variant>
        <vt:i4>5</vt:i4>
      </vt:variant>
      <vt:variant>
        <vt:lpwstr/>
      </vt:variant>
      <vt:variant>
        <vt:lpwstr>_Toc36395051</vt:lpwstr>
      </vt:variant>
      <vt:variant>
        <vt:i4>1572912</vt:i4>
      </vt:variant>
      <vt:variant>
        <vt:i4>14</vt:i4>
      </vt:variant>
      <vt:variant>
        <vt:i4>0</vt:i4>
      </vt:variant>
      <vt:variant>
        <vt:i4>5</vt:i4>
      </vt:variant>
      <vt:variant>
        <vt:lpwstr/>
      </vt:variant>
      <vt:variant>
        <vt:lpwstr>_Toc36395050</vt:lpwstr>
      </vt:variant>
      <vt:variant>
        <vt:i4>1114161</vt:i4>
      </vt:variant>
      <vt:variant>
        <vt:i4>8</vt:i4>
      </vt:variant>
      <vt:variant>
        <vt:i4>0</vt:i4>
      </vt:variant>
      <vt:variant>
        <vt:i4>5</vt:i4>
      </vt:variant>
      <vt:variant>
        <vt:lpwstr/>
      </vt:variant>
      <vt:variant>
        <vt:lpwstr>_Toc36395049</vt:lpwstr>
      </vt:variant>
      <vt:variant>
        <vt:i4>1048625</vt:i4>
      </vt:variant>
      <vt:variant>
        <vt:i4>2</vt:i4>
      </vt:variant>
      <vt:variant>
        <vt:i4>0</vt:i4>
      </vt:variant>
      <vt:variant>
        <vt:i4>5</vt:i4>
      </vt:variant>
      <vt:variant>
        <vt:lpwstr/>
      </vt:variant>
      <vt:variant>
        <vt:lpwstr>_Toc36395048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UTEP</dc:creator>
  <cp:keywords/>
  <cp:lastModifiedBy>Alvarez, Gilbert</cp:lastModifiedBy>
  <cp:revision>19</cp:revision>
  <cp:lastPrinted>2004-02-16T23:39:00Z</cp:lastPrinted>
  <dcterms:created xsi:type="dcterms:W3CDTF">2020-05-09T02:04:00Z</dcterms:created>
  <dcterms:modified xsi:type="dcterms:W3CDTF">2020-05-09T18:01:00Z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0x010100DE0142122979FF49B9E3B7F8475445BF</vt:lpwstr>
  </property>
</Properties>
</file>