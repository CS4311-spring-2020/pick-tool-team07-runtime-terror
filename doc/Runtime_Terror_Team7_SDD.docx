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8A388" w14:textId="50BBD4DC" w:rsidR="75C88F7B" w:rsidRDefault="75C88F7B" w:rsidP="5148BB37">
      <w:pPr>
        <w:jc w:val="right"/>
        <w:rPr>
          <w:rFonts w:ascii="Arial" w:eastAsia="Arial" w:hAnsi="Arial" w:cs="Arial"/>
          <w:b/>
          <w:bCs/>
          <w:sz w:val="36"/>
          <w:szCs w:val="36"/>
        </w:rPr>
      </w:pPr>
      <w:r w:rsidRPr="0CACA325">
        <w:rPr>
          <w:rFonts w:ascii="Arial" w:eastAsia="Arial" w:hAnsi="Arial" w:cs="Arial"/>
          <w:color w:val="000000" w:themeColor="text1"/>
          <w:sz w:val="36"/>
          <w:szCs w:val="36"/>
        </w:rPr>
        <w:t>PMR Insight Collective Knowledge (PICK)</w:t>
      </w:r>
    </w:p>
    <w:p w14:paraId="12399F7D" w14:textId="13040086" w:rsidR="05FD07A5" w:rsidRDefault="05FD07A5" w:rsidP="0CACA325">
      <w:pPr>
        <w:pStyle w:val="Title"/>
        <w:spacing w:line="259" w:lineRule="auto"/>
      </w:pPr>
      <w:r w:rsidRPr="0CACA325">
        <w:rPr>
          <w:rFonts w:eastAsia="Arial" w:cs="Arial"/>
        </w:rPr>
        <w:t>Software Design Document</w:t>
      </w:r>
    </w:p>
    <w:p w14:paraId="54B199E4" w14:textId="73AE3D0C" w:rsidR="75C88F7B" w:rsidRDefault="75C88F7B" w:rsidP="1CC79CF2">
      <w:pPr>
        <w:pStyle w:val="Subtitle"/>
        <w:rPr>
          <w:rFonts w:eastAsia="Arial" w:cs="Arial"/>
        </w:rPr>
      </w:pPr>
      <w:r w:rsidRPr="3D9F0A11">
        <w:rPr>
          <w:rFonts w:eastAsia="Arial" w:cs="Arial"/>
        </w:rPr>
        <w:t xml:space="preserve">Version </w:t>
      </w:r>
      <w:r w:rsidR="004C0A4C">
        <w:rPr>
          <w:rFonts w:eastAsia="Arial" w:cs="Arial"/>
        </w:rPr>
        <w:t>2.3</w:t>
      </w:r>
    </w:p>
    <w:p w14:paraId="01F9ACF3" w14:textId="3DA4D2D2" w:rsidR="75C88F7B" w:rsidRDefault="004C0A4C" w:rsidP="5148BB37">
      <w:pPr>
        <w:pStyle w:val="Subtitle"/>
        <w:rPr>
          <w:rFonts w:eastAsia="Arial" w:cs="Arial"/>
          <w:bCs/>
          <w:szCs w:val="28"/>
        </w:rPr>
      </w:pPr>
      <w:r>
        <w:rPr>
          <w:rFonts w:eastAsia="Arial" w:cs="Arial"/>
          <w:bCs/>
          <w:color w:val="000000" w:themeColor="text1"/>
          <w:szCs w:val="28"/>
        </w:rPr>
        <w:t>3</w:t>
      </w:r>
      <w:r w:rsidR="75C88F7B" w:rsidRPr="5148BB37">
        <w:rPr>
          <w:rFonts w:eastAsia="Arial" w:cs="Arial"/>
          <w:bCs/>
          <w:color w:val="000000" w:themeColor="text1"/>
          <w:szCs w:val="28"/>
        </w:rPr>
        <w:t>/</w:t>
      </w:r>
      <w:r>
        <w:rPr>
          <w:rFonts w:eastAsia="Arial" w:cs="Arial"/>
          <w:bCs/>
          <w:color w:val="000000" w:themeColor="text1"/>
          <w:szCs w:val="28"/>
        </w:rPr>
        <w:t>31</w:t>
      </w:r>
      <w:r w:rsidR="75C88F7B" w:rsidRPr="5148BB37">
        <w:rPr>
          <w:rFonts w:eastAsia="Arial" w:cs="Arial"/>
          <w:bCs/>
          <w:color w:val="000000" w:themeColor="text1"/>
          <w:szCs w:val="28"/>
        </w:rPr>
        <w:t>/2020</w:t>
      </w:r>
    </w:p>
    <w:p w14:paraId="450C1A40" w14:textId="2EF0DB99" w:rsidR="5148BB37" w:rsidRDefault="5148BB37" w:rsidP="5148BB37">
      <w:pPr>
        <w:pStyle w:val="Subtitle"/>
      </w:pPr>
    </w:p>
    <w:p w14:paraId="672A6659" w14:textId="77777777" w:rsidR="00E54833" w:rsidRDefault="00E54833">
      <w:pPr>
        <w:pStyle w:val="DocControlHeading"/>
        <w:sectPr w:rsidR="00E54833">
          <w:headerReference w:type="default" r:id="rId11"/>
          <w:footerReference w:type="default" r:id="rId12"/>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E54833" w:rsidRDefault="00E54833">
      <w:pPr>
        <w:pStyle w:val="DocControlHeading"/>
      </w:pPr>
      <w:bookmarkStart w:id="3" w:name="_Toc36395048"/>
      <w:r>
        <w:t>Document Control</w:t>
      </w:r>
      <w:bookmarkEnd w:id="0"/>
      <w:bookmarkEnd w:id="1"/>
      <w:bookmarkEnd w:id="2"/>
      <w:bookmarkEnd w:id="3"/>
    </w:p>
    <w:p w14:paraId="4894EE75" w14:textId="77777777" w:rsidR="00E54833" w:rsidRDefault="00E54833">
      <w:pPr>
        <w:pStyle w:val="DocControlHeading2"/>
      </w:pPr>
      <w:bookmarkStart w:id="4" w:name="_Toc461626764"/>
      <w:bookmarkStart w:id="5" w:name="_Toc461628994"/>
      <w:bookmarkStart w:id="6" w:name="_Toc461632036"/>
      <w:bookmarkStart w:id="7" w:name="_Toc36395049"/>
      <w:r>
        <w:t>Approval</w:t>
      </w:r>
      <w:bookmarkEnd w:id="4"/>
      <w:bookmarkEnd w:id="5"/>
      <w:bookmarkEnd w:id="6"/>
      <w:bookmarkEnd w:id="7"/>
    </w:p>
    <w:p w14:paraId="55A3739B" w14:textId="77777777" w:rsidR="00E54833" w:rsidRDefault="00E54833">
      <w:pPr>
        <w:pStyle w:val="Paragraph"/>
      </w:pPr>
      <w:r>
        <w:t>The Guidance Team and the customer shall approve this document.</w:t>
      </w:r>
    </w:p>
    <w:p w14:paraId="2A5DB65E" w14:textId="77777777" w:rsidR="00E54833" w:rsidRDefault="00E54833">
      <w:pPr>
        <w:pStyle w:val="DocControlHeading2"/>
      </w:pPr>
      <w:bookmarkStart w:id="8" w:name="_Toc461626765"/>
      <w:bookmarkStart w:id="9" w:name="_Toc461628995"/>
      <w:bookmarkStart w:id="10" w:name="_Toc461632037"/>
      <w:bookmarkStart w:id="11" w:name="_Toc36395050"/>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621CFBB" w14:textId="77777777" w:rsidTr="48DC255B">
        <w:tc>
          <w:tcPr>
            <w:tcW w:w="4428" w:type="dxa"/>
          </w:tcPr>
          <w:p w14:paraId="164D663C" w14:textId="77777777" w:rsidR="00E54833" w:rsidRDefault="00E54833">
            <w:pPr>
              <w:jc w:val="right"/>
            </w:pPr>
            <w:r>
              <w:t>Initial Release:</w:t>
            </w:r>
          </w:p>
        </w:tc>
        <w:tc>
          <w:tcPr>
            <w:tcW w:w="4428" w:type="dxa"/>
          </w:tcPr>
          <w:p w14:paraId="0A37501D" w14:textId="793645EB" w:rsidR="00E54833" w:rsidRDefault="25C24EF2">
            <w:r>
              <w:t>1.0</w:t>
            </w:r>
          </w:p>
        </w:tc>
      </w:tr>
      <w:tr w:rsidR="00E54833" w14:paraId="79B7F8D3" w14:textId="77777777" w:rsidTr="48DC255B">
        <w:tc>
          <w:tcPr>
            <w:tcW w:w="4428" w:type="dxa"/>
          </w:tcPr>
          <w:p w14:paraId="08FD4353" w14:textId="77777777" w:rsidR="00E54833" w:rsidRDefault="00E54833">
            <w:pPr>
              <w:jc w:val="right"/>
            </w:pPr>
            <w:r>
              <w:t>Current Release:</w:t>
            </w:r>
          </w:p>
        </w:tc>
        <w:tc>
          <w:tcPr>
            <w:tcW w:w="4428" w:type="dxa"/>
          </w:tcPr>
          <w:p w14:paraId="5DAB6C7B" w14:textId="784CE1F1" w:rsidR="00E54833" w:rsidRDefault="00DE739D" w:rsidP="3D9F0A11">
            <w:pPr>
              <w:spacing w:line="259" w:lineRule="auto"/>
            </w:pPr>
            <w:r>
              <w:t>2.3</w:t>
            </w:r>
          </w:p>
        </w:tc>
      </w:tr>
      <w:tr w:rsidR="00E54833" w14:paraId="4802E998" w14:textId="77777777" w:rsidTr="48DC255B">
        <w:tc>
          <w:tcPr>
            <w:tcW w:w="4428" w:type="dxa"/>
          </w:tcPr>
          <w:p w14:paraId="50FD86FA" w14:textId="77777777" w:rsidR="00E54833" w:rsidRDefault="00E54833">
            <w:pPr>
              <w:jc w:val="right"/>
            </w:pPr>
            <w:r>
              <w:t>Indicator of Last Page in Document:</w:t>
            </w:r>
          </w:p>
        </w:tc>
        <w:tc>
          <w:tcPr>
            <w:tcW w:w="4428" w:type="dxa"/>
          </w:tcPr>
          <w:p w14:paraId="02EB378F" w14:textId="78A130B6" w:rsidR="00E54833" w:rsidRDefault="64875683">
            <w:r>
              <w:t>$$$</w:t>
            </w:r>
          </w:p>
        </w:tc>
      </w:tr>
      <w:tr w:rsidR="00E54833" w14:paraId="3E43F795" w14:textId="77777777" w:rsidTr="48DC255B">
        <w:tc>
          <w:tcPr>
            <w:tcW w:w="4428" w:type="dxa"/>
          </w:tcPr>
          <w:p w14:paraId="2297BAEF" w14:textId="77777777" w:rsidR="00E54833" w:rsidRDefault="00E54833">
            <w:pPr>
              <w:jc w:val="right"/>
            </w:pPr>
            <w:r>
              <w:t>Date of Last Review:</w:t>
            </w:r>
          </w:p>
        </w:tc>
        <w:tc>
          <w:tcPr>
            <w:tcW w:w="4428" w:type="dxa"/>
          </w:tcPr>
          <w:p w14:paraId="6A05A809" w14:textId="137C4164" w:rsidR="00E54833" w:rsidRDefault="00DE739D" w:rsidP="1CC79CF2">
            <w:pPr>
              <w:spacing w:line="259" w:lineRule="auto"/>
            </w:pPr>
            <w:r>
              <w:t>3/29/2020</w:t>
            </w:r>
          </w:p>
        </w:tc>
      </w:tr>
      <w:tr w:rsidR="00E54833" w14:paraId="683248D2" w14:textId="77777777" w:rsidTr="48DC255B">
        <w:tc>
          <w:tcPr>
            <w:tcW w:w="4428" w:type="dxa"/>
          </w:tcPr>
          <w:p w14:paraId="5954F1B7" w14:textId="77777777" w:rsidR="00E54833" w:rsidRDefault="00E54833">
            <w:pPr>
              <w:jc w:val="right"/>
            </w:pPr>
            <w:r>
              <w:t>Date of Next Review:</w:t>
            </w:r>
          </w:p>
        </w:tc>
        <w:tc>
          <w:tcPr>
            <w:tcW w:w="4428" w:type="dxa"/>
          </w:tcPr>
          <w:p w14:paraId="5A39BBE3" w14:textId="1772E483" w:rsidR="00E54833" w:rsidRDefault="00DE739D">
            <w:r>
              <w:t>3/31/2020</w:t>
            </w:r>
          </w:p>
        </w:tc>
      </w:tr>
      <w:tr w:rsidR="00E54833" w14:paraId="61220FA6" w14:textId="77777777" w:rsidTr="48DC255B">
        <w:tc>
          <w:tcPr>
            <w:tcW w:w="4428" w:type="dxa"/>
          </w:tcPr>
          <w:p w14:paraId="74A20F4E" w14:textId="77777777" w:rsidR="00E54833" w:rsidRDefault="00E54833">
            <w:pPr>
              <w:jc w:val="right"/>
            </w:pPr>
            <w:r>
              <w:t>Target Date for Next Update:</w:t>
            </w:r>
          </w:p>
        </w:tc>
        <w:tc>
          <w:tcPr>
            <w:tcW w:w="4428" w:type="dxa"/>
          </w:tcPr>
          <w:p w14:paraId="41C8F396" w14:textId="1093A5B4" w:rsidR="00E54833" w:rsidRDefault="00E54833"/>
        </w:tc>
      </w:tr>
    </w:tbl>
    <w:p w14:paraId="78934FBF" w14:textId="77777777" w:rsidR="00E54833" w:rsidRDefault="00E54833">
      <w:pPr>
        <w:pStyle w:val="DocControlHeading2"/>
      </w:pPr>
      <w:bookmarkStart w:id="12" w:name="_Toc461626766"/>
      <w:bookmarkStart w:id="13" w:name="_Toc461628996"/>
      <w:bookmarkStart w:id="14" w:name="_Toc461632038"/>
      <w:bookmarkStart w:id="15" w:name="_Toc36395051"/>
      <w:r>
        <w:t>Distribution List</w:t>
      </w:r>
      <w:bookmarkEnd w:id="12"/>
      <w:bookmarkEnd w:id="13"/>
      <w:bookmarkEnd w:id="14"/>
      <w:bookmarkEnd w:id="15"/>
    </w:p>
    <w:p w14:paraId="58854CE7" w14:textId="77777777" w:rsidR="00E54833" w:rsidRDefault="00E54833">
      <w:pPr>
        <w:pStyle w:val="Paragraph"/>
      </w:pPr>
      <w:r>
        <w:t>This following list of people shall receive a copy of this document every time a new version of this document becomes available:</w:t>
      </w:r>
    </w:p>
    <w:p w14:paraId="58837AE4" w14:textId="6AF42BDF" w:rsidR="00E54833" w:rsidRDefault="00E54833" w:rsidP="760ED87B">
      <w:pPr>
        <w:ind w:left="2160"/>
        <w:rPr>
          <w:sz w:val="22"/>
          <w:szCs w:val="22"/>
        </w:rPr>
      </w:pPr>
      <w:r>
        <w:t>Guidance Team Members:</w:t>
      </w:r>
      <w:r w:rsidR="4C4C3927" w:rsidRPr="760ED87B">
        <w:rPr>
          <w:sz w:val="22"/>
          <w:szCs w:val="22"/>
        </w:rPr>
        <w:t xml:space="preserve">   Dr. Steven Roach</w:t>
      </w:r>
    </w:p>
    <w:p w14:paraId="6C1757FC" w14:textId="190721E3" w:rsidR="4C4C3927" w:rsidRDefault="4C4C3927" w:rsidP="760ED87B">
      <w:pPr>
        <w:ind w:left="2160"/>
        <w:rPr>
          <w:sz w:val="22"/>
          <w:szCs w:val="22"/>
        </w:rPr>
      </w:pPr>
      <w:r w:rsidRPr="0CACA325">
        <w:rPr>
          <w:sz w:val="22"/>
          <w:szCs w:val="22"/>
        </w:rPr>
        <w:t xml:space="preserve">                                         </w:t>
      </w:r>
      <w:r w:rsidR="1EB4DFAA" w:rsidRPr="0CACA325">
        <w:rPr>
          <w:sz w:val="22"/>
          <w:szCs w:val="22"/>
        </w:rPr>
        <w:t xml:space="preserve"> </w:t>
      </w:r>
      <w:r w:rsidRPr="0CACA325">
        <w:rPr>
          <w:sz w:val="22"/>
          <w:szCs w:val="22"/>
        </w:rPr>
        <w:t xml:space="preserve">Jake </w:t>
      </w:r>
      <w:proofErr w:type="spellStart"/>
      <w:r w:rsidRPr="0CACA325">
        <w:rPr>
          <w:sz w:val="22"/>
          <w:szCs w:val="22"/>
        </w:rPr>
        <w:t>Lasley</w:t>
      </w:r>
      <w:proofErr w:type="spellEnd"/>
    </w:p>
    <w:p w14:paraId="31F5A0E0" w14:textId="1890E820" w:rsidR="760ED87B" w:rsidRDefault="760ED87B" w:rsidP="760ED87B">
      <w:pPr>
        <w:ind w:left="2160"/>
      </w:pPr>
    </w:p>
    <w:p w14:paraId="72A3D3EC" w14:textId="77777777" w:rsidR="00CF7257" w:rsidRDefault="00CF7257" w:rsidP="00CF7257">
      <w:pPr>
        <w:ind w:left="2880" w:firstLine="720"/>
      </w:pPr>
    </w:p>
    <w:p w14:paraId="5602FEF1" w14:textId="45DC9233" w:rsidR="00E54833" w:rsidRDefault="237A8BE7" w:rsidP="760ED87B">
      <w:pPr>
        <w:rPr>
          <w:sz w:val="22"/>
          <w:szCs w:val="22"/>
        </w:rPr>
      </w:pPr>
      <w:r>
        <w:t xml:space="preserve">                                  </w:t>
      </w:r>
      <w:r w:rsidR="00564DB4">
        <w:t xml:space="preserve">     </w:t>
      </w:r>
      <w:r>
        <w:t xml:space="preserve">  </w:t>
      </w:r>
      <w:r w:rsidR="00E54833">
        <w:t xml:space="preserve">Customer: </w:t>
      </w:r>
      <w:r w:rsidR="73837BF4">
        <w:t xml:space="preserve">                    </w:t>
      </w:r>
      <w:r w:rsidR="79FF2F56">
        <w:t xml:space="preserve"> </w:t>
      </w:r>
      <w:r w:rsidR="698D9224">
        <w:t xml:space="preserve">     </w:t>
      </w:r>
      <w:r w:rsidR="00E104D1">
        <w:t xml:space="preserve">     </w:t>
      </w:r>
      <w:r w:rsidR="73837BF4" w:rsidRPr="0CACA325">
        <w:rPr>
          <w:sz w:val="22"/>
          <w:szCs w:val="22"/>
        </w:rPr>
        <w:t>Mr. Baltazar </w:t>
      </w:r>
      <w:proofErr w:type="spellStart"/>
      <w:r w:rsidR="73837BF4" w:rsidRPr="0CACA325">
        <w:rPr>
          <w:sz w:val="22"/>
          <w:szCs w:val="22"/>
        </w:rPr>
        <w:t>Santaella</w:t>
      </w:r>
      <w:proofErr w:type="spellEnd"/>
      <w:r w:rsidR="73837BF4" w:rsidRPr="0CACA325">
        <w:rPr>
          <w:sz w:val="22"/>
          <w:szCs w:val="22"/>
        </w:rPr>
        <w:t> </w:t>
      </w:r>
    </w:p>
    <w:p w14:paraId="19388EB4" w14:textId="35C39595" w:rsidR="00E54833" w:rsidRDefault="73837BF4" w:rsidP="760ED87B">
      <w:pPr>
        <w:rPr>
          <w:sz w:val="22"/>
          <w:szCs w:val="22"/>
        </w:rPr>
      </w:pPr>
      <w:r w:rsidRPr="0CACA325">
        <w:rPr>
          <w:sz w:val="22"/>
          <w:szCs w:val="22"/>
        </w:rPr>
        <w:t xml:space="preserve">                                                                           </w:t>
      </w:r>
      <w:r w:rsidR="0B6C2058" w:rsidRPr="0CACA325">
        <w:rPr>
          <w:sz w:val="22"/>
          <w:szCs w:val="22"/>
        </w:rPr>
        <w:t xml:space="preserve"> </w:t>
      </w:r>
      <w:r w:rsidR="00985552" w:rsidRPr="0CACA325">
        <w:rPr>
          <w:sz w:val="22"/>
          <w:szCs w:val="22"/>
        </w:rPr>
        <w:t xml:space="preserve">     </w:t>
      </w:r>
      <w:r w:rsidR="7B8E27FD" w:rsidRPr="0CACA325">
        <w:rPr>
          <w:sz w:val="22"/>
          <w:szCs w:val="22"/>
        </w:rPr>
        <w:t xml:space="preserve"> </w:t>
      </w:r>
      <w:r w:rsidRPr="0CACA325">
        <w:rPr>
          <w:sz w:val="22"/>
          <w:szCs w:val="22"/>
        </w:rPr>
        <w:t>Ms. </w:t>
      </w:r>
      <w:proofErr w:type="spellStart"/>
      <w:r w:rsidRPr="0CACA325">
        <w:rPr>
          <w:sz w:val="22"/>
          <w:szCs w:val="22"/>
        </w:rPr>
        <w:t>Herandy</w:t>
      </w:r>
      <w:proofErr w:type="spellEnd"/>
      <w:r w:rsidRPr="0CACA325">
        <w:rPr>
          <w:sz w:val="22"/>
          <w:szCs w:val="22"/>
        </w:rPr>
        <w:t> Vasquez </w:t>
      </w:r>
    </w:p>
    <w:p w14:paraId="594784A3" w14:textId="3E50DACD" w:rsidR="00E54833" w:rsidRDefault="73837BF4" w:rsidP="760ED87B">
      <w:pPr>
        <w:rPr>
          <w:sz w:val="22"/>
          <w:szCs w:val="22"/>
        </w:rPr>
      </w:pPr>
      <w:r w:rsidRPr="0CACA325">
        <w:rPr>
          <w:sz w:val="22"/>
          <w:szCs w:val="22"/>
        </w:rPr>
        <w:t xml:space="preserve">                                                                          </w:t>
      </w:r>
      <w:r w:rsidR="74DD9DCA" w:rsidRPr="0CACA325">
        <w:rPr>
          <w:sz w:val="22"/>
          <w:szCs w:val="22"/>
        </w:rPr>
        <w:t xml:space="preserve">  </w:t>
      </w:r>
      <w:r w:rsidRPr="0CACA325">
        <w:rPr>
          <w:sz w:val="22"/>
          <w:szCs w:val="22"/>
        </w:rPr>
        <w:t xml:space="preserve"> </w:t>
      </w:r>
      <w:r w:rsidR="00985552" w:rsidRPr="0CACA325">
        <w:rPr>
          <w:sz w:val="22"/>
          <w:szCs w:val="22"/>
        </w:rPr>
        <w:t xml:space="preserve">     </w:t>
      </w:r>
      <w:r w:rsidRPr="0CACA325">
        <w:rPr>
          <w:sz w:val="22"/>
          <w:szCs w:val="22"/>
        </w:rPr>
        <w:t>Mr. Vincent Fonseca </w:t>
      </w:r>
    </w:p>
    <w:p w14:paraId="1042233A" w14:textId="4AD19944" w:rsidR="00E54833" w:rsidRDefault="73837BF4" w:rsidP="760ED87B">
      <w:pPr>
        <w:rPr>
          <w:sz w:val="22"/>
          <w:szCs w:val="22"/>
        </w:rPr>
      </w:pPr>
      <w:r w:rsidRPr="0CACA325">
        <w:rPr>
          <w:sz w:val="22"/>
          <w:szCs w:val="22"/>
        </w:rPr>
        <w:t xml:space="preserve">                                                                           </w:t>
      </w:r>
      <w:r w:rsidR="00985552" w:rsidRPr="0CACA325">
        <w:rPr>
          <w:sz w:val="22"/>
          <w:szCs w:val="22"/>
        </w:rPr>
        <w:t xml:space="preserve">     </w:t>
      </w:r>
      <w:r w:rsidRPr="0CACA325">
        <w:rPr>
          <w:sz w:val="22"/>
          <w:szCs w:val="22"/>
        </w:rPr>
        <w:t xml:space="preserve"> </w:t>
      </w:r>
      <w:r w:rsidR="37AB2CE5" w:rsidRPr="0CACA325">
        <w:rPr>
          <w:sz w:val="22"/>
          <w:szCs w:val="22"/>
        </w:rPr>
        <w:t xml:space="preserve"> </w:t>
      </w:r>
      <w:r w:rsidRPr="0CACA325">
        <w:rPr>
          <w:sz w:val="22"/>
          <w:szCs w:val="22"/>
        </w:rPr>
        <w:t>Ms. Florencia Larsen </w:t>
      </w:r>
    </w:p>
    <w:p w14:paraId="42CF3761" w14:textId="164C92DE" w:rsidR="00E54833" w:rsidRDefault="73837BF4" w:rsidP="760ED87B">
      <w:pPr>
        <w:rPr>
          <w:sz w:val="22"/>
          <w:szCs w:val="22"/>
        </w:rPr>
      </w:pPr>
      <w:r w:rsidRPr="0CACA325">
        <w:rPr>
          <w:sz w:val="22"/>
          <w:szCs w:val="22"/>
        </w:rPr>
        <w:t xml:space="preserve">                                                                             </w:t>
      </w:r>
      <w:r w:rsidR="6D8FA42E" w:rsidRPr="0CACA325">
        <w:rPr>
          <w:sz w:val="22"/>
          <w:szCs w:val="22"/>
        </w:rPr>
        <w:t xml:space="preserve"> </w:t>
      </w:r>
      <w:r w:rsidR="00985552" w:rsidRPr="0CACA325">
        <w:rPr>
          <w:sz w:val="22"/>
          <w:szCs w:val="22"/>
        </w:rPr>
        <w:t xml:space="preserve"> </w:t>
      </w:r>
      <w:r w:rsidR="7E6D6591" w:rsidRPr="0CACA325">
        <w:rPr>
          <w:sz w:val="22"/>
          <w:szCs w:val="22"/>
        </w:rPr>
        <w:t xml:space="preserve">   </w:t>
      </w:r>
      <w:r w:rsidRPr="0CACA325">
        <w:rPr>
          <w:sz w:val="22"/>
          <w:szCs w:val="22"/>
        </w:rPr>
        <w:t>Mr. Eric de Nava </w:t>
      </w:r>
    </w:p>
    <w:p w14:paraId="02705AF3" w14:textId="2CB4C283" w:rsidR="00E54833" w:rsidRDefault="00E54833" w:rsidP="760ED87B">
      <w:pPr>
        <w:ind w:left="1440" w:firstLine="720"/>
      </w:pPr>
    </w:p>
    <w:p w14:paraId="0D0B940D" w14:textId="77777777" w:rsidR="00E54833" w:rsidRDefault="00E54833">
      <w:pPr>
        <w:ind w:left="1440" w:firstLine="720"/>
      </w:pPr>
    </w:p>
    <w:p w14:paraId="551A04B0" w14:textId="6E2D2711" w:rsidR="00E54833" w:rsidRDefault="00E54833" w:rsidP="760ED87B">
      <w:pPr>
        <w:ind w:left="1440" w:firstLine="720"/>
        <w:rPr>
          <w:sz w:val="22"/>
          <w:szCs w:val="22"/>
        </w:rPr>
      </w:pPr>
      <w:r>
        <w:t>Software Team Members:</w:t>
      </w:r>
      <w:r w:rsidR="1A8D64AE" w:rsidRPr="0CACA325">
        <w:rPr>
          <w:sz w:val="22"/>
          <w:szCs w:val="22"/>
        </w:rPr>
        <w:t xml:space="preserve">  </w:t>
      </w:r>
      <w:r w:rsidR="4D8BA2C6" w:rsidRPr="0CACA325">
        <w:rPr>
          <w:sz w:val="22"/>
          <w:szCs w:val="22"/>
        </w:rPr>
        <w:t xml:space="preserve"> </w:t>
      </w:r>
      <w:r w:rsidR="1A8D64AE" w:rsidRPr="0CACA325">
        <w:rPr>
          <w:sz w:val="22"/>
          <w:szCs w:val="22"/>
        </w:rPr>
        <w:t xml:space="preserve"> Itzel Rivas</w:t>
      </w:r>
    </w:p>
    <w:p w14:paraId="52C2D7E3" w14:textId="2DE83059" w:rsidR="1A8D64AE" w:rsidRDefault="1A8D64AE" w:rsidP="760ED87B">
      <w:pPr>
        <w:ind w:left="1440" w:firstLine="720"/>
        <w:rPr>
          <w:sz w:val="22"/>
          <w:szCs w:val="22"/>
        </w:rPr>
      </w:pPr>
      <w:r w:rsidRPr="0CACA325">
        <w:rPr>
          <w:sz w:val="22"/>
          <w:szCs w:val="22"/>
        </w:rPr>
        <w:t xml:space="preserve">                                         </w:t>
      </w:r>
      <w:r w:rsidR="2EF821D1" w:rsidRPr="0CACA325">
        <w:rPr>
          <w:sz w:val="22"/>
          <w:szCs w:val="22"/>
        </w:rPr>
        <w:t xml:space="preserve"> </w:t>
      </w:r>
      <w:r w:rsidRPr="0CACA325">
        <w:rPr>
          <w:sz w:val="22"/>
          <w:szCs w:val="22"/>
        </w:rPr>
        <w:t>Eder Rodriguez</w:t>
      </w:r>
    </w:p>
    <w:p w14:paraId="2ADDC0DC" w14:textId="5A24F376" w:rsidR="1A8D64AE" w:rsidRDefault="1A8D64AE" w:rsidP="760ED87B">
      <w:pPr>
        <w:ind w:left="1440" w:firstLine="720"/>
        <w:rPr>
          <w:sz w:val="22"/>
          <w:szCs w:val="22"/>
        </w:rPr>
      </w:pPr>
      <w:r w:rsidRPr="0CACA325">
        <w:rPr>
          <w:sz w:val="22"/>
          <w:szCs w:val="22"/>
        </w:rPr>
        <w:t xml:space="preserve">                                        </w:t>
      </w:r>
      <w:r w:rsidR="2B636FA5" w:rsidRPr="0CACA325">
        <w:rPr>
          <w:sz w:val="22"/>
          <w:szCs w:val="22"/>
        </w:rPr>
        <w:t xml:space="preserve">  </w:t>
      </w:r>
      <w:r w:rsidRPr="0CACA325">
        <w:rPr>
          <w:sz w:val="22"/>
          <w:szCs w:val="22"/>
        </w:rPr>
        <w:t>Jose Gallardo</w:t>
      </w:r>
    </w:p>
    <w:p w14:paraId="45F0E946" w14:textId="336EB8B3" w:rsidR="1A8D64AE" w:rsidRDefault="1A8D64AE" w:rsidP="760ED87B">
      <w:pPr>
        <w:ind w:left="1440" w:firstLine="720"/>
        <w:rPr>
          <w:sz w:val="22"/>
          <w:szCs w:val="22"/>
        </w:rPr>
      </w:pPr>
      <w:r w:rsidRPr="0CACA325">
        <w:rPr>
          <w:sz w:val="22"/>
          <w:szCs w:val="22"/>
        </w:rPr>
        <w:t xml:space="preserve">                                         </w:t>
      </w:r>
      <w:r w:rsidR="20A192E5" w:rsidRPr="0CACA325">
        <w:rPr>
          <w:sz w:val="22"/>
          <w:szCs w:val="22"/>
        </w:rPr>
        <w:t xml:space="preserve"> </w:t>
      </w:r>
      <w:r w:rsidRPr="0CACA325">
        <w:rPr>
          <w:sz w:val="22"/>
          <w:szCs w:val="22"/>
        </w:rPr>
        <w:t>Gilbert Alvarez</w:t>
      </w:r>
    </w:p>
    <w:p w14:paraId="2CD76299" w14:textId="39B5237F" w:rsidR="1A8D64AE" w:rsidRDefault="1A8D64AE" w:rsidP="760ED87B">
      <w:pPr>
        <w:ind w:left="1440" w:firstLine="720"/>
        <w:rPr>
          <w:sz w:val="22"/>
          <w:szCs w:val="22"/>
        </w:rPr>
      </w:pPr>
      <w:r w:rsidRPr="0CACA325">
        <w:rPr>
          <w:sz w:val="22"/>
          <w:szCs w:val="22"/>
        </w:rPr>
        <w:t xml:space="preserve">                                         </w:t>
      </w:r>
      <w:r w:rsidR="3483068B" w:rsidRPr="0CACA325">
        <w:rPr>
          <w:sz w:val="22"/>
          <w:szCs w:val="22"/>
        </w:rPr>
        <w:t xml:space="preserve"> </w:t>
      </w:r>
      <w:r w:rsidRPr="0CACA325">
        <w:rPr>
          <w:sz w:val="22"/>
          <w:szCs w:val="22"/>
        </w:rPr>
        <w:t xml:space="preserve">Nusrat </w:t>
      </w:r>
      <w:proofErr w:type="spellStart"/>
      <w:r w:rsidRPr="0CACA325">
        <w:rPr>
          <w:sz w:val="22"/>
          <w:szCs w:val="22"/>
        </w:rPr>
        <w:t>Sarmin</w:t>
      </w:r>
      <w:proofErr w:type="spellEnd"/>
    </w:p>
    <w:p w14:paraId="756C12E0" w14:textId="784F0484" w:rsidR="760ED87B" w:rsidRDefault="760ED87B" w:rsidP="760ED87B">
      <w:pPr>
        <w:ind w:left="1440" w:firstLine="720"/>
      </w:pPr>
    </w:p>
    <w:p w14:paraId="0E27B00A" w14:textId="77777777" w:rsidR="00CF7257" w:rsidRDefault="00CF7257">
      <w:pPr>
        <w:ind w:left="1440" w:firstLine="720"/>
      </w:pPr>
    </w:p>
    <w:p w14:paraId="090AC0D6" w14:textId="77777777" w:rsidR="00E54833" w:rsidRDefault="00E54833">
      <w:pPr>
        <w:pStyle w:val="DocControlHeading2"/>
      </w:pPr>
      <w:bookmarkStart w:id="16" w:name="_Toc461626767"/>
      <w:bookmarkStart w:id="17" w:name="_Toc461628997"/>
      <w:bookmarkStart w:id="18" w:name="_Toc461632039"/>
      <w:bookmarkStart w:id="19" w:name="_Toc36395052"/>
      <w:r>
        <w:t>Change Summary</w:t>
      </w:r>
      <w:bookmarkEnd w:id="16"/>
      <w:bookmarkEnd w:id="17"/>
      <w:bookmarkEnd w:id="18"/>
      <w:bookmarkEnd w:id="19"/>
    </w:p>
    <w:p w14:paraId="076906EA" w14:textId="77777777" w:rsidR="00E54833" w:rsidRDefault="00E54833">
      <w:pPr>
        <w:pStyle w:val="Paragraph"/>
      </w:pPr>
      <w:r>
        <w:t>The following table details changes made between versions of this document</w:t>
      </w:r>
    </w:p>
    <w:p w14:paraId="60061E4C"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7F339CDC" w14:textId="77777777" w:rsidTr="48DC255B">
        <w:tc>
          <w:tcPr>
            <w:tcW w:w="1764" w:type="dxa"/>
          </w:tcPr>
          <w:p w14:paraId="6B814A1E" w14:textId="77777777" w:rsidR="00E54833" w:rsidRDefault="00E54833">
            <w:pPr>
              <w:jc w:val="center"/>
            </w:pPr>
            <w:r>
              <w:t>Version</w:t>
            </w:r>
          </w:p>
        </w:tc>
        <w:tc>
          <w:tcPr>
            <w:tcW w:w="1170" w:type="dxa"/>
          </w:tcPr>
          <w:p w14:paraId="491072FA" w14:textId="77777777" w:rsidR="00E54833" w:rsidRDefault="00E54833">
            <w:pPr>
              <w:jc w:val="center"/>
            </w:pPr>
            <w:r>
              <w:t>Date</w:t>
            </w:r>
          </w:p>
        </w:tc>
        <w:tc>
          <w:tcPr>
            <w:tcW w:w="1800" w:type="dxa"/>
          </w:tcPr>
          <w:p w14:paraId="01463D2C" w14:textId="77777777" w:rsidR="00E54833" w:rsidRDefault="00E54833">
            <w:pPr>
              <w:jc w:val="center"/>
            </w:pPr>
            <w:r>
              <w:t>Modifier</w:t>
            </w:r>
          </w:p>
        </w:tc>
        <w:tc>
          <w:tcPr>
            <w:tcW w:w="3978" w:type="dxa"/>
          </w:tcPr>
          <w:p w14:paraId="31FF54C8" w14:textId="77777777" w:rsidR="00E54833" w:rsidRDefault="00E54833">
            <w:pPr>
              <w:jc w:val="center"/>
            </w:pPr>
            <w:r>
              <w:t>Description</w:t>
            </w:r>
          </w:p>
        </w:tc>
      </w:tr>
      <w:tr w:rsidR="00CF7257" w14:paraId="2AA88A67" w14:textId="77777777" w:rsidTr="48DC255B">
        <w:tc>
          <w:tcPr>
            <w:tcW w:w="1764" w:type="dxa"/>
          </w:tcPr>
          <w:p w14:paraId="4B3AA50C" w14:textId="77777777" w:rsidR="00CF7257" w:rsidRDefault="00CF7257" w:rsidP="00CF7257">
            <w:pPr>
              <w:jc w:val="center"/>
            </w:pPr>
            <w:r>
              <w:t>1.0</w:t>
            </w:r>
          </w:p>
        </w:tc>
        <w:tc>
          <w:tcPr>
            <w:tcW w:w="1170" w:type="dxa"/>
          </w:tcPr>
          <w:p w14:paraId="44EAFD9C" w14:textId="32BE133B" w:rsidR="00CF7257" w:rsidRDefault="025171B4" w:rsidP="00CF7257">
            <w:pPr>
              <w:jc w:val="center"/>
            </w:pPr>
            <w:r>
              <w:t>2/27/2020</w:t>
            </w:r>
          </w:p>
        </w:tc>
        <w:tc>
          <w:tcPr>
            <w:tcW w:w="1800" w:type="dxa"/>
          </w:tcPr>
          <w:p w14:paraId="4B94D5A5" w14:textId="35630113" w:rsidR="00CF7257" w:rsidRDefault="025171B4" w:rsidP="00CF7257">
            <w:pPr>
              <w:jc w:val="center"/>
            </w:pPr>
            <w:r>
              <w:t>Gilbert Alvarez</w:t>
            </w:r>
          </w:p>
        </w:tc>
        <w:tc>
          <w:tcPr>
            <w:tcW w:w="3978" w:type="dxa"/>
          </w:tcPr>
          <w:p w14:paraId="7C669B90" w14:textId="77777777" w:rsidR="00CF7257" w:rsidRDefault="4947666A" w:rsidP="1A345CAA">
            <w:pPr>
              <w:pStyle w:val="TableText"/>
              <w:widowControl/>
              <w:spacing w:before="0" w:after="0"/>
            </w:pPr>
            <w:r>
              <w:t>Creation of Document</w:t>
            </w:r>
          </w:p>
        </w:tc>
      </w:tr>
      <w:tr w:rsidR="009D1EB0" w14:paraId="3DEEC669" w14:textId="77777777" w:rsidTr="48DC255B">
        <w:tc>
          <w:tcPr>
            <w:tcW w:w="1764" w:type="dxa"/>
          </w:tcPr>
          <w:p w14:paraId="3656B9AB" w14:textId="24D6534F" w:rsidR="009D1EB0" w:rsidRDefault="225B484C" w:rsidP="00534CDA">
            <w:pPr>
              <w:jc w:val="center"/>
            </w:pPr>
            <w:r>
              <w:t>1.1</w:t>
            </w:r>
          </w:p>
        </w:tc>
        <w:tc>
          <w:tcPr>
            <w:tcW w:w="1170" w:type="dxa"/>
          </w:tcPr>
          <w:p w14:paraId="45FB0818" w14:textId="783BCCB5" w:rsidR="009D1EB0" w:rsidRDefault="225B484C" w:rsidP="00534CDA">
            <w:pPr>
              <w:jc w:val="center"/>
            </w:pPr>
            <w:r>
              <w:t>2/28/2020</w:t>
            </w:r>
          </w:p>
        </w:tc>
        <w:tc>
          <w:tcPr>
            <w:tcW w:w="1800" w:type="dxa"/>
          </w:tcPr>
          <w:p w14:paraId="049F31CB" w14:textId="1D10E82B" w:rsidR="009D1EB0" w:rsidRDefault="63BBC869" w:rsidP="00534CDA">
            <w:pPr>
              <w:jc w:val="center"/>
            </w:pPr>
            <w:r>
              <w:t>Gilbert Alvarez</w:t>
            </w:r>
          </w:p>
        </w:tc>
        <w:tc>
          <w:tcPr>
            <w:tcW w:w="3978" w:type="dxa"/>
          </w:tcPr>
          <w:p w14:paraId="53128261" w14:textId="5BBEBFAA" w:rsidR="009D1EB0" w:rsidRDefault="4BEEBD7B" w:rsidP="1A345CAA">
            <w:pPr>
              <w:pStyle w:val="TableText"/>
              <w:widowControl/>
              <w:spacing w:before="0" w:after="0"/>
            </w:pPr>
            <w:r>
              <w:t>Purpose and Intended Audience</w:t>
            </w:r>
          </w:p>
        </w:tc>
      </w:tr>
      <w:tr w:rsidR="3D9F0A11" w14:paraId="4BF48447" w14:textId="77777777" w:rsidTr="48DC255B">
        <w:tc>
          <w:tcPr>
            <w:tcW w:w="1764" w:type="dxa"/>
          </w:tcPr>
          <w:p w14:paraId="2786F622" w14:textId="50C3C5B7" w:rsidR="2CB76CAD" w:rsidRDefault="2CB76CAD" w:rsidP="3D9F0A11">
            <w:pPr>
              <w:jc w:val="center"/>
            </w:pPr>
            <w:r>
              <w:t>1.1.1</w:t>
            </w:r>
          </w:p>
        </w:tc>
        <w:tc>
          <w:tcPr>
            <w:tcW w:w="1170" w:type="dxa"/>
          </w:tcPr>
          <w:p w14:paraId="0063BA91" w14:textId="1BFBD6D3" w:rsidR="2CB76CAD" w:rsidRDefault="2CB76CAD" w:rsidP="3D9F0A11">
            <w:pPr>
              <w:jc w:val="center"/>
            </w:pPr>
            <w:r>
              <w:t>2/28/2020</w:t>
            </w:r>
          </w:p>
        </w:tc>
        <w:tc>
          <w:tcPr>
            <w:tcW w:w="1800" w:type="dxa"/>
          </w:tcPr>
          <w:p w14:paraId="38B518D2" w14:textId="6F1AF69E" w:rsidR="2CB76CAD" w:rsidRDefault="2CB76CAD" w:rsidP="3D9F0A11">
            <w:pPr>
              <w:jc w:val="center"/>
            </w:pPr>
            <w:r>
              <w:t>Itzel Rivas</w:t>
            </w:r>
          </w:p>
        </w:tc>
        <w:tc>
          <w:tcPr>
            <w:tcW w:w="3978" w:type="dxa"/>
          </w:tcPr>
          <w:p w14:paraId="177C7FC1" w14:textId="4BF8DD81" w:rsidR="2CB76CAD" w:rsidRDefault="2CB76CAD" w:rsidP="3D9F0A11">
            <w:pPr>
              <w:pStyle w:val="TableText"/>
            </w:pPr>
            <w:r>
              <w:t>Scope and helped with purpose</w:t>
            </w:r>
          </w:p>
        </w:tc>
      </w:tr>
      <w:tr w:rsidR="009D1EB0" w14:paraId="62486C05" w14:textId="77777777" w:rsidTr="48DC255B">
        <w:tc>
          <w:tcPr>
            <w:tcW w:w="1764" w:type="dxa"/>
          </w:tcPr>
          <w:p w14:paraId="4101652C" w14:textId="22D8D7B7" w:rsidR="009D1EB0" w:rsidRDefault="225B484C" w:rsidP="00534CDA">
            <w:pPr>
              <w:jc w:val="center"/>
            </w:pPr>
            <w:r>
              <w:t>1.2</w:t>
            </w:r>
          </w:p>
        </w:tc>
        <w:tc>
          <w:tcPr>
            <w:tcW w:w="1170" w:type="dxa"/>
          </w:tcPr>
          <w:p w14:paraId="4B99056E" w14:textId="1D8BD8BC" w:rsidR="009D1EB0" w:rsidRDefault="225B484C" w:rsidP="00534CDA">
            <w:pPr>
              <w:jc w:val="center"/>
            </w:pPr>
            <w:r>
              <w:t>2/29/2020</w:t>
            </w:r>
          </w:p>
        </w:tc>
        <w:tc>
          <w:tcPr>
            <w:tcW w:w="1800" w:type="dxa"/>
          </w:tcPr>
          <w:p w14:paraId="1299C43A" w14:textId="79A885DA" w:rsidR="009D1EB0" w:rsidRDefault="2210B5CF" w:rsidP="00534CDA">
            <w:pPr>
              <w:jc w:val="center"/>
            </w:pPr>
            <w:r>
              <w:t>Jose Gallardo</w:t>
            </w:r>
          </w:p>
        </w:tc>
        <w:tc>
          <w:tcPr>
            <w:tcW w:w="3978" w:type="dxa"/>
          </w:tcPr>
          <w:p w14:paraId="4DDBEF00" w14:textId="23DB4ADF" w:rsidR="009D1EB0" w:rsidRDefault="4BEEBD7B" w:rsidP="1A345CAA">
            <w:pPr>
              <w:pStyle w:val="TableText"/>
              <w:widowControl/>
              <w:spacing w:before="0" w:after="0"/>
            </w:pPr>
            <w:r>
              <w:t>Definitions</w:t>
            </w:r>
            <w:r w:rsidR="3A6F26B8">
              <w:t>,</w:t>
            </w:r>
            <w:r w:rsidR="47FC1338">
              <w:t xml:space="preserve"> </w:t>
            </w:r>
            <w:r>
              <w:t>Acronyms</w:t>
            </w:r>
            <w:r w:rsidR="12EDE2E1">
              <w:t xml:space="preserve">, </w:t>
            </w:r>
            <w:proofErr w:type="spellStart"/>
            <w:r w:rsidR="12EDE2E1">
              <w:t>Abreviation</w:t>
            </w:r>
            <w:proofErr w:type="spellEnd"/>
          </w:p>
        </w:tc>
      </w:tr>
      <w:tr w:rsidR="3D9F0A11" w14:paraId="1157A0AE" w14:textId="77777777" w:rsidTr="48DC255B">
        <w:tc>
          <w:tcPr>
            <w:tcW w:w="1764" w:type="dxa"/>
          </w:tcPr>
          <w:p w14:paraId="2F966BF5" w14:textId="7D096373" w:rsidR="728CBD17" w:rsidRDefault="728CBD17" w:rsidP="3D9F0A11">
            <w:pPr>
              <w:jc w:val="center"/>
            </w:pPr>
            <w:r>
              <w:t>1.2.1</w:t>
            </w:r>
          </w:p>
        </w:tc>
        <w:tc>
          <w:tcPr>
            <w:tcW w:w="1170" w:type="dxa"/>
          </w:tcPr>
          <w:p w14:paraId="151F199E" w14:textId="66B56FE5" w:rsidR="728CBD17" w:rsidRDefault="728CBD17" w:rsidP="3D9F0A11">
            <w:pPr>
              <w:jc w:val="center"/>
            </w:pPr>
            <w:r>
              <w:t>2/29/2020</w:t>
            </w:r>
          </w:p>
        </w:tc>
        <w:tc>
          <w:tcPr>
            <w:tcW w:w="1800" w:type="dxa"/>
          </w:tcPr>
          <w:p w14:paraId="38EC4DFE" w14:textId="04B5741B" w:rsidR="728CBD17" w:rsidRDefault="728CBD17" w:rsidP="3D9F0A11">
            <w:pPr>
              <w:jc w:val="center"/>
            </w:pPr>
            <w:r>
              <w:t xml:space="preserve">Nusrat </w:t>
            </w:r>
            <w:proofErr w:type="spellStart"/>
            <w:r>
              <w:t>Sarmin</w:t>
            </w:r>
            <w:proofErr w:type="spellEnd"/>
          </w:p>
        </w:tc>
        <w:tc>
          <w:tcPr>
            <w:tcW w:w="3978" w:type="dxa"/>
          </w:tcPr>
          <w:p w14:paraId="30C77399" w14:textId="24A00B87" w:rsidR="2E1151C9" w:rsidRDefault="2E1151C9" w:rsidP="3D9F0A11">
            <w:pPr>
              <w:pStyle w:val="TableText"/>
            </w:pPr>
            <w:r>
              <w:t>Definitions</w:t>
            </w:r>
          </w:p>
        </w:tc>
      </w:tr>
      <w:tr w:rsidR="009D1EB0" w14:paraId="3461D779" w14:textId="77777777" w:rsidTr="48DC255B">
        <w:tc>
          <w:tcPr>
            <w:tcW w:w="1764" w:type="dxa"/>
          </w:tcPr>
          <w:p w14:paraId="3CF2D8B6" w14:textId="30F646FF" w:rsidR="009D1EB0" w:rsidRDefault="225B484C" w:rsidP="00534CDA">
            <w:pPr>
              <w:jc w:val="center"/>
            </w:pPr>
            <w:r>
              <w:t>1.3</w:t>
            </w:r>
          </w:p>
        </w:tc>
        <w:tc>
          <w:tcPr>
            <w:tcW w:w="1170" w:type="dxa"/>
          </w:tcPr>
          <w:p w14:paraId="0FB78278" w14:textId="06DAC287" w:rsidR="009D1EB0" w:rsidRDefault="225B484C" w:rsidP="00534CDA">
            <w:pPr>
              <w:jc w:val="center"/>
            </w:pPr>
            <w:r>
              <w:t>3/4/2020</w:t>
            </w:r>
          </w:p>
        </w:tc>
        <w:tc>
          <w:tcPr>
            <w:tcW w:w="1800" w:type="dxa"/>
          </w:tcPr>
          <w:p w14:paraId="1FC39945" w14:textId="30C17331" w:rsidR="009D1EB0" w:rsidRDefault="41F812A3" w:rsidP="00534CDA">
            <w:pPr>
              <w:jc w:val="center"/>
            </w:pPr>
            <w:r>
              <w:t>Gilber</w:t>
            </w:r>
            <w:r w:rsidR="157ED44D">
              <w:t>t</w:t>
            </w:r>
            <w:r>
              <w:t xml:space="preserve"> Alvarez</w:t>
            </w:r>
          </w:p>
        </w:tc>
        <w:tc>
          <w:tcPr>
            <w:tcW w:w="3978" w:type="dxa"/>
          </w:tcPr>
          <w:p w14:paraId="0562CB0E" w14:textId="5ADFF177" w:rsidR="009D1EB0" w:rsidRDefault="4BEEBD7B" w:rsidP="1A345CAA">
            <w:pPr>
              <w:pStyle w:val="TableText"/>
              <w:widowControl/>
              <w:spacing w:before="0" w:after="0"/>
            </w:pPr>
            <w:r>
              <w:t xml:space="preserve">Over view and V1 </w:t>
            </w:r>
            <w:proofErr w:type="gramStart"/>
            <w:r>
              <w:t xml:space="preserve">of  </w:t>
            </w:r>
            <w:proofErr w:type="spellStart"/>
            <w:r>
              <w:t>Wriffs</w:t>
            </w:r>
            <w:proofErr w:type="spellEnd"/>
            <w:proofErr w:type="gramEnd"/>
            <w:r>
              <w:t xml:space="preserve">-Brock </w:t>
            </w:r>
            <w:r w:rsidR="132D8F7C">
              <w:t>diagram</w:t>
            </w:r>
            <w:r>
              <w:t>.</w:t>
            </w:r>
          </w:p>
        </w:tc>
      </w:tr>
      <w:tr w:rsidR="3D9F0A11" w14:paraId="25C215F0" w14:textId="77777777" w:rsidTr="48DC255B">
        <w:tc>
          <w:tcPr>
            <w:tcW w:w="1764" w:type="dxa"/>
          </w:tcPr>
          <w:p w14:paraId="0CE51BF8" w14:textId="66F3B50B" w:rsidR="70692843" w:rsidRDefault="70692843" w:rsidP="3D9F0A11">
            <w:pPr>
              <w:jc w:val="center"/>
            </w:pPr>
            <w:r>
              <w:t>1.3.1</w:t>
            </w:r>
          </w:p>
        </w:tc>
        <w:tc>
          <w:tcPr>
            <w:tcW w:w="1170" w:type="dxa"/>
          </w:tcPr>
          <w:p w14:paraId="7C75AE1D" w14:textId="7078BB69" w:rsidR="70692843" w:rsidRDefault="70692843" w:rsidP="3D9F0A11">
            <w:pPr>
              <w:jc w:val="center"/>
            </w:pPr>
            <w:r>
              <w:t>3/4/2020</w:t>
            </w:r>
          </w:p>
        </w:tc>
        <w:tc>
          <w:tcPr>
            <w:tcW w:w="1800" w:type="dxa"/>
          </w:tcPr>
          <w:p w14:paraId="1F7C77D7" w14:textId="6D537D90" w:rsidR="70692843" w:rsidRDefault="70692843" w:rsidP="3D9F0A11">
            <w:pPr>
              <w:jc w:val="center"/>
            </w:pPr>
            <w:r>
              <w:t>Eder Rodriguez</w:t>
            </w:r>
          </w:p>
        </w:tc>
        <w:tc>
          <w:tcPr>
            <w:tcW w:w="3978" w:type="dxa"/>
          </w:tcPr>
          <w:p w14:paraId="00D01FF0" w14:textId="498A75A9" w:rsidR="70692843" w:rsidRDefault="70692843" w:rsidP="3D9F0A11">
            <w:pPr>
              <w:pStyle w:val="TableText"/>
            </w:pPr>
            <w:r>
              <w:t xml:space="preserve">Modified </w:t>
            </w:r>
            <w:proofErr w:type="spellStart"/>
            <w:r w:rsidR="18444ABB">
              <w:t>Wriffs</w:t>
            </w:r>
            <w:proofErr w:type="spellEnd"/>
            <w:r w:rsidR="18444ABB">
              <w:t xml:space="preserve">-Brock </w:t>
            </w:r>
            <w:r>
              <w:t>diagram</w:t>
            </w:r>
          </w:p>
        </w:tc>
      </w:tr>
      <w:tr w:rsidR="3D9F0A11" w14:paraId="2CE2004A" w14:textId="77777777" w:rsidTr="48DC255B">
        <w:tc>
          <w:tcPr>
            <w:tcW w:w="1764" w:type="dxa"/>
          </w:tcPr>
          <w:p w14:paraId="78BB151E" w14:textId="2225328C" w:rsidR="13C2EE4D" w:rsidRDefault="13C2EE4D" w:rsidP="3D9F0A11">
            <w:pPr>
              <w:jc w:val="center"/>
            </w:pPr>
            <w:r>
              <w:t>1.4</w:t>
            </w:r>
          </w:p>
        </w:tc>
        <w:tc>
          <w:tcPr>
            <w:tcW w:w="1170" w:type="dxa"/>
          </w:tcPr>
          <w:p w14:paraId="7E675952" w14:textId="3EB5A9E9" w:rsidR="13C2EE4D" w:rsidRDefault="13C2EE4D" w:rsidP="3D9F0A11">
            <w:pPr>
              <w:jc w:val="center"/>
            </w:pPr>
            <w:r>
              <w:t>3/5/2020</w:t>
            </w:r>
          </w:p>
        </w:tc>
        <w:tc>
          <w:tcPr>
            <w:tcW w:w="1800" w:type="dxa"/>
          </w:tcPr>
          <w:p w14:paraId="78CECEC9" w14:textId="2D27CA61" w:rsidR="13C2EE4D" w:rsidRDefault="13C2EE4D" w:rsidP="3D9F0A11">
            <w:pPr>
              <w:jc w:val="center"/>
            </w:pPr>
            <w:r>
              <w:t xml:space="preserve">Gilbert, Eder, Itzel, Jose, </w:t>
            </w:r>
            <w:r w:rsidR="372A1C31">
              <w:t>Nusrat</w:t>
            </w:r>
          </w:p>
        </w:tc>
        <w:tc>
          <w:tcPr>
            <w:tcW w:w="3978" w:type="dxa"/>
          </w:tcPr>
          <w:p w14:paraId="6120B193" w14:textId="01BE1BD2" w:rsidR="13C2EE4D" w:rsidRDefault="13C2EE4D" w:rsidP="3D9F0A11">
            <w:pPr>
              <w:pStyle w:val="TableText"/>
            </w:pPr>
            <w:r>
              <w:t>Worked on improving CRC</w:t>
            </w:r>
          </w:p>
        </w:tc>
      </w:tr>
      <w:tr w:rsidR="00247ACD" w14:paraId="34CE0A41" w14:textId="77777777" w:rsidTr="48DC255B">
        <w:tc>
          <w:tcPr>
            <w:tcW w:w="1764" w:type="dxa"/>
          </w:tcPr>
          <w:p w14:paraId="62EBF3C5" w14:textId="4CEDECB3" w:rsidR="00247ACD" w:rsidRDefault="225B484C" w:rsidP="00534CDA">
            <w:pPr>
              <w:jc w:val="center"/>
            </w:pPr>
            <w:r>
              <w:t>1.4</w:t>
            </w:r>
            <w:r w:rsidR="50559FEF">
              <w:t>.1</w:t>
            </w:r>
          </w:p>
        </w:tc>
        <w:tc>
          <w:tcPr>
            <w:tcW w:w="1170" w:type="dxa"/>
          </w:tcPr>
          <w:p w14:paraId="6D98A12B" w14:textId="320CDDD7" w:rsidR="00247ACD" w:rsidRDefault="225B484C" w:rsidP="00534CDA">
            <w:pPr>
              <w:jc w:val="center"/>
            </w:pPr>
            <w:r>
              <w:t>3/5/2020</w:t>
            </w:r>
          </w:p>
        </w:tc>
        <w:tc>
          <w:tcPr>
            <w:tcW w:w="1800" w:type="dxa"/>
          </w:tcPr>
          <w:p w14:paraId="2946DB82" w14:textId="6E041234" w:rsidR="00247ACD" w:rsidRDefault="466DEFD6" w:rsidP="00534CDA">
            <w:pPr>
              <w:jc w:val="center"/>
            </w:pPr>
            <w:r>
              <w:t>Gilbert Alvarez</w:t>
            </w:r>
          </w:p>
        </w:tc>
        <w:tc>
          <w:tcPr>
            <w:tcW w:w="3978" w:type="dxa"/>
          </w:tcPr>
          <w:p w14:paraId="5997CC1D" w14:textId="1AC58BEA" w:rsidR="00247ACD" w:rsidRDefault="4BEEBD7B" w:rsidP="1A345CAA">
            <w:pPr>
              <w:pStyle w:val="TableText"/>
              <w:widowControl/>
              <w:spacing w:before="0" w:after="0"/>
            </w:pPr>
            <w:r>
              <w:t>Subsystem and comment descriptions</w:t>
            </w:r>
          </w:p>
        </w:tc>
      </w:tr>
      <w:tr w:rsidR="00247ACD" w14:paraId="110FFD37" w14:textId="77777777" w:rsidTr="48DC255B">
        <w:tc>
          <w:tcPr>
            <w:tcW w:w="1764" w:type="dxa"/>
          </w:tcPr>
          <w:p w14:paraId="6B699379" w14:textId="74ED1398" w:rsidR="00247ACD" w:rsidRDefault="225B484C" w:rsidP="00534CDA">
            <w:pPr>
              <w:jc w:val="center"/>
            </w:pPr>
            <w:r>
              <w:t>1.5</w:t>
            </w:r>
          </w:p>
        </w:tc>
        <w:tc>
          <w:tcPr>
            <w:tcW w:w="1170" w:type="dxa"/>
          </w:tcPr>
          <w:p w14:paraId="3FE9F23F" w14:textId="721F4A46" w:rsidR="00247ACD" w:rsidRDefault="225B484C" w:rsidP="00534CDA">
            <w:pPr>
              <w:jc w:val="center"/>
            </w:pPr>
            <w:r>
              <w:t>3/5/2020</w:t>
            </w:r>
          </w:p>
        </w:tc>
        <w:tc>
          <w:tcPr>
            <w:tcW w:w="1800" w:type="dxa"/>
          </w:tcPr>
          <w:p w14:paraId="1F72F646" w14:textId="551B2075" w:rsidR="00247ACD" w:rsidRDefault="597D484E" w:rsidP="00534CDA">
            <w:pPr>
              <w:jc w:val="center"/>
            </w:pPr>
            <w:r>
              <w:t>Jose Gallardo</w:t>
            </w:r>
          </w:p>
        </w:tc>
        <w:tc>
          <w:tcPr>
            <w:tcW w:w="3978" w:type="dxa"/>
          </w:tcPr>
          <w:p w14:paraId="08CE6F91" w14:textId="2C7784F1" w:rsidR="00247ACD" w:rsidRDefault="4BEEBD7B" w:rsidP="1A345CAA">
            <w:pPr>
              <w:pStyle w:val="TableText"/>
              <w:widowControl/>
              <w:spacing w:before="0" w:after="0"/>
            </w:pPr>
            <w:r>
              <w:t>Detailed Description of components (user subsystem)</w:t>
            </w:r>
          </w:p>
        </w:tc>
      </w:tr>
      <w:tr w:rsidR="3D9F0A11" w14:paraId="003F99B7" w14:textId="77777777" w:rsidTr="48DC255B">
        <w:tc>
          <w:tcPr>
            <w:tcW w:w="1764" w:type="dxa"/>
          </w:tcPr>
          <w:p w14:paraId="17E11234" w14:textId="18386A72" w:rsidR="0FF54E55" w:rsidRDefault="0FF54E55" w:rsidP="3D9F0A11">
            <w:pPr>
              <w:jc w:val="center"/>
            </w:pPr>
            <w:r>
              <w:t>1.5.1</w:t>
            </w:r>
          </w:p>
        </w:tc>
        <w:tc>
          <w:tcPr>
            <w:tcW w:w="1170" w:type="dxa"/>
          </w:tcPr>
          <w:p w14:paraId="01A46AC3" w14:textId="0FC7F869" w:rsidR="0FF54E55" w:rsidRDefault="0FF54E55" w:rsidP="3D9F0A11">
            <w:pPr>
              <w:jc w:val="center"/>
            </w:pPr>
            <w:r>
              <w:t>3/5/20</w:t>
            </w:r>
          </w:p>
        </w:tc>
        <w:tc>
          <w:tcPr>
            <w:tcW w:w="1800" w:type="dxa"/>
          </w:tcPr>
          <w:p w14:paraId="2FAE6B7F" w14:textId="5D968DB7" w:rsidR="0FF54E55" w:rsidRDefault="0FF54E55" w:rsidP="3D9F0A11">
            <w:pPr>
              <w:jc w:val="center"/>
            </w:pPr>
            <w:r>
              <w:t>Eder Rodriguez</w:t>
            </w:r>
          </w:p>
        </w:tc>
        <w:tc>
          <w:tcPr>
            <w:tcW w:w="3978" w:type="dxa"/>
          </w:tcPr>
          <w:p w14:paraId="11B3D9A0" w14:textId="739474C1" w:rsidR="0FF54E55" w:rsidRDefault="0FF54E55" w:rsidP="3D9F0A11">
            <w:pPr>
              <w:pStyle w:val="TableText"/>
            </w:pPr>
            <w:r>
              <w:t>Edited System Component descriptions</w:t>
            </w:r>
          </w:p>
        </w:tc>
      </w:tr>
      <w:tr w:rsidR="4A3423C2" w14:paraId="1E892B62" w14:textId="77777777" w:rsidTr="48DC255B">
        <w:tc>
          <w:tcPr>
            <w:tcW w:w="1764" w:type="dxa"/>
          </w:tcPr>
          <w:p w14:paraId="37CE4DD4" w14:textId="4637D9A7" w:rsidR="225B484C" w:rsidRDefault="225B484C" w:rsidP="4A3423C2">
            <w:pPr>
              <w:jc w:val="center"/>
            </w:pPr>
            <w:r>
              <w:t>1.6</w:t>
            </w:r>
          </w:p>
        </w:tc>
        <w:tc>
          <w:tcPr>
            <w:tcW w:w="1170" w:type="dxa"/>
          </w:tcPr>
          <w:p w14:paraId="7BE0C1DF" w14:textId="4F5CAF4F" w:rsidR="225B484C" w:rsidRDefault="225B484C" w:rsidP="4A3423C2">
            <w:pPr>
              <w:jc w:val="center"/>
            </w:pPr>
            <w:r>
              <w:t>3/6/2020</w:t>
            </w:r>
          </w:p>
        </w:tc>
        <w:tc>
          <w:tcPr>
            <w:tcW w:w="1800" w:type="dxa"/>
          </w:tcPr>
          <w:p w14:paraId="7E1D7C48" w14:textId="753A558D" w:rsidR="4A3423C2" w:rsidRDefault="27F1B48D" w:rsidP="4A3423C2">
            <w:pPr>
              <w:jc w:val="center"/>
            </w:pPr>
            <w:r>
              <w:t>Eder Rodriguez</w:t>
            </w:r>
          </w:p>
        </w:tc>
        <w:tc>
          <w:tcPr>
            <w:tcW w:w="3978" w:type="dxa"/>
          </w:tcPr>
          <w:p w14:paraId="772F1C6F" w14:textId="29AA6DDA" w:rsidR="225B484C" w:rsidRDefault="4BEEBD7B" w:rsidP="1A345CAA">
            <w:pPr>
              <w:pStyle w:val="TableText"/>
            </w:pPr>
            <w:r>
              <w:t>Described Dependencies</w:t>
            </w:r>
          </w:p>
        </w:tc>
      </w:tr>
      <w:tr w:rsidR="4A3423C2" w14:paraId="4D927F35" w14:textId="77777777" w:rsidTr="48DC255B">
        <w:tc>
          <w:tcPr>
            <w:tcW w:w="1764" w:type="dxa"/>
          </w:tcPr>
          <w:p w14:paraId="09500490" w14:textId="00DAC3D0" w:rsidR="225B484C" w:rsidRDefault="225B484C" w:rsidP="4A3423C2">
            <w:pPr>
              <w:jc w:val="center"/>
            </w:pPr>
            <w:r>
              <w:t>1.7</w:t>
            </w:r>
          </w:p>
        </w:tc>
        <w:tc>
          <w:tcPr>
            <w:tcW w:w="1170" w:type="dxa"/>
          </w:tcPr>
          <w:p w14:paraId="7C82986A" w14:textId="4E39F6C5" w:rsidR="225B484C" w:rsidRDefault="225B484C" w:rsidP="4A3423C2">
            <w:pPr>
              <w:jc w:val="center"/>
            </w:pPr>
            <w:r>
              <w:t>3/7/2020</w:t>
            </w:r>
          </w:p>
        </w:tc>
        <w:tc>
          <w:tcPr>
            <w:tcW w:w="1800" w:type="dxa"/>
          </w:tcPr>
          <w:p w14:paraId="7651DF86" w14:textId="3C3732DB" w:rsidR="4A3423C2" w:rsidRDefault="5678CDD7" w:rsidP="4A3423C2">
            <w:pPr>
              <w:jc w:val="center"/>
            </w:pPr>
            <w:r>
              <w:t>Gilbert Alvarez</w:t>
            </w:r>
          </w:p>
        </w:tc>
        <w:tc>
          <w:tcPr>
            <w:tcW w:w="3978" w:type="dxa"/>
          </w:tcPr>
          <w:p w14:paraId="261417A6" w14:textId="6EED1A52" w:rsidR="225B484C" w:rsidRDefault="4BEEBD7B" w:rsidP="1A345CAA">
            <w:pPr>
              <w:pStyle w:val="TableText"/>
            </w:pPr>
            <w:r>
              <w:t xml:space="preserve">Modified </w:t>
            </w:r>
            <w:proofErr w:type="spellStart"/>
            <w:r>
              <w:t>Wriffs</w:t>
            </w:r>
            <w:proofErr w:type="spellEnd"/>
            <w:r>
              <w:t>-Brock diagram</w:t>
            </w:r>
            <w:r w:rsidR="3D6D7C2A">
              <w:t xml:space="preserve"> and added description</w:t>
            </w:r>
          </w:p>
        </w:tc>
      </w:tr>
      <w:tr w:rsidR="1A345CAA" w14:paraId="436915ED" w14:textId="77777777" w:rsidTr="48DC255B">
        <w:tc>
          <w:tcPr>
            <w:tcW w:w="1764" w:type="dxa"/>
          </w:tcPr>
          <w:p w14:paraId="0B5FFEF9" w14:textId="776A4305" w:rsidR="0ECC8708" w:rsidRDefault="0ECC8708" w:rsidP="1A345CAA">
            <w:pPr>
              <w:jc w:val="center"/>
            </w:pPr>
            <w:r>
              <w:t>1.8</w:t>
            </w:r>
          </w:p>
        </w:tc>
        <w:tc>
          <w:tcPr>
            <w:tcW w:w="1170" w:type="dxa"/>
          </w:tcPr>
          <w:p w14:paraId="36741E24" w14:textId="4B39B116" w:rsidR="3CE7E26F" w:rsidRDefault="3CE7E26F" w:rsidP="1A345CAA">
            <w:pPr>
              <w:jc w:val="center"/>
            </w:pPr>
            <w:r>
              <w:t>3/7/2020</w:t>
            </w:r>
          </w:p>
        </w:tc>
        <w:tc>
          <w:tcPr>
            <w:tcW w:w="1800" w:type="dxa"/>
          </w:tcPr>
          <w:p w14:paraId="611549C3" w14:textId="52A12D1C" w:rsidR="1A345CAA" w:rsidRDefault="0BE3BEA0" w:rsidP="1A345CAA">
            <w:pPr>
              <w:jc w:val="center"/>
            </w:pPr>
            <w:r>
              <w:t>Itzel Rivas</w:t>
            </w:r>
          </w:p>
        </w:tc>
        <w:tc>
          <w:tcPr>
            <w:tcW w:w="3978" w:type="dxa"/>
          </w:tcPr>
          <w:p w14:paraId="6EBD433B" w14:textId="5FA1BE18" w:rsidR="3CE7E26F" w:rsidRDefault="3CE7E26F" w:rsidP="1A345CAA">
            <w:pPr>
              <w:pStyle w:val="TableText"/>
            </w:pPr>
            <w:r>
              <w:t>3.3 User interface Subsystem</w:t>
            </w:r>
          </w:p>
        </w:tc>
      </w:tr>
      <w:tr w:rsidR="4A3423C2" w14:paraId="31FE9BC4" w14:textId="77777777" w:rsidTr="48DC255B">
        <w:tc>
          <w:tcPr>
            <w:tcW w:w="1764" w:type="dxa"/>
          </w:tcPr>
          <w:p w14:paraId="2186570C" w14:textId="3593BEF6" w:rsidR="494668BD" w:rsidRDefault="3D6D7C2A" w:rsidP="4A3423C2">
            <w:pPr>
              <w:jc w:val="center"/>
            </w:pPr>
            <w:r>
              <w:t>1</w:t>
            </w:r>
            <w:r w:rsidR="43DF4104">
              <w:t>.</w:t>
            </w:r>
            <w:r w:rsidR="764C8B35">
              <w:t>8.</w:t>
            </w:r>
            <w:r w:rsidR="43DF4104">
              <w:t>1</w:t>
            </w:r>
          </w:p>
        </w:tc>
        <w:tc>
          <w:tcPr>
            <w:tcW w:w="1170" w:type="dxa"/>
          </w:tcPr>
          <w:p w14:paraId="5E526750" w14:textId="3039653B" w:rsidR="494668BD" w:rsidRDefault="494668BD" w:rsidP="4A3423C2">
            <w:pPr>
              <w:jc w:val="center"/>
            </w:pPr>
            <w:r>
              <w:t>3/7/2020</w:t>
            </w:r>
          </w:p>
        </w:tc>
        <w:tc>
          <w:tcPr>
            <w:tcW w:w="1800" w:type="dxa"/>
          </w:tcPr>
          <w:p w14:paraId="2B98770D" w14:textId="4AB6E71A" w:rsidR="4A3423C2" w:rsidRDefault="3B930786" w:rsidP="4A3423C2">
            <w:pPr>
              <w:jc w:val="center"/>
            </w:pPr>
            <w:r>
              <w:t>Itzel Rivas</w:t>
            </w:r>
          </w:p>
        </w:tc>
        <w:tc>
          <w:tcPr>
            <w:tcW w:w="3978" w:type="dxa"/>
          </w:tcPr>
          <w:p w14:paraId="4857A845" w14:textId="40DAAC9A" w:rsidR="4A3423C2" w:rsidRDefault="0CA1290A" w:rsidP="1A345CAA">
            <w:pPr>
              <w:pStyle w:val="TableText"/>
            </w:pPr>
            <w:r>
              <w:t>3.4 Ingestion/Validation/Cleansing Subsystem</w:t>
            </w:r>
          </w:p>
        </w:tc>
      </w:tr>
      <w:tr w:rsidR="3D9F0A11" w14:paraId="52B5A550" w14:textId="77777777" w:rsidTr="48DC255B">
        <w:tc>
          <w:tcPr>
            <w:tcW w:w="1764" w:type="dxa"/>
          </w:tcPr>
          <w:p w14:paraId="1990E139" w14:textId="36702547" w:rsidR="4DA5E1EC" w:rsidRDefault="4DA5E1EC" w:rsidP="3D9F0A11">
            <w:pPr>
              <w:jc w:val="center"/>
            </w:pPr>
            <w:r>
              <w:t>1.8.2</w:t>
            </w:r>
          </w:p>
        </w:tc>
        <w:tc>
          <w:tcPr>
            <w:tcW w:w="1170" w:type="dxa"/>
          </w:tcPr>
          <w:p w14:paraId="1255929B" w14:textId="77ABF694" w:rsidR="4DA5E1EC" w:rsidRDefault="4DA5E1EC" w:rsidP="3D9F0A11">
            <w:pPr>
              <w:jc w:val="center"/>
            </w:pPr>
            <w:r>
              <w:t>3/7/2020</w:t>
            </w:r>
          </w:p>
        </w:tc>
        <w:tc>
          <w:tcPr>
            <w:tcW w:w="1800" w:type="dxa"/>
          </w:tcPr>
          <w:p w14:paraId="2606EFEF" w14:textId="0E23FC43" w:rsidR="4DA5E1EC" w:rsidRDefault="4DA5E1EC" w:rsidP="3D9F0A11">
            <w:pPr>
              <w:jc w:val="center"/>
            </w:pPr>
            <w:r>
              <w:t xml:space="preserve">Nusrat </w:t>
            </w:r>
            <w:proofErr w:type="spellStart"/>
            <w:r>
              <w:t>Sarmin</w:t>
            </w:r>
            <w:proofErr w:type="spellEnd"/>
          </w:p>
        </w:tc>
        <w:tc>
          <w:tcPr>
            <w:tcW w:w="3978" w:type="dxa"/>
          </w:tcPr>
          <w:p w14:paraId="7BED5DB3" w14:textId="56CFEC43" w:rsidR="4DA5E1EC" w:rsidRDefault="4DA5E1EC" w:rsidP="3D9F0A11">
            <w:pPr>
              <w:pStyle w:val="TableText"/>
            </w:pPr>
            <w:r>
              <w:t>Contract 6</w:t>
            </w:r>
          </w:p>
        </w:tc>
      </w:tr>
      <w:tr w:rsidR="3D9F0A11" w14:paraId="5AD9A361" w14:textId="77777777" w:rsidTr="48DC255B">
        <w:tc>
          <w:tcPr>
            <w:tcW w:w="1764" w:type="dxa"/>
          </w:tcPr>
          <w:p w14:paraId="53843B79" w14:textId="737D8706" w:rsidR="5EE28F07" w:rsidRDefault="5EE28F07" w:rsidP="3D9F0A11">
            <w:pPr>
              <w:jc w:val="center"/>
            </w:pPr>
            <w:r>
              <w:t>1.9</w:t>
            </w:r>
          </w:p>
        </w:tc>
        <w:tc>
          <w:tcPr>
            <w:tcW w:w="1170" w:type="dxa"/>
          </w:tcPr>
          <w:p w14:paraId="55F7578C" w14:textId="01B77112" w:rsidR="5EE28F07" w:rsidRDefault="5EE28F07" w:rsidP="3D9F0A11">
            <w:pPr>
              <w:jc w:val="center"/>
            </w:pPr>
            <w:r>
              <w:t>3/8/2020</w:t>
            </w:r>
          </w:p>
        </w:tc>
        <w:tc>
          <w:tcPr>
            <w:tcW w:w="1800" w:type="dxa"/>
          </w:tcPr>
          <w:p w14:paraId="795A5A56" w14:textId="562B061A" w:rsidR="5EE28F07" w:rsidRDefault="5EE28F07" w:rsidP="3D9F0A11">
            <w:pPr>
              <w:jc w:val="center"/>
            </w:pPr>
            <w:r>
              <w:t>Jose Gallardo</w:t>
            </w:r>
          </w:p>
        </w:tc>
        <w:tc>
          <w:tcPr>
            <w:tcW w:w="3978" w:type="dxa"/>
          </w:tcPr>
          <w:p w14:paraId="09ECE685" w14:textId="437414A8" w:rsidR="31DC7CD0" w:rsidRDefault="31DC7CD0" w:rsidP="3D9F0A11">
            <w:pPr>
              <w:pStyle w:val="TableText"/>
            </w:pPr>
            <w:r>
              <w:t>Contracts for Ingestion/Validation/Cleansing subsystem</w:t>
            </w:r>
          </w:p>
        </w:tc>
      </w:tr>
      <w:tr w:rsidR="1A345CAA" w14:paraId="345D895C" w14:textId="77777777" w:rsidTr="48DC255B">
        <w:tc>
          <w:tcPr>
            <w:tcW w:w="1764" w:type="dxa"/>
          </w:tcPr>
          <w:p w14:paraId="6431B595" w14:textId="44C18EC0" w:rsidR="1DF396BF" w:rsidRDefault="5F231A67" w:rsidP="1A345CAA">
            <w:pPr>
              <w:jc w:val="center"/>
            </w:pPr>
            <w:r>
              <w:t>1.9.1</w:t>
            </w:r>
          </w:p>
        </w:tc>
        <w:tc>
          <w:tcPr>
            <w:tcW w:w="1170" w:type="dxa"/>
          </w:tcPr>
          <w:p w14:paraId="3FBCEF91" w14:textId="1A8A80E0" w:rsidR="6D635DEC" w:rsidRDefault="6D635DEC" w:rsidP="1A345CAA">
            <w:pPr>
              <w:jc w:val="center"/>
            </w:pPr>
            <w:r>
              <w:t>3/8/2020</w:t>
            </w:r>
          </w:p>
        </w:tc>
        <w:tc>
          <w:tcPr>
            <w:tcW w:w="1800" w:type="dxa"/>
          </w:tcPr>
          <w:p w14:paraId="274B9036" w14:textId="3E965ED6" w:rsidR="6D635DEC" w:rsidRDefault="6D635DEC" w:rsidP="1A345CAA">
            <w:pPr>
              <w:jc w:val="center"/>
            </w:pPr>
            <w:r>
              <w:t>Gilbert Alvarez</w:t>
            </w:r>
          </w:p>
        </w:tc>
        <w:tc>
          <w:tcPr>
            <w:tcW w:w="3978" w:type="dxa"/>
          </w:tcPr>
          <w:p w14:paraId="663CAD9C" w14:textId="336BA532" w:rsidR="6D635DEC" w:rsidRDefault="6D635DEC" w:rsidP="1A345CAA">
            <w:pPr>
              <w:pStyle w:val="TableText"/>
            </w:pPr>
            <w:r>
              <w:t>Modify diagram again to have appropriate contract numbers</w:t>
            </w:r>
            <w:r w:rsidR="1D85F2E6">
              <w:t>, fixed contracts of classes in section 3</w:t>
            </w:r>
          </w:p>
        </w:tc>
      </w:tr>
      <w:tr w:rsidR="1A345CAA" w14:paraId="2E1D006D" w14:textId="77777777" w:rsidTr="48DC255B">
        <w:tc>
          <w:tcPr>
            <w:tcW w:w="1764" w:type="dxa"/>
          </w:tcPr>
          <w:p w14:paraId="14F1804F" w14:textId="6C536094" w:rsidR="6D635DEC" w:rsidRDefault="4DC14CD1" w:rsidP="1A345CAA">
            <w:pPr>
              <w:jc w:val="center"/>
            </w:pPr>
            <w:r>
              <w:t>1.9.2</w:t>
            </w:r>
          </w:p>
        </w:tc>
        <w:tc>
          <w:tcPr>
            <w:tcW w:w="1170" w:type="dxa"/>
          </w:tcPr>
          <w:p w14:paraId="03E4288F" w14:textId="4E478A6D" w:rsidR="6D635DEC" w:rsidRDefault="6D635DEC" w:rsidP="1A345CAA">
            <w:pPr>
              <w:jc w:val="center"/>
            </w:pPr>
            <w:r>
              <w:t>3/8/2020</w:t>
            </w:r>
          </w:p>
        </w:tc>
        <w:tc>
          <w:tcPr>
            <w:tcW w:w="1800" w:type="dxa"/>
          </w:tcPr>
          <w:p w14:paraId="46501213" w14:textId="6E66C259" w:rsidR="1A345CAA" w:rsidRDefault="7ECFBCD1" w:rsidP="1A345CAA">
            <w:pPr>
              <w:jc w:val="center"/>
            </w:pPr>
            <w:r>
              <w:t>Gilbert Alvarez</w:t>
            </w:r>
          </w:p>
        </w:tc>
        <w:tc>
          <w:tcPr>
            <w:tcW w:w="3978" w:type="dxa"/>
          </w:tcPr>
          <w:p w14:paraId="03CF889A" w14:textId="2B1410B1" w:rsidR="6D635DEC" w:rsidRDefault="6D635DEC" w:rsidP="1A345CAA">
            <w:pPr>
              <w:pStyle w:val="TableText"/>
            </w:pPr>
            <w:r>
              <w:t xml:space="preserve">Created Database Schema for </w:t>
            </w:r>
            <w:proofErr w:type="spellStart"/>
            <w:r>
              <w:t>VectorDB</w:t>
            </w:r>
            <w:proofErr w:type="spellEnd"/>
          </w:p>
        </w:tc>
      </w:tr>
      <w:tr w:rsidR="48DC255B" w14:paraId="169B1FDB" w14:textId="77777777" w:rsidTr="48DC255B">
        <w:tc>
          <w:tcPr>
            <w:tcW w:w="1764" w:type="dxa"/>
          </w:tcPr>
          <w:p w14:paraId="433A5A5F" w14:textId="312DE9CA" w:rsidR="18980C94" w:rsidRDefault="18980C94" w:rsidP="48DC255B">
            <w:pPr>
              <w:jc w:val="center"/>
            </w:pPr>
            <w:r>
              <w:t>2.0</w:t>
            </w:r>
          </w:p>
        </w:tc>
        <w:tc>
          <w:tcPr>
            <w:tcW w:w="1170" w:type="dxa"/>
          </w:tcPr>
          <w:p w14:paraId="10E6E04A" w14:textId="189F3A70" w:rsidR="18980C94" w:rsidRDefault="18980C94" w:rsidP="48DC255B">
            <w:pPr>
              <w:jc w:val="center"/>
            </w:pPr>
            <w:r>
              <w:t>3/25/2020</w:t>
            </w:r>
          </w:p>
        </w:tc>
        <w:tc>
          <w:tcPr>
            <w:tcW w:w="1800" w:type="dxa"/>
          </w:tcPr>
          <w:p w14:paraId="1E779BB1" w14:textId="1A69EC58" w:rsidR="18980C94" w:rsidRDefault="18980C94" w:rsidP="48DC255B">
            <w:pPr>
              <w:jc w:val="center"/>
            </w:pPr>
            <w:r>
              <w:t>Gilbert Alvarez</w:t>
            </w:r>
          </w:p>
        </w:tc>
        <w:tc>
          <w:tcPr>
            <w:tcW w:w="3978" w:type="dxa"/>
          </w:tcPr>
          <w:p w14:paraId="59AC7C45" w14:textId="79737B2E" w:rsidR="18980C94" w:rsidRDefault="00927404" w:rsidP="48DC255B">
            <w:pPr>
              <w:pStyle w:val="TableText"/>
            </w:pPr>
            <w:r>
              <w:t>Fixed</w:t>
            </w:r>
            <w:r w:rsidR="18980C94">
              <w:t xml:space="preserve"> </w:t>
            </w:r>
            <w:proofErr w:type="spellStart"/>
            <w:r w:rsidR="18980C94">
              <w:t>Wriffs</w:t>
            </w:r>
            <w:proofErr w:type="spellEnd"/>
            <w:r w:rsidR="18980C94">
              <w:t>-Brock diagram</w:t>
            </w:r>
          </w:p>
        </w:tc>
      </w:tr>
      <w:tr w:rsidR="008E0D0B" w14:paraId="7280D0E4" w14:textId="77777777" w:rsidTr="48DC255B">
        <w:tc>
          <w:tcPr>
            <w:tcW w:w="1764" w:type="dxa"/>
          </w:tcPr>
          <w:p w14:paraId="4E82B782" w14:textId="5E57AA71" w:rsidR="008E0D0B" w:rsidRDefault="00927404" w:rsidP="48DC255B">
            <w:pPr>
              <w:jc w:val="center"/>
            </w:pPr>
            <w:r>
              <w:t>2.1</w:t>
            </w:r>
          </w:p>
        </w:tc>
        <w:tc>
          <w:tcPr>
            <w:tcW w:w="1170" w:type="dxa"/>
          </w:tcPr>
          <w:p w14:paraId="07C6E0A1" w14:textId="3AC35BD6" w:rsidR="008E0D0B" w:rsidRDefault="00927404" w:rsidP="48DC255B">
            <w:pPr>
              <w:jc w:val="center"/>
            </w:pPr>
            <w:r>
              <w:t>3/26/2020</w:t>
            </w:r>
          </w:p>
        </w:tc>
        <w:tc>
          <w:tcPr>
            <w:tcW w:w="1800" w:type="dxa"/>
          </w:tcPr>
          <w:p w14:paraId="73A43144" w14:textId="5822B45B" w:rsidR="008E0D0B" w:rsidRDefault="00927404" w:rsidP="48DC255B">
            <w:pPr>
              <w:jc w:val="center"/>
            </w:pPr>
            <w:r>
              <w:t>Gilbert Alvarez</w:t>
            </w:r>
          </w:p>
        </w:tc>
        <w:tc>
          <w:tcPr>
            <w:tcW w:w="3978" w:type="dxa"/>
          </w:tcPr>
          <w:p w14:paraId="7D02E10E" w14:textId="4E2FD2CC" w:rsidR="008E0D0B" w:rsidRDefault="00927404" w:rsidP="48DC255B">
            <w:pPr>
              <w:pStyle w:val="TableText"/>
            </w:pPr>
            <w:r>
              <w:t xml:space="preserve">Fixed </w:t>
            </w:r>
            <w:r w:rsidR="007311D7">
              <w:t>section 3.</w:t>
            </w:r>
            <w:r w:rsidR="006F68E8">
              <w:t>0</w:t>
            </w:r>
          </w:p>
        </w:tc>
      </w:tr>
      <w:tr w:rsidR="007311D7" w14:paraId="7C8EE79B" w14:textId="77777777" w:rsidTr="48DC255B">
        <w:tc>
          <w:tcPr>
            <w:tcW w:w="1764" w:type="dxa"/>
          </w:tcPr>
          <w:p w14:paraId="46456328" w14:textId="07D40502" w:rsidR="007311D7" w:rsidRDefault="007311D7" w:rsidP="48DC255B">
            <w:pPr>
              <w:jc w:val="center"/>
            </w:pPr>
            <w:r>
              <w:t>2.2</w:t>
            </w:r>
          </w:p>
        </w:tc>
        <w:tc>
          <w:tcPr>
            <w:tcW w:w="1170" w:type="dxa"/>
          </w:tcPr>
          <w:p w14:paraId="6EF9CC25" w14:textId="47D6A063" w:rsidR="007311D7" w:rsidRDefault="007311D7" w:rsidP="48DC255B">
            <w:pPr>
              <w:jc w:val="center"/>
            </w:pPr>
            <w:r>
              <w:t>3/29/2020</w:t>
            </w:r>
          </w:p>
        </w:tc>
        <w:tc>
          <w:tcPr>
            <w:tcW w:w="1800" w:type="dxa"/>
          </w:tcPr>
          <w:p w14:paraId="0019A6C0" w14:textId="4CD010DA" w:rsidR="007311D7" w:rsidRDefault="007311D7" w:rsidP="48DC255B">
            <w:pPr>
              <w:jc w:val="center"/>
            </w:pPr>
            <w:r>
              <w:t xml:space="preserve">Gilbert </w:t>
            </w:r>
            <w:r w:rsidR="006F68E8">
              <w:t>Alverez</w:t>
            </w:r>
          </w:p>
        </w:tc>
        <w:tc>
          <w:tcPr>
            <w:tcW w:w="3978" w:type="dxa"/>
          </w:tcPr>
          <w:p w14:paraId="731EB83D" w14:textId="592DD856" w:rsidR="007311D7" w:rsidRDefault="007311D7" w:rsidP="48DC255B">
            <w:pPr>
              <w:pStyle w:val="TableText"/>
            </w:pPr>
            <w:r>
              <w:t xml:space="preserve">Continued to fix </w:t>
            </w:r>
            <w:r w:rsidR="006F68E8">
              <w:t>section 3.0</w:t>
            </w:r>
          </w:p>
        </w:tc>
      </w:tr>
      <w:tr w:rsidR="002F516E" w14:paraId="22D105C1" w14:textId="77777777" w:rsidTr="48DC255B">
        <w:tc>
          <w:tcPr>
            <w:tcW w:w="1764" w:type="dxa"/>
          </w:tcPr>
          <w:p w14:paraId="40BBE4D8" w14:textId="256E9AA7" w:rsidR="002F516E" w:rsidRDefault="002F516E" w:rsidP="48DC255B">
            <w:pPr>
              <w:jc w:val="center"/>
            </w:pPr>
            <w:r>
              <w:t>2.3</w:t>
            </w:r>
          </w:p>
        </w:tc>
        <w:tc>
          <w:tcPr>
            <w:tcW w:w="1170" w:type="dxa"/>
          </w:tcPr>
          <w:p w14:paraId="03471740" w14:textId="352C94CD" w:rsidR="002F516E" w:rsidRDefault="00DE739D" w:rsidP="48DC255B">
            <w:pPr>
              <w:jc w:val="center"/>
            </w:pPr>
            <w:r>
              <w:t>3/29/2020</w:t>
            </w:r>
          </w:p>
        </w:tc>
        <w:tc>
          <w:tcPr>
            <w:tcW w:w="1800" w:type="dxa"/>
          </w:tcPr>
          <w:p w14:paraId="5953B17D" w14:textId="04592D30" w:rsidR="002F516E" w:rsidRDefault="007D5A97" w:rsidP="48DC255B">
            <w:pPr>
              <w:jc w:val="center"/>
            </w:pPr>
            <w:r>
              <w:t>Eder Rodriguez</w:t>
            </w:r>
          </w:p>
        </w:tc>
        <w:tc>
          <w:tcPr>
            <w:tcW w:w="3978" w:type="dxa"/>
          </w:tcPr>
          <w:p w14:paraId="7ACCEDF0" w14:textId="7725177F" w:rsidR="002F516E" w:rsidRDefault="007D5A97" w:rsidP="48DC255B">
            <w:pPr>
              <w:pStyle w:val="TableText"/>
            </w:pPr>
            <w:r>
              <w:t>Database schema (crow’s foot</w:t>
            </w:r>
            <w:r w:rsidR="009D071E">
              <w:t xml:space="preserve"> notation</w:t>
            </w:r>
            <w:r>
              <w:t>)</w:t>
            </w:r>
          </w:p>
        </w:tc>
      </w:tr>
    </w:tbl>
    <w:p w14:paraId="61CDCEAD" w14:textId="77777777" w:rsidR="00E54833" w:rsidRDefault="00E54833" w:rsidP="00907980"/>
    <w:p w14:paraId="2782C369" w14:textId="77777777" w:rsidR="00B55E8E" w:rsidRDefault="00E54833">
      <w:pPr>
        <w:pStyle w:val="TableofContents"/>
        <w:rPr>
          <w:noProof/>
        </w:rPr>
      </w:pPr>
      <w:r>
        <w:t>Table of Contents</w:t>
      </w:r>
      <w:r>
        <w:fldChar w:fldCharType="begin"/>
      </w:r>
      <w:r>
        <w:instrText xml:space="preserve"> TOC \o "1-3" \h \z </w:instrText>
      </w:r>
      <w:r>
        <w:fldChar w:fldCharType="separate"/>
      </w:r>
    </w:p>
    <w:p w14:paraId="438F65A4" w14:textId="0B07E3BD" w:rsidR="00B55E8E" w:rsidRDefault="00B55E8E">
      <w:pPr>
        <w:pStyle w:val="TOC1"/>
        <w:rPr>
          <w:rFonts w:asciiTheme="minorHAnsi" w:eastAsiaTheme="minorEastAsia" w:hAnsiTheme="minorHAnsi" w:cstheme="minorBidi"/>
          <w:b w:val="0"/>
          <w:caps w:val="0"/>
          <w:noProof/>
          <w:sz w:val="24"/>
          <w:szCs w:val="24"/>
        </w:rPr>
      </w:pPr>
      <w:hyperlink w:anchor="_Toc36395048" w:history="1">
        <w:r w:rsidRPr="00E8498C">
          <w:rPr>
            <w:rStyle w:val="Hyperlink"/>
            <w:noProof/>
          </w:rPr>
          <w:t>Document Control</w:t>
        </w:r>
        <w:r>
          <w:rPr>
            <w:noProof/>
            <w:webHidden/>
          </w:rPr>
          <w:tab/>
        </w:r>
        <w:r>
          <w:rPr>
            <w:noProof/>
            <w:webHidden/>
          </w:rPr>
          <w:fldChar w:fldCharType="begin"/>
        </w:r>
        <w:r>
          <w:rPr>
            <w:noProof/>
            <w:webHidden/>
          </w:rPr>
          <w:instrText xml:space="preserve"> PAGEREF _Toc36395048 \h </w:instrText>
        </w:r>
        <w:r>
          <w:rPr>
            <w:noProof/>
            <w:webHidden/>
          </w:rPr>
        </w:r>
        <w:r>
          <w:rPr>
            <w:noProof/>
            <w:webHidden/>
          </w:rPr>
          <w:fldChar w:fldCharType="separate"/>
        </w:r>
        <w:r>
          <w:rPr>
            <w:noProof/>
            <w:webHidden/>
          </w:rPr>
          <w:t>ii</w:t>
        </w:r>
        <w:r>
          <w:rPr>
            <w:noProof/>
            <w:webHidden/>
          </w:rPr>
          <w:fldChar w:fldCharType="end"/>
        </w:r>
      </w:hyperlink>
    </w:p>
    <w:p w14:paraId="6F3B22D6" w14:textId="64A93710" w:rsidR="00B55E8E" w:rsidRDefault="00B55E8E">
      <w:pPr>
        <w:pStyle w:val="TOC2"/>
        <w:rPr>
          <w:rFonts w:asciiTheme="minorHAnsi" w:eastAsiaTheme="minorEastAsia" w:hAnsiTheme="minorHAnsi" w:cstheme="minorBidi"/>
          <w:smallCaps w:val="0"/>
          <w:noProof/>
          <w:sz w:val="24"/>
          <w:szCs w:val="24"/>
        </w:rPr>
      </w:pPr>
      <w:hyperlink w:anchor="_Toc36395049" w:history="1">
        <w:r w:rsidRPr="00E8498C">
          <w:rPr>
            <w:rStyle w:val="Hyperlink"/>
            <w:noProof/>
          </w:rPr>
          <w:t>Approval</w:t>
        </w:r>
        <w:r>
          <w:rPr>
            <w:noProof/>
            <w:webHidden/>
          </w:rPr>
          <w:tab/>
        </w:r>
        <w:r>
          <w:rPr>
            <w:noProof/>
            <w:webHidden/>
          </w:rPr>
          <w:fldChar w:fldCharType="begin"/>
        </w:r>
        <w:r>
          <w:rPr>
            <w:noProof/>
            <w:webHidden/>
          </w:rPr>
          <w:instrText xml:space="preserve"> PAGEREF _Toc36395049 \h </w:instrText>
        </w:r>
        <w:r>
          <w:rPr>
            <w:noProof/>
            <w:webHidden/>
          </w:rPr>
        </w:r>
        <w:r>
          <w:rPr>
            <w:noProof/>
            <w:webHidden/>
          </w:rPr>
          <w:fldChar w:fldCharType="separate"/>
        </w:r>
        <w:r>
          <w:rPr>
            <w:noProof/>
            <w:webHidden/>
          </w:rPr>
          <w:t>ii</w:t>
        </w:r>
        <w:r>
          <w:rPr>
            <w:noProof/>
            <w:webHidden/>
          </w:rPr>
          <w:fldChar w:fldCharType="end"/>
        </w:r>
      </w:hyperlink>
    </w:p>
    <w:p w14:paraId="4AB458EA" w14:textId="24035B0D" w:rsidR="00B55E8E" w:rsidRDefault="00B55E8E">
      <w:pPr>
        <w:pStyle w:val="TOC2"/>
        <w:rPr>
          <w:rFonts w:asciiTheme="minorHAnsi" w:eastAsiaTheme="minorEastAsia" w:hAnsiTheme="minorHAnsi" w:cstheme="minorBidi"/>
          <w:smallCaps w:val="0"/>
          <w:noProof/>
          <w:sz w:val="24"/>
          <w:szCs w:val="24"/>
        </w:rPr>
      </w:pPr>
      <w:hyperlink w:anchor="_Toc36395050" w:history="1">
        <w:r w:rsidRPr="00E8498C">
          <w:rPr>
            <w:rStyle w:val="Hyperlink"/>
            <w:noProof/>
          </w:rPr>
          <w:t>Document Change Control</w:t>
        </w:r>
        <w:r>
          <w:rPr>
            <w:noProof/>
            <w:webHidden/>
          </w:rPr>
          <w:tab/>
        </w:r>
        <w:r>
          <w:rPr>
            <w:noProof/>
            <w:webHidden/>
          </w:rPr>
          <w:fldChar w:fldCharType="begin"/>
        </w:r>
        <w:r>
          <w:rPr>
            <w:noProof/>
            <w:webHidden/>
          </w:rPr>
          <w:instrText xml:space="preserve"> PAGEREF _Toc36395050 \h </w:instrText>
        </w:r>
        <w:r>
          <w:rPr>
            <w:noProof/>
            <w:webHidden/>
          </w:rPr>
        </w:r>
        <w:r>
          <w:rPr>
            <w:noProof/>
            <w:webHidden/>
          </w:rPr>
          <w:fldChar w:fldCharType="separate"/>
        </w:r>
        <w:r>
          <w:rPr>
            <w:noProof/>
            <w:webHidden/>
          </w:rPr>
          <w:t>ii</w:t>
        </w:r>
        <w:r>
          <w:rPr>
            <w:noProof/>
            <w:webHidden/>
          </w:rPr>
          <w:fldChar w:fldCharType="end"/>
        </w:r>
      </w:hyperlink>
    </w:p>
    <w:p w14:paraId="03C3D583" w14:textId="3D45085F" w:rsidR="00B55E8E" w:rsidRDefault="00B55E8E">
      <w:pPr>
        <w:pStyle w:val="TOC2"/>
        <w:rPr>
          <w:rFonts w:asciiTheme="minorHAnsi" w:eastAsiaTheme="minorEastAsia" w:hAnsiTheme="minorHAnsi" w:cstheme="minorBidi"/>
          <w:smallCaps w:val="0"/>
          <w:noProof/>
          <w:sz w:val="24"/>
          <w:szCs w:val="24"/>
        </w:rPr>
      </w:pPr>
      <w:hyperlink w:anchor="_Toc36395051" w:history="1">
        <w:r w:rsidRPr="00E8498C">
          <w:rPr>
            <w:rStyle w:val="Hyperlink"/>
            <w:noProof/>
          </w:rPr>
          <w:t>Distribution List</w:t>
        </w:r>
        <w:r>
          <w:rPr>
            <w:noProof/>
            <w:webHidden/>
          </w:rPr>
          <w:tab/>
        </w:r>
        <w:r>
          <w:rPr>
            <w:noProof/>
            <w:webHidden/>
          </w:rPr>
          <w:fldChar w:fldCharType="begin"/>
        </w:r>
        <w:r>
          <w:rPr>
            <w:noProof/>
            <w:webHidden/>
          </w:rPr>
          <w:instrText xml:space="preserve"> PAGEREF _Toc36395051 \h </w:instrText>
        </w:r>
        <w:r>
          <w:rPr>
            <w:noProof/>
            <w:webHidden/>
          </w:rPr>
        </w:r>
        <w:r>
          <w:rPr>
            <w:noProof/>
            <w:webHidden/>
          </w:rPr>
          <w:fldChar w:fldCharType="separate"/>
        </w:r>
        <w:r>
          <w:rPr>
            <w:noProof/>
            <w:webHidden/>
          </w:rPr>
          <w:t>ii</w:t>
        </w:r>
        <w:r>
          <w:rPr>
            <w:noProof/>
            <w:webHidden/>
          </w:rPr>
          <w:fldChar w:fldCharType="end"/>
        </w:r>
      </w:hyperlink>
    </w:p>
    <w:p w14:paraId="0AE2C787" w14:textId="6D45DD7C" w:rsidR="00B55E8E" w:rsidRDefault="00B55E8E">
      <w:pPr>
        <w:pStyle w:val="TOC2"/>
        <w:rPr>
          <w:rFonts w:asciiTheme="minorHAnsi" w:eastAsiaTheme="minorEastAsia" w:hAnsiTheme="minorHAnsi" w:cstheme="minorBidi"/>
          <w:smallCaps w:val="0"/>
          <w:noProof/>
          <w:sz w:val="24"/>
          <w:szCs w:val="24"/>
        </w:rPr>
      </w:pPr>
      <w:hyperlink w:anchor="_Toc36395052" w:history="1">
        <w:r w:rsidRPr="00E8498C">
          <w:rPr>
            <w:rStyle w:val="Hyperlink"/>
            <w:noProof/>
          </w:rPr>
          <w:t>Change Summary</w:t>
        </w:r>
        <w:r>
          <w:rPr>
            <w:noProof/>
            <w:webHidden/>
          </w:rPr>
          <w:tab/>
        </w:r>
        <w:r>
          <w:rPr>
            <w:noProof/>
            <w:webHidden/>
          </w:rPr>
          <w:fldChar w:fldCharType="begin"/>
        </w:r>
        <w:r>
          <w:rPr>
            <w:noProof/>
            <w:webHidden/>
          </w:rPr>
          <w:instrText xml:space="preserve"> PAGEREF _Toc36395052 \h </w:instrText>
        </w:r>
        <w:r>
          <w:rPr>
            <w:noProof/>
            <w:webHidden/>
          </w:rPr>
        </w:r>
        <w:r>
          <w:rPr>
            <w:noProof/>
            <w:webHidden/>
          </w:rPr>
          <w:fldChar w:fldCharType="separate"/>
        </w:r>
        <w:r>
          <w:rPr>
            <w:noProof/>
            <w:webHidden/>
          </w:rPr>
          <w:t>ii</w:t>
        </w:r>
        <w:r>
          <w:rPr>
            <w:noProof/>
            <w:webHidden/>
          </w:rPr>
          <w:fldChar w:fldCharType="end"/>
        </w:r>
      </w:hyperlink>
    </w:p>
    <w:p w14:paraId="390D3DB7" w14:textId="0662E16E" w:rsidR="00B55E8E" w:rsidRDefault="00B55E8E">
      <w:pPr>
        <w:pStyle w:val="TOC1"/>
        <w:tabs>
          <w:tab w:val="left" w:pos="400"/>
        </w:tabs>
        <w:rPr>
          <w:rFonts w:asciiTheme="minorHAnsi" w:eastAsiaTheme="minorEastAsia" w:hAnsiTheme="minorHAnsi" w:cstheme="minorBidi"/>
          <w:b w:val="0"/>
          <w:caps w:val="0"/>
          <w:noProof/>
          <w:sz w:val="24"/>
          <w:szCs w:val="24"/>
        </w:rPr>
      </w:pPr>
      <w:hyperlink w:anchor="_Toc36395053" w:history="1">
        <w:r w:rsidRPr="00E8498C">
          <w:rPr>
            <w:rStyle w:val="Hyperlink"/>
            <w:noProof/>
          </w:rPr>
          <w:t>1.</w:t>
        </w:r>
        <w:r>
          <w:rPr>
            <w:rFonts w:asciiTheme="minorHAnsi" w:eastAsiaTheme="minorEastAsia" w:hAnsiTheme="minorHAnsi" w:cstheme="minorBidi"/>
            <w:b w:val="0"/>
            <w:caps w:val="0"/>
            <w:noProof/>
            <w:sz w:val="24"/>
            <w:szCs w:val="24"/>
          </w:rPr>
          <w:tab/>
        </w:r>
        <w:r w:rsidRPr="00E8498C">
          <w:rPr>
            <w:rStyle w:val="Hyperlink"/>
            <w:noProof/>
          </w:rPr>
          <w:t>Introduction</w:t>
        </w:r>
        <w:r>
          <w:rPr>
            <w:noProof/>
            <w:webHidden/>
          </w:rPr>
          <w:tab/>
        </w:r>
        <w:r>
          <w:rPr>
            <w:noProof/>
            <w:webHidden/>
          </w:rPr>
          <w:fldChar w:fldCharType="begin"/>
        </w:r>
        <w:r>
          <w:rPr>
            <w:noProof/>
            <w:webHidden/>
          </w:rPr>
          <w:instrText xml:space="preserve"> PAGEREF _Toc36395053 \h </w:instrText>
        </w:r>
        <w:r>
          <w:rPr>
            <w:noProof/>
            <w:webHidden/>
          </w:rPr>
        </w:r>
        <w:r>
          <w:rPr>
            <w:noProof/>
            <w:webHidden/>
          </w:rPr>
          <w:fldChar w:fldCharType="separate"/>
        </w:r>
        <w:r>
          <w:rPr>
            <w:noProof/>
            <w:webHidden/>
          </w:rPr>
          <w:t>1</w:t>
        </w:r>
        <w:r>
          <w:rPr>
            <w:noProof/>
            <w:webHidden/>
          </w:rPr>
          <w:fldChar w:fldCharType="end"/>
        </w:r>
      </w:hyperlink>
    </w:p>
    <w:p w14:paraId="4C056DBF" w14:textId="3B1896FE"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54" w:history="1">
        <w:r w:rsidRPr="00E8498C">
          <w:rPr>
            <w:rStyle w:val="Hyperlink"/>
            <w:noProof/>
          </w:rPr>
          <w:t>1.1.</w:t>
        </w:r>
        <w:r>
          <w:rPr>
            <w:rFonts w:asciiTheme="minorHAnsi" w:eastAsiaTheme="minorEastAsia" w:hAnsiTheme="minorHAnsi" w:cstheme="minorBidi"/>
            <w:smallCaps w:val="0"/>
            <w:noProof/>
            <w:sz w:val="24"/>
            <w:szCs w:val="24"/>
          </w:rPr>
          <w:tab/>
        </w:r>
        <w:r w:rsidRPr="00E8498C">
          <w:rPr>
            <w:rStyle w:val="Hyperlink"/>
            <w:noProof/>
          </w:rPr>
          <w:t>Purpose and Intended Audience</w:t>
        </w:r>
        <w:r>
          <w:rPr>
            <w:noProof/>
            <w:webHidden/>
          </w:rPr>
          <w:tab/>
        </w:r>
        <w:r>
          <w:rPr>
            <w:noProof/>
            <w:webHidden/>
          </w:rPr>
          <w:fldChar w:fldCharType="begin"/>
        </w:r>
        <w:r>
          <w:rPr>
            <w:noProof/>
            <w:webHidden/>
          </w:rPr>
          <w:instrText xml:space="preserve"> PAGEREF _Toc36395054 \h </w:instrText>
        </w:r>
        <w:r>
          <w:rPr>
            <w:noProof/>
            <w:webHidden/>
          </w:rPr>
        </w:r>
        <w:r>
          <w:rPr>
            <w:noProof/>
            <w:webHidden/>
          </w:rPr>
          <w:fldChar w:fldCharType="separate"/>
        </w:r>
        <w:r>
          <w:rPr>
            <w:noProof/>
            <w:webHidden/>
          </w:rPr>
          <w:t>1</w:t>
        </w:r>
        <w:r>
          <w:rPr>
            <w:noProof/>
            <w:webHidden/>
          </w:rPr>
          <w:fldChar w:fldCharType="end"/>
        </w:r>
      </w:hyperlink>
    </w:p>
    <w:p w14:paraId="0750112E" w14:textId="42B6559B"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55" w:history="1">
        <w:r w:rsidRPr="00E8498C">
          <w:rPr>
            <w:rStyle w:val="Hyperlink"/>
            <w:noProof/>
          </w:rPr>
          <w:t>1.2.</w:t>
        </w:r>
        <w:r>
          <w:rPr>
            <w:rFonts w:asciiTheme="minorHAnsi" w:eastAsiaTheme="minorEastAsia" w:hAnsiTheme="minorHAnsi" w:cstheme="minorBidi"/>
            <w:smallCaps w:val="0"/>
            <w:noProof/>
            <w:sz w:val="24"/>
            <w:szCs w:val="24"/>
          </w:rPr>
          <w:tab/>
        </w:r>
        <w:r w:rsidRPr="00E8498C">
          <w:rPr>
            <w:rStyle w:val="Hyperlink"/>
            <w:noProof/>
          </w:rPr>
          <w:t>Scope of Product</w:t>
        </w:r>
        <w:r>
          <w:rPr>
            <w:noProof/>
            <w:webHidden/>
          </w:rPr>
          <w:tab/>
        </w:r>
        <w:r>
          <w:rPr>
            <w:noProof/>
            <w:webHidden/>
          </w:rPr>
          <w:fldChar w:fldCharType="begin"/>
        </w:r>
        <w:r>
          <w:rPr>
            <w:noProof/>
            <w:webHidden/>
          </w:rPr>
          <w:instrText xml:space="preserve"> PAGEREF _Toc36395055 \h </w:instrText>
        </w:r>
        <w:r>
          <w:rPr>
            <w:noProof/>
            <w:webHidden/>
          </w:rPr>
        </w:r>
        <w:r>
          <w:rPr>
            <w:noProof/>
            <w:webHidden/>
          </w:rPr>
          <w:fldChar w:fldCharType="separate"/>
        </w:r>
        <w:r>
          <w:rPr>
            <w:noProof/>
            <w:webHidden/>
          </w:rPr>
          <w:t>1</w:t>
        </w:r>
        <w:r>
          <w:rPr>
            <w:noProof/>
            <w:webHidden/>
          </w:rPr>
          <w:fldChar w:fldCharType="end"/>
        </w:r>
      </w:hyperlink>
    </w:p>
    <w:p w14:paraId="25AFCE8E" w14:textId="45AA22AB"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56" w:history="1">
        <w:r w:rsidRPr="00E8498C">
          <w:rPr>
            <w:rStyle w:val="Hyperlink"/>
            <w:noProof/>
          </w:rPr>
          <w:t>1.3.</w:t>
        </w:r>
        <w:r>
          <w:rPr>
            <w:rFonts w:asciiTheme="minorHAnsi" w:eastAsiaTheme="minorEastAsia" w:hAnsiTheme="minorHAnsi" w:cstheme="minorBidi"/>
            <w:smallCaps w:val="0"/>
            <w:noProof/>
            <w:sz w:val="24"/>
            <w:szCs w:val="24"/>
          </w:rPr>
          <w:tab/>
        </w:r>
        <w:r w:rsidRPr="00E8498C">
          <w:rPr>
            <w:rStyle w:val="Hyperlink"/>
            <w:noProof/>
          </w:rPr>
          <w:t>References</w:t>
        </w:r>
        <w:r>
          <w:rPr>
            <w:noProof/>
            <w:webHidden/>
          </w:rPr>
          <w:tab/>
        </w:r>
        <w:r>
          <w:rPr>
            <w:noProof/>
            <w:webHidden/>
          </w:rPr>
          <w:fldChar w:fldCharType="begin"/>
        </w:r>
        <w:r>
          <w:rPr>
            <w:noProof/>
            <w:webHidden/>
          </w:rPr>
          <w:instrText xml:space="preserve"> PAGEREF _Toc36395056 \h </w:instrText>
        </w:r>
        <w:r>
          <w:rPr>
            <w:noProof/>
            <w:webHidden/>
          </w:rPr>
        </w:r>
        <w:r>
          <w:rPr>
            <w:noProof/>
            <w:webHidden/>
          </w:rPr>
          <w:fldChar w:fldCharType="separate"/>
        </w:r>
        <w:r>
          <w:rPr>
            <w:noProof/>
            <w:webHidden/>
          </w:rPr>
          <w:t>1</w:t>
        </w:r>
        <w:r>
          <w:rPr>
            <w:noProof/>
            <w:webHidden/>
          </w:rPr>
          <w:fldChar w:fldCharType="end"/>
        </w:r>
      </w:hyperlink>
    </w:p>
    <w:p w14:paraId="6493E3F1" w14:textId="154A13F9"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57" w:history="1">
        <w:r w:rsidRPr="00E8498C">
          <w:rPr>
            <w:rStyle w:val="Hyperlink"/>
            <w:noProof/>
          </w:rPr>
          <w:t>1.4.</w:t>
        </w:r>
        <w:r>
          <w:rPr>
            <w:rFonts w:asciiTheme="minorHAnsi" w:eastAsiaTheme="minorEastAsia" w:hAnsiTheme="minorHAnsi" w:cstheme="minorBidi"/>
            <w:smallCaps w:val="0"/>
            <w:noProof/>
            <w:sz w:val="24"/>
            <w:szCs w:val="24"/>
          </w:rPr>
          <w:tab/>
        </w:r>
        <w:r w:rsidRPr="00E8498C">
          <w:rPr>
            <w:rStyle w:val="Hyperlink"/>
            <w:noProof/>
          </w:rPr>
          <w:t>Definitions, Acronyms, and Abbreviations</w:t>
        </w:r>
        <w:r>
          <w:rPr>
            <w:noProof/>
            <w:webHidden/>
          </w:rPr>
          <w:tab/>
        </w:r>
        <w:r>
          <w:rPr>
            <w:noProof/>
            <w:webHidden/>
          </w:rPr>
          <w:fldChar w:fldCharType="begin"/>
        </w:r>
        <w:r>
          <w:rPr>
            <w:noProof/>
            <w:webHidden/>
          </w:rPr>
          <w:instrText xml:space="preserve"> PAGEREF _Toc36395057 \h </w:instrText>
        </w:r>
        <w:r>
          <w:rPr>
            <w:noProof/>
            <w:webHidden/>
          </w:rPr>
        </w:r>
        <w:r>
          <w:rPr>
            <w:noProof/>
            <w:webHidden/>
          </w:rPr>
          <w:fldChar w:fldCharType="separate"/>
        </w:r>
        <w:r>
          <w:rPr>
            <w:noProof/>
            <w:webHidden/>
          </w:rPr>
          <w:t>1</w:t>
        </w:r>
        <w:r>
          <w:rPr>
            <w:noProof/>
            <w:webHidden/>
          </w:rPr>
          <w:fldChar w:fldCharType="end"/>
        </w:r>
      </w:hyperlink>
    </w:p>
    <w:p w14:paraId="189C83E6" w14:textId="21319E57" w:rsidR="00B55E8E" w:rsidRDefault="00B55E8E">
      <w:pPr>
        <w:pStyle w:val="TOC3"/>
        <w:tabs>
          <w:tab w:val="left" w:pos="1200"/>
        </w:tabs>
        <w:rPr>
          <w:rFonts w:asciiTheme="minorHAnsi" w:eastAsiaTheme="minorEastAsia" w:hAnsiTheme="minorHAnsi" w:cstheme="minorBidi"/>
          <w:i w:val="0"/>
          <w:noProof/>
          <w:sz w:val="24"/>
          <w:szCs w:val="24"/>
        </w:rPr>
      </w:pPr>
      <w:hyperlink w:anchor="_Toc36395058" w:history="1">
        <w:r w:rsidRPr="00E8498C">
          <w:rPr>
            <w:rStyle w:val="Hyperlink"/>
            <w:noProof/>
          </w:rPr>
          <w:t>1.4.1.</w:t>
        </w:r>
        <w:r>
          <w:rPr>
            <w:rFonts w:asciiTheme="minorHAnsi" w:eastAsiaTheme="minorEastAsia" w:hAnsiTheme="minorHAnsi" w:cstheme="minorBidi"/>
            <w:i w:val="0"/>
            <w:noProof/>
            <w:sz w:val="24"/>
            <w:szCs w:val="24"/>
          </w:rPr>
          <w:tab/>
        </w:r>
        <w:r w:rsidRPr="00E8498C">
          <w:rPr>
            <w:rStyle w:val="Hyperlink"/>
            <w:noProof/>
          </w:rPr>
          <w:t>Definitions</w:t>
        </w:r>
        <w:r>
          <w:rPr>
            <w:noProof/>
            <w:webHidden/>
          </w:rPr>
          <w:tab/>
        </w:r>
        <w:r>
          <w:rPr>
            <w:noProof/>
            <w:webHidden/>
          </w:rPr>
          <w:fldChar w:fldCharType="begin"/>
        </w:r>
        <w:r>
          <w:rPr>
            <w:noProof/>
            <w:webHidden/>
          </w:rPr>
          <w:instrText xml:space="preserve"> PAGEREF _Toc36395058 \h </w:instrText>
        </w:r>
        <w:r>
          <w:rPr>
            <w:noProof/>
            <w:webHidden/>
          </w:rPr>
        </w:r>
        <w:r>
          <w:rPr>
            <w:noProof/>
            <w:webHidden/>
          </w:rPr>
          <w:fldChar w:fldCharType="separate"/>
        </w:r>
        <w:r>
          <w:rPr>
            <w:noProof/>
            <w:webHidden/>
          </w:rPr>
          <w:t>1</w:t>
        </w:r>
        <w:r>
          <w:rPr>
            <w:noProof/>
            <w:webHidden/>
          </w:rPr>
          <w:fldChar w:fldCharType="end"/>
        </w:r>
      </w:hyperlink>
    </w:p>
    <w:p w14:paraId="477CBEE2" w14:textId="0D39FC4E" w:rsidR="00B55E8E" w:rsidRDefault="00B55E8E">
      <w:pPr>
        <w:pStyle w:val="TOC3"/>
        <w:tabs>
          <w:tab w:val="left" w:pos="1200"/>
        </w:tabs>
        <w:rPr>
          <w:rFonts w:asciiTheme="minorHAnsi" w:eastAsiaTheme="minorEastAsia" w:hAnsiTheme="minorHAnsi" w:cstheme="minorBidi"/>
          <w:i w:val="0"/>
          <w:noProof/>
          <w:sz w:val="24"/>
          <w:szCs w:val="24"/>
        </w:rPr>
      </w:pPr>
      <w:hyperlink w:anchor="_Toc36395059" w:history="1">
        <w:r w:rsidRPr="00E8498C">
          <w:rPr>
            <w:rStyle w:val="Hyperlink"/>
            <w:noProof/>
          </w:rPr>
          <w:t>1.4.2.</w:t>
        </w:r>
        <w:r>
          <w:rPr>
            <w:rFonts w:asciiTheme="minorHAnsi" w:eastAsiaTheme="minorEastAsia" w:hAnsiTheme="minorHAnsi" w:cstheme="minorBidi"/>
            <w:i w:val="0"/>
            <w:noProof/>
            <w:sz w:val="24"/>
            <w:szCs w:val="24"/>
          </w:rPr>
          <w:tab/>
        </w:r>
        <w:r w:rsidRPr="00E8498C">
          <w:rPr>
            <w:rStyle w:val="Hyperlink"/>
            <w:noProof/>
          </w:rPr>
          <w:t>Acronyms</w:t>
        </w:r>
        <w:r>
          <w:rPr>
            <w:noProof/>
            <w:webHidden/>
          </w:rPr>
          <w:tab/>
        </w:r>
        <w:r>
          <w:rPr>
            <w:noProof/>
            <w:webHidden/>
          </w:rPr>
          <w:fldChar w:fldCharType="begin"/>
        </w:r>
        <w:r>
          <w:rPr>
            <w:noProof/>
            <w:webHidden/>
          </w:rPr>
          <w:instrText xml:space="preserve"> PAGEREF _Toc36395059 \h </w:instrText>
        </w:r>
        <w:r>
          <w:rPr>
            <w:noProof/>
            <w:webHidden/>
          </w:rPr>
        </w:r>
        <w:r>
          <w:rPr>
            <w:noProof/>
            <w:webHidden/>
          </w:rPr>
          <w:fldChar w:fldCharType="separate"/>
        </w:r>
        <w:r>
          <w:rPr>
            <w:noProof/>
            <w:webHidden/>
          </w:rPr>
          <w:t>2</w:t>
        </w:r>
        <w:r>
          <w:rPr>
            <w:noProof/>
            <w:webHidden/>
          </w:rPr>
          <w:fldChar w:fldCharType="end"/>
        </w:r>
      </w:hyperlink>
    </w:p>
    <w:p w14:paraId="17B3C403" w14:textId="05C64E5D" w:rsidR="00B55E8E" w:rsidRDefault="00B55E8E">
      <w:pPr>
        <w:pStyle w:val="TOC3"/>
        <w:tabs>
          <w:tab w:val="left" w:pos="1200"/>
        </w:tabs>
        <w:rPr>
          <w:rFonts w:asciiTheme="minorHAnsi" w:eastAsiaTheme="minorEastAsia" w:hAnsiTheme="minorHAnsi" w:cstheme="minorBidi"/>
          <w:i w:val="0"/>
          <w:noProof/>
          <w:sz w:val="24"/>
          <w:szCs w:val="24"/>
        </w:rPr>
      </w:pPr>
      <w:hyperlink w:anchor="_Toc36395060" w:history="1">
        <w:r w:rsidRPr="00E8498C">
          <w:rPr>
            <w:rStyle w:val="Hyperlink"/>
            <w:noProof/>
          </w:rPr>
          <w:t>1.4.3.</w:t>
        </w:r>
        <w:r>
          <w:rPr>
            <w:rFonts w:asciiTheme="minorHAnsi" w:eastAsiaTheme="minorEastAsia" w:hAnsiTheme="minorHAnsi" w:cstheme="minorBidi"/>
            <w:i w:val="0"/>
            <w:noProof/>
            <w:sz w:val="24"/>
            <w:szCs w:val="24"/>
          </w:rPr>
          <w:tab/>
        </w:r>
        <w:r w:rsidRPr="00E8498C">
          <w:rPr>
            <w:rStyle w:val="Hyperlink"/>
            <w:noProof/>
          </w:rPr>
          <w:t>Abbreviations</w:t>
        </w:r>
        <w:r>
          <w:rPr>
            <w:noProof/>
            <w:webHidden/>
          </w:rPr>
          <w:tab/>
        </w:r>
        <w:r>
          <w:rPr>
            <w:noProof/>
            <w:webHidden/>
          </w:rPr>
          <w:fldChar w:fldCharType="begin"/>
        </w:r>
        <w:r>
          <w:rPr>
            <w:noProof/>
            <w:webHidden/>
          </w:rPr>
          <w:instrText xml:space="preserve"> PAGEREF _Toc36395060 \h </w:instrText>
        </w:r>
        <w:r>
          <w:rPr>
            <w:noProof/>
            <w:webHidden/>
          </w:rPr>
        </w:r>
        <w:r>
          <w:rPr>
            <w:noProof/>
            <w:webHidden/>
          </w:rPr>
          <w:fldChar w:fldCharType="separate"/>
        </w:r>
        <w:r>
          <w:rPr>
            <w:noProof/>
            <w:webHidden/>
          </w:rPr>
          <w:t>2</w:t>
        </w:r>
        <w:r>
          <w:rPr>
            <w:noProof/>
            <w:webHidden/>
          </w:rPr>
          <w:fldChar w:fldCharType="end"/>
        </w:r>
      </w:hyperlink>
    </w:p>
    <w:p w14:paraId="66736DBF" w14:textId="56104897"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61" w:history="1">
        <w:r w:rsidRPr="00E8498C">
          <w:rPr>
            <w:rStyle w:val="Hyperlink"/>
            <w:noProof/>
          </w:rPr>
          <w:t>1.5.</w:t>
        </w:r>
        <w:r>
          <w:rPr>
            <w:rFonts w:asciiTheme="minorHAnsi" w:eastAsiaTheme="minorEastAsia" w:hAnsiTheme="minorHAnsi" w:cstheme="minorBidi"/>
            <w:smallCaps w:val="0"/>
            <w:noProof/>
            <w:sz w:val="24"/>
            <w:szCs w:val="24"/>
          </w:rPr>
          <w:tab/>
        </w:r>
        <w:r w:rsidRPr="00E8498C">
          <w:rPr>
            <w:rStyle w:val="Hyperlink"/>
            <w:noProof/>
          </w:rPr>
          <w:t>Overview</w:t>
        </w:r>
        <w:r>
          <w:rPr>
            <w:noProof/>
            <w:webHidden/>
          </w:rPr>
          <w:tab/>
        </w:r>
        <w:r>
          <w:rPr>
            <w:noProof/>
            <w:webHidden/>
          </w:rPr>
          <w:fldChar w:fldCharType="begin"/>
        </w:r>
        <w:r>
          <w:rPr>
            <w:noProof/>
            <w:webHidden/>
          </w:rPr>
          <w:instrText xml:space="preserve"> PAGEREF _Toc36395061 \h </w:instrText>
        </w:r>
        <w:r>
          <w:rPr>
            <w:noProof/>
            <w:webHidden/>
          </w:rPr>
        </w:r>
        <w:r>
          <w:rPr>
            <w:noProof/>
            <w:webHidden/>
          </w:rPr>
          <w:fldChar w:fldCharType="separate"/>
        </w:r>
        <w:r>
          <w:rPr>
            <w:noProof/>
            <w:webHidden/>
          </w:rPr>
          <w:t>2</w:t>
        </w:r>
        <w:r>
          <w:rPr>
            <w:noProof/>
            <w:webHidden/>
          </w:rPr>
          <w:fldChar w:fldCharType="end"/>
        </w:r>
      </w:hyperlink>
    </w:p>
    <w:p w14:paraId="75461D3D" w14:textId="74CE0A49" w:rsidR="00B55E8E" w:rsidRDefault="00B55E8E">
      <w:pPr>
        <w:pStyle w:val="TOC1"/>
        <w:tabs>
          <w:tab w:val="left" w:pos="400"/>
        </w:tabs>
        <w:rPr>
          <w:rFonts w:asciiTheme="minorHAnsi" w:eastAsiaTheme="minorEastAsia" w:hAnsiTheme="minorHAnsi" w:cstheme="minorBidi"/>
          <w:b w:val="0"/>
          <w:caps w:val="0"/>
          <w:noProof/>
          <w:sz w:val="24"/>
          <w:szCs w:val="24"/>
        </w:rPr>
      </w:pPr>
      <w:hyperlink w:anchor="_Toc36395062" w:history="1">
        <w:r w:rsidRPr="00E8498C">
          <w:rPr>
            <w:rStyle w:val="Hyperlink"/>
            <w:noProof/>
          </w:rPr>
          <w:t>2.</w:t>
        </w:r>
        <w:r>
          <w:rPr>
            <w:rFonts w:asciiTheme="minorHAnsi" w:eastAsiaTheme="minorEastAsia" w:hAnsiTheme="minorHAnsi" w:cstheme="minorBidi"/>
            <w:b w:val="0"/>
            <w:caps w:val="0"/>
            <w:noProof/>
            <w:sz w:val="24"/>
            <w:szCs w:val="24"/>
          </w:rPr>
          <w:tab/>
        </w:r>
        <w:r w:rsidRPr="00E8498C">
          <w:rPr>
            <w:rStyle w:val="Hyperlink"/>
            <w:noProof/>
          </w:rPr>
          <w:t>Decomposition Description</w:t>
        </w:r>
        <w:r>
          <w:rPr>
            <w:noProof/>
            <w:webHidden/>
          </w:rPr>
          <w:tab/>
        </w:r>
        <w:r>
          <w:rPr>
            <w:noProof/>
            <w:webHidden/>
          </w:rPr>
          <w:fldChar w:fldCharType="begin"/>
        </w:r>
        <w:r>
          <w:rPr>
            <w:noProof/>
            <w:webHidden/>
          </w:rPr>
          <w:instrText xml:space="preserve"> PAGEREF _Toc36395062 \h </w:instrText>
        </w:r>
        <w:r>
          <w:rPr>
            <w:noProof/>
            <w:webHidden/>
          </w:rPr>
        </w:r>
        <w:r>
          <w:rPr>
            <w:noProof/>
            <w:webHidden/>
          </w:rPr>
          <w:fldChar w:fldCharType="separate"/>
        </w:r>
        <w:r>
          <w:rPr>
            <w:noProof/>
            <w:webHidden/>
          </w:rPr>
          <w:t>3</w:t>
        </w:r>
        <w:r>
          <w:rPr>
            <w:noProof/>
            <w:webHidden/>
          </w:rPr>
          <w:fldChar w:fldCharType="end"/>
        </w:r>
      </w:hyperlink>
    </w:p>
    <w:p w14:paraId="1DDC99BC" w14:textId="4B551EEA"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63" w:history="1">
        <w:r w:rsidRPr="00E8498C">
          <w:rPr>
            <w:rStyle w:val="Hyperlink"/>
            <w:noProof/>
          </w:rPr>
          <w:t>2.1.</w:t>
        </w:r>
        <w:r>
          <w:rPr>
            <w:rFonts w:asciiTheme="minorHAnsi" w:eastAsiaTheme="minorEastAsia" w:hAnsiTheme="minorHAnsi" w:cstheme="minorBidi"/>
            <w:smallCaps w:val="0"/>
            <w:noProof/>
            <w:sz w:val="24"/>
            <w:szCs w:val="24"/>
          </w:rPr>
          <w:tab/>
        </w:r>
        <w:r w:rsidRPr="00E8498C">
          <w:rPr>
            <w:rStyle w:val="Hyperlink"/>
            <w:noProof/>
          </w:rPr>
          <w:t>System Collaboration Diagram</w:t>
        </w:r>
        <w:r>
          <w:rPr>
            <w:noProof/>
            <w:webHidden/>
          </w:rPr>
          <w:tab/>
        </w:r>
        <w:r>
          <w:rPr>
            <w:noProof/>
            <w:webHidden/>
          </w:rPr>
          <w:fldChar w:fldCharType="begin"/>
        </w:r>
        <w:r>
          <w:rPr>
            <w:noProof/>
            <w:webHidden/>
          </w:rPr>
          <w:instrText xml:space="preserve"> PAGEREF _Toc36395063 \h </w:instrText>
        </w:r>
        <w:r>
          <w:rPr>
            <w:noProof/>
            <w:webHidden/>
          </w:rPr>
        </w:r>
        <w:r>
          <w:rPr>
            <w:noProof/>
            <w:webHidden/>
          </w:rPr>
          <w:fldChar w:fldCharType="separate"/>
        </w:r>
        <w:r>
          <w:rPr>
            <w:noProof/>
            <w:webHidden/>
          </w:rPr>
          <w:t>3</w:t>
        </w:r>
        <w:r>
          <w:rPr>
            <w:noProof/>
            <w:webHidden/>
          </w:rPr>
          <w:fldChar w:fldCharType="end"/>
        </w:r>
      </w:hyperlink>
    </w:p>
    <w:p w14:paraId="33027C6B" w14:textId="4FB58497"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64" w:history="1">
        <w:r w:rsidRPr="00E8498C">
          <w:rPr>
            <w:rStyle w:val="Hyperlink"/>
            <w:noProof/>
          </w:rPr>
          <w:t>2.2.</w:t>
        </w:r>
        <w:r>
          <w:rPr>
            <w:rFonts w:asciiTheme="minorHAnsi" w:eastAsiaTheme="minorEastAsia" w:hAnsiTheme="minorHAnsi" w:cstheme="minorBidi"/>
            <w:smallCaps w:val="0"/>
            <w:noProof/>
            <w:sz w:val="24"/>
            <w:szCs w:val="24"/>
          </w:rPr>
          <w:tab/>
        </w:r>
        <w:r w:rsidRPr="00E8498C">
          <w:rPr>
            <w:rStyle w:val="Hyperlink"/>
            <w:noProof/>
          </w:rPr>
          <w:t>Subsystem and Component Descriptions</w:t>
        </w:r>
        <w:r>
          <w:rPr>
            <w:noProof/>
            <w:webHidden/>
          </w:rPr>
          <w:tab/>
        </w:r>
        <w:r>
          <w:rPr>
            <w:noProof/>
            <w:webHidden/>
          </w:rPr>
          <w:fldChar w:fldCharType="begin"/>
        </w:r>
        <w:r>
          <w:rPr>
            <w:noProof/>
            <w:webHidden/>
          </w:rPr>
          <w:instrText xml:space="preserve"> PAGEREF _Toc36395064 \h </w:instrText>
        </w:r>
        <w:r>
          <w:rPr>
            <w:noProof/>
            <w:webHidden/>
          </w:rPr>
        </w:r>
        <w:r>
          <w:rPr>
            <w:noProof/>
            <w:webHidden/>
          </w:rPr>
          <w:fldChar w:fldCharType="separate"/>
        </w:r>
        <w:r>
          <w:rPr>
            <w:noProof/>
            <w:webHidden/>
          </w:rPr>
          <w:t>3</w:t>
        </w:r>
        <w:r>
          <w:rPr>
            <w:noProof/>
            <w:webHidden/>
          </w:rPr>
          <w:fldChar w:fldCharType="end"/>
        </w:r>
      </w:hyperlink>
    </w:p>
    <w:p w14:paraId="016BD46A" w14:textId="0B6E7290" w:rsidR="00B55E8E" w:rsidRDefault="00B55E8E">
      <w:pPr>
        <w:pStyle w:val="TOC3"/>
        <w:tabs>
          <w:tab w:val="left" w:pos="1200"/>
        </w:tabs>
        <w:rPr>
          <w:rFonts w:asciiTheme="minorHAnsi" w:eastAsiaTheme="minorEastAsia" w:hAnsiTheme="minorHAnsi" w:cstheme="minorBidi"/>
          <w:i w:val="0"/>
          <w:noProof/>
          <w:sz w:val="24"/>
          <w:szCs w:val="24"/>
        </w:rPr>
      </w:pPr>
      <w:hyperlink w:anchor="_Toc36395065" w:history="1">
        <w:r w:rsidRPr="00E8498C">
          <w:rPr>
            <w:rStyle w:val="Hyperlink"/>
            <w:bCs/>
            <w:noProof/>
          </w:rPr>
          <w:t>2.2.1.</w:t>
        </w:r>
        <w:r>
          <w:rPr>
            <w:rFonts w:asciiTheme="minorHAnsi" w:eastAsiaTheme="minorEastAsia" w:hAnsiTheme="minorHAnsi" w:cstheme="minorBidi"/>
            <w:i w:val="0"/>
            <w:noProof/>
            <w:sz w:val="24"/>
            <w:szCs w:val="24"/>
          </w:rPr>
          <w:tab/>
        </w:r>
        <w:r w:rsidRPr="00E8498C">
          <w:rPr>
            <w:rStyle w:val="Hyperlink"/>
            <w:noProof/>
          </w:rPr>
          <w:t>Visualization Subsystem</w:t>
        </w:r>
        <w:r>
          <w:rPr>
            <w:noProof/>
            <w:webHidden/>
          </w:rPr>
          <w:tab/>
        </w:r>
        <w:r>
          <w:rPr>
            <w:noProof/>
            <w:webHidden/>
          </w:rPr>
          <w:fldChar w:fldCharType="begin"/>
        </w:r>
        <w:r>
          <w:rPr>
            <w:noProof/>
            <w:webHidden/>
          </w:rPr>
          <w:instrText xml:space="preserve"> PAGEREF _Toc36395065 \h </w:instrText>
        </w:r>
        <w:r>
          <w:rPr>
            <w:noProof/>
            <w:webHidden/>
          </w:rPr>
        </w:r>
        <w:r>
          <w:rPr>
            <w:noProof/>
            <w:webHidden/>
          </w:rPr>
          <w:fldChar w:fldCharType="separate"/>
        </w:r>
        <w:r>
          <w:rPr>
            <w:noProof/>
            <w:webHidden/>
          </w:rPr>
          <w:t>3</w:t>
        </w:r>
        <w:r>
          <w:rPr>
            <w:noProof/>
            <w:webHidden/>
          </w:rPr>
          <w:fldChar w:fldCharType="end"/>
        </w:r>
      </w:hyperlink>
    </w:p>
    <w:p w14:paraId="20C09B2F" w14:textId="059B7610" w:rsidR="00B55E8E" w:rsidRDefault="00B55E8E">
      <w:pPr>
        <w:pStyle w:val="TOC3"/>
        <w:tabs>
          <w:tab w:val="left" w:pos="1200"/>
        </w:tabs>
        <w:rPr>
          <w:rFonts w:asciiTheme="minorHAnsi" w:eastAsiaTheme="minorEastAsia" w:hAnsiTheme="minorHAnsi" w:cstheme="minorBidi"/>
          <w:i w:val="0"/>
          <w:noProof/>
          <w:sz w:val="24"/>
          <w:szCs w:val="24"/>
        </w:rPr>
      </w:pPr>
      <w:hyperlink w:anchor="_Toc36395066" w:history="1">
        <w:r w:rsidRPr="00E8498C">
          <w:rPr>
            <w:rStyle w:val="Hyperlink"/>
            <w:noProof/>
          </w:rPr>
          <w:t>2.2.2.</w:t>
        </w:r>
        <w:r>
          <w:rPr>
            <w:rFonts w:asciiTheme="minorHAnsi" w:eastAsiaTheme="minorEastAsia" w:hAnsiTheme="minorHAnsi" w:cstheme="minorBidi"/>
            <w:i w:val="0"/>
            <w:noProof/>
            <w:sz w:val="24"/>
            <w:szCs w:val="24"/>
          </w:rPr>
          <w:tab/>
        </w:r>
        <w:r w:rsidRPr="00E8498C">
          <w:rPr>
            <w:rStyle w:val="Hyperlink"/>
            <w:noProof/>
          </w:rPr>
          <w:t>Log Entry Subsystem</w:t>
        </w:r>
        <w:r>
          <w:rPr>
            <w:noProof/>
            <w:webHidden/>
          </w:rPr>
          <w:tab/>
        </w:r>
        <w:r>
          <w:rPr>
            <w:noProof/>
            <w:webHidden/>
          </w:rPr>
          <w:fldChar w:fldCharType="begin"/>
        </w:r>
        <w:r>
          <w:rPr>
            <w:noProof/>
            <w:webHidden/>
          </w:rPr>
          <w:instrText xml:space="preserve"> PAGEREF _Toc36395066 \h </w:instrText>
        </w:r>
        <w:r>
          <w:rPr>
            <w:noProof/>
            <w:webHidden/>
          </w:rPr>
        </w:r>
        <w:r>
          <w:rPr>
            <w:noProof/>
            <w:webHidden/>
          </w:rPr>
          <w:fldChar w:fldCharType="separate"/>
        </w:r>
        <w:r>
          <w:rPr>
            <w:noProof/>
            <w:webHidden/>
          </w:rPr>
          <w:t>4</w:t>
        </w:r>
        <w:r>
          <w:rPr>
            <w:noProof/>
            <w:webHidden/>
          </w:rPr>
          <w:fldChar w:fldCharType="end"/>
        </w:r>
      </w:hyperlink>
    </w:p>
    <w:p w14:paraId="180E2827" w14:textId="2B391C04" w:rsidR="00B55E8E" w:rsidRDefault="00B55E8E">
      <w:pPr>
        <w:pStyle w:val="TOC3"/>
        <w:tabs>
          <w:tab w:val="left" w:pos="1200"/>
        </w:tabs>
        <w:rPr>
          <w:rFonts w:asciiTheme="minorHAnsi" w:eastAsiaTheme="minorEastAsia" w:hAnsiTheme="minorHAnsi" w:cstheme="minorBidi"/>
          <w:i w:val="0"/>
          <w:noProof/>
          <w:sz w:val="24"/>
          <w:szCs w:val="24"/>
        </w:rPr>
      </w:pPr>
      <w:hyperlink w:anchor="_Toc36395067" w:history="1">
        <w:r w:rsidRPr="00E8498C">
          <w:rPr>
            <w:rStyle w:val="Hyperlink"/>
            <w:noProof/>
          </w:rPr>
          <w:t>2.2.3.</w:t>
        </w:r>
        <w:r>
          <w:rPr>
            <w:rFonts w:asciiTheme="minorHAnsi" w:eastAsiaTheme="minorEastAsia" w:hAnsiTheme="minorHAnsi" w:cstheme="minorBidi"/>
            <w:i w:val="0"/>
            <w:noProof/>
            <w:sz w:val="24"/>
            <w:szCs w:val="24"/>
          </w:rPr>
          <w:tab/>
        </w:r>
        <w:r w:rsidRPr="00E8498C">
          <w:rPr>
            <w:rStyle w:val="Hyperlink"/>
            <w:noProof/>
          </w:rPr>
          <w:t>User Interface Subsystem</w:t>
        </w:r>
        <w:r>
          <w:rPr>
            <w:noProof/>
            <w:webHidden/>
          </w:rPr>
          <w:tab/>
        </w:r>
        <w:r>
          <w:rPr>
            <w:noProof/>
            <w:webHidden/>
          </w:rPr>
          <w:fldChar w:fldCharType="begin"/>
        </w:r>
        <w:r>
          <w:rPr>
            <w:noProof/>
            <w:webHidden/>
          </w:rPr>
          <w:instrText xml:space="preserve"> PAGEREF _Toc36395067 \h </w:instrText>
        </w:r>
        <w:r>
          <w:rPr>
            <w:noProof/>
            <w:webHidden/>
          </w:rPr>
        </w:r>
        <w:r>
          <w:rPr>
            <w:noProof/>
            <w:webHidden/>
          </w:rPr>
          <w:fldChar w:fldCharType="separate"/>
        </w:r>
        <w:r>
          <w:rPr>
            <w:noProof/>
            <w:webHidden/>
          </w:rPr>
          <w:t>4</w:t>
        </w:r>
        <w:r>
          <w:rPr>
            <w:noProof/>
            <w:webHidden/>
          </w:rPr>
          <w:fldChar w:fldCharType="end"/>
        </w:r>
      </w:hyperlink>
    </w:p>
    <w:p w14:paraId="7227297C" w14:textId="5D236E83" w:rsidR="00B55E8E" w:rsidRDefault="00B55E8E">
      <w:pPr>
        <w:pStyle w:val="TOC3"/>
        <w:tabs>
          <w:tab w:val="left" w:pos="1200"/>
        </w:tabs>
        <w:rPr>
          <w:rFonts w:asciiTheme="minorHAnsi" w:eastAsiaTheme="minorEastAsia" w:hAnsiTheme="minorHAnsi" w:cstheme="minorBidi"/>
          <w:i w:val="0"/>
          <w:noProof/>
          <w:sz w:val="24"/>
          <w:szCs w:val="24"/>
        </w:rPr>
      </w:pPr>
      <w:hyperlink w:anchor="_Toc36395068" w:history="1">
        <w:r w:rsidRPr="00E8498C">
          <w:rPr>
            <w:rStyle w:val="Hyperlink"/>
            <w:noProof/>
          </w:rPr>
          <w:t>2.2.4.</w:t>
        </w:r>
        <w:r>
          <w:rPr>
            <w:rFonts w:asciiTheme="minorHAnsi" w:eastAsiaTheme="minorEastAsia" w:hAnsiTheme="minorHAnsi" w:cstheme="minorBidi"/>
            <w:i w:val="0"/>
            <w:noProof/>
            <w:sz w:val="24"/>
            <w:szCs w:val="24"/>
          </w:rPr>
          <w:tab/>
        </w:r>
        <w:r w:rsidRPr="00E8498C">
          <w:rPr>
            <w:rStyle w:val="Hyperlink"/>
            <w:noProof/>
          </w:rPr>
          <w:t>Ingestion/Validation/Cleansing Subsystem</w:t>
        </w:r>
        <w:r>
          <w:rPr>
            <w:noProof/>
            <w:webHidden/>
          </w:rPr>
          <w:tab/>
        </w:r>
        <w:r>
          <w:rPr>
            <w:noProof/>
            <w:webHidden/>
          </w:rPr>
          <w:fldChar w:fldCharType="begin"/>
        </w:r>
        <w:r>
          <w:rPr>
            <w:noProof/>
            <w:webHidden/>
          </w:rPr>
          <w:instrText xml:space="preserve"> PAGEREF _Toc36395068 \h </w:instrText>
        </w:r>
        <w:r>
          <w:rPr>
            <w:noProof/>
            <w:webHidden/>
          </w:rPr>
        </w:r>
        <w:r>
          <w:rPr>
            <w:noProof/>
            <w:webHidden/>
          </w:rPr>
          <w:fldChar w:fldCharType="separate"/>
        </w:r>
        <w:r>
          <w:rPr>
            <w:noProof/>
            <w:webHidden/>
          </w:rPr>
          <w:t>4</w:t>
        </w:r>
        <w:r>
          <w:rPr>
            <w:noProof/>
            <w:webHidden/>
          </w:rPr>
          <w:fldChar w:fldCharType="end"/>
        </w:r>
      </w:hyperlink>
    </w:p>
    <w:p w14:paraId="636F5CEA" w14:textId="14F2C6CB" w:rsidR="00B55E8E" w:rsidRDefault="00B55E8E">
      <w:pPr>
        <w:pStyle w:val="TOC3"/>
        <w:tabs>
          <w:tab w:val="left" w:pos="1200"/>
        </w:tabs>
        <w:rPr>
          <w:rFonts w:asciiTheme="minorHAnsi" w:eastAsiaTheme="minorEastAsia" w:hAnsiTheme="minorHAnsi" w:cstheme="minorBidi"/>
          <w:i w:val="0"/>
          <w:noProof/>
          <w:sz w:val="24"/>
          <w:szCs w:val="24"/>
        </w:rPr>
      </w:pPr>
      <w:hyperlink w:anchor="_Toc36395069" w:history="1">
        <w:r w:rsidRPr="00E8498C">
          <w:rPr>
            <w:rStyle w:val="Hyperlink"/>
            <w:noProof/>
          </w:rPr>
          <w:t>2.2.5.</w:t>
        </w:r>
        <w:r>
          <w:rPr>
            <w:rFonts w:asciiTheme="minorHAnsi" w:eastAsiaTheme="minorEastAsia" w:hAnsiTheme="minorHAnsi" w:cstheme="minorBidi"/>
            <w:i w:val="0"/>
            <w:noProof/>
            <w:sz w:val="24"/>
            <w:szCs w:val="24"/>
          </w:rPr>
          <w:tab/>
        </w:r>
        <w:r w:rsidRPr="00E8498C">
          <w:rPr>
            <w:rStyle w:val="Hyperlink"/>
            <w:noProof/>
          </w:rPr>
          <w:t>Database Subsystem</w:t>
        </w:r>
        <w:r>
          <w:rPr>
            <w:noProof/>
            <w:webHidden/>
          </w:rPr>
          <w:tab/>
        </w:r>
        <w:r>
          <w:rPr>
            <w:noProof/>
            <w:webHidden/>
          </w:rPr>
          <w:fldChar w:fldCharType="begin"/>
        </w:r>
        <w:r>
          <w:rPr>
            <w:noProof/>
            <w:webHidden/>
          </w:rPr>
          <w:instrText xml:space="preserve"> PAGEREF _Toc36395069 \h </w:instrText>
        </w:r>
        <w:r>
          <w:rPr>
            <w:noProof/>
            <w:webHidden/>
          </w:rPr>
        </w:r>
        <w:r>
          <w:rPr>
            <w:noProof/>
            <w:webHidden/>
          </w:rPr>
          <w:fldChar w:fldCharType="separate"/>
        </w:r>
        <w:r>
          <w:rPr>
            <w:noProof/>
            <w:webHidden/>
          </w:rPr>
          <w:t>4</w:t>
        </w:r>
        <w:r>
          <w:rPr>
            <w:noProof/>
            <w:webHidden/>
          </w:rPr>
          <w:fldChar w:fldCharType="end"/>
        </w:r>
      </w:hyperlink>
    </w:p>
    <w:p w14:paraId="424C5D97" w14:textId="75E72566"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70" w:history="1">
        <w:r w:rsidRPr="00E8498C">
          <w:rPr>
            <w:rStyle w:val="Hyperlink"/>
            <w:noProof/>
          </w:rPr>
          <w:t>2.3.</w:t>
        </w:r>
        <w:r>
          <w:rPr>
            <w:rFonts w:asciiTheme="minorHAnsi" w:eastAsiaTheme="minorEastAsia" w:hAnsiTheme="minorHAnsi" w:cstheme="minorBidi"/>
            <w:smallCaps w:val="0"/>
            <w:noProof/>
            <w:sz w:val="24"/>
            <w:szCs w:val="24"/>
          </w:rPr>
          <w:tab/>
        </w:r>
        <w:r w:rsidRPr="00E8498C">
          <w:rPr>
            <w:rStyle w:val="Hyperlink"/>
            <w:noProof/>
          </w:rPr>
          <w:t>Dependencies</w:t>
        </w:r>
        <w:r>
          <w:rPr>
            <w:noProof/>
            <w:webHidden/>
          </w:rPr>
          <w:tab/>
        </w:r>
        <w:r>
          <w:rPr>
            <w:noProof/>
            <w:webHidden/>
          </w:rPr>
          <w:fldChar w:fldCharType="begin"/>
        </w:r>
        <w:r>
          <w:rPr>
            <w:noProof/>
            <w:webHidden/>
          </w:rPr>
          <w:instrText xml:space="preserve"> PAGEREF _Toc36395070 \h </w:instrText>
        </w:r>
        <w:r>
          <w:rPr>
            <w:noProof/>
            <w:webHidden/>
          </w:rPr>
        </w:r>
        <w:r>
          <w:rPr>
            <w:noProof/>
            <w:webHidden/>
          </w:rPr>
          <w:fldChar w:fldCharType="separate"/>
        </w:r>
        <w:r>
          <w:rPr>
            <w:noProof/>
            <w:webHidden/>
          </w:rPr>
          <w:t>5</w:t>
        </w:r>
        <w:r>
          <w:rPr>
            <w:noProof/>
            <w:webHidden/>
          </w:rPr>
          <w:fldChar w:fldCharType="end"/>
        </w:r>
      </w:hyperlink>
    </w:p>
    <w:p w14:paraId="06AF48DE" w14:textId="4B5A780C" w:rsidR="00B55E8E" w:rsidRDefault="00B55E8E">
      <w:pPr>
        <w:pStyle w:val="TOC1"/>
        <w:tabs>
          <w:tab w:val="left" w:pos="400"/>
        </w:tabs>
        <w:rPr>
          <w:rFonts w:asciiTheme="minorHAnsi" w:eastAsiaTheme="minorEastAsia" w:hAnsiTheme="minorHAnsi" w:cstheme="minorBidi"/>
          <w:b w:val="0"/>
          <w:caps w:val="0"/>
          <w:noProof/>
          <w:sz w:val="24"/>
          <w:szCs w:val="24"/>
        </w:rPr>
      </w:pPr>
      <w:hyperlink w:anchor="_Toc36395071" w:history="1">
        <w:r w:rsidRPr="00E8498C">
          <w:rPr>
            <w:rStyle w:val="Hyperlink"/>
            <w:noProof/>
          </w:rPr>
          <w:t>3.</w:t>
        </w:r>
        <w:r>
          <w:rPr>
            <w:rFonts w:asciiTheme="minorHAnsi" w:eastAsiaTheme="minorEastAsia" w:hAnsiTheme="minorHAnsi" w:cstheme="minorBidi"/>
            <w:b w:val="0"/>
            <w:caps w:val="0"/>
            <w:noProof/>
            <w:sz w:val="24"/>
            <w:szCs w:val="24"/>
          </w:rPr>
          <w:tab/>
        </w:r>
        <w:r w:rsidRPr="00E8498C">
          <w:rPr>
            <w:rStyle w:val="Hyperlink"/>
            <w:noProof/>
          </w:rPr>
          <w:t>Detailed Description of Component</w:t>
        </w:r>
        <w:r>
          <w:rPr>
            <w:noProof/>
            <w:webHidden/>
          </w:rPr>
          <w:tab/>
        </w:r>
        <w:r>
          <w:rPr>
            <w:noProof/>
            <w:webHidden/>
          </w:rPr>
          <w:fldChar w:fldCharType="begin"/>
        </w:r>
        <w:r>
          <w:rPr>
            <w:noProof/>
            <w:webHidden/>
          </w:rPr>
          <w:instrText xml:space="preserve"> PAGEREF _Toc36395071 \h </w:instrText>
        </w:r>
        <w:r>
          <w:rPr>
            <w:noProof/>
            <w:webHidden/>
          </w:rPr>
        </w:r>
        <w:r>
          <w:rPr>
            <w:noProof/>
            <w:webHidden/>
          </w:rPr>
          <w:fldChar w:fldCharType="separate"/>
        </w:r>
        <w:r>
          <w:rPr>
            <w:noProof/>
            <w:webHidden/>
          </w:rPr>
          <w:t>6</w:t>
        </w:r>
        <w:r>
          <w:rPr>
            <w:noProof/>
            <w:webHidden/>
          </w:rPr>
          <w:fldChar w:fldCharType="end"/>
        </w:r>
      </w:hyperlink>
    </w:p>
    <w:p w14:paraId="0D8B2C6A" w14:textId="6D23DFA4"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72" w:history="1">
        <w:r w:rsidRPr="00E8498C">
          <w:rPr>
            <w:rStyle w:val="Hyperlink"/>
            <w:noProof/>
          </w:rPr>
          <w:t>3.1.</w:t>
        </w:r>
        <w:r>
          <w:rPr>
            <w:rFonts w:asciiTheme="minorHAnsi" w:eastAsiaTheme="minorEastAsia" w:hAnsiTheme="minorHAnsi" w:cstheme="minorBidi"/>
            <w:smallCaps w:val="0"/>
            <w:noProof/>
            <w:sz w:val="24"/>
            <w:szCs w:val="24"/>
          </w:rPr>
          <w:tab/>
        </w:r>
        <w:r w:rsidRPr="00E8498C">
          <w:rPr>
            <w:rStyle w:val="Hyperlink"/>
            <w:noProof/>
          </w:rPr>
          <w:t>Visualization Subsystem</w:t>
        </w:r>
        <w:r>
          <w:rPr>
            <w:noProof/>
            <w:webHidden/>
          </w:rPr>
          <w:tab/>
        </w:r>
        <w:r>
          <w:rPr>
            <w:noProof/>
            <w:webHidden/>
          </w:rPr>
          <w:fldChar w:fldCharType="begin"/>
        </w:r>
        <w:r>
          <w:rPr>
            <w:noProof/>
            <w:webHidden/>
          </w:rPr>
          <w:instrText xml:space="preserve"> PAGEREF _Toc36395072 \h </w:instrText>
        </w:r>
        <w:r>
          <w:rPr>
            <w:noProof/>
            <w:webHidden/>
          </w:rPr>
        </w:r>
        <w:r>
          <w:rPr>
            <w:noProof/>
            <w:webHidden/>
          </w:rPr>
          <w:fldChar w:fldCharType="separate"/>
        </w:r>
        <w:r>
          <w:rPr>
            <w:noProof/>
            <w:webHidden/>
          </w:rPr>
          <w:t>6</w:t>
        </w:r>
        <w:r>
          <w:rPr>
            <w:noProof/>
            <w:webHidden/>
          </w:rPr>
          <w:fldChar w:fldCharType="end"/>
        </w:r>
      </w:hyperlink>
    </w:p>
    <w:p w14:paraId="2F33A817" w14:textId="2F8FF220" w:rsidR="00B55E8E" w:rsidRDefault="00B55E8E">
      <w:pPr>
        <w:pStyle w:val="TOC3"/>
        <w:tabs>
          <w:tab w:val="left" w:pos="1200"/>
        </w:tabs>
        <w:rPr>
          <w:rFonts w:asciiTheme="minorHAnsi" w:eastAsiaTheme="minorEastAsia" w:hAnsiTheme="minorHAnsi" w:cstheme="minorBidi"/>
          <w:i w:val="0"/>
          <w:noProof/>
          <w:sz w:val="24"/>
          <w:szCs w:val="24"/>
        </w:rPr>
      </w:pPr>
      <w:hyperlink w:anchor="_Toc36395073" w:history="1">
        <w:r w:rsidRPr="00E8498C">
          <w:rPr>
            <w:rStyle w:val="Hyperlink"/>
            <w:noProof/>
          </w:rPr>
          <w:t>3.1.1.</w:t>
        </w:r>
        <w:r>
          <w:rPr>
            <w:rFonts w:asciiTheme="minorHAnsi" w:eastAsiaTheme="minorEastAsia" w:hAnsiTheme="minorHAnsi" w:cstheme="minorBidi"/>
            <w:i w:val="0"/>
            <w:noProof/>
            <w:sz w:val="24"/>
            <w:szCs w:val="24"/>
          </w:rPr>
          <w:tab/>
        </w:r>
        <w:r w:rsidRPr="00E8498C">
          <w:rPr>
            <w:rStyle w:val="Hyperlink"/>
            <w:noProof/>
          </w:rPr>
          <w:t>Node</w:t>
        </w:r>
        <w:r>
          <w:rPr>
            <w:noProof/>
            <w:webHidden/>
          </w:rPr>
          <w:tab/>
        </w:r>
        <w:r>
          <w:rPr>
            <w:noProof/>
            <w:webHidden/>
          </w:rPr>
          <w:fldChar w:fldCharType="begin"/>
        </w:r>
        <w:r>
          <w:rPr>
            <w:noProof/>
            <w:webHidden/>
          </w:rPr>
          <w:instrText xml:space="preserve"> PAGEREF _Toc36395073 \h </w:instrText>
        </w:r>
        <w:r>
          <w:rPr>
            <w:noProof/>
            <w:webHidden/>
          </w:rPr>
        </w:r>
        <w:r>
          <w:rPr>
            <w:noProof/>
            <w:webHidden/>
          </w:rPr>
          <w:fldChar w:fldCharType="separate"/>
        </w:r>
        <w:r>
          <w:rPr>
            <w:noProof/>
            <w:webHidden/>
          </w:rPr>
          <w:t>6</w:t>
        </w:r>
        <w:r>
          <w:rPr>
            <w:noProof/>
            <w:webHidden/>
          </w:rPr>
          <w:fldChar w:fldCharType="end"/>
        </w:r>
      </w:hyperlink>
    </w:p>
    <w:p w14:paraId="6BC43C11" w14:textId="476F5C10" w:rsidR="00B55E8E" w:rsidRDefault="00B55E8E">
      <w:pPr>
        <w:pStyle w:val="TOC3"/>
        <w:tabs>
          <w:tab w:val="left" w:pos="1200"/>
        </w:tabs>
        <w:rPr>
          <w:rFonts w:asciiTheme="minorHAnsi" w:eastAsiaTheme="minorEastAsia" w:hAnsiTheme="minorHAnsi" w:cstheme="minorBidi"/>
          <w:i w:val="0"/>
          <w:noProof/>
          <w:sz w:val="24"/>
          <w:szCs w:val="24"/>
        </w:rPr>
      </w:pPr>
      <w:hyperlink w:anchor="_Toc36395074" w:history="1">
        <w:r w:rsidRPr="00E8498C">
          <w:rPr>
            <w:rStyle w:val="Hyperlink"/>
            <w:noProof/>
          </w:rPr>
          <w:t>3.1.2.</w:t>
        </w:r>
        <w:r>
          <w:rPr>
            <w:rFonts w:asciiTheme="minorHAnsi" w:eastAsiaTheme="minorEastAsia" w:hAnsiTheme="minorHAnsi" w:cstheme="minorBidi"/>
            <w:i w:val="0"/>
            <w:noProof/>
            <w:sz w:val="24"/>
            <w:szCs w:val="24"/>
          </w:rPr>
          <w:tab/>
        </w:r>
        <w:r w:rsidRPr="00E8498C">
          <w:rPr>
            <w:rStyle w:val="Hyperlink"/>
            <w:noProof/>
          </w:rPr>
          <w:t>Vector</w:t>
        </w:r>
        <w:r>
          <w:rPr>
            <w:noProof/>
            <w:webHidden/>
          </w:rPr>
          <w:tab/>
        </w:r>
        <w:r>
          <w:rPr>
            <w:noProof/>
            <w:webHidden/>
          </w:rPr>
          <w:fldChar w:fldCharType="begin"/>
        </w:r>
        <w:r>
          <w:rPr>
            <w:noProof/>
            <w:webHidden/>
          </w:rPr>
          <w:instrText xml:space="preserve"> PAGEREF _Toc36395074 \h </w:instrText>
        </w:r>
        <w:r>
          <w:rPr>
            <w:noProof/>
            <w:webHidden/>
          </w:rPr>
        </w:r>
        <w:r>
          <w:rPr>
            <w:noProof/>
            <w:webHidden/>
          </w:rPr>
          <w:fldChar w:fldCharType="separate"/>
        </w:r>
        <w:r>
          <w:rPr>
            <w:noProof/>
            <w:webHidden/>
          </w:rPr>
          <w:t>6</w:t>
        </w:r>
        <w:r>
          <w:rPr>
            <w:noProof/>
            <w:webHidden/>
          </w:rPr>
          <w:fldChar w:fldCharType="end"/>
        </w:r>
      </w:hyperlink>
    </w:p>
    <w:p w14:paraId="62413D7A" w14:textId="403ED4A2" w:rsidR="00B55E8E" w:rsidRDefault="00B55E8E">
      <w:pPr>
        <w:pStyle w:val="TOC3"/>
        <w:tabs>
          <w:tab w:val="left" w:pos="1200"/>
        </w:tabs>
        <w:rPr>
          <w:rFonts w:asciiTheme="minorHAnsi" w:eastAsiaTheme="minorEastAsia" w:hAnsiTheme="minorHAnsi" w:cstheme="minorBidi"/>
          <w:i w:val="0"/>
          <w:noProof/>
          <w:sz w:val="24"/>
          <w:szCs w:val="24"/>
        </w:rPr>
      </w:pPr>
      <w:hyperlink w:anchor="_Toc36395075" w:history="1">
        <w:r w:rsidRPr="00E8498C">
          <w:rPr>
            <w:rStyle w:val="Hyperlink"/>
            <w:noProof/>
          </w:rPr>
          <w:t>3.1.3.</w:t>
        </w:r>
        <w:r>
          <w:rPr>
            <w:rFonts w:asciiTheme="minorHAnsi" w:eastAsiaTheme="minorEastAsia" w:hAnsiTheme="minorHAnsi" w:cstheme="minorBidi"/>
            <w:i w:val="0"/>
            <w:noProof/>
            <w:sz w:val="24"/>
            <w:szCs w:val="24"/>
          </w:rPr>
          <w:tab/>
        </w:r>
        <w:r w:rsidRPr="00E8498C">
          <w:rPr>
            <w:rStyle w:val="Hyperlink"/>
            <w:noProof/>
          </w:rPr>
          <w:t>Connector</w:t>
        </w:r>
        <w:r>
          <w:rPr>
            <w:noProof/>
            <w:webHidden/>
          </w:rPr>
          <w:tab/>
        </w:r>
        <w:r>
          <w:rPr>
            <w:noProof/>
            <w:webHidden/>
          </w:rPr>
          <w:fldChar w:fldCharType="begin"/>
        </w:r>
        <w:r>
          <w:rPr>
            <w:noProof/>
            <w:webHidden/>
          </w:rPr>
          <w:instrText xml:space="preserve"> PAGEREF _Toc36395075 \h </w:instrText>
        </w:r>
        <w:r>
          <w:rPr>
            <w:noProof/>
            <w:webHidden/>
          </w:rPr>
        </w:r>
        <w:r>
          <w:rPr>
            <w:noProof/>
            <w:webHidden/>
          </w:rPr>
          <w:fldChar w:fldCharType="separate"/>
        </w:r>
        <w:r>
          <w:rPr>
            <w:noProof/>
            <w:webHidden/>
          </w:rPr>
          <w:t>7</w:t>
        </w:r>
        <w:r>
          <w:rPr>
            <w:noProof/>
            <w:webHidden/>
          </w:rPr>
          <w:fldChar w:fldCharType="end"/>
        </w:r>
      </w:hyperlink>
    </w:p>
    <w:p w14:paraId="7BE06156" w14:textId="11AD4E5B" w:rsidR="00B55E8E" w:rsidRDefault="00B55E8E">
      <w:pPr>
        <w:pStyle w:val="TOC3"/>
        <w:tabs>
          <w:tab w:val="left" w:pos="1200"/>
        </w:tabs>
        <w:rPr>
          <w:rFonts w:asciiTheme="minorHAnsi" w:eastAsiaTheme="minorEastAsia" w:hAnsiTheme="minorHAnsi" w:cstheme="minorBidi"/>
          <w:i w:val="0"/>
          <w:noProof/>
          <w:sz w:val="24"/>
          <w:szCs w:val="24"/>
        </w:rPr>
      </w:pPr>
      <w:hyperlink w:anchor="_Toc36395076" w:history="1">
        <w:r w:rsidRPr="00E8498C">
          <w:rPr>
            <w:rStyle w:val="Hyperlink"/>
            <w:noProof/>
          </w:rPr>
          <w:t>3.1.4.</w:t>
        </w:r>
        <w:r>
          <w:rPr>
            <w:rFonts w:asciiTheme="minorHAnsi" w:eastAsiaTheme="minorEastAsia" w:hAnsiTheme="minorHAnsi" w:cstheme="minorBidi"/>
            <w:i w:val="0"/>
            <w:noProof/>
            <w:sz w:val="24"/>
            <w:szCs w:val="24"/>
          </w:rPr>
          <w:tab/>
        </w:r>
        <w:r w:rsidRPr="00E8498C">
          <w:rPr>
            <w:rStyle w:val="Hyperlink"/>
            <w:noProof/>
          </w:rPr>
          <w:t>Graph Generator</w:t>
        </w:r>
        <w:r>
          <w:rPr>
            <w:noProof/>
            <w:webHidden/>
          </w:rPr>
          <w:tab/>
        </w:r>
        <w:r>
          <w:rPr>
            <w:noProof/>
            <w:webHidden/>
          </w:rPr>
          <w:fldChar w:fldCharType="begin"/>
        </w:r>
        <w:r>
          <w:rPr>
            <w:noProof/>
            <w:webHidden/>
          </w:rPr>
          <w:instrText xml:space="preserve"> PAGEREF _Toc36395076 \h </w:instrText>
        </w:r>
        <w:r>
          <w:rPr>
            <w:noProof/>
            <w:webHidden/>
          </w:rPr>
        </w:r>
        <w:r>
          <w:rPr>
            <w:noProof/>
            <w:webHidden/>
          </w:rPr>
          <w:fldChar w:fldCharType="separate"/>
        </w:r>
        <w:r>
          <w:rPr>
            <w:noProof/>
            <w:webHidden/>
          </w:rPr>
          <w:t>7</w:t>
        </w:r>
        <w:r>
          <w:rPr>
            <w:noProof/>
            <w:webHidden/>
          </w:rPr>
          <w:fldChar w:fldCharType="end"/>
        </w:r>
      </w:hyperlink>
    </w:p>
    <w:p w14:paraId="6A030F49" w14:textId="7720F04D" w:rsidR="00B55E8E" w:rsidRDefault="00B55E8E">
      <w:pPr>
        <w:pStyle w:val="TOC3"/>
        <w:rPr>
          <w:rFonts w:asciiTheme="minorHAnsi" w:eastAsiaTheme="minorEastAsia" w:hAnsiTheme="minorHAnsi" w:cstheme="minorBidi"/>
          <w:i w:val="0"/>
          <w:noProof/>
          <w:sz w:val="24"/>
          <w:szCs w:val="24"/>
        </w:rPr>
      </w:pPr>
      <w:hyperlink w:anchor="_Toc36395077" w:history="1">
        <w:r w:rsidRPr="00E8498C">
          <w:rPr>
            <w:rStyle w:val="Hyperlink"/>
            <w:noProof/>
            <w:lang w:bidi="bn-IN"/>
          </w:rPr>
          <w:t>Responsible for drawing nodes and connectors onto the UI.</w:t>
        </w:r>
        <w:r>
          <w:rPr>
            <w:noProof/>
            <w:webHidden/>
          </w:rPr>
          <w:tab/>
        </w:r>
        <w:r>
          <w:rPr>
            <w:noProof/>
            <w:webHidden/>
          </w:rPr>
          <w:fldChar w:fldCharType="begin"/>
        </w:r>
        <w:r>
          <w:rPr>
            <w:noProof/>
            <w:webHidden/>
          </w:rPr>
          <w:instrText xml:space="preserve"> PAGEREF _Toc36395077 \h </w:instrText>
        </w:r>
        <w:r>
          <w:rPr>
            <w:noProof/>
            <w:webHidden/>
          </w:rPr>
        </w:r>
        <w:r>
          <w:rPr>
            <w:noProof/>
            <w:webHidden/>
          </w:rPr>
          <w:fldChar w:fldCharType="separate"/>
        </w:r>
        <w:r>
          <w:rPr>
            <w:noProof/>
            <w:webHidden/>
          </w:rPr>
          <w:t>7</w:t>
        </w:r>
        <w:r>
          <w:rPr>
            <w:noProof/>
            <w:webHidden/>
          </w:rPr>
          <w:fldChar w:fldCharType="end"/>
        </w:r>
      </w:hyperlink>
    </w:p>
    <w:p w14:paraId="126E44DB" w14:textId="5F0E95FE" w:rsidR="00B55E8E" w:rsidRDefault="00B55E8E">
      <w:pPr>
        <w:pStyle w:val="TOC3"/>
        <w:tabs>
          <w:tab w:val="left" w:pos="1200"/>
        </w:tabs>
        <w:rPr>
          <w:rFonts w:asciiTheme="minorHAnsi" w:eastAsiaTheme="minorEastAsia" w:hAnsiTheme="minorHAnsi" w:cstheme="minorBidi"/>
          <w:i w:val="0"/>
          <w:noProof/>
          <w:sz w:val="24"/>
          <w:szCs w:val="24"/>
        </w:rPr>
      </w:pPr>
      <w:hyperlink w:anchor="_Toc36395078" w:history="1">
        <w:r w:rsidRPr="00E8498C">
          <w:rPr>
            <w:rStyle w:val="Hyperlink"/>
            <w:noProof/>
          </w:rPr>
          <w:t>3.1.5.</w:t>
        </w:r>
        <w:r>
          <w:rPr>
            <w:rFonts w:asciiTheme="minorHAnsi" w:eastAsiaTheme="minorEastAsia" w:hAnsiTheme="minorHAnsi" w:cstheme="minorBidi"/>
            <w:i w:val="0"/>
            <w:noProof/>
            <w:sz w:val="24"/>
            <w:szCs w:val="24"/>
          </w:rPr>
          <w:tab/>
        </w:r>
        <w:r w:rsidRPr="00E8498C">
          <w:rPr>
            <w:rStyle w:val="Hyperlink"/>
            <w:noProof/>
          </w:rPr>
          <w:t>Graph</w:t>
        </w:r>
        <w:r>
          <w:rPr>
            <w:noProof/>
            <w:webHidden/>
          </w:rPr>
          <w:tab/>
        </w:r>
        <w:r>
          <w:rPr>
            <w:noProof/>
            <w:webHidden/>
          </w:rPr>
          <w:fldChar w:fldCharType="begin"/>
        </w:r>
        <w:r>
          <w:rPr>
            <w:noProof/>
            <w:webHidden/>
          </w:rPr>
          <w:instrText xml:space="preserve"> PAGEREF _Toc36395078 \h </w:instrText>
        </w:r>
        <w:r>
          <w:rPr>
            <w:noProof/>
            <w:webHidden/>
          </w:rPr>
        </w:r>
        <w:r>
          <w:rPr>
            <w:noProof/>
            <w:webHidden/>
          </w:rPr>
          <w:fldChar w:fldCharType="separate"/>
        </w:r>
        <w:r>
          <w:rPr>
            <w:noProof/>
            <w:webHidden/>
          </w:rPr>
          <w:t>8</w:t>
        </w:r>
        <w:r>
          <w:rPr>
            <w:noProof/>
            <w:webHidden/>
          </w:rPr>
          <w:fldChar w:fldCharType="end"/>
        </w:r>
      </w:hyperlink>
    </w:p>
    <w:p w14:paraId="2B54372A" w14:textId="4CF6ED73"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79" w:history="1">
        <w:r w:rsidRPr="00E8498C">
          <w:rPr>
            <w:rStyle w:val="Hyperlink"/>
            <w:noProof/>
          </w:rPr>
          <w:t>3.2.</w:t>
        </w:r>
        <w:r>
          <w:rPr>
            <w:rFonts w:asciiTheme="minorHAnsi" w:eastAsiaTheme="minorEastAsia" w:hAnsiTheme="minorHAnsi" w:cstheme="minorBidi"/>
            <w:smallCaps w:val="0"/>
            <w:noProof/>
            <w:sz w:val="24"/>
            <w:szCs w:val="24"/>
          </w:rPr>
          <w:tab/>
        </w:r>
        <w:r w:rsidRPr="00E8498C">
          <w:rPr>
            <w:rStyle w:val="Hyperlink"/>
            <w:noProof/>
          </w:rPr>
          <w:t>Log Entry Subsystem</w:t>
        </w:r>
        <w:r>
          <w:rPr>
            <w:noProof/>
            <w:webHidden/>
          </w:rPr>
          <w:tab/>
        </w:r>
        <w:r>
          <w:rPr>
            <w:noProof/>
            <w:webHidden/>
          </w:rPr>
          <w:fldChar w:fldCharType="begin"/>
        </w:r>
        <w:r>
          <w:rPr>
            <w:noProof/>
            <w:webHidden/>
          </w:rPr>
          <w:instrText xml:space="preserve"> PAGEREF _Toc36395079 \h </w:instrText>
        </w:r>
        <w:r>
          <w:rPr>
            <w:noProof/>
            <w:webHidden/>
          </w:rPr>
        </w:r>
        <w:r>
          <w:rPr>
            <w:noProof/>
            <w:webHidden/>
          </w:rPr>
          <w:fldChar w:fldCharType="separate"/>
        </w:r>
        <w:r>
          <w:rPr>
            <w:noProof/>
            <w:webHidden/>
          </w:rPr>
          <w:t>9</w:t>
        </w:r>
        <w:r>
          <w:rPr>
            <w:noProof/>
            <w:webHidden/>
          </w:rPr>
          <w:fldChar w:fldCharType="end"/>
        </w:r>
      </w:hyperlink>
    </w:p>
    <w:p w14:paraId="58D5032C" w14:textId="2E43A9E7" w:rsidR="00B55E8E" w:rsidRDefault="00B55E8E">
      <w:pPr>
        <w:pStyle w:val="TOC3"/>
        <w:tabs>
          <w:tab w:val="left" w:pos="1200"/>
        </w:tabs>
        <w:rPr>
          <w:rFonts w:asciiTheme="minorHAnsi" w:eastAsiaTheme="minorEastAsia" w:hAnsiTheme="minorHAnsi" w:cstheme="minorBidi"/>
          <w:i w:val="0"/>
          <w:noProof/>
          <w:sz w:val="24"/>
          <w:szCs w:val="24"/>
        </w:rPr>
      </w:pPr>
      <w:hyperlink w:anchor="_Toc36395080" w:history="1">
        <w:r w:rsidRPr="00E8498C">
          <w:rPr>
            <w:rStyle w:val="Hyperlink"/>
            <w:noProof/>
          </w:rPr>
          <w:t>3.2.1.</w:t>
        </w:r>
        <w:r>
          <w:rPr>
            <w:rFonts w:asciiTheme="minorHAnsi" w:eastAsiaTheme="minorEastAsia" w:hAnsiTheme="minorHAnsi" w:cstheme="minorBidi"/>
            <w:i w:val="0"/>
            <w:noProof/>
            <w:sz w:val="24"/>
            <w:szCs w:val="24"/>
          </w:rPr>
          <w:tab/>
        </w:r>
        <w:r w:rsidRPr="00E8498C">
          <w:rPr>
            <w:rStyle w:val="Hyperlink"/>
            <w:noProof/>
          </w:rPr>
          <w:t>Log Entry</w:t>
        </w:r>
        <w:r>
          <w:rPr>
            <w:noProof/>
            <w:webHidden/>
          </w:rPr>
          <w:tab/>
        </w:r>
        <w:r>
          <w:rPr>
            <w:noProof/>
            <w:webHidden/>
          </w:rPr>
          <w:fldChar w:fldCharType="begin"/>
        </w:r>
        <w:r>
          <w:rPr>
            <w:noProof/>
            <w:webHidden/>
          </w:rPr>
          <w:instrText xml:space="preserve"> PAGEREF _Toc36395080 \h </w:instrText>
        </w:r>
        <w:r>
          <w:rPr>
            <w:noProof/>
            <w:webHidden/>
          </w:rPr>
        </w:r>
        <w:r>
          <w:rPr>
            <w:noProof/>
            <w:webHidden/>
          </w:rPr>
          <w:fldChar w:fldCharType="separate"/>
        </w:r>
        <w:r>
          <w:rPr>
            <w:noProof/>
            <w:webHidden/>
          </w:rPr>
          <w:t>9</w:t>
        </w:r>
        <w:r>
          <w:rPr>
            <w:noProof/>
            <w:webHidden/>
          </w:rPr>
          <w:fldChar w:fldCharType="end"/>
        </w:r>
      </w:hyperlink>
    </w:p>
    <w:p w14:paraId="7EE7A2AC" w14:textId="6CC555C6" w:rsidR="00B55E8E" w:rsidRDefault="00B55E8E">
      <w:pPr>
        <w:pStyle w:val="TOC3"/>
        <w:tabs>
          <w:tab w:val="left" w:pos="1200"/>
        </w:tabs>
        <w:rPr>
          <w:rFonts w:asciiTheme="minorHAnsi" w:eastAsiaTheme="minorEastAsia" w:hAnsiTheme="minorHAnsi" w:cstheme="minorBidi"/>
          <w:i w:val="0"/>
          <w:noProof/>
          <w:sz w:val="24"/>
          <w:szCs w:val="24"/>
        </w:rPr>
      </w:pPr>
      <w:hyperlink w:anchor="_Toc36395081" w:history="1">
        <w:r w:rsidRPr="00E8498C">
          <w:rPr>
            <w:rStyle w:val="Hyperlink"/>
            <w:noProof/>
          </w:rPr>
          <w:t>3.2.2.</w:t>
        </w:r>
        <w:r>
          <w:rPr>
            <w:rFonts w:asciiTheme="minorHAnsi" w:eastAsiaTheme="minorEastAsia" w:hAnsiTheme="minorHAnsi" w:cstheme="minorBidi"/>
            <w:i w:val="0"/>
            <w:noProof/>
            <w:sz w:val="24"/>
            <w:szCs w:val="24"/>
          </w:rPr>
          <w:tab/>
        </w:r>
        <w:r w:rsidRPr="00E8498C">
          <w:rPr>
            <w:rStyle w:val="Hyperlink"/>
            <w:noProof/>
          </w:rPr>
          <w:t>Log Entry Manager</w:t>
        </w:r>
        <w:r>
          <w:rPr>
            <w:noProof/>
            <w:webHidden/>
          </w:rPr>
          <w:tab/>
        </w:r>
        <w:r>
          <w:rPr>
            <w:noProof/>
            <w:webHidden/>
          </w:rPr>
          <w:fldChar w:fldCharType="begin"/>
        </w:r>
        <w:r>
          <w:rPr>
            <w:noProof/>
            <w:webHidden/>
          </w:rPr>
          <w:instrText xml:space="preserve"> PAGEREF _Toc36395081 \h </w:instrText>
        </w:r>
        <w:r>
          <w:rPr>
            <w:noProof/>
            <w:webHidden/>
          </w:rPr>
        </w:r>
        <w:r>
          <w:rPr>
            <w:noProof/>
            <w:webHidden/>
          </w:rPr>
          <w:fldChar w:fldCharType="separate"/>
        </w:r>
        <w:r>
          <w:rPr>
            <w:noProof/>
            <w:webHidden/>
          </w:rPr>
          <w:t>10</w:t>
        </w:r>
        <w:r>
          <w:rPr>
            <w:noProof/>
            <w:webHidden/>
          </w:rPr>
          <w:fldChar w:fldCharType="end"/>
        </w:r>
      </w:hyperlink>
    </w:p>
    <w:p w14:paraId="17588BB6" w14:textId="79DF344B"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82" w:history="1">
        <w:r w:rsidRPr="00E8498C">
          <w:rPr>
            <w:rStyle w:val="Hyperlink"/>
            <w:noProof/>
          </w:rPr>
          <w:t>3.3.</w:t>
        </w:r>
        <w:r>
          <w:rPr>
            <w:rFonts w:asciiTheme="minorHAnsi" w:eastAsiaTheme="minorEastAsia" w:hAnsiTheme="minorHAnsi" w:cstheme="minorBidi"/>
            <w:smallCaps w:val="0"/>
            <w:noProof/>
            <w:sz w:val="24"/>
            <w:szCs w:val="24"/>
          </w:rPr>
          <w:tab/>
        </w:r>
        <w:r w:rsidRPr="00E8498C">
          <w:rPr>
            <w:rStyle w:val="Hyperlink"/>
            <w:noProof/>
          </w:rPr>
          <w:t>User Interaction Subsystem</w:t>
        </w:r>
        <w:r>
          <w:rPr>
            <w:noProof/>
            <w:webHidden/>
          </w:rPr>
          <w:tab/>
        </w:r>
        <w:r>
          <w:rPr>
            <w:noProof/>
            <w:webHidden/>
          </w:rPr>
          <w:fldChar w:fldCharType="begin"/>
        </w:r>
        <w:r>
          <w:rPr>
            <w:noProof/>
            <w:webHidden/>
          </w:rPr>
          <w:instrText xml:space="preserve"> PAGEREF _Toc36395082 \h </w:instrText>
        </w:r>
        <w:r>
          <w:rPr>
            <w:noProof/>
            <w:webHidden/>
          </w:rPr>
        </w:r>
        <w:r>
          <w:rPr>
            <w:noProof/>
            <w:webHidden/>
          </w:rPr>
          <w:fldChar w:fldCharType="separate"/>
        </w:r>
        <w:r>
          <w:rPr>
            <w:noProof/>
            <w:webHidden/>
          </w:rPr>
          <w:t>10</w:t>
        </w:r>
        <w:r>
          <w:rPr>
            <w:noProof/>
            <w:webHidden/>
          </w:rPr>
          <w:fldChar w:fldCharType="end"/>
        </w:r>
      </w:hyperlink>
    </w:p>
    <w:p w14:paraId="3AF475E5" w14:textId="740EB74C" w:rsidR="00B55E8E" w:rsidRDefault="00B55E8E">
      <w:pPr>
        <w:pStyle w:val="TOC3"/>
        <w:tabs>
          <w:tab w:val="left" w:pos="1200"/>
        </w:tabs>
        <w:rPr>
          <w:rFonts w:asciiTheme="minorHAnsi" w:eastAsiaTheme="minorEastAsia" w:hAnsiTheme="minorHAnsi" w:cstheme="minorBidi"/>
          <w:i w:val="0"/>
          <w:noProof/>
          <w:sz w:val="24"/>
          <w:szCs w:val="24"/>
        </w:rPr>
      </w:pPr>
      <w:hyperlink w:anchor="_Toc36395083" w:history="1">
        <w:r w:rsidRPr="00E8498C">
          <w:rPr>
            <w:rStyle w:val="Hyperlink"/>
            <w:noProof/>
          </w:rPr>
          <w:t>3.3.1.</w:t>
        </w:r>
        <w:r>
          <w:rPr>
            <w:rFonts w:asciiTheme="minorHAnsi" w:eastAsiaTheme="minorEastAsia" w:hAnsiTheme="minorHAnsi" w:cstheme="minorBidi"/>
            <w:i w:val="0"/>
            <w:noProof/>
            <w:sz w:val="24"/>
            <w:szCs w:val="24"/>
          </w:rPr>
          <w:tab/>
        </w:r>
        <w:r w:rsidRPr="00E8498C">
          <w:rPr>
            <w:rStyle w:val="Hyperlink"/>
            <w:noProof/>
          </w:rPr>
          <w:t>UI Graph and Table view</w:t>
        </w:r>
        <w:r>
          <w:rPr>
            <w:noProof/>
            <w:webHidden/>
          </w:rPr>
          <w:tab/>
        </w:r>
        <w:r>
          <w:rPr>
            <w:noProof/>
            <w:webHidden/>
          </w:rPr>
          <w:fldChar w:fldCharType="begin"/>
        </w:r>
        <w:r>
          <w:rPr>
            <w:noProof/>
            <w:webHidden/>
          </w:rPr>
          <w:instrText xml:space="preserve"> PAGEREF _Toc36395083 \h </w:instrText>
        </w:r>
        <w:r>
          <w:rPr>
            <w:noProof/>
            <w:webHidden/>
          </w:rPr>
        </w:r>
        <w:r>
          <w:rPr>
            <w:noProof/>
            <w:webHidden/>
          </w:rPr>
          <w:fldChar w:fldCharType="separate"/>
        </w:r>
        <w:r>
          <w:rPr>
            <w:noProof/>
            <w:webHidden/>
          </w:rPr>
          <w:t>10</w:t>
        </w:r>
        <w:r>
          <w:rPr>
            <w:noProof/>
            <w:webHidden/>
          </w:rPr>
          <w:fldChar w:fldCharType="end"/>
        </w:r>
      </w:hyperlink>
    </w:p>
    <w:p w14:paraId="4F5BB58C" w14:textId="55367BF0" w:rsidR="00B55E8E" w:rsidRDefault="00B55E8E">
      <w:pPr>
        <w:pStyle w:val="TOC3"/>
        <w:tabs>
          <w:tab w:val="left" w:pos="1200"/>
        </w:tabs>
        <w:rPr>
          <w:rFonts w:asciiTheme="minorHAnsi" w:eastAsiaTheme="minorEastAsia" w:hAnsiTheme="minorHAnsi" w:cstheme="minorBidi"/>
          <w:i w:val="0"/>
          <w:noProof/>
          <w:sz w:val="24"/>
          <w:szCs w:val="24"/>
        </w:rPr>
      </w:pPr>
      <w:hyperlink w:anchor="_Toc36395084" w:history="1">
        <w:r w:rsidRPr="00E8498C">
          <w:rPr>
            <w:rStyle w:val="Hyperlink"/>
            <w:noProof/>
          </w:rPr>
          <w:t>3.3.2.</w:t>
        </w:r>
        <w:r>
          <w:rPr>
            <w:rFonts w:asciiTheme="minorHAnsi" w:eastAsiaTheme="minorEastAsia" w:hAnsiTheme="minorHAnsi" w:cstheme="minorBidi"/>
            <w:i w:val="0"/>
            <w:noProof/>
            <w:sz w:val="24"/>
            <w:szCs w:val="24"/>
          </w:rPr>
          <w:tab/>
        </w:r>
        <w:r w:rsidRPr="00E8498C">
          <w:rPr>
            <w:rStyle w:val="Hyperlink"/>
            <w:noProof/>
          </w:rPr>
          <w:t>UI Vector Config View</w:t>
        </w:r>
        <w:r>
          <w:rPr>
            <w:noProof/>
            <w:webHidden/>
          </w:rPr>
          <w:tab/>
        </w:r>
        <w:r>
          <w:rPr>
            <w:noProof/>
            <w:webHidden/>
          </w:rPr>
          <w:fldChar w:fldCharType="begin"/>
        </w:r>
        <w:r>
          <w:rPr>
            <w:noProof/>
            <w:webHidden/>
          </w:rPr>
          <w:instrText xml:space="preserve"> PAGEREF _Toc36395084 \h </w:instrText>
        </w:r>
        <w:r>
          <w:rPr>
            <w:noProof/>
            <w:webHidden/>
          </w:rPr>
        </w:r>
        <w:r>
          <w:rPr>
            <w:noProof/>
            <w:webHidden/>
          </w:rPr>
          <w:fldChar w:fldCharType="separate"/>
        </w:r>
        <w:r>
          <w:rPr>
            <w:noProof/>
            <w:webHidden/>
          </w:rPr>
          <w:t>11</w:t>
        </w:r>
        <w:r>
          <w:rPr>
            <w:noProof/>
            <w:webHidden/>
          </w:rPr>
          <w:fldChar w:fldCharType="end"/>
        </w:r>
      </w:hyperlink>
    </w:p>
    <w:p w14:paraId="0C509028" w14:textId="03343FCA" w:rsidR="00B55E8E" w:rsidRDefault="00B55E8E">
      <w:pPr>
        <w:pStyle w:val="TOC3"/>
        <w:tabs>
          <w:tab w:val="left" w:pos="1200"/>
        </w:tabs>
        <w:rPr>
          <w:rFonts w:asciiTheme="minorHAnsi" w:eastAsiaTheme="minorEastAsia" w:hAnsiTheme="minorHAnsi" w:cstheme="minorBidi"/>
          <w:i w:val="0"/>
          <w:noProof/>
          <w:sz w:val="24"/>
          <w:szCs w:val="24"/>
        </w:rPr>
      </w:pPr>
      <w:hyperlink w:anchor="_Toc36395085" w:history="1">
        <w:r w:rsidRPr="00E8498C">
          <w:rPr>
            <w:rStyle w:val="Hyperlink"/>
            <w:noProof/>
          </w:rPr>
          <w:t>3.3.3.</w:t>
        </w:r>
        <w:r>
          <w:rPr>
            <w:rFonts w:asciiTheme="minorHAnsi" w:eastAsiaTheme="minorEastAsia" w:hAnsiTheme="minorHAnsi" w:cstheme="minorBidi"/>
            <w:i w:val="0"/>
            <w:noProof/>
            <w:sz w:val="24"/>
            <w:szCs w:val="24"/>
          </w:rPr>
          <w:tab/>
        </w:r>
        <w:r w:rsidRPr="00E8498C">
          <w:rPr>
            <w:rStyle w:val="Hyperlink"/>
            <w:noProof/>
          </w:rPr>
          <w:t>UI Action Report View</w:t>
        </w:r>
        <w:r>
          <w:rPr>
            <w:noProof/>
            <w:webHidden/>
          </w:rPr>
          <w:tab/>
        </w:r>
        <w:r>
          <w:rPr>
            <w:noProof/>
            <w:webHidden/>
          </w:rPr>
          <w:fldChar w:fldCharType="begin"/>
        </w:r>
        <w:r>
          <w:rPr>
            <w:noProof/>
            <w:webHidden/>
          </w:rPr>
          <w:instrText xml:space="preserve"> PAGEREF _Toc36395085 \h </w:instrText>
        </w:r>
        <w:r>
          <w:rPr>
            <w:noProof/>
            <w:webHidden/>
          </w:rPr>
        </w:r>
        <w:r>
          <w:rPr>
            <w:noProof/>
            <w:webHidden/>
          </w:rPr>
          <w:fldChar w:fldCharType="separate"/>
        </w:r>
        <w:r>
          <w:rPr>
            <w:noProof/>
            <w:webHidden/>
          </w:rPr>
          <w:t>11</w:t>
        </w:r>
        <w:r>
          <w:rPr>
            <w:noProof/>
            <w:webHidden/>
          </w:rPr>
          <w:fldChar w:fldCharType="end"/>
        </w:r>
      </w:hyperlink>
    </w:p>
    <w:p w14:paraId="09B70F46" w14:textId="5BE11454" w:rsidR="00B55E8E" w:rsidRDefault="00B55E8E">
      <w:pPr>
        <w:pStyle w:val="TOC3"/>
        <w:tabs>
          <w:tab w:val="left" w:pos="1200"/>
        </w:tabs>
        <w:rPr>
          <w:rFonts w:asciiTheme="minorHAnsi" w:eastAsiaTheme="minorEastAsia" w:hAnsiTheme="minorHAnsi" w:cstheme="minorBidi"/>
          <w:i w:val="0"/>
          <w:noProof/>
          <w:sz w:val="24"/>
          <w:szCs w:val="24"/>
        </w:rPr>
      </w:pPr>
      <w:hyperlink w:anchor="_Toc36395086" w:history="1">
        <w:r w:rsidRPr="00E8498C">
          <w:rPr>
            <w:rStyle w:val="Hyperlink"/>
            <w:noProof/>
          </w:rPr>
          <w:t>3.3.4.</w:t>
        </w:r>
        <w:r>
          <w:rPr>
            <w:rFonts w:asciiTheme="minorHAnsi" w:eastAsiaTheme="minorEastAsia" w:hAnsiTheme="minorHAnsi" w:cstheme="minorBidi"/>
            <w:i w:val="0"/>
            <w:noProof/>
            <w:sz w:val="24"/>
            <w:szCs w:val="24"/>
          </w:rPr>
          <w:tab/>
        </w:r>
        <w:r w:rsidRPr="00E8498C">
          <w:rPr>
            <w:rStyle w:val="Hyperlink"/>
            <w:noProof/>
          </w:rPr>
          <w:t>UI Team Configuration View</w:t>
        </w:r>
        <w:r>
          <w:rPr>
            <w:noProof/>
            <w:webHidden/>
          </w:rPr>
          <w:tab/>
        </w:r>
        <w:r>
          <w:rPr>
            <w:noProof/>
            <w:webHidden/>
          </w:rPr>
          <w:fldChar w:fldCharType="begin"/>
        </w:r>
        <w:r>
          <w:rPr>
            <w:noProof/>
            <w:webHidden/>
          </w:rPr>
          <w:instrText xml:space="preserve"> PAGEREF _Toc36395086 \h </w:instrText>
        </w:r>
        <w:r>
          <w:rPr>
            <w:noProof/>
            <w:webHidden/>
          </w:rPr>
        </w:r>
        <w:r>
          <w:rPr>
            <w:noProof/>
            <w:webHidden/>
          </w:rPr>
          <w:fldChar w:fldCharType="separate"/>
        </w:r>
        <w:r>
          <w:rPr>
            <w:noProof/>
            <w:webHidden/>
          </w:rPr>
          <w:t>11</w:t>
        </w:r>
        <w:r>
          <w:rPr>
            <w:noProof/>
            <w:webHidden/>
          </w:rPr>
          <w:fldChar w:fldCharType="end"/>
        </w:r>
      </w:hyperlink>
    </w:p>
    <w:p w14:paraId="4ED1A182" w14:textId="13B7C379" w:rsidR="00B55E8E" w:rsidRDefault="00B55E8E">
      <w:pPr>
        <w:pStyle w:val="TOC3"/>
        <w:tabs>
          <w:tab w:val="left" w:pos="1200"/>
        </w:tabs>
        <w:rPr>
          <w:rFonts w:asciiTheme="minorHAnsi" w:eastAsiaTheme="minorEastAsia" w:hAnsiTheme="minorHAnsi" w:cstheme="minorBidi"/>
          <w:i w:val="0"/>
          <w:noProof/>
          <w:sz w:val="24"/>
          <w:szCs w:val="24"/>
        </w:rPr>
      </w:pPr>
      <w:hyperlink w:anchor="_Toc36395087" w:history="1">
        <w:r w:rsidRPr="00E8498C">
          <w:rPr>
            <w:rStyle w:val="Hyperlink"/>
            <w:noProof/>
          </w:rPr>
          <w:t>3.3.5.</w:t>
        </w:r>
        <w:r>
          <w:rPr>
            <w:rFonts w:asciiTheme="minorHAnsi" w:eastAsiaTheme="minorEastAsia" w:hAnsiTheme="minorHAnsi" w:cstheme="minorBidi"/>
            <w:i w:val="0"/>
            <w:noProof/>
            <w:sz w:val="24"/>
            <w:szCs w:val="24"/>
          </w:rPr>
          <w:tab/>
        </w:r>
        <w:r w:rsidRPr="00E8498C">
          <w:rPr>
            <w:rStyle w:val="Hyperlink"/>
            <w:noProof/>
          </w:rPr>
          <w:t>UI Analysis View</w:t>
        </w:r>
        <w:r>
          <w:rPr>
            <w:noProof/>
            <w:webHidden/>
          </w:rPr>
          <w:tab/>
        </w:r>
        <w:r>
          <w:rPr>
            <w:noProof/>
            <w:webHidden/>
          </w:rPr>
          <w:fldChar w:fldCharType="begin"/>
        </w:r>
        <w:r>
          <w:rPr>
            <w:noProof/>
            <w:webHidden/>
          </w:rPr>
          <w:instrText xml:space="preserve"> PAGEREF _Toc36395087 \h </w:instrText>
        </w:r>
        <w:r>
          <w:rPr>
            <w:noProof/>
            <w:webHidden/>
          </w:rPr>
        </w:r>
        <w:r>
          <w:rPr>
            <w:noProof/>
            <w:webHidden/>
          </w:rPr>
          <w:fldChar w:fldCharType="separate"/>
        </w:r>
        <w:r>
          <w:rPr>
            <w:noProof/>
            <w:webHidden/>
          </w:rPr>
          <w:t>12</w:t>
        </w:r>
        <w:r>
          <w:rPr>
            <w:noProof/>
            <w:webHidden/>
          </w:rPr>
          <w:fldChar w:fldCharType="end"/>
        </w:r>
      </w:hyperlink>
    </w:p>
    <w:p w14:paraId="5B2DD117" w14:textId="2C953D30"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88" w:history="1">
        <w:r w:rsidRPr="00E8498C">
          <w:rPr>
            <w:rStyle w:val="Hyperlink"/>
            <w:noProof/>
          </w:rPr>
          <w:t>3.4.</w:t>
        </w:r>
        <w:r>
          <w:rPr>
            <w:rFonts w:asciiTheme="minorHAnsi" w:eastAsiaTheme="minorEastAsia" w:hAnsiTheme="minorHAnsi" w:cstheme="minorBidi"/>
            <w:smallCaps w:val="0"/>
            <w:noProof/>
            <w:sz w:val="24"/>
            <w:szCs w:val="24"/>
          </w:rPr>
          <w:tab/>
        </w:r>
        <w:r w:rsidRPr="00E8498C">
          <w:rPr>
            <w:rStyle w:val="Hyperlink"/>
            <w:noProof/>
          </w:rPr>
          <w:t>Ingestion/Validation/Cleansing Subsystem</w:t>
        </w:r>
        <w:r>
          <w:rPr>
            <w:noProof/>
            <w:webHidden/>
          </w:rPr>
          <w:tab/>
        </w:r>
        <w:r>
          <w:rPr>
            <w:noProof/>
            <w:webHidden/>
          </w:rPr>
          <w:fldChar w:fldCharType="begin"/>
        </w:r>
        <w:r>
          <w:rPr>
            <w:noProof/>
            <w:webHidden/>
          </w:rPr>
          <w:instrText xml:space="preserve"> PAGEREF _Toc36395088 \h </w:instrText>
        </w:r>
        <w:r>
          <w:rPr>
            <w:noProof/>
            <w:webHidden/>
          </w:rPr>
        </w:r>
        <w:r>
          <w:rPr>
            <w:noProof/>
            <w:webHidden/>
          </w:rPr>
          <w:fldChar w:fldCharType="separate"/>
        </w:r>
        <w:r>
          <w:rPr>
            <w:noProof/>
            <w:webHidden/>
          </w:rPr>
          <w:t>12</w:t>
        </w:r>
        <w:r>
          <w:rPr>
            <w:noProof/>
            <w:webHidden/>
          </w:rPr>
          <w:fldChar w:fldCharType="end"/>
        </w:r>
      </w:hyperlink>
    </w:p>
    <w:p w14:paraId="07BB4988" w14:textId="3B7DFB97" w:rsidR="00B55E8E" w:rsidRDefault="00B55E8E">
      <w:pPr>
        <w:pStyle w:val="TOC3"/>
        <w:tabs>
          <w:tab w:val="left" w:pos="1200"/>
        </w:tabs>
        <w:rPr>
          <w:rFonts w:asciiTheme="minorHAnsi" w:eastAsiaTheme="minorEastAsia" w:hAnsiTheme="minorHAnsi" w:cstheme="minorBidi"/>
          <w:i w:val="0"/>
          <w:noProof/>
          <w:sz w:val="24"/>
          <w:szCs w:val="24"/>
        </w:rPr>
      </w:pPr>
      <w:hyperlink w:anchor="_Toc36395089" w:history="1">
        <w:r w:rsidRPr="00E8498C">
          <w:rPr>
            <w:rStyle w:val="Hyperlink"/>
            <w:noProof/>
          </w:rPr>
          <w:t>3.4.1.</w:t>
        </w:r>
        <w:r>
          <w:rPr>
            <w:rFonts w:asciiTheme="minorHAnsi" w:eastAsiaTheme="minorEastAsia" w:hAnsiTheme="minorHAnsi" w:cstheme="minorBidi"/>
            <w:i w:val="0"/>
            <w:noProof/>
            <w:sz w:val="24"/>
            <w:szCs w:val="24"/>
          </w:rPr>
          <w:tab/>
        </w:r>
        <w:r w:rsidRPr="00E8498C">
          <w:rPr>
            <w:rStyle w:val="Hyperlink"/>
            <w:noProof/>
          </w:rPr>
          <w:t>Splunk</w:t>
        </w:r>
        <w:r>
          <w:rPr>
            <w:noProof/>
            <w:webHidden/>
          </w:rPr>
          <w:tab/>
        </w:r>
        <w:r>
          <w:rPr>
            <w:noProof/>
            <w:webHidden/>
          </w:rPr>
          <w:fldChar w:fldCharType="begin"/>
        </w:r>
        <w:r>
          <w:rPr>
            <w:noProof/>
            <w:webHidden/>
          </w:rPr>
          <w:instrText xml:space="preserve"> PAGEREF _Toc36395089 \h </w:instrText>
        </w:r>
        <w:r>
          <w:rPr>
            <w:noProof/>
            <w:webHidden/>
          </w:rPr>
        </w:r>
        <w:r>
          <w:rPr>
            <w:noProof/>
            <w:webHidden/>
          </w:rPr>
          <w:fldChar w:fldCharType="separate"/>
        </w:r>
        <w:r>
          <w:rPr>
            <w:noProof/>
            <w:webHidden/>
          </w:rPr>
          <w:t>12</w:t>
        </w:r>
        <w:r>
          <w:rPr>
            <w:noProof/>
            <w:webHidden/>
          </w:rPr>
          <w:fldChar w:fldCharType="end"/>
        </w:r>
      </w:hyperlink>
    </w:p>
    <w:p w14:paraId="3700A8A5" w14:textId="36A78EE8" w:rsidR="00B55E8E" w:rsidRDefault="00B55E8E">
      <w:pPr>
        <w:pStyle w:val="TOC3"/>
        <w:tabs>
          <w:tab w:val="left" w:pos="1200"/>
        </w:tabs>
        <w:rPr>
          <w:rFonts w:asciiTheme="minorHAnsi" w:eastAsiaTheme="minorEastAsia" w:hAnsiTheme="minorHAnsi" w:cstheme="minorBidi"/>
          <w:i w:val="0"/>
          <w:noProof/>
          <w:sz w:val="24"/>
          <w:szCs w:val="24"/>
        </w:rPr>
      </w:pPr>
      <w:hyperlink w:anchor="_Toc36395090" w:history="1">
        <w:r w:rsidRPr="00E8498C">
          <w:rPr>
            <w:rStyle w:val="Hyperlink"/>
            <w:noProof/>
          </w:rPr>
          <w:t>3.4.2.</w:t>
        </w:r>
        <w:r>
          <w:rPr>
            <w:rFonts w:asciiTheme="minorHAnsi" w:eastAsiaTheme="minorEastAsia" w:hAnsiTheme="minorHAnsi" w:cstheme="minorBidi"/>
            <w:i w:val="0"/>
            <w:noProof/>
            <w:sz w:val="24"/>
            <w:szCs w:val="24"/>
          </w:rPr>
          <w:tab/>
        </w:r>
        <w:r w:rsidRPr="00E8498C">
          <w:rPr>
            <w:rStyle w:val="Hyperlink"/>
            <w:noProof/>
          </w:rPr>
          <w:t>OCR (Optical Character Reader)</w:t>
        </w:r>
        <w:r>
          <w:rPr>
            <w:noProof/>
            <w:webHidden/>
          </w:rPr>
          <w:tab/>
        </w:r>
        <w:r>
          <w:rPr>
            <w:noProof/>
            <w:webHidden/>
          </w:rPr>
          <w:fldChar w:fldCharType="begin"/>
        </w:r>
        <w:r>
          <w:rPr>
            <w:noProof/>
            <w:webHidden/>
          </w:rPr>
          <w:instrText xml:space="preserve"> PAGEREF _Toc36395090 \h </w:instrText>
        </w:r>
        <w:r>
          <w:rPr>
            <w:noProof/>
            <w:webHidden/>
          </w:rPr>
        </w:r>
        <w:r>
          <w:rPr>
            <w:noProof/>
            <w:webHidden/>
          </w:rPr>
          <w:fldChar w:fldCharType="separate"/>
        </w:r>
        <w:r>
          <w:rPr>
            <w:noProof/>
            <w:webHidden/>
          </w:rPr>
          <w:t>12</w:t>
        </w:r>
        <w:r>
          <w:rPr>
            <w:noProof/>
            <w:webHidden/>
          </w:rPr>
          <w:fldChar w:fldCharType="end"/>
        </w:r>
      </w:hyperlink>
    </w:p>
    <w:p w14:paraId="2F528B4C" w14:textId="09DF309D" w:rsidR="00B55E8E" w:rsidRDefault="00B55E8E">
      <w:pPr>
        <w:pStyle w:val="TOC3"/>
        <w:tabs>
          <w:tab w:val="left" w:pos="1200"/>
        </w:tabs>
        <w:rPr>
          <w:rFonts w:asciiTheme="minorHAnsi" w:eastAsiaTheme="minorEastAsia" w:hAnsiTheme="minorHAnsi" w:cstheme="minorBidi"/>
          <w:i w:val="0"/>
          <w:noProof/>
          <w:sz w:val="24"/>
          <w:szCs w:val="24"/>
        </w:rPr>
      </w:pPr>
      <w:hyperlink w:anchor="_Toc36395091" w:history="1">
        <w:r w:rsidRPr="00E8498C">
          <w:rPr>
            <w:rStyle w:val="Hyperlink"/>
            <w:noProof/>
          </w:rPr>
          <w:t>3.4.3.</w:t>
        </w:r>
        <w:r>
          <w:rPr>
            <w:rFonts w:asciiTheme="minorHAnsi" w:eastAsiaTheme="minorEastAsia" w:hAnsiTheme="minorHAnsi" w:cstheme="minorBidi"/>
            <w:i w:val="0"/>
            <w:noProof/>
            <w:sz w:val="24"/>
            <w:szCs w:val="24"/>
          </w:rPr>
          <w:tab/>
        </w:r>
        <w:r w:rsidRPr="00E8498C">
          <w:rPr>
            <w:rStyle w:val="Hyperlink"/>
            <w:noProof/>
          </w:rPr>
          <w:t>Transcription Tool</w:t>
        </w:r>
        <w:r>
          <w:rPr>
            <w:noProof/>
            <w:webHidden/>
          </w:rPr>
          <w:tab/>
        </w:r>
        <w:r>
          <w:rPr>
            <w:noProof/>
            <w:webHidden/>
          </w:rPr>
          <w:fldChar w:fldCharType="begin"/>
        </w:r>
        <w:r>
          <w:rPr>
            <w:noProof/>
            <w:webHidden/>
          </w:rPr>
          <w:instrText xml:space="preserve"> PAGEREF _Toc36395091 \h </w:instrText>
        </w:r>
        <w:r>
          <w:rPr>
            <w:noProof/>
            <w:webHidden/>
          </w:rPr>
        </w:r>
        <w:r>
          <w:rPr>
            <w:noProof/>
            <w:webHidden/>
          </w:rPr>
          <w:fldChar w:fldCharType="separate"/>
        </w:r>
        <w:r>
          <w:rPr>
            <w:noProof/>
            <w:webHidden/>
          </w:rPr>
          <w:t>13</w:t>
        </w:r>
        <w:r>
          <w:rPr>
            <w:noProof/>
            <w:webHidden/>
          </w:rPr>
          <w:fldChar w:fldCharType="end"/>
        </w:r>
      </w:hyperlink>
    </w:p>
    <w:p w14:paraId="0CB6B5C9" w14:textId="17FC2135" w:rsidR="00B55E8E" w:rsidRDefault="00B55E8E">
      <w:pPr>
        <w:pStyle w:val="TOC3"/>
        <w:tabs>
          <w:tab w:val="left" w:pos="1200"/>
        </w:tabs>
        <w:rPr>
          <w:rFonts w:asciiTheme="minorHAnsi" w:eastAsiaTheme="minorEastAsia" w:hAnsiTheme="minorHAnsi" w:cstheme="minorBidi"/>
          <w:i w:val="0"/>
          <w:noProof/>
          <w:sz w:val="24"/>
          <w:szCs w:val="24"/>
        </w:rPr>
      </w:pPr>
      <w:hyperlink w:anchor="_Toc36395092" w:history="1">
        <w:r w:rsidRPr="00E8498C">
          <w:rPr>
            <w:rStyle w:val="Hyperlink"/>
            <w:noProof/>
          </w:rPr>
          <w:t>3.4.4.</w:t>
        </w:r>
        <w:r>
          <w:rPr>
            <w:rFonts w:asciiTheme="minorHAnsi" w:eastAsiaTheme="minorEastAsia" w:hAnsiTheme="minorHAnsi" w:cstheme="minorBidi"/>
            <w:i w:val="0"/>
            <w:noProof/>
            <w:sz w:val="24"/>
            <w:szCs w:val="24"/>
          </w:rPr>
          <w:tab/>
        </w:r>
        <w:r w:rsidRPr="00E8498C">
          <w:rPr>
            <w:rStyle w:val="Hyperlink"/>
            <w:noProof/>
          </w:rPr>
          <w:t>Log File</w:t>
        </w:r>
        <w:r>
          <w:rPr>
            <w:noProof/>
            <w:webHidden/>
          </w:rPr>
          <w:tab/>
        </w:r>
        <w:r>
          <w:rPr>
            <w:noProof/>
            <w:webHidden/>
          </w:rPr>
          <w:fldChar w:fldCharType="begin"/>
        </w:r>
        <w:r>
          <w:rPr>
            <w:noProof/>
            <w:webHidden/>
          </w:rPr>
          <w:instrText xml:space="preserve"> PAGEREF _Toc36395092 \h </w:instrText>
        </w:r>
        <w:r>
          <w:rPr>
            <w:noProof/>
            <w:webHidden/>
          </w:rPr>
        </w:r>
        <w:r>
          <w:rPr>
            <w:noProof/>
            <w:webHidden/>
          </w:rPr>
          <w:fldChar w:fldCharType="separate"/>
        </w:r>
        <w:r>
          <w:rPr>
            <w:noProof/>
            <w:webHidden/>
          </w:rPr>
          <w:t>13</w:t>
        </w:r>
        <w:r>
          <w:rPr>
            <w:noProof/>
            <w:webHidden/>
          </w:rPr>
          <w:fldChar w:fldCharType="end"/>
        </w:r>
      </w:hyperlink>
    </w:p>
    <w:p w14:paraId="586884F5" w14:textId="0E38E81D" w:rsidR="00B55E8E" w:rsidRDefault="00B55E8E">
      <w:pPr>
        <w:pStyle w:val="TOC3"/>
        <w:tabs>
          <w:tab w:val="left" w:pos="1200"/>
        </w:tabs>
        <w:rPr>
          <w:rFonts w:asciiTheme="minorHAnsi" w:eastAsiaTheme="minorEastAsia" w:hAnsiTheme="minorHAnsi" w:cstheme="minorBidi"/>
          <w:i w:val="0"/>
          <w:noProof/>
          <w:sz w:val="24"/>
          <w:szCs w:val="24"/>
        </w:rPr>
      </w:pPr>
      <w:hyperlink w:anchor="_Toc36395093" w:history="1">
        <w:r w:rsidRPr="00E8498C">
          <w:rPr>
            <w:rStyle w:val="Hyperlink"/>
            <w:noProof/>
          </w:rPr>
          <w:t>3.4.5.</w:t>
        </w:r>
        <w:r>
          <w:rPr>
            <w:rFonts w:asciiTheme="minorHAnsi" w:eastAsiaTheme="minorEastAsia" w:hAnsiTheme="minorHAnsi" w:cstheme="minorBidi"/>
            <w:i w:val="0"/>
            <w:noProof/>
            <w:sz w:val="24"/>
            <w:szCs w:val="24"/>
          </w:rPr>
          <w:tab/>
        </w:r>
        <w:r w:rsidRPr="00E8498C">
          <w:rPr>
            <w:rStyle w:val="Hyperlink"/>
            <w:noProof/>
          </w:rPr>
          <w:t>Enforcement Action Report</w:t>
        </w:r>
        <w:r>
          <w:rPr>
            <w:noProof/>
            <w:webHidden/>
          </w:rPr>
          <w:tab/>
        </w:r>
        <w:r>
          <w:rPr>
            <w:noProof/>
            <w:webHidden/>
          </w:rPr>
          <w:fldChar w:fldCharType="begin"/>
        </w:r>
        <w:r>
          <w:rPr>
            <w:noProof/>
            <w:webHidden/>
          </w:rPr>
          <w:instrText xml:space="preserve"> PAGEREF _Toc36395093 \h </w:instrText>
        </w:r>
        <w:r>
          <w:rPr>
            <w:noProof/>
            <w:webHidden/>
          </w:rPr>
        </w:r>
        <w:r>
          <w:rPr>
            <w:noProof/>
            <w:webHidden/>
          </w:rPr>
          <w:fldChar w:fldCharType="separate"/>
        </w:r>
        <w:r>
          <w:rPr>
            <w:noProof/>
            <w:webHidden/>
          </w:rPr>
          <w:t>13</w:t>
        </w:r>
        <w:r>
          <w:rPr>
            <w:noProof/>
            <w:webHidden/>
          </w:rPr>
          <w:fldChar w:fldCharType="end"/>
        </w:r>
      </w:hyperlink>
    </w:p>
    <w:p w14:paraId="3CC199E6" w14:textId="25A91CE8" w:rsidR="00B55E8E" w:rsidRDefault="00B55E8E">
      <w:pPr>
        <w:pStyle w:val="TOC3"/>
        <w:tabs>
          <w:tab w:val="left" w:pos="1200"/>
        </w:tabs>
        <w:rPr>
          <w:rFonts w:asciiTheme="minorHAnsi" w:eastAsiaTheme="minorEastAsia" w:hAnsiTheme="minorHAnsi" w:cstheme="minorBidi"/>
          <w:i w:val="0"/>
          <w:noProof/>
          <w:sz w:val="24"/>
          <w:szCs w:val="24"/>
        </w:rPr>
      </w:pPr>
      <w:hyperlink w:anchor="_Toc36395094" w:history="1">
        <w:r w:rsidRPr="00E8498C">
          <w:rPr>
            <w:rStyle w:val="Hyperlink"/>
            <w:noProof/>
          </w:rPr>
          <w:t>3.4.6.</w:t>
        </w:r>
        <w:r>
          <w:rPr>
            <w:rFonts w:asciiTheme="minorHAnsi" w:eastAsiaTheme="minorEastAsia" w:hAnsiTheme="minorHAnsi" w:cstheme="minorBidi"/>
            <w:i w:val="0"/>
            <w:noProof/>
            <w:sz w:val="24"/>
            <w:szCs w:val="24"/>
          </w:rPr>
          <w:tab/>
        </w:r>
        <w:r w:rsidRPr="00E8498C">
          <w:rPr>
            <w:rStyle w:val="Hyperlink"/>
            <w:noProof/>
          </w:rPr>
          <w:t>Event Configuration</w:t>
        </w:r>
        <w:r>
          <w:rPr>
            <w:noProof/>
            <w:webHidden/>
          </w:rPr>
          <w:tab/>
        </w:r>
        <w:r>
          <w:rPr>
            <w:noProof/>
            <w:webHidden/>
          </w:rPr>
          <w:fldChar w:fldCharType="begin"/>
        </w:r>
        <w:r>
          <w:rPr>
            <w:noProof/>
            <w:webHidden/>
          </w:rPr>
          <w:instrText xml:space="preserve"> PAGEREF _Toc36395094 \h </w:instrText>
        </w:r>
        <w:r>
          <w:rPr>
            <w:noProof/>
            <w:webHidden/>
          </w:rPr>
        </w:r>
        <w:r>
          <w:rPr>
            <w:noProof/>
            <w:webHidden/>
          </w:rPr>
          <w:fldChar w:fldCharType="separate"/>
        </w:r>
        <w:r>
          <w:rPr>
            <w:noProof/>
            <w:webHidden/>
          </w:rPr>
          <w:t>14</w:t>
        </w:r>
        <w:r>
          <w:rPr>
            <w:noProof/>
            <w:webHidden/>
          </w:rPr>
          <w:fldChar w:fldCharType="end"/>
        </w:r>
      </w:hyperlink>
    </w:p>
    <w:p w14:paraId="6A39DFCC" w14:textId="3E03ED75"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95" w:history="1">
        <w:r w:rsidRPr="00E8498C">
          <w:rPr>
            <w:rStyle w:val="Hyperlink"/>
            <w:noProof/>
          </w:rPr>
          <w:t>3.5.</w:t>
        </w:r>
        <w:r>
          <w:rPr>
            <w:rFonts w:asciiTheme="minorHAnsi" w:eastAsiaTheme="minorEastAsia" w:hAnsiTheme="minorHAnsi" w:cstheme="minorBidi"/>
            <w:smallCaps w:val="0"/>
            <w:noProof/>
            <w:sz w:val="24"/>
            <w:szCs w:val="24"/>
          </w:rPr>
          <w:tab/>
        </w:r>
        <w:r w:rsidRPr="00E8498C">
          <w:rPr>
            <w:rStyle w:val="Hyperlink"/>
            <w:noProof/>
          </w:rPr>
          <w:t>Database Subsystem</w:t>
        </w:r>
        <w:r>
          <w:rPr>
            <w:noProof/>
            <w:webHidden/>
          </w:rPr>
          <w:tab/>
        </w:r>
        <w:r>
          <w:rPr>
            <w:noProof/>
            <w:webHidden/>
          </w:rPr>
          <w:fldChar w:fldCharType="begin"/>
        </w:r>
        <w:r>
          <w:rPr>
            <w:noProof/>
            <w:webHidden/>
          </w:rPr>
          <w:instrText xml:space="preserve"> PAGEREF _Toc36395095 \h </w:instrText>
        </w:r>
        <w:r>
          <w:rPr>
            <w:noProof/>
            <w:webHidden/>
          </w:rPr>
        </w:r>
        <w:r>
          <w:rPr>
            <w:noProof/>
            <w:webHidden/>
          </w:rPr>
          <w:fldChar w:fldCharType="separate"/>
        </w:r>
        <w:r>
          <w:rPr>
            <w:noProof/>
            <w:webHidden/>
          </w:rPr>
          <w:t>15</w:t>
        </w:r>
        <w:r>
          <w:rPr>
            <w:noProof/>
            <w:webHidden/>
          </w:rPr>
          <w:fldChar w:fldCharType="end"/>
        </w:r>
      </w:hyperlink>
    </w:p>
    <w:p w14:paraId="494B8DBE" w14:textId="748092E9" w:rsidR="00B55E8E" w:rsidRDefault="00B55E8E">
      <w:pPr>
        <w:pStyle w:val="TOC3"/>
        <w:tabs>
          <w:tab w:val="left" w:pos="1200"/>
        </w:tabs>
        <w:rPr>
          <w:rFonts w:asciiTheme="minorHAnsi" w:eastAsiaTheme="minorEastAsia" w:hAnsiTheme="minorHAnsi" w:cstheme="minorBidi"/>
          <w:i w:val="0"/>
          <w:noProof/>
          <w:sz w:val="24"/>
          <w:szCs w:val="24"/>
        </w:rPr>
      </w:pPr>
      <w:hyperlink w:anchor="_Toc36395096" w:history="1">
        <w:r w:rsidRPr="00E8498C">
          <w:rPr>
            <w:rStyle w:val="Hyperlink"/>
            <w:noProof/>
          </w:rPr>
          <w:t>3.5.1.</w:t>
        </w:r>
        <w:r>
          <w:rPr>
            <w:rFonts w:asciiTheme="minorHAnsi" w:eastAsiaTheme="minorEastAsia" w:hAnsiTheme="minorHAnsi" w:cstheme="minorBidi"/>
            <w:i w:val="0"/>
            <w:noProof/>
            <w:sz w:val="24"/>
            <w:szCs w:val="24"/>
          </w:rPr>
          <w:tab/>
        </w:r>
        <w:r w:rsidRPr="00E8498C">
          <w:rPr>
            <w:rStyle w:val="Hyperlink"/>
            <w:noProof/>
          </w:rPr>
          <w:t>Vector Database</w:t>
        </w:r>
        <w:r>
          <w:rPr>
            <w:noProof/>
            <w:webHidden/>
          </w:rPr>
          <w:tab/>
        </w:r>
        <w:r>
          <w:rPr>
            <w:noProof/>
            <w:webHidden/>
          </w:rPr>
          <w:fldChar w:fldCharType="begin"/>
        </w:r>
        <w:r>
          <w:rPr>
            <w:noProof/>
            <w:webHidden/>
          </w:rPr>
          <w:instrText xml:space="preserve"> PAGEREF _Toc36395096 \h </w:instrText>
        </w:r>
        <w:r>
          <w:rPr>
            <w:noProof/>
            <w:webHidden/>
          </w:rPr>
        </w:r>
        <w:r>
          <w:rPr>
            <w:noProof/>
            <w:webHidden/>
          </w:rPr>
          <w:fldChar w:fldCharType="separate"/>
        </w:r>
        <w:r>
          <w:rPr>
            <w:noProof/>
            <w:webHidden/>
          </w:rPr>
          <w:t>15</w:t>
        </w:r>
        <w:r>
          <w:rPr>
            <w:noProof/>
            <w:webHidden/>
          </w:rPr>
          <w:fldChar w:fldCharType="end"/>
        </w:r>
      </w:hyperlink>
    </w:p>
    <w:p w14:paraId="72899CCB" w14:textId="47B6986D" w:rsidR="00B55E8E" w:rsidRDefault="00B55E8E">
      <w:pPr>
        <w:pStyle w:val="TOC1"/>
        <w:tabs>
          <w:tab w:val="left" w:pos="400"/>
        </w:tabs>
        <w:rPr>
          <w:rFonts w:asciiTheme="minorHAnsi" w:eastAsiaTheme="minorEastAsia" w:hAnsiTheme="minorHAnsi" w:cstheme="minorBidi"/>
          <w:b w:val="0"/>
          <w:caps w:val="0"/>
          <w:noProof/>
          <w:sz w:val="24"/>
          <w:szCs w:val="24"/>
        </w:rPr>
      </w:pPr>
      <w:hyperlink w:anchor="_Toc36395097" w:history="1">
        <w:r w:rsidRPr="00E8498C">
          <w:rPr>
            <w:rStyle w:val="Hyperlink"/>
            <w:noProof/>
          </w:rPr>
          <w:t>4.</w:t>
        </w:r>
        <w:r>
          <w:rPr>
            <w:rFonts w:asciiTheme="minorHAnsi" w:eastAsiaTheme="minorEastAsia" w:hAnsiTheme="minorHAnsi" w:cstheme="minorBidi"/>
            <w:b w:val="0"/>
            <w:caps w:val="0"/>
            <w:noProof/>
            <w:sz w:val="24"/>
            <w:szCs w:val="24"/>
          </w:rPr>
          <w:tab/>
        </w:r>
        <w:r w:rsidRPr="00E8498C">
          <w:rPr>
            <w:rStyle w:val="Hyperlink"/>
            <w:noProof/>
          </w:rPr>
          <w:t>Database</w:t>
        </w:r>
        <w:r>
          <w:rPr>
            <w:noProof/>
            <w:webHidden/>
          </w:rPr>
          <w:tab/>
        </w:r>
        <w:r>
          <w:rPr>
            <w:noProof/>
            <w:webHidden/>
          </w:rPr>
          <w:fldChar w:fldCharType="begin"/>
        </w:r>
        <w:r>
          <w:rPr>
            <w:noProof/>
            <w:webHidden/>
          </w:rPr>
          <w:instrText xml:space="preserve"> PAGEREF _Toc36395097 \h </w:instrText>
        </w:r>
        <w:r>
          <w:rPr>
            <w:noProof/>
            <w:webHidden/>
          </w:rPr>
        </w:r>
        <w:r>
          <w:rPr>
            <w:noProof/>
            <w:webHidden/>
          </w:rPr>
          <w:fldChar w:fldCharType="separate"/>
        </w:r>
        <w:r>
          <w:rPr>
            <w:noProof/>
            <w:webHidden/>
          </w:rPr>
          <w:t>17</w:t>
        </w:r>
        <w:r>
          <w:rPr>
            <w:noProof/>
            <w:webHidden/>
          </w:rPr>
          <w:fldChar w:fldCharType="end"/>
        </w:r>
      </w:hyperlink>
    </w:p>
    <w:p w14:paraId="245111BB" w14:textId="6B8A57FB" w:rsidR="00B55E8E" w:rsidRDefault="00B55E8E">
      <w:pPr>
        <w:pStyle w:val="TOC2"/>
        <w:tabs>
          <w:tab w:val="left" w:pos="800"/>
        </w:tabs>
        <w:rPr>
          <w:rFonts w:asciiTheme="minorHAnsi" w:eastAsiaTheme="minorEastAsia" w:hAnsiTheme="minorHAnsi" w:cstheme="minorBidi"/>
          <w:smallCaps w:val="0"/>
          <w:noProof/>
          <w:sz w:val="24"/>
          <w:szCs w:val="24"/>
        </w:rPr>
      </w:pPr>
      <w:hyperlink w:anchor="_Toc36395098" w:history="1">
        <w:r w:rsidRPr="00E8498C">
          <w:rPr>
            <w:rStyle w:val="Hyperlink"/>
            <w:noProof/>
          </w:rPr>
          <w:t>4.1.</w:t>
        </w:r>
        <w:r>
          <w:rPr>
            <w:rFonts w:asciiTheme="minorHAnsi" w:eastAsiaTheme="minorEastAsia" w:hAnsiTheme="minorHAnsi" w:cstheme="minorBidi"/>
            <w:smallCaps w:val="0"/>
            <w:noProof/>
            <w:sz w:val="24"/>
            <w:szCs w:val="24"/>
          </w:rPr>
          <w:tab/>
        </w:r>
        <w:r w:rsidRPr="00E8498C">
          <w:rPr>
            <w:rStyle w:val="Hyperlink"/>
            <w:noProof/>
          </w:rPr>
          <w:t>Database Schema</w:t>
        </w:r>
        <w:r>
          <w:rPr>
            <w:noProof/>
            <w:webHidden/>
          </w:rPr>
          <w:tab/>
        </w:r>
        <w:r>
          <w:rPr>
            <w:noProof/>
            <w:webHidden/>
          </w:rPr>
          <w:fldChar w:fldCharType="begin"/>
        </w:r>
        <w:r>
          <w:rPr>
            <w:noProof/>
            <w:webHidden/>
          </w:rPr>
          <w:instrText xml:space="preserve"> PAGEREF _Toc36395098 \h </w:instrText>
        </w:r>
        <w:r>
          <w:rPr>
            <w:noProof/>
            <w:webHidden/>
          </w:rPr>
        </w:r>
        <w:r>
          <w:rPr>
            <w:noProof/>
            <w:webHidden/>
          </w:rPr>
          <w:fldChar w:fldCharType="separate"/>
        </w:r>
        <w:r>
          <w:rPr>
            <w:noProof/>
            <w:webHidden/>
          </w:rPr>
          <w:t>17</w:t>
        </w:r>
        <w:r>
          <w:rPr>
            <w:noProof/>
            <w:webHidden/>
          </w:rPr>
          <w:fldChar w:fldCharType="end"/>
        </w:r>
      </w:hyperlink>
    </w:p>
    <w:p w14:paraId="6BB9E253" w14:textId="77777777" w:rsidR="00E54833" w:rsidRDefault="00E54833">
      <w:pPr>
        <w:pStyle w:val="TOC2"/>
        <w:tabs>
          <w:tab w:val="left" w:pos="800"/>
        </w:tabs>
        <w:sectPr w:rsidR="00E54833">
          <w:headerReference w:type="default" r:id="rId13"/>
          <w:footerReference w:type="default" r:id="rId14"/>
          <w:pgSz w:w="12240" w:h="15840" w:code="1"/>
          <w:pgMar w:top="1440" w:right="1440" w:bottom="1440" w:left="1800" w:header="720" w:footer="720" w:gutter="0"/>
          <w:pgNumType w:fmt="lowerRoman"/>
          <w:cols w:space="720"/>
        </w:sectPr>
      </w:pPr>
      <w:r>
        <w:rPr>
          <w:smallCaps w:val="0"/>
          <w:sz w:val="36"/>
        </w:rPr>
        <w:fldChar w:fldCharType="end"/>
      </w:r>
    </w:p>
    <w:p w14:paraId="3E7A9F1C" w14:textId="77777777" w:rsidR="00E54833" w:rsidRDefault="00E54833">
      <w:pPr>
        <w:pStyle w:val="Heading1"/>
      </w:pPr>
      <w:bookmarkStart w:id="20" w:name="_Toc464031724"/>
      <w:bookmarkStart w:id="21" w:name="_Toc464031936"/>
      <w:bookmarkStart w:id="22" w:name="_Toc464031937"/>
      <w:bookmarkStart w:id="23" w:name="_Toc464822048"/>
      <w:bookmarkStart w:id="24" w:name="_Toc36395053"/>
      <w:r>
        <w:t>Introduction</w:t>
      </w:r>
      <w:bookmarkEnd w:id="20"/>
      <w:bookmarkEnd w:id="21"/>
      <w:bookmarkEnd w:id="22"/>
      <w:bookmarkEnd w:id="23"/>
      <w:bookmarkEnd w:id="24"/>
    </w:p>
    <w:p w14:paraId="21CDDBB1" w14:textId="77777777" w:rsidR="00E54833" w:rsidRDefault="00E54833">
      <w:pPr>
        <w:pStyle w:val="Heading2"/>
      </w:pPr>
      <w:bookmarkStart w:id="25" w:name="_Toc464031938"/>
      <w:bookmarkStart w:id="26" w:name="_Toc464822049"/>
      <w:bookmarkStart w:id="27" w:name="_Toc36395054"/>
      <w:r>
        <w:t>Purpose and Intended Audience</w:t>
      </w:r>
      <w:bookmarkEnd w:id="25"/>
      <w:bookmarkEnd w:id="26"/>
      <w:bookmarkEnd w:id="27"/>
    </w:p>
    <w:p w14:paraId="24585511" w14:textId="4ECBDDD9" w:rsidR="5CFAACA1" w:rsidRDefault="5CFAACA1" w:rsidP="59FAD918">
      <w:pPr>
        <w:ind w:left="288" w:firstLine="720"/>
      </w:pPr>
      <w:r>
        <w:t xml:space="preserve">The purpose of the Software Design Document (SDD) </w:t>
      </w:r>
      <w:r w:rsidR="012E1E5B">
        <w:t xml:space="preserve">is to </w:t>
      </w:r>
      <w:r w:rsidR="7B3C97D3">
        <w:t xml:space="preserve">identify collaborations and subsystems within the PMR Insight Collective Knowledge (PICK) software </w:t>
      </w:r>
      <w:r w:rsidR="458944B6">
        <w:t xml:space="preserve">to be able to design interactions within the system. </w:t>
      </w:r>
      <w:r w:rsidR="62182AF5">
        <w:t xml:space="preserve">The SDD </w:t>
      </w:r>
      <w:r w:rsidR="4A7E7394">
        <w:t xml:space="preserve">describes what is to be built and </w:t>
      </w:r>
      <w:r w:rsidR="49551257">
        <w:t xml:space="preserve">is intended to help the development team understand what is expected to be built. </w:t>
      </w:r>
      <w:r w:rsidR="75B715B7">
        <w:t xml:space="preserve">Sections within the SDD include the system and subsystem collaboration graphs, </w:t>
      </w:r>
      <w:r w:rsidR="2325FF04">
        <w:t>component descriptions, descriptions of the classes within the components</w:t>
      </w:r>
      <w:r w:rsidR="42DDB71A">
        <w:t>, contracts between classes, and description of database schemas.</w:t>
      </w:r>
      <w:r w:rsidR="00182DBC">
        <w:t xml:space="preserve"> The SDD focuses </w:t>
      </w:r>
      <w:r w:rsidR="00F66A03">
        <w:t>on</w:t>
      </w:r>
      <w:r w:rsidR="00182DBC">
        <w:t xml:space="preserve"> </w:t>
      </w:r>
      <w:r w:rsidR="00F66A03">
        <w:t xml:space="preserve">describing </w:t>
      </w:r>
      <w:r w:rsidR="003E06D3">
        <w:t xml:space="preserve">contracts of classes which </w:t>
      </w:r>
      <w:r w:rsidR="00EE4353">
        <w:t>are client</w:t>
      </w:r>
      <w:r w:rsidR="00EB66DB">
        <w:t xml:space="preserve"> server relationships </w:t>
      </w:r>
      <w:r w:rsidR="00D4482C">
        <w:t xml:space="preserve">that occur in order </w:t>
      </w:r>
      <w:r w:rsidR="00EB66DB">
        <w:t xml:space="preserve">to fulfill a </w:t>
      </w:r>
      <w:r w:rsidR="00730783">
        <w:t>client’s responsibilities</w:t>
      </w:r>
      <w:r w:rsidR="00D4482C">
        <w:t xml:space="preserve">, and protocols </w:t>
      </w:r>
      <w:r w:rsidR="008950A2">
        <w:t xml:space="preserve">of classes that state </w:t>
      </w:r>
      <w:r w:rsidR="003B6C97">
        <w:t>each method</w:t>
      </w:r>
      <w:r w:rsidR="004F590E">
        <w:t xml:space="preserve"> in a class</w:t>
      </w:r>
      <w:r w:rsidR="003B6C97">
        <w:t>,</w:t>
      </w:r>
      <w:r w:rsidR="004F590E">
        <w:t xml:space="preserve"> </w:t>
      </w:r>
      <w:r w:rsidR="003B6C97">
        <w:t>parameters of the methods, return value</w:t>
      </w:r>
      <w:r w:rsidR="00D10E69">
        <w:t xml:space="preserve"> of the method, purpose of the method and pre and post conditions of a method. </w:t>
      </w:r>
    </w:p>
    <w:p w14:paraId="7D5A8F1C" w14:textId="77777777" w:rsidR="00D10E69" w:rsidRPr="00182DBC" w:rsidRDefault="00D10E69" w:rsidP="59FAD918">
      <w:pPr>
        <w:ind w:left="288" w:firstLine="720"/>
        <w:rPr>
          <w:i/>
          <w:iCs/>
        </w:rPr>
      </w:pPr>
    </w:p>
    <w:p w14:paraId="58A30D56" w14:textId="77777777" w:rsidR="00E54833" w:rsidRPr="00722594" w:rsidRDefault="00E54833" w:rsidP="00722594">
      <w:pPr>
        <w:pStyle w:val="Heading2"/>
      </w:pPr>
      <w:bookmarkStart w:id="28" w:name="_Toc425134230"/>
      <w:bookmarkStart w:id="29" w:name="_Toc461626769"/>
      <w:bookmarkStart w:id="30" w:name="_Toc464031939"/>
      <w:bookmarkStart w:id="31" w:name="_Toc464822050"/>
      <w:bookmarkStart w:id="32" w:name="_Toc36395055"/>
      <w:r>
        <w:t>Scope of Product</w:t>
      </w:r>
      <w:bookmarkEnd w:id="28"/>
      <w:bookmarkEnd w:id="29"/>
      <w:bookmarkEnd w:id="30"/>
      <w:bookmarkEnd w:id="31"/>
      <w:bookmarkEnd w:id="32"/>
    </w:p>
    <w:p w14:paraId="64FDE5FE" w14:textId="6539647A" w:rsidR="00EC64AC" w:rsidRDefault="00D93024" w:rsidP="2F3D452F">
      <w:pPr>
        <w:pStyle w:val="Paragraph"/>
        <w:ind w:left="216" w:firstLine="720"/>
      </w:pPr>
      <w:r>
        <w:t xml:space="preserve">This </w:t>
      </w:r>
      <w:r w:rsidR="009B4400">
        <w:t xml:space="preserve">Software Design Document </w:t>
      </w:r>
      <w:r w:rsidR="003611C3">
        <w:t xml:space="preserve">focuses </w:t>
      </w:r>
      <w:r w:rsidR="009B4400">
        <w:t xml:space="preserve">on the core </w:t>
      </w:r>
      <w:r w:rsidR="000D01D9">
        <w:t xml:space="preserve">functionality of the PICK system </w:t>
      </w:r>
      <w:r w:rsidR="003611C3">
        <w:t>and its main components</w:t>
      </w:r>
      <w:r w:rsidR="008C0E70">
        <w:t xml:space="preserve">, which is to </w:t>
      </w:r>
      <w:r w:rsidR="00C57E8A">
        <w:t xml:space="preserve">streamline the job of an analyst </w:t>
      </w:r>
      <w:r w:rsidR="00A80E44">
        <w:t xml:space="preserve">to create a report </w:t>
      </w:r>
      <w:r w:rsidR="00A658B1">
        <w:t xml:space="preserve">from log files submitted by the defense and </w:t>
      </w:r>
      <w:r w:rsidR="00D003FA">
        <w:t xml:space="preserve">attacking teams. </w:t>
      </w:r>
      <w:r w:rsidR="005671E5">
        <w:t>The</w:t>
      </w:r>
      <w:r w:rsidR="00690D71">
        <w:t xml:space="preserve"> system will utilize outside </w:t>
      </w:r>
      <w:r w:rsidR="00EC64AC">
        <w:t xml:space="preserve">libraries and pre-existing systems, described on section 2.3, </w:t>
      </w:r>
      <w:r w:rsidR="00DA3DD2">
        <w:t xml:space="preserve">to </w:t>
      </w:r>
      <w:r w:rsidR="00F50AFC">
        <w:t>achieve artifact ingestion, validation, cleansing</w:t>
      </w:r>
      <w:r w:rsidR="00B14A29">
        <w:t xml:space="preserve"> and creating a visual representation of significant </w:t>
      </w:r>
      <w:r w:rsidR="0033074B">
        <w:t xml:space="preserve">events for the analyst to see. </w:t>
      </w:r>
      <w:r w:rsidR="005671E5">
        <w:t xml:space="preserve">Our goal </w:t>
      </w:r>
      <w:r w:rsidR="00FC730E">
        <w:t>is to</w:t>
      </w:r>
      <w:r w:rsidR="001D5C56">
        <w:t xml:space="preserve"> </w:t>
      </w:r>
      <w:r w:rsidR="005671E5">
        <w:t xml:space="preserve">be able to aid analysts </w:t>
      </w:r>
      <w:r w:rsidR="003D0BFD">
        <w:t xml:space="preserve">in the creation of a report from </w:t>
      </w:r>
      <w:r w:rsidR="000E1660">
        <w:t xml:space="preserve">any form of artifacts containing information </w:t>
      </w:r>
      <w:r w:rsidR="00AA7E3E">
        <w:t xml:space="preserve">of </w:t>
      </w:r>
      <w:r w:rsidR="00EE4353">
        <w:t>an</w:t>
      </w:r>
      <w:r w:rsidR="00AA7E3E">
        <w:t xml:space="preserve"> attack response situation. </w:t>
      </w:r>
    </w:p>
    <w:p w14:paraId="54F9AE05" w14:textId="05EE677C" w:rsidR="008F5BE0" w:rsidRDefault="008F5BE0">
      <w:pPr>
        <w:pStyle w:val="Paragraph"/>
      </w:pPr>
    </w:p>
    <w:p w14:paraId="071E4E01" w14:textId="530DAC98" w:rsidR="00E54833" w:rsidRDefault="00E54833">
      <w:pPr>
        <w:pStyle w:val="Heading2"/>
      </w:pPr>
      <w:bookmarkStart w:id="33" w:name="_Toc425134231"/>
      <w:bookmarkStart w:id="34" w:name="_Toc461626770"/>
      <w:bookmarkStart w:id="35" w:name="_Toc464031940"/>
      <w:bookmarkStart w:id="36" w:name="_Toc464822051"/>
      <w:bookmarkStart w:id="37" w:name="_Toc36395056"/>
      <w:r>
        <w:t>References</w:t>
      </w:r>
      <w:bookmarkEnd w:id="37"/>
    </w:p>
    <w:p w14:paraId="4EA3303D" w14:textId="5CF370A9" w:rsidR="00D16D60" w:rsidRDefault="00D16D60" w:rsidP="00D16D60">
      <w:pPr>
        <w:ind w:left="288"/>
      </w:pPr>
      <w:r>
        <w:t>[1]</w:t>
      </w:r>
      <w:r w:rsidR="00E322AE">
        <w:tab/>
      </w:r>
      <w:r w:rsidR="008D7C69">
        <w:t>08c</w:t>
      </w:r>
      <w:r w:rsidR="000E31C1">
        <w:t>_SDD_Outline</w:t>
      </w:r>
      <w:r w:rsidR="00E322AE">
        <w:t>.pdf</w:t>
      </w:r>
    </w:p>
    <w:p w14:paraId="6CFD38AE" w14:textId="376ECC02" w:rsidR="00E322AE" w:rsidRDefault="00E322AE" w:rsidP="00D16D60">
      <w:pPr>
        <w:ind w:left="288"/>
      </w:pPr>
      <w:r>
        <w:t>[3]</w:t>
      </w:r>
      <w:r>
        <w:tab/>
      </w:r>
      <w:r w:rsidR="008374B7">
        <w:t>08aContracts.pdf</w:t>
      </w:r>
    </w:p>
    <w:p w14:paraId="30953634" w14:textId="2D2C5543" w:rsidR="008374B7" w:rsidRDefault="008374B7" w:rsidP="00D16D60">
      <w:pPr>
        <w:ind w:left="288"/>
      </w:pPr>
      <w:r>
        <w:t>[4]</w:t>
      </w:r>
      <w:r>
        <w:tab/>
      </w:r>
      <w:r w:rsidR="009E212D">
        <w:t>08b_Protocols.pdf</w:t>
      </w:r>
    </w:p>
    <w:p w14:paraId="18CFABE5" w14:textId="3CC977B5" w:rsidR="009D0B03" w:rsidRPr="00D16D60" w:rsidRDefault="009D0B03" w:rsidP="00D16D60">
      <w:pPr>
        <w:ind w:left="288"/>
      </w:pPr>
      <w:r>
        <w:t>[5]</w:t>
      </w:r>
      <w:r>
        <w:tab/>
        <w:t>09</w:t>
      </w:r>
      <w:r w:rsidR="001A3F23">
        <w:t>Subsystems.pdf</w:t>
      </w:r>
    </w:p>
    <w:p w14:paraId="62F4F361" w14:textId="338A6B58" w:rsidR="00087B72" w:rsidRDefault="00246AD3" w:rsidP="00246AD3">
      <w:pPr>
        <w:ind w:left="720" w:hanging="432"/>
      </w:pPr>
      <w:r>
        <w:t>[</w:t>
      </w:r>
      <w:r w:rsidR="001A3F23">
        <w:t>6]</w:t>
      </w:r>
      <w:r>
        <w:tab/>
      </w:r>
      <w:proofErr w:type="spellStart"/>
      <w:r w:rsidRPr="00246AD3">
        <w:t>Hasneeza</w:t>
      </w:r>
      <w:proofErr w:type="spellEnd"/>
      <w:r w:rsidRPr="00246AD3">
        <w:t xml:space="preserve">. “Example of Software Design </w:t>
      </w:r>
      <w:r w:rsidR="4D1AFDAE" w:rsidRPr="00246AD3">
        <w:t>Document (</w:t>
      </w:r>
      <w:r w:rsidRPr="00246AD3">
        <w:t xml:space="preserve">SDD).” </w:t>
      </w:r>
      <w:proofErr w:type="spellStart"/>
      <w:r w:rsidRPr="00246AD3">
        <w:t>UniMAP</w:t>
      </w:r>
      <w:proofErr w:type="spellEnd"/>
      <w:r w:rsidRPr="00246AD3">
        <w:t xml:space="preserve"> Portal, 26 Apr. 2012, portal.unimap.edu.my/portal/page/portal30/Lecture Notes/KEJURUTERAAN_KOMPUTER/Semester 2 </w:t>
      </w:r>
      <w:proofErr w:type="spellStart"/>
      <w:r w:rsidRPr="00246AD3">
        <w:t>Sidang</w:t>
      </w:r>
      <w:proofErr w:type="spellEnd"/>
      <w:r w:rsidRPr="00246AD3">
        <w:t xml:space="preserve"> </w:t>
      </w:r>
      <w:proofErr w:type="spellStart"/>
      <w:r w:rsidRPr="00246AD3">
        <w:t>Akademik</w:t>
      </w:r>
      <w:proofErr w:type="spellEnd"/>
      <w:r w:rsidRPr="00246AD3">
        <w:t xml:space="preserve"> 20112012/EKT420 Software Engineering/Example of Software Design Document</w:t>
      </w:r>
      <w:r w:rsidR="331090F2" w:rsidRPr="00246AD3">
        <w:t xml:space="preserve"> </w:t>
      </w:r>
      <w:r w:rsidRPr="00246AD3">
        <w:t>(SDD).</w:t>
      </w:r>
    </w:p>
    <w:p w14:paraId="13A87C21" w14:textId="3ABBCCBA" w:rsidR="00246AD3" w:rsidRPr="00087B72" w:rsidRDefault="00246AD3" w:rsidP="00246AD3">
      <w:pPr>
        <w:ind w:left="720" w:hanging="432"/>
      </w:pPr>
    </w:p>
    <w:p w14:paraId="6DFB9E20" w14:textId="77777777" w:rsidR="008F5BE0" w:rsidRDefault="008F5BE0" w:rsidP="008F5BE0">
      <w:pPr>
        <w:pStyle w:val="Paragraph"/>
        <w:ind w:left="2160"/>
      </w:pPr>
    </w:p>
    <w:p w14:paraId="70DF9E56" w14:textId="77777777" w:rsidR="00E15A23" w:rsidRDefault="00E15A23" w:rsidP="008F5BE0">
      <w:pPr>
        <w:pStyle w:val="Paragraph"/>
        <w:ind w:left="2160"/>
        <w:sectPr w:rsidR="00E15A23">
          <w:headerReference w:type="default" r:id="rId15"/>
          <w:footerReference w:type="default" r:id="rId16"/>
          <w:pgSz w:w="12240" w:h="15840" w:code="1"/>
          <w:pgMar w:top="1440" w:right="1440" w:bottom="1440" w:left="1800" w:header="720" w:footer="720" w:gutter="0"/>
          <w:pgNumType w:start="1"/>
          <w:cols w:space="720"/>
        </w:sectPr>
      </w:pPr>
    </w:p>
    <w:p w14:paraId="65E7AD01" w14:textId="77777777" w:rsidR="00E54833" w:rsidRDefault="00E54833" w:rsidP="7C82F5B4">
      <w:pPr>
        <w:pStyle w:val="Heading2"/>
        <w:jc w:val="both"/>
      </w:pPr>
      <w:bookmarkStart w:id="38" w:name="_Toc36395057"/>
      <w:r>
        <w:t>Definitions, Acronyms, and Abbreviations</w:t>
      </w:r>
      <w:bookmarkEnd w:id="33"/>
      <w:bookmarkEnd w:id="34"/>
      <w:bookmarkEnd w:id="35"/>
      <w:bookmarkEnd w:id="36"/>
      <w:bookmarkEnd w:id="38"/>
    </w:p>
    <w:p w14:paraId="32E1BFAF" w14:textId="77777777" w:rsidR="00E54833" w:rsidRDefault="00E54833">
      <w:pPr>
        <w:pStyle w:val="Heading3"/>
      </w:pPr>
      <w:bookmarkStart w:id="39" w:name="_Toc425134232"/>
      <w:bookmarkStart w:id="40" w:name="_Toc461626771"/>
      <w:bookmarkStart w:id="41" w:name="_Toc464031941"/>
      <w:bookmarkStart w:id="42" w:name="_Toc464822052"/>
      <w:bookmarkStart w:id="43" w:name="_Toc36395058"/>
      <w:r>
        <w:t>Definitions</w:t>
      </w:r>
      <w:bookmarkEnd w:id="39"/>
      <w:bookmarkEnd w:id="40"/>
      <w:bookmarkEnd w:id="41"/>
      <w:bookmarkEnd w:id="42"/>
      <w:bookmarkEnd w:id="4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9"/>
        <w:gridCol w:w="4501"/>
      </w:tblGrid>
      <w:tr w:rsidR="00E15A23" w14:paraId="44E871BC" w14:textId="77777777" w:rsidTr="3D9F0A11">
        <w:tc>
          <w:tcPr>
            <w:tcW w:w="4608" w:type="dxa"/>
          </w:tcPr>
          <w:p w14:paraId="144A5D23" w14:textId="1B189BA2" w:rsidR="00E15A23" w:rsidRPr="00E15A23" w:rsidRDefault="31BF9583" w:rsidP="0CACA325">
            <w:pPr>
              <w:pStyle w:val="Paragraph"/>
              <w:jc w:val="center"/>
              <w:rPr>
                <w:b/>
                <w:bCs/>
              </w:rPr>
            </w:pPr>
            <w:r w:rsidRPr="0CACA325">
              <w:rPr>
                <w:b/>
                <w:bCs/>
              </w:rPr>
              <w:t>Lead Analyst</w:t>
            </w:r>
          </w:p>
        </w:tc>
        <w:tc>
          <w:tcPr>
            <w:tcW w:w="4608" w:type="dxa"/>
          </w:tcPr>
          <w:p w14:paraId="738610EB" w14:textId="0B81D482" w:rsidR="00E15A23" w:rsidRDefault="526F6293" w:rsidP="7C82F5B4">
            <w:pPr>
              <w:pStyle w:val="Paragraph"/>
              <w:jc w:val="left"/>
            </w:pPr>
            <w:r w:rsidRPr="7C82F5B4">
              <w:t xml:space="preserve">The analyst responsible for the oversight of work being performed by the other analysts, some other </w:t>
            </w:r>
            <w:r w:rsidR="18F6A465" w:rsidRPr="7C82F5B4">
              <w:t>responsibilities</w:t>
            </w:r>
            <w:r w:rsidRPr="7C82F5B4">
              <w:t xml:space="preserve"> </w:t>
            </w:r>
            <w:r w:rsidR="0A102238" w:rsidRPr="7C82F5B4">
              <w:t xml:space="preserve">include delegating work, </w:t>
            </w:r>
            <w:r w:rsidR="244CCBE8" w:rsidRPr="7C82F5B4">
              <w:t xml:space="preserve">and </w:t>
            </w:r>
            <w:r w:rsidR="0A102238" w:rsidRPr="7C82F5B4">
              <w:t xml:space="preserve">approving work </w:t>
            </w:r>
          </w:p>
        </w:tc>
      </w:tr>
      <w:tr w:rsidR="00F50FC1" w14:paraId="637805D2" w14:textId="77777777" w:rsidTr="3D9F0A11">
        <w:tc>
          <w:tcPr>
            <w:tcW w:w="4608" w:type="dxa"/>
          </w:tcPr>
          <w:p w14:paraId="463F29E8" w14:textId="56BDAFBB" w:rsidR="00F50FC1" w:rsidRPr="00E15A23" w:rsidRDefault="31BF9583" w:rsidP="0CACA325">
            <w:pPr>
              <w:pStyle w:val="Paragraph"/>
              <w:jc w:val="center"/>
              <w:rPr>
                <w:b/>
                <w:bCs/>
              </w:rPr>
            </w:pPr>
            <w:r w:rsidRPr="0CACA325">
              <w:rPr>
                <w:b/>
                <w:bCs/>
              </w:rPr>
              <w:t>Analyst</w:t>
            </w:r>
          </w:p>
        </w:tc>
        <w:tc>
          <w:tcPr>
            <w:tcW w:w="4608" w:type="dxa"/>
          </w:tcPr>
          <w:p w14:paraId="3B7B4B86" w14:textId="4BA17DD6" w:rsidR="00F50FC1" w:rsidRDefault="0DB4725E" w:rsidP="7C82F5B4">
            <w:pPr>
              <w:pStyle w:val="Paragraph"/>
              <w:jc w:val="left"/>
            </w:pPr>
            <w:r w:rsidRPr="7C82F5B4">
              <w:t xml:space="preserve">A user that is authorized to work </w:t>
            </w:r>
            <w:r w:rsidR="18B9FB51" w:rsidRPr="7C82F5B4">
              <w:t xml:space="preserve">PICK system, they must connect to the Lead analysts' machine to gain </w:t>
            </w:r>
            <w:r w:rsidR="4A3D3468" w:rsidRPr="7C82F5B4">
              <w:t>access</w:t>
            </w:r>
            <w:r w:rsidR="18B9FB51" w:rsidRPr="7C82F5B4">
              <w:t xml:space="preserve"> to the log files and databases. Some </w:t>
            </w:r>
            <w:r w:rsidR="0872E7F4" w:rsidRPr="7C82F5B4">
              <w:t xml:space="preserve">of their </w:t>
            </w:r>
            <w:r w:rsidR="0CA93C89" w:rsidRPr="7C82F5B4">
              <w:t>responsibilities</w:t>
            </w:r>
            <w:r w:rsidR="0872E7F4" w:rsidRPr="7C82F5B4">
              <w:t xml:space="preserve"> include </w:t>
            </w:r>
            <w:r w:rsidR="574F4520" w:rsidRPr="7C82F5B4">
              <w:t xml:space="preserve">editing, creating, deleting log entries/nodes, and pushing work to the Lead analyst for approval upon synchronization. </w:t>
            </w:r>
          </w:p>
        </w:tc>
      </w:tr>
      <w:tr w:rsidR="0CACA325" w14:paraId="3EC65B49" w14:textId="77777777" w:rsidTr="3D9F0A11">
        <w:tc>
          <w:tcPr>
            <w:tcW w:w="4495" w:type="dxa"/>
          </w:tcPr>
          <w:p w14:paraId="632A9199" w14:textId="1300C74D" w:rsidR="31BF9583" w:rsidRDefault="31BF9583" w:rsidP="0CACA325">
            <w:pPr>
              <w:pStyle w:val="Paragraph"/>
              <w:jc w:val="center"/>
              <w:rPr>
                <w:b/>
                <w:bCs/>
              </w:rPr>
            </w:pPr>
            <w:r w:rsidRPr="0CACA325">
              <w:rPr>
                <w:b/>
                <w:bCs/>
              </w:rPr>
              <w:t>Log File</w:t>
            </w:r>
          </w:p>
        </w:tc>
        <w:tc>
          <w:tcPr>
            <w:tcW w:w="4495" w:type="dxa"/>
          </w:tcPr>
          <w:p w14:paraId="051FC59C" w14:textId="3B1545C8" w:rsidR="0CACA325" w:rsidRDefault="7FD3CEA5" w:rsidP="7C82F5B4">
            <w:pPr>
              <w:pStyle w:val="Paragraph"/>
              <w:jc w:val="left"/>
              <w:rPr>
                <w:sz w:val="19"/>
                <w:szCs w:val="19"/>
              </w:rPr>
            </w:pPr>
            <w:r w:rsidRPr="7C82F5B4">
              <w:rPr>
                <w:sz w:val="19"/>
                <w:szCs w:val="19"/>
              </w:rPr>
              <w:t xml:space="preserve">A file that records events </w:t>
            </w:r>
            <w:r w:rsidR="3F8B5D4A" w:rsidRPr="7C82F5B4">
              <w:rPr>
                <w:sz w:val="19"/>
                <w:szCs w:val="19"/>
              </w:rPr>
              <w:t xml:space="preserve">from a team users' machine. </w:t>
            </w:r>
          </w:p>
        </w:tc>
      </w:tr>
      <w:tr w:rsidR="0CACA325" w14:paraId="61BF87E5" w14:textId="77777777" w:rsidTr="3D9F0A11">
        <w:tc>
          <w:tcPr>
            <w:tcW w:w="4495" w:type="dxa"/>
          </w:tcPr>
          <w:p w14:paraId="1A466DE3" w14:textId="7F05378E" w:rsidR="31BF9583" w:rsidRDefault="31BF9583" w:rsidP="0CACA325">
            <w:pPr>
              <w:pStyle w:val="Paragraph"/>
              <w:jc w:val="center"/>
              <w:rPr>
                <w:b/>
                <w:bCs/>
              </w:rPr>
            </w:pPr>
            <w:r w:rsidRPr="0CACA325">
              <w:rPr>
                <w:b/>
                <w:bCs/>
              </w:rPr>
              <w:t>Log Entry</w:t>
            </w:r>
          </w:p>
        </w:tc>
        <w:tc>
          <w:tcPr>
            <w:tcW w:w="4495" w:type="dxa"/>
          </w:tcPr>
          <w:p w14:paraId="52750DE0" w14:textId="7E6C0015" w:rsidR="0CACA325" w:rsidRDefault="75ED9688" w:rsidP="7C82F5B4">
            <w:pPr>
              <w:pStyle w:val="Paragraph"/>
              <w:rPr>
                <w:sz w:val="19"/>
                <w:szCs w:val="19"/>
              </w:rPr>
            </w:pPr>
            <w:r w:rsidRPr="7C82F5B4">
              <w:rPr>
                <w:sz w:val="19"/>
                <w:szCs w:val="19"/>
              </w:rPr>
              <w:t>A file that records events from a team users' machine.</w:t>
            </w:r>
          </w:p>
        </w:tc>
      </w:tr>
      <w:tr w:rsidR="7C82F5B4" w14:paraId="08A2BC99" w14:textId="77777777" w:rsidTr="3D9F0A11">
        <w:tc>
          <w:tcPr>
            <w:tcW w:w="4495" w:type="dxa"/>
          </w:tcPr>
          <w:p w14:paraId="3263675B" w14:textId="5B9B09AD" w:rsidR="396AC851" w:rsidRDefault="396AC851" w:rsidP="7C82F5B4">
            <w:pPr>
              <w:pStyle w:val="Paragraph"/>
              <w:jc w:val="center"/>
              <w:rPr>
                <w:b/>
                <w:bCs/>
              </w:rPr>
            </w:pPr>
            <w:r w:rsidRPr="7C82F5B4">
              <w:rPr>
                <w:b/>
                <w:bCs/>
              </w:rPr>
              <w:t>Log Creator</w:t>
            </w:r>
          </w:p>
        </w:tc>
        <w:tc>
          <w:tcPr>
            <w:tcW w:w="4495" w:type="dxa"/>
          </w:tcPr>
          <w:p w14:paraId="7C06214B" w14:textId="67839818" w:rsidR="21D72022" w:rsidRDefault="21D72022" w:rsidP="7C82F5B4">
            <w:pPr>
              <w:pStyle w:val="Paragraph"/>
              <w:jc w:val="left"/>
            </w:pPr>
            <w:r w:rsidRPr="7C82F5B4">
              <w:t xml:space="preserve">Node attribute that </w:t>
            </w:r>
            <w:r w:rsidR="10989189" w:rsidRPr="7C82F5B4">
              <w:t>states what team created the log.</w:t>
            </w:r>
          </w:p>
        </w:tc>
      </w:tr>
      <w:tr w:rsidR="7C82F5B4" w14:paraId="7C1DBAFA" w14:textId="77777777" w:rsidTr="3D9F0A11">
        <w:tc>
          <w:tcPr>
            <w:tcW w:w="4495" w:type="dxa"/>
          </w:tcPr>
          <w:p w14:paraId="7E7D1442" w14:textId="774ACE51" w:rsidR="6E3FECFB" w:rsidRDefault="6E3FECFB" w:rsidP="7C82F5B4">
            <w:pPr>
              <w:pStyle w:val="Paragraph"/>
              <w:jc w:val="center"/>
              <w:rPr>
                <w:b/>
                <w:bCs/>
              </w:rPr>
            </w:pPr>
            <w:r w:rsidRPr="7C82F5B4">
              <w:rPr>
                <w:b/>
                <w:bCs/>
              </w:rPr>
              <w:t>Node</w:t>
            </w:r>
          </w:p>
        </w:tc>
        <w:tc>
          <w:tcPr>
            <w:tcW w:w="4495" w:type="dxa"/>
          </w:tcPr>
          <w:p w14:paraId="6A5F5101" w14:textId="574939F7" w:rsidR="037C62DB" w:rsidRDefault="0B0E9C06" w:rsidP="4A3423C2">
            <w:pPr>
              <w:pStyle w:val="Paragraph"/>
              <w:jc w:val="left"/>
            </w:pPr>
            <w:r>
              <w:t>Visual representation of log entry on a vector graph.</w:t>
            </w:r>
          </w:p>
        </w:tc>
      </w:tr>
      <w:tr w:rsidR="7C82F5B4" w14:paraId="4D95850B" w14:textId="77777777" w:rsidTr="3D9F0A11">
        <w:tc>
          <w:tcPr>
            <w:tcW w:w="4495" w:type="dxa"/>
          </w:tcPr>
          <w:p w14:paraId="173E5F47" w14:textId="20902BDF" w:rsidR="6E3FECFB" w:rsidRDefault="6E3FECFB" w:rsidP="7C82F5B4">
            <w:pPr>
              <w:pStyle w:val="Paragraph"/>
              <w:jc w:val="center"/>
              <w:rPr>
                <w:b/>
                <w:bCs/>
              </w:rPr>
            </w:pPr>
            <w:r w:rsidRPr="7C82F5B4">
              <w:rPr>
                <w:b/>
                <w:bCs/>
              </w:rPr>
              <w:t>Node name</w:t>
            </w:r>
          </w:p>
        </w:tc>
        <w:tc>
          <w:tcPr>
            <w:tcW w:w="4495" w:type="dxa"/>
          </w:tcPr>
          <w:p w14:paraId="6CC6345E" w14:textId="318EA22F" w:rsidR="65DF6114" w:rsidRDefault="3FA994E6" w:rsidP="4A3423C2">
            <w:pPr>
              <w:pStyle w:val="Paragraph"/>
              <w:jc w:val="left"/>
            </w:pPr>
            <w:r>
              <w:t>Node attribute, unique name of a node.</w:t>
            </w:r>
          </w:p>
        </w:tc>
      </w:tr>
      <w:tr w:rsidR="7C82F5B4" w14:paraId="2CA7B9BB" w14:textId="77777777" w:rsidTr="3D9F0A11">
        <w:tc>
          <w:tcPr>
            <w:tcW w:w="4495" w:type="dxa"/>
          </w:tcPr>
          <w:p w14:paraId="269A3DC6" w14:textId="48B1088A" w:rsidR="6E3FECFB" w:rsidRDefault="6E3FECFB" w:rsidP="7C82F5B4">
            <w:pPr>
              <w:pStyle w:val="Paragraph"/>
              <w:jc w:val="center"/>
              <w:rPr>
                <w:b/>
                <w:bCs/>
              </w:rPr>
            </w:pPr>
            <w:r w:rsidRPr="7C82F5B4">
              <w:rPr>
                <w:b/>
                <w:bCs/>
              </w:rPr>
              <w:t>Start Date</w:t>
            </w:r>
          </w:p>
        </w:tc>
        <w:tc>
          <w:tcPr>
            <w:tcW w:w="4495" w:type="dxa"/>
          </w:tcPr>
          <w:p w14:paraId="71EDF551" w14:textId="4ECF90D0" w:rsidR="7C82F5B4" w:rsidRDefault="172BA44C" w:rsidP="1A345CAA">
            <w:pPr>
              <w:pStyle w:val="Paragraph"/>
              <w:jc w:val="left"/>
            </w:pPr>
            <w:r>
              <w:t xml:space="preserve">Start date and time of </w:t>
            </w:r>
            <w:r w:rsidR="3992465E">
              <w:t>Assessment</w:t>
            </w:r>
            <w:r w:rsidR="500D6EB0">
              <w:t xml:space="preserve">  </w:t>
            </w:r>
          </w:p>
        </w:tc>
      </w:tr>
      <w:tr w:rsidR="7C82F5B4" w14:paraId="5490A3EF" w14:textId="77777777" w:rsidTr="3D9F0A11">
        <w:tc>
          <w:tcPr>
            <w:tcW w:w="4495" w:type="dxa"/>
          </w:tcPr>
          <w:p w14:paraId="540773E5" w14:textId="43D40815" w:rsidR="6E3FECFB" w:rsidRDefault="6E3FECFB" w:rsidP="7C82F5B4">
            <w:pPr>
              <w:pStyle w:val="Paragraph"/>
              <w:jc w:val="center"/>
              <w:rPr>
                <w:b/>
                <w:bCs/>
              </w:rPr>
            </w:pPr>
            <w:r w:rsidRPr="7C82F5B4">
              <w:rPr>
                <w:b/>
                <w:bCs/>
              </w:rPr>
              <w:t>End Date</w:t>
            </w:r>
          </w:p>
        </w:tc>
        <w:tc>
          <w:tcPr>
            <w:tcW w:w="4495" w:type="dxa"/>
          </w:tcPr>
          <w:p w14:paraId="1714DC81" w14:textId="375CC968" w:rsidR="7C82F5B4" w:rsidRDefault="3071EC28" w:rsidP="1A345CAA">
            <w:pPr>
              <w:pStyle w:val="Paragraph"/>
              <w:jc w:val="left"/>
            </w:pPr>
            <w:r>
              <w:t xml:space="preserve">End date and time of </w:t>
            </w:r>
            <w:r w:rsidR="33F06123">
              <w:t xml:space="preserve">Assessment </w:t>
            </w:r>
          </w:p>
        </w:tc>
      </w:tr>
      <w:tr w:rsidR="7C82F5B4" w14:paraId="5615751D" w14:textId="77777777" w:rsidTr="3D9F0A11">
        <w:tc>
          <w:tcPr>
            <w:tcW w:w="4495" w:type="dxa"/>
          </w:tcPr>
          <w:p w14:paraId="625FDDD6" w14:textId="0289DE56" w:rsidR="5BC7BDBB" w:rsidRDefault="5BC7BDBB" w:rsidP="7C82F5B4">
            <w:pPr>
              <w:pStyle w:val="Paragraph"/>
              <w:jc w:val="center"/>
              <w:rPr>
                <w:b/>
                <w:bCs/>
              </w:rPr>
            </w:pPr>
            <w:r w:rsidRPr="7C82F5B4">
              <w:rPr>
                <w:b/>
                <w:bCs/>
              </w:rPr>
              <w:t>Timestamp</w:t>
            </w:r>
          </w:p>
        </w:tc>
        <w:tc>
          <w:tcPr>
            <w:tcW w:w="4495" w:type="dxa"/>
          </w:tcPr>
          <w:p w14:paraId="7BD6AFEA" w14:textId="3245C96E" w:rsidR="3A6DEEF1" w:rsidRDefault="0976E053" w:rsidP="4A3423C2">
            <w:pPr>
              <w:pStyle w:val="Paragraph"/>
              <w:jc w:val="left"/>
            </w:pPr>
            <w:r>
              <w:t xml:space="preserve">Time the activity occurred. Recorded in Zulu time. </w:t>
            </w:r>
          </w:p>
        </w:tc>
      </w:tr>
      <w:tr w:rsidR="7C82F5B4" w14:paraId="1E6CCC56" w14:textId="77777777" w:rsidTr="3D9F0A11">
        <w:tc>
          <w:tcPr>
            <w:tcW w:w="4495" w:type="dxa"/>
          </w:tcPr>
          <w:p w14:paraId="33A3D289" w14:textId="48F81935" w:rsidR="6E3FECFB" w:rsidRDefault="6E3FECFB" w:rsidP="7C82F5B4">
            <w:pPr>
              <w:pStyle w:val="Paragraph"/>
              <w:jc w:val="center"/>
              <w:rPr>
                <w:b/>
                <w:bCs/>
              </w:rPr>
            </w:pPr>
            <w:r w:rsidRPr="7C82F5B4">
              <w:rPr>
                <w:b/>
                <w:bCs/>
              </w:rPr>
              <w:t>Node ID</w:t>
            </w:r>
          </w:p>
        </w:tc>
        <w:tc>
          <w:tcPr>
            <w:tcW w:w="4495" w:type="dxa"/>
          </w:tcPr>
          <w:p w14:paraId="1F783741" w14:textId="0CC49A46" w:rsidR="7C82F5B4" w:rsidRDefault="33F81CC2" w:rsidP="4A3423C2">
            <w:pPr>
              <w:pStyle w:val="Paragraph"/>
              <w:jc w:val="left"/>
            </w:pPr>
            <w:r>
              <w:t>Unique numerical ID created for nodes.</w:t>
            </w:r>
          </w:p>
        </w:tc>
      </w:tr>
    </w:tbl>
    <w:p w14:paraId="3A0FF5F2" w14:textId="77777777" w:rsidR="00F50FC1" w:rsidRDefault="00F50FC1">
      <w:pPr>
        <w:pStyle w:val="Paragraph"/>
      </w:pPr>
    </w:p>
    <w:p w14:paraId="1DAC6A7B" w14:textId="77777777" w:rsidR="00E54833" w:rsidRDefault="00E54833">
      <w:pPr>
        <w:pStyle w:val="Heading3"/>
      </w:pPr>
      <w:bookmarkStart w:id="44" w:name="_Toc425134233"/>
      <w:bookmarkStart w:id="45" w:name="_Toc461626772"/>
      <w:bookmarkStart w:id="46" w:name="_Toc464031942"/>
      <w:bookmarkStart w:id="47" w:name="_Toc464822053"/>
      <w:bookmarkStart w:id="48" w:name="_Toc36395059"/>
      <w:r>
        <w:t>Acronyms</w:t>
      </w:r>
      <w:bookmarkEnd w:id="44"/>
      <w:bookmarkEnd w:id="45"/>
      <w:bookmarkEnd w:id="46"/>
      <w:bookmarkEnd w:id="47"/>
      <w:bookmarkEnd w:id="48"/>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9"/>
        <w:gridCol w:w="4501"/>
      </w:tblGrid>
      <w:tr w:rsidR="0CACA325" w14:paraId="3E49D40D" w14:textId="77777777" w:rsidTr="1CC79CF2">
        <w:tc>
          <w:tcPr>
            <w:tcW w:w="4495" w:type="dxa"/>
          </w:tcPr>
          <w:p w14:paraId="082142CD" w14:textId="7127171D" w:rsidR="6289E37E" w:rsidRDefault="6289E37E" w:rsidP="0CACA325">
            <w:pPr>
              <w:pStyle w:val="Paragraph"/>
              <w:jc w:val="center"/>
              <w:rPr>
                <w:b/>
                <w:bCs/>
              </w:rPr>
            </w:pPr>
            <w:r w:rsidRPr="0CACA325">
              <w:rPr>
                <w:b/>
                <w:bCs/>
              </w:rPr>
              <w:t>PICK</w:t>
            </w:r>
          </w:p>
        </w:tc>
        <w:tc>
          <w:tcPr>
            <w:tcW w:w="4495" w:type="dxa"/>
          </w:tcPr>
          <w:p w14:paraId="0A3C6A23" w14:textId="41206738" w:rsidR="6289E37E" w:rsidRDefault="6289E37E" w:rsidP="0CACA325">
            <w:pPr>
              <w:pStyle w:val="Paragraph"/>
              <w:jc w:val="center"/>
            </w:pPr>
            <w:r>
              <w:t>PMR Insight Collective Knowledge</w:t>
            </w:r>
          </w:p>
        </w:tc>
      </w:tr>
      <w:tr w:rsidR="7C82F5B4" w14:paraId="6EDC7D89" w14:textId="77777777" w:rsidTr="1CC79CF2">
        <w:tc>
          <w:tcPr>
            <w:tcW w:w="4495" w:type="dxa"/>
          </w:tcPr>
          <w:p w14:paraId="26E0B297" w14:textId="64FD1F8B" w:rsidR="310C1F32" w:rsidRDefault="310C1F32" w:rsidP="7C82F5B4">
            <w:pPr>
              <w:pStyle w:val="Paragraph"/>
              <w:jc w:val="center"/>
              <w:rPr>
                <w:b/>
                <w:bCs/>
              </w:rPr>
            </w:pPr>
            <w:r w:rsidRPr="7C82F5B4">
              <w:rPr>
                <w:b/>
                <w:bCs/>
              </w:rPr>
              <w:t>PMR</w:t>
            </w:r>
          </w:p>
        </w:tc>
        <w:tc>
          <w:tcPr>
            <w:tcW w:w="4495" w:type="dxa"/>
          </w:tcPr>
          <w:p w14:paraId="77C5B02F" w14:textId="2EF8610A" w:rsidR="310C1F32" w:rsidRDefault="310C1F32" w:rsidP="7C82F5B4">
            <w:pPr>
              <w:pStyle w:val="Paragraph"/>
              <w:jc w:val="center"/>
            </w:pPr>
            <w:r>
              <w:t>Prevent, Mitigate, Recover</w:t>
            </w:r>
          </w:p>
        </w:tc>
      </w:tr>
      <w:tr w:rsidR="00F50FC1" w14:paraId="5630AD66" w14:textId="77777777" w:rsidTr="1CC79CF2">
        <w:tc>
          <w:tcPr>
            <w:tcW w:w="4608" w:type="dxa"/>
          </w:tcPr>
          <w:p w14:paraId="61829076" w14:textId="02CD9304" w:rsidR="00F50FC1" w:rsidRPr="00534CDA" w:rsidRDefault="6289E37E" w:rsidP="0CACA325">
            <w:pPr>
              <w:pStyle w:val="Paragraph"/>
              <w:jc w:val="center"/>
              <w:rPr>
                <w:b/>
                <w:bCs/>
              </w:rPr>
            </w:pPr>
            <w:r w:rsidRPr="0CACA325">
              <w:rPr>
                <w:b/>
                <w:bCs/>
              </w:rPr>
              <w:t>SDD</w:t>
            </w:r>
          </w:p>
        </w:tc>
        <w:tc>
          <w:tcPr>
            <w:tcW w:w="4608" w:type="dxa"/>
          </w:tcPr>
          <w:p w14:paraId="2BA226A1" w14:textId="3D5DDFE6" w:rsidR="00F50FC1" w:rsidRDefault="6289E37E" w:rsidP="00534CDA">
            <w:pPr>
              <w:pStyle w:val="Paragraph"/>
              <w:jc w:val="center"/>
            </w:pPr>
            <w:r>
              <w:t>Software Design Document</w:t>
            </w:r>
          </w:p>
        </w:tc>
      </w:tr>
      <w:tr w:rsidR="0CACA325" w14:paraId="384F1D8B" w14:textId="77777777" w:rsidTr="1CC79CF2">
        <w:tc>
          <w:tcPr>
            <w:tcW w:w="4495" w:type="dxa"/>
          </w:tcPr>
          <w:p w14:paraId="3C52358D" w14:textId="1E35EF6D" w:rsidR="6289E37E" w:rsidRDefault="6289E37E" w:rsidP="0CACA325">
            <w:pPr>
              <w:pStyle w:val="Paragraph"/>
              <w:jc w:val="center"/>
              <w:rPr>
                <w:b/>
                <w:bCs/>
              </w:rPr>
            </w:pPr>
            <w:r w:rsidRPr="0CACA325">
              <w:rPr>
                <w:b/>
                <w:bCs/>
              </w:rPr>
              <w:t>UML</w:t>
            </w:r>
          </w:p>
        </w:tc>
        <w:tc>
          <w:tcPr>
            <w:tcW w:w="4495" w:type="dxa"/>
          </w:tcPr>
          <w:p w14:paraId="393F19A0" w14:textId="5B023B12" w:rsidR="6289E37E" w:rsidRDefault="6289E37E" w:rsidP="0CACA325">
            <w:pPr>
              <w:pStyle w:val="Paragraph"/>
              <w:jc w:val="center"/>
            </w:pPr>
            <w:r>
              <w:t>Unified Modeling Language</w:t>
            </w:r>
          </w:p>
        </w:tc>
      </w:tr>
    </w:tbl>
    <w:p w14:paraId="474582F3" w14:textId="344EDF1B" w:rsidR="1CC79CF2" w:rsidRDefault="1CC79CF2"/>
    <w:p w14:paraId="17AD93B2" w14:textId="77777777" w:rsidR="00F50FC1" w:rsidRDefault="00F50FC1">
      <w:pPr>
        <w:pStyle w:val="Paragraph"/>
      </w:pPr>
    </w:p>
    <w:p w14:paraId="0DE4B5B7" w14:textId="77777777" w:rsidR="00E15A23" w:rsidRDefault="00E15A23">
      <w:pPr>
        <w:pStyle w:val="Paragraph"/>
      </w:pPr>
    </w:p>
    <w:p w14:paraId="09D94A9D" w14:textId="77777777" w:rsidR="00E54833" w:rsidRDefault="00E54833">
      <w:pPr>
        <w:pStyle w:val="Heading3"/>
      </w:pPr>
      <w:bookmarkStart w:id="49" w:name="_Toc464822054"/>
      <w:bookmarkStart w:id="50" w:name="_Toc36395060"/>
      <w:r>
        <w:t>Abbreviations</w:t>
      </w:r>
      <w:bookmarkEnd w:id="49"/>
      <w:bookmarkEnd w:id="5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6"/>
        <w:gridCol w:w="4504"/>
      </w:tblGrid>
      <w:tr w:rsidR="00F50FC1" w14:paraId="66204FF1" w14:textId="77777777" w:rsidTr="1CC79CF2">
        <w:tc>
          <w:tcPr>
            <w:tcW w:w="4608" w:type="dxa"/>
          </w:tcPr>
          <w:p w14:paraId="2DBF0D7D" w14:textId="431DBC98" w:rsidR="00F50FC1" w:rsidRPr="00534CDA" w:rsidRDefault="3D861FF7" w:rsidP="0CACA325">
            <w:pPr>
              <w:pStyle w:val="Paragraph"/>
              <w:jc w:val="center"/>
              <w:rPr>
                <w:b/>
                <w:bCs/>
              </w:rPr>
            </w:pPr>
            <w:r w:rsidRPr="7C82F5B4">
              <w:rPr>
                <w:b/>
                <w:bCs/>
              </w:rPr>
              <w:t>DB</w:t>
            </w:r>
          </w:p>
        </w:tc>
        <w:tc>
          <w:tcPr>
            <w:tcW w:w="4608" w:type="dxa"/>
          </w:tcPr>
          <w:p w14:paraId="6B62F1B3" w14:textId="74B4C79D" w:rsidR="00F50FC1" w:rsidRDefault="3D861FF7" w:rsidP="00534CDA">
            <w:pPr>
              <w:pStyle w:val="Paragraph"/>
              <w:jc w:val="center"/>
            </w:pPr>
            <w:r>
              <w:t>Database</w:t>
            </w:r>
          </w:p>
        </w:tc>
      </w:tr>
      <w:tr w:rsidR="00F50FC1" w14:paraId="02F2C34E" w14:textId="77777777" w:rsidTr="1CC79CF2">
        <w:tc>
          <w:tcPr>
            <w:tcW w:w="4608" w:type="dxa"/>
          </w:tcPr>
          <w:p w14:paraId="680A4E5D" w14:textId="31BBF689" w:rsidR="00F50FC1" w:rsidRPr="00534CDA" w:rsidRDefault="3D861FF7" w:rsidP="0CACA325">
            <w:pPr>
              <w:pStyle w:val="Paragraph"/>
              <w:jc w:val="center"/>
              <w:rPr>
                <w:b/>
                <w:bCs/>
              </w:rPr>
            </w:pPr>
            <w:r w:rsidRPr="7C82F5B4">
              <w:rPr>
                <w:b/>
                <w:bCs/>
              </w:rPr>
              <w:t>config</w:t>
            </w:r>
          </w:p>
        </w:tc>
        <w:tc>
          <w:tcPr>
            <w:tcW w:w="4608" w:type="dxa"/>
          </w:tcPr>
          <w:p w14:paraId="19219836" w14:textId="35946848" w:rsidR="00F50FC1" w:rsidRDefault="3D861FF7" w:rsidP="00534CDA">
            <w:pPr>
              <w:pStyle w:val="Paragraph"/>
              <w:jc w:val="center"/>
            </w:pPr>
            <w:r>
              <w:t>Configuration</w:t>
            </w:r>
          </w:p>
        </w:tc>
      </w:tr>
      <w:tr w:rsidR="00F50FC1" w14:paraId="296FEF7D" w14:textId="77777777" w:rsidTr="1CC79CF2">
        <w:tc>
          <w:tcPr>
            <w:tcW w:w="4608" w:type="dxa"/>
          </w:tcPr>
          <w:p w14:paraId="7194DBDC" w14:textId="3FE92887" w:rsidR="00F50FC1" w:rsidRPr="00534CDA" w:rsidRDefault="3D861FF7" w:rsidP="7C82F5B4">
            <w:pPr>
              <w:pStyle w:val="Paragraph"/>
              <w:jc w:val="center"/>
              <w:rPr>
                <w:b/>
                <w:bCs/>
              </w:rPr>
            </w:pPr>
            <w:r w:rsidRPr="7C82F5B4">
              <w:rPr>
                <w:b/>
                <w:bCs/>
              </w:rPr>
              <w:t>e.g.</w:t>
            </w:r>
          </w:p>
        </w:tc>
        <w:tc>
          <w:tcPr>
            <w:tcW w:w="4608" w:type="dxa"/>
          </w:tcPr>
          <w:p w14:paraId="769D0D3C" w14:textId="58FAAE56" w:rsidR="00F50FC1" w:rsidRDefault="3D861FF7" w:rsidP="00534CDA">
            <w:pPr>
              <w:pStyle w:val="Paragraph"/>
              <w:jc w:val="center"/>
            </w:pPr>
            <w:r>
              <w:t xml:space="preserve">For </w:t>
            </w:r>
            <w:proofErr w:type="gramStart"/>
            <w:r>
              <w:t>example</w:t>
            </w:r>
            <w:proofErr w:type="gramEnd"/>
          </w:p>
        </w:tc>
      </w:tr>
      <w:tr w:rsidR="00F50FC1" w14:paraId="54CD245A" w14:textId="77777777" w:rsidTr="1CC79CF2">
        <w:tc>
          <w:tcPr>
            <w:tcW w:w="4608" w:type="dxa"/>
          </w:tcPr>
          <w:p w14:paraId="1231BE67" w14:textId="24D91508" w:rsidR="00F50FC1" w:rsidRPr="00534CDA" w:rsidRDefault="3D861FF7" w:rsidP="7C82F5B4">
            <w:pPr>
              <w:pStyle w:val="Paragraph"/>
              <w:jc w:val="center"/>
              <w:rPr>
                <w:b/>
                <w:bCs/>
              </w:rPr>
            </w:pPr>
            <w:r w:rsidRPr="7C82F5B4">
              <w:rPr>
                <w:b/>
                <w:bCs/>
              </w:rPr>
              <w:t>i.e.</w:t>
            </w:r>
          </w:p>
        </w:tc>
        <w:tc>
          <w:tcPr>
            <w:tcW w:w="4608" w:type="dxa"/>
          </w:tcPr>
          <w:p w14:paraId="36FEB5B0" w14:textId="7823B7BC" w:rsidR="00F50FC1" w:rsidRDefault="3D861FF7" w:rsidP="00534CDA">
            <w:pPr>
              <w:pStyle w:val="Paragraph"/>
              <w:jc w:val="center"/>
            </w:pPr>
            <w:r>
              <w:t xml:space="preserve">in other </w:t>
            </w:r>
            <w:proofErr w:type="gramStart"/>
            <w:r>
              <w:t>words</w:t>
            </w:r>
            <w:proofErr w:type="gramEnd"/>
          </w:p>
        </w:tc>
      </w:tr>
    </w:tbl>
    <w:p w14:paraId="5822A217" w14:textId="12856287" w:rsidR="1CC79CF2" w:rsidRDefault="1CC79CF2"/>
    <w:p w14:paraId="6D072C0D" w14:textId="77777777" w:rsidR="00BD167C" w:rsidRDefault="00BD167C">
      <w:pPr>
        <w:pStyle w:val="Paragraph"/>
      </w:pPr>
    </w:p>
    <w:p w14:paraId="48A21919" w14:textId="77777777" w:rsidR="00534CDA" w:rsidRDefault="00534CDA">
      <w:pPr>
        <w:pStyle w:val="Paragraph"/>
      </w:pPr>
    </w:p>
    <w:p w14:paraId="6E7BEAA2" w14:textId="77777777" w:rsidR="00534CDA" w:rsidRDefault="00534CDA" w:rsidP="00534CDA">
      <w:pPr>
        <w:pStyle w:val="ecmsonormal"/>
        <w:shd w:val="clear" w:color="auto" w:fill="FFFFFF"/>
        <w:rPr>
          <w:rFonts w:ascii="Segoe UI" w:hAnsi="Segoe UI" w:cs="Segoe UI"/>
          <w:color w:val="444444"/>
          <w:sz w:val="20"/>
          <w:szCs w:val="20"/>
        </w:rPr>
      </w:pPr>
      <w:r>
        <w:rPr>
          <w:color w:val="000000"/>
          <w:sz w:val="20"/>
          <w:szCs w:val="20"/>
        </w:rPr>
        <w:t> </w:t>
      </w:r>
    </w:p>
    <w:p w14:paraId="6BD18F9B" w14:textId="77777777" w:rsidR="00534CDA" w:rsidRDefault="00534CDA">
      <w:pPr>
        <w:pStyle w:val="Paragraph"/>
      </w:pPr>
      <w:bookmarkStart w:id="51" w:name="_Toc35156378"/>
      <w:bookmarkEnd w:id="51"/>
    </w:p>
    <w:p w14:paraId="082AA643" w14:textId="77777777" w:rsidR="00E54833" w:rsidRDefault="00E54833">
      <w:pPr>
        <w:pStyle w:val="Heading2"/>
      </w:pPr>
      <w:bookmarkStart w:id="52" w:name="_Toc425134235"/>
      <w:bookmarkStart w:id="53" w:name="_Toc461626774"/>
      <w:bookmarkStart w:id="54" w:name="_Toc464031943"/>
      <w:bookmarkStart w:id="55" w:name="_Toc464822055"/>
      <w:bookmarkStart w:id="56" w:name="_Toc36395061"/>
      <w:r>
        <w:t>Overview</w:t>
      </w:r>
      <w:bookmarkEnd w:id="56"/>
      <w:r>
        <w:t xml:space="preserve"> </w:t>
      </w:r>
      <w:bookmarkEnd w:id="52"/>
      <w:bookmarkEnd w:id="53"/>
      <w:bookmarkEnd w:id="54"/>
      <w:bookmarkEnd w:id="55"/>
    </w:p>
    <w:p w14:paraId="114B333B" w14:textId="4727F157" w:rsidR="5101953C" w:rsidRDefault="5101953C" w:rsidP="1CC79CF2">
      <w:pPr>
        <w:pStyle w:val="Paragraph"/>
        <w:spacing w:line="259" w:lineRule="auto"/>
        <w:ind w:left="288" w:firstLine="432"/>
        <w:jc w:val="left"/>
      </w:pPr>
      <w:r>
        <w:t>The following section describe</w:t>
      </w:r>
      <w:r w:rsidR="73B7859C">
        <w:t>s</w:t>
      </w:r>
      <w:r>
        <w:t xml:space="preserve"> the components and the interactions of the subsystems</w:t>
      </w:r>
      <w:r w:rsidR="055614B1">
        <w:t xml:space="preserve"> in the PICK system</w:t>
      </w:r>
      <w:r>
        <w:t xml:space="preserve"> </w:t>
      </w:r>
      <w:r w:rsidR="7B6CCCE2">
        <w:t xml:space="preserve">using </w:t>
      </w:r>
      <w:proofErr w:type="spellStart"/>
      <w:r>
        <w:t>Wriffs</w:t>
      </w:r>
      <w:proofErr w:type="spellEnd"/>
      <w:r>
        <w:t>-Brock</w:t>
      </w:r>
      <w:r w:rsidR="19DE5A11">
        <w:t>s</w:t>
      </w:r>
      <w:r>
        <w:t xml:space="preserve"> diag</w:t>
      </w:r>
      <w:r w:rsidR="26561C96">
        <w:t>ram</w:t>
      </w:r>
      <w:r w:rsidR="644418D8">
        <w:t>.</w:t>
      </w:r>
      <w:r w:rsidR="5973FBF7">
        <w:t xml:space="preserve"> </w:t>
      </w:r>
      <w:proofErr w:type="spellStart"/>
      <w:r w:rsidR="5973FBF7">
        <w:t>Wriffs</w:t>
      </w:r>
      <w:proofErr w:type="spellEnd"/>
      <w:r w:rsidR="5973FBF7">
        <w:t xml:space="preserve">-Brock diagram utilizes rounded squares to indicate classes and </w:t>
      </w:r>
      <w:r w:rsidR="148399B7">
        <w:t>semicircles</w:t>
      </w:r>
      <w:r w:rsidR="5973FBF7">
        <w:t xml:space="preserve"> with numbers</w:t>
      </w:r>
      <w:r w:rsidR="45C11944">
        <w:t xml:space="preserve"> and arrows pointing from one class to another</w:t>
      </w:r>
      <w:r w:rsidR="5973FBF7">
        <w:t xml:space="preserve"> to indicate a contract b</w:t>
      </w:r>
      <w:r w:rsidR="6D3AD831">
        <w:t>etween two cla</w:t>
      </w:r>
      <w:r w:rsidR="515B6DE1">
        <w:t>s</w:t>
      </w:r>
      <w:r w:rsidR="6D3AD831">
        <w:t xml:space="preserve">ses. </w:t>
      </w:r>
      <w:r w:rsidR="59E2943D">
        <w:t xml:space="preserve">Subsystems on the </w:t>
      </w:r>
      <w:proofErr w:type="spellStart"/>
      <w:r w:rsidR="59E2943D">
        <w:t>Wriffs</w:t>
      </w:r>
      <w:proofErr w:type="spellEnd"/>
      <w:r w:rsidR="59E2943D">
        <w:t xml:space="preserve">-Brock diagram are indicated with a dotted container surrounding the classes.  </w:t>
      </w:r>
      <w:r w:rsidR="2010A022">
        <w:t xml:space="preserve">This section also describes the design </w:t>
      </w:r>
      <w:r w:rsidR="7297B53F">
        <w:t>choices</w:t>
      </w:r>
      <w:r w:rsidR="2010A022">
        <w:t xml:space="preserve"> used </w:t>
      </w:r>
      <w:r w:rsidR="6A3C8006">
        <w:t>for</w:t>
      </w:r>
      <w:r w:rsidR="2010A022">
        <w:t xml:space="preserve"> dividing</w:t>
      </w:r>
      <w:r w:rsidR="4C9D9596">
        <w:t xml:space="preserve"> </w:t>
      </w:r>
      <w:r w:rsidR="1F4B79F4">
        <w:t xml:space="preserve">design </w:t>
      </w:r>
      <w:r w:rsidR="4C9D9596">
        <w:t xml:space="preserve">entities. </w:t>
      </w:r>
    </w:p>
    <w:p w14:paraId="7A39472F" w14:textId="77777777" w:rsidR="00E54833" w:rsidRDefault="00E54833">
      <w:pPr>
        <w:pStyle w:val="Heading1"/>
      </w:pPr>
      <w:bookmarkStart w:id="57" w:name="_Toc425134236"/>
      <w:bookmarkStart w:id="58" w:name="_Toc461626775"/>
      <w:bookmarkStart w:id="59" w:name="_Toc464031945"/>
      <w:bookmarkStart w:id="60" w:name="_Toc464822057"/>
      <w:bookmarkStart w:id="61" w:name="_Toc36395062"/>
      <w:r>
        <w:t>Decomposition Description</w:t>
      </w:r>
      <w:bookmarkEnd w:id="57"/>
      <w:bookmarkEnd w:id="58"/>
      <w:bookmarkEnd w:id="59"/>
      <w:bookmarkEnd w:id="60"/>
      <w:bookmarkEnd w:id="61"/>
    </w:p>
    <w:p w14:paraId="150B8D8E" w14:textId="1C98C1F6" w:rsidR="00AD65A1" w:rsidRDefault="00AD65A1" w:rsidP="00A349E4">
      <w:r>
        <w:t xml:space="preserve">This section describes </w:t>
      </w:r>
      <w:r w:rsidR="00CC47E8">
        <w:t>the subsystems of the system</w:t>
      </w:r>
      <w:r w:rsidR="004009B9">
        <w:t xml:space="preserve"> and the collaboration </w:t>
      </w:r>
      <w:r w:rsidR="004A2226">
        <w:t xml:space="preserve">between </w:t>
      </w:r>
      <w:r w:rsidR="004009B9">
        <w:t>the compone</w:t>
      </w:r>
      <w:r w:rsidR="004A2226">
        <w:t>nts.</w:t>
      </w:r>
    </w:p>
    <w:p w14:paraId="26C2ACFA" w14:textId="77777777" w:rsidR="00A349E4" w:rsidRDefault="0048032C" w:rsidP="00A349E4">
      <w:pPr>
        <w:pStyle w:val="Heading2"/>
      </w:pPr>
      <w:bookmarkStart w:id="62" w:name="_Toc226979930"/>
      <w:r>
        <w:t xml:space="preserve"> </w:t>
      </w:r>
      <w:bookmarkStart w:id="63" w:name="_Toc36395063"/>
      <w:r w:rsidR="00A349E4">
        <w:t>System Collaboration Diagram</w:t>
      </w:r>
      <w:bookmarkEnd w:id="62"/>
      <w:bookmarkEnd w:id="63"/>
    </w:p>
    <w:p w14:paraId="51767683" w14:textId="7338A869" w:rsidR="00A349E4" w:rsidRDefault="00A349E4" w:rsidP="4A3423C2">
      <w:pPr>
        <w:jc w:val="center"/>
      </w:pPr>
      <w:r>
        <w:t xml:space="preserve"> </w:t>
      </w:r>
      <w:r w:rsidR="00E20369">
        <w:rPr>
          <w:noProof/>
          <w:sz w:val="16"/>
          <w:szCs w:val="16"/>
        </w:rPr>
        <w:drawing>
          <wp:inline distT="0" distB="0" distL="0" distR="0" wp14:anchorId="5FA1B8F5" wp14:editId="100D6469">
            <wp:extent cx="5715000" cy="387731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iffs brock diagram 1.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3877310"/>
                    </a:xfrm>
                    <a:prstGeom prst="rect">
                      <a:avLst/>
                    </a:prstGeom>
                  </pic:spPr>
                </pic:pic>
              </a:graphicData>
            </a:graphic>
          </wp:inline>
        </w:drawing>
      </w:r>
    </w:p>
    <w:p w14:paraId="17B04123" w14:textId="55CBACFA" w:rsidR="2677417F" w:rsidRDefault="2677417F" w:rsidP="4A3423C2">
      <w:pPr>
        <w:jc w:val="center"/>
        <w:rPr>
          <w:i/>
          <w:iCs/>
        </w:rPr>
      </w:pPr>
      <w:r w:rsidRPr="6CD9ED18">
        <w:rPr>
          <w:i/>
          <w:iCs/>
        </w:rPr>
        <w:t>figure 1.0</w:t>
      </w:r>
      <w:r w:rsidR="00410965" w:rsidRPr="6CD9ED18">
        <w:rPr>
          <w:i/>
          <w:iCs/>
        </w:rPr>
        <w:t xml:space="preserve"> </w:t>
      </w:r>
    </w:p>
    <w:p w14:paraId="71F9DC1D" w14:textId="3778C03F" w:rsidR="4A3423C2" w:rsidRDefault="4A3423C2" w:rsidP="4A3423C2">
      <w:pPr>
        <w:rPr>
          <w:highlight w:val="yellow"/>
        </w:rPr>
      </w:pPr>
    </w:p>
    <w:p w14:paraId="33940ACF" w14:textId="118EC5FE" w:rsidR="4A3423C2" w:rsidRDefault="4A3423C2" w:rsidP="4A3423C2"/>
    <w:p w14:paraId="2DD64E58" w14:textId="0F0B78CD" w:rsidR="4AB591EF" w:rsidRDefault="4AB591EF" w:rsidP="24DD7A8F">
      <w:pPr>
        <w:ind w:firstLine="720"/>
      </w:pPr>
      <w:r>
        <w:t xml:space="preserve">The system can be broken down into </w:t>
      </w:r>
      <w:r w:rsidR="00F22BEA">
        <w:t>5</w:t>
      </w:r>
      <w:r>
        <w:t xml:space="preserve"> major subsystems, User interface subsystem, Ingestion/Validation/Cleansing subsystem, Visualiz</w:t>
      </w:r>
      <w:r w:rsidR="4A88119B">
        <w:t xml:space="preserve">ation </w:t>
      </w:r>
      <w:r w:rsidR="28AC35E6">
        <w:t>subsystem</w:t>
      </w:r>
      <w:r w:rsidR="00F22BEA">
        <w:t xml:space="preserve">, Log entry subsystem, and Database subsystem. </w:t>
      </w:r>
    </w:p>
    <w:p w14:paraId="5B08B5D1" w14:textId="77777777" w:rsidR="00A349E4" w:rsidRDefault="00A349E4" w:rsidP="7C82F5B4">
      <w:pPr>
        <w:rPr>
          <w:highlight w:val="lightGray"/>
        </w:rPr>
      </w:pPr>
    </w:p>
    <w:p w14:paraId="0A684B17" w14:textId="7C80B3FD" w:rsidR="2919675B" w:rsidRDefault="0048032C" w:rsidP="2919675B">
      <w:pPr>
        <w:pStyle w:val="Heading2"/>
        <w:tabs>
          <w:tab w:val="num" w:pos="576"/>
        </w:tabs>
        <w:ind w:left="576" w:hanging="576"/>
      </w:pPr>
      <w:bookmarkStart w:id="64" w:name="_Toc226979931"/>
      <w:bookmarkStart w:id="65" w:name="_Toc36395064"/>
      <w:r>
        <w:t>Subsystem and Component Descriptions</w:t>
      </w:r>
      <w:bookmarkEnd w:id="64"/>
      <w:bookmarkEnd w:id="65"/>
    </w:p>
    <w:p w14:paraId="250A95A6" w14:textId="6AE94995" w:rsidR="5CE3AB8C" w:rsidRDefault="230EEEE8" w:rsidP="2919675B">
      <w:pPr>
        <w:pStyle w:val="Heading3"/>
        <w:rPr>
          <w:bCs/>
          <w:szCs w:val="24"/>
        </w:rPr>
      </w:pPr>
      <w:bookmarkStart w:id="66" w:name="_Toc36395065"/>
      <w:r>
        <w:t>Visualization Subsystem</w:t>
      </w:r>
      <w:bookmarkEnd w:id="66"/>
    </w:p>
    <w:p w14:paraId="08CACBEB" w14:textId="344E6B7E" w:rsidR="5CE3AB8C" w:rsidRDefault="230EEEE8" w:rsidP="2F3D452F">
      <w:pPr>
        <w:pStyle w:val="Paragraph"/>
      </w:pPr>
      <w:r w:rsidRPr="2F3D452F">
        <w:rPr>
          <w:b/>
          <w:bCs/>
        </w:rPr>
        <w:t>Description:</w:t>
      </w:r>
      <w:r>
        <w:t xml:space="preserve"> This subsystem shows the interaction of the data that was created from log files coming from the ingestion/validation/cleansing </w:t>
      </w:r>
      <w:r w:rsidR="067AB1F4">
        <w:t>process</w:t>
      </w:r>
      <w:r>
        <w:t>. The visualization subsystem takes the data from the log entries and draws representations of nodes and connectors using an external library, Q Graph Viz and. From there the nodes and connectors are displayed to the user on the UI view Graph and Table. This subsystem also displays log entries to the user on a table view on the same UI view.</w:t>
      </w:r>
    </w:p>
    <w:p w14:paraId="067B3221" w14:textId="369179DE" w:rsidR="5CE3AB8C" w:rsidRDefault="230EEEE8" w:rsidP="2F3D452F">
      <w:pPr>
        <w:pStyle w:val="Paragraph"/>
      </w:pPr>
      <w:r w:rsidRPr="2F3D452F">
        <w:rPr>
          <w:b/>
          <w:bCs/>
        </w:rPr>
        <w:t xml:space="preserve">Purpose: </w:t>
      </w:r>
      <w:r>
        <w:t xml:space="preserve">Take in data to transform it into visuals. </w:t>
      </w:r>
    </w:p>
    <w:p w14:paraId="73B5EF69" w14:textId="77777777" w:rsidR="00453CD8" w:rsidRDefault="230EEEE8" w:rsidP="2F3D452F">
      <w:pPr>
        <w:pStyle w:val="Paragraph"/>
        <w:spacing w:line="259" w:lineRule="auto"/>
      </w:pPr>
      <w:r w:rsidRPr="2F3D452F">
        <w:rPr>
          <w:b/>
          <w:bCs/>
        </w:rPr>
        <w:t>Contracts:</w:t>
      </w:r>
      <w:r>
        <w:t xml:space="preserve"> </w:t>
      </w:r>
    </w:p>
    <w:p w14:paraId="10428816" w14:textId="77777777" w:rsidR="00453CD8" w:rsidRDefault="2C3FE9B6" w:rsidP="00D56A23">
      <w:pPr>
        <w:pStyle w:val="Paragraph"/>
        <w:numPr>
          <w:ilvl w:val="0"/>
          <w:numId w:val="39"/>
        </w:numPr>
        <w:spacing w:before="0" w:line="259" w:lineRule="auto"/>
      </w:pPr>
      <w:r>
        <w:t>1</w:t>
      </w:r>
      <w:r w:rsidR="230EEEE8">
        <w:t xml:space="preserve"> (described in table 1.</w:t>
      </w:r>
      <w:r w:rsidR="27441908">
        <w:t>0</w:t>
      </w:r>
      <w:r w:rsidR="00453CD8">
        <w:t>)</w:t>
      </w:r>
    </w:p>
    <w:p w14:paraId="3D237BA2" w14:textId="77777777" w:rsidR="00453CD8" w:rsidRDefault="48151A30" w:rsidP="00D56A23">
      <w:pPr>
        <w:pStyle w:val="Paragraph"/>
        <w:numPr>
          <w:ilvl w:val="0"/>
          <w:numId w:val="39"/>
        </w:numPr>
        <w:spacing w:before="0" w:line="259" w:lineRule="auto"/>
      </w:pPr>
      <w:r>
        <w:t>2</w:t>
      </w:r>
      <w:r w:rsidR="230EEEE8">
        <w:t xml:space="preserve"> (described in table</w:t>
      </w:r>
      <w:r w:rsidR="2A267B18">
        <w:t xml:space="preserve"> 1.1</w:t>
      </w:r>
      <w:r w:rsidR="00453CD8">
        <w:t>)</w:t>
      </w:r>
    </w:p>
    <w:p w14:paraId="44E0F0D6" w14:textId="4C75A857" w:rsidR="00453CD8" w:rsidRDefault="6065B60E" w:rsidP="00D56A23">
      <w:pPr>
        <w:pStyle w:val="Paragraph"/>
        <w:numPr>
          <w:ilvl w:val="0"/>
          <w:numId w:val="39"/>
        </w:numPr>
        <w:spacing w:before="0" w:line="259" w:lineRule="auto"/>
        <w:rPr>
          <w:b/>
          <w:bCs/>
        </w:rPr>
      </w:pPr>
      <w:r>
        <w:t>3 (described in table</w:t>
      </w:r>
      <w:r w:rsidR="6968CBA5">
        <w:t xml:space="preserve"> 1.</w:t>
      </w:r>
      <w:r w:rsidR="00151B8C">
        <w:t>1</w:t>
      </w:r>
      <w:r>
        <w:t>)</w:t>
      </w:r>
    </w:p>
    <w:p w14:paraId="6A66DF17" w14:textId="09EAD738" w:rsidR="00453CD8" w:rsidRDefault="314EA6BE" w:rsidP="00D56A23">
      <w:pPr>
        <w:pStyle w:val="Paragraph"/>
        <w:numPr>
          <w:ilvl w:val="0"/>
          <w:numId w:val="39"/>
        </w:numPr>
        <w:spacing w:before="0" w:line="259" w:lineRule="auto"/>
      </w:pPr>
      <w:r>
        <w:t>4 (described in table 1.</w:t>
      </w:r>
      <w:r w:rsidR="00151B8C">
        <w:t>2</w:t>
      </w:r>
      <w:r w:rsidR="00453CD8">
        <w:t>)</w:t>
      </w:r>
    </w:p>
    <w:p w14:paraId="2062122E" w14:textId="36944023" w:rsidR="5CE3AB8C" w:rsidRPr="00D555D0" w:rsidRDefault="314EA6BE" w:rsidP="00D56A23">
      <w:pPr>
        <w:pStyle w:val="Paragraph"/>
        <w:numPr>
          <w:ilvl w:val="0"/>
          <w:numId w:val="39"/>
        </w:numPr>
        <w:spacing w:before="0" w:line="259" w:lineRule="auto"/>
        <w:rPr>
          <w:b/>
          <w:bCs/>
        </w:rPr>
      </w:pPr>
      <w:r>
        <w:t>5 (described in table 1.3)</w:t>
      </w:r>
    </w:p>
    <w:p w14:paraId="706D42E6" w14:textId="5CC72434" w:rsidR="00D555D0" w:rsidRPr="00D555D0" w:rsidRDefault="00D555D0" w:rsidP="00D56A23">
      <w:pPr>
        <w:pStyle w:val="Paragraph"/>
        <w:numPr>
          <w:ilvl w:val="0"/>
          <w:numId w:val="39"/>
        </w:numPr>
        <w:spacing w:before="0" w:line="259" w:lineRule="auto"/>
        <w:rPr>
          <w:b/>
          <w:bCs/>
        </w:rPr>
      </w:pPr>
      <w:r>
        <w:t>6</w:t>
      </w:r>
      <w:r w:rsidR="00151B8C">
        <w:t xml:space="preserve"> (described in table 1.3)</w:t>
      </w:r>
    </w:p>
    <w:p w14:paraId="61653BA5" w14:textId="35A4F91F" w:rsidR="00D555D0" w:rsidRPr="00D555D0" w:rsidRDefault="00D555D0" w:rsidP="00D56A23">
      <w:pPr>
        <w:pStyle w:val="Paragraph"/>
        <w:numPr>
          <w:ilvl w:val="0"/>
          <w:numId w:val="39"/>
        </w:numPr>
        <w:spacing w:before="0" w:line="259" w:lineRule="auto"/>
        <w:rPr>
          <w:b/>
          <w:bCs/>
        </w:rPr>
      </w:pPr>
      <w:r>
        <w:t>7</w:t>
      </w:r>
      <w:r w:rsidR="00F22BEA">
        <w:t xml:space="preserve"> (described in table 1.4)</w:t>
      </w:r>
    </w:p>
    <w:p w14:paraId="3EEE3BD8" w14:textId="123DA878" w:rsidR="5CE3AB8C" w:rsidRPr="00F22BEA" w:rsidRDefault="00D555D0" w:rsidP="00D56A23">
      <w:pPr>
        <w:pStyle w:val="Paragraph"/>
        <w:numPr>
          <w:ilvl w:val="0"/>
          <w:numId w:val="39"/>
        </w:numPr>
        <w:spacing w:before="0" w:line="259" w:lineRule="auto"/>
        <w:rPr>
          <w:b/>
          <w:bCs/>
        </w:rPr>
      </w:pPr>
      <w:r>
        <w:t>8</w:t>
      </w:r>
      <w:r w:rsidR="00F22BEA">
        <w:t xml:space="preserve"> (described in table 1.4)</w:t>
      </w:r>
    </w:p>
    <w:p w14:paraId="4F18F464" w14:textId="7DC78B51" w:rsidR="5CE3AB8C" w:rsidRDefault="00453CD8" w:rsidP="2919675B">
      <w:pPr>
        <w:pStyle w:val="Heading3"/>
      </w:pPr>
      <w:bookmarkStart w:id="67" w:name="_Toc36395066"/>
      <w:r>
        <w:t>Log Entry Subsystem</w:t>
      </w:r>
      <w:bookmarkEnd w:id="67"/>
    </w:p>
    <w:p w14:paraId="64CCA275" w14:textId="7E458106" w:rsidR="5CE3AB8C" w:rsidRDefault="0B9EED6D" w:rsidP="2919675B">
      <w:r w:rsidRPr="2919675B">
        <w:rPr>
          <w:b/>
          <w:bCs/>
        </w:rPr>
        <w:t xml:space="preserve">Description: </w:t>
      </w:r>
      <w:r w:rsidR="00D15DD3">
        <w:t xml:space="preserve">This subsystem shows the interaction between the log entries and </w:t>
      </w:r>
      <w:r w:rsidR="0031401B">
        <w:t xml:space="preserve">the other components of the system. When log files are </w:t>
      </w:r>
      <w:r w:rsidR="00D932FB">
        <w:t>processed,</w:t>
      </w:r>
      <w:r w:rsidR="00561A93">
        <w:t xml:space="preserve"> they become log entries, then those log entries are associated to a vector. </w:t>
      </w:r>
      <w:r w:rsidR="00D03EA9">
        <w:t xml:space="preserve">The </w:t>
      </w:r>
      <w:r w:rsidR="00D932FB">
        <w:t>relationship</w:t>
      </w:r>
      <w:r w:rsidR="00D03EA9">
        <w:t xml:space="preserve"> between a log entry and vector can be seen in the table and graph view where significant log entries are </w:t>
      </w:r>
      <w:r w:rsidR="008160AF">
        <w:t xml:space="preserve">represented as nodes on a graph. </w:t>
      </w:r>
      <w:r w:rsidR="00275E64">
        <w:t xml:space="preserve">The log entry subsystem is also responsible for the creation of new log entries by the user. </w:t>
      </w:r>
    </w:p>
    <w:p w14:paraId="01F2BAB1" w14:textId="32EF9F3F" w:rsidR="54575F67" w:rsidRDefault="54575F67" w:rsidP="2919675B">
      <w:pPr>
        <w:rPr>
          <w:b/>
          <w:bCs/>
        </w:rPr>
      </w:pPr>
      <w:r w:rsidRPr="4A3423C2">
        <w:rPr>
          <w:b/>
          <w:bCs/>
        </w:rPr>
        <w:t>Purpose:</w:t>
      </w:r>
      <w:r w:rsidR="0DDCBBE4" w:rsidRPr="4A3423C2">
        <w:rPr>
          <w:b/>
          <w:bCs/>
        </w:rPr>
        <w:t xml:space="preserve"> </w:t>
      </w:r>
      <w:r w:rsidR="001B3CBB">
        <w:t xml:space="preserve">To manage the log entries that were created as a result of </w:t>
      </w:r>
      <w:r w:rsidR="00D555D0">
        <w:t>ingestion</w:t>
      </w:r>
      <w:r w:rsidR="001B3CBB">
        <w:t>/validation/cleansing and the log entries created by the user</w:t>
      </w:r>
      <w:r w:rsidR="00D555D0">
        <w:t xml:space="preserve">. </w:t>
      </w:r>
    </w:p>
    <w:p w14:paraId="35170438" w14:textId="3E3551CC" w:rsidR="54575F67" w:rsidRDefault="54575F67" w:rsidP="2919675B">
      <w:pPr>
        <w:rPr>
          <w:b/>
          <w:bCs/>
        </w:rPr>
      </w:pPr>
      <w:r w:rsidRPr="2919675B">
        <w:rPr>
          <w:b/>
          <w:bCs/>
        </w:rPr>
        <w:t>Contracts:</w:t>
      </w:r>
    </w:p>
    <w:p w14:paraId="1E8FCD0A" w14:textId="25F4AD07" w:rsidR="00B0146D" w:rsidRPr="00B0146D" w:rsidRDefault="00B0146D" w:rsidP="008B33CB">
      <w:pPr>
        <w:pStyle w:val="ListParagraph"/>
        <w:numPr>
          <w:ilvl w:val="0"/>
          <w:numId w:val="40"/>
        </w:numPr>
        <w:rPr>
          <w:bCs/>
        </w:rPr>
      </w:pPr>
      <w:r w:rsidRPr="00B0146D">
        <w:rPr>
          <w:bCs/>
        </w:rPr>
        <w:t>9</w:t>
      </w:r>
      <w:r w:rsidR="00BA72A6">
        <w:rPr>
          <w:bCs/>
        </w:rPr>
        <w:t xml:space="preserve"> </w:t>
      </w:r>
      <w:r w:rsidR="00BA72A6">
        <w:t>(described in table 2.0)</w:t>
      </w:r>
    </w:p>
    <w:p w14:paraId="785D801A" w14:textId="22FEE7BA" w:rsidR="00B0146D" w:rsidRPr="00B0146D" w:rsidRDefault="00B0146D" w:rsidP="008B33CB">
      <w:pPr>
        <w:pStyle w:val="ListParagraph"/>
        <w:numPr>
          <w:ilvl w:val="0"/>
          <w:numId w:val="40"/>
        </w:numPr>
        <w:rPr>
          <w:bCs/>
        </w:rPr>
      </w:pPr>
      <w:r w:rsidRPr="00B0146D">
        <w:rPr>
          <w:bCs/>
        </w:rPr>
        <w:t>10</w:t>
      </w:r>
      <w:r w:rsidR="00BA72A6">
        <w:rPr>
          <w:bCs/>
        </w:rPr>
        <w:t xml:space="preserve"> </w:t>
      </w:r>
      <w:r w:rsidR="00BA72A6">
        <w:t>(described in table 2.1)</w:t>
      </w:r>
    </w:p>
    <w:p w14:paraId="1B6F0635" w14:textId="1B1815E9" w:rsidR="24DD7A8F" w:rsidRDefault="24DD7A8F" w:rsidP="24DD7A8F">
      <w:pPr>
        <w:rPr>
          <w:b/>
          <w:bCs/>
        </w:rPr>
      </w:pPr>
    </w:p>
    <w:p w14:paraId="7FEFD5F7" w14:textId="3E9B92AD" w:rsidR="5CE3AB8C" w:rsidRDefault="5CE3AB8C" w:rsidP="2919675B">
      <w:pPr>
        <w:pStyle w:val="Heading3"/>
      </w:pPr>
      <w:bookmarkStart w:id="68" w:name="_Toc36395067"/>
      <w:r>
        <w:t>User Interface Subsystem</w:t>
      </w:r>
      <w:bookmarkEnd w:id="68"/>
    </w:p>
    <w:p w14:paraId="053B451E" w14:textId="1182E028" w:rsidR="5CE3AB8C" w:rsidRDefault="07E19AFA" w:rsidP="2919675B">
      <w:r w:rsidRPr="2919675B">
        <w:rPr>
          <w:b/>
          <w:bCs/>
        </w:rPr>
        <w:t xml:space="preserve">Description: </w:t>
      </w:r>
      <w:r w:rsidR="5CE3AB8C">
        <w:t xml:space="preserve">Then we have the User Interface subsystem that can allows the user to the interact with the system by displaying information and asking the user for input. The classes within this subsystem can display information between various views, such as the graph and table view displaying log entry and node information and the vector configuration asking the user for input to name and describe a vector. </w:t>
      </w:r>
    </w:p>
    <w:p w14:paraId="55F376E4" w14:textId="663D3F01" w:rsidR="43C3471A" w:rsidRDefault="43C3471A" w:rsidP="4A3423C2">
      <w:r w:rsidRPr="4A3423C2">
        <w:rPr>
          <w:b/>
          <w:bCs/>
        </w:rPr>
        <w:t>Purpose:</w:t>
      </w:r>
      <w:r w:rsidR="58510790" w:rsidRPr="4A3423C2">
        <w:rPr>
          <w:b/>
          <w:bCs/>
        </w:rPr>
        <w:t xml:space="preserve"> </w:t>
      </w:r>
      <w:r w:rsidR="58510790">
        <w:t xml:space="preserve">Describes the appropriate information to </w:t>
      </w:r>
      <w:r w:rsidR="461EF99F">
        <w:t xml:space="preserve">display to </w:t>
      </w:r>
      <w:r w:rsidR="58510790">
        <w:t xml:space="preserve">the user when they reach a certain view of the system. Asks the user for input where </w:t>
      </w:r>
      <w:r w:rsidR="47CB96A2">
        <w:t xml:space="preserve">necessary. </w:t>
      </w:r>
    </w:p>
    <w:p w14:paraId="3120C9DB" w14:textId="7B872FC4" w:rsidR="43C3471A" w:rsidRDefault="43C3471A" w:rsidP="2F3D452F">
      <w:r w:rsidRPr="2F3D452F">
        <w:rPr>
          <w:b/>
          <w:bCs/>
        </w:rPr>
        <w:t>Contracts:</w:t>
      </w:r>
      <w:r w:rsidR="074C6BF6" w:rsidRPr="2F3D452F">
        <w:rPr>
          <w:b/>
          <w:bCs/>
        </w:rPr>
        <w:t xml:space="preserve"> </w:t>
      </w:r>
    </w:p>
    <w:p w14:paraId="28748340" w14:textId="17D46C66" w:rsidR="43C3471A" w:rsidRDefault="00BA72A6" w:rsidP="00EC3754">
      <w:pPr>
        <w:pStyle w:val="ListParagraph"/>
        <w:numPr>
          <w:ilvl w:val="0"/>
          <w:numId w:val="32"/>
        </w:numPr>
      </w:pPr>
      <w:r>
        <w:t>11</w:t>
      </w:r>
      <w:r w:rsidR="074C6BF6">
        <w:t xml:space="preserve"> (described in table 3.</w:t>
      </w:r>
      <w:r w:rsidR="007A77C1">
        <w:t>0</w:t>
      </w:r>
      <w:r w:rsidR="074C6BF6">
        <w:t>)</w:t>
      </w:r>
    </w:p>
    <w:p w14:paraId="62CEC493" w14:textId="40478B1D" w:rsidR="074C6BF6" w:rsidRDefault="00BA72A6" w:rsidP="00EC3754">
      <w:pPr>
        <w:pStyle w:val="ListParagraph"/>
        <w:numPr>
          <w:ilvl w:val="0"/>
          <w:numId w:val="32"/>
        </w:numPr>
      </w:pPr>
      <w:r>
        <w:t>12</w:t>
      </w:r>
      <w:r w:rsidR="2D72ECBB">
        <w:t xml:space="preserve"> (described in table 3.</w:t>
      </w:r>
      <w:r w:rsidR="007A77C1">
        <w:t>2</w:t>
      </w:r>
      <w:r w:rsidR="2D72ECBB">
        <w:t>)</w:t>
      </w:r>
    </w:p>
    <w:p w14:paraId="748C238C" w14:textId="7AD6D576" w:rsidR="074C6BF6" w:rsidRDefault="00BA72A6" w:rsidP="00EC3754">
      <w:pPr>
        <w:pStyle w:val="ListParagraph"/>
        <w:numPr>
          <w:ilvl w:val="0"/>
          <w:numId w:val="32"/>
        </w:numPr>
      </w:pPr>
      <w:r>
        <w:t>13</w:t>
      </w:r>
      <w:r w:rsidR="074C6BF6">
        <w:t xml:space="preserve"> (described in table 3.</w:t>
      </w:r>
      <w:r w:rsidR="007A77C1">
        <w:t>4</w:t>
      </w:r>
      <w:r w:rsidR="074C6BF6">
        <w:t>)</w:t>
      </w:r>
    </w:p>
    <w:p w14:paraId="7DEB1244" w14:textId="30F9CDC2" w:rsidR="24DD7A8F" w:rsidRDefault="24DD7A8F" w:rsidP="24DD7A8F">
      <w:pPr>
        <w:ind w:firstLine="720"/>
        <w:rPr>
          <w:b/>
          <w:bCs/>
        </w:rPr>
      </w:pPr>
    </w:p>
    <w:p w14:paraId="0F52AA93" w14:textId="3B2FB414" w:rsidR="5CE3AB8C" w:rsidRDefault="5CE3AB8C" w:rsidP="2919675B">
      <w:pPr>
        <w:pStyle w:val="Heading3"/>
      </w:pPr>
      <w:bookmarkStart w:id="69" w:name="_Toc36395068"/>
      <w:r>
        <w:t>Ingestion/</w:t>
      </w:r>
      <w:r w:rsidR="2F5223B1">
        <w:t>Validation</w:t>
      </w:r>
      <w:r>
        <w:t>/Cleansing</w:t>
      </w:r>
      <w:r w:rsidR="77E00A30">
        <w:t xml:space="preserve"> Subsystem</w:t>
      </w:r>
      <w:bookmarkEnd w:id="69"/>
    </w:p>
    <w:p w14:paraId="6050041B" w14:textId="5C9DCB3F" w:rsidR="77E00A30" w:rsidRDefault="77E00A30" w:rsidP="4A3423C2">
      <w:r w:rsidRPr="4A3423C2">
        <w:rPr>
          <w:b/>
          <w:bCs/>
        </w:rPr>
        <w:t xml:space="preserve">Description: </w:t>
      </w:r>
      <w:r>
        <w:t>This subsy</w:t>
      </w:r>
      <w:r w:rsidR="19B14AA8">
        <w:t>s</w:t>
      </w:r>
      <w:r>
        <w:t>tem describes the process of ingestion, validation and cleansing</w:t>
      </w:r>
      <w:r w:rsidR="390CA08C">
        <w:t xml:space="preserve"> of log files. Classes associated with this subsystem include the Enforcement action report, Log files and Splunk. When a log file is ingested </w:t>
      </w:r>
      <w:r w:rsidR="4EAF02A1">
        <w:t xml:space="preserve">the result of the action of weather it </w:t>
      </w:r>
      <w:r w:rsidR="20B21265">
        <w:t>led</w:t>
      </w:r>
      <w:r w:rsidR="4EAF02A1">
        <w:t xml:space="preserve"> to an error or was </w:t>
      </w:r>
      <w:r w:rsidR="1D319D84">
        <w:t>successfully</w:t>
      </w:r>
      <w:r w:rsidR="4EAF02A1">
        <w:t xml:space="preserve"> ingested is recorded into </w:t>
      </w:r>
      <w:r w:rsidR="7980BA7D">
        <w:t>the Action Report</w:t>
      </w:r>
      <w:r w:rsidR="4EAF02A1">
        <w:t>.</w:t>
      </w:r>
    </w:p>
    <w:p w14:paraId="7D115B97" w14:textId="76C1E4B7" w:rsidR="390CA08C" w:rsidRDefault="390CA08C" w:rsidP="4A3423C2">
      <w:pPr>
        <w:rPr>
          <w:b/>
          <w:bCs/>
        </w:rPr>
      </w:pPr>
      <w:r w:rsidRPr="4A3423C2">
        <w:rPr>
          <w:b/>
          <w:bCs/>
        </w:rPr>
        <w:t>Purpose:</w:t>
      </w:r>
      <w:r w:rsidR="1F48B874" w:rsidRPr="4A3423C2">
        <w:rPr>
          <w:b/>
          <w:bCs/>
        </w:rPr>
        <w:t xml:space="preserve"> </w:t>
      </w:r>
      <w:r w:rsidR="66D1C02C">
        <w:t>To show the interaction of log file and Splunk to create log entries that the system will use for the Graph and table view.</w:t>
      </w:r>
    </w:p>
    <w:p w14:paraId="6B609FEF" w14:textId="4D671EB1" w:rsidR="00453CD8" w:rsidRDefault="015CD21C" w:rsidP="1A345CAA">
      <w:pPr>
        <w:rPr>
          <w:b/>
          <w:bCs/>
        </w:rPr>
      </w:pPr>
      <w:r w:rsidRPr="1A345CAA">
        <w:rPr>
          <w:b/>
          <w:bCs/>
        </w:rPr>
        <w:t>Contracts:</w:t>
      </w:r>
      <w:r w:rsidR="20C4AC76" w:rsidRPr="1A345CAA">
        <w:rPr>
          <w:b/>
          <w:bCs/>
        </w:rPr>
        <w:t xml:space="preserve"> </w:t>
      </w:r>
    </w:p>
    <w:p w14:paraId="2EA9CFF8" w14:textId="1E65FF6E" w:rsidR="000301FA" w:rsidRPr="00EC3754" w:rsidRDefault="000301FA" w:rsidP="00EC3754">
      <w:pPr>
        <w:pStyle w:val="ListParagraph"/>
        <w:numPr>
          <w:ilvl w:val="0"/>
          <w:numId w:val="33"/>
        </w:numPr>
        <w:rPr>
          <w:bCs/>
        </w:rPr>
      </w:pPr>
      <w:r w:rsidRPr="00EC3754">
        <w:rPr>
          <w:bCs/>
        </w:rPr>
        <w:t>14</w:t>
      </w:r>
      <w:r w:rsidR="00A82214">
        <w:rPr>
          <w:bCs/>
        </w:rPr>
        <w:t xml:space="preserve"> </w:t>
      </w:r>
      <w:r w:rsidRPr="00EC3754">
        <w:rPr>
          <w:bCs/>
        </w:rPr>
        <w:t xml:space="preserve">(described in table </w:t>
      </w:r>
      <w:r w:rsidR="00EC3754" w:rsidRPr="00EC3754">
        <w:rPr>
          <w:bCs/>
        </w:rPr>
        <w:t>4.0)</w:t>
      </w:r>
    </w:p>
    <w:p w14:paraId="1343E0D8" w14:textId="4A04F068" w:rsidR="00EC3754" w:rsidRPr="00EC3754" w:rsidRDefault="00EC3754" w:rsidP="00EC3754">
      <w:pPr>
        <w:pStyle w:val="ListParagraph"/>
        <w:numPr>
          <w:ilvl w:val="0"/>
          <w:numId w:val="33"/>
        </w:numPr>
        <w:rPr>
          <w:bCs/>
        </w:rPr>
      </w:pPr>
      <w:r w:rsidRPr="00EC3754">
        <w:rPr>
          <w:bCs/>
        </w:rPr>
        <w:t>15</w:t>
      </w:r>
      <w:r w:rsidR="00A82214">
        <w:rPr>
          <w:bCs/>
        </w:rPr>
        <w:t xml:space="preserve"> </w:t>
      </w:r>
      <w:r w:rsidRPr="00EC3754">
        <w:rPr>
          <w:bCs/>
        </w:rPr>
        <w:t>(described in table 4.1)</w:t>
      </w:r>
    </w:p>
    <w:p w14:paraId="2A72A722" w14:textId="3A87B0A1" w:rsidR="00EC3754" w:rsidRDefault="00EC3754" w:rsidP="00EC3754">
      <w:pPr>
        <w:pStyle w:val="ListParagraph"/>
        <w:numPr>
          <w:ilvl w:val="0"/>
          <w:numId w:val="33"/>
        </w:numPr>
        <w:rPr>
          <w:bCs/>
        </w:rPr>
      </w:pPr>
      <w:r w:rsidRPr="00EC3754">
        <w:rPr>
          <w:bCs/>
        </w:rPr>
        <w:t>16</w:t>
      </w:r>
      <w:r w:rsidR="00A82214">
        <w:rPr>
          <w:bCs/>
        </w:rPr>
        <w:t xml:space="preserve"> </w:t>
      </w:r>
      <w:r w:rsidRPr="00EC3754">
        <w:rPr>
          <w:bCs/>
        </w:rPr>
        <w:t>(described in table 4.2)</w:t>
      </w:r>
    </w:p>
    <w:p w14:paraId="3BFF9F85" w14:textId="028FEB15" w:rsidR="00A82214" w:rsidRDefault="00A82214" w:rsidP="00EC3754">
      <w:pPr>
        <w:pStyle w:val="ListParagraph"/>
        <w:numPr>
          <w:ilvl w:val="0"/>
          <w:numId w:val="33"/>
        </w:numPr>
        <w:rPr>
          <w:bCs/>
        </w:rPr>
      </w:pPr>
      <w:r>
        <w:rPr>
          <w:bCs/>
        </w:rPr>
        <w:t>17 (described in table 4.4)</w:t>
      </w:r>
    </w:p>
    <w:p w14:paraId="36B09C10" w14:textId="0645A846" w:rsidR="00A82214" w:rsidRPr="00EC3754" w:rsidRDefault="00A82214" w:rsidP="00EC3754">
      <w:pPr>
        <w:pStyle w:val="ListParagraph"/>
        <w:numPr>
          <w:ilvl w:val="0"/>
          <w:numId w:val="33"/>
        </w:numPr>
        <w:rPr>
          <w:bCs/>
        </w:rPr>
      </w:pPr>
      <w:r>
        <w:rPr>
          <w:bCs/>
        </w:rPr>
        <w:t>18 (described in table 4.5)</w:t>
      </w:r>
    </w:p>
    <w:p w14:paraId="23458E3B" w14:textId="10F35FDA" w:rsidR="4A3423C2" w:rsidRDefault="4A3423C2" w:rsidP="4A3423C2">
      <w:pPr>
        <w:rPr>
          <w:b/>
          <w:bCs/>
        </w:rPr>
      </w:pPr>
    </w:p>
    <w:p w14:paraId="16DEB4AB" w14:textId="27F592EE" w:rsidR="00FC7381" w:rsidRDefault="0099087F" w:rsidP="0099087F">
      <w:pPr>
        <w:pStyle w:val="Heading3"/>
      </w:pPr>
      <w:bookmarkStart w:id="70" w:name="_Toc36395069"/>
      <w:r>
        <w:t>Database Subsystem</w:t>
      </w:r>
      <w:bookmarkEnd w:id="70"/>
    </w:p>
    <w:p w14:paraId="66887BBB" w14:textId="7F80BE51" w:rsidR="005C16DD" w:rsidRPr="005C16DD" w:rsidRDefault="005C16DD" w:rsidP="005C16DD">
      <w:pPr>
        <w:rPr>
          <w:b/>
        </w:rPr>
      </w:pPr>
      <w:r w:rsidRPr="005C16DD">
        <w:rPr>
          <w:b/>
        </w:rPr>
        <w:t>Description:</w:t>
      </w:r>
      <w:r w:rsidR="00D177CE">
        <w:rPr>
          <w:b/>
        </w:rPr>
        <w:t xml:space="preserve"> </w:t>
      </w:r>
      <w:r w:rsidR="00D177CE" w:rsidRPr="00D177CE">
        <w:t>The database subsystem describes the</w:t>
      </w:r>
      <w:r w:rsidR="00D177CE">
        <w:rPr>
          <w:b/>
        </w:rPr>
        <w:t xml:space="preserve"> </w:t>
      </w:r>
      <w:r w:rsidR="008079FD" w:rsidRPr="00EB6837">
        <w:t xml:space="preserve">data that is stored on the database and what components </w:t>
      </w:r>
      <w:r w:rsidR="00EB6837" w:rsidRPr="00EB6837">
        <w:t xml:space="preserve">push and pull data from it. </w:t>
      </w:r>
      <w:r w:rsidR="00EB6837">
        <w:t xml:space="preserve">The database stores information of the current event configuration, Vector configuration, </w:t>
      </w:r>
      <w:r w:rsidR="00A92832">
        <w:t xml:space="preserve">and the log entries that are associated with the vectors. </w:t>
      </w:r>
    </w:p>
    <w:p w14:paraId="43122585" w14:textId="2627BDF0" w:rsidR="005C16DD" w:rsidRPr="005C16DD" w:rsidRDefault="005C16DD" w:rsidP="005C16DD">
      <w:pPr>
        <w:rPr>
          <w:b/>
        </w:rPr>
      </w:pPr>
      <w:r w:rsidRPr="005C16DD">
        <w:rPr>
          <w:b/>
        </w:rPr>
        <w:t>Purpose:</w:t>
      </w:r>
      <w:r w:rsidR="00A92832">
        <w:rPr>
          <w:b/>
        </w:rPr>
        <w:t xml:space="preserve"> </w:t>
      </w:r>
      <w:r w:rsidR="00A92832" w:rsidRPr="00871154">
        <w:t xml:space="preserve">To </w:t>
      </w:r>
      <w:r w:rsidR="00923941" w:rsidRPr="00871154">
        <w:t xml:space="preserve">Store </w:t>
      </w:r>
      <w:r w:rsidR="00871154" w:rsidRPr="00871154">
        <w:t>vector and log entry data for users to push and pull to as they work on the system.</w:t>
      </w:r>
      <w:r w:rsidR="00871154">
        <w:rPr>
          <w:b/>
        </w:rPr>
        <w:t xml:space="preserve"> </w:t>
      </w:r>
    </w:p>
    <w:p w14:paraId="0C483766" w14:textId="66CC6BCA" w:rsidR="005C16DD" w:rsidRDefault="005C16DD" w:rsidP="005C16DD">
      <w:pPr>
        <w:rPr>
          <w:b/>
        </w:rPr>
      </w:pPr>
      <w:r w:rsidRPr="005C16DD">
        <w:rPr>
          <w:b/>
        </w:rPr>
        <w:t>Contracts:</w:t>
      </w:r>
    </w:p>
    <w:p w14:paraId="2F21F846" w14:textId="25EEA03A" w:rsidR="008B33CB" w:rsidRPr="008B33CB" w:rsidRDefault="008B33CB" w:rsidP="008B33CB">
      <w:pPr>
        <w:pStyle w:val="ListParagraph"/>
        <w:numPr>
          <w:ilvl w:val="0"/>
          <w:numId w:val="38"/>
        </w:numPr>
      </w:pPr>
      <w:r w:rsidRPr="008B33CB">
        <w:t>19 (described in table 5.0)</w:t>
      </w:r>
    </w:p>
    <w:p w14:paraId="5A806041" w14:textId="77777777" w:rsidR="00FC7381" w:rsidRDefault="00FC7381" w:rsidP="00FC7381">
      <w:pPr>
        <w:pStyle w:val="Heading2"/>
      </w:pPr>
      <w:bookmarkStart w:id="71" w:name="_Toc36395070"/>
      <w:r>
        <w:t>Dependencies</w:t>
      </w:r>
      <w:bookmarkEnd w:id="71"/>
    </w:p>
    <w:p w14:paraId="0F955E49" w14:textId="44EDAE92" w:rsidR="309ACE76" w:rsidRDefault="309ACE76" w:rsidP="7C82F5B4">
      <w:pPr>
        <w:pStyle w:val="Paragraph"/>
        <w:ind w:firstLine="720"/>
      </w:pPr>
      <w:r>
        <w:t>The system runs using Python version 3 making the code portable</w:t>
      </w:r>
      <w:r w:rsidR="66E0A394">
        <w:t xml:space="preserve"> with the ability to be able to run on the </w:t>
      </w:r>
      <w:r w:rsidR="0F6AA1F3">
        <w:t>client's</w:t>
      </w:r>
      <w:r w:rsidR="66E0A394">
        <w:t xml:space="preserve"> choice of operating system (Kali Linux). </w:t>
      </w:r>
      <w:r w:rsidR="614D48ED">
        <w:t>T</w:t>
      </w:r>
      <w:r w:rsidR="66E0A394">
        <w:t xml:space="preserve">he </w:t>
      </w:r>
      <w:r w:rsidR="4B8F089B">
        <w:t>V</w:t>
      </w:r>
      <w:r w:rsidR="66E0A394">
        <w:t xml:space="preserve">isual </w:t>
      </w:r>
      <w:r w:rsidR="5D4EC38C">
        <w:t>R</w:t>
      </w:r>
      <w:r w:rsidR="66E0A394">
        <w:t xml:space="preserve">epresentation component </w:t>
      </w:r>
      <w:r w:rsidR="3F3100F2">
        <w:t xml:space="preserve">that contains classes such as Graph and node, </w:t>
      </w:r>
      <w:r w:rsidR="4956E361">
        <w:t xml:space="preserve">drawing the graph </w:t>
      </w:r>
      <w:r w:rsidR="7DF61991">
        <w:t>utilize</w:t>
      </w:r>
      <w:r w:rsidR="7FD79336">
        <w:t>s</w:t>
      </w:r>
      <w:r w:rsidR="7DF61991">
        <w:t xml:space="preserve"> the external library </w:t>
      </w:r>
      <w:proofErr w:type="spellStart"/>
      <w:r w:rsidR="7DF61991">
        <w:t>QGraphViz</w:t>
      </w:r>
      <w:proofErr w:type="spellEnd"/>
      <w:r w:rsidR="7DF61991">
        <w:t xml:space="preserve"> to draw </w:t>
      </w:r>
      <w:r w:rsidR="4DF48AD3">
        <w:t xml:space="preserve">nodes and edges making up the graph. The UI controller component uses an external library </w:t>
      </w:r>
      <w:proofErr w:type="spellStart"/>
      <w:r w:rsidR="4DF48AD3">
        <w:t>pyqt</w:t>
      </w:r>
      <w:proofErr w:type="spellEnd"/>
      <w:r w:rsidR="4DF48AD3">
        <w:t xml:space="preserve"> to draw </w:t>
      </w:r>
      <w:r w:rsidR="33A62DDE">
        <w:t>user interface elements</w:t>
      </w:r>
      <w:r w:rsidR="6B820DA2">
        <w:t xml:space="preserve"> and create views such as Graph and table view, event </w:t>
      </w:r>
      <w:r w:rsidR="669AA7B4">
        <w:t>configuration view, directory view</w:t>
      </w:r>
      <w:r w:rsidR="54DFDC4E">
        <w:t>, Action Report view, Log ingestion/validation/cleansing view,</w:t>
      </w:r>
      <w:r w:rsidR="0109BFA2">
        <w:t xml:space="preserve"> and</w:t>
      </w:r>
      <w:r w:rsidR="54DFDC4E">
        <w:t xml:space="preserve"> Team configuration view</w:t>
      </w:r>
      <w:r w:rsidR="33A62DDE">
        <w:t xml:space="preserve">. </w:t>
      </w:r>
      <w:r w:rsidR="0D59C240">
        <w:t>Ingestion of the log files in the system depend on an external system, Splunk.</w:t>
      </w:r>
    </w:p>
    <w:p w14:paraId="6F1AB972" w14:textId="5CDF04CB" w:rsidR="00FC7381" w:rsidRDefault="00FC7381" w:rsidP="2919675B">
      <w:pPr>
        <w:pStyle w:val="Heading1"/>
      </w:pPr>
      <w:bookmarkStart w:id="72" w:name="_Toc36395071"/>
      <w:r>
        <w:t>Detailed Description of Component</w:t>
      </w:r>
      <w:bookmarkEnd w:id="72"/>
      <w:r>
        <w:t xml:space="preserve"> </w:t>
      </w:r>
    </w:p>
    <w:p w14:paraId="49B5306C" w14:textId="4345A9E9" w:rsidR="00FC7381" w:rsidRDefault="00FC7381" w:rsidP="001D398B">
      <w:pPr>
        <w:pStyle w:val="Heading2"/>
        <w:shd w:val="clear" w:color="auto" w:fill="D9E2F3" w:themeFill="accent1" w:themeFillTint="33"/>
      </w:pPr>
      <w:bookmarkStart w:id="73" w:name="_Toc226979933"/>
      <w:r>
        <w:t xml:space="preserve"> </w:t>
      </w:r>
      <w:bookmarkStart w:id="74" w:name="_Toc36395072"/>
      <w:r w:rsidR="53B401C0">
        <w:t xml:space="preserve">Visualization </w:t>
      </w:r>
      <w:r w:rsidR="260EA45E">
        <w:t>Subsystem</w:t>
      </w:r>
      <w:bookmarkEnd w:id="73"/>
      <w:bookmarkEnd w:id="74"/>
    </w:p>
    <w:p w14:paraId="308990F5" w14:textId="2D5CD96C" w:rsidR="00FC7381" w:rsidRDefault="00FC7381" w:rsidP="4A3423C2">
      <w:pPr>
        <w:pStyle w:val="Heading3"/>
      </w:pPr>
      <w:bookmarkStart w:id="75" w:name="_Toc226979934"/>
      <w:r>
        <w:t xml:space="preserve"> </w:t>
      </w:r>
      <w:bookmarkStart w:id="76" w:name="_Toc36395073"/>
      <w:r w:rsidR="49AEC80D">
        <w:t>Node</w:t>
      </w:r>
      <w:bookmarkEnd w:id="76"/>
      <w:r w:rsidR="49AEC80D">
        <w:t xml:space="preserve"> </w:t>
      </w:r>
      <w:bookmarkEnd w:id="75"/>
    </w:p>
    <w:p w14:paraId="6CE9020B" w14:textId="3665D4FD" w:rsidR="003E0CF2" w:rsidRPr="006F6F70" w:rsidRDefault="003E0CF2" w:rsidP="003E0CF2">
      <w:pPr>
        <w:rPr>
          <w:iCs/>
        </w:rPr>
      </w:pPr>
      <w:r w:rsidRPr="2CFCEA43">
        <w:rPr>
          <w:color w:val="000000" w:themeColor="text1"/>
          <w:lang w:bidi="bn-IN"/>
        </w:rPr>
        <w:t xml:space="preserve">Represents a significant log entry </w:t>
      </w:r>
      <w:r w:rsidR="006F6F70">
        <w:rPr>
          <w:color w:val="000000" w:themeColor="text1"/>
          <w:lang w:bidi="bn-IN"/>
        </w:rPr>
        <w:t xml:space="preserve">and can be visually seen on </w:t>
      </w:r>
      <w:r w:rsidR="007574E3">
        <w:rPr>
          <w:color w:val="000000" w:themeColor="text1"/>
          <w:lang w:bidi="bn-IN"/>
        </w:rPr>
        <w:t xml:space="preserve">a graph of a specific vector. </w:t>
      </w:r>
      <w:r w:rsidR="000D3429">
        <w:rPr>
          <w:color w:val="000000" w:themeColor="text1"/>
          <w:lang w:bidi="bn-IN"/>
        </w:rPr>
        <w:t>This class collaborates with the log entry class to retrieve information about the log entry (seen in signature).</w:t>
      </w:r>
      <w:r w:rsidR="006F6F70">
        <w:rPr>
          <w:iCs/>
        </w:rPr>
        <w:t xml:space="preserve"> </w:t>
      </w:r>
    </w:p>
    <w:p w14:paraId="49FEBC50" w14:textId="01531F6B" w:rsidR="516EC6C8" w:rsidRDefault="516EC6C8" w:rsidP="00506BD2">
      <w:pPr>
        <w:jc w:val="right"/>
        <w:rPr>
          <w:i/>
          <w:iCs/>
        </w:rPr>
      </w:pPr>
      <w:r w:rsidRPr="1CC79CF2">
        <w:rPr>
          <w:i/>
          <w:iCs/>
        </w:rPr>
        <w:t>Table 1.0</w:t>
      </w:r>
    </w:p>
    <w:tbl>
      <w:tblPr>
        <w:tblStyle w:val="TableGrid"/>
        <w:tblW w:w="9000" w:type="dxa"/>
        <w:tblLayout w:type="fixed"/>
        <w:tblLook w:val="06A0" w:firstRow="1" w:lastRow="0" w:firstColumn="1" w:lastColumn="0" w:noHBand="1" w:noVBand="1"/>
      </w:tblPr>
      <w:tblGrid>
        <w:gridCol w:w="4500"/>
        <w:gridCol w:w="4500"/>
      </w:tblGrid>
      <w:tr w:rsidR="24DD7A8F" w14:paraId="11BBBC3F" w14:textId="77777777" w:rsidTr="00C40B24">
        <w:tc>
          <w:tcPr>
            <w:tcW w:w="9000" w:type="dxa"/>
            <w:gridSpan w:val="2"/>
            <w:shd w:val="clear" w:color="auto" w:fill="D9E2F3" w:themeFill="accent1" w:themeFillTint="33"/>
          </w:tcPr>
          <w:p w14:paraId="04F53F74" w14:textId="7FDB887E" w:rsidR="24DD7A8F" w:rsidRDefault="24DD7A8F" w:rsidP="24DD7A8F">
            <w:pPr>
              <w:rPr>
                <w:sz w:val="22"/>
                <w:szCs w:val="22"/>
              </w:rPr>
            </w:pPr>
            <w:r w:rsidRPr="24DD7A8F">
              <w:rPr>
                <w:b/>
                <w:bCs/>
                <w:sz w:val="22"/>
                <w:szCs w:val="22"/>
              </w:rPr>
              <w:t>Class Name</w:t>
            </w:r>
            <w:r w:rsidRPr="24DD7A8F">
              <w:rPr>
                <w:sz w:val="22"/>
                <w:szCs w:val="22"/>
              </w:rPr>
              <w:t xml:space="preserve">: </w:t>
            </w:r>
            <w:r w:rsidR="5FC9B370" w:rsidRPr="24DD7A8F">
              <w:rPr>
                <w:sz w:val="22"/>
                <w:szCs w:val="22"/>
              </w:rPr>
              <w:t>Node</w:t>
            </w:r>
          </w:p>
        </w:tc>
      </w:tr>
      <w:tr w:rsidR="24DD7A8F" w14:paraId="7AF0C3D1" w14:textId="77777777" w:rsidTr="00C40B24">
        <w:tc>
          <w:tcPr>
            <w:tcW w:w="9000" w:type="dxa"/>
            <w:gridSpan w:val="2"/>
          </w:tcPr>
          <w:p w14:paraId="13B66937" w14:textId="68C75D4F" w:rsidR="24DD7A8F" w:rsidRDefault="24DD7A8F" w:rsidP="24DD7A8F">
            <w:pPr>
              <w:rPr>
                <w:sz w:val="22"/>
                <w:szCs w:val="22"/>
              </w:rPr>
            </w:pPr>
            <w:r w:rsidRPr="24DD7A8F">
              <w:rPr>
                <w:b/>
                <w:bCs/>
                <w:sz w:val="22"/>
                <w:szCs w:val="22"/>
              </w:rPr>
              <w:t>Superclass</w:t>
            </w:r>
            <w:r w:rsidRPr="24DD7A8F">
              <w:rPr>
                <w:sz w:val="22"/>
                <w:szCs w:val="22"/>
              </w:rPr>
              <w:t>:</w:t>
            </w:r>
            <w:r w:rsidR="009612F0">
              <w:rPr>
                <w:sz w:val="22"/>
                <w:szCs w:val="22"/>
              </w:rPr>
              <w:t xml:space="preserve"> None</w:t>
            </w:r>
          </w:p>
        </w:tc>
      </w:tr>
      <w:tr w:rsidR="24DD7A8F" w14:paraId="6B3BE401" w14:textId="77777777" w:rsidTr="00C40B24">
        <w:tc>
          <w:tcPr>
            <w:tcW w:w="9000" w:type="dxa"/>
            <w:gridSpan w:val="2"/>
          </w:tcPr>
          <w:p w14:paraId="610782A7" w14:textId="4F9ACE04" w:rsidR="24DD7A8F" w:rsidRDefault="24DD7A8F" w:rsidP="24DD7A8F">
            <w:pPr>
              <w:rPr>
                <w:sz w:val="22"/>
                <w:szCs w:val="22"/>
              </w:rPr>
            </w:pPr>
            <w:r w:rsidRPr="24DD7A8F">
              <w:rPr>
                <w:b/>
                <w:bCs/>
                <w:sz w:val="22"/>
                <w:szCs w:val="22"/>
              </w:rPr>
              <w:t>Subclasses</w:t>
            </w:r>
            <w:r w:rsidRPr="24DD7A8F">
              <w:rPr>
                <w:sz w:val="22"/>
                <w:szCs w:val="22"/>
              </w:rPr>
              <w:t>:</w:t>
            </w:r>
            <w:r w:rsidR="009612F0">
              <w:rPr>
                <w:sz w:val="22"/>
                <w:szCs w:val="22"/>
              </w:rPr>
              <w:t xml:space="preserve"> None</w:t>
            </w:r>
          </w:p>
        </w:tc>
      </w:tr>
      <w:tr w:rsidR="24DD7A8F" w14:paraId="62566FE7" w14:textId="77777777" w:rsidTr="00C40B24">
        <w:tc>
          <w:tcPr>
            <w:tcW w:w="9000" w:type="dxa"/>
            <w:gridSpan w:val="2"/>
          </w:tcPr>
          <w:p w14:paraId="5EEAB7DA" w14:textId="695D4573" w:rsidR="24DD7A8F" w:rsidRDefault="24DD7A8F" w:rsidP="24DD7A8F">
            <w:pPr>
              <w:rPr>
                <w:b/>
                <w:bCs/>
                <w:sz w:val="22"/>
                <w:szCs w:val="22"/>
              </w:rPr>
            </w:pPr>
            <w:r w:rsidRPr="24DD7A8F">
              <w:rPr>
                <w:b/>
                <w:bCs/>
                <w:sz w:val="22"/>
                <w:szCs w:val="22"/>
              </w:rPr>
              <w:t>Private Responsibilities</w:t>
            </w:r>
          </w:p>
          <w:p w14:paraId="716E3A44" w14:textId="00A56A35" w:rsidR="0B47EF71" w:rsidRPr="00D177CE" w:rsidRDefault="0B47EF71" w:rsidP="00EC3754">
            <w:pPr>
              <w:pStyle w:val="ListParagraph"/>
              <w:numPr>
                <w:ilvl w:val="0"/>
                <w:numId w:val="22"/>
              </w:numPr>
              <w:spacing w:line="259" w:lineRule="auto"/>
            </w:pPr>
            <w:r w:rsidRPr="00D177CE">
              <w:t>Knows its own unique name.</w:t>
            </w:r>
          </w:p>
          <w:p w14:paraId="1E1876A0" w14:textId="253216AD" w:rsidR="0B47EF71" w:rsidRPr="00D177CE" w:rsidRDefault="0B47EF71" w:rsidP="00EC3754">
            <w:pPr>
              <w:pStyle w:val="ListParagraph"/>
              <w:numPr>
                <w:ilvl w:val="0"/>
                <w:numId w:val="22"/>
              </w:numPr>
              <w:spacing w:line="259" w:lineRule="auto"/>
            </w:pPr>
            <w:r w:rsidRPr="00D177CE">
              <w:t>Knows its icon type.</w:t>
            </w:r>
          </w:p>
          <w:p w14:paraId="16131B1B" w14:textId="7C5A4667" w:rsidR="0B47EF71" w:rsidRPr="00D177CE" w:rsidRDefault="0B47EF71" w:rsidP="00EC3754">
            <w:pPr>
              <w:pStyle w:val="ListParagraph"/>
              <w:numPr>
                <w:ilvl w:val="0"/>
                <w:numId w:val="22"/>
              </w:numPr>
              <w:spacing w:line="259" w:lineRule="auto"/>
            </w:pPr>
            <w:r w:rsidRPr="00D177CE">
              <w:t>Knows its visibility.</w:t>
            </w:r>
          </w:p>
          <w:p w14:paraId="574A6BAA" w14:textId="177804B1" w:rsidR="27648E3E" w:rsidRDefault="27648E3E" w:rsidP="00EC3754">
            <w:pPr>
              <w:pStyle w:val="ListParagraph"/>
              <w:numPr>
                <w:ilvl w:val="0"/>
                <w:numId w:val="22"/>
              </w:numPr>
              <w:spacing w:line="259" w:lineRule="auto"/>
              <w:rPr>
                <w:sz w:val="22"/>
                <w:szCs w:val="22"/>
              </w:rPr>
            </w:pPr>
            <w:r w:rsidRPr="00D177CE">
              <w:t>Knows its unique node ID.</w:t>
            </w:r>
          </w:p>
        </w:tc>
      </w:tr>
      <w:tr w:rsidR="24DD7A8F" w14:paraId="2C697E4A" w14:textId="77777777" w:rsidTr="00C40B24">
        <w:tc>
          <w:tcPr>
            <w:tcW w:w="9000" w:type="dxa"/>
            <w:gridSpan w:val="2"/>
          </w:tcPr>
          <w:p w14:paraId="53EE9068" w14:textId="2860EA69" w:rsidR="24DD7A8F" w:rsidRDefault="1AE85B01" w:rsidP="0B9357BD">
            <w:pPr>
              <w:rPr>
                <w:sz w:val="22"/>
                <w:szCs w:val="22"/>
              </w:rPr>
            </w:pPr>
            <w:r w:rsidRPr="0B9357BD">
              <w:rPr>
                <w:b/>
                <w:bCs/>
                <w:sz w:val="22"/>
                <w:szCs w:val="22"/>
              </w:rPr>
              <w:t>Contract:</w:t>
            </w:r>
            <w:r w:rsidRPr="0B9357BD">
              <w:rPr>
                <w:sz w:val="22"/>
                <w:szCs w:val="22"/>
              </w:rPr>
              <w:t xml:space="preserve"> </w:t>
            </w:r>
            <w:r w:rsidR="523CF767" w:rsidRPr="0B9357BD">
              <w:rPr>
                <w:sz w:val="22"/>
                <w:szCs w:val="22"/>
              </w:rPr>
              <w:t>1</w:t>
            </w:r>
            <w:r w:rsidR="00C42ACD">
              <w:rPr>
                <w:sz w:val="22"/>
                <w:szCs w:val="22"/>
              </w:rPr>
              <w:t>.</w:t>
            </w:r>
            <w:r w:rsidR="6F814285" w:rsidRPr="0B9357BD">
              <w:rPr>
                <w:sz w:val="22"/>
                <w:szCs w:val="22"/>
              </w:rPr>
              <w:t xml:space="preserve"> Get Log Entry Information</w:t>
            </w:r>
          </w:p>
        </w:tc>
      </w:tr>
      <w:tr w:rsidR="24DD7A8F" w14:paraId="250046D7" w14:textId="77777777" w:rsidTr="00C40B24">
        <w:tc>
          <w:tcPr>
            <w:tcW w:w="4500" w:type="dxa"/>
          </w:tcPr>
          <w:p w14:paraId="4A5B670C" w14:textId="5B923B4C" w:rsidR="24DD7A8F" w:rsidRDefault="24DD7A8F" w:rsidP="24DD7A8F">
            <w:pPr>
              <w:rPr>
                <w:b/>
                <w:bCs/>
                <w:sz w:val="22"/>
                <w:szCs w:val="22"/>
              </w:rPr>
            </w:pPr>
            <w:r w:rsidRPr="24DD7A8F">
              <w:rPr>
                <w:b/>
                <w:bCs/>
                <w:sz w:val="22"/>
                <w:szCs w:val="22"/>
              </w:rPr>
              <w:t>Responsibilities</w:t>
            </w:r>
          </w:p>
        </w:tc>
        <w:tc>
          <w:tcPr>
            <w:tcW w:w="4500" w:type="dxa"/>
          </w:tcPr>
          <w:p w14:paraId="088DBF30" w14:textId="68FBB1F2" w:rsidR="24DD7A8F" w:rsidRDefault="24DD7A8F" w:rsidP="24DD7A8F">
            <w:pPr>
              <w:rPr>
                <w:b/>
                <w:bCs/>
                <w:sz w:val="22"/>
                <w:szCs w:val="22"/>
              </w:rPr>
            </w:pPr>
            <w:r w:rsidRPr="24DD7A8F">
              <w:rPr>
                <w:b/>
                <w:bCs/>
                <w:sz w:val="22"/>
                <w:szCs w:val="22"/>
              </w:rPr>
              <w:t>Collaborations</w:t>
            </w:r>
          </w:p>
        </w:tc>
      </w:tr>
      <w:tr w:rsidR="24DD7A8F" w:rsidRPr="00F409F9" w14:paraId="77DC7DFD" w14:textId="77777777" w:rsidTr="00C40B24">
        <w:tc>
          <w:tcPr>
            <w:tcW w:w="4500" w:type="dxa"/>
          </w:tcPr>
          <w:p w14:paraId="3B9B9629" w14:textId="19318C94" w:rsidR="24DD7A8F" w:rsidRPr="00D177CE" w:rsidRDefault="00EA3BD2" w:rsidP="00EC3754">
            <w:pPr>
              <w:pStyle w:val="ListParagraph"/>
              <w:numPr>
                <w:ilvl w:val="0"/>
                <w:numId w:val="14"/>
              </w:numPr>
            </w:pPr>
            <w:r w:rsidRPr="00D177CE">
              <w:t>Knows log entry</w:t>
            </w:r>
          </w:p>
        </w:tc>
        <w:tc>
          <w:tcPr>
            <w:tcW w:w="4500" w:type="dxa"/>
          </w:tcPr>
          <w:p w14:paraId="79025E35" w14:textId="78EB7FB3" w:rsidR="24DD7A8F" w:rsidRPr="00D177CE" w:rsidRDefault="52ABCA54" w:rsidP="2F3D452F">
            <w:r w:rsidRPr="00D177CE">
              <w:t>Log Entry (1)</w:t>
            </w:r>
          </w:p>
        </w:tc>
      </w:tr>
    </w:tbl>
    <w:p w14:paraId="2A1F043B" w14:textId="469AAA99" w:rsidR="00C40B24" w:rsidRPr="00BE54FB" w:rsidRDefault="00C40B24" w:rsidP="00DF73FD">
      <w:pPr>
        <w:shd w:val="clear" w:color="auto" w:fill="FBE4D5" w:themeFill="accent2" w:themeFillTint="33"/>
        <w:rPr>
          <w:b/>
          <w:bCs/>
        </w:rPr>
      </w:pPr>
      <w:r w:rsidRPr="00BE54FB">
        <w:rPr>
          <w:b/>
          <w:bCs/>
        </w:rPr>
        <w:t xml:space="preserve">Contract </w:t>
      </w:r>
      <w:r w:rsidR="00BE54FB">
        <w:rPr>
          <w:b/>
          <w:bCs/>
        </w:rPr>
        <w:t>1</w:t>
      </w:r>
      <w:r w:rsidRPr="00BE54FB">
        <w:rPr>
          <w:b/>
          <w:bCs/>
        </w:rPr>
        <w:t xml:space="preserve">: Get </w:t>
      </w:r>
      <w:r w:rsidR="00BE54FB">
        <w:rPr>
          <w:b/>
          <w:bCs/>
        </w:rPr>
        <w:t>Log Entry Information</w:t>
      </w:r>
    </w:p>
    <w:p w14:paraId="7F5FA0AE" w14:textId="4F4E0452" w:rsidR="767032F6" w:rsidRPr="00F409F9" w:rsidRDefault="767032F6" w:rsidP="00EC3754">
      <w:pPr>
        <w:pStyle w:val="ListParagraph"/>
        <w:numPr>
          <w:ilvl w:val="0"/>
          <w:numId w:val="19"/>
        </w:numPr>
        <w:rPr>
          <w:b/>
          <w:bCs/>
        </w:rPr>
      </w:pPr>
      <w:r w:rsidRPr="00F409F9">
        <w:rPr>
          <w:b/>
          <w:bCs/>
        </w:rPr>
        <w:t xml:space="preserve">Method Name:  </w:t>
      </w:r>
      <w:proofErr w:type="spellStart"/>
      <w:r w:rsidRPr="00F409F9">
        <w:t>get</w:t>
      </w:r>
      <w:r w:rsidR="004F6CE9">
        <w:t>LogEntryInfo</w:t>
      </w:r>
      <w:proofErr w:type="spellEnd"/>
      <w:r w:rsidRPr="00F409F9">
        <w:t>(</w:t>
      </w:r>
      <w:r w:rsidR="004F6CE9">
        <w:t>self</w:t>
      </w:r>
      <w:r w:rsidRPr="00F409F9">
        <w:t>);</w:t>
      </w:r>
    </w:p>
    <w:p w14:paraId="2685E764" w14:textId="20FAB27D" w:rsidR="767032F6" w:rsidRPr="00F409F9" w:rsidRDefault="767032F6" w:rsidP="00EC3754">
      <w:pPr>
        <w:pStyle w:val="ListParagraph"/>
        <w:numPr>
          <w:ilvl w:val="0"/>
          <w:numId w:val="19"/>
        </w:numPr>
        <w:rPr>
          <w:b/>
          <w:bCs/>
        </w:rPr>
      </w:pPr>
      <w:r w:rsidRPr="00F409F9">
        <w:rPr>
          <w:b/>
          <w:bCs/>
        </w:rPr>
        <w:t xml:space="preserve">Return Value Type: </w:t>
      </w:r>
      <w:proofErr w:type="spellStart"/>
      <w:r w:rsidR="004F6CE9">
        <w:t>LogEntry</w:t>
      </w:r>
      <w:proofErr w:type="spellEnd"/>
    </w:p>
    <w:p w14:paraId="16E6D264" w14:textId="4B397015" w:rsidR="767032F6" w:rsidRDefault="767032F6" w:rsidP="00EC3754">
      <w:pPr>
        <w:pStyle w:val="ListParagraph"/>
        <w:numPr>
          <w:ilvl w:val="0"/>
          <w:numId w:val="19"/>
        </w:numPr>
        <w:rPr>
          <w:b/>
          <w:bCs/>
        </w:rPr>
      </w:pPr>
      <w:r w:rsidRPr="48DC255B">
        <w:rPr>
          <w:b/>
          <w:bCs/>
        </w:rPr>
        <w:t xml:space="preserve">Input and output Parameters: </w:t>
      </w:r>
      <w:r w:rsidR="00914401" w:rsidRPr="00914401">
        <w:rPr>
          <w:bCs/>
        </w:rPr>
        <w:t>self</w:t>
      </w:r>
    </w:p>
    <w:p w14:paraId="424A6ED2" w14:textId="02BFFE3B" w:rsidR="767032F6" w:rsidRPr="00CB0203" w:rsidRDefault="767032F6" w:rsidP="00EC3754">
      <w:pPr>
        <w:pStyle w:val="ListParagraph"/>
        <w:numPr>
          <w:ilvl w:val="0"/>
          <w:numId w:val="19"/>
        </w:numPr>
        <w:rPr>
          <w:bCs/>
        </w:rPr>
      </w:pPr>
      <w:r w:rsidRPr="48DC255B">
        <w:rPr>
          <w:b/>
          <w:bCs/>
        </w:rPr>
        <w:t xml:space="preserve">Description of Parameters: </w:t>
      </w:r>
      <w:r w:rsidR="00CB0203" w:rsidRPr="00CB0203">
        <w:rPr>
          <w:bCs/>
        </w:rPr>
        <w:t>a reference to a node object</w:t>
      </w:r>
    </w:p>
    <w:p w14:paraId="480E71E3" w14:textId="71E39301" w:rsidR="767032F6" w:rsidRDefault="767032F6" w:rsidP="00EC3754">
      <w:pPr>
        <w:pStyle w:val="ListParagraph"/>
        <w:numPr>
          <w:ilvl w:val="0"/>
          <w:numId w:val="19"/>
        </w:numPr>
        <w:rPr>
          <w:b/>
          <w:bCs/>
        </w:rPr>
      </w:pPr>
      <w:r w:rsidRPr="48DC255B">
        <w:rPr>
          <w:b/>
          <w:bCs/>
        </w:rPr>
        <w:t xml:space="preserve">Purpose: </w:t>
      </w:r>
      <w:r w:rsidR="00AE5FF9" w:rsidRPr="00CE696F">
        <w:rPr>
          <w:bCs/>
        </w:rPr>
        <w:t>retrieve the start time, end time, source document, log entry description</w:t>
      </w:r>
      <w:r w:rsidR="00CE696F" w:rsidRPr="00CE696F">
        <w:rPr>
          <w:bCs/>
        </w:rPr>
        <w:t>, and log entry creator</w:t>
      </w:r>
    </w:p>
    <w:p w14:paraId="634F4C1A" w14:textId="68FB4E69" w:rsidR="00937482" w:rsidRDefault="767032F6" w:rsidP="00937482">
      <w:r w:rsidRPr="0B9357BD">
        <w:rPr>
          <w:b/>
          <w:bCs/>
        </w:rPr>
        <w:t xml:space="preserve">Pre-Conditions: </w:t>
      </w:r>
      <w:r>
        <w:t>Log Entries must exist</w:t>
      </w:r>
      <w:r w:rsidR="00BB33A2">
        <w:t xml:space="preserve"> and have </w:t>
      </w:r>
      <w:r w:rsidR="00937482">
        <w:t xml:space="preserve">the values start time, end time, </w:t>
      </w:r>
      <w:r w:rsidR="006A5047">
        <w:t>source document, log entry description, and log entry creator.</w:t>
      </w:r>
      <w:r w:rsidR="00937482">
        <w:t xml:space="preserve"> </w:t>
      </w:r>
    </w:p>
    <w:p w14:paraId="5D7490B2" w14:textId="3EB93C69" w:rsidR="767032F6" w:rsidRDefault="767032F6" w:rsidP="00937482">
      <w:r w:rsidRPr="0B9357BD">
        <w:rPr>
          <w:b/>
          <w:bCs/>
        </w:rPr>
        <w:t>Post-Conditions:</w:t>
      </w:r>
      <w:r>
        <w:t xml:space="preserve"> </w:t>
      </w:r>
      <w:r w:rsidR="00CC34E4">
        <w:t xml:space="preserve">returns a node object that has </w:t>
      </w:r>
      <w:r w:rsidR="00D065D3">
        <w:t xml:space="preserve">a sting value </w:t>
      </w:r>
      <w:r w:rsidR="00A01016">
        <w:t xml:space="preserve">for the start and end time formatted by </w:t>
      </w:r>
      <w:r w:rsidR="00E84929">
        <w:t xml:space="preserve">“HH:MM:SS” where the hour is </w:t>
      </w:r>
      <w:r w:rsidR="00C7047B">
        <w:t xml:space="preserve">on 24 hour time, a string for the path to the log entry’s source document, </w:t>
      </w:r>
      <w:r w:rsidR="000C41A4">
        <w:t>a string describing the log entry</w:t>
      </w:r>
      <w:r w:rsidR="001E7661">
        <w:t>,</w:t>
      </w:r>
      <w:r w:rsidR="00BB33A2">
        <w:t xml:space="preserve"> and</w:t>
      </w:r>
      <w:r w:rsidR="001E7661">
        <w:t xml:space="preserve"> a string holding the name of the log entry </w:t>
      </w:r>
      <w:proofErr w:type="spellStart"/>
      <w:r w:rsidR="001E7661">
        <w:t>creartor</w:t>
      </w:r>
      <w:proofErr w:type="spellEnd"/>
      <w:r w:rsidR="00BB33A2">
        <w:t>.</w:t>
      </w:r>
      <w:r w:rsidR="00EF7E77">
        <w:t xml:space="preserve"> </w:t>
      </w:r>
    </w:p>
    <w:p w14:paraId="6BF705DF" w14:textId="1127632E" w:rsidR="0B9357BD" w:rsidRDefault="0B9357BD" w:rsidP="0B9357BD"/>
    <w:p w14:paraId="190B752E" w14:textId="6E550D22" w:rsidR="5756BB21" w:rsidRDefault="5756BB21" w:rsidP="0B9357BD">
      <w:pPr>
        <w:pStyle w:val="Heading3"/>
      </w:pPr>
      <w:r>
        <w:t xml:space="preserve"> </w:t>
      </w:r>
      <w:bookmarkStart w:id="77" w:name="_Toc36395074"/>
      <w:r>
        <w:t>Vector</w:t>
      </w:r>
      <w:bookmarkEnd w:id="77"/>
      <w:r>
        <w:t xml:space="preserve"> </w:t>
      </w:r>
    </w:p>
    <w:p w14:paraId="35725513" w14:textId="4EB80912" w:rsidR="331CA9DB" w:rsidRDefault="331CA9DB" w:rsidP="00506BD2">
      <w:pPr>
        <w:jc w:val="right"/>
        <w:rPr>
          <w:i/>
          <w:iCs/>
        </w:rPr>
      </w:pPr>
      <w:r w:rsidRPr="0B9357BD">
        <w:rPr>
          <w:i/>
          <w:iCs/>
        </w:rPr>
        <w:t>Table 1.</w:t>
      </w:r>
      <w:r w:rsidR="2D14C5BA" w:rsidRPr="0B9357BD">
        <w:rPr>
          <w:i/>
          <w:iCs/>
        </w:rPr>
        <w:t>1</w:t>
      </w:r>
    </w:p>
    <w:tbl>
      <w:tblPr>
        <w:tblStyle w:val="TableGrid"/>
        <w:tblW w:w="9000" w:type="dxa"/>
        <w:tblLayout w:type="fixed"/>
        <w:tblLook w:val="06A0" w:firstRow="1" w:lastRow="0" w:firstColumn="1" w:lastColumn="0" w:noHBand="1" w:noVBand="1"/>
      </w:tblPr>
      <w:tblGrid>
        <w:gridCol w:w="4500"/>
        <w:gridCol w:w="4500"/>
      </w:tblGrid>
      <w:tr w:rsidR="24DD7A8F" w14:paraId="7E341B0C" w14:textId="77777777" w:rsidTr="00351B7A">
        <w:tc>
          <w:tcPr>
            <w:tcW w:w="9000" w:type="dxa"/>
            <w:gridSpan w:val="2"/>
            <w:shd w:val="clear" w:color="auto" w:fill="D9E2F3" w:themeFill="accent1" w:themeFillTint="33"/>
          </w:tcPr>
          <w:p w14:paraId="65869806" w14:textId="2F7C398D" w:rsidR="24DD7A8F" w:rsidRDefault="24DD7A8F" w:rsidP="24DD7A8F">
            <w:pPr>
              <w:rPr>
                <w:sz w:val="22"/>
                <w:szCs w:val="22"/>
              </w:rPr>
            </w:pPr>
            <w:r w:rsidRPr="24DD7A8F">
              <w:rPr>
                <w:b/>
                <w:bCs/>
                <w:sz w:val="22"/>
                <w:szCs w:val="22"/>
              </w:rPr>
              <w:t>Class Name</w:t>
            </w:r>
            <w:r w:rsidRPr="24DD7A8F">
              <w:rPr>
                <w:sz w:val="22"/>
                <w:szCs w:val="22"/>
              </w:rPr>
              <w:t xml:space="preserve">: </w:t>
            </w:r>
            <w:r w:rsidR="4EEA824C" w:rsidRPr="24DD7A8F">
              <w:rPr>
                <w:sz w:val="22"/>
                <w:szCs w:val="22"/>
              </w:rPr>
              <w:t>Vector</w:t>
            </w:r>
          </w:p>
        </w:tc>
      </w:tr>
      <w:tr w:rsidR="24DD7A8F" w14:paraId="10F59A3E" w14:textId="77777777" w:rsidTr="00351B7A">
        <w:tc>
          <w:tcPr>
            <w:tcW w:w="9000" w:type="dxa"/>
            <w:gridSpan w:val="2"/>
          </w:tcPr>
          <w:p w14:paraId="3E105364" w14:textId="115BBF6A" w:rsidR="24DD7A8F" w:rsidRDefault="24DD7A8F" w:rsidP="24DD7A8F">
            <w:pPr>
              <w:rPr>
                <w:sz w:val="22"/>
                <w:szCs w:val="22"/>
              </w:rPr>
            </w:pPr>
            <w:r w:rsidRPr="24DD7A8F">
              <w:rPr>
                <w:b/>
                <w:bCs/>
                <w:sz w:val="22"/>
                <w:szCs w:val="22"/>
              </w:rPr>
              <w:t>Superclass</w:t>
            </w:r>
            <w:r w:rsidRPr="24DD7A8F">
              <w:rPr>
                <w:sz w:val="22"/>
                <w:szCs w:val="22"/>
              </w:rPr>
              <w:t>:</w:t>
            </w:r>
            <w:r w:rsidR="009612F0">
              <w:rPr>
                <w:sz w:val="22"/>
                <w:szCs w:val="22"/>
              </w:rPr>
              <w:t xml:space="preserve"> None </w:t>
            </w:r>
          </w:p>
        </w:tc>
      </w:tr>
      <w:tr w:rsidR="24DD7A8F" w14:paraId="509A40B1" w14:textId="77777777" w:rsidTr="00351B7A">
        <w:tc>
          <w:tcPr>
            <w:tcW w:w="9000" w:type="dxa"/>
            <w:gridSpan w:val="2"/>
          </w:tcPr>
          <w:p w14:paraId="7F2E9EDF" w14:textId="713B0575" w:rsidR="24DD7A8F" w:rsidRDefault="24DD7A8F" w:rsidP="24DD7A8F">
            <w:pPr>
              <w:rPr>
                <w:sz w:val="22"/>
                <w:szCs w:val="22"/>
              </w:rPr>
            </w:pPr>
            <w:r w:rsidRPr="24DD7A8F">
              <w:rPr>
                <w:b/>
                <w:bCs/>
                <w:sz w:val="22"/>
                <w:szCs w:val="22"/>
              </w:rPr>
              <w:t>Subclasses</w:t>
            </w:r>
            <w:r w:rsidRPr="24DD7A8F">
              <w:rPr>
                <w:sz w:val="22"/>
                <w:szCs w:val="22"/>
              </w:rPr>
              <w:t>:</w:t>
            </w:r>
            <w:r w:rsidR="009612F0">
              <w:rPr>
                <w:sz w:val="22"/>
                <w:szCs w:val="22"/>
              </w:rPr>
              <w:t xml:space="preserve"> None</w:t>
            </w:r>
          </w:p>
        </w:tc>
      </w:tr>
      <w:tr w:rsidR="24DD7A8F" w14:paraId="6935F6BD" w14:textId="77777777" w:rsidTr="00351B7A">
        <w:tc>
          <w:tcPr>
            <w:tcW w:w="9000" w:type="dxa"/>
            <w:gridSpan w:val="2"/>
          </w:tcPr>
          <w:p w14:paraId="43F2740E" w14:textId="695D4573" w:rsidR="24DD7A8F" w:rsidRDefault="24DD7A8F" w:rsidP="24DD7A8F">
            <w:pPr>
              <w:rPr>
                <w:b/>
                <w:bCs/>
                <w:sz w:val="22"/>
                <w:szCs w:val="22"/>
              </w:rPr>
            </w:pPr>
            <w:r w:rsidRPr="24DD7A8F">
              <w:rPr>
                <w:b/>
                <w:bCs/>
                <w:sz w:val="22"/>
                <w:szCs w:val="22"/>
              </w:rPr>
              <w:t>Private Responsibilities</w:t>
            </w:r>
          </w:p>
          <w:p w14:paraId="57EF2BBE" w14:textId="58132BE1" w:rsidR="5E18000A" w:rsidRPr="00D177CE" w:rsidRDefault="0DD94F36" w:rsidP="00EC3754">
            <w:pPr>
              <w:pStyle w:val="ListParagraph"/>
              <w:numPr>
                <w:ilvl w:val="0"/>
                <w:numId w:val="21"/>
              </w:numPr>
              <w:spacing w:line="259" w:lineRule="auto"/>
            </w:pPr>
            <w:r w:rsidRPr="00D177CE">
              <w:t>Knows its name.</w:t>
            </w:r>
          </w:p>
          <w:p w14:paraId="64E79FEC" w14:textId="0C49753A" w:rsidR="5E18000A" w:rsidRDefault="0DD94F36" w:rsidP="00EC3754">
            <w:pPr>
              <w:pStyle w:val="ListParagraph"/>
              <w:numPr>
                <w:ilvl w:val="0"/>
                <w:numId w:val="21"/>
              </w:numPr>
              <w:spacing w:line="259" w:lineRule="auto"/>
              <w:rPr>
                <w:sz w:val="22"/>
                <w:szCs w:val="22"/>
              </w:rPr>
            </w:pPr>
            <w:r w:rsidRPr="00D177CE">
              <w:t>Knows its description.</w:t>
            </w:r>
          </w:p>
        </w:tc>
      </w:tr>
      <w:tr w:rsidR="24DD7A8F" w14:paraId="7B1BA3FE" w14:textId="77777777" w:rsidTr="00351B7A">
        <w:tc>
          <w:tcPr>
            <w:tcW w:w="9000" w:type="dxa"/>
            <w:gridSpan w:val="2"/>
          </w:tcPr>
          <w:p w14:paraId="640CF2D4" w14:textId="377460AC" w:rsidR="24DD7A8F" w:rsidRDefault="6961DA1B" w:rsidP="2F3D452F">
            <w:pPr>
              <w:rPr>
                <w:sz w:val="22"/>
                <w:szCs w:val="22"/>
              </w:rPr>
            </w:pPr>
            <w:r w:rsidRPr="2F3D452F">
              <w:rPr>
                <w:b/>
                <w:bCs/>
                <w:sz w:val="22"/>
                <w:szCs w:val="22"/>
              </w:rPr>
              <w:t>Contract:</w:t>
            </w:r>
            <w:r w:rsidRPr="2F3D452F">
              <w:rPr>
                <w:sz w:val="22"/>
                <w:szCs w:val="22"/>
              </w:rPr>
              <w:t xml:space="preserve"> </w:t>
            </w:r>
            <w:r w:rsidR="6BAB35D3" w:rsidRPr="2F3D452F">
              <w:rPr>
                <w:sz w:val="22"/>
                <w:szCs w:val="22"/>
              </w:rPr>
              <w:t>2</w:t>
            </w:r>
            <w:r w:rsidR="003718E6">
              <w:rPr>
                <w:sz w:val="22"/>
                <w:szCs w:val="22"/>
              </w:rPr>
              <w:t xml:space="preserve">. Get Vector </w:t>
            </w:r>
            <w:r w:rsidR="00CE15F7">
              <w:rPr>
                <w:sz w:val="22"/>
                <w:szCs w:val="22"/>
              </w:rPr>
              <w:t>Information</w:t>
            </w:r>
          </w:p>
        </w:tc>
      </w:tr>
      <w:tr w:rsidR="24DD7A8F" w14:paraId="183D8AC8" w14:textId="77777777" w:rsidTr="00351B7A">
        <w:tc>
          <w:tcPr>
            <w:tcW w:w="4500" w:type="dxa"/>
          </w:tcPr>
          <w:p w14:paraId="6F090B77" w14:textId="5B923B4C" w:rsidR="24DD7A8F" w:rsidRDefault="24DD7A8F" w:rsidP="24DD7A8F">
            <w:pPr>
              <w:rPr>
                <w:b/>
                <w:bCs/>
                <w:sz w:val="22"/>
                <w:szCs w:val="22"/>
              </w:rPr>
            </w:pPr>
            <w:r w:rsidRPr="24DD7A8F">
              <w:rPr>
                <w:b/>
                <w:bCs/>
                <w:sz w:val="22"/>
                <w:szCs w:val="22"/>
              </w:rPr>
              <w:t>Responsibilities</w:t>
            </w:r>
          </w:p>
        </w:tc>
        <w:tc>
          <w:tcPr>
            <w:tcW w:w="4500" w:type="dxa"/>
          </w:tcPr>
          <w:p w14:paraId="5516B5FF" w14:textId="68FBB1F2" w:rsidR="24DD7A8F" w:rsidRDefault="24DD7A8F" w:rsidP="24DD7A8F">
            <w:pPr>
              <w:rPr>
                <w:b/>
                <w:bCs/>
                <w:sz w:val="22"/>
                <w:szCs w:val="22"/>
              </w:rPr>
            </w:pPr>
            <w:r w:rsidRPr="24DD7A8F">
              <w:rPr>
                <w:b/>
                <w:bCs/>
                <w:sz w:val="22"/>
                <w:szCs w:val="22"/>
              </w:rPr>
              <w:t>Collaborations</w:t>
            </w:r>
          </w:p>
        </w:tc>
      </w:tr>
      <w:tr w:rsidR="24DD7A8F" w14:paraId="7BC372E7" w14:textId="77777777" w:rsidTr="00351B7A">
        <w:tc>
          <w:tcPr>
            <w:tcW w:w="4500" w:type="dxa"/>
          </w:tcPr>
          <w:p w14:paraId="01BAE4FC" w14:textId="173DEB21" w:rsidR="24DD7A8F" w:rsidRPr="00D177CE" w:rsidRDefault="6961DA1B" w:rsidP="2F3D452F">
            <w:pPr>
              <w:ind w:left="360" w:hanging="360"/>
            </w:pPr>
            <w:r w:rsidRPr="00D177CE">
              <w:t xml:space="preserve">1.    </w:t>
            </w:r>
            <w:r w:rsidR="008763AC" w:rsidRPr="00D177CE">
              <w:t>G</w:t>
            </w:r>
            <w:r w:rsidR="2E4F86D2" w:rsidRPr="00D177CE">
              <w:t xml:space="preserve">et </w:t>
            </w:r>
            <w:r w:rsidR="00495000" w:rsidRPr="00D177CE">
              <w:t>vector information from user</w:t>
            </w:r>
          </w:p>
        </w:tc>
        <w:tc>
          <w:tcPr>
            <w:tcW w:w="4500" w:type="dxa"/>
          </w:tcPr>
          <w:p w14:paraId="4FDE3BCF" w14:textId="64E22FAF" w:rsidR="4F3E0F53" w:rsidRPr="00D177CE" w:rsidRDefault="651B477A" w:rsidP="2F3D452F">
            <w:pPr>
              <w:spacing w:line="259" w:lineRule="auto"/>
            </w:pPr>
            <w:r w:rsidRPr="00D177CE">
              <w:t>UI Vector Configuration</w:t>
            </w:r>
            <w:r w:rsidR="3E1FEE51" w:rsidRPr="00D177CE">
              <w:t xml:space="preserve"> </w:t>
            </w:r>
            <w:r w:rsidRPr="00D177CE">
              <w:t>(1)</w:t>
            </w:r>
          </w:p>
        </w:tc>
      </w:tr>
      <w:tr w:rsidR="00351B7A" w14:paraId="599DFF01" w14:textId="77777777" w:rsidTr="00351B7A">
        <w:tc>
          <w:tcPr>
            <w:tcW w:w="9000" w:type="dxa"/>
            <w:gridSpan w:val="2"/>
          </w:tcPr>
          <w:p w14:paraId="60C0A59A" w14:textId="63C4CBB6" w:rsidR="00351B7A" w:rsidRPr="2F3D452F" w:rsidRDefault="00351B7A" w:rsidP="00351B7A">
            <w:pPr>
              <w:spacing w:line="259" w:lineRule="auto"/>
              <w:rPr>
                <w:sz w:val="22"/>
                <w:szCs w:val="22"/>
              </w:rPr>
            </w:pPr>
            <w:r w:rsidRPr="2F3D452F">
              <w:rPr>
                <w:b/>
                <w:bCs/>
                <w:sz w:val="22"/>
                <w:szCs w:val="22"/>
              </w:rPr>
              <w:t>Contract:</w:t>
            </w:r>
            <w:r w:rsidRPr="2F3D452F">
              <w:rPr>
                <w:sz w:val="22"/>
                <w:szCs w:val="22"/>
              </w:rPr>
              <w:t xml:space="preserve"> </w:t>
            </w:r>
            <w:r w:rsidR="002B24EB">
              <w:rPr>
                <w:sz w:val="22"/>
                <w:szCs w:val="22"/>
              </w:rPr>
              <w:t>3</w:t>
            </w:r>
            <w:r>
              <w:rPr>
                <w:sz w:val="22"/>
                <w:szCs w:val="22"/>
              </w:rPr>
              <w:t xml:space="preserve">. Associate </w:t>
            </w:r>
            <w:r w:rsidR="00A9580C">
              <w:rPr>
                <w:sz w:val="22"/>
                <w:szCs w:val="22"/>
              </w:rPr>
              <w:t xml:space="preserve">Log </w:t>
            </w:r>
            <w:r w:rsidR="001D02E1">
              <w:rPr>
                <w:sz w:val="22"/>
                <w:szCs w:val="22"/>
              </w:rPr>
              <w:t>Entries</w:t>
            </w:r>
            <w:r w:rsidR="00A9580C">
              <w:rPr>
                <w:sz w:val="22"/>
                <w:szCs w:val="22"/>
              </w:rPr>
              <w:t xml:space="preserve"> </w:t>
            </w:r>
          </w:p>
        </w:tc>
      </w:tr>
      <w:tr w:rsidR="00351B7A" w14:paraId="51A86C0F" w14:textId="77777777" w:rsidTr="00351B7A">
        <w:tc>
          <w:tcPr>
            <w:tcW w:w="4500" w:type="dxa"/>
          </w:tcPr>
          <w:p w14:paraId="337E4DD8" w14:textId="78D91FD3" w:rsidR="00351B7A" w:rsidRPr="2F3D452F" w:rsidRDefault="00A9580C" w:rsidP="00351B7A">
            <w:pPr>
              <w:ind w:left="360" w:hanging="360"/>
              <w:rPr>
                <w:sz w:val="22"/>
                <w:szCs w:val="22"/>
              </w:rPr>
            </w:pPr>
            <w:r w:rsidRPr="24DD7A8F">
              <w:rPr>
                <w:b/>
                <w:bCs/>
                <w:sz w:val="22"/>
                <w:szCs w:val="22"/>
              </w:rPr>
              <w:t>Responsibilities</w:t>
            </w:r>
          </w:p>
        </w:tc>
        <w:tc>
          <w:tcPr>
            <w:tcW w:w="4500" w:type="dxa"/>
          </w:tcPr>
          <w:p w14:paraId="0F7D36B5" w14:textId="3DF4CB79" w:rsidR="00351B7A" w:rsidRPr="2F3D452F" w:rsidRDefault="00A9580C" w:rsidP="00351B7A">
            <w:pPr>
              <w:spacing w:line="259" w:lineRule="auto"/>
              <w:rPr>
                <w:sz w:val="22"/>
                <w:szCs w:val="22"/>
              </w:rPr>
            </w:pPr>
            <w:r w:rsidRPr="24DD7A8F">
              <w:rPr>
                <w:b/>
                <w:bCs/>
                <w:sz w:val="22"/>
                <w:szCs w:val="22"/>
              </w:rPr>
              <w:t>Collaborations</w:t>
            </w:r>
          </w:p>
        </w:tc>
      </w:tr>
      <w:tr w:rsidR="00351B7A" w14:paraId="65EF92B4" w14:textId="77777777" w:rsidTr="00351B7A">
        <w:tc>
          <w:tcPr>
            <w:tcW w:w="4500" w:type="dxa"/>
          </w:tcPr>
          <w:p w14:paraId="7B74B6FC" w14:textId="6441B482" w:rsidR="00351B7A" w:rsidRPr="00D177CE" w:rsidRDefault="005969F5" w:rsidP="005969F5">
            <w:r w:rsidRPr="00D177CE">
              <w:t xml:space="preserve">1.    </w:t>
            </w:r>
            <w:r w:rsidR="00437F6D" w:rsidRPr="00D177CE">
              <w:t xml:space="preserve">Get Logs </w:t>
            </w:r>
          </w:p>
        </w:tc>
        <w:tc>
          <w:tcPr>
            <w:tcW w:w="4500" w:type="dxa"/>
          </w:tcPr>
          <w:p w14:paraId="479CD04A" w14:textId="2CDF2136" w:rsidR="00351B7A" w:rsidRPr="00D177CE" w:rsidRDefault="00437F6D" w:rsidP="00351B7A">
            <w:pPr>
              <w:spacing w:line="259" w:lineRule="auto"/>
            </w:pPr>
            <w:r w:rsidRPr="00D177CE">
              <w:t>Log Entry</w:t>
            </w:r>
            <w:r w:rsidR="004274DA">
              <w:t xml:space="preserve"> </w:t>
            </w:r>
            <w:r w:rsidRPr="00D177CE">
              <w:t>(1)</w:t>
            </w:r>
          </w:p>
        </w:tc>
      </w:tr>
    </w:tbl>
    <w:p w14:paraId="48692304" w14:textId="53A78838" w:rsidR="019CF52A" w:rsidRDefault="002B24EB" w:rsidP="00DF73FD">
      <w:pPr>
        <w:shd w:val="clear" w:color="auto" w:fill="FBE4D5" w:themeFill="accent2" w:themeFillTint="33"/>
        <w:rPr>
          <w:b/>
          <w:bCs/>
        </w:rPr>
      </w:pPr>
      <w:r>
        <w:rPr>
          <w:b/>
          <w:bCs/>
        </w:rPr>
        <w:t xml:space="preserve">Contract 2: Get Vector </w:t>
      </w:r>
      <w:r w:rsidR="00C40B24">
        <w:rPr>
          <w:b/>
          <w:bCs/>
        </w:rPr>
        <w:t>Information</w:t>
      </w:r>
    </w:p>
    <w:p w14:paraId="1648A0A9" w14:textId="32F8D54F" w:rsidR="019CF52A" w:rsidRDefault="019CF52A" w:rsidP="00EC3754">
      <w:pPr>
        <w:pStyle w:val="ListParagraph"/>
        <w:numPr>
          <w:ilvl w:val="0"/>
          <w:numId w:val="19"/>
        </w:numPr>
        <w:rPr>
          <w:b/>
          <w:bCs/>
        </w:rPr>
      </w:pPr>
      <w:r w:rsidRPr="48DC255B">
        <w:rPr>
          <w:b/>
          <w:bCs/>
        </w:rPr>
        <w:t xml:space="preserve">Method Name:  </w:t>
      </w:r>
      <w:proofErr w:type="spellStart"/>
      <w:proofErr w:type="gramStart"/>
      <w:r w:rsidR="00495000">
        <w:t>getVectorInfo</w:t>
      </w:r>
      <w:proofErr w:type="spellEnd"/>
      <w:r>
        <w:t>(</w:t>
      </w:r>
      <w:proofErr w:type="gramEnd"/>
      <w:r w:rsidR="00D630D3">
        <w:t>string name</w:t>
      </w:r>
      <w:r w:rsidR="00495000">
        <w:t>, string description</w:t>
      </w:r>
      <w:r>
        <w:t>);</w:t>
      </w:r>
    </w:p>
    <w:p w14:paraId="2DEFFDEA" w14:textId="3F283F37" w:rsidR="019CF52A" w:rsidRPr="00623C4A" w:rsidRDefault="019CF52A" w:rsidP="00EC3754">
      <w:pPr>
        <w:pStyle w:val="ListParagraph"/>
        <w:numPr>
          <w:ilvl w:val="0"/>
          <w:numId w:val="19"/>
        </w:numPr>
        <w:rPr>
          <w:b/>
          <w:bCs/>
        </w:rPr>
      </w:pPr>
      <w:r w:rsidRPr="00623C4A">
        <w:rPr>
          <w:b/>
          <w:bCs/>
        </w:rPr>
        <w:t>Return Value Type:</w:t>
      </w:r>
      <w:r w:rsidR="1D690874" w:rsidRPr="00623C4A">
        <w:rPr>
          <w:b/>
          <w:bCs/>
        </w:rPr>
        <w:t xml:space="preserve"> </w:t>
      </w:r>
      <w:r w:rsidR="1D690874" w:rsidRPr="00D630D3">
        <w:t>String</w:t>
      </w:r>
    </w:p>
    <w:p w14:paraId="38BFC86A" w14:textId="029496BB" w:rsidR="019CF52A" w:rsidRDefault="019CF52A" w:rsidP="00EC3754">
      <w:pPr>
        <w:pStyle w:val="ListParagraph"/>
        <w:numPr>
          <w:ilvl w:val="0"/>
          <w:numId w:val="19"/>
        </w:numPr>
        <w:rPr>
          <w:b/>
          <w:bCs/>
        </w:rPr>
      </w:pPr>
      <w:r w:rsidRPr="48DC255B">
        <w:rPr>
          <w:b/>
          <w:bCs/>
        </w:rPr>
        <w:t xml:space="preserve">Input and output Parameters: </w:t>
      </w:r>
    </w:p>
    <w:p w14:paraId="19673491" w14:textId="7C64E222" w:rsidR="00D630D3" w:rsidRPr="00495000" w:rsidRDefault="004418F6" w:rsidP="00EC3754">
      <w:pPr>
        <w:pStyle w:val="ListParagraph"/>
        <w:numPr>
          <w:ilvl w:val="0"/>
          <w:numId w:val="26"/>
        </w:numPr>
        <w:rPr>
          <w:b/>
          <w:bCs/>
        </w:rPr>
      </w:pPr>
      <w:r w:rsidRPr="004418F6">
        <w:rPr>
          <w:bCs/>
        </w:rPr>
        <w:t>name:</w:t>
      </w:r>
      <w:r>
        <w:rPr>
          <w:bCs/>
        </w:rPr>
        <w:t xml:space="preserve"> must be a string </w:t>
      </w:r>
      <w:r w:rsidR="00F10C26">
        <w:rPr>
          <w:bCs/>
        </w:rPr>
        <w:t>naming the vector</w:t>
      </w:r>
    </w:p>
    <w:p w14:paraId="43132A38" w14:textId="455C4652" w:rsidR="00495000" w:rsidRDefault="00495000" w:rsidP="00EC3754">
      <w:pPr>
        <w:pStyle w:val="ListParagraph"/>
        <w:numPr>
          <w:ilvl w:val="0"/>
          <w:numId w:val="26"/>
        </w:numPr>
        <w:rPr>
          <w:b/>
          <w:bCs/>
        </w:rPr>
      </w:pPr>
      <w:r>
        <w:rPr>
          <w:bCs/>
        </w:rPr>
        <w:t xml:space="preserve">description: must be a string </w:t>
      </w:r>
      <w:r w:rsidR="00F10C26">
        <w:rPr>
          <w:bCs/>
        </w:rPr>
        <w:t>describing the vector, length depends on user input</w:t>
      </w:r>
    </w:p>
    <w:p w14:paraId="7239BF2F" w14:textId="1E2B4E19" w:rsidR="019CF52A" w:rsidRDefault="019CF52A" w:rsidP="00EC3754">
      <w:pPr>
        <w:pStyle w:val="ListParagraph"/>
        <w:numPr>
          <w:ilvl w:val="0"/>
          <w:numId w:val="19"/>
        </w:numPr>
        <w:rPr>
          <w:b/>
          <w:bCs/>
        </w:rPr>
      </w:pPr>
      <w:r w:rsidRPr="48DC255B">
        <w:rPr>
          <w:b/>
          <w:bCs/>
        </w:rPr>
        <w:t xml:space="preserve">Description of Parameters: </w:t>
      </w:r>
      <w:r w:rsidR="00736652" w:rsidRPr="00736652">
        <w:rPr>
          <w:bCs/>
        </w:rPr>
        <w:t>the string that states the name of the vector</w:t>
      </w:r>
    </w:p>
    <w:p w14:paraId="14173BCA" w14:textId="25DD46AD" w:rsidR="019CF52A" w:rsidRPr="00736652" w:rsidRDefault="019CF52A" w:rsidP="00EC3754">
      <w:pPr>
        <w:pStyle w:val="ListParagraph"/>
        <w:numPr>
          <w:ilvl w:val="0"/>
          <w:numId w:val="19"/>
        </w:numPr>
        <w:rPr>
          <w:bCs/>
        </w:rPr>
      </w:pPr>
      <w:r w:rsidRPr="48DC255B">
        <w:rPr>
          <w:b/>
          <w:bCs/>
        </w:rPr>
        <w:t xml:space="preserve">Purpose: </w:t>
      </w:r>
      <w:r w:rsidR="00E03623" w:rsidRPr="00736652">
        <w:rPr>
          <w:bCs/>
        </w:rPr>
        <w:t xml:space="preserve">To get the name of the vector the user entered </w:t>
      </w:r>
      <w:r w:rsidR="00736652" w:rsidRPr="00736652">
        <w:rPr>
          <w:bCs/>
        </w:rPr>
        <w:t>from the vector configuration view</w:t>
      </w:r>
    </w:p>
    <w:p w14:paraId="2127991B" w14:textId="02B5AAA9" w:rsidR="019CF52A" w:rsidRDefault="019CF52A" w:rsidP="24643FC0">
      <w:pPr>
        <w:rPr>
          <w:b/>
          <w:bCs/>
        </w:rPr>
      </w:pPr>
      <w:r w:rsidRPr="48DC255B">
        <w:rPr>
          <w:b/>
          <w:bCs/>
        </w:rPr>
        <w:t xml:space="preserve">Pre-Conditions: </w:t>
      </w:r>
      <w:r>
        <w:t>The user must enter a string name from the UI Vector Configuration view and create a vector.</w:t>
      </w:r>
    </w:p>
    <w:p w14:paraId="61FB7C81" w14:textId="4A0A6568" w:rsidR="019CF52A" w:rsidRDefault="019CF52A">
      <w:r w:rsidRPr="48DC255B">
        <w:rPr>
          <w:b/>
          <w:bCs/>
        </w:rPr>
        <w:t xml:space="preserve">Post-Conditions: </w:t>
      </w:r>
      <w:r>
        <w:t>Returns the vec</w:t>
      </w:r>
      <w:r w:rsidR="7B058ED1">
        <w:t>tor name as a string.</w:t>
      </w:r>
    </w:p>
    <w:p w14:paraId="0BE12139" w14:textId="56C44466" w:rsidR="001D02E1" w:rsidRDefault="001D02E1"/>
    <w:p w14:paraId="647E9853" w14:textId="50FDB165" w:rsidR="001D02E1" w:rsidRDefault="001D02E1" w:rsidP="00DF73FD">
      <w:pPr>
        <w:shd w:val="clear" w:color="auto" w:fill="FBE4D5" w:themeFill="accent2" w:themeFillTint="33"/>
        <w:rPr>
          <w:b/>
          <w:bCs/>
        </w:rPr>
      </w:pPr>
      <w:r w:rsidRPr="00C40B24">
        <w:rPr>
          <w:b/>
          <w:bCs/>
        </w:rPr>
        <w:t>Contract 3: Associate Log Entries</w:t>
      </w:r>
    </w:p>
    <w:p w14:paraId="67A6A475" w14:textId="4501575B" w:rsidR="001D02E1" w:rsidRDefault="001D02E1" w:rsidP="00EC3754">
      <w:pPr>
        <w:pStyle w:val="ListParagraph"/>
        <w:numPr>
          <w:ilvl w:val="0"/>
          <w:numId w:val="19"/>
        </w:numPr>
        <w:rPr>
          <w:b/>
          <w:bCs/>
        </w:rPr>
      </w:pPr>
      <w:r w:rsidRPr="48DC255B">
        <w:rPr>
          <w:b/>
          <w:bCs/>
        </w:rPr>
        <w:t xml:space="preserve">Method Name:  </w:t>
      </w:r>
      <w:proofErr w:type="spellStart"/>
      <w:proofErr w:type="gramStart"/>
      <w:r>
        <w:t>associate</w:t>
      </w:r>
      <w:r w:rsidR="00BD2D9D">
        <w:t>LogEntry</w:t>
      </w:r>
      <w:proofErr w:type="spellEnd"/>
      <w:r>
        <w:t>(</w:t>
      </w:r>
      <w:proofErr w:type="gramEnd"/>
      <w:r w:rsidR="00BD2D9D">
        <w:t xml:space="preserve">self, </w:t>
      </w:r>
      <w:proofErr w:type="spellStart"/>
      <w:r w:rsidR="00B453F7">
        <w:t>logEntry</w:t>
      </w:r>
      <w:proofErr w:type="spellEnd"/>
      <w:r w:rsidR="00B453F7">
        <w:t xml:space="preserve"> x</w:t>
      </w:r>
      <w:r>
        <w:t>);</w:t>
      </w:r>
    </w:p>
    <w:p w14:paraId="7F000374" w14:textId="247E2FA0" w:rsidR="001D02E1" w:rsidRPr="00623C4A" w:rsidRDefault="001D02E1" w:rsidP="00EC3754">
      <w:pPr>
        <w:pStyle w:val="ListParagraph"/>
        <w:numPr>
          <w:ilvl w:val="0"/>
          <w:numId w:val="19"/>
        </w:numPr>
        <w:rPr>
          <w:b/>
          <w:bCs/>
        </w:rPr>
      </w:pPr>
      <w:r w:rsidRPr="00623C4A">
        <w:rPr>
          <w:b/>
          <w:bCs/>
        </w:rPr>
        <w:t xml:space="preserve">Return Value Type: </w:t>
      </w:r>
      <w:r w:rsidR="00B453F7">
        <w:t>self</w:t>
      </w:r>
    </w:p>
    <w:p w14:paraId="3E916902" w14:textId="77777777" w:rsidR="001D02E1" w:rsidRDefault="001D02E1" w:rsidP="00EC3754">
      <w:pPr>
        <w:pStyle w:val="ListParagraph"/>
        <w:numPr>
          <w:ilvl w:val="0"/>
          <w:numId w:val="19"/>
        </w:numPr>
        <w:rPr>
          <w:b/>
          <w:bCs/>
        </w:rPr>
      </w:pPr>
      <w:r w:rsidRPr="48DC255B">
        <w:rPr>
          <w:b/>
          <w:bCs/>
        </w:rPr>
        <w:t xml:space="preserve">Input and output Parameters: </w:t>
      </w:r>
    </w:p>
    <w:p w14:paraId="6B7652E8" w14:textId="4F94E5D2" w:rsidR="001D02E1" w:rsidRPr="00495000" w:rsidRDefault="00B453F7" w:rsidP="00EC3754">
      <w:pPr>
        <w:pStyle w:val="ListParagraph"/>
        <w:numPr>
          <w:ilvl w:val="0"/>
          <w:numId w:val="26"/>
        </w:numPr>
        <w:rPr>
          <w:b/>
          <w:bCs/>
        </w:rPr>
      </w:pPr>
      <w:r>
        <w:rPr>
          <w:bCs/>
        </w:rPr>
        <w:t>self</w:t>
      </w:r>
    </w:p>
    <w:p w14:paraId="35577EAD" w14:textId="16F7ADCD" w:rsidR="001D02E1" w:rsidRDefault="003A3466" w:rsidP="00EC3754">
      <w:pPr>
        <w:pStyle w:val="ListParagraph"/>
        <w:numPr>
          <w:ilvl w:val="0"/>
          <w:numId w:val="26"/>
        </w:numPr>
        <w:rPr>
          <w:b/>
          <w:bCs/>
        </w:rPr>
      </w:pPr>
      <w:r>
        <w:rPr>
          <w:bCs/>
        </w:rPr>
        <w:t>x</w:t>
      </w:r>
      <w:r w:rsidR="001D02E1">
        <w:rPr>
          <w:bCs/>
        </w:rPr>
        <w:t xml:space="preserve">: </w:t>
      </w:r>
      <w:r>
        <w:rPr>
          <w:bCs/>
        </w:rPr>
        <w:t xml:space="preserve">a reference to the log entry object </w:t>
      </w:r>
    </w:p>
    <w:p w14:paraId="78A37801" w14:textId="1A70A010" w:rsidR="001D02E1" w:rsidRPr="00110122" w:rsidRDefault="001D02E1" w:rsidP="00EC3754">
      <w:pPr>
        <w:pStyle w:val="ListParagraph"/>
        <w:numPr>
          <w:ilvl w:val="0"/>
          <w:numId w:val="19"/>
        </w:numPr>
        <w:rPr>
          <w:b/>
          <w:bCs/>
        </w:rPr>
      </w:pPr>
      <w:r w:rsidRPr="48DC255B">
        <w:rPr>
          <w:b/>
          <w:bCs/>
        </w:rPr>
        <w:t xml:space="preserve">Description of Parameters: </w:t>
      </w:r>
    </w:p>
    <w:p w14:paraId="6DB9444D" w14:textId="55A61440" w:rsidR="00110122" w:rsidRPr="006C38F3" w:rsidRDefault="006C38F3" w:rsidP="00EC3754">
      <w:pPr>
        <w:pStyle w:val="ListParagraph"/>
        <w:numPr>
          <w:ilvl w:val="0"/>
          <w:numId w:val="26"/>
        </w:numPr>
        <w:rPr>
          <w:b/>
          <w:bCs/>
        </w:rPr>
      </w:pPr>
      <w:r>
        <w:rPr>
          <w:bCs/>
        </w:rPr>
        <w:t>self: a reference to the vector object</w:t>
      </w:r>
    </w:p>
    <w:p w14:paraId="5F63B84F" w14:textId="7C6035C4" w:rsidR="006C38F3" w:rsidRDefault="006C38F3" w:rsidP="00EC3754">
      <w:pPr>
        <w:pStyle w:val="ListParagraph"/>
        <w:numPr>
          <w:ilvl w:val="0"/>
          <w:numId w:val="26"/>
        </w:numPr>
        <w:rPr>
          <w:b/>
          <w:bCs/>
        </w:rPr>
      </w:pPr>
      <w:r>
        <w:rPr>
          <w:bCs/>
        </w:rPr>
        <w:t>x: a reference to the log entry object</w:t>
      </w:r>
    </w:p>
    <w:p w14:paraId="323FB14E" w14:textId="748D3444" w:rsidR="001D02E1" w:rsidRPr="00736652" w:rsidRDefault="001D02E1" w:rsidP="00EC3754">
      <w:pPr>
        <w:pStyle w:val="ListParagraph"/>
        <w:numPr>
          <w:ilvl w:val="0"/>
          <w:numId w:val="19"/>
        </w:numPr>
        <w:rPr>
          <w:bCs/>
        </w:rPr>
      </w:pPr>
      <w:r w:rsidRPr="48DC255B">
        <w:rPr>
          <w:b/>
          <w:bCs/>
        </w:rPr>
        <w:t xml:space="preserve">Purpose: </w:t>
      </w:r>
      <w:r w:rsidR="006C38F3">
        <w:rPr>
          <w:bCs/>
        </w:rPr>
        <w:t>To associate a log entry to a specific vector</w:t>
      </w:r>
    </w:p>
    <w:p w14:paraId="5081C963" w14:textId="151151EB" w:rsidR="001D02E1" w:rsidRDefault="001D02E1" w:rsidP="001D02E1">
      <w:pPr>
        <w:rPr>
          <w:b/>
          <w:bCs/>
        </w:rPr>
      </w:pPr>
      <w:r w:rsidRPr="48DC255B">
        <w:rPr>
          <w:b/>
          <w:bCs/>
        </w:rPr>
        <w:t xml:space="preserve">Pre-Conditions: </w:t>
      </w:r>
      <w:r w:rsidR="005E7D6D">
        <w:t xml:space="preserve">the user must enter a name and description for a vector, there must be log entries </w:t>
      </w:r>
    </w:p>
    <w:p w14:paraId="4280DBD7" w14:textId="0E6ABBB7" w:rsidR="001D02E1" w:rsidRDefault="001D02E1" w:rsidP="001D02E1">
      <w:r w:rsidRPr="48DC255B">
        <w:rPr>
          <w:b/>
          <w:bCs/>
        </w:rPr>
        <w:t xml:space="preserve">Post-Conditions: </w:t>
      </w:r>
      <w:r>
        <w:t xml:space="preserve">Returns </w:t>
      </w:r>
      <w:r w:rsidR="00C40B24">
        <w:t>a</w:t>
      </w:r>
      <w:r>
        <w:t xml:space="preserve"> </w:t>
      </w:r>
      <w:r w:rsidR="00C40B24">
        <w:t>vector object with the associated log entries.</w:t>
      </w:r>
    </w:p>
    <w:p w14:paraId="553A9E11" w14:textId="25A488EA" w:rsidR="24643FC0" w:rsidRDefault="24643FC0" w:rsidP="24643FC0"/>
    <w:p w14:paraId="15B08385" w14:textId="176273A6" w:rsidR="64E588D4" w:rsidRDefault="64E588D4" w:rsidP="4A3423C2">
      <w:pPr>
        <w:pStyle w:val="Heading3"/>
      </w:pPr>
      <w:bookmarkStart w:id="78" w:name="_Toc36395075"/>
      <w:r>
        <w:t>Connector</w:t>
      </w:r>
      <w:bookmarkEnd w:id="78"/>
      <w:r>
        <w:t xml:space="preserve"> </w:t>
      </w:r>
    </w:p>
    <w:p w14:paraId="5463CB87" w14:textId="4112BF23" w:rsidR="42AF8CFD" w:rsidRDefault="42AF8CFD" w:rsidP="00506BD2">
      <w:pPr>
        <w:jc w:val="right"/>
        <w:rPr>
          <w:i/>
          <w:iCs/>
        </w:rPr>
      </w:pPr>
      <w:r w:rsidRPr="0B9357BD">
        <w:rPr>
          <w:i/>
          <w:iCs/>
        </w:rPr>
        <w:t>Table 1.</w:t>
      </w:r>
      <w:r w:rsidR="7E211004" w:rsidRPr="0B9357BD">
        <w:rPr>
          <w:i/>
          <w:iCs/>
        </w:rPr>
        <w:t>2</w:t>
      </w:r>
    </w:p>
    <w:tbl>
      <w:tblPr>
        <w:tblStyle w:val="TableGrid"/>
        <w:tblW w:w="0" w:type="auto"/>
        <w:tblLayout w:type="fixed"/>
        <w:tblLook w:val="06A0" w:firstRow="1" w:lastRow="0" w:firstColumn="1" w:lastColumn="0" w:noHBand="1" w:noVBand="1"/>
      </w:tblPr>
      <w:tblGrid>
        <w:gridCol w:w="4500"/>
        <w:gridCol w:w="4500"/>
      </w:tblGrid>
      <w:tr w:rsidR="24DD7A8F" w14:paraId="1CC24678" w14:textId="77777777" w:rsidTr="00C40B24">
        <w:tc>
          <w:tcPr>
            <w:tcW w:w="9000" w:type="dxa"/>
            <w:gridSpan w:val="2"/>
            <w:shd w:val="clear" w:color="auto" w:fill="D9E2F3" w:themeFill="accent1" w:themeFillTint="33"/>
          </w:tcPr>
          <w:p w14:paraId="29A018DD" w14:textId="7FA2CA63" w:rsidR="24DD7A8F" w:rsidRDefault="24DD7A8F" w:rsidP="24DD7A8F">
            <w:pPr>
              <w:rPr>
                <w:sz w:val="22"/>
                <w:szCs w:val="22"/>
              </w:rPr>
            </w:pPr>
            <w:r w:rsidRPr="24DD7A8F">
              <w:rPr>
                <w:b/>
                <w:bCs/>
                <w:sz w:val="22"/>
                <w:szCs w:val="22"/>
              </w:rPr>
              <w:t>Class Name</w:t>
            </w:r>
            <w:r w:rsidRPr="24DD7A8F">
              <w:rPr>
                <w:sz w:val="22"/>
                <w:szCs w:val="22"/>
              </w:rPr>
              <w:t xml:space="preserve">: </w:t>
            </w:r>
            <w:r w:rsidR="5B80079A" w:rsidRPr="24DD7A8F">
              <w:rPr>
                <w:sz w:val="22"/>
                <w:szCs w:val="22"/>
              </w:rPr>
              <w:t>Conn</w:t>
            </w:r>
            <w:r w:rsidRPr="24DD7A8F">
              <w:rPr>
                <w:sz w:val="22"/>
                <w:szCs w:val="22"/>
              </w:rPr>
              <w:t>ector</w:t>
            </w:r>
          </w:p>
        </w:tc>
      </w:tr>
      <w:tr w:rsidR="24DD7A8F" w14:paraId="50B9E9D4" w14:textId="77777777" w:rsidTr="48DC255B">
        <w:tc>
          <w:tcPr>
            <w:tcW w:w="9000" w:type="dxa"/>
            <w:gridSpan w:val="2"/>
          </w:tcPr>
          <w:p w14:paraId="602517DD" w14:textId="68A61C77" w:rsidR="24DD7A8F" w:rsidRDefault="24DD7A8F" w:rsidP="24DD7A8F">
            <w:pPr>
              <w:rPr>
                <w:sz w:val="22"/>
                <w:szCs w:val="22"/>
              </w:rPr>
            </w:pPr>
            <w:r w:rsidRPr="24DD7A8F">
              <w:rPr>
                <w:b/>
                <w:bCs/>
                <w:sz w:val="22"/>
                <w:szCs w:val="22"/>
              </w:rPr>
              <w:t>Superclass</w:t>
            </w:r>
            <w:r w:rsidRPr="24DD7A8F">
              <w:rPr>
                <w:sz w:val="22"/>
                <w:szCs w:val="22"/>
              </w:rPr>
              <w:t>:</w:t>
            </w:r>
            <w:r w:rsidR="00CD57EE">
              <w:rPr>
                <w:sz w:val="22"/>
                <w:szCs w:val="22"/>
              </w:rPr>
              <w:t xml:space="preserve"> None</w:t>
            </w:r>
          </w:p>
        </w:tc>
      </w:tr>
      <w:tr w:rsidR="24DD7A8F" w14:paraId="3EE3D4FB" w14:textId="77777777" w:rsidTr="48DC255B">
        <w:tc>
          <w:tcPr>
            <w:tcW w:w="9000" w:type="dxa"/>
            <w:gridSpan w:val="2"/>
          </w:tcPr>
          <w:p w14:paraId="4CCBB24F" w14:textId="33841F2C" w:rsidR="24DD7A8F" w:rsidRDefault="24DD7A8F" w:rsidP="24DD7A8F">
            <w:pPr>
              <w:rPr>
                <w:sz w:val="22"/>
                <w:szCs w:val="22"/>
              </w:rPr>
            </w:pPr>
            <w:r w:rsidRPr="24DD7A8F">
              <w:rPr>
                <w:b/>
                <w:bCs/>
                <w:sz w:val="22"/>
                <w:szCs w:val="22"/>
              </w:rPr>
              <w:t>Subclasses</w:t>
            </w:r>
            <w:r w:rsidRPr="24DD7A8F">
              <w:rPr>
                <w:sz w:val="22"/>
                <w:szCs w:val="22"/>
              </w:rPr>
              <w:t>:</w:t>
            </w:r>
            <w:r w:rsidR="00CD57EE">
              <w:rPr>
                <w:sz w:val="22"/>
                <w:szCs w:val="22"/>
              </w:rPr>
              <w:t xml:space="preserve"> None</w:t>
            </w:r>
          </w:p>
        </w:tc>
      </w:tr>
      <w:tr w:rsidR="24DD7A8F" w14:paraId="4DBC386B" w14:textId="77777777" w:rsidTr="48DC255B">
        <w:tc>
          <w:tcPr>
            <w:tcW w:w="9000" w:type="dxa"/>
            <w:gridSpan w:val="2"/>
          </w:tcPr>
          <w:p w14:paraId="3ACD79FA" w14:textId="695D4573" w:rsidR="24DD7A8F" w:rsidRDefault="24DD7A8F" w:rsidP="24DD7A8F">
            <w:pPr>
              <w:rPr>
                <w:b/>
                <w:bCs/>
                <w:sz w:val="22"/>
                <w:szCs w:val="22"/>
              </w:rPr>
            </w:pPr>
            <w:r w:rsidRPr="24DD7A8F">
              <w:rPr>
                <w:b/>
                <w:bCs/>
                <w:sz w:val="22"/>
                <w:szCs w:val="22"/>
              </w:rPr>
              <w:t>Private Responsibilities</w:t>
            </w:r>
          </w:p>
          <w:p w14:paraId="6ABE339E" w14:textId="0122CF7A" w:rsidR="4B484261" w:rsidRPr="00D177CE" w:rsidRDefault="2EF67906" w:rsidP="00EC3754">
            <w:pPr>
              <w:pStyle w:val="ListParagraph"/>
              <w:numPr>
                <w:ilvl w:val="0"/>
                <w:numId w:val="13"/>
              </w:numPr>
              <w:spacing w:line="259" w:lineRule="auto"/>
            </w:pPr>
            <w:r w:rsidRPr="00D177CE">
              <w:t>Knows its Relationship ID.</w:t>
            </w:r>
          </w:p>
          <w:p w14:paraId="19C69F77" w14:textId="71A5FCF4" w:rsidR="4B484261" w:rsidRPr="00D177CE" w:rsidRDefault="2EF67906" w:rsidP="00EC3754">
            <w:pPr>
              <w:pStyle w:val="ListParagraph"/>
              <w:numPr>
                <w:ilvl w:val="0"/>
                <w:numId w:val="13"/>
              </w:numPr>
              <w:spacing w:line="259" w:lineRule="auto"/>
            </w:pPr>
            <w:r w:rsidRPr="00D177CE">
              <w:t>Knows its parent node ID.</w:t>
            </w:r>
          </w:p>
          <w:p w14:paraId="25097DD9" w14:textId="65FE18B3" w:rsidR="4B484261" w:rsidRPr="00D177CE" w:rsidRDefault="2EF67906" w:rsidP="00EC3754">
            <w:pPr>
              <w:pStyle w:val="ListParagraph"/>
              <w:numPr>
                <w:ilvl w:val="0"/>
                <w:numId w:val="21"/>
              </w:numPr>
              <w:spacing w:line="259" w:lineRule="auto"/>
            </w:pPr>
            <w:r w:rsidRPr="00D177CE">
              <w:t>Knows its child node ID.</w:t>
            </w:r>
          </w:p>
          <w:p w14:paraId="38F69B95" w14:textId="3C57F095" w:rsidR="4B484261" w:rsidRDefault="2EF67906" w:rsidP="00EC3754">
            <w:pPr>
              <w:pStyle w:val="ListParagraph"/>
              <w:numPr>
                <w:ilvl w:val="0"/>
                <w:numId w:val="21"/>
              </w:numPr>
              <w:spacing w:line="259" w:lineRule="auto"/>
              <w:rPr>
                <w:sz w:val="22"/>
                <w:szCs w:val="22"/>
              </w:rPr>
            </w:pPr>
            <w:r w:rsidRPr="00D177CE">
              <w:t>Knows its description.</w:t>
            </w:r>
          </w:p>
        </w:tc>
      </w:tr>
      <w:tr w:rsidR="24DD7A8F" w14:paraId="66F4CA1F" w14:textId="77777777" w:rsidTr="48DC255B">
        <w:tc>
          <w:tcPr>
            <w:tcW w:w="9000" w:type="dxa"/>
            <w:gridSpan w:val="2"/>
          </w:tcPr>
          <w:p w14:paraId="78C6D498" w14:textId="38D2BED8" w:rsidR="24DD7A8F" w:rsidRDefault="0243CC39" w:rsidP="24DD7A8F">
            <w:pPr>
              <w:rPr>
                <w:sz w:val="22"/>
                <w:szCs w:val="22"/>
                <w:highlight w:val="yellow"/>
              </w:rPr>
            </w:pPr>
            <w:r w:rsidRPr="2F3D452F">
              <w:rPr>
                <w:b/>
                <w:bCs/>
                <w:sz w:val="22"/>
                <w:szCs w:val="22"/>
              </w:rPr>
              <w:t>Contract:</w:t>
            </w:r>
            <w:r w:rsidRPr="2F3D452F">
              <w:rPr>
                <w:sz w:val="22"/>
                <w:szCs w:val="22"/>
              </w:rPr>
              <w:t xml:space="preserve"> </w:t>
            </w:r>
            <w:r w:rsidR="00C231E6">
              <w:rPr>
                <w:sz w:val="22"/>
                <w:szCs w:val="22"/>
              </w:rPr>
              <w:t>4</w:t>
            </w:r>
            <w:r w:rsidR="00651A0C">
              <w:rPr>
                <w:sz w:val="22"/>
                <w:szCs w:val="22"/>
              </w:rPr>
              <w:t>.</w:t>
            </w:r>
            <w:r w:rsidR="00DF73FD">
              <w:rPr>
                <w:sz w:val="22"/>
                <w:szCs w:val="22"/>
              </w:rPr>
              <w:t xml:space="preserve"> Get Nodes Information</w:t>
            </w:r>
          </w:p>
        </w:tc>
      </w:tr>
      <w:tr w:rsidR="24DD7A8F" w14:paraId="46FFC390" w14:textId="77777777" w:rsidTr="48DC255B">
        <w:tc>
          <w:tcPr>
            <w:tcW w:w="4500" w:type="dxa"/>
          </w:tcPr>
          <w:p w14:paraId="18409C7A" w14:textId="5B923B4C" w:rsidR="24DD7A8F" w:rsidRDefault="24DD7A8F" w:rsidP="24DD7A8F">
            <w:pPr>
              <w:rPr>
                <w:b/>
                <w:bCs/>
                <w:sz w:val="22"/>
                <w:szCs w:val="22"/>
              </w:rPr>
            </w:pPr>
            <w:r w:rsidRPr="24DD7A8F">
              <w:rPr>
                <w:b/>
                <w:bCs/>
                <w:sz w:val="22"/>
                <w:szCs w:val="22"/>
              </w:rPr>
              <w:t>Responsibilities</w:t>
            </w:r>
          </w:p>
        </w:tc>
        <w:tc>
          <w:tcPr>
            <w:tcW w:w="4500" w:type="dxa"/>
          </w:tcPr>
          <w:p w14:paraId="61655F5C" w14:textId="68FBB1F2" w:rsidR="24DD7A8F" w:rsidRDefault="24DD7A8F" w:rsidP="24DD7A8F">
            <w:pPr>
              <w:rPr>
                <w:b/>
                <w:bCs/>
                <w:sz w:val="22"/>
                <w:szCs w:val="22"/>
              </w:rPr>
            </w:pPr>
            <w:r w:rsidRPr="24DD7A8F">
              <w:rPr>
                <w:b/>
                <w:bCs/>
                <w:sz w:val="22"/>
                <w:szCs w:val="22"/>
              </w:rPr>
              <w:t>Collaborations</w:t>
            </w:r>
          </w:p>
        </w:tc>
      </w:tr>
      <w:tr w:rsidR="24DD7A8F" w14:paraId="719831F5" w14:textId="77777777" w:rsidTr="48DC255B">
        <w:tc>
          <w:tcPr>
            <w:tcW w:w="4500" w:type="dxa"/>
          </w:tcPr>
          <w:p w14:paraId="33436096" w14:textId="0E25A5A9" w:rsidR="42853C20" w:rsidRPr="00D177CE" w:rsidRDefault="004E4F36" w:rsidP="00EC3754">
            <w:pPr>
              <w:pStyle w:val="ListParagraph"/>
              <w:numPr>
                <w:ilvl w:val="0"/>
                <w:numId w:val="20"/>
              </w:numPr>
            </w:pPr>
            <w:r w:rsidRPr="00D177CE">
              <w:t>Connect 2 nodes</w:t>
            </w:r>
            <w:r w:rsidR="0B2B0938" w:rsidRPr="00D177CE">
              <w:t xml:space="preserve"> </w:t>
            </w:r>
          </w:p>
        </w:tc>
        <w:tc>
          <w:tcPr>
            <w:tcW w:w="4500" w:type="dxa"/>
          </w:tcPr>
          <w:p w14:paraId="4E27FF64" w14:textId="38580D5E" w:rsidR="42853C20" w:rsidRPr="00D177CE" w:rsidRDefault="42853C20" w:rsidP="24DD7A8F">
            <w:pPr>
              <w:spacing w:line="259" w:lineRule="auto"/>
            </w:pPr>
            <w:r w:rsidRPr="00D177CE">
              <w:t>Node (</w:t>
            </w:r>
            <w:r w:rsidR="00C146BE" w:rsidRPr="00D177CE">
              <w:t>1</w:t>
            </w:r>
            <w:r w:rsidRPr="00D177CE">
              <w:t>)</w:t>
            </w:r>
          </w:p>
        </w:tc>
      </w:tr>
    </w:tbl>
    <w:p w14:paraId="5CD1B4C6" w14:textId="06D2EDAF" w:rsidR="50A7D3C0" w:rsidRDefault="00C231E6" w:rsidP="00DF73FD">
      <w:pPr>
        <w:shd w:val="clear" w:color="auto" w:fill="FBE4D5" w:themeFill="accent2" w:themeFillTint="33"/>
        <w:rPr>
          <w:b/>
          <w:bCs/>
        </w:rPr>
      </w:pPr>
      <w:r>
        <w:rPr>
          <w:b/>
          <w:bCs/>
        </w:rPr>
        <w:t>Contract</w:t>
      </w:r>
      <w:r w:rsidR="00DF73FD">
        <w:rPr>
          <w:b/>
          <w:bCs/>
        </w:rPr>
        <w:t xml:space="preserve"> 4: Get Nodes Information</w:t>
      </w:r>
    </w:p>
    <w:p w14:paraId="272328EC" w14:textId="34F646BE" w:rsidR="50A7D3C0" w:rsidRDefault="50A7D3C0" w:rsidP="00EC3754">
      <w:pPr>
        <w:pStyle w:val="ListParagraph"/>
        <w:numPr>
          <w:ilvl w:val="0"/>
          <w:numId w:val="19"/>
        </w:numPr>
        <w:rPr>
          <w:b/>
          <w:bCs/>
        </w:rPr>
      </w:pPr>
      <w:r w:rsidRPr="1CC79CF2">
        <w:rPr>
          <w:b/>
          <w:bCs/>
        </w:rPr>
        <w:t xml:space="preserve">Method Name: </w:t>
      </w:r>
      <w:r w:rsidR="26477044" w:rsidRPr="1CC79CF2">
        <w:rPr>
          <w:b/>
          <w:bCs/>
        </w:rPr>
        <w:t xml:space="preserve"> </w:t>
      </w:r>
      <w:proofErr w:type="spellStart"/>
      <w:proofErr w:type="gramStart"/>
      <w:r w:rsidR="004E4F36">
        <w:t>connect</w:t>
      </w:r>
      <w:r w:rsidR="00C146BE">
        <w:t>Nodes</w:t>
      </w:r>
      <w:proofErr w:type="spellEnd"/>
      <w:r w:rsidR="26477044">
        <w:t>(</w:t>
      </w:r>
      <w:proofErr w:type="gramEnd"/>
      <w:r w:rsidR="00C146BE">
        <w:t>self, node x, node y</w:t>
      </w:r>
      <w:r w:rsidR="26477044">
        <w:t>);</w:t>
      </w:r>
    </w:p>
    <w:p w14:paraId="1AA94B33" w14:textId="0664CA22" w:rsidR="50A7D3C0" w:rsidRDefault="50A7D3C0" w:rsidP="00EC3754">
      <w:pPr>
        <w:pStyle w:val="ListParagraph"/>
        <w:numPr>
          <w:ilvl w:val="0"/>
          <w:numId w:val="19"/>
        </w:numPr>
        <w:rPr>
          <w:b/>
          <w:bCs/>
        </w:rPr>
      </w:pPr>
      <w:r w:rsidRPr="2F3D452F">
        <w:rPr>
          <w:b/>
          <w:bCs/>
        </w:rPr>
        <w:t>Return Value Type:</w:t>
      </w:r>
      <w:r w:rsidR="51087962" w:rsidRPr="2F3D452F">
        <w:rPr>
          <w:b/>
          <w:bCs/>
        </w:rPr>
        <w:t xml:space="preserve"> </w:t>
      </w:r>
      <w:r w:rsidR="51087962">
        <w:t>void</w:t>
      </w:r>
    </w:p>
    <w:p w14:paraId="3893DC63" w14:textId="665BA4A4" w:rsidR="50A7D3C0" w:rsidRPr="003C2428" w:rsidRDefault="50A7D3C0" w:rsidP="00EC3754">
      <w:pPr>
        <w:pStyle w:val="ListParagraph"/>
        <w:numPr>
          <w:ilvl w:val="0"/>
          <w:numId w:val="19"/>
        </w:numPr>
        <w:rPr>
          <w:b/>
          <w:bCs/>
        </w:rPr>
      </w:pPr>
      <w:r w:rsidRPr="1CC79CF2">
        <w:rPr>
          <w:b/>
          <w:bCs/>
        </w:rPr>
        <w:t>Input and output Parameters:</w:t>
      </w:r>
      <w:r w:rsidR="5718CD1A" w:rsidRPr="1CC79CF2">
        <w:rPr>
          <w:b/>
          <w:bCs/>
        </w:rPr>
        <w:t xml:space="preserve"> </w:t>
      </w:r>
    </w:p>
    <w:p w14:paraId="64C82049" w14:textId="14010CBA" w:rsidR="003C2428" w:rsidRPr="003C2428" w:rsidRDefault="003C2428" w:rsidP="00EC3754">
      <w:pPr>
        <w:pStyle w:val="ListParagraph"/>
        <w:numPr>
          <w:ilvl w:val="0"/>
          <w:numId w:val="26"/>
        </w:numPr>
        <w:rPr>
          <w:b/>
          <w:bCs/>
        </w:rPr>
      </w:pPr>
      <w:r>
        <w:t>Self</w:t>
      </w:r>
    </w:p>
    <w:p w14:paraId="0751F8A4" w14:textId="6F8D9993" w:rsidR="003C2428" w:rsidRPr="00D2418B" w:rsidRDefault="00D2418B" w:rsidP="00EC3754">
      <w:pPr>
        <w:pStyle w:val="ListParagraph"/>
        <w:numPr>
          <w:ilvl w:val="0"/>
          <w:numId w:val="26"/>
        </w:numPr>
        <w:rPr>
          <w:b/>
          <w:bCs/>
        </w:rPr>
      </w:pPr>
      <w:r>
        <w:t>x: must be a node object</w:t>
      </w:r>
    </w:p>
    <w:p w14:paraId="264997D0" w14:textId="4040E84C" w:rsidR="00D2418B" w:rsidRDefault="00D2418B" w:rsidP="00EC3754">
      <w:pPr>
        <w:pStyle w:val="ListParagraph"/>
        <w:numPr>
          <w:ilvl w:val="0"/>
          <w:numId w:val="26"/>
        </w:numPr>
        <w:rPr>
          <w:b/>
          <w:bCs/>
        </w:rPr>
      </w:pPr>
      <w:r>
        <w:t>y: must be a node object</w:t>
      </w:r>
    </w:p>
    <w:p w14:paraId="2BB459D1" w14:textId="7A486B9C" w:rsidR="50A7D3C0" w:rsidRDefault="50A7D3C0" w:rsidP="00EC3754">
      <w:pPr>
        <w:pStyle w:val="ListParagraph"/>
        <w:numPr>
          <w:ilvl w:val="0"/>
          <w:numId w:val="19"/>
        </w:numPr>
        <w:rPr>
          <w:b/>
          <w:bCs/>
        </w:rPr>
      </w:pPr>
      <w:r w:rsidRPr="1CC79CF2">
        <w:rPr>
          <w:b/>
          <w:bCs/>
        </w:rPr>
        <w:t>Description of Parameters:</w:t>
      </w:r>
      <w:r w:rsidR="7749AA83" w:rsidRPr="1CC79CF2">
        <w:rPr>
          <w:b/>
          <w:bCs/>
        </w:rPr>
        <w:t xml:space="preserve"> </w:t>
      </w:r>
      <w:r w:rsidR="00D2418B">
        <w:t>a</w:t>
      </w:r>
      <w:r w:rsidR="00C86658">
        <w:t xml:space="preserve"> connector object reference and, a reference to the first node to start the connection, a reference to the second node to connect to. </w:t>
      </w:r>
    </w:p>
    <w:p w14:paraId="31FFE7B5" w14:textId="78737980" w:rsidR="50A7D3C0" w:rsidRDefault="50A7D3C0" w:rsidP="200DAF89">
      <w:pPr>
        <w:rPr>
          <w:b/>
          <w:bCs/>
        </w:rPr>
      </w:pPr>
      <w:r w:rsidRPr="1CC79CF2">
        <w:rPr>
          <w:b/>
          <w:bCs/>
        </w:rPr>
        <w:t>Purpose:</w:t>
      </w:r>
      <w:r w:rsidR="22EE4806" w:rsidRPr="1CC79CF2">
        <w:rPr>
          <w:b/>
          <w:bCs/>
        </w:rPr>
        <w:t xml:space="preserve"> </w:t>
      </w:r>
      <w:r w:rsidR="00ED4344" w:rsidRPr="00ED4344">
        <w:rPr>
          <w:bCs/>
        </w:rPr>
        <w:t>to create an object to reference when using the drawer to draw a line between two nodes.</w:t>
      </w:r>
    </w:p>
    <w:p w14:paraId="71C34D20" w14:textId="6DE8A170" w:rsidR="50A7D3C0" w:rsidRDefault="50A7D3C0" w:rsidP="200DAF89">
      <w:pPr>
        <w:rPr>
          <w:b/>
          <w:bCs/>
        </w:rPr>
      </w:pPr>
      <w:r w:rsidRPr="1CC79CF2">
        <w:rPr>
          <w:b/>
          <w:bCs/>
        </w:rPr>
        <w:t>Pre-Conditions:</w:t>
      </w:r>
      <w:r w:rsidR="3673C8A3" w:rsidRPr="1CC79CF2">
        <w:rPr>
          <w:b/>
          <w:bCs/>
        </w:rPr>
        <w:t xml:space="preserve"> </w:t>
      </w:r>
      <w:r w:rsidR="3673C8A3">
        <w:t>At least 2 nodes must exist</w:t>
      </w:r>
      <w:r w:rsidR="00CF0DA7">
        <w:t xml:space="preserve"> within a graph </w:t>
      </w:r>
      <w:r w:rsidR="00CC5BFC">
        <w:t>in a specific vector</w:t>
      </w:r>
    </w:p>
    <w:p w14:paraId="5C0BA8C8" w14:textId="10D6D888" w:rsidR="50A7D3C0" w:rsidRDefault="50A7D3C0" w:rsidP="200DAF89">
      <w:pPr>
        <w:rPr>
          <w:b/>
          <w:bCs/>
        </w:rPr>
      </w:pPr>
      <w:r w:rsidRPr="0B9357BD">
        <w:rPr>
          <w:b/>
          <w:bCs/>
        </w:rPr>
        <w:t>Post-</w:t>
      </w:r>
      <w:r w:rsidR="33D360C1" w:rsidRPr="0B9357BD">
        <w:rPr>
          <w:b/>
          <w:bCs/>
        </w:rPr>
        <w:t>Conditions</w:t>
      </w:r>
      <w:r w:rsidRPr="0B9357BD">
        <w:rPr>
          <w:b/>
          <w:bCs/>
        </w:rPr>
        <w:t>:</w:t>
      </w:r>
      <w:r w:rsidR="4CBF05CB" w:rsidRPr="0B9357BD">
        <w:rPr>
          <w:b/>
          <w:bCs/>
        </w:rPr>
        <w:t xml:space="preserve"> </w:t>
      </w:r>
      <w:r w:rsidR="00CF0DA7">
        <w:t>Connector object has been declared</w:t>
      </w:r>
    </w:p>
    <w:p w14:paraId="4A972B9C" w14:textId="3D3917F1" w:rsidR="0B9357BD" w:rsidRDefault="0B9357BD" w:rsidP="0B9357BD"/>
    <w:p w14:paraId="4B8FFF29" w14:textId="77777777" w:rsidR="008050BB" w:rsidRDefault="007E58C7" w:rsidP="008050BB">
      <w:pPr>
        <w:pStyle w:val="Heading3"/>
      </w:pPr>
      <w:bookmarkStart w:id="79" w:name="_Toc36395076"/>
      <w:r>
        <w:t>Graph Generator</w:t>
      </w:r>
      <w:bookmarkEnd w:id="79"/>
    </w:p>
    <w:p w14:paraId="0BA446B7" w14:textId="1B9755F0" w:rsidR="00506BD2" w:rsidRPr="00EE5739" w:rsidRDefault="008050BB" w:rsidP="00EE5739">
      <w:pPr>
        <w:pStyle w:val="Heading3"/>
        <w:numPr>
          <w:ilvl w:val="0"/>
          <w:numId w:val="0"/>
        </w:numPr>
        <w:rPr>
          <w:b w:val="0"/>
          <w:sz w:val="20"/>
        </w:rPr>
      </w:pPr>
      <w:bookmarkStart w:id="80" w:name="_Toc36395077"/>
      <w:r w:rsidRPr="008050BB">
        <w:rPr>
          <w:b w:val="0"/>
          <w:color w:val="000000" w:themeColor="text1"/>
          <w:sz w:val="20"/>
          <w:lang w:bidi="bn-IN"/>
        </w:rPr>
        <w:t>Responsible for drawing nodes and connectors</w:t>
      </w:r>
      <w:r w:rsidR="009B3CFE">
        <w:rPr>
          <w:b w:val="0"/>
          <w:color w:val="000000" w:themeColor="text1"/>
          <w:sz w:val="20"/>
          <w:lang w:bidi="bn-IN"/>
        </w:rPr>
        <w:t xml:space="preserve"> onto the UI</w:t>
      </w:r>
      <w:r w:rsidR="000F17C8">
        <w:rPr>
          <w:b w:val="0"/>
          <w:color w:val="000000" w:themeColor="text1"/>
          <w:sz w:val="20"/>
          <w:lang w:bidi="bn-IN"/>
        </w:rPr>
        <w:t>.</w:t>
      </w:r>
      <w:bookmarkEnd w:id="80"/>
      <w:r w:rsidR="000F17C8">
        <w:rPr>
          <w:b w:val="0"/>
          <w:color w:val="000000" w:themeColor="text1"/>
          <w:sz w:val="20"/>
          <w:lang w:bidi="bn-IN"/>
        </w:rPr>
        <w:t xml:space="preserve"> </w:t>
      </w:r>
      <w:r w:rsidRPr="008050BB">
        <w:rPr>
          <w:b w:val="0"/>
          <w:color w:val="000000" w:themeColor="text1"/>
          <w:sz w:val="20"/>
          <w:lang w:bidi="bn-IN"/>
        </w:rPr>
        <w:t xml:space="preserve"> </w:t>
      </w:r>
      <w:r w:rsidR="007E58C7" w:rsidRPr="008050BB">
        <w:rPr>
          <w:b w:val="0"/>
          <w:sz w:val="20"/>
        </w:rPr>
        <w:t xml:space="preserve"> </w:t>
      </w:r>
    </w:p>
    <w:p w14:paraId="01658428" w14:textId="1CDDFF9F" w:rsidR="0A52054E" w:rsidRDefault="0A52054E" w:rsidP="00506BD2">
      <w:pPr>
        <w:jc w:val="right"/>
        <w:rPr>
          <w:i/>
          <w:iCs/>
        </w:rPr>
      </w:pPr>
      <w:r w:rsidRPr="0B9357BD">
        <w:rPr>
          <w:i/>
          <w:iCs/>
        </w:rPr>
        <w:t>Table 1.3</w:t>
      </w:r>
    </w:p>
    <w:tbl>
      <w:tblPr>
        <w:tblStyle w:val="TableGrid"/>
        <w:tblW w:w="0" w:type="auto"/>
        <w:tblLook w:val="06A0" w:firstRow="1" w:lastRow="0" w:firstColumn="1" w:lastColumn="0" w:noHBand="1" w:noVBand="1"/>
      </w:tblPr>
      <w:tblGrid>
        <w:gridCol w:w="4495"/>
        <w:gridCol w:w="4495"/>
      </w:tblGrid>
      <w:tr w:rsidR="0B9357BD" w14:paraId="027F828F" w14:textId="77777777" w:rsidTr="00914F0C">
        <w:tc>
          <w:tcPr>
            <w:tcW w:w="8990" w:type="dxa"/>
            <w:gridSpan w:val="2"/>
            <w:shd w:val="clear" w:color="auto" w:fill="D9E2F3" w:themeFill="accent1" w:themeFillTint="33"/>
          </w:tcPr>
          <w:p w14:paraId="11D4137F" w14:textId="794A24C2" w:rsidR="0B9357BD" w:rsidRDefault="0B9357BD" w:rsidP="0B9357BD">
            <w:pPr>
              <w:rPr>
                <w:sz w:val="22"/>
                <w:szCs w:val="22"/>
              </w:rPr>
            </w:pPr>
            <w:r w:rsidRPr="0B9357BD">
              <w:rPr>
                <w:b/>
                <w:bCs/>
                <w:sz w:val="22"/>
                <w:szCs w:val="22"/>
              </w:rPr>
              <w:t>Class Name</w:t>
            </w:r>
            <w:r w:rsidRPr="0B9357BD">
              <w:rPr>
                <w:sz w:val="22"/>
                <w:szCs w:val="22"/>
              </w:rPr>
              <w:t xml:space="preserve">: </w:t>
            </w:r>
            <w:r w:rsidR="00AC053D">
              <w:rPr>
                <w:sz w:val="22"/>
                <w:szCs w:val="22"/>
              </w:rPr>
              <w:t>Graph Generator</w:t>
            </w:r>
          </w:p>
        </w:tc>
      </w:tr>
      <w:tr w:rsidR="0B9357BD" w14:paraId="29FFBC0C" w14:textId="77777777" w:rsidTr="00914F0C">
        <w:tc>
          <w:tcPr>
            <w:tcW w:w="8990" w:type="dxa"/>
            <w:gridSpan w:val="2"/>
          </w:tcPr>
          <w:p w14:paraId="08A35070" w14:textId="28C49792" w:rsidR="0B9357BD" w:rsidRDefault="0B9357BD" w:rsidP="0B9357BD">
            <w:pPr>
              <w:rPr>
                <w:sz w:val="22"/>
                <w:szCs w:val="22"/>
              </w:rPr>
            </w:pPr>
            <w:r w:rsidRPr="0B9357BD">
              <w:rPr>
                <w:b/>
                <w:bCs/>
                <w:sz w:val="22"/>
                <w:szCs w:val="22"/>
              </w:rPr>
              <w:t>Superclass</w:t>
            </w:r>
            <w:r w:rsidRPr="0B9357BD">
              <w:rPr>
                <w:sz w:val="22"/>
                <w:szCs w:val="22"/>
              </w:rPr>
              <w:t>:</w:t>
            </w:r>
            <w:r w:rsidR="00CD57EE">
              <w:rPr>
                <w:sz w:val="22"/>
                <w:szCs w:val="22"/>
              </w:rPr>
              <w:t xml:space="preserve"> None</w:t>
            </w:r>
          </w:p>
        </w:tc>
      </w:tr>
      <w:tr w:rsidR="0B9357BD" w14:paraId="309D9FB7" w14:textId="77777777" w:rsidTr="00914F0C">
        <w:tc>
          <w:tcPr>
            <w:tcW w:w="8990" w:type="dxa"/>
            <w:gridSpan w:val="2"/>
          </w:tcPr>
          <w:p w14:paraId="730447AC" w14:textId="3D95D407" w:rsidR="0B9357BD" w:rsidRDefault="0B9357BD" w:rsidP="0B9357BD">
            <w:pPr>
              <w:rPr>
                <w:sz w:val="22"/>
                <w:szCs w:val="22"/>
              </w:rPr>
            </w:pPr>
            <w:r w:rsidRPr="0B9357BD">
              <w:rPr>
                <w:b/>
                <w:bCs/>
                <w:sz w:val="22"/>
                <w:szCs w:val="22"/>
              </w:rPr>
              <w:t>Subclasses</w:t>
            </w:r>
            <w:r w:rsidRPr="0B9357BD">
              <w:rPr>
                <w:sz w:val="22"/>
                <w:szCs w:val="22"/>
              </w:rPr>
              <w:t>:</w:t>
            </w:r>
            <w:r w:rsidR="00CD57EE">
              <w:rPr>
                <w:sz w:val="22"/>
                <w:szCs w:val="22"/>
              </w:rPr>
              <w:t xml:space="preserve"> None</w:t>
            </w:r>
          </w:p>
        </w:tc>
      </w:tr>
      <w:tr w:rsidR="0B9357BD" w14:paraId="3EB6C2C7" w14:textId="77777777" w:rsidTr="00914F0C">
        <w:tc>
          <w:tcPr>
            <w:tcW w:w="8990" w:type="dxa"/>
            <w:gridSpan w:val="2"/>
          </w:tcPr>
          <w:p w14:paraId="10430496" w14:textId="695D4573" w:rsidR="0B9357BD" w:rsidRDefault="0B9357BD" w:rsidP="0B9357BD">
            <w:pPr>
              <w:rPr>
                <w:b/>
                <w:bCs/>
                <w:sz w:val="22"/>
                <w:szCs w:val="22"/>
              </w:rPr>
            </w:pPr>
            <w:r w:rsidRPr="0B9357BD">
              <w:rPr>
                <w:b/>
                <w:bCs/>
                <w:sz w:val="22"/>
                <w:szCs w:val="22"/>
              </w:rPr>
              <w:t>Private Responsibilities</w:t>
            </w:r>
          </w:p>
          <w:p w14:paraId="0C8516C2" w14:textId="5B8BE694" w:rsidR="75C30F21" w:rsidRPr="00D177CE" w:rsidRDefault="75C30F21" w:rsidP="00EC3754">
            <w:pPr>
              <w:pStyle w:val="ListParagraph"/>
              <w:numPr>
                <w:ilvl w:val="0"/>
                <w:numId w:val="17"/>
              </w:numPr>
              <w:spacing w:line="259" w:lineRule="auto"/>
            </w:pPr>
            <w:r w:rsidRPr="00D177CE">
              <w:t>Draws nodes.</w:t>
            </w:r>
          </w:p>
          <w:p w14:paraId="3469E3BB" w14:textId="7091C66F" w:rsidR="75C30F21" w:rsidRDefault="75C30F21" w:rsidP="00EC3754">
            <w:pPr>
              <w:pStyle w:val="ListParagraph"/>
              <w:numPr>
                <w:ilvl w:val="0"/>
                <w:numId w:val="17"/>
              </w:numPr>
              <w:spacing w:line="259" w:lineRule="auto"/>
              <w:rPr>
                <w:sz w:val="22"/>
                <w:szCs w:val="22"/>
              </w:rPr>
            </w:pPr>
            <w:r w:rsidRPr="00D177CE">
              <w:t>Draws connectors</w:t>
            </w:r>
          </w:p>
        </w:tc>
      </w:tr>
      <w:tr w:rsidR="0B9357BD" w14:paraId="61934D7E" w14:textId="77777777" w:rsidTr="00914F0C">
        <w:tc>
          <w:tcPr>
            <w:tcW w:w="8990" w:type="dxa"/>
            <w:gridSpan w:val="2"/>
          </w:tcPr>
          <w:p w14:paraId="32A698A9" w14:textId="6B53221D" w:rsidR="0B9357BD" w:rsidRDefault="268BB7EA" w:rsidP="2F3D452F">
            <w:pPr>
              <w:rPr>
                <w:sz w:val="22"/>
                <w:szCs w:val="22"/>
              </w:rPr>
            </w:pPr>
            <w:r w:rsidRPr="2F3D452F">
              <w:rPr>
                <w:b/>
                <w:bCs/>
                <w:sz w:val="22"/>
                <w:szCs w:val="22"/>
              </w:rPr>
              <w:t>Contract:</w:t>
            </w:r>
            <w:r w:rsidRPr="2F3D452F">
              <w:rPr>
                <w:sz w:val="22"/>
                <w:szCs w:val="22"/>
              </w:rPr>
              <w:t xml:space="preserve"> </w:t>
            </w:r>
            <w:r w:rsidR="008D0690">
              <w:rPr>
                <w:sz w:val="22"/>
                <w:szCs w:val="22"/>
              </w:rPr>
              <w:t>5</w:t>
            </w:r>
            <w:r w:rsidRPr="2F3D452F">
              <w:rPr>
                <w:sz w:val="22"/>
                <w:szCs w:val="22"/>
              </w:rPr>
              <w:t xml:space="preserve"> </w:t>
            </w:r>
            <w:r w:rsidR="59B6494D" w:rsidRPr="2F3D452F">
              <w:rPr>
                <w:sz w:val="22"/>
                <w:szCs w:val="22"/>
              </w:rPr>
              <w:t xml:space="preserve">Draw </w:t>
            </w:r>
            <w:r w:rsidR="008D0690">
              <w:rPr>
                <w:sz w:val="22"/>
                <w:szCs w:val="22"/>
              </w:rPr>
              <w:t xml:space="preserve">Graph </w:t>
            </w:r>
            <w:r w:rsidR="00066DD1">
              <w:rPr>
                <w:sz w:val="22"/>
                <w:szCs w:val="22"/>
              </w:rPr>
              <w:t>Nodes</w:t>
            </w:r>
          </w:p>
        </w:tc>
      </w:tr>
      <w:tr w:rsidR="0B9357BD" w14:paraId="6C3CC9A9" w14:textId="77777777" w:rsidTr="00914F0C">
        <w:tc>
          <w:tcPr>
            <w:tcW w:w="4495" w:type="dxa"/>
          </w:tcPr>
          <w:p w14:paraId="3BFA10B3" w14:textId="5B923B4C" w:rsidR="0B9357BD" w:rsidRDefault="0B9357BD" w:rsidP="0B9357BD">
            <w:pPr>
              <w:rPr>
                <w:b/>
                <w:bCs/>
                <w:sz w:val="22"/>
                <w:szCs w:val="22"/>
              </w:rPr>
            </w:pPr>
            <w:r w:rsidRPr="0B9357BD">
              <w:rPr>
                <w:b/>
                <w:bCs/>
                <w:sz w:val="22"/>
                <w:szCs w:val="22"/>
              </w:rPr>
              <w:t>Responsibilities</w:t>
            </w:r>
          </w:p>
        </w:tc>
        <w:tc>
          <w:tcPr>
            <w:tcW w:w="4495" w:type="dxa"/>
          </w:tcPr>
          <w:p w14:paraId="0B08AA4B" w14:textId="68FBB1F2" w:rsidR="0B9357BD" w:rsidRDefault="0B9357BD" w:rsidP="0B9357BD">
            <w:pPr>
              <w:rPr>
                <w:b/>
                <w:bCs/>
                <w:sz w:val="22"/>
                <w:szCs w:val="22"/>
              </w:rPr>
            </w:pPr>
            <w:r w:rsidRPr="0B9357BD">
              <w:rPr>
                <w:b/>
                <w:bCs/>
                <w:sz w:val="22"/>
                <w:szCs w:val="22"/>
              </w:rPr>
              <w:t>Collaborations</w:t>
            </w:r>
          </w:p>
        </w:tc>
      </w:tr>
      <w:tr w:rsidR="0B9357BD" w14:paraId="07D9B2D5" w14:textId="77777777" w:rsidTr="00914F0C">
        <w:tc>
          <w:tcPr>
            <w:tcW w:w="4495" w:type="dxa"/>
          </w:tcPr>
          <w:p w14:paraId="249E8EC9" w14:textId="02E20C08" w:rsidR="0F6EC9DC" w:rsidRPr="00D177CE" w:rsidRDefault="00B2153C" w:rsidP="00EC3754">
            <w:pPr>
              <w:pStyle w:val="ListParagraph"/>
              <w:numPr>
                <w:ilvl w:val="0"/>
                <w:numId w:val="18"/>
              </w:numPr>
              <w:spacing w:line="259" w:lineRule="auto"/>
            </w:pPr>
            <w:r w:rsidRPr="00D177CE">
              <w:t xml:space="preserve">Get </w:t>
            </w:r>
            <w:r w:rsidR="00083E04" w:rsidRPr="00D177CE">
              <w:t>Node</w:t>
            </w:r>
            <w:r w:rsidR="005C63B0" w:rsidRPr="00D177CE">
              <w:t>(s)</w:t>
            </w:r>
            <w:r w:rsidR="00122414" w:rsidRPr="00D177CE">
              <w:t xml:space="preserve"> associated to a graph for specific vector</w:t>
            </w:r>
          </w:p>
        </w:tc>
        <w:tc>
          <w:tcPr>
            <w:tcW w:w="4495" w:type="dxa"/>
          </w:tcPr>
          <w:p w14:paraId="4F4FCCB3" w14:textId="63AAC69C" w:rsidR="0B9357BD" w:rsidRPr="00D177CE" w:rsidRDefault="00122414" w:rsidP="0B9357BD">
            <w:pPr>
              <w:spacing w:line="259" w:lineRule="auto"/>
            </w:pPr>
            <w:proofErr w:type="gramStart"/>
            <w:r w:rsidRPr="00D177CE">
              <w:t>Graph(</w:t>
            </w:r>
            <w:proofErr w:type="gramEnd"/>
            <w:r w:rsidRPr="00D177CE">
              <w:t>1)</w:t>
            </w:r>
          </w:p>
        </w:tc>
      </w:tr>
      <w:tr w:rsidR="00112981" w14:paraId="07AB8D88" w14:textId="77777777" w:rsidTr="00380B1B">
        <w:tc>
          <w:tcPr>
            <w:tcW w:w="8990" w:type="dxa"/>
            <w:gridSpan w:val="2"/>
          </w:tcPr>
          <w:p w14:paraId="04AD4E90" w14:textId="6B6D3495" w:rsidR="00112981" w:rsidRDefault="00112981" w:rsidP="0B9357BD">
            <w:pPr>
              <w:spacing w:line="259" w:lineRule="auto"/>
              <w:rPr>
                <w:sz w:val="22"/>
                <w:szCs w:val="22"/>
              </w:rPr>
            </w:pPr>
            <w:r w:rsidRPr="0015352A">
              <w:rPr>
                <w:b/>
                <w:sz w:val="22"/>
                <w:szCs w:val="22"/>
              </w:rPr>
              <w:t>Contract:</w:t>
            </w:r>
            <w:r>
              <w:rPr>
                <w:sz w:val="22"/>
                <w:szCs w:val="22"/>
              </w:rPr>
              <w:t xml:space="preserve"> 6 Draw Graph Connectors</w:t>
            </w:r>
          </w:p>
        </w:tc>
      </w:tr>
      <w:tr w:rsidR="00112981" w14:paraId="29BAAA51" w14:textId="77777777" w:rsidTr="00914F0C">
        <w:tc>
          <w:tcPr>
            <w:tcW w:w="4495" w:type="dxa"/>
          </w:tcPr>
          <w:p w14:paraId="499B248B" w14:textId="594D2212" w:rsidR="00112981" w:rsidRPr="0015352A" w:rsidRDefault="0015352A" w:rsidP="0015352A">
            <w:pPr>
              <w:spacing w:line="259" w:lineRule="auto"/>
              <w:rPr>
                <w:sz w:val="22"/>
                <w:szCs w:val="22"/>
              </w:rPr>
            </w:pPr>
            <w:r w:rsidRPr="0015352A">
              <w:rPr>
                <w:b/>
                <w:bCs/>
                <w:sz w:val="22"/>
                <w:szCs w:val="22"/>
              </w:rPr>
              <w:t>Responsibilities</w:t>
            </w:r>
          </w:p>
        </w:tc>
        <w:tc>
          <w:tcPr>
            <w:tcW w:w="4495" w:type="dxa"/>
          </w:tcPr>
          <w:p w14:paraId="5FD5D78A" w14:textId="1C196232" w:rsidR="00112981" w:rsidRDefault="0015352A" w:rsidP="0B9357BD">
            <w:pPr>
              <w:spacing w:line="259" w:lineRule="auto"/>
              <w:rPr>
                <w:sz w:val="22"/>
                <w:szCs w:val="22"/>
              </w:rPr>
            </w:pPr>
            <w:r w:rsidRPr="0B9357BD">
              <w:rPr>
                <w:b/>
                <w:bCs/>
                <w:sz w:val="22"/>
                <w:szCs w:val="22"/>
              </w:rPr>
              <w:t>Collaborations</w:t>
            </w:r>
          </w:p>
        </w:tc>
      </w:tr>
      <w:tr w:rsidR="00112981" w14:paraId="3AB9AD40" w14:textId="77777777" w:rsidTr="00914F0C">
        <w:tc>
          <w:tcPr>
            <w:tcW w:w="4495" w:type="dxa"/>
          </w:tcPr>
          <w:p w14:paraId="403AA703" w14:textId="60243890" w:rsidR="00112981" w:rsidRPr="00D177CE" w:rsidRDefault="005C63B0" w:rsidP="00EC3754">
            <w:pPr>
              <w:pStyle w:val="ListParagraph"/>
              <w:numPr>
                <w:ilvl w:val="0"/>
                <w:numId w:val="27"/>
              </w:numPr>
              <w:spacing w:line="259" w:lineRule="auto"/>
            </w:pPr>
            <w:r w:rsidRPr="00D177CE">
              <w:t>Get Connector(s) associated to a graph for a specific vector</w:t>
            </w:r>
          </w:p>
        </w:tc>
        <w:tc>
          <w:tcPr>
            <w:tcW w:w="4495" w:type="dxa"/>
          </w:tcPr>
          <w:p w14:paraId="2525EB1E" w14:textId="230DAE97" w:rsidR="00112981" w:rsidRPr="00D177CE" w:rsidRDefault="004D7182" w:rsidP="0B9357BD">
            <w:pPr>
              <w:spacing w:line="259" w:lineRule="auto"/>
            </w:pPr>
            <w:proofErr w:type="gramStart"/>
            <w:r w:rsidRPr="00D177CE">
              <w:t>Graph(</w:t>
            </w:r>
            <w:proofErr w:type="gramEnd"/>
            <w:r w:rsidRPr="00D177CE">
              <w:t>2)</w:t>
            </w:r>
          </w:p>
        </w:tc>
      </w:tr>
    </w:tbl>
    <w:p w14:paraId="787FC135" w14:textId="6F50AB8B" w:rsidR="00122414" w:rsidRDefault="00122414" w:rsidP="00122414">
      <w:pPr>
        <w:shd w:val="clear" w:color="auto" w:fill="FBE4D5" w:themeFill="accent2" w:themeFillTint="33"/>
        <w:rPr>
          <w:b/>
          <w:bCs/>
        </w:rPr>
      </w:pPr>
      <w:r>
        <w:rPr>
          <w:b/>
          <w:bCs/>
        </w:rPr>
        <w:t xml:space="preserve">Contract 5: Draw Graph </w:t>
      </w:r>
      <w:r w:rsidR="00066DD1">
        <w:rPr>
          <w:b/>
          <w:bCs/>
        </w:rPr>
        <w:t>Nodes</w:t>
      </w:r>
    </w:p>
    <w:p w14:paraId="2766FE53" w14:textId="362DA144" w:rsidR="00066DD1" w:rsidRDefault="00066DD1" w:rsidP="00EC3754">
      <w:pPr>
        <w:pStyle w:val="ListParagraph"/>
        <w:numPr>
          <w:ilvl w:val="0"/>
          <w:numId w:val="19"/>
        </w:numPr>
        <w:rPr>
          <w:b/>
          <w:bCs/>
        </w:rPr>
      </w:pPr>
      <w:r w:rsidRPr="1CC79CF2">
        <w:rPr>
          <w:b/>
          <w:bCs/>
        </w:rPr>
        <w:t xml:space="preserve">Method Name:  </w:t>
      </w:r>
      <w:proofErr w:type="spellStart"/>
      <w:proofErr w:type="gramStart"/>
      <w:r w:rsidR="00F51BCE">
        <w:t>drawNode</w:t>
      </w:r>
      <w:proofErr w:type="spellEnd"/>
      <w:r>
        <w:t>(</w:t>
      </w:r>
      <w:proofErr w:type="gramEnd"/>
      <w:r w:rsidR="007C609D">
        <w:t>node x</w:t>
      </w:r>
      <w:r>
        <w:t>);</w:t>
      </w:r>
    </w:p>
    <w:p w14:paraId="35378F51" w14:textId="77777777" w:rsidR="00066DD1" w:rsidRDefault="00066DD1" w:rsidP="00EC3754">
      <w:pPr>
        <w:pStyle w:val="ListParagraph"/>
        <w:numPr>
          <w:ilvl w:val="0"/>
          <w:numId w:val="19"/>
        </w:numPr>
        <w:rPr>
          <w:b/>
          <w:bCs/>
        </w:rPr>
      </w:pPr>
      <w:r w:rsidRPr="2F3D452F">
        <w:rPr>
          <w:b/>
          <w:bCs/>
        </w:rPr>
        <w:t xml:space="preserve">Return Value Type: </w:t>
      </w:r>
      <w:r>
        <w:t>void</w:t>
      </w:r>
    </w:p>
    <w:p w14:paraId="2F81F61C" w14:textId="7DAFDD7A" w:rsidR="00066DD1" w:rsidRPr="007C609D" w:rsidRDefault="00066DD1" w:rsidP="00EC3754">
      <w:pPr>
        <w:pStyle w:val="ListParagraph"/>
        <w:numPr>
          <w:ilvl w:val="0"/>
          <w:numId w:val="19"/>
        </w:numPr>
        <w:rPr>
          <w:b/>
          <w:bCs/>
        </w:rPr>
      </w:pPr>
      <w:r w:rsidRPr="1CC79CF2">
        <w:rPr>
          <w:b/>
          <w:bCs/>
        </w:rPr>
        <w:t xml:space="preserve">Input and output Parameters: </w:t>
      </w:r>
    </w:p>
    <w:p w14:paraId="5ED07FFD" w14:textId="19E366F2" w:rsidR="007C609D" w:rsidRDefault="007C609D" w:rsidP="00EC3754">
      <w:pPr>
        <w:pStyle w:val="ListParagraph"/>
        <w:numPr>
          <w:ilvl w:val="0"/>
          <w:numId w:val="26"/>
        </w:numPr>
        <w:rPr>
          <w:b/>
          <w:bCs/>
        </w:rPr>
      </w:pPr>
      <w:r>
        <w:t xml:space="preserve">x: must be a node </w:t>
      </w:r>
      <w:r w:rsidR="00292805">
        <w:t xml:space="preserve">object on a graph </w:t>
      </w:r>
    </w:p>
    <w:p w14:paraId="27CB684A" w14:textId="0BA17FC9" w:rsidR="00066DD1" w:rsidRDefault="00066DD1" w:rsidP="00EC3754">
      <w:pPr>
        <w:pStyle w:val="ListParagraph"/>
        <w:numPr>
          <w:ilvl w:val="0"/>
          <w:numId w:val="19"/>
        </w:numPr>
        <w:rPr>
          <w:b/>
          <w:bCs/>
        </w:rPr>
      </w:pPr>
      <w:r w:rsidRPr="1CC79CF2">
        <w:rPr>
          <w:b/>
          <w:bCs/>
        </w:rPr>
        <w:t xml:space="preserve">Description of Parameters: </w:t>
      </w:r>
      <w:r w:rsidR="00AC20AC">
        <w:t xml:space="preserve">the reference to a node on a graph </w:t>
      </w:r>
    </w:p>
    <w:p w14:paraId="416CA9BD" w14:textId="71CF840F" w:rsidR="00066DD1" w:rsidRDefault="00066DD1" w:rsidP="00066DD1">
      <w:pPr>
        <w:rPr>
          <w:b/>
          <w:bCs/>
        </w:rPr>
      </w:pPr>
      <w:r w:rsidRPr="1CC79CF2">
        <w:rPr>
          <w:b/>
          <w:bCs/>
        </w:rPr>
        <w:t xml:space="preserve">Purpose: </w:t>
      </w:r>
      <w:r w:rsidR="00AC20AC" w:rsidRPr="005D0D66">
        <w:rPr>
          <w:bCs/>
        </w:rPr>
        <w:t xml:space="preserve">to provide a service to allow nodes to be drawn </w:t>
      </w:r>
    </w:p>
    <w:p w14:paraId="00B87CC0" w14:textId="3DA0138B" w:rsidR="00066DD1" w:rsidRDefault="00066DD1" w:rsidP="00066DD1">
      <w:pPr>
        <w:rPr>
          <w:b/>
          <w:bCs/>
        </w:rPr>
      </w:pPr>
      <w:r w:rsidRPr="1CC79CF2">
        <w:rPr>
          <w:b/>
          <w:bCs/>
        </w:rPr>
        <w:t xml:space="preserve">Pre-Conditions: </w:t>
      </w:r>
      <w:r w:rsidR="004C5ECB">
        <w:t>there must be at least one node on a graph and the node must have been associated to a vector</w:t>
      </w:r>
    </w:p>
    <w:p w14:paraId="409670FF" w14:textId="5D47904E" w:rsidR="00066DD1" w:rsidRDefault="00066DD1" w:rsidP="00066DD1">
      <w:pPr>
        <w:rPr>
          <w:b/>
          <w:bCs/>
        </w:rPr>
      </w:pPr>
      <w:r w:rsidRPr="0B9357BD">
        <w:rPr>
          <w:b/>
          <w:bCs/>
        </w:rPr>
        <w:t xml:space="preserve">Post-Conditions: </w:t>
      </w:r>
      <w:r w:rsidR="004C5ECB">
        <w:t>a node has been drawn on the graph</w:t>
      </w:r>
    </w:p>
    <w:p w14:paraId="04D1DAD3" w14:textId="55823D04" w:rsidR="00066DD1" w:rsidRDefault="00367CF1" w:rsidP="00122414">
      <w:pPr>
        <w:shd w:val="clear" w:color="auto" w:fill="FBE4D5" w:themeFill="accent2" w:themeFillTint="33"/>
        <w:rPr>
          <w:b/>
          <w:bCs/>
        </w:rPr>
      </w:pPr>
      <w:r>
        <w:rPr>
          <w:b/>
          <w:bCs/>
        </w:rPr>
        <w:t>Contract 6: Draw Graph Connectors</w:t>
      </w:r>
    </w:p>
    <w:p w14:paraId="30EEA553" w14:textId="71131D79" w:rsidR="00367CF1" w:rsidRDefault="00367CF1" w:rsidP="00EC3754">
      <w:pPr>
        <w:pStyle w:val="ListParagraph"/>
        <w:numPr>
          <w:ilvl w:val="0"/>
          <w:numId w:val="19"/>
        </w:numPr>
        <w:rPr>
          <w:b/>
          <w:bCs/>
        </w:rPr>
      </w:pPr>
      <w:r w:rsidRPr="1CC79CF2">
        <w:rPr>
          <w:b/>
          <w:bCs/>
        </w:rPr>
        <w:t xml:space="preserve">Method Name:  </w:t>
      </w:r>
      <w:proofErr w:type="spellStart"/>
      <w:proofErr w:type="gramStart"/>
      <w:r w:rsidR="003B2906">
        <w:t>drawConnector</w:t>
      </w:r>
      <w:proofErr w:type="spellEnd"/>
      <w:r>
        <w:t>(</w:t>
      </w:r>
      <w:proofErr w:type="gramEnd"/>
      <w:r w:rsidR="000E2D5B">
        <w:t>connector</w:t>
      </w:r>
      <w:r>
        <w:t xml:space="preserve"> x);</w:t>
      </w:r>
    </w:p>
    <w:p w14:paraId="4E49366C" w14:textId="77777777" w:rsidR="00367CF1" w:rsidRDefault="00367CF1" w:rsidP="00EC3754">
      <w:pPr>
        <w:pStyle w:val="ListParagraph"/>
        <w:numPr>
          <w:ilvl w:val="0"/>
          <w:numId w:val="19"/>
        </w:numPr>
        <w:rPr>
          <w:b/>
          <w:bCs/>
        </w:rPr>
      </w:pPr>
      <w:r w:rsidRPr="2F3D452F">
        <w:rPr>
          <w:b/>
          <w:bCs/>
        </w:rPr>
        <w:t xml:space="preserve">Return Value Type: </w:t>
      </w:r>
      <w:r>
        <w:t>void</w:t>
      </w:r>
    </w:p>
    <w:p w14:paraId="69B9A755" w14:textId="77777777" w:rsidR="00367CF1" w:rsidRPr="007C609D" w:rsidRDefault="00367CF1" w:rsidP="00EC3754">
      <w:pPr>
        <w:pStyle w:val="ListParagraph"/>
        <w:numPr>
          <w:ilvl w:val="0"/>
          <w:numId w:val="19"/>
        </w:numPr>
        <w:rPr>
          <w:b/>
          <w:bCs/>
        </w:rPr>
      </w:pPr>
      <w:r w:rsidRPr="1CC79CF2">
        <w:rPr>
          <w:b/>
          <w:bCs/>
        </w:rPr>
        <w:t xml:space="preserve">Input and output Parameters: </w:t>
      </w:r>
    </w:p>
    <w:p w14:paraId="1255652A" w14:textId="3D4A9DF6" w:rsidR="00367CF1" w:rsidRDefault="00367CF1" w:rsidP="00EC3754">
      <w:pPr>
        <w:pStyle w:val="ListParagraph"/>
        <w:numPr>
          <w:ilvl w:val="0"/>
          <w:numId w:val="26"/>
        </w:numPr>
        <w:rPr>
          <w:b/>
          <w:bCs/>
        </w:rPr>
      </w:pPr>
      <w:r>
        <w:t xml:space="preserve">x: must be a </w:t>
      </w:r>
      <w:r w:rsidR="003B2906">
        <w:t>connector</w:t>
      </w:r>
      <w:r>
        <w:t xml:space="preserve"> object on a graph </w:t>
      </w:r>
    </w:p>
    <w:p w14:paraId="7116A457" w14:textId="446FF776" w:rsidR="00367CF1" w:rsidRDefault="00367CF1" w:rsidP="00EC3754">
      <w:pPr>
        <w:pStyle w:val="ListParagraph"/>
        <w:numPr>
          <w:ilvl w:val="0"/>
          <w:numId w:val="19"/>
        </w:numPr>
        <w:rPr>
          <w:b/>
          <w:bCs/>
        </w:rPr>
      </w:pPr>
      <w:r w:rsidRPr="1CC79CF2">
        <w:rPr>
          <w:b/>
          <w:bCs/>
        </w:rPr>
        <w:t xml:space="preserve">Description of Parameters: </w:t>
      </w:r>
      <w:r>
        <w:t xml:space="preserve">the reference to a </w:t>
      </w:r>
      <w:r w:rsidR="000E2D5B">
        <w:t>connector</w:t>
      </w:r>
      <w:r>
        <w:t xml:space="preserve"> on a graph </w:t>
      </w:r>
    </w:p>
    <w:p w14:paraId="0CABA4A1" w14:textId="3815EB94" w:rsidR="00367CF1" w:rsidRDefault="00367CF1" w:rsidP="00367CF1">
      <w:pPr>
        <w:rPr>
          <w:b/>
          <w:bCs/>
        </w:rPr>
      </w:pPr>
      <w:r w:rsidRPr="1CC79CF2">
        <w:rPr>
          <w:b/>
          <w:bCs/>
        </w:rPr>
        <w:t xml:space="preserve">Purpose: </w:t>
      </w:r>
      <w:r w:rsidRPr="005D0D66">
        <w:rPr>
          <w:bCs/>
        </w:rPr>
        <w:t xml:space="preserve">to provide a service to allow </w:t>
      </w:r>
      <w:r w:rsidR="003B2906">
        <w:rPr>
          <w:bCs/>
        </w:rPr>
        <w:t>connectors</w:t>
      </w:r>
      <w:r w:rsidRPr="005D0D66">
        <w:rPr>
          <w:bCs/>
        </w:rPr>
        <w:t xml:space="preserve"> to be drawn </w:t>
      </w:r>
    </w:p>
    <w:p w14:paraId="2FD77441" w14:textId="110C8BF1" w:rsidR="00367CF1" w:rsidRDefault="00367CF1" w:rsidP="00367CF1">
      <w:pPr>
        <w:rPr>
          <w:b/>
          <w:bCs/>
        </w:rPr>
      </w:pPr>
      <w:r w:rsidRPr="1CC79CF2">
        <w:rPr>
          <w:b/>
          <w:bCs/>
        </w:rPr>
        <w:t xml:space="preserve">Pre-Conditions: </w:t>
      </w:r>
      <w:r>
        <w:t xml:space="preserve">there must be at least one </w:t>
      </w:r>
      <w:r w:rsidR="003B2906">
        <w:t>connector</w:t>
      </w:r>
      <w:r>
        <w:t xml:space="preserve"> on a graph and </w:t>
      </w:r>
      <w:r w:rsidR="003B2906">
        <w:t>the connector must be associated to two nodes</w:t>
      </w:r>
    </w:p>
    <w:p w14:paraId="7793AB31" w14:textId="26C3AB97" w:rsidR="00367CF1" w:rsidRDefault="00367CF1" w:rsidP="00367CF1">
      <w:r w:rsidRPr="0B9357BD">
        <w:rPr>
          <w:b/>
          <w:bCs/>
        </w:rPr>
        <w:t xml:space="preserve">Post-Conditions: </w:t>
      </w:r>
      <w:r>
        <w:t xml:space="preserve">a </w:t>
      </w:r>
      <w:r w:rsidR="003B2906">
        <w:t>connector</w:t>
      </w:r>
      <w:r>
        <w:t xml:space="preserve"> has been drawn on the graph</w:t>
      </w:r>
    </w:p>
    <w:p w14:paraId="3B9A8098" w14:textId="31441EA9" w:rsidR="00C90FD9" w:rsidRDefault="00C90FD9" w:rsidP="00367CF1"/>
    <w:p w14:paraId="1D591243" w14:textId="504389C2" w:rsidR="00C90FD9" w:rsidRDefault="00233EE1" w:rsidP="00233EE1">
      <w:pPr>
        <w:pStyle w:val="Heading3"/>
      </w:pPr>
      <w:bookmarkStart w:id="81" w:name="_Toc36395078"/>
      <w:r>
        <w:t>Graph</w:t>
      </w:r>
      <w:bookmarkEnd w:id="81"/>
    </w:p>
    <w:p w14:paraId="70ADEFEB" w14:textId="54632144" w:rsidR="5B5FEEAD" w:rsidRDefault="00F67052" w:rsidP="00914F0C">
      <w:r w:rsidRPr="13A2486E">
        <w:rPr>
          <w:color w:val="000000" w:themeColor="text1"/>
          <w:lang w:bidi="bn-IN"/>
        </w:rPr>
        <w:t>Holds data of nodes and their relationships</w:t>
      </w:r>
      <w:r w:rsidR="009412EF">
        <w:rPr>
          <w:color w:val="000000" w:themeColor="text1"/>
          <w:lang w:bidi="bn-IN"/>
        </w:rPr>
        <w:t>.</w:t>
      </w:r>
    </w:p>
    <w:p w14:paraId="3563162B" w14:textId="561E60C5" w:rsidR="00233EE1" w:rsidRDefault="00233EE1" w:rsidP="00506BD2">
      <w:pPr>
        <w:jc w:val="right"/>
        <w:rPr>
          <w:i/>
          <w:iCs/>
        </w:rPr>
      </w:pPr>
      <w:r w:rsidRPr="0B9357BD">
        <w:rPr>
          <w:i/>
          <w:iCs/>
        </w:rPr>
        <w:t>Table 1.</w:t>
      </w:r>
      <w:r>
        <w:rPr>
          <w:i/>
          <w:iCs/>
        </w:rPr>
        <w:t>4</w:t>
      </w:r>
    </w:p>
    <w:tbl>
      <w:tblPr>
        <w:tblStyle w:val="TableGrid"/>
        <w:tblW w:w="9000" w:type="dxa"/>
        <w:tblLayout w:type="fixed"/>
        <w:tblLook w:val="06A0" w:firstRow="1" w:lastRow="0" w:firstColumn="1" w:lastColumn="0" w:noHBand="1" w:noVBand="1"/>
      </w:tblPr>
      <w:tblGrid>
        <w:gridCol w:w="4500"/>
        <w:gridCol w:w="4500"/>
      </w:tblGrid>
      <w:tr w:rsidR="00233EE1" w14:paraId="4A0808A4" w14:textId="77777777" w:rsidTr="001F265D">
        <w:tc>
          <w:tcPr>
            <w:tcW w:w="9000" w:type="dxa"/>
            <w:gridSpan w:val="2"/>
            <w:shd w:val="clear" w:color="auto" w:fill="D9E2F3" w:themeFill="accent1" w:themeFillTint="33"/>
          </w:tcPr>
          <w:p w14:paraId="355647AA" w14:textId="1A452475" w:rsidR="00233EE1" w:rsidRDefault="00233EE1" w:rsidP="009D071E">
            <w:pPr>
              <w:rPr>
                <w:sz w:val="22"/>
                <w:szCs w:val="22"/>
              </w:rPr>
            </w:pPr>
            <w:r w:rsidRPr="24DD7A8F">
              <w:rPr>
                <w:b/>
                <w:bCs/>
                <w:sz w:val="22"/>
                <w:szCs w:val="22"/>
              </w:rPr>
              <w:t>Class Name</w:t>
            </w:r>
            <w:r w:rsidRPr="24DD7A8F">
              <w:rPr>
                <w:sz w:val="22"/>
                <w:szCs w:val="22"/>
              </w:rPr>
              <w:t xml:space="preserve">: </w:t>
            </w:r>
            <w:r w:rsidR="009412EF">
              <w:rPr>
                <w:sz w:val="22"/>
                <w:szCs w:val="22"/>
              </w:rPr>
              <w:t xml:space="preserve">Graph </w:t>
            </w:r>
          </w:p>
        </w:tc>
      </w:tr>
      <w:tr w:rsidR="00233EE1" w14:paraId="0F5B560B" w14:textId="77777777" w:rsidTr="001F265D">
        <w:tc>
          <w:tcPr>
            <w:tcW w:w="9000" w:type="dxa"/>
            <w:gridSpan w:val="2"/>
          </w:tcPr>
          <w:p w14:paraId="31406B26" w14:textId="77777777" w:rsidR="00233EE1" w:rsidRDefault="00233EE1" w:rsidP="009D071E">
            <w:pPr>
              <w:rPr>
                <w:sz w:val="22"/>
                <w:szCs w:val="22"/>
              </w:rPr>
            </w:pPr>
            <w:r w:rsidRPr="24DD7A8F">
              <w:rPr>
                <w:b/>
                <w:bCs/>
                <w:sz w:val="22"/>
                <w:szCs w:val="22"/>
              </w:rPr>
              <w:t>Superclass</w:t>
            </w:r>
            <w:r w:rsidRPr="24DD7A8F">
              <w:rPr>
                <w:sz w:val="22"/>
                <w:szCs w:val="22"/>
              </w:rPr>
              <w:t>:</w:t>
            </w:r>
            <w:r>
              <w:rPr>
                <w:sz w:val="22"/>
                <w:szCs w:val="22"/>
              </w:rPr>
              <w:t xml:space="preserve"> None</w:t>
            </w:r>
          </w:p>
        </w:tc>
      </w:tr>
      <w:tr w:rsidR="00233EE1" w14:paraId="36CE597E" w14:textId="77777777" w:rsidTr="001F265D">
        <w:tc>
          <w:tcPr>
            <w:tcW w:w="9000" w:type="dxa"/>
            <w:gridSpan w:val="2"/>
          </w:tcPr>
          <w:p w14:paraId="3E00912E" w14:textId="77777777" w:rsidR="00233EE1" w:rsidRDefault="00233EE1" w:rsidP="009D071E">
            <w:pPr>
              <w:rPr>
                <w:sz w:val="22"/>
                <w:szCs w:val="22"/>
              </w:rPr>
            </w:pPr>
            <w:r w:rsidRPr="24DD7A8F">
              <w:rPr>
                <w:b/>
                <w:bCs/>
                <w:sz w:val="22"/>
                <w:szCs w:val="22"/>
              </w:rPr>
              <w:t>Subclasses</w:t>
            </w:r>
            <w:r w:rsidRPr="24DD7A8F">
              <w:rPr>
                <w:sz w:val="22"/>
                <w:szCs w:val="22"/>
              </w:rPr>
              <w:t>:</w:t>
            </w:r>
            <w:r>
              <w:rPr>
                <w:sz w:val="22"/>
                <w:szCs w:val="22"/>
              </w:rPr>
              <w:t xml:space="preserve"> None</w:t>
            </w:r>
          </w:p>
        </w:tc>
      </w:tr>
      <w:tr w:rsidR="00233EE1" w14:paraId="095C9DAF" w14:textId="77777777" w:rsidTr="001F265D">
        <w:tc>
          <w:tcPr>
            <w:tcW w:w="9000" w:type="dxa"/>
            <w:gridSpan w:val="2"/>
          </w:tcPr>
          <w:p w14:paraId="254C1110" w14:textId="77777777" w:rsidR="00233EE1" w:rsidRDefault="00233EE1" w:rsidP="009D071E">
            <w:pPr>
              <w:rPr>
                <w:b/>
                <w:bCs/>
                <w:sz w:val="22"/>
                <w:szCs w:val="22"/>
              </w:rPr>
            </w:pPr>
            <w:r w:rsidRPr="24DD7A8F">
              <w:rPr>
                <w:b/>
                <w:bCs/>
                <w:sz w:val="22"/>
                <w:szCs w:val="22"/>
              </w:rPr>
              <w:t>Private Responsibilities</w:t>
            </w:r>
          </w:p>
          <w:p w14:paraId="4F20466D" w14:textId="77777777" w:rsidR="00191186" w:rsidRPr="00D177CE" w:rsidRDefault="007047A0" w:rsidP="00EC3754">
            <w:pPr>
              <w:pStyle w:val="ListParagraph"/>
              <w:numPr>
                <w:ilvl w:val="0"/>
                <w:numId w:val="28"/>
              </w:numPr>
              <w:overflowPunct/>
              <w:autoSpaceDE/>
              <w:autoSpaceDN/>
              <w:adjustRightInd/>
              <w:textAlignment w:val="auto"/>
              <w:rPr>
                <w:color w:val="000000"/>
                <w:shd w:val="clear" w:color="auto" w:fill="FFFFFF"/>
                <w:lang w:bidi="bn-IN"/>
              </w:rPr>
            </w:pPr>
            <w:r w:rsidRPr="00D177CE">
              <w:rPr>
                <w:color w:val="000000" w:themeColor="text1"/>
                <w:lang w:bidi="bn-IN"/>
              </w:rPr>
              <w:t>Knows what nodes that are in a graph</w:t>
            </w:r>
          </w:p>
          <w:p w14:paraId="7004F5F5" w14:textId="30F5573B" w:rsidR="00233EE1" w:rsidRPr="00191186" w:rsidRDefault="007047A0" w:rsidP="00EC3754">
            <w:pPr>
              <w:pStyle w:val="ListParagraph"/>
              <w:numPr>
                <w:ilvl w:val="0"/>
                <w:numId w:val="28"/>
              </w:numPr>
              <w:overflowPunct/>
              <w:autoSpaceDE/>
              <w:autoSpaceDN/>
              <w:adjustRightInd/>
              <w:textAlignment w:val="auto"/>
              <w:rPr>
                <w:color w:val="000000"/>
                <w:shd w:val="clear" w:color="auto" w:fill="FFFFFF"/>
                <w:lang w:bidi="bn-IN"/>
              </w:rPr>
            </w:pPr>
            <w:r w:rsidRPr="00D177CE">
              <w:rPr>
                <w:color w:val="000000" w:themeColor="text1"/>
                <w:lang w:bidi="bn-IN"/>
              </w:rPr>
              <w:t>Knows the relationships of nodes in the graph</w:t>
            </w:r>
          </w:p>
        </w:tc>
      </w:tr>
      <w:tr w:rsidR="00233EE1" w14:paraId="1ECFC211" w14:textId="77777777" w:rsidTr="001F265D">
        <w:tc>
          <w:tcPr>
            <w:tcW w:w="9000" w:type="dxa"/>
            <w:gridSpan w:val="2"/>
          </w:tcPr>
          <w:p w14:paraId="411A08C8" w14:textId="397386C6" w:rsidR="00233EE1" w:rsidRDefault="00233EE1" w:rsidP="009D071E">
            <w:pPr>
              <w:rPr>
                <w:sz w:val="22"/>
                <w:szCs w:val="22"/>
                <w:highlight w:val="yellow"/>
              </w:rPr>
            </w:pPr>
            <w:r w:rsidRPr="2F3D452F">
              <w:rPr>
                <w:b/>
                <w:bCs/>
                <w:sz w:val="22"/>
                <w:szCs w:val="22"/>
              </w:rPr>
              <w:t>Contract:</w:t>
            </w:r>
            <w:r w:rsidRPr="2F3D452F">
              <w:rPr>
                <w:sz w:val="22"/>
                <w:szCs w:val="22"/>
              </w:rPr>
              <w:t xml:space="preserve"> </w:t>
            </w:r>
            <w:r w:rsidR="000E2866">
              <w:rPr>
                <w:sz w:val="22"/>
                <w:szCs w:val="22"/>
              </w:rPr>
              <w:t>7</w:t>
            </w:r>
            <w:r>
              <w:rPr>
                <w:sz w:val="22"/>
                <w:szCs w:val="22"/>
              </w:rPr>
              <w:t xml:space="preserve">. </w:t>
            </w:r>
            <w:r w:rsidR="000E2866">
              <w:rPr>
                <w:sz w:val="22"/>
                <w:szCs w:val="22"/>
              </w:rPr>
              <w:t xml:space="preserve">Store Node </w:t>
            </w:r>
            <w:r w:rsidR="001F265D">
              <w:rPr>
                <w:sz w:val="22"/>
                <w:szCs w:val="22"/>
              </w:rPr>
              <w:t>I</w:t>
            </w:r>
            <w:r w:rsidR="000E2866">
              <w:rPr>
                <w:sz w:val="22"/>
                <w:szCs w:val="22"/>
              </w:rPr>
              <w:t xml:space="preserve">nformation </w:t>
            </w:r>
          </w:p>
        </w:tc>
      </w:tr>
      <w:tr w:rsidR="00233EE1" w14:paraId="31B7BC90" w14:textId="77777777" w:rsidTr="001F265D">
        <w:tc>
          <w:tcPr>
            <w:tcW w:w="4500" w:type="dxa"/>
          </w:tcPr>
          <w:p w14:paraId="2354BEC0" w14:textId="77777777" w:rsidR="00233EE1" w:rsidRDefault="00233EE1" w:rsidP="009D071E">
            <w:pPr>
              <w:rPr>
                <w:b/>
                <w:bCs/>
                <w:sz w:val="22"/>
                <w:szCs w:val="22"/>
              </w:rPr>
            </w:pPr>
            <w:r w:rsidRPr="24DD7A8F">
              <w:rPr>
                <w:b/>
                <w:bCs/>
                <w:sz w:val="22"/>
                <w:szCs w:val="22"/>
              </w:rPr>
              <w:t>Responsibilities</w:t>
            </w:r>
          </w:p>
        </w:tc>
        <w:tc>
          <w:tcPr>
            <w:tcW w:w="4500" w:type="dxa"/>
          </w:tcPr>
          <w:p w14:paraId="0526848D" w14:textId="77777777" w:rsidR="00233EE1" w:rsidRDefault="00233EE1" w:rsidP="009D071E">
            <w:pPr>
              <w:rPr>
                <w:b/>
                <w:bCs/>
                <w:sz w:val="22"/>
                <w:szCs w:val="22"/>
              </w:rPr>
            </w:pPr>
            <w:r w:rsidRPr="24DD7A8F">
              <w:rPr>
                <w:b/>
                <w:bCs/>
                <w:sz w:val="22"/>
                <w:szCs w:val="22"/>
              </w:rPr>
              <w:t>Collaborations</w:t>
            </w:r>
          </w:p>
        </w:tc>
      </w:tr>
      <w:tr w:rsidR="00233EE1" w14:paraId="1CCE3E53" w14:textId="77777777" w:rsidTr="001F265D">
        <w:tc>
          <w:tcPr>
            <w:tcW w:w="4500" w:type="dxa"/>
          </w:tcPr>
          <w:p w14:paraId="70C9A1A6" w14:textId="6B30FABB" w:rsidR="00233EE1" w:rsidRPr="00D177CE" w:rsidRDefault="001F265D" w:rsidP="001F265D">
            <w:r>
              <w:rPr>
                <w:sz w:val="22"/>
                <w:szCs w:val="22"/>
              </w:rPr>
              <w:t xml:space="preserve">       </w:t>
            </w:r>
            <w:r w:rsidRPr="00D177CE">
              <w:t xml:space="preserve">1.   </w:t>
            </w:r>
            <w:r w:rsidR="00EE5739" w:rsidRPr="00D177CE">
              <w:t>Get Nodes</w:t>
            </w:r>
            <w:r w:rsidR="00233EE1" w:rsidRPr="00D177CE">
              <w:t xml:space="preserve"> </w:t>
            </w:r>
          </w:p>
        </w:tc>
        <w:tc>
          <w:tcPr>
            <w:tcW w:w="4500" w:type="dxa"/>
          </w:tcPr>
          <w:p w14:paraId="024B4622" w14:textId="77777777" w:rsidR="00233EE1" w:rsidRPr="00D177CE" w:rsidRDefault="00233EE1" w:rsidP="009D071E">
            <w:pPr>
              <w:spacing w:line="259" w:lineRule="auto"/>
            </w:pPr>
            <w:r w:rsidRPr="00D177CE">
              <w:t>Node (1)</w:t>
            </w:r>
          </w:p>
        </w:tc>
      </w:tr>
      <w:tr w:rsidR="001F265D" w14:paraId="42ADE3B1" w14:textId="77777777" w:rsidTr="001F265D">
        <w:tc>
          <w:tcPr>
            <w:tcW w:w="9000" w:type="dxa"/>
            <w:gridSpan w:val="2"/>
          </w:tcPr>
          <w:p w14:paraId="6DED4646" w14:textId="487D136D" w:rsidR="001F265D" w:rsidRPr="24DD7A8F" w:rsidRDefault="001F265D" w:rsidP="001F265D">
            <w:pPr>
              <w:spacing w:line="259" w:lineRule="auto"/>
              <w:rPr>
                <w:sz w:val="22"/>
                <w:szCs w:val="22"/>
              </w:rPr>
            </w:pPr>
            <w:r w:rsidRPr="2F3D452F">
              <w:rPr>
                <w:b/>
                <w:bCs/>
                <w:sz w:val="22"/>
                <w:szCs w:val="22"/>
              </w:rPr>
              <w:t>Contract:</w:t>
            </w:r>
            <w:r w:rsidRPr="2F3D452F">
              <w:rPr>
                <w:sz w:val="22"/>
                <w:szCs w:val="22"/>
              </w:rPr>
              <w:t xml:space="preserve"> </w:t>
            </w:r>
            <w:r>
              <w:rPr>
                <w:sz w:val="22"/>
                <w:szCs w:val="22"/>
              </w:rPr>
              <w:t xml:space="preserve">8. Store Connector Information </w:t>
            </w:r>
          </w:p>
        </w:tc>
      </w:tr>
      <w:tr w:rsidR="001F265D" w14:paraId="245B0C76" w14:textId="77777777" w:rsidTr="001F265D">
        <w:tc>
          <w:tcPr>
            <w:tcW w:w="4500" w:type="dxa"/>
          </w:tcPr>
          <w:p w14:paraId="6550E9D0" w14:textId="25DA41A7" w:rsidR="001F265D" w:rsidRPr="001F265D" w:rsidRDefault="001F265D" w:rsidP="001F265D">
            <w:pPr>
              <w:rPr>
                <w:sz w:val="22"/>
                <w:szCs w:val="22"/>
              </w:rPr>
            </w:pPr>
            <w:r w:rsidRPr="001F265D">
              <w:rPr>
                <w:b/>
                <w:bCs/>
                <w:sz w:val="22"/>
                <w:szCs w:val="22"/>
              </w:rPr>
              <w:t>Responsibilities</w:t>
            </w:r>
          </w:p>
        </w:tc>
        <w:tc>
          <w:tcPr>
            <w:tcW w:w="4500" w:type="dxa"/>
          </w:tcPr>
          <w:p w14:paraId="6C26B783" w14:textId="7150F70D" w:rsidR="001F265D" w:rsidRPr="24DD7A8F" w:rsidRDefault="001F265D" w:rsidP="001F265D">
            <w:pPr>
              <w:spacing w:line="259" w:lineRule="auto"/>
              <w:rPr>
                <w:sz w:val="22"/>
                <w:szCs w:val="22"/>
              </w:rPr>
            </w:pPr>
            <w:r w:rsidRPr="24DD7A8F">
              <w:rPr>
                <w:b/>
                <w:bCs/>
                <w:sz w:val="22"/>
                <w:szCs w:val="22"/>
              </w:rPr>
              <w:t>Collaborations</w:t>
            </w:r>
          </w:p>
        </w:tc>
      </w:tr>
      <w:tr w:rsidR="001F265D" w14:paraId="6683CB71" w14:textId="77777777" w:rsidTr="001F265D">
        <w:tc>
          <w:tcPr>
            <w:tcW w:w="4500" w:type="dxa"/>
          </w:tcPr>
          <w:p w14:paraId="3D3AB1A0" w14:textId="5940D159" w:rsidR="001F265D" w:rsidRPr="00D177CE" w:rsidRDefault="00EE5739" w:rsidP="00EE5739">
            <w:r w:rsidRPr="00D177CE">
              <w:t xml:space="preserve">       1.  Get Connectors</w:t>
            </w:r>
          </w:p>
        </w:tc>
        <w:tc>
          <w:tcPr>
            <w:tcW w:w="4500" w:type="dxa"/>
          </w:tcPr>
          <w:p w14:paraId="0FBD26BD" w14:textId="212176A3" w:rsidR="001F265D" w:rsidRPr="00D177CE" w:rsidRDefault="001F265D" w:rsidP="001F265D">
            <w:pPr>
              <w:spacing w:line="259" w:lineRule="auto"/>
            </w:pPr>
            <w:proofErr w:type="gramStart"/>
            <w:r w:rsidRPr="00D177CE">
              <w:t>Connector(</w:t>
            </w:r>
            <w:proofErr w:type="gramEnd"/>
            <w:r w:rsidRPr="00D177CE">
              <w:t>2)</w:t>
            </w:r>
          </w:p>
        </w:tc>
      </w:tr>
    </w:tbl>
    <w:p w14:paraId="7B22E076" w14:textId="1AEA1C9E" w:rsidR="00D70DBA" w:rsidRDefault="00D70DBA" w:rsidP="00D70DBA">
      <w:pPr>
        <w:shd w:val="clear" w:color="auto" w:fill="FBE4D5" w:themeFill="accent2" w:themeFillTint="33"/>
        <w:rPr>
          <w:b/>
          <w:bCs/>
        </w:rPr>
      </w:pPr>
      <w:r>
        <w:rPr>
          <w:b/>
          <w:bCs/>
        </w:rPr>
        <w:t>Contract 7: Store Nodes Information</w:t>
      </w:r>
    </w:p>
    <w:p w14:paraId="040A0AF4" w14:textId="65EA135A" w:rsidR="00D70DBA" w:rsidRDefault="00D70DBA" w:rsidP="00EC3754">
      <w:pPr>
        <w:pStyle w:val="ListParagraph"/>
        <w:numPr>
          <w:ilvl w:val="0"/>
          <w:numId w:val="19"/>
        </w:numPr>
        <w:rPr>
          <w:b/>
          <w:bCs/>
        </w:rPr>
      </w:pPr>
      <w:r w:rsidRPr="1CC79CF2">
        <w:rPr>
          <w:b/>
          <w:bCs/>
        </w:rPr>
        <w:t xml:space="preserve">Method Name:  </w:t>
      </w:r>
      <w:proofErr w:type="spellStart"/>
      <w:proofErr w:type="gramStart"/>
      <w:r w:rsidRPr="00D70DBA">
        <w:rPr>
          <w:bCs/>
        </w:rPr>
        <w:t>add</w:t>
      </w:r>
      <w:r>
        <w:t>GraphNode</w:t>
      </w:r>
      <w:proofErr w:type="spellEnd"/>
      <w:r>
        <w:t>(</w:t>
      </w:r>
      <w:proofErr w:type="gramEnd"/>
      <w:r>
        <w:t>self, node x);</w:t>
      </w:r>
    </w:p>
    <w:p w14:paraId="1052DE54" w14:textId="77777777" w:rsidR="00D70DBA" w:rsidRDefault="00D70DBA" w:rsidP="00EC3754">
      <w:pPr>
        <w:pStyle w:val="ListParagraph"/>
        <w:numPr>
          <w:ilvl w:val="0"/>
          <w:numId w:val="19"/>
        </w:numPr>
        <w:rPr>
          <w:b/>
          <w:bCs/>
        </w:rPr>
      </w:pPr>
      <w:r w:rsidRPr="2F3D452F">
        <w:rPr>
          <w:b/>
          <w:bCs/>
        </w:rPr>
        <w:t xml:space="preserve">Return Value Type: </w:t>
      </w:r>
      <w:r>
        <w:t>void</w:t>
      </w:r>
    </w:p>
    <w:p w14:paraId="5627EC05" w14:textId="77777777" w:rsidR="00D70DBA" w:rsidRPr="003C2428" w:rsidRDefault="00D70DBA" w:rsidP="00EC3754">
      <w:pPr>
        <w:pStyle w:val="ListParagraph"/>
        <w:numPr>
          <w:ilvl w:val="0"/>
          <w:numId w:val="19"/>
        </w:numPr>
        <w:rPr>
          <w:b/>
          <w:bCs/>
        </w:rPr>
      </w:pPr>
      <w:r w:rsidRPr="1CC79CF2">
        <w:rPr>
          <w:b/>
          <w:bCs/>
        </w:rPr>
        <w:t xml:space="preserve">Input and output Parameters: </w:t>
      </w:r>
    </w:p>
    <w:p w14:paraId="54965BCC" w14:textId="77777777" w:rsidR="00D70DBA" w:rsidRPr="003C2428" w:rsidRDefault="00D70DBA" w:rsidP="00EC3754">
      <w:pPr>
        <w:pStyle w:val="ListParagraph"/>
        <w:numPr>
          <w:ilvl w:val="0"/>
          <w:numId w:val="26"/>
        </w:numPr>
        <w:rPr>
          <w:b/>
          <w:bCs/>
        </w:rPr>
      </w:pPr>
      <w:r>
        <w:t>Self</w:t>
      </w:r>
    </w:p>
    <w:p w14:paraId="4000C0D1" w14:textId="31F807DE" w:rsidR="00D70DBA" w:rsidRPr="00D70DBA" w:rsidRDefault="00D70DBA" w:rsidP="00EC3754">
      <w:pPr>
        <w:pStyle w:val="ListParagraph"/>
        <w:numPr>
          <w:ilvl w:val="0"/>
          <w:numId w:val="26"/>
        </w:numPr>
        <w:rPr>
          <w:b/>
          <w:bCs/>
        </w:rPr>
      </w:pPr>
      <w:r>
        <w:t>x: must be a node object</w:t>
      </w:r>
    </w:p>
    <w:p w14:paraId="77F1D881" w14:textId="7FA8AE9B" w:rsidR="00D70DBA" w:rsidRDefault="00D70DBA" w:rsidP="00EC3754">
      <w:pPr>
        <w:pStyle w:val="ListParagraph"/>
        <w:numPr>
          <w:ilvl w:val="0"/>
          <w:numId w:val="19"/>
        </w:numPr>
        <w:rPr>
          <w:b/>
          <w:bCs/>
        </w:rPr>
      </w:pPr>
      <w:r w:rsidRPr="1CC79CF2">
        <w:rPr>
          <w:b/>
          <w:bCs/>
        </w:rPr>
        <w:t xml:space="preserve">Description of Parameters: </w:t>
      </w:r>
      <w:r w:rsidR="00FC4052">
        <w:t xml:space="preserve">a node object reference </w:t>
      </w:r>
      <w:r>
        <w:t xml:space="preserve"> </w:t>
      </w:r>
    </w:p>
    <w:p w14:paraId="140BD11D" w14:textId="5DD39173" w:rsidR="00D70DBA" w:rsidRDefault="00D70DBA" w:rsidP="00D70DBA">
      <w:pPr>
        <w:rPr>
          <w:b/>
          <w:bCs/>
        </w:rPr>
      </w:pPr>
      <w:r w:rsidRPr="1CC79CF2">
        <w:rPr>
          <w:b/>
          <w:bCs/>
        </w:rPr>
        <w:t xml:space="preserve">Purpose: </w:t>
      </w:r>
      <w:r w:rsidR="00FC4052">
        <w:rPr>
          <w:bCs/>
        </w:rPr>
        <w:t xml:space="preserve">to store the references, </w:t>
      </w:r>
      <w:r w:rsidR="00991966">
        <w:rPr>
          <w:bCs/>
        </w:rPr>
        <w:t>information, of</w:t>
      </w:r>
      <w:r w:rsidR="00FC4052">
        <w:rPr>
          <w:bCs/>
        </w:rPr>
        <w:t xml:space="preserve"> nodes that have been associated to a vector</w:t>
      </w:r>
    </w:p>
    <w:p w14:paraId="24620FF1" w14:textId="68BFCD54" w:rsidR="00D70DBA" w:rsidRDefault="00D70DBA" w:rsidP="00D70DBA">
      <w:pPr>
        <w:rPr>
          <w:b/>
          <w:bCs/>
        </w:rPr>
      </w:pPr>
      <w:r w:rsidRPr="1CC79CF2">
        <w:rPr>
          <w:b/>
          <w:bCs/>
        </w:rPr>
        <w:t xml:space="preserve">Pre-Conditions: </w:t>
      </w:r>
      <w:r w:rsidR="00FC4052">
        <w:t xml:space="preserve">a node reference has been created from a log entry, and that node reference has been </w:t>
      </w:r>
      <w:r w:rsidR="005C1085">
        <w:t>associated with a vector</w:t>
      </w:r>
    </w:p>
    <w:p w14:paraId="1F36510D" w14:textId="7191B097" w:rsidR="0B9357BD" w:rsidRDefault="00D70DBA" w:rsidP="0B9357BD">
      <w:r w:rsidRPr="0B9357BD">
        <w:rPr>
          <w:b/>
          <w:bCs/>
        </w:rPr>
        <w:t xml:space="preserve">Post-Conditions: </w:t>
      </w:r>
      <w:r w:rsidR="005C1085">
        <w:t xml:space="preserve">a node reference has been </w:t>
      </w:r>
      <w:r w:rsidR="00991966">
        <w:t>added</w:t>
      </w:r>
      <w:r w:rsidR="005C1085">
        <w:t xml:space="preserve"> to a graph for a vector</w:t>
      </w:r>
    </w:p>
    <w:p w14:paraId="2166B947" w14:textId="77777777" w:rsidR="005C1085" w:rsidRDefault="005C1085" w:rsidP="0B9357BD"/>
    <w:p w14:paraId="65AEE843" w14:textId="7EB1795D" w:rsidR="005C1085" w:rsidRDefault="005C1085" w:rsidP="005C1085">
      <w:pPr>
        <w:shd w:val="clear" w:color="auto" w:fill="FBE4D5" w:themeFill="accent2" w:themeFillTint="33"/>
        <w:rPr>
          <w:b/>
          <w:bCs/>
        </w:rPr>
      </w:pPr>
      <w:r>
        <w:rPr>
          <w:b/>
          <w:bCs/>
        </w:rPr>
        <w:t>Contract 8: Store Connector Information</w:t>
      </w:r>
    </w:p>
    <w:p w14:paraId="021147AF" w14:textId="75E3E047" w:rsidR="005C1085" w:rsidRDefault="005C1085" w:rsidP="00EC3754">
      <w:pPr>
        <w:pStyle w:val="ListParagraph"/>
        <w:numPr>
          <w:ilvl w:val="0"/>
          <w:numId w:val="19"/>
        </w:numPr>
        <w:rPr>
          <w:b/>
          <w:bCs/>
        </w:rPr>
      </w:pPr>
      <w:r w:rsidRPr="1CC79CF2">
        <w:rPr>
          <w:b/>
          <w:bCs/>
        </w:rPr>
        <w:t xml:space="preserve">Method Name:  </w:t>
      </w:r>
      <w:proofErr w:type="spellStart"/>
      <w:proofErr w:type="gramStart"/>
      <w:r w:rsidRPr="00D70DBA">
        <w:rPr>
          <w:bCs/>
        </w:rPr>
        <w:t>add</w:t>
      </w:r>
      <w:r>
        <w:t>GraphConnector</w:t>
      </w:r>
      <w:proofErr w:type="spellEnd"/>
      <w:r>
        <w:t>(</w:t>
      </w:r>
      <w:proofErr w:type="gramEnd"/>
      <w:r>
        <w:t>self, connector x);</w:t>
      </w:r>
    </w:p>
    <w:p w14:paraId="6BF7A2EB" w14:textId="77777777" w:rsidR="005C1085" w:rsidRDefault="005C1085" w:rsidP="00EC3754">
      <w:pPr>
        <w:pStyle w:val="ListParagraph"/>
        <w:numPr>
          <w:ilvl w:val="0"/>
          <w:numId w:val="19"/>
        </w:numPr>
        <w:rPr>
          <w:b/>
          <w:bCs/>
        </w:rPr>
      </w:pPr>
      <w:r w:rsidRPr="2F3D452F">
        <w:rPr>
          <w:b/>
          <w:bCs/>
        </w:rPr>
        <w:t xml:space="preserve">Return Value Type: </w:t>
      </w:r>
      <w:r>
        <w:t>void</w:t>
      </w:r>
    </w:p>
    <w:p w14:paraId="163200DF" w14:textId="77777777" w:rsidR="005C1085" w:rsidRPr="003C2428" w:rsidRDefault="005C1085" w:rsidP="00EC3754">
      <w:pPr>
        <w:pStyle w:val="ListParagraph"/>
        <w:numPr>
          <w:ilvl w:val="0"/>
          <w:numId w:val="19"/>
        </w:numPr>
        <w:rPr>
          <w:b/>
          <w:bCs/>
        </w:rPr>
      </w:pPr>
      <w:r w:rsidRPr="1CC79CF2">
        <w:rPr>
          <w:b/>
          <w:bCs/>
        </w:rPr>
        <w:t xml:space="preserve">Input and output Parameters: </w:t>
      </w:r>
    </w:p>
    <w:p w14:paraId="175819FF" w14:textId="77777777" w:rsidR="005C1085" w:rsidRPr="003C2428" w:rsidRDefault="005C1085" w:rsidP="00EC3754">
      <w:pPr>
        <w:pStyle w:val="ListParagraph"/>
        <w:numPr>
          <w:ilvl w:val="0"/>
          <w:numId w:val="26"/>
        </w:numPr>
        <w:rPr>
          <w:b/>
          <w:bCs/>
        </w:rPr>
      </w:pPr>
      <w:r>
        <w:t>Self</w:t>
      </w:r>
    </w:p>
    <w:p w14:paraId="29E9FAD8" w14:textId="5B3CC1CE" w:rsidR="005C1085" w:rsidRPr="00D70DBA" w:rsidRDefault="005C1085" w:rsidP="00EC3754">
      <w:pPr>
        <w:pStyle w:val="ListParagraph"/>
        <w:numPr>
          <w:ilvl w:val="0"/>
          <w:numId w:val="26"/>
        </w:numPr>
        <w:rPr>
          <w:b/>
          <w:bCs/>
        </w:rPr>
      </w:pPr>
      <w:r>
        <w:t xml:space="preserve">x: must be a </w:t>
      </w:r>
      <w:r w:rsidR="00991966">
        <w:t>connector</w:t>
      </w:r>
      <w:r>
        <w:t xml:space="preserve"> object</w:t>
      </w:r>
    </w:p>
    <w:p w14:paraId="1048F495" w14:textId="3BBF2391" w:rsidR="005C1085" w:rsidRDefault="005C1085" w:rsidP="00EC3754">
      <w:pPr>
        <w:pStyle w:val="ListParagraph"/>
        <w:numPr>
          <w:ilvl w:val="0"/>
          <w:numId w:val="19"/>
        </w:numPr>
        <w:rPr>
          <w:b/>
          <w:bCs/>
        </w:rPr>
      </w:pPr>
      <w:r w:rsidRPr="1CC79CF2">
        <w:rPr>
          <w:b/>
          <w:bCs/>
        </w:rPr>
        <w:t xml:space="preserve">Description of Parameters: </w:t>
      </w:r>
      <w:r>
        <w:t xml:space="preserve">a </w:t>
      </w:r>
      <w:r w:rsidR="00991966">
        <w:t>connector</w:t>
      </w:r>
      <w:r>
        <w:t xml:space="preserve"> object reference  </w:t>
      </w:r>
    </w:p>
    <w:p w14:paraId="59DBAFE0" w14:textId="4056C81B" w:rsidR="005C1085" w:rsidRDefault="005C1085" w:rsidP="005C1085">
      <w:pPr>
        <w:rPr>
          <w:b/>
          <w:bCs/>
        </w:rPr>
      </w:pPr>
      <w:r w:rsidRPr="1CC79CF2">
        <w:rPr>
          <w:b/>
          <w:bCs/>
        </w:rPr>
        <w:t xml:space="preserve">Purpose: </w:t>
      </w:r>
      <w:r>
        <w:rPr>
          <w:bCs/>
        </w:rPr>
        <w:t>to store the reference</w:t>
      </w:r>
      <w:r w:rsidR="00991966">
        <w:rPr>
          <w:bCs/>
        </w:rPr>
        <w:t>s</w:t>
      </w:r>
      <w:r>
        <w:rPr>
          <w:bCs/>
        </w:rPr>
        <w:t xml:space="preserve">, </w:t>
      </w:r>
      <w:r w:rsidR="00991966">
        <w:rPr>
          <w:bCs/>
        </w:rPr>
        <w:t>information, of</w:t>
      </w:r>
      <w:r>
        <w:rPr>
          <w:bCs/>
        </w:rPr>
        <w:t xml:space="preserve"> </w:t>
      </w:r>
      <w:r w:rsidR="00991966">
        <w:rPr>
          <w:bCs/>
        </w:rPr>
        <w:t>connectors</w:t>
      </w:r>
      <w:r>
        <w:rPr>
          <w:bCs/>
        </w:rPr>
        <w:t xml:space="preserve"> that have been associated to a vector</w:t>
      </w:r>
    </w:p>
    <w:p w14:paraId="5BF7039C" w14:textId="5A1AB12D" w:rsidR="005C1085" w:rsidRDefault="005C1085" w:rsidP="005C1085">
      <w:pPr>
        <w:rPr>
          <w:b/>
          <w:bCs/>
        </w:rPr>
      </w:pPr>
      <w:r w:rsidRPr="1CC79CF2">
        <w:rPr>
          <w:b/>
          <w:bCs/>
        </w:rPr>
        <w:t xml:space="preserve">Pre-Conditions: </w:t>
      </w:r>
      <w:r>
        <w:t xml:space="preserve">a </w:t>
      </w:r>
      <w:r w:rsidR="00991966">
        <w:t>connector</w:t>
      </w:r>
      <w:r>
        <w:t xml:space="preserve"> reference has been created f</w:t>
      </w:r>
      <w:r w:rsidR="00991966">
        <w:t>or indicating a relationship between two nodes</w:t>
      </w:r>
    </w:p>
    <w:p w14:paraId="2E524C58" w14:textId="414070FD" w:rsidR="005C1085" w:rsidRPr="005C1085" w:rsidRDefault="005C1085" w:rsidP="005C1085">
      <w:pPr>
        <w:rPr>
          <w:b/>
          <w:bCs/>
        </w:rPr>
      </w:pPr>
      <w:r w:rsidRPr="0B9357BD">
        <w:rPr>
          <w:b/>
          <w:bCs/>
        </w:rPr>
        <w:t xml:space="preserve">Post-Conditions: </w:t>
      </w:r>
      <w:r>
        <w:t xml:space="preserve">a </w:t>
      </w:r>
      <w:r w:rsidR="00991966">
        <w:t xml:space="preserve">connector </w:t>
      </w:r>
      <w:r>
        <w:t xml:space="preserve">reference has been </w:t>
      </w:r>
      <w:r w:rsidR="00991966">
        <w:t>added</w:t>
      </w:r>
      <w:r>
        <w:t xml:space="preserve"> to a graph for a vector</w:t>
      </w:r>
    </w:p>
    <w:p w14:paraId="667305B5" w14:textId="77777777" w:rsidR="005C1085" w:rsidRPr="005C1085" w:rsidRDefault="005C1085" w:rsidP="0B9357BD">
      <w:pPr>
        <w:rPr>
          <w:b/>
          <w:bCs/>
        </w:rPr>
      </w:pPr>
    </w:p>
    <w:p w14:paraId="33BD82C1" w14:textId="066CD8EF" w:rsidR="509982ED" w:rsidRDefault="509982ED" w:rsidP="001D398B">
      <w:pPr>
        <w:pStyle w:val="Heading2"/>
        <w:shd w:val="clear" w:color="auto" w:fill="D9E2F3" w:themeFill="accent1" w:themeFillTint="33"/>
      </w:pPr>
      <w:r>
        <w:t xml:space="preserve"> </w:t>
      </w:r>
      <w:bookmarkStart w:id="82" w:name="_Toc36395079"/>
      <w:r w:rsidR="00D35D0E">
        <w:t>Lo</w:t>
      </w:r>
      <w:r w:rsidR="00C72725">
        <w:t>g Entry</w:t>
      </w:r>
      <w:r>
        <w:t xml:space="preserve"> Subsystem</w:t>
      </w:r>
      <w:bookmarkEnd w:id="82"/>
    </w:p>
    <w:p w14:paraId="18CAF077" w14:textId="75CA9A0A" w:rsidR="00C72725" w:rsidRDefault="00667771" w:rsidP="00667771">
      <w:pPr>
        <w:pStyle w:val="Heading3"/>
      </w:pPr>
      <w:bookmarkStart w:id="83" w:name="_Toc36395080"/>
      <w:r>
        <w:t>Log Entry</w:t>
      </w:r>
      <w:bookmarkEnd w:id="83"/>
    </w:p>
    <w:p w14:paraId="78847594" w14:textId="15F460E7" w:rsidR="00854745" w:rsidRPr="00854745" w:rsidRDefault="00854745" w:rsidP="00854745">
      <w:r>
        <w:t xml:space="preserve">Represents an event that occurred </w:t>
      </w:r>
      <w:r w:rsidR="00332BD1">
        <w:t>during an assessment.</w:t>
      </w:r>
    </w:p>
    <w:p w14:paraId="730EDFAB" w14:textId="6782BCE4" w:rsidR="00667771" w:rsidRPr="000F0E34" w:rsidRDefault="00667771" w:rsidP="000F0E34">
      <w:pPr>
        <w:jc w:val="right"/>
        <w:rPr>
          <w:i/>
        </w:rPr>
      </w:pPr>
      <w:r w:rsidRPr="000F0E34">
        <w:rPr>
          <w:i/>
        </w:rPr>
        <w:t xml:space="preserve">Table </w:t>
      </w:r>
      <w:r w:rsidR="000F0E34" w:rsidRPr="000F0E34">
        <w:rPr>
          <w:i/>
        </w:rPr>
        <w:t>2.0</w:t>
      </w:r>
    </w:p>
    <w:tbl>
      <w:tblPr>
        <w:tblStyle w:val="TableGrid"/>
        <w:tblW w:w="0" w:type="auto"/>
        <w:tblLook w:val="06A0" w:firstRow="1" w:lastRow="0" w:firstColumn="1" w:lastColumn="0" w:noHBand="1" w:noVBand="1"/>
      </w:tblPr>
      <w:tblGrid>
        <w:gridCol w:w="4495"/>
        <w:gridCol w:w="4495"/>
      </w:tblGrid>
      <w:tr w:rsidR="00667771" w14:paraId="117DB4EB" w14:textId="77777777" w:rsidTr="009D071E">
        <w:tc>
          <w:tcPr>
            <w:tcW w:w="9000" w:type="dxa"/>
            <w:gridSpan w:val="2"/>
            <w:shd w:val="clear" w:color="auto" w:fill="D9E2F3" w:themeFill="accent1" w:themeFillTint="33"/>
          </w:tcPr>
          <w:p w14:paraId="3AD4D1B4" w14:textId="2A580FC6" w:rsidR="00667771" w:rsidRDefault="00667771" w:rsidP="009D071E">
            <w:pPr>
              <w:rPr>
                <w:sz w:val="22"/>
                <w:szCs w:val="22"/>
              </w:rPr>
            </w:pPr>
            <w:r w:rsidRPr="24643FC0">
              <w:rPr>
                <w:b/>
                <w:bCs/>
                <w:sz w:val="22"/>
                <w:szCs w:val="22"/>
              </w:rPr>
              <w:t>Class Name</w:t>
            </w:r>
            <w:r w:rsidRPr="24643FC0">
              <w:rPr>
                <w:sz w:val="22"/>
                <w:szCs w:val="22"/>
              </w:rPr>
              <w:t xml:space="preserve">: </w:t>
            </w:r>
            <w:r w:rsidR="00E77261">
              <w:rPr>
                <w:sz w:val="22"/>
                <w:szCs w:val="22"/>
              </w:rPr>
              <w:t>Log Entry</w:t>
            </w:r>
          </w:p>
        </w:tc>
      </w:tr>
      <w:tr w:rsidR="00667771" w14:paraId="6FF894B5" w14:textId="77777777" w:rsidTr="009D071E">
        <w:tc>
          <w:tcPr>
            <w:tcW w:w="9000" w:type="dxa"/>
            <w:gridSpan w:val="2"/>
          </w:tcPr>
          <w:p w14:paraId="1E925CA3" w14:textId="47F4ABC2" w:rsidR="00667771" w:rsidRDefault="00667771" w:rsidP="009D071E">
            <w:pPr>
              <w:rPr>
                <w:sz w:val="22"/>
                <w:szCs w:val="22"/>
              </w:rPr>
            </w:pPr>
            <w:r w:rsidRPr="24643FC0">
              <w:rPr>
                <w:b/>
                <w:bCs/>
                <w:sz w:val="22"/>
                <w:szCs w:val="22"/>
              </w:rPr>
              <w:t>Superclass</w:t>
            </w:r>
            <w:r w:rsidRPr="24643FC0">
              <w:rPr>
                <w:sz w:val="22"/>
                <w:szCs w:val="22"/>
              </w:rPr>
              <w:t xml:space="preserve">: </w:t>
            </w:r>
            <w:r w:rsidR="000F0E34">
              <w:rPr>
                <w:sz w:val="22"/>
                <w:szCs w:val="22"/>
              </w:rPr>
              <w:t>None</w:t>
            </w:r>
          </w:p>
        </w:tc>
      </w:tr>
      <w:tr w:rsidR="00667771" w14:paraId="4456F339" w14:textId="77777777" w:rsidTr="009D071E">
        <w:tc>
          <w:tcPr>
            <w:tcW w:w="9000" w:type="dxa"/>
            <w:gridSpan w:val="2"/>
          </w:tcPr>
          <w:p w14:paraId="2E6DC623" w14:textId="1F526240" w:rsidR="00667771" w:rsidRDefault="00667771" w:rsidP="009D071E">
            <w:pPr>
              <w:rPr>
                <w:i/>
                <w:iCs/>
                <w:sz w:val="22"/>
                <w:szCs w:val="22"/>
              </w:rPr>
            </w:pPr>
            <w:r w:rsidRPr="24643FC0">
              <w:rPr>
                <w:b/>
                <w:bCs/>
                <w:sz w:val="22"/>
                <w:szCs w:val="22"/>
              </w:rPr>
              <w:t>Subclasses</w:t>
            </w:r>
            <w:r w:rsidRPr="24643FC0">
              <w:rPr>
                <w:sz w:val="22"/>
                <w:szCs w:val="22"/>
              </w:rPr>
              <w:t xml:space="preserve">: </w:t>
            </w:r>
            <w:r w:rsidR="000F0E34">
              <w:rPr>
                <w:sz w:val="22"/>
                <w:szCs w:val="22"/>
              </w:rPr>
              <w:t>None</w:t>
            </w:r>
          </w:p>
        </w:tc>
      </w:tr>
      <w:tr w:rsidR="00390FCF" w14:paraId="6520780F" w14:textId="77777777" w:rsidTr="00390FCF">
        <w:tc>
          <w:tcPr>
            <w:tcW w:w="8990" w:type="dxa"/>
            <w:gridSpan w:val="2"/>
          </w:tcPr>
          <w:p w14:paraId="095A3AB3" w14:textId="77777777" w:rsidR="00390FCF" w:rsidRPr="00D177CE" w:rsidRDefault="00390FCF" w:rsidP="00EC3754">
            <w:pPr>
              <w:pStyle w:val="ListParagraph"/>
              <w:numPr>
                <w:ilvl w:val="0"/>
                <w:numId w:val="29"/>
              </w:numPr>
              <w:overflowPunct/>
              <w:autoSpaceDE/>
              <w:autoSpaceDN/>
              <w:adjustRightInd/>
              <w:spacing w:line="259" w:lineRule="auto"/>
              <w:textAlignment w:val="auto"/>
              <w:rPr>
                <w:color w:val="000000" w:themeColor="text1"/>
                <w:lang w:bidi="bn-IN"/>
              </w:rPr>
            </w:pPr>
            <w:r w:rsidRPr="00D177CE">
              <w:rPr>
                <w:color w:val="000000" w:themeColor="text1"/>
                <w:lang w:bidi="bn-IN"/>
              </w:rPr>
              <w:t>Knows start time.</w:t>
            </w:r>
          </w:p>
          <w:p w14:paraId="658A9667" w14:textId="77777777" w:rsidR="00390FCF" w:rsidRPr="00D177CE" w:rsidRDefault="00390FCF" w:rsidP="00EC3754">
            <w:pPr>
              <w:pStyle w:val="ListParagraph"/>
              <w:numPr>
                <w:ilvl w:val="0"/>
                <w:numId w:val="29"/>
              </w:numPr>
              <w:overflowPunct/>
              <w:autoSpaceDE/>
              <w:autoSpaceDN/>
              <w:adjustRightInd/>
              <w:spacing w:line="259" w:lineRule="auto"/>
              <w:textAlignment w:val="auto"/>
              <w:rPr>
                <w:color w:val="000000" w:themeColor="text1"/>
                <w:lang w:bidi="bn-IN"/>
              </w:rPr>
            </w:pPr>
            <w:r w:rsidRPr="00D177CE">
              <w:rPr>
                <w:color w:val="000000" w:themeColor="text1"/>
                <w:lang w:bidi="bn-IN"/>
              </w:rPr>
              <w:t>Knows end time.</w:t>
            </w:r>
          </w:p>
          <w:p w14:paraId="10B8E229" w14:textId="77777777" w:rsidR="00390FCF" w:rsidRPr="00D177CE" w:rsidRDefault="00390FCF" w:rsidP="00EC3754">
            <w:pPr>
              <w:pStyle w:val="ListParagraph"/>
              <w:numPr>
                <w:ilvl w:val="0"/>
                <w:numId w:val="29"/>
              </w:numPr>
              <w:overflowPunct/>
              <w:autoSpaceDE/>
              <w:autoSpaceDN/>
              <w:adjustRightInd/>
              <w:spacing w:line="259" w:lineRule="auto"/>
              <w:textAlignment w:val="auto"/>
              <w:rPr>
                <w:color w:val="000000" w:themeColor="text1"/>
                <w:lang w:bidi="bn-IN"/>
              </w:rPr>
            </w:pPr>
            <w:r w:rsidRPr="00D177CE">
              <w:rPr>
                <w:color w:val="000000" w:themeColor="text1"/>
                <w:lang w:bidi="bn-IN"/>
              </w:rPr>
              <w:t>Knows its source document.</w:t>
            </w:r>
          </w:p>
          <w:p w14:paraId="1FC8F239" w14:textId="77777777" w:rsidR="00390FCF" w:rsidRPr="00D177CE" w:rsidRDefault="00390FCF" w:rsidP="00EC3754">
            <w:pPr>
              <w:pStyle w:val="ListParagraph"/>
              <w:numPr>
                <w:ilvl w:val="0"/>
                <w:numId w:val="29"/>
              </w:numPr>
              <w:overflowPunct/>
              <w:autoSpaceDE/>
              <w:autoSpaceDN/>
              <w:adjustRightInd/>
              <w:spacing w:line="259" w:lineRule="auto"/>
              <w:textAlignment w:val="auto"/>
              <w:rPr>
                <w:color w:val="000000" w:themeColor="text1"/>
                <w:lang w:bidi="bn-IN"/>
              </w:rPr>
            </w:pPr>
            <w:r w:rsidRPr="00D177CE">
              <w:rPr>
                <w:color w:val="000000" w:themeColor="text1"/>
                <w:lang w:bidi="bn-IN"/>
              </w:rPr>
              <w:t>Knows a description of its activity.</w:t>
            </w:r>
          </w:p>
          <w:p w14:paraId="7B013870" w14:textId="77777777" w:rsidR="00390FCF" w:rsidRPr="00D177CE" w:rsidRDefault="00390FCF" w:rsidP="00EC3754">
            <w:pPr>
              <w:pStyle w:val="ListParagraph"/>
              <w:numPr>
                <w:ilvl w:val="0"/>
                <w:numId w:val="29"/>
              </w:numPr>
              <w:overflowPunct/>
              <w:autoSpaceDE/>
              <w:autoSpaceDN/>
              <w:adjustRightInd/>
              <w:spacing w:line="259" w:lineRule="auto"/>
              <w:textAlignment w:val="auto"/>
              <w:rPr>
                <w:color w:val="000000" w:themeColor="text1"/>
                <w:lang w:bidi="bn-IN"/>
              </w:rPr>
            </w:pPr>
            <w:r w:rsidRPr="00D177CE">
              <w:rPr>
                <w:color w:val="000000" w:themeColor="text1"/>
                <w:lang w:bidi="bn-IN"/>
              </w:rPr>
              <w:t>Knows its creator.</w:t>
            </w:r>
          </w:p>
          <w:p w14:paraId="44FAD093" w14:textId="5310EE2D" w:rsidR="00390FCF" w:rsidRPr="00101530" w:rsidRDefault="00101530" w:rsidP="00101530">
            <w:pPr>
              <w:spacing w:line="259" w:lineRule="auto"/>
              <w:rPr>
                <w:sz w:val="22"/>
                <w:szCs w:val="22"/>
              </w:rPr>
            </w:pPr>
            <w:r w:rsidRPr="00D177CE">
              <w:rPr>
                <w:color w:val="000000" w:themeColor="text1"/>
                <w:lang w:bidi="bn-IN"/>
              </w:rPr>
              <w:t xml:space="preserve">       6.   </w:t>
            </w:r>
            <w:r w:rsidR="00390FCF" w:rsidRPr="00D177CE">
              <w:rPr>
                <w:color w:val="000000" w:themeColor="text1"/>
                <w:lang w:bidi="bn-IN"/>
              </w:rPr>
              <w:t>Knows its log entry number.</w:t>
            </w:r>
          </w:p>
        </w:tc>
      </w:tr>
      <w:tr w:rsidR="00390FCF" w14:paraId="1631E09B" w14:textId="77777777" w:rsidTr="009D071E">
        <w:tc>
          <w:tcPr>
            <w:tcW w:w="9000" w:type="dxa"/>
            <w:gridSpan w:val="2"/>
          </w:tcPr>
          <w:p w14:paraId="29AABD6E" w14:textId="67F51930" w:rsidR="00390FCF" w:rsidRDefault="00390FCF" w:rsidP="00390FCF">
            <w:pPr>
              <w:rPr>
                <w:sz w:val="22"/>
                <w:szCs w:val="22"/>
              </w:rPr>
            </w:pPr>
            <w:r w:rsidRPr="2F3D452F">
              <w:rPr>
                <w:b/>
                <w:bCs/>
                <w:sz w:val="22"/>
                <w:szCs w:val="22"/>
              </w:rPr>
              <w:t>Contract:</w:t>
            </w:r>
            <w:r w:rsidRPr="2F3D452F">
              <w:rPr>
                <w:sz w:val="22"/>
                <w:szCs w:val="22"/>
              </w:rPr>
              <w:t xml:space="preserve"> </w:t>
            </w:r>
            <w:r w:rsidR="000B1B29">
              <w:rPr>
                <w:sz w:val="22"/>
                <w:szCs w:val="22"/>
              </w:rPr>
              <w:t xml:space="preserve">9. </w:t>
            </w:r>
            <w:r w:rsidR="00101530">
              <w:rPr>
                <w:sz w:val="22"/>
                <w:szCs w:val="22"/>
              </w:rPr>
              <w:t>Create</w:t>
            </w:r>
            <w:r w:rsidR="004A25E2">
              <w:rPr>
                <w:sz w:val="22"/>
                <w:szCs w:val="22"/>
              </w:rPr>
              <w:t xml:space="preserve"> Log</w:t>
            </w:r>
            <w:r w:rsidR="00101530">
              <w:rPr>
                <w:sz w:val="22"/>
                <w:szCs w:val="22"/>
              </w:rPr>
              <w:t xml:space="preserve"> Entry</w:t>
            </w:r>
          </w:p>
        </w:tc>
      </w:tr>
      <w:tr w:rsidR="00390FCF" w14:paraId="420C1BE4" w14:textId="77777777" w:rsidTr="009D071E">
        <w:tc>
          <w:tcPr>
            <w:tcW w:w="4500" w:type="dxa"/>
          </w:tcPr>
          <w:p w14:paraId="12826444" w14:textId="77777777" w:rsidR="00390FCF" w:rsidRDefault="00390FCF" w:rsidP="00390FCF">
            <w:pPr>
              <w:rPr>
                <w:b/>
                <w:bCs/>
                <w:sz w:val="22"/>
                <w:szCs w:val="22"/>
              </w:rPr>
            </w:pPr>
            <w:r w:rsidRPr="24643FC0">
              <w:rPr>
                <w:b/>
                <w:bCs/>
                <w:sz w:val="22"/>
                <w:szCs w:val="22"/>
              </w:rPr>
              <w:t>Responsibilities</w:t>
            </w:r>
          </w:p>
        </w:tc>
        <w:tc>
          <w:tcPr>
            <w:tcW w:w="4500" w:type="dxa"/>
          </w:tcPr>
          <w:p w14:paraId="2F4D42E5" w14:textId="77777777" w:rsidR="00390FCF" w:rsidRDefault="00390FCF" w:rsidP="00390FCF">
            <w:pPr>
              <w:rPr>
                <w:b/>
                <w:bCs/>
                <w:sz w:val="22"/>
                <w:szCs w:val="22"/>
              </w:rPr>
            </w:pPr>
            <w:r w:rsidRPr="24643FC0">
              <w:rPr>
                <w:b/>
                <w:bCs/>
                <w:sz w:val="22"/>
                <w:szCs w:val="22"/>
              </w:rPr>
              <w:t>Collaborations</w:t>
            </w:r>
          </w:p>
        </w:tc>
      </w:tr>
      <w:tr w:rsidR="00390FCF" w14:paraId="7091FC04" w14:textId="77777777" w:rsidTr="009D071E">
        <w:tc>
          <w:tcPr>
            <w:tcW w:w="4500" w:type="dxa"/>
          </w:tcPr>
          <w:p w14:paraId="6596C55B" w14:textId="2CCF258F" w:rsidR="00722344" w:rsidRPr="00D177CE" w:rsidRDefault="000A2A88" w:rsidP="000A2A88">
            <w:r>
              <w:rPr>
                <w:sz w:val="22"/>
                <w:szCs w:val="22"/>
              </w:rPr>
              <w:t xml:space="preserve">      </w:t>
            </w:r>
            <w:r w:rsidR="00101530" w:rsidRPr="00D177CE">
              <w:t xml:space="preserve">1.    </w:t>
            </w:r>
            <w:r w:rsidR="00D177CE">
              <w:t>C</w:t>
            </w:r>
            <w:r w:rsidR="00722344" w:rsidRPr="00D177CE">
              <w:t>reate new log entry object</w:t>
            </w:r>
          </w:p>
        </w:tc>
        <w:tc>
          <w:tcPr>
            <w:tcW w:w="4500" w:type="dxa"/>
          </w:tcPr>
          <w:p w14:paraId="641E117E" w14:textId="374C8EE9" w:rsidR="00390FCF" w:rsidRPr="00D177CE" w:rsidRDefault="0090744D" w:rsidP="00390FCF">
            <w:pPr>
              <w:spacing w:line="259" w:lineRule="auto"/>
            </w:pPr>
            <w:r w:rsidRPr="00D177CE">
              <w:t xml:space="preserve">Log Entry </w:t>
            </w:r>
            <w:proofErr w:type="gramStart"/>
            <w:r w:rsidRPr="00D177CE">
              <w:t>Management(</w:t>
            </w:r>
            <w:proofErr w:type="gramEnd"/>
            <w:r w:rsidRPr="00D177CE">
              <w:t>1)</w:t>
            </w:r>
          </w:p>
        </w:tc>
      </w:tr>
    </w:tbl>
    <w:p w14:paraId="46B5784C" w14:textId="50006E1F" w:rsidR="00667771" w:rsidRPr="00B23A6E" w:rsidRDefault="00B23A6E" w:rsidP="00B23A6E">
      <w:pPr>
        <w:shd w:val="clear" w:color="auto" w:fill="FBE4D5" w:themeFill="accent2" w:themeFillTint="33"/>
        <w:rPr>
          <w:b/>
        </w:rPr>
      </w:pPr>
      <w:r w:rsidRPr="00B23A6E">
        <w:rPr>
          <w:b/>
        </w:rPr>
        <w:t xml:space="preserve">Contract 9: Create Log Entry </w:t>
      </w:r>
    </w:p>
    <w:p w14:paraId="2D2CC964" w14:textId="28CFDBC5" w:rsidR="00B23A6E" w:rsidRDefault="00B23A6E" w:rsidP="00EC3754">
      <w:pPr>
        <w:pStyle w:val="ListParagraph"/>
        <w:numPr>
          <w:ilvl w:val="0"/>
          <w:numId w:val="19"/>
        </w:numPr>
        <w:rPr>
          <w:b/>
          <w:bCs/>
        </w:rPr>
      </w:pPr>
      <w:r w:rsidRPr="1CC79CF2">
        <w:rPr>
          <w:b/>
          <w:bCs/>
        </w:rPr>
        <w:t xml:space="preserve">Method Name:  </w:t>
      </w:r>
      <w:proofErr w:type="spellStart"/>
      <w:proofErr w:type="gramStart"/>
      <w:r w:rsidRPr="00D70DBA">
        <w:rPr>
          <w:bCs/>
        </w:rPr>
        <w:t>add</w:t>
      </w:r>
      <w:r>
        <w:t>LogEntry</w:t>
      </w:r>
      <w:proofErr w:type="spellEnd"/>
      <w:r>
        <w:t>(</w:t>
      </w:r>
      <w:proofErr w:type="gramEnd"/>
      <w:r>
        <w:t>self,</w:t>
      </w:r>
      <w:r w:rsidR="00CB7592">
        <w:t xml:space="preserve"> s, e, source, </w:t>
      </w:r>
      <w:proofErr w:type="spellStart"/>
      <w:r w:rsidR="00CB7592">
        <w:t>desc</w:t>
      </w:r>
      <w:proofErr w:type="spellEnd"/>
      <w:r w:rsidR="00CB7592">
        <w:t>, creator</w:t>
      </w:r>
      <w:r>
        <w:t>);</w:t>
      </w:r>
    </w:p>
    <w:p w14:paraId="2A36BE3F" w14:textId="18465C6C" w:rsidR="00B23A6E" w:rsidRDefault="00B23A6E" w:rsidP="00EC3754">
      <w:pPr>
        <w:pStyle w:val="ListParagraph"/>
        <w:numPr>
          <w:ilvl w:val="0"/>
          <w:numId w:val="19"/>
        </w:numPr>
        <w:rPr>
          <w:b/>
          <w:bCs/>
        </w:rPr>
      </w:pPr>
      <w:r w:rsidRPr="2F3D452F">
        <w:rPr>
          <w:b/>
          <w:bCs/>
        </w:rPr>
        <w:t xml:space="preserve">Return Value Type: </w:t>
      </w:r>
      <w:r w:rsidR="004424AC">
        <w:t>Log Entry object</w:t>
      </w:r>
    </w:p>
    <w:p w14:paraId="112D4437" w14:textId="77777777" w:rsidR="00B23A6E" w:rsidRPr="003C2428" w:rsidRDefault="00B23A6E" w:rsidP="00EC3754">
      <w:pPr>
        <w:pStyle w:val="ListParagraph"/>
        <w:numPr>
          <w:ilvl w:val="0"/>
          <w:numId w:val="19"/>
        </w:numPr>
        <w:rPr>
          <w:b/>
          <w:bCs/>
        </w:rPr>
      </w:pPr>
      <w:r w:rsidRPr="1CC79CF2">
        <w:rPr>
          <w:b/>
          <w:bCs/>
        </w:rPr>
        <w:t xml:space="preserve">Input and output Parameters: </w:t>
      </w:r>
    </w:p>
    <w:p w14:paraId="109EB6D8" w14:textId="77777777" w:rsidR="00B23A6E" w:rsidRPr="003C2428" w:rsidRDefault="00B23A6E" w:rsidP="00EC3754">
      <w:pPr>
        <w:pStyle w:val="ListParagraph"/>
        <w:numPr>
          <w:ilvl w:val="0"/>
          <w:numId w:val="26"/>
        </w:numPr>
        <w:rPr>
          <w:b/>
          <w:bCs/>
        </w:rPr>
      </w:pPr>
      <w:r>
        <w:t>Self</w:t>
      </w:r>
    </w:p>
    <w:p w14:paraId="33D92D2C" w14:textId="2BA1F80E" w:rsidR="00B23A6E" w:rsidRPr="004424AC" w:rsidRDefault="004424AC" w:rsidP="00EC3754">
      <w:pPr>
        <w:pStyle w:val="ListParagraph"/>
        <w:numPr>
          <w:ilvl w:val="0"/>
          <w:numId w:val="26"/>
        </w:numPr>
        <w:rPr>
          <w:b/>
          <w:bCs/>
        </w:rPr>
      </w:pPr>
      <w:r>
        <w:t>s</w:t>
      </w:r>
      <w:r w:rsidR="00B23A6E">
        <w:t xml:space="preserve">: must be a </w:t>
      </w:r>
      <w:r>
        <w:t>string</w:t>
      </w:r>
    </w:p>
    <w:p w14:paraId="7FB5E9BA" w14:textId="601B07DE" w:rsidR="004424AC" w:rsidRPr="004424AC" w:rsidRDefault="004424AC" w:rsidP="00EC3754">
      <w:pPr>
        <w:pStyle w:val="ListParagraph"/>
        <w:numPr>
          <w:ilvl w:val="0"/>
          <w:numId w:val="26"/>
        </w:numPr>
        <w:rPr>
          <w:b/>
          <w:bCs/>
        </w:rPr>
      </w:pPr>
      <w:r>
        <w:t>e: must be a string</w:t>
      </w:r>
    </w:p>
    <w:p w14:paraId="0809CA03" w14:textId="4BD80B3B" w:rsidR="004424AC" w:rsidRPr="006D6F5B" w:rsidRDefault="004424AC" w:rsidP="00EC3754">
      <w:pPr>
        <w:pStyle w:val="ListParagraph"/>
        <w:numPr>
          <w:ilvl w:val="0"/>
          <w:numId w:val="26"/>
        </w:numPr>
        <w:rPr>
          <w:b/>
          <w:bCs/>
        </w:rPr>
      </w:pPr>
      <w:r>
        <w:t>source: must be a string</w:t>
      </w:r>
    </w:p>
    <w:p w14:paraId="3A33B8D1" w14:textId="5A46F8A8" w:rsidR="006D6F5B" w:rsidRPr="006D6F5B" w:rsidRDefault="006D6F5B" w:rsidP="00EC3754">
      <w:pPr>
        <w:pStyle w:val="ListParagraph"/>
        <w:numPr>
          <w:ilvl w:val="0"/>
          <w:numId w:val="26"/>
        </w:numPr>
        <w:rPr>
          <w:b/>
          <w:bCs/>
        </w:rPr>
      </w:pPr>
      <w:proofErr w:type="spellStart"/>
      <w:r>
        <w:t>desc</w:t>
      </w:r>
      <w:proofErr w:type="spellEnd"/>
      <w:r>
        <w:t xml:space="preserve">: must be a string </w:t>
      </w:r>
    </w:p>
    <w:p w14:paraId="6FBE326D" w14:textId="003041A0" w:rsidR="006D6F5B" w:rsidRPr="006D6F5B" w:rsidRDefault="006D6F5B" w:rsidP="00EC3754">
      <w:pPr>
        <w:pStyle w:val="ListParagraph"/>
        <w:numPr>
          <w:ilvl w:val="0"/>
          <w:numId w:val="26"/>
        </w:numPr>
        <w:rPr>
          <w:b/>
          <w:bCs/>
        </w:rPr>
      </w:pPr>
      <w:r>
        <w:t>creator: must be a string</w:t>
      </w:r>
    </w:p>
    <w:p w14:paraId="2DA6CD5F" w14:textId="71909294" w:rsidR="00B23A6E" w:rsidRDefault="00B23A6E" w:rsidP="00EC3754">
      <w:pPr>
        <w:pStyle w:val="ListParagraph"/>
        <w:numPr>
          <w:ilvl w:val="0"/>
          <w:numId w:val="19"/>
        </w:numPr>
        <w:rPr>
          <w:b/>
          <w:bCs/>
        </w:rPr>
      </w:pPr>
      <w:r w:rsidRPr="1CC79CF2">
        <w:rPr>
          <w:b/>
          <w:bCs/>
        </w:rPr>
        <w:t xml:space="preserve">Description of Parameters: </w:t>
      </w:r>
      <w:r w:rsidR="00D732B9">
        <w:t xml:space="preserve">a log entry object to reference, start time </w:t>
      </w:r>
      <w:r w:rsidR="006F7F85">
        <w:t>in “HH:</w:t>
      </w:r>
      <w:proofErr w:type="gramStart"/>
      <w:r w:rsidR="006F7F85">
        <w:t>MM:SS</w:t>
      </w:r>
      <w:proofErr w:type="gramEnd"/>
      <w:r w:rsidR="006F7F85">
        <w:t xml:space="preserve">”, end time in “HH:MM:SS”, </w:t>
      </w:r>
      <w:r w:rsidR="00D90C21">
        <w:t xml:space="preserve"> a description of the log entry can be as long as the user makes it, creator is the name of the user who made the log entry</w:t>
      </w:r>
    </w:p>
    <w:p w14:paraId="73218DED" w14:textId="31251D80" w:rsidR="00B23A6E" w:rsidRDefault="00B23A6E" w:rsidP="00B23A6E">
      <w:pPr>
        <w:rPr>
          <w:b/>
          <w:bCs/>
        </w:rPr>
      </w:pPr>
      <w:r w:rsidRPr="1CC79CF2">
        <w:rPr>
          <w:b/>
          <w:bCs/>
        </w:rPr>
        <w:t xml:space="preserve">Purpose: </w:t>
      </w:r>
      <w:r w:rsidR="00095AAB">
        <w:rPr>
          <w:bCs/>
        </w:rPr>
        <w:t xml:space="preserve">to allow the user to create new log entries </w:t>
      </w:r>
      <w:r w:rsidR="00643E5E">
        <w:rPr>
          <w:bCs/>
        </w:rPr>
        <w:t>that aren’t associated with a log file</w:t>
      </w:r>
    </w:p>
    <w:p w14:paraId="3FA8664E" w14:textId="77777777" w:rsidR="00316001" w:rsidRDefault="00B23A6E" w:rsidP="00B23A6E">
      <w:r w:rsidRPr="1CC79CF2">
        <w:rPr>
          <w:b/>
          <w:bCs/>
        </w:rPr>
        <w:t xml:space="preserve">Pre-Conditions: </w:t>
      </w:r>
      <w:r w:rsidR="00CB5345">
        <w:t>user must be on the UI graph and table view with a selected vector</w:t>
      </w:r>
    </w:p>
    <w:p w14:paraId="3A69A1B1" w14:textId="77777777" w:rsidR="00316001" w:rsidRPr="005C1085" w:rsidRDefault="00316001" w:rsidP="00316001">
      <w:pPr>
        <w:rPr>
          <w:b/>
          <w:bCs/>
        </w:rPr>
      </w:pPr>
      <w:r w:rsidRPr="0B9357BD">
        <w:rPr>
          <w:b/>
          <w:bCs/>
        </w:rPr>
        <w:t xml:space="preserve">Post-Conditions: </w:t>
      </w:r>
      <w:r>
        <w:t xml:space="preserve">returns a reference to a new log entry </w:t>
      </w:r>
    </w:p>
    <w:p w14:paraId="714E2D9B" w14:textId="45614532" w:rsidR="009D0F4B" w:rsidRDefault="00CB5345" w:rsidP="00B23A6E">
      <w:r>
        <w:t xml:space="preserve"> </w:t>
      </w:r>
    </w:p>
    <w:p w14:paraId="0032DD36" w14:textId="1DD9E81D" w:rsidR="009D0F4B" w:rsidRDefault="00316001" w:rsidP="00316001">
      <w:pPr>
        <w:pStyle w:val="Heading3"/>
      </w:pPr>
      <w:bookmarkStart w:id="84" w:name="_Toc36395081"/>
      <w:r>
        <w:t>Log Entry Manager</w:t>
      </w:r>
      <w:bookmarkEnd w:id="84"/>
    </w:p>
    <w:p w14:paraId="4BAA5D74" w14:textId="14EFB860" w:rsidR="00873684" w:rsidRPr="00873684" w:rsidRDefault="00873684" w:rsidP="00873684">
      <w:pPr>
        <w:jc w:val="right"/>
        <w:rPr>
          <w:i/>
        </w:rPr>
      </w:pPr>
      <w:r w:rsidRPr="000F0E34">
        <w:rPr>
          <w:i/>
        </w:rPr>
        <w:t>Table 2.</w:t>
      </w:r>
      <w:r>
        <w:rPr>
          <w:i/>
        </w:rPr>
        <w:t>1</w:t>
      </w:r>
    </w:p>
    <w:tbl>
      <w:tblPr>
        <w:tblStyle w:val="TableGrid"/>
        <w:tblW w:w="0" w:type="auto"/>
        <w:tblLook w:val="06A0" w:firstRow="1" w:lastRow="0" w:firstColumn="1" w:lastColumn="0" w:noHBand="1" w:noVBand="1"/>
      </w:tblPr>
      <w:tblGrid>
        <w:gridCol w:w="4495"/>
        <w:gridCol w:w="4495"/>
      </w:tblGrid>
      <w:tr w:rsidR="00316001" w14:paraId="4903BBD8" w14:textId="77777777" w:rsidTr="008A7726">
        <w:tc>
          <w:tcPr>
            <w:tcW w:w="8990" w:type="dxa"/>
            <w:gridSpan w:val="2"/>
            <w:shd w:val="clear" w:color="auto" w:fill="D9E2F3" w:themeFill="accent1" w:themeFillTint="33"/>
          </w:tcPr>
          <w:p w14:paraId="23B745F6" w14:textId="78E98399" w:rsidR="00316001" w:rsidRDefault="00316001" w:rsidP="009D071E">
            <w:pPr>
              <w:rPr>
                <w:sz w:val="22"/>
                <w:szCs w:val="22"/>
              </w:rPr>
            </w:pPr>
            <w:r w:rsidRPr="24643FC0">
              <w:rPr>
                <w:b/>
                <w:bCs/>
                <w:sz w:val="22"/>
                <w:szCs w:val="22"/>
              </w:rPr>
              <w:t>Class Name</w:t>
            </w:r>
            <w:r w:rsidRPr="24643FC0">
              <w:rPr>
                <w:sz w:val="22"/>
                <w:szCs w:val="22"/>
              </w:rPr>
              <w:t xml:space="preserve">: </w:t>
            </w:r>
            <w:r>
              <w:rPr>
                <w:sz w:val="22"/>
                <w:szCs w:val="22"/>
              </w:rPr>
              <w:t>Log Entry Manager</w:t>
            </w:r>
          </w:p>
        </w:tc>
      </w:tr>
      <w:tr w:rsidR="00316001" w14:paraId="49C49F87" w14:textId="77777777" w:rsidTr="008A7726">
        <w:tc>
          <w:tcPr>
            <w:tcW w:w="8990" w:type="dxa"/>
            <w:gridSpan w:val="2"/>
          </w:tcPr>
          <w:p w14:paraId="2F4A2044" w14:textId="77777777" w:rsidR="00316001" w:rsidRDefault="00316001" w:rsidP="009D071E">
            <w:pPr>
              <w:rPr>
                <w:sz w:val="22"/>
                <w:szCs w:val="22"/>
              </w:rPr>
            </w:pPr>
            <w:r w:rsidRPr="24643FC0">
              <w:rPr>
                <w:b/>
                <w:bCs/>
                <w:sz w:val="22"/>
                <w:szCs w:val="22"/>
              </w:rPr>
              <w:t>Superclass</w:t>
            </w:r>
            <w:r w:rsidRPr="24643FC0">
              <w:rPr>
                <w:sz w:val="22"/>
                <w:szCs w:val="22"/>
              </w:rPr>
              <w:t xml:space="preserve">: </w:t>
            </w:r>
            <w:r>
              <w:rPr>
                <w:sz w:val="22"/>
                <w:szCs w:val="22"/>
              </w:rPr>
              <w:t>None</w:t>
            </w:r>
          </w:p>
        </w:tc>
      </w:tr>
      <w:tr w:rsidR="00316001" w14:paraId="156D4516" w14:textId="77777777" w:rsidTr="008A7726">
        <w:tc>
          <w:tcPr>
            <w:tcW w:w="8990" w:type="dxa"/>
            <w:gridSpan w:val="2"/>
          </w:tcPr>
          <w:p w14:paraId="1728DB2F" w14:textId="77777777" w:rsidR="00316001" w:rsidRDefault="00316001" w:rsidP="009D071E">
            <w:pPr>
              <w:rPr>
                <w:i/>
                <w:iCs/>
                <w:sz w:val="22"/>
                <w:szCs w:val="22"/>
              </w:rPr>
            </w:pPr>
            <w:r w:rsidRPr="24643FC0">
              <w:rPr>
                <w:b/>
                <w:bCs/>
                <w:sz w:val="22"/>
                <w:szCs w:val="22"/>
              </w:rPr>
              <w:t>Subclasses</w:t>
            </w:r>
            <w:r w:rsidRPr="24643FC0">
              <w:rPr>
                <w:sz w:val="22"/>
                <w:szCs w:val="22"/>
              </w:rPr>
              <w:t xml:space="preserve">: </w:t>
            </w:r>
            <w:r>
              <w:rPr>
                <w:sz w:val="22"/>
                <w:szCs w:val="22"/>
              </w:rPr>
              <w:t>None</w:t>
            </w:r>
          </w:p>
        </w:tc>
      </w:tr>
      <w:tr w:rsidR="00316001" w14:paraId="106AB8AA" w14:textId="77777777" w:rsidTr="009D071E">
        <w:tc>
          <w:tcPr>
            <w:tcW w:w="8990" w:type="dxa"/>
            <w:gridSpan w:val="2"/>
          </w:tcPr>
          <w:p w14:paraId="5BAED75E" w14:textId="77777777" w:rsidR="006F72A0" w:rsidRPr="00250FA0" w:rsidRDefault="006F72A0" w:rsidP="00EC3754">
            <w:pPr>
              <w:pStyle w:val="ListParagraph"/>
              <w:numPr>
                <w:ilvl w:val="0"/>
                <w:numId w:val="30"/>
              </w:numPr>
              <w:overflowPunct/>
              <w:autoSpaceDE/>
              <w:autoSpaceDN/>
              <w:adjustRightInd/>
              <w:spacing w:line="259" w:lineRule="auto"/>
              <w:textAlignment w:val="auto"/>
              <w:rPr>
                <w:rFonts w:eastAsiaTheme="minorEastAsia"/>
                <w:color w:val="000000" w:themeColor="text1"/>
                <w:lang w:bidi="bn-IN"/>
              </w:rPr>
            </w:pPr>
            <w:r w:rsidRPr="00250FA0">
              <w:rPr>
                <w:color w:val="000000" w:themeColor="text1"/>
                <w:lang w:bidi="bn-IN"/>
              </w:rPr>
              <w:t>Holds all log entries.</w:t>
            </w:r>
          </w:p>
          <w:p w14:paraId="5D891626" w14:textId="77777777" w:rsidR="006F72A0" w:rsidRPr="00250FA0" w:rsidRDefault="006F72A0" w:rsidP="00EC3754">
            <w:pPr>
              <w:pStyle w:val="ListParagraph"/>
              <w:numPr>
                <w:ilvl w:val="0"/>
                <w:numId w:val="30"/>
              </w:numPr>
              <w:overflowPunct/>
              <w:autoSpaceDE/>
              <w:autoSpaceDN/>
              <w:adjustRightInd/>
              <w:spacing w:line="259" w:lineRule="auto"/>
              <w:textAlignment w:val="auto"/>
              <w:rPr>
                <w:rFonts w:eastAsiaTheme="minorEastAsia"/>
                <w:color w:val="000000" w:themeColor="text1"/>
                <w:lang w:bidi="bn-IN"/>
              </w:rPr>
            </w:pPr>
            <w:r w:rsidRPr="00250FA0">
              <w:rPr>
                <w:color w:val="000000" w:themeColor="text1"/>
                <w:lang w:bidi="bn-IN"/>
              </w:rPr>
              <w:t>Creates log entries.</w:t>
            </w:r>
          </w:p>
          <w:p w14:paraId="6F23AA4F" w14:textId="77777777" w:rsidR="006F72A0" w:rsidRPr="00250FA0" w:rsidRDefault="006F72A0" w:rsidP="00EC3754">
            <w:pPr>
              <w:pStyle w:val="ListParagraph"/>
              <w:numPr>
                <w:ilvl w:val="0"/>
                <w:numId w:val="30"/>
              </w:numPr>
              <w:overflowPunct/>
              <w:autoSpaceDE/>
              <w:autoSpaceDN/>
              <w:adjustRightInd/>
              <w:spacing w:line="259" w:lineRule="auto"/>
              <w:textAlignment w:val="auto"/>
              <w:rPr>
                <w:rFonts w:eastAsiaTheme="minorEastAsia"/>
                <w:color w:val="000000" w:themeColor="text1"/>
                <w:lang w:bidi="bn-IN"/>
              </w:rPr>
            </w:pPr>
            <w:r w:rsidRPr="00250FA0">
              <w:rPr>
                <w:color w:val="000000" w:themeColor="text1"/>
                <w:lang w:bidi="bn-IN"/>
              </w:rPr>
              <w:t>Saves log entries into DB.</w:t>
            </w:r>
          </w:p>
          <w:p w14:paraId="596F371A" w14:textId="77777777" w:rsidR="006F72A0" w:rsidRPr="00250FA0" w:rsidRDefault="006F72A0" w:rsidP="00EC3754">
            <w:pPr>
              <w:pStyle w:val="ListParagraph"/>
              <w:numPr>
                <w:ilvl w:val="0"/>
                <w:numId w:val="30"/>
              </w:numPr>
              <w:overflowPunct/>
              <w:autoSpaceDE/>
              <w:autoSpaceDN/>
              <w:adjustRightInd/>
              <w:spacing w:line="259" w:lineRule="auto"/>
              <w:textAlignment w:val="auto"/>
              <w:rPr>
                <w:rFonts w:eastAsiaTheme="minorEastAsia"/>
                <w:color w:val="000000" w:themeColor="text1"/>
                <w:lang w:bidi="bn-IN"/>
              </w:rPr>
            </w:pPr>
            <w:r w:rsidRPr="00250FA0">
              <w:rPr>
                <w:color w:val="000000" w:themeColor="text1"/>
                <w:lang w:bidi="bn-IN"/>
              </w:rPr>
              <w:t xml:space="preserve">Filters log entries. </w:t>
            </w:r>
          </w:p>
          <w:p w14:paraId="649A598F" w14:textId="64242368" w:rsidR="00316001" w:rsidRPr="00250FA0" w:rsidRDefault="006F72A0" w:rsidP="00EC3754">
            <w:pPr>
              <w:pStyle w:val="ListParagraph"/>
              <w:numPr>
                <w:ilvl w:val="0"/>
                <w:numId w:val="30"/>
              </w:numPr>
              <w:overflowPunct/>
              <w:autoSpaceDE/>
              <w:autoSpaceDN/>
              <w:adjustRightInd/>
              <w:spacing w:line="259" w:lineRule="auto"/>
              <w:textAlignment w:val="auto"/>
              <w:rPr>
                <w:rFonts w:eastAsiaTheme="minorEastAsia"/>
                <w:color w:val="000000" w:themeColor="text1"/>
                <w:lang w:bidi="bn-IN"/>
              </w:rPr>
            </w:pPr>
            <w:r w:rsidRPr="00250FA0">
              <w:rPr>
                <w:color w:val="000000" w:themeColor="text1"/>
                <w:lang w:bidi="bn-IN"/>
              </w:rPr>
              <w:t>Gives ability to search Log entries.</w:t>
            </w:r>
          </w:p>
        </w:tc>
      </w:tr>
      <w:tr w:rsidR="00316001" w14:paraId="1A52A8CE" w14:textId="77777777" w:rsidTr="008A7726">
        <w:tc>
          <w:tcPr>
            <w:tcW w:w="8990" w:type="dxa"/>
            <w:gridSpan w:val="2"/>
          </w:tcPr>
          <w:p w14:paraId="693B12F1" w14:textId="374E8B05" w:rsidR="00316001" w:rsidRDefault="00316001" w:rsidP="009D071E">
            <w:pPr>
              <w:rPr>
                <w:sz w:val="22"/>
                <w:szCs w:val="22"/>
              </w:rPr>
            </w:pPr>
            <w:r w:rsidRPr="2F3D452F">
              <w:rPr>
                <w:b/>
                <w:bCs/>
                <w:sz w:val="22"/>
                <w:szCs w:val="22"/>
              </w:rPr>
              <w:t>Contract:</w:t>
            </w:r>
            <w:r w:rsidRPr="2F3D452F">
              <w:rPr>
                <w:sz w:val="22"/>
                <w:szCs w:val="22"/>
              </w:rPr>
              <w:t xml:space="preserve"> </w:t>
            </w:r>
            <w:r w:rsidR="00F00D3B">
              <w:rPr>
                <w:sz w:val="22"/>
                <w:szCs w:val="22"/>
              </w:rPr>
              <w:t>10</w:t>
            </w:r>
            <w:r>
              <w:rPr>
                <w:sz w:val="22"/>
                <w:szCs w:val="22"/>
              </w:rPr>
              <w:t xml:space="preserve">. </w:t>
            </w:r>
            <w:r w:rsidR="00F00D3B">
              <w:rPr>
                <w:sz w:val="22"/>
                <w:szCs w:val="22"/>
              </w:rPr>
              <w:t xml:space="preserve">Store </w:t>
            </w:r>
            <w:r w:rsidR="008A7726">
              <w:rPr>
                <w:sz w:val="22"/>
                <w:szCs w:val="22"/>
              </w:rPr>
              <w:t>Log Entries</w:t>
            </w:r>
          </w:p>
        </w:tc>
      </w:tr>
      <w:tr w:rsidR="00316001" w14:paraId="6B18AD48" w14:textId="77777777" w:rsidTr="008A7726">
        <w:tc>
          <w:tcPr>
            <w:tcW w:w="4495" w:type="dxa"/>
          </w:tcPr>
          <w:p w14:paraId="7022A6F9" w14:textId="77777777" w:rsidR="00316001" w:rsidRDefault="00316001" w:rsidP="009D071E">
            <w:pPr>
              <w:rPr>
                <w:b/>
                <w:bCs/>
                <w:sz w:val="22"/>
                <w:szCs w:val="22"/>
              </w:rPr>
            </w:pPr>
            <w:r w:rsidRPr="24643FC0">
              <w:rPr>
                <w:b/>
                <w:bCs/>
                <w:sz w:val="22"/>
                <w:szCs w:val="22"/>
              </w:rPr>
              <w:t>Responsibilities</w:t>
            </w:r>
          </w:p>
        </w:tc>
        <w:tc>
          <w:tcPr>
            <w:tcW w:w="4495" w:type="dxa"/>
          </w:tcPr>
          <w:p w14:paraId="7C6C8AE0" w14:textId="77777777" w:rsidR="00316001" w:rsidRDefault="00316001" w:rsidP="009D071E">
            <w:pPr>
              <w:rPr>
                <w:b/>
                <w:bCs/>
                <w:sz w:val="22"/>
                <w:szCs w:val="22"/>
              </w:rPr>
            </w:pPr>
            <w:r w:rsidRPr="24643FC0">
              <w:rPr>
                <w:b/>
                <w:bCs/>
                <w:sz w:val="22"/>
                <w:szCs w:val="22"/>
              </w:rPr>
              <w:t>Collaborations</w:t>
            </w:r>
          </w:p>
        </w:tc>
      </w:tr>
      <w:tr w:rsidR="00316001" w14:paraId="062F5639" w14:textId="77777777" w:rsidTr="008A7726">
        <w:tc>
          <w:tcPr>
            <w:tcW w:w="4495" w:type="dxa"/>
          </w:tcPr>
          <w:p w14:paraId="2CBC9161" w14:textId="07FE22C7" w:rsidR="00316001" w:rsidRPr="000A2A88" w:rsidRDefault="00316001" w:rsidP="009D071E">
            <w:pPr>
              <w:rPr>
                <w:sz w:val="22"/>
                <w:szCs w:val="22"/>
              </w:rPr>
            </w:pPr>
            <w:r>
              <w:rPr>
                <w:sz w:val="22"/>
                <w:szCs w:val="22"/>
              </w:rPr>
              <w:t xml:space="preserve">      1.    </w:t>
            </w:r>
            <w:r w:rsidR="0005013E">
              <w:rPr>
                <w:sz w:val="22"/>
                <w:szCs w:val="22"/>
              </w:rPr>
              <w:t>S</w:t>
            </w:r>
            <w:r w:rsidR="008A7726" w:rsidRPr="0005013E">
              <w:t xml:space="preserve">ave log entry </w:t>
            </w:r>
            <w:r w:rsidR="00F409F1" w:rsidRPr="0005013E">
              <w:t>to database</w:t>
            </w:r>
          </w:p>
        </w:tc>
        <w:tc>
          <w:tcPr>
            <w:tcW w:w="4495" w:type="dxa"/>
          </w:tcPr>
          <w:p w14:paraId="5921F135" w14:textId="648C413E" w:rsidR="00316001" w:rsidRDefault="00332E17" w:rsidP="009D071E">
            <w:pPr>
              <w:spacing w:line="259" w:lineRule="auto"/>
              <w:rPr>
                <w:sz w:val="22"/>
                <w:szCs w:val="22"/>
              </w:rPr>
            </w:pPr>
            <w:r>
              <w:rPr>
                <w:sz w:val="22"/>
                <w:szCs w:val="22"/>
              </w:rPr>
              <w:t>Vector</w:t>
            </w:r>
            <w:r w:rsidR="008A7726">
              <w:rPr>
                <w:sz w:val="22"/>
                <w:szCs w:val="22"/>
              </w:rPr>
              <w:t xml:space="preserve"> DB Manager</w:t>
            </w:r>
          </w:p>
        </w:tc>
      </w:tr>
    </w:tbl>
    <w:p w14:paraId="17350A2F" w14:textId="5AA9E632" w:rsidR="008A7726" w:rsidRPr="00B23A6E" w:rsidRDefault="008A7726" w:rsidP="008A7726">
      <w:pPr>
        <w:shd w:val="clear" w:color="auto" w:fill="FBE4D5" w:themeFill="accent2" w:themeFillTint="33"/>
        <w:rPr>
          <w:b/>
        </w:rPr>
      </w:pPr>
      <w:r w:rsidRPr="00B23A6E">
        <w:rPr>
          <w:b/>
        </w:rPr>
        <w:t xml:space="preserve">Contract </w:t>
      </w:r>
      <w:r>
        <w:rPr>
          <w:b/>
        </w:rPr>
        <w:t>10</w:t>
      </w:r>
      <w:r w:rsidRPr="00B23A6E">
        <w:rPr>
          <w:b/>
        </w:rPr>
        <w:t xml:space="preserve">: </w:t>
      </w:r>
      <w:r>
        <w:rPr>
          <w:b/>
        </w:rPr>
        <w:t>Store</w:t>
      </w:r>
      <w:r w:rsidR="00F409F1">
        <w:rPr>
          <w:b/>
        </w:rPr>
        <w:t xml:space="preserve"> Log Entries</w:t>
      </w:r>
      <w:r w:rsidRPr="00B23A6E">
        <w:rPr>
          <w:b/>
        </w:rPr>
        <w:t xml:space="preserve"> </w:t>
      </w:r>
    </w:p>
    <w:p w14:paraId="68D464D2" w14:textId="053A8F2F" w:rsidR="008A7726" w:rsidRDefault="008A7726" w:rsidP="00EC3754">
      <w:pPr>
        <w:pStyle w:val="ListParagraph"/>
        <w:numPr>
          <w:ilvl w:val="0"/>
          <w:numId w:val="19"/>
        </w:numPr>
        <w:rPr>
          <w:b/>
          <w:bCs/>
        </w:rPr>
      </w:pPr>
      <w:r w:rsidRPr="1CC79CF2">
        <w:rPr>
          <w:b/>
          <w:bCs/>
        </w:rPr>
        <w:t xml:space="preserve">Method Name:  </w:t>
      </w:r>
      <w:proofErr w:type="spellStart"/>
      <w:proofErr w:type="gramStart"/>
      <w:r w:rsidR="00F409F1">
        <w:rPr>
          <w:bCs/>
        </w:rPr>
        <w:t>saveLogEntry</w:t>
      </w:r>
      <w:proofErr w:type="spellEnd"/>
      <w:r>
        <w:t>(</w:t>
      </w:r>
      <w:proofErr w:type="spellStart"/>
      <w:proofErr w:type="gramEnd"/>
      <w:r w:rsidR="0036794B">
        <w:t>logEntry</w:t>
      </w:r>
      <w:proofErr w:type="spellEnd"/>
      <w:r w:rsidR="0036794B">
        <w:t xml:space="preserve"> x</w:t>
      </w:r>
      <w:r>
        <w:t>);</w:t>
      </w:r>
    </w:p>
    <w:p w14:paraId="372CC287" w14:textId="6DD63723" w:rsidR="008A7726" w:rsidRDefault="008A7726" w:rsidP="00EC3754">
      <w:pPr>
        <w:pStyle w:val="ListParagraph"/>
        <w:numPr>
          <w:ilvl w:val="0"/>
          <w:numId w:val="19"/>
        </w:numPr>
        <w:rPr>
          <w:b/>
          <w:bCs/>
        </w:rPr>
      </w:pPr>
      <w:r w:rsidRPr="2F3D452F">
        <w:rPr>
          <w:b/>
          <w:bCs/>
        </w:rPr>
        <w:t xml:space="preserve">Return Value Type: </w:t>
      </w:r>
      <w:r w:rsidR="0036794B">
        <w:t>void</w:t>
      </w:r>
    </w:p>
    <w:p w14:paraId="4B2F80A5" w14:textId="4E0E2610" w:rsidR="008A7726" w:rsidRDefault="008A7726" w:rsidP="00EC3754">
      <w:pPr>
        <w:pStyle w:val="ListParagraph"/>
        <w:numPr>
          <w:ilvl w:val="0"/>
          <w:numId w:val="19"/>
        </w:numPr>
        <w:rPr>
          <w:b/>
          <w:bCs/>
        </w:rPr>
      </w:pPr>
      <w:r w:rsidRPr="1CC79CF2">
        <w:rPr>
          <w:b/>
          <w:bCs/>
        </w:rPr>
        <w:t xml:space="preserve">Input and output Parameters: </w:t>
      </w:r>
    </w:p>
    <w:p w14:paraId="0FD70078" w14:textId="2146F62D" w:rsidR="0036794B" w:rsidRPr="00332E17" w:rsidRDefault="0036794B" w:rsidP="00EC3754">
      <w:pPr>
        <w:pStyle w:val="ListParagraph"/>
        <w:numPr>
          <w:ilvl w:val="0"/>
          <w:numId w:val="26"/>
        </w:numPr>
        <w:rPr>
          <w:bCs/>
        </w:rPr>
      </w:pPr>
      <w:r w:rsidRPr="00332E17">
        <w:rPr>
          <w:bCs/>
        </w:rPr>
        <w:t xml:space="preserve">x: </w:t>
      </w:r>
      <w:r w:rsidR="00A834A9">
        <w:rPr>
          <w:bCs/>
        </w:rPr>
        <w:t>must be a log entry object</w:t>
      </w:r>
    </w:p>
    <w:p w14:paraId="25ED23ED" w14:textId="313F9C69" w:rsidR="008A7726" w:rsidRDefault="008A7726" w:rsidP="00EC3754">
      <w:pPr>
        <w:pStyle w:val="ListParagraph"/>
        <w:numPr>
          <w:ilvl w:val="0"/>
          <w:numId w:val="19"/>
        </w:numPr>
        <w:rPr>
          <w:b/>
          <w:bCs/>
        </w:rPr>
      </w:pPr>
      <w:r w:rsidRPr="1CC79CF2">
        <w:rPr>
          <w:b/>
          <w:bCs/>
        </w:rPr>
        <w:t xml:space="preserve">Description of Parameters: </w:t>
      </w:r>
      <w:r w:rsidR="00A834A9">
        <w:t xml:space="preserve">a reference to a log entry </w:t>
      </w:r>
    </w:p>
    <w:p w14:paraId="158805E1" w14:textId="4CC335C8" w:rsidR="008A7726" w:rsidRDefault="008A7726" w:rsidP="008A7726">
      <w:pPr>
        <w:rPr>
          <w:b/>
          <w:bCs/>
        </w:rPr>
      </w:pPr>
      <w:r w:rsidRPr="1CC79CF2">
        <w:rPr>
          <w:b/>
          <w:bCs/>
        </w:rPr>
        <w:t xml:space="preserve">Purpose: </w:t>
      </w:r>
      <w:r>
        <w:rPr>
          <w:bCs/>
        </w:rPr>
        <w:t xml:space="preserve">to allow the </w:t>
      </w:r>
      <w:r w:rsidR="009B6482">
        <w:rPr>
          <w:bCs/>
        </w:rPr>
        <w:t xml:space="preserve">system to </w:t>
      </w:r>
      <w:r w:rsidR="008852FC">
        <w:rPr>
          <w:bCs/>
        </w:rPr>
        <w:t>save log entries on the data base</w:t>
      </w:r>
    </w:p>
    <w:p w14:paraId="1E5646DB" w14:textId="2587406F" w:rsidR="008A7726" w:rsidRDefault="008A7726" w:rsidP="008A7726">
      <w:pPr>
        <w:rPr>
          <w:b/>
          <w:bCs/>
        </w:rPr>
      </w:pPr>
      <w:r w:rsidRPr="1CC79CF2">
        <w:rPr>
          <w:b/>
          <w:bCs/>
        </w:rPr>
        <w:t xml:space="preserve">Pre-Conditions: </w:t>
      </w:r>
      <w:r w:rsidR="00065942" w:rsidRPr="00E27A68">
        <w:rPr>
          <w:bCs/>
        </w:rPr>
        <w:t>user m</w:t>
      </w:r>
      <w:r w:rsidR="00E27A68">
        <w:rPr>
          <w:bCs/>
        </w:rPr>
        <w:t>u</w:t>
      </w:r>
      <w:r w:rsidR="00065942" w:rsidRPr="00E27A68">
        <w:rPr>
          <w:bCs/>
        </w:rPr>
        <w:t>st be on graph and table view</w:t>
      </w:r>
      <w:r w:rsidR="00E27A68">
        <w:rPr>
          <w:bCs/>
        </w:rPr>
        <w:t xml:space="preserve"> or analysis view</w:t>
      </w:r>
      <w:r w:rsidR="00065942" w:rsidRPr="00E27A68">
        <w:rPr>
          <w:bCs/>
        </w:rPr>
        <w:t xml:space="preserve"> and </w:t>
      </w:r>
      <w:r w:rsidR="00E27A68" w:rsidRPr="00E27A68">
        <w:rPr>
          <w:bCs/>
        </w:rPr>
        <w:t>click on option to create new log entry</w:t>
      </w:r>
    </w:p>
    <w:p w14:paraId="42D84577" w14:textId="1C677EA3" w:rsidR="008852FC" w:rsidRDefault="008852FC" w:rsidP="008A7726">
      <w:r>
        <w:rPr>
          <w:b/>
          <w:bCs/>
        </w:rPr>
        <w:t>Post-Conditions:</w:t>
      </w:r>
      <w:r w:rsidR="00E27A68">
        <w:rPr>
          <w:b/>
          <w:bCs/>
        </w:rPr>
        <w:t xml:space="preserve"> </w:t>
      </w:r>
      <w:r w:rsidR="00E27A68" w:rsidRPr="00885FB1">
        <w:rPr>
          <w:bCs/>
        </w:rPr>
        <w:t>a new log entry is added to the table view/ana</w:t>
      </w:r>
      <w:r w:rsidR="00885FB1" w:rsidRPr="00885FB1">
        <w:rPr>
          <w:bCs/>
        </w:rPr>
        <w:t>lysis view</w:t>
      </w:r>
    </w:p>
    <w:p w14:paraId="4797C952" w14:textId="77777777" w:rsidR="00316001" w:rsidRPr="00316001" w:rsidRDefault="00316001" w:rsidP="00316001"/>
    <w:p w14:paraId="7E605D96" w14:textId="00200227" w:rsidR="24DD7A8F" w:rsidRDefault="24DD7A8F" w:rsidP="24DD7A8F"/>
    <w:p w14:paraId="1698CB66" w14:textId="4EBA7DD7" w:rsidR="24643FC0" w:rsidRDefault="31A67763" w:rsidP="001D398B">
      <w:pPr>
        <w:pStyle w:val="Heading2"/>
        <w:shd w:val="clear" w:color="auto" w:fill="D9E2F3" w:themeFill="accent1" w:themeFillTint="33"/>
      </w:pPr>
      <w:bookmarkStart w:id="85" w:name="_Toc36395082"/>
      <w:r>
        <w:t xml:space="preserve">User Interaction </w:t>
      </w:r>
      <w:r w:rsidR="19D3F0F6">
        <w:t>Subsystem</w:t>
      </w:r>
      <w:bookmarkEnd w:id="85"/>
    </w:p>
    <w:p w14:paraId="2F332B35" w14:textId="7E85354D" w:rsidR="33A79257" w:rsidRDefault="33A79257" w:rsidP="24643FC0">
      <w:pPr>
        <w:pStyle w:val="Heading3"/>
      </w:pPr>
      <w:bookmarkStart w:id="86" w:name="_Toc36395083"/>
      <w:r>
        <w:t>UI Graph and Table view</w:t>
      </w:r>
      <w:bookmarkEnd w:id="86"/>
    </w:p>
    <w:p w14:paraId="3DACEC16" w14:textId="6CCB6795" w:rsidR="3EF7C8F8" w:rsidRDefault="3EF7C8F8" w:rsidP="00873684">
      <w:pPr>
        <w:jc w:val="right"/>
        <w:rPr>
          <w:i/>
          <w:iCs/>
        </w:rPr>
      </w:pPr>
      <w:r w:rsidRPr="1CC79CF2">
        <w:rPr>
          <w:i/>
          <w:iCs/>
        </w:rPr>
        <w:t>Table 3.</w:t>
      </w:r>
      <w:r w:rsidR="00A51611">
        <w:rPr>
          <w:i/>
          <w:iCs/>
        </w:rPr>
        <w:t>0</w:t>
      </w:r>
    </w:p>
    <w:tbl>
      <w:tblPr>
        <w:tblStyle w:val="TableGrid"/>
        <w:tblW w:w="0" w:type="auto"/>
        <w:tblLook w:val="06A0" w:firstRow="1" w:lastRow="0" w:firstColumn="1" w:lastColumn="0" w:noHBand="1" w:noVBand="1"/>
      </w:tblPr>
      <w:tblGrid>
        <w:gridCol w:w="4495"/>
        <w:gridCol w:w="4495"/>
      </w:tblGrid>
      <w:tr w:rsidR="24643FC0" w14:paraId="2382BDE0" w14:textId="77777777" w:rsidTr="002E0B59">
        <w:tc>
          <w:tcPr>
            <w:tcW w:w="8990" w:type="dxa"/>
            <w:gridSpan w:val="2"/>
            <w:shd w:val="clear" w:color="auto" w:fill="D9E2F3" w:themeFill="accent1" w:themeFillTint="33"/>
          </w:tcPr>
          <w:p w14:paraId="02A5DE12" w14:textId="609A24D7" w:rsidR="24643FC0" w:rsidRDefault="24643FC0" w:rsidP="24643FC0">
            <w:pPr>
              <w:rPr>
                <w:sz w:val="22"/>
                <w:szCs w:val="22"/>
              </w:rPr>
            </w:pPr>
            <w:r w:rsidRPr="24643FC0">
              <w:rPr>
                <w:b/>
                <w:bCs/>
                <w:sz w:val="22"/>
                <w:szCs w:val="22"/>
              </w:rPr>
              <w:t>Class Name</w:t>
            </w:r>
            <w:r w:rsidRPr="24643FC0">
              <w:rPr>
                <w:sz w:val="22"/>
                <w:szCs w:val="22"/>
              </w:rPr>
              <w:t xml:space="preserve">: </w:t>
            </w:r>
            <w:r w:rsidR="62B8E3D5" w:rsidRPr="24643FC0">
              <w:rPr>
                <w:sz w:val="22"/>
                <w:szCs w:val="22"/>
              </w:rPr>
              <w:t>UI Graph and Table view</w:t>
            </w:r>
          </w:p>
        </w:tc>
      </w:tr>
      <w:tr w:rsidR="24643FC0" w14:paraId="3BE31351" w14:textId="77777777" w:rsidTr="002E0B59">
        <w:tc>
          <w:tcPr>
            <w:tcW w:w="8990" w:type="dxa"/>
            <w:gridSpan w:val="2"/>
          </w:tcPr>
          <w:p w14:paraId="525C9185" w14:textId="383D1E3B" w:rsidR="24643FC0" w:rsidRDefault="24643FC0" w:rsidP="24643FC0">
            <w:pPr>
              <w:rPr>
                <w:sz w:val="22"/>
                <w:szCs w:val="22"/>
              </w:rPr>
            </w:pPr>
            <w:r w:rsidRPr="24643FC0">
              <w:rPr>
                <w:b/>
                <w:bCs/>
                <w:sz w:val="22"/>
                <w:szCs w:val="22"/>
              </w:rPr>
              <w:t>Superclass</w:t>
            </w:r>
            <w:r w:rsidRPr="24643FC0">
              <w:rPr>
                <w:sz w:val="22"/>
                <w:szCs w:val="22"/>
              </w:rPr>
              <w:t xml:space="preserve">: </w:t>
            </w:r>
            <w:r w:rsidR="7031E3B6" w:rsidRPr="24643FC0">
              <w:rPr>
                <w:sz w:val="22"/>
                <w:szCs w:val="22"/>
              </w:rPr>
              <w:t>UI View Manager</w:t>
            </w:r>
          </w:p>
        </w:tc>
      </w:tr>
      <w:tr w:rsidR="24643FC0" w14:paraId="68A1CFF3" w14:textId="77777777" w:rsidTr="002E0B59">
        <w:tc>
          <w:tcPr>
            <w:tcW w:w="8990" w:type="dxa"/>
            <w:gridSpan w:val="2"/>
          </w:tcPr>
          <w:p w14:paraId="2C1BBC62" w14:textId="0E0A51A2" w:rsidR="24643FC0" w:rsidRDefault="24643FC0" w:rsidP="24643FC0">
            <w:pPr>
              <w:rPr>
                <w:sz w:val="22"/>
                <w:szCs w:val="22"/>
              </w:rPr>
            </w:pPr>
            <w:r w:rsidRPr="24643FC0">
              <w:rPr>
                <w:b/>
                <w:bCs/>
                <w:sz w:val="22"/>
                <w:szCs w:val="22"/>
              </w:rPr>
              <w:t>Subclasses</w:t>
            </w:r>
            <w:r w:rsidRPr="24643FC0">
              <w:rPr>
                <w:sz w:val="22"/>
                <w:szCs w:val="22"/>
              </w:rPr>
              <w:t xml:space="preserve">: </w:t>
            </w:r>
          </w:p>
        </w:tc>
      </w:tr>
      <w:tr w:rsidR="24643FC0" w14:paraId="27C70428" w14:textId="77777777" w:rsidTr="002E0B59">
        <w:tc>
          <w:tcPr>
            <w:tcW w:w="8990" w:type="dxa"/>
            <w:gridSpan w:val="2"/>
          </w:tcPr>
          <w:p w14:paraId="6FFBFB3A" w14:textId="695D4573" w:rsidR="24643FC0" w:rsidRDefault="24643FC0" w:rsidP="24643FC0">
            <w:pPr>
              <w:rPr>
                <w:b/>
                <w:bCs/>
                <w:sz w:val="22"/>
                <w:szCs w:val="22"/>
              </w:rPr>
            </w:pPr>
            <w:r w:rsidRPr="24643FC0">
              <w:rPr>
                <w:b/>
                <w:bCs/>
                <w:sz w:val="22"/>
                <w:szCs w:val="22"/>
              </w:rPr>
              <w:t>Private Responsibilities</w:t>
            </w:r>
          </w:p>
          <w:p w14:paraId="0BFAE223" w14:textId="6414B7BA" w:rsidR="6FA091D3" w:rsidRPr="0005013E" w:rsidRDefault="6CCA8E4C" w:rsidP="2F3D452F">
            <w:pPr>
              <w:pStyle w:val="ListParagraph"/>
              <w:numPr>
                <w:ilvl w:val="0"/>
                <w:numId w:val="5"/>
              </w:numPr>
              <w:spacing w:line="259" w:lineRule="auto"/>
            </w:pPr>
            <w:r w:rsidRPr="0005013E">
              <w:t>Display information about graph.</w:t>
            </w:r>
          </w:p>
          <w:p w14:paraId="7BF87AEC" w14:textId="4B6637B7" w:rsidR="6FA091D3" w:rsidRPr="0005013E" w:rsidRDefault="6CCA8E4C" w:rsidP="2F3D452F">
            <w:pPr>
              <w:pStyle w:val="ListParagraph"/>
              <w:numPr>
                <w:ilvl w:val="0"/>
                <w:numId w:val="5"/>
              </w:numPr>
              <w:spacing w:line="259" w:lineRule="auto"/>
            </w:pPr>
            <w:r w:rsidRPr="0005013E">
              <w:t>Display information about table.</w:t>
            </w:r>
          </w:p>
          <w:p w14:paraId="5FCBFB8F" w14:textId="1B262801" w:rsidR="6FA091D3" w:rsidRPr="0005013E" w:rsidRDefault="6CCA8E4C" w:rsidP="2F3D452F">
            <w:pPr>
              <w:pStyle w:val="ListParagraph"/>
              <w:numPr>
                <w:ilvl w:val="0"/>
                <w:numId w:val="5"/>
              </w:numPr>
              <w:spacing w:line="259" w:lineRule="auto"/>
            </w:pPr>
            <w:r w:rsidRPr="0005013E">
              <w:t>Receive user input for creating a node.</w:t>
            </w:r>
          </w:p>
          <w:p w14:paraId="4F611D6C" w14:textId="4941A05B" w:rsidR="6FA091D3" w:rsidRDefault="6CCA8E4C" w:rsidP="2F3D452F">
            <w:pPr>
              <w:pStyle w:val="ListParagraph"/>
              <w:numPr>
                <w:ilvl w:val="0"/>
                <w:numId w:val="5"/>
              </w:numPr>
              <w:spacing w:line="259" w:lineRule="auto"/>
              <w:rPr>
                <w:sz w:val="22"/>
                <w:szCs w:val="22"/>
              </w:rPr>
            </w:pPr>
            <w:r w:rsidRPr="0005013E">
              <w:t>Receive user input for creating new log entry.</w:t>
            </w:r>
          </w:p>
        </w:tc>
      </w:tr>
      <w:tr w:rsidR="24643FC0" w14:paraId="19002C32" w14:textId="77777777" w:rsidTr="002E0B59">
        <w:tc>
          <w:tcPr>
            <w:tcW w:w="8990" w:type="dxa"/>
            <w:gridSpan w:val="2"/>
          </w:tcPr>
          <w:p w14:paraId="60BACB60" w14:textId="2F5495A3" w:rsidR="24643FC0" w:rsidRDefault="34F4EC3D" w:rsidP="24643FC0">
            <w:pPr>
              <w:rPr>
                <w:sz w:val="22"/>
                <w:szCs w:val="22"/>
              </w:rPr>
            </w:pPr>
            <w:r w:rsidRPr="2F3D452F">
              <w:rPr>
                <w:b/>
                <w:bCs/>
                <w:sz w:val="22"/>
                <w:szCs w:val="22"/>
              </w:rPr>
              <w:t>Contract:</w:t>
            </w:r>
            <w:r w:rsidR="3B5E49FD" w:rsidRPr="2F3D452F">
              <w:rPr>
                <w:b/>
                <w:bCs/>
                <w:sz w:val="22"/>
                <w:szCs w:val="22"/>
              </w:rPr>
              <w:t xml:space="preserve"> </w:t>
            </w:r>
            <w:r w:rsidR="00344111" w:rsidRPr="00344111">
              <w:rPr>
                <w:bCs/>
                <w:sz w:val="22"/>
                <w:szCs w:val="22"/>
              </w:rPr>
              <w:t xml:space="preserve">11. </w:t>
            </w:r>
            <w:r w:rsidR="00344111">
              <w:rPr>
                <w:bCs/>
                <w:sz w:val="22"/>
                <w:szCs w:val="22"/>
              </w:rPr>
              <w:t xml:space="preserve">Display Graph </w:t>
            </w:r>
          </w:p>
        </w:tc>
      </w:tr>
      <w:tr w:rsidR="24643FC0" w14:paraId="1B89D9B7" w14:textId="77777777" w:rsidTr="002E0B59">
        <w:tc>
          <w:tcPr>
            <w:tcW w:w="4495" w:type="dxa"/>
          </w:tcPr>
          <w:p w14:paraId="26E7C0EA" w14:textId="5B923B4C" w:rsidR="24643FC0" w:rsidRDefault="24643FC0" w:rsidP="24643FC0">
            <w:pPr>
              <w:rPr>
                <w:b/>
                <w:bCs/>
                <w:sz w:val="22"/>
                <w:szCs w:val="22"/>
              </w:rPr>
            </w:pPr>
            <w:r w:rsidRPr="24643FC0">
              <w:rPr>
                <w:b/>
                <w:bCs/>
                <w:sz w:val="22"/>
                <w:szCs w:val="22"/>
              </w:rPr>
              <w:t>Responsibilities</w:t>
            </w:r>
          </w:p>
        </w:tc>
        <w:tc>
          <w:tcPr>
            <w:tcW w:w="4495" w:type="dxa"/>
          </w:tcPr>
          <w:p w14:paraId="583B051C" w14:textId="68FBB1F2" w:rsidR="24643FC0" w:rsidRDefault="24643FC0" w:rsidP="24643FC0">
            <w:pPr>
              <w:rPr>
                <w:b/>
                <w:bCs/>
                <w:sz w:val="22"/>
                <w:szCs w:val="22"/>
              </w:rPr>
            </w:pPr>
            <w:r w:rsidRPr="24643FC0">
              <w:rPr>
                <w:b/>
                <w:bCs/>
                <w:sz w:val="22"/>
                <w:szCs w:val="22"/>
              </w:rPr>
              <w:t>Collaborations</w:t>
            </w:r>
          </w:p>
        </w:tc>
      </w:tr>
      <w:tr w:rsidR="24643FC0" w14:paraId="4A034479" w14:textId="77777777" w:rsidTr="002E0B59">
        <w:tc>
          <w:tcPr>
            <w:tcW w:w="4495" w:type="dxa"/>
          </w:tcPr>
          <w:p w14:paraId="38911C53" w14:textId="2121D501" w:rsidR="24643FC0" w:rsidRPr="0005013E" w:rsidRDefault="4BC7063E" w:rsidP="00EC3754">
            <w:pPr>
              <w:pStyle w:val="ListParagraph"/>
              <w:numPr>
                <w:ilvl w:val="0"/>
                <w:numId w:val="12"/>
              </w:numPr>
            </w:pPr>
            <w:r w:rsidRPr="0005013E">
              <w:t xml:space="preserve">Display </w:t>
            </w:r>
            <w:r w:rsidR="00A82FDA" w:rsidRPr="0005013E">
              <w:t>graph information on the graph view</w:t>
            </w:r>
          </w:p>
        </w:tc>
        <w:tc>
          <w:tcPr>
            <w:tcW w:w="4495" w:type="dxa"/>
          </w:tcPr>
          <w:p w14:paraId="12411700" w14:textId="3E122472" w:rsidR="24643FC0" w:rsidRPr="0005013E" w:rsidRDefault="00A82FDA" w:rsidP="24643FC0">
            <w:pPr>
              <w:spacing w:line="259" w:lineRule="auto"/>
            </w:pPr>
            <w:proofErr w:type="gramStart"/>
            <w:r w:rsidRPr="0005013E">
              <w:t>Graph(</w:t>
            </w:r>
            <w:proofErr w:type="gramEnd"/>
            <w:r w:rsidRPr="0005013E">
              <w:t>1)</w:t>
            </w:r>
          </w:p>
        </w:tc>
      </w:tr>
    </w:tbl>
    <w:p w14:paraId="48406B82" w14:textId="7B174D3A" w:rsidR="263F7199" w:rsidRPr="00261DDF" w:rsidRDefault="263F7199" w:rsidP="00261DDF">
      <w:pPr>
        <w:shd w:val="clear" w:color="auto" w:fill="FBE4D5" w:themeFill="accent2" w:themeFillTint="33"/>
        <w:rPr>
          <w:b/>
        </w:rPr>
      </w:pPr>
      <w:r w:rsidRPr="00261DDF">
        <w:rPr>
          <w:b/>
        </w:rPr>
        <w:t xml:space="preserve">Contract </w:t>
      </w:r>
      <w:r w:rsidR="00261DDF">
        <w:rPr>
          <w:b/>
        </w:rPr>
        <w:t>11</w:t>
      </w:r>
      <w:r w:rsidR="00261DDF" w:rsidRPr="00261DDF">
        <w:rPr>
          <w:b/>
        </w:rPr>
        <w:t xml:space="preserve">: Display Graph </w:t>
      </w:r>
    </w:p>
    <w:p w14:paraId="2764E69F" w14:textId="612EB576" w:rsidR="263F7199" w:rsidRDefault="263F7199" w:rsidP="00EC3754">
      <w:pPr>
        <w:pStyle w:val="ListParagraph"/>
        <w:numPr>
          <w:ilvl w:val="0"/>
          <w:numId w:val="19"/>
        </w:numPr>
        <w:rPr>
          <w:b/>
          <w:bCs/>
        </w:rPr>
      </w:pPr>
      <w:r w:rsidRPr="0B9357BD">
        <w:rPr>
          <w:b/>
          <w:bCs/>
        </w:rPr>
        <w:t xml:space="preserve">Method Name:  </w:t>
      </w:r>
      <w:proofErr w:type="spellStart"/>
      <w:proofErr w:type="gramStart"/>
      <w:r w:rsidR="0031038C">
        <w:t>displayGraphView</w:t>
      </w:r>
      <w:proofErr w:type="spellEnd"/>
      <w:r>
        <w:t>(</w:t>
      </w:r>
      <w:proofErr w:type="gramEnd"/>
      <w:r w:rsidR="00E37C6F">
        <w:t>graph x</w:t>
      </w:r>
      <w:r>
        <w:t>);</w:t>
      </w:r>
    </w:p>
    <w:p w14:paraId="3232DF2B" w14:textId="10A83722" w:rsidR="263F7199" w:rsidRDefault="263F7199" w:rsidP="00EC3754">
      <w:pPr>
        <w:pStyle w:val="ListParagraph"/>
        <w:numPr>
          <w:ilvl w:val="0"/>
          <w:numId w:val="19"/>
        </w:numPr>
        <w:rPr>
          <w:b/>
          <w:bCs/>
        </w:rPr>
      </w:pPr>
      <w:r w:rsidRPr="0B9357BD">
        <w:rPr>
          <w:b/>
          <w:bCs/>
        </w:rPr>
        <w:t xml:space="preserve">Return Value Type: </w:t>
      </w:r>
      <w:r>
        <w:t>void</w:t>
      </w:r>
    </w:p>
    <w:p w14:paraId="05FD471C" w14:textId="0D672A53" w:rsidR="263F7199" w:rsidRPr="00E37C6F" w:rsidRDefault="263F7199" w:rsidP="00EC3754">
      <w:pPr>
        <w:pStyle w:val="ListParagraph"/>
        <w:numPr>
          <w:ilvl w:val="0"/>
          <w:numId w:val="19"/>
        </w:numPr>
        <w:rPr>
          <w:b/>
          <w:bCs/>
        </w:rPr>
      </w:pPr>
      <w:r w:rsidRPr="0B9357BD">
        <w:rPr>
          <w:b/>
          <w:bCs/>
        </w:rPr>
        <w:t xml:space="preserve">Input and output Parameters: </w:t>
      </w:r>
    </w:p>
    <w:p w14:paraId="49CF5777" w14:textId="35D69344" w:rsidR="00E37C6F" w:rsidRDefault="00E37C6F" w:rsidP="00EC3754">
      <w:pPr>
        <w:pStyle w:val="ListParagraph"/>
        <w:numPr>
          <w:ilvl w:val="0"/>
          <w:numId w:val="26"/>
        </w:numPr>
        <w:rPr>
          <w:b/>
          <w:bCs/>
        </w:rPr>
      </w:pPr>
      <w:r>
        <w:rPr>
          <w:bCs/>
        </w:rPr>
        <w:t xml:space="preserve">x: must be a graph object </w:t>
      </w:r>
    </w:p>
    <w:p w14:paraId="63AE07A6" w14:textId="523E67BC" w:rsidR="263F7199" w:rsidRDefault="263F7199" w:rsidP="00EC3754">
      <w:pPr>
        <w:pStyle w:val="ListParagraph"/>
        <w:numPr>
          <w:ilvl w:val="0"/>
          <w:numId w:val="19"/>
        </w:numPr>
        <w:rPr>
          <w:b/>
          <w:bCs/>
        </w:rPr>
      </w:pPr>
      <w:r w:rsidRPr="0B9357BD">
        <w:rPr>
          <w:b/>
          <w:bCs/>
        </w:rPr>
        <w:t xml:space="preserve">Description of Parameters: </w:t>
      </w:r>
      <w:r w:rsidR="00E37C6F" w:rsidRPr="00E37C6F">
        <w:rPr>
          <w:bCs/>
        </w:rPr>
        <w:t>reference to a graph</w:t>
      </w:r>
      <w:r w:rsidR="00E37C6F">
        <w:rPr>
          <w:b/>
          <w:bCs/>
        </w:rPr>
        <w:t xml:space="preserve"> </w:t>
      </w:r>
    </w:p>
    <w:p w14:paraId="0B009739" w14:textId="741BEE05" w:rsidR="263F7199" w:rsidRDefault="263F7199">
      <w:r w:rsidRPr="0B9357BD">
        <w:rPr>
          <w:b/>
          <w:bCs/>
        </w:rPr>
        <w:t xml:space="preserve">Purpose: </w:t>
      </w:r>
      <w:r>
        <w:t>to display nodes</w:t>
      </w:r>
      <w:r w:rsidR="00E37C6F">
        <w:t xml:space="preserve"> and connectors on the </w:t>
      </w:r>
      <w:r w:rsidR="00261DDF">
        <w:t>graph view</w:t>
      </w:r>
      <w:r>
        <w:t xml:space="preserve"> </w:t>
      </w:r>
      <w:r w:rsidR="00261DDF">
        <w:t>and log entries associated with the nodes on the table view</w:t>
      </w:r>
    </w:p>
    <w:p w14:paraId="2D7DC027" w14:textId="52DB02C0" w:rsidR="263F7199" w:rsidRDefault="263F7199">
      <w:r w:rsidRPr="0B9357BD">
        <w:rPr>
          <w:b/>
          <w:bCs/>
        </w:rPr>
        <w:t xml:space="preserve">Pre-Conditions: </w:t>
      </w:r>
      <w:r w:rsidR="00261DDF">
        <w:t xml:space="preserve">there must be some nodes and log entries within a graph </w:t>
      </w:r>
    </w:p>
    <w:p w14:paraId="534EF696" w14:textId="6CC4DEAA" w:rsidR="263F7199" w:rsidRDefault="263F7199" w:rsidP="0B9357BD">
      <w:pPr>
        <w:rPr>
          <w:b/>
          <w:bCs/>
        </w:rPr>
      </w:pPr>
      <w:r w:rsidRPr="0B9357BD">
        <w:rPr>
          <w:b/>
          <w:bCs/>
        </w:rPr>
        <w:t xml:space="preserve">Post-Conditions: </w:t>
      </w:r>
      <w:r>
        <w:t>Representation of a node has been drawn on the Graph</w:t>
      </w:r>
      <w:r w:rsidR="21620739">
        <w:t>/ Table view.</w:t>
      </w:r>
    </w:p>
    <w:p w14:paraId="1120CD61" w14:textId="24DDC53D" w:rsidR="2F3D452F" w:rsidRDefault="2F3D452F" w:rsidP="2F3D452F"/>
    <w:p w14:paraId="41A4F300" w14:textId="58F01333" w:rsidR="0B9357BD" w:rsidRDefault="0B9357BD" w:rsidP="0B9357BD"/>
    <w:p w14:paraId="1CF0EB43" w14:textId="7441E066" w:rsidR="1EFE1E75" w:rsidRDefault="1EFE1E75" w:rsidP="1CC79CF2">
      <w:pPr>
        <w:pStyle w:val="Heading3"/>
      </w:pPr>
      <w:bookmarkStart w:id="87" w:name="_Toc36395084"/>
      <w:r>
        <w:t>UI Vector Config View</w:t>
      </w:r>
      <w:bookmarkEnd w:id="87"/>
    </w:p>
    <w:p w14:paraId="6B2572B0" w14:textId="2514B267" w:rsidR="42AE3360" w:rsidRDefault="42AE3360" w:rsidP="00873684">
      <w:pPr>
        <w:jc w:val="right"/>
        <w:rPr>
          <w:i/>
          <w:iCs/>
        </w:rPr>
      </w:pPr>
      <w:r w:rsidRPr="1CC79CF2">
        <w:rPr>
          <w:i/>
          <w:iCs/>
        </w:rPr>
        <w:t>Table 3.</w:t>
      </w:r>
      <w:r w:rsidR="00A51611">
        <w:rPr>
          <w:i/>
          <w:iCs/>
        </w:rPr>
        <w:t>1</w:t>
      </w:r>
    </w:p>
    <w:tbl>
      <w:tblPr>
        <w:tblStyle w:val="TableGrid"/>
        <w:tblW w:w="0" w:type="auto"/>
        <w:tblLook w:val="06A0" w:firstRow="1" w:lastRow="0" w:firstColumn="1" w:lastColumn="0" w:noHBand="1" w:noVBand="1"/>
      </w:tblPr>
      <w:tblGrid>
        <w:gridCol w:w="4495"/>
        <w:gridCol w:w="4495"/>
      </w:tblGrid>
      <w:tr w:rsidR="1CC79CF2" w14:paraId="3C2A74BF" w14:textId="77777777" w:rsidTr="2F3D452F">
        <w:tc>
          <w:tcPr>
            <w:tcW w:w="8990" w:type="dxa"/>
            <w:gridSpan w:val="2"/>
            <w:shd w:val="clear" w:color="auto" w:fill="D9E2F3" w:themeFill="accent1" w:themeFillTint="33"/>
          </w:tcPr>
          <w:p w14:paraId="4B92FA61" w14:textId="4F9C18AE" w:rsidR="1CC79CF2" w:rsidRDefault="1CC79CF2" w:rsidP="1CC79CF2">
            <w:pPr>
              <w:rPr>
                <w:sz w:val="22"/>
                <w:szCs w:val="22"/>
              </w:rPr>
            </w:pPr>
            <w:r w:rsidRPr="1CC79CF2">
              <w:rPr>
                <w:b/>
                <w:bCs/>
                <w:sz w:val="22"/>
                <w:szCs w:val="22"/>
              </w:rPr>
              <w:t>Class Name</w:t>
            </w:r>
            <w:r w:rsidRPr="1CC79CF2">
              <w:rPr>
                <w:sz w:val="22"/>
                <w:szCs w:val="22"/>
              </w:rPr>
              <w:t xml:space="preserve">: UI </w:t>
            </w:r>
            <w:r w:rsidR="1B255E46" w:rsidRPr="1CC79CF2">
              <w:rPr>
                <w:sz w:val="22"/>
                <w:szCs w:val="22"/>
              </w:rPr>
              <w:t>Vector Config View</w:t>
            </w:r>
          </w:p>
        </w:tc>
      </w:tr>
      <w:tr w:rsidR="1CC79CF2" w14:paraId="05397741" w14:textId="77777777" w:rsidTr="2F3D452F">
        <w:tc>
          <w:tcPr>
            <w:tcW w:w="8990" w:type="dxa"/>
            <w:gridSpan w:val="2"/>
          </w:tcPr>
          <w:p w14:paraId="12DF2A48" w14:textId="383D1E3B" w:rsidR="1CC79CF2" w:rsidRDefault="1CC79CF2" w:rsidP="1CC79CF2">
            <w:pPr>
              <w:rPr>
                <w:sz w:val="22"/>
                <w:szCs w:val="22"/>
              </w:rPr>
            </w:pPr>
            <w:r w:rsidRPr="1CC79CF2">
              <w:rPr>
                <w:b/>
                <w:bCs/>
                <w:sz w:val="22"/>
                <w:szCs w:val="22"/>
              </w:rPr>
              <w:t>Superclass</w:t>
            </w:r>
            <w:r w:rsidRPr="1CC79CF2">
              <w:rPr>
                <w:sz w:val="22"/>
                <w:szCs w:val="22"/>
              </w:rPr>
              <w:t>: UI View Manager</w:t>
            </w:r>
          </w:p>
        </w:tc>
      </w:tr>
      <w:tr w:rsidR="1CC79CF2" w14:paraId="1C05872A" w14:textId="77777777" w:rsidTr="2F3D452F">
        <w:tc>
          <w:tcPr>
            <w:tcW w:w="8990" w:type="dxa"/>
            <w:gridSpan w:val="2"/>
          </w:tcPr>
          <w:p w14:paraId="4AE2C300" w14:textId="3463B62D" w:rsidR="1CC79CF2" w:rsidRDefault="1CC79CF2" w:rsidP="1CC79CF2">
            <w:pPr>
              <w:rPr>
                <w:sz w:val="22"/>
                <w:szCs w:val="22"/>
              </w:rPr>
            </w:pPr>
            <w:r w:rsidRPr="1CC79CF2">
              <w:rPr>
                <w:b/>
                <w:bCs/>
                <w:sz w:val="22"/>
                <w:szCs w:val="22"/>
              </w:rPr>
              <w:t>Subclasses</w:t>
            </w:r>
            <w:r w:rsidRPr="1CC79CF2">
              <w:rPr>
                <w:sz w:val="22"/>
                <w:szCs w:val="22"/>
              </w:rPr>
              <w:t xml:space="preserve">: </w:t>
            </w:r>
            <w:r w:rsidR="00652170">
              <w:rPr>
                <w:sz w:val="22"/>
                <w:szCs w:val="22"/>
              </w:rPr>
              <w:t>None</w:t>
            </w:r>
          </w:p>
        </w:tc>
      </w:tr>
      <w:tr w:rsidR="1CC79CF2" w14:paraId="56489F79" w14:textId="77777777" w:rsidTr="2F3D452F">
        <w:tc>
          <w:tcPr>
            <w:tcW w:w="8990" w:type="dxa"/>
            <w:gridSpan w:val="2"/>
          </w:tcPr>
          <w:p w14:paraId="384352DC" w14:textId="695D4573" w:rsidR="1CC79CF2" w:rsidRDefault="1CC79CF2" w:rsidP="1CC79CF2">
            <w:pPr>
              <w:rPr>
                <w:b/>
                <w:bCs/>
                <w:sz w:val="22"/>
                <w:szCs w:val="22"/>
              </w:rPr>
            </w:pPr>
            <w:r w:rsidRPr="1CC79CF2">
              <w:rPr>
                <w:b/>
                <w:bCs/>
                <w:sz w:val="22"/>
                <w:szCs w:val="22"/>
              </w:rPr>
              <w:t>Private Responsibilities</w:t>
            </w:r>
          </w:p>
          <w:p w14:paraId="2252F2F0" w14:textId="69D46F9C" w:rsidR="09E778F1" w:rsidRPr="0005013E" w:rsidRDefault="16765618" w:rsidP="00EC3754">
            <w:pPr>
              <w:pStyle w:val="ListParagraph"/>
              <w:numPr>
                <w:ilvl w:val="0"/>
                <w:numId w:val="10"/>
              </w:numPr>
              <w:spacing w:line="259" w:lineRule="auto"/>
            </w:pPr>
            <w:r w:rsidRPr="0005013E">
              <w:t>Ask user for Vector name input</w:t>
            </w:r>
          </w:p>
          <w:p w14:paraId="590651D2" w14:textId="73EBD388" w:rsidR="09E778F1" w:rsidRDefault="16765618" w:rsidP="00EC3754">
            <w:pPr>
              <w:pStyle w:val="ListParagraph"/>
              <w:numPr>
                <w:ilvl w:val="0"/>
                <w:numId w:val="10"/>
              </w:numPr>
              <w:spacing w:line="259" w:lineRule="auto"/>
              <w:rPr>
                <w:sz w:val="22"/>
                <w:szCs w:val="22"/>
              </w:rPr>
            </w:pPr>
            <w:r w:rsidRPr="0005013E">
              <w:t xml:space="preserve">Ask </w:t>
            </w:r>
            <w:r w:rsidR="4664FF2F" w:rsidRPr="0005013E">
              <w:t>user</w:t>
            </w:r>
            <w:r w:rsidRPr="0005013E">
              <w:t xml:space="preserve"> for Vector description input</w:t>
            </w:r>
          </w:p>
        </w:tc>
      </w:tr>
      <w:tr w:rsidR="1CC79CF2" w14:paraId="5E31937A" w14:textId="77777777" w:rsidTr="2F3D452F">
        <w:tc>
          <w:tcPr>
            <w:tcW w:w="8990" w:type="dxa"/>
            <w:gridSpan w:val="2"/>
          </w:tcPr>
          <w:p w14:paraId="52833C83" w14:textId="527C9634" w:rsidR="1CC79CF2" w:rsidRDefault="682BD20F" w:rsidP="1CC79CF2">
            <w:pPr>
              <w:rPr>
                <w:sz w:val="22"/>
                <w:szCs w:val="22"/>
              </w:rPr>
            </w:pPr>
            <w:r w:rsidRPr="2F3D452F">
              <w:rPr>
                <w:b/>
                <w:bCs/>
                <w:sz w:val="22"/>
                <w:szCs w:val="22"/>
              </w:rPr>
              <w:t>Contract:</w:t>
            </w:r>
            <w:r w:rsidRPr="2F3D452F">
              <w:rPr>
                <w:sz w:val="22"/>
                <w:szCs w:val="22"/>
              </w:rPr>
              <w:t xml:space="preserve"> </w:t>
            </w:r>
          </w:p>
        </w:tc>
      </w:tr>
      <w:tr w:rsidR="1CC79CF2" w14:paraId="32E5ED64" w14:textId="77777777" w:rsidTr="2F3D452F">
        <w:tc>
          <w:tcPr>
            <w:tcW w:w="4495" w:type="dxa"/>
          </w:tcPr>
          <w:p w14:paraId="7ADB4EAA" w14:textId="5B923B4C" w:rsidR="1CC79CF2" w:rsidRDefault="1CC79CF2" w:rsidP="1CC79CF2">
            <w:pPr>
              <w:rPr>
                <w:b/>
                <w:bCs/>
                <w:sz w:val="22"/>
                <w:szCs w:val="22"/>
              </w:rPr>
            </w:pPr>
            <w:r w:rsidRPr="1CC79CF2">
              <w:rPr>
                <w:b/>
                <w:bCs/>
                <w:sz w:val="22"/>
                <w:szCs w:val="22"/>
              </w:rPr>
              <w:t>Responsibilities</w:t>
            </w:r>
          </w:p>
        </w:tc>
        <w:tc>
          <w:tcPr>
            <w:tcW w:w="4495" w:type="dxa"/>
          </w:tcPr>
          <w:p w14:paraId="5ACEC876" w14:textId="68FBB1F2" w:rsidR="1CC79CF2" w:rsidRDefault="1CC79CF2" w:rsidP="1CC79CF2">
            <w:pPr>
              <w:rPr>
                <w:b/>
                <w:bCs/>
                <w:sz w:val="22"/>
                <w:szCs w:val="22"/>
              </w:rPr>
            </w:pPr>
            <w:r w:rsidRPr="1CC79CF2">
              <w:rPr>
                <w:b/>
                <w:bCs/>
                <w:sz w:val="22"/>
                <w:szCs w:val="22"/>
              </w:rPr>
              <w:t>Collaborations</w:t>
            </w:r>
          </w:p>
        </w:tc>
      </w:tr>
      <w:tr w:rsidR="1CC79CF2" w14:paraId="6A2008F9" w14:textId="77777777" w:rsidTr="2F3D452F">
        <w:tc>
          <w:tcPr>
            <w:tcW w:w="4495" w:type="dxa"/>
          </w:tcPr>
          <w:p w14:paraId="425CEED7" w14:textId="62360614" w:rsidR="1CC79CF2" w:rsidRDefault="1CC79CF2" w:rsidP="1CC79CF2">
            <w:pPr>
              <w:pStyle w:val="ListParagraph"/>
              <w:rPr>
                <w:sz w:val="22"/>
                <w:szCs w:val="22"/>
              </w:rPr>
            </w:pPr>
          </w:p>
        </w:tc>
        <w:tc>
          <w:tcPr>
            <w:tcW w:w="4495" w:type="dxa"/>
          </w:tcPr>
          <w:p w14:paraId="077386BE" w14:textId="256B9D63" w:rsidR="1CC79CF2" w:rsidRDefault="1CC79CF2" w:rsidP="1CC79CF2">
            <w:pPr>
              <w:spacing w:line="259" w:lineRule="auto"/>
              <w:rPr>
                <w:sz w:val="22"/>
                <w:szCs w:val="22"/>
              </w:rPr>
            </w:pPr>
          </w:p>
        </w:tc>
      </w:tr>
    </w:tbl>
    <w:p w14:paraId="0D4F2ADD" w14:textId="123756AA" w:rsidR="1CC79CF2" w:rsidRDefault="1CC79CF2" w:rsidP="1CC79CF2"/>
    <w:p w14:paraId="53AE2955" w14:textId="7B55CF6D" w:rsidR="24643FC0" w:rsidRDefault="1CAC0E86" w:rsidP="1CC79CF2">
      <w:pPr>
        <w:pStyle w:val="Heading3"/>
      </w:pPr>
      <w:bookmarkStart w:id="88" w:name="_Toc36395085"/>
      <w:r>
        <w:t>UI Action Report View</w:t>
      </w:r>
      <w:bookmarkEnd w:id="88"/>
    </w:p>
    <w:p w14:paraId="464AEFE1" w14:textId="58CBE8EF" w:rsidR="174327AA" w:rsidRDefault="174327AA" w:rsidP="00873684">
      <w:pPr>
        <w:jc w:val="right"/>
        <w:rPr>
          <w:i/>
          <w:iCs/>
        </w:rPr>
      </w:pPr>
      <w:r w:rsidRPr="1CC79CF2">
        <w:rPr>
          <w:i/>
          <w:iCs/>
        </w:rPr>
        <w:t>Table 3.</w:t>
      </w:r>
      <w:r w:rsidR="00A51611">
        <w:rPr>
          <w:i/>
          <w:iCs/>
        </w:rPr>
        <w:t>2</w:t>
      </w:r>
    </w:p>
    <w:tbl>
      <w:tblPr>
        <w:tblStyle w:val="TableGrid"/>
        <w:tblW w:w="0" w:type="auto"/>
        <w:tblLook w:val="06A0" w:firstRow="1" w:lastRow="0" w:firstColumn="1" w:lastColumn="0" w:noHBand="1" w:noVBand="1"/>
      </w:tblPr>
      <w:tblGrid>
        <w:gridCol w:w="4495"/>
        <w:gridCol w:w="4495"/>
      </w:tblGrid>
      <w:tr w:rsidR="1CC79CF2" w14:paraId="7114948D" w14:textId="77777777" w:rsidTr="3D9F0A11">
        <w:tc>
          <w:tcPr>
            <w:tcW w:w="8990" w:type="dxa"/>
            <w:gridSpan w:val="2"/>
            <w:shd w:val="clear" w:color="auto" w:fill="D9E2F3" w:themeFill="accent1" w:themeFillTint="33"/>
          </w:tcPr>
          <w:p w14:paraId="763DC497" w14:textId="1AD9F3C0" w:rsidR="1CC79CF2" w:rsidRDefault="1CC79CF2" w:rsidP="1CC79CF2">
            <w:pPr>
              <w:rPr>
                <w:sz w:val="22"/>
                <w:szCs w:val="22"/>
              </w:rPr>
            </w:pPr>
            <w:r w:rsidRPr="1CC79CF2">
              <w:rPr>
                <w:b/>
                <w:bCs/>
                <w:sz w:val="22"/>
                <w:szCs w:val="22"/>
              </w:rPr>
              <w:t>Class Name</w:t>
            </w:r>
            <w:r w:rsidRPr="1CC79CF2">
              <w:rPr>
                <w:sz w:val="22"/>
                <w:szCs w:val="22"/>
              </w:rPr>
              <w:t xml:space="preserve">: UI </w:t>
            </w:r>
            <w:r w:rsidR="503E872A" w:rsidRPr="1CC79CF2">
              <w:rPr>
                <w:sz w:val="22"/>
                <w:szCs w:val="22"/>
              </w:rPr>
              <w:t>Action Report</w:t>
            </w:r>
            <w:r w:rsidRPr="1CC79CF2">
              <w:rPr>
                <w:sz w:val="22"/>
                <w:szCs w:val="22"/>
              </w:rPr>
              <w:t xml:space="preserve"> </w:t>
            </w:r>
            <w:r w:rsidR="7ED7A415" w:rsidRPr="1CC79CF2">
              <w:rPr>
                <w:sz w:val="22"/>
                <w:szCs w:val="22"/>
              </w:rPr>
              <w:t>V</w:t>
            </w:r>
            <w:r w:rsidRPr="1CC79CF2">
              <w:rPr>
                <w:sz w:val="22"/>
                <w:szCs w:val="22"/>
              </w:rPr>
              <w:t>iew</w:t>
            </w:r>
          </w:p>
        </w:tc>
      </w:tr>
      <w:tr w:rsidR="1CC79CF2" w14:paraId="15D21D84" w14:textId="77777777" w:rsidTr="3D9F0A11">
        <w:tc>
          <w:tcPr>
            <w:tcW w:w="8990" w:type="dxa"/>
            <w:gridSpan w:val="2"/>
          </w:tcPr>
          <w:p w14:paraId="7364B641" w14:textId="383D1E3B" w:rsidR="1CC79CF2" w:rsidRDefault="1CC79CF2" w:rsidP="1CC79CF2">
            <w:pPr>
              <w:rPr>
                <w:sz w:val="22"/>
                <w:szCs w:val="22"/>
              </w:rPr>
            </w:pPr>
            <w:r w:rsidRPr="1CC79CF2">
              <w:rPr>
                <w:b/>
                <w:bCs/>
                <w:sz w:val="22"/>
                <w:szCs w:val="22"/>
              </w:rPr>
              <w:t>Superclass</w:t>
            </w:r>
            <w:r w:rsidRPr="1CC79CF2">
              <w:rPr>
                <w:sz w:val="22"/>
                <w:szCs w:val="22"/>
              </w:rPr>
              <w:t>: UI View Manager</w:t>
            </w:r>
          </w:p>
        </w:tc>
      </w:tr>
      <w:tr w:rsidR="1CC79CF2" w14:paraId="5100E17F" w14:textId="77777777" w:rsidTr="3D9F0A11">
        <w:tc>
          <w:tcPr>
            <w:tcW w:w="8990" w:type="dxa"/>
            <w:gridSpan w:val="2"/>
          </w:tcPr>
          <w:p w14:paraId="5B8B5C79" w14:textId="60735B5F" w:rsidR="1CC79CF2" w:rsidRDefault="1CC79CF2" w:rsidP="1CC79CF2">
            <w:pPr>
              <w:rPr>
                <w:sz w:val="22"/>
                <w:szCs w:val="22"/>
              </w:rPr>
            </w:pPr>
            <w:r w:rsidRPr="1CC79CF2">
              <w:rPr>
                <w:b/>
                <w:bCs/>
                <w:sz w:val="22"/>
                <w:szCs w:val="22"/>
              </w:rPr>
              <w:t>Subclasses</w:t>
            </w:r>
            <w:r w:rsidRPr="1CC79CF2">
              <w:rPr>
                <w:sz w:val="22"/>
                <w:szCs w:val="22"/>
              </w:rPr>
              <w:t xml:space="preserve">: </w:t>
            </w:r>
            <w:r w:rsidR="00652170">
              <w:rPr>
                <w:sz w:val="22"/>
                <w:szCs w:val="22"/>
              </w:rPr>
              <w:t>None</w:t>
            </w:r>
          </w:p>
        </w:tc>
      </w:tr>
      <w:tr w:rsidR="1CC79CF2" w14:paraId="421A969C" w14:textId="77777777" w:rsidTr="3D9F0A11">
        <w:tc>
          <w:tcPr>
            <w:tcW w:w="8990" w:type="dxa"/>
            <w:gridSpan w:val="2"/>
          </w:tcPr>
          <w:p w14:paraId="443D5611" w14:textId="695D4573" w:rsidR="1CC79CF2" w:rsidRDefault="1CC79CF2" w:rsidP="1CC79CF2">
            <w:pPr>
              <w:rPr>
                <w:b/>
                <w:bCs/>
                <w:sz w:val="22"/>
                <w:szCs w:val="22"/>
              </w:rPr>
            </w:pPr>
            <w:r w:rsidRPr="1CC79CF2">
              <w:rPr>
                <w:b/>
                <w:bCs/>
                <w:sz w:val="22"/>
                <w:szCs w:val="22"/>
              </w:rPr>
              <w:t>Private Responsibilities</w:t>
            </w:r>
          </w:p>
          <w:p w14:paraId="17CE3FD3" w14:textId="371165B7" w:rsidR="78D1F18D" w:rsidRPr="0005013E" w:rsidRDefault="3BF76A3A" w:rsidP="00EC3754">
            <w:pPr>
              <w:pStyle w:val="ListParagraph"/>
              <w:numPr>
                <w:ilvl w:val="0"/>
                <w:numId w:val="9"/>
              </w:numPr>
              <w:spacing w:line="259" w:lineRule="auto"/>
            </w:pPr>
            <w:r w:rsidRPr="0005013E">
              <w:t>Display error message of line from log file where ingestion failed.</w:t>
            </w:r>
          </w:p>
          <w:p w14:paraId="7D6FC986" w14:textId="3E287D04" w:rsidR="518870BE" w:rsidRPr="0005013E" w:rsidRDefault="0F480EF7" w:rsidP="00EC3754">
            <w:pPr>
              <w:pStyle w:val="ListParagraph"/>
              <w:numPr>
                <w:ilvl w:val="0"/>
                <w:numId w:val="9"/>
              </w:numPr>
              <w:spacing w:line="259" w:lineRule="auto"/>
            </w:pPr>
            <w:r w:rsidRPr="0005013E">
              <w:t>Display progress of ingestion, validation and cleansing</w:t>
            </w:r>
          </w:p>
          <w:p w14:paraId="7267F923" w14:textId="4940B151" w:rsidR="518870BE" w:rsidRDefault="0F480EF7" w:rsidP="00EC3754">
            <w:pPr>
              <w:pStyle w:val="ListParagraph"/>
              <w:numPr>
                <w:ilvl w:val="0"/>
                <w:numId w:val="9"/>
              </w:numPr>
              <w:spacing w:line="259" w:lineRule="auto"/>
              <w:rPr>
                <w:sz w:val="22"/>
                <w:szCs w:val="22"/>
              </w:rPr>
            </w:pPr>
            <w:r w:rsidRPr="0005013E">
              <w:t>Ask the user if they want to override error.</w:t>
            </w:r>
          </w:p>
        </w:tc>
      </w:tr>
      <w:tr w:rsidR="1CC79CF2" w14:paraId="0E1ECEFE" w14:textId="77777777" w:rsidTr="3D9F0A11">
        <w:tc>
          <w:tcPr>
            <w:tcW w:w="8990" w:type="dxa"/>
            <w:gridSpan w:val="2"/>
          </w:tcPr>
          <w:p w14:paraId="1EEEC1B3" w14:textId="240AABC1" w:rsidR="1CC79CF2" w:rsidRDefault="0D08E292" w:rsidP="1CC79CF2">
            <w:pPr>
              <w:rPr>
                <w:sz w:val="22"/>
                <w:szCs w:val="22"/>
              </w:rPr>
            </w:pPr>
            <w:r w:rsidRPr="1A345CAA">
              <w:rPr>
                <w:b/>
                <w:bCs/>
                <w:sz w:val="22"/>
                <w:szCs w:val="22"/>
              </w:rPr>
              <w:t>Contract:</w:t>
            </w:r>
            <w:r w:rsidRPr="1A345CAA">
              <w:rPr>
                <w:sz w:val="22"/>
                <w:szCs w:val="22"/>
              </w:rPr>
              <w:t xml:space="preserve"> </w:t>
            </w:r>
            <w:r w:rsidR="001371E9">
              <w:rPr>
                <w:sz w:val="22"/>
                <w:szCs w:val="22"/>
              </w:rPr>
              <w:t>12</w:t>
            </w:r>
            <w:r w:rsidR="77B71634" w:rsidRPr="1A345CAA">
              <w:rPr>
                <w:sz w:val="22"/>
                <w:szCs w:val="22"/>
              </w:rPr>
              <w:t xml:space="preserve"> Display Action Report</w:t>
            </w:r>
          </w:p>
        </w:tc>
      </w:tr>
      <w:tr w:rsidR="1CC79CF2" w14:paraId="7AEA803D" w14:textId="77777777" w:rsidTr="3D9F0A11">
        <w:tc>
          <w:tcPr>
            <w:tcW w:w="4495" w:type="dxa"/>
          </w:tcPr>
          <w:p w14:paraId="74E72C00" w14:textId="5B923B4C" w:rsidR="1CC79CF2" w:rsidRDefault="1CC79CF2" w:rsidP="1CC79CF2">
            <w:pPr>
              <w:rPr>
                <w:b/>
                <w:bCs/>
                <w:sz w:val="22"/>
                <w:szCs w:val="22"/>
              </w:rPr>
            </w:pPr>
            <w:r w:rsidRPr="1CC79CF2">
              <w:rPr>
                <w:b/>
                <w:bCs/>
                <w:sz w:val="22"/>
                <w:szCs w:val="22"/>
              </w:rPr>
              <w:t>Responsibilities</w:t>
            </w:r>
          </w:p>
        </w:tc>
        <w:tc>
          <w:tcPr>
            <w:tcW w:w="4495" w:type="dxa"/>
          </w:tcPr>
          <w:p w14:paraId="4F35534E" w14:textId="68FBB1F2" w:rsidR="1CC79CF2" w:rsidRDefault="1CC79CF2" w:rsidP="1CC79CF2">
            <w:pPr>
              <w:rPr>
                <w:b/>
                <w:bCs/>
                <w:sz w:val="22"/>
                <w:szCs w:val="22"/>
              </w:rPr>
            </w:pPr>
            <w:r w:rsidRPr="1CC79CF2">
              <w:rPr>
                <w:b/>
                <w:bCs/>
                <w:sz w:val="22"/>
                <w:szCs w:val="22"/>
              </w:rPr>
              <w:t>Collaborations</w:t>
            </w:r>
          </w:p>
        </w:tc>
      </w:tr>
      <w:tr w:rsidR="1CC79CF2" w14:paraId="04D48175" w14:textId="77777777" w:rsidTr="3D9F0A11">
        <w:tc>
          <w:tcPr>
            <w:tcW w:w="4495" w:type="dxa"/>
          </w:tcPr>
          <w:p w14:paraId="2FE10EA1" w14:textId="5367480A" w:rsidR="1CC79CF2" w:rsidRPr="0005013E" w:rsidRDefault="19D14507" w:rsidP="0005013E">
            <w:pPr>
              <w:pStyle w:val="ListParagraph"/>
              <w:numPr>
                <w:ilvl w:val="0"/>
                <w:numId w:val="4"/>
              </w:numPr>
            </w:pPr>
            <w:r w:rsidRPr="0005013E">
              <w:t>Display progress of ingestion</w:t>
            </w:r>
          </w:p>
        </w:tc>
        <w:tc>
          <w:tcPr>
            <w:tcW w:w="4495" w:type="dxa"/>
          </w:tcPr>
          <w:p w14:paraId="2F5E2DD4" w14:textId="0E8FCFFE" w:rsidR="1CC79CF2" w:rsidRPr="0005013E" w:rsidRDefault="19D14507" w:rsidP="1CC79CF2">
            <w:pPr>
              <w:spacing w:line="259" w:lineRule="auto"/>
            </w:pPr>
            <w:r w:rsidRPr="0005013E">
              <w:t>Enforcement Action Report (1</w:t>
            </w:r>
            <w:r w:rsidR="00075480" w:rsidRPr="0005013E">
              <w:t>)</w:t>
            </w:r>
          </w:p>
        </w:tc>
      </w:tr>
    </w:tbl>
    <w:p w14:paraId="7980F364" w14:textId="7625CE0D" w:rsidR="19D14507" w:rsidRPr="00642652" w:rsidRDefault="19D14507" w:rsidP="00642652">
      <w:pPr>
        <w:shd w:val="clear" w:color="auto" w:fill="FBE4D5" w:themeFill="accent2" w:themeFillTint="33"/>
        <w:rPr>
          <w:b/>
        </w:rPr>
      </w:pPr>
      <w:r w:rsidRPr="00642652">
        <w:rPr>
          <w:b/>
        </w:rPr>
        <w:t xml:space="preserve">Contract </w:t>
      </w:r>
      <w:r w:rsidR="00642652" w:rsidRPr="00642652">
        <w:rPr>
          <w:b/>
        </w:rPr>
        <w:t>12: Display Action Report</w:t>
      </w:r>
    </w:p>
    <w:p w14:paraId="5C30FC24" w14:textId="463C60EB" w:rsidR="19D14507" w:rsidRDefault="19D14507" w:rsidP="00EC3754">
      <w:pPr>
        <w:pStyle w:val="ListParagraph"/>
        <w:numPr>
          <w:ilvl w:val="0"/>
          <w:numId w:val="19"/>
        </w:numPr>
        <w:rPr>
          <w:b/>
          <w:bCs/>
        </w:rPr>
      </w:pPr>
      <w:r w:rsidRPr="1A345CAA">
        <w:rPr>
          <w:b/>
          <w:bCs/>
        </w:rPr>
        <w:t xml:space="preserve">Method Name:  </w:t>
      </w:r>
      <w:proofErr w:type="spellStart"/>
      <w:proofErr w:type="gramStart"/>
      <w:r>
        <w:t>displayAction</w:t>
      </w:r>
      <w:r w:rsidR="00642652">
        <w:t>Report</w:t>
      </w:r>
      <w:proofErr w:type="spellEnd"/>
      <w:r>
        <w:t>(</w:t>
      </w:r>
      <w:proofErr w:type="gramEnd"/>
      <w:r>
        <w:t>);</w:t>
      </w:r>
    </w:p>
    <w:p w14:paraId="7335CE88" w14:textId="10A83722" w:rsidR="19D14507" w:rsidRDefault="19D14507" w:rsidP="00EC3754">
      <w:pPr>
        <w:pStyle w:val="ListParagraph"/>
        <w:numPr>
          <w:ilvl w:val="0"/>
          <w:numId w:val="19"/>
        </w:numPr>
        <w:rPr>
          <w:b/>
          <w:bCs/>
        </w:rPr>
      </w:pPr>
      <w:r w:rsidRPr="1A345CAA">
        <w:rPr>
          <w:b/>
          <w:bCs/>
        </w:rPr>
        <w:t xml:space="preserve">Return Value Type: </w:t>
      </w:r>
      <w:r>
        <w:t>void</w:t>
      </w:r>
    </w:p>
    <w:p w14:paraId="1D72920C" w14:textId="235ED8C2" w:rsidR="19D14507" w:rsidRDefault="19D14507" w:rsidP="00EC3754">
      <w:pPr>
        <w:pStyle w:val="ListParagraph"/>
        <w:numPr>
          <w:ilvl w:val="0"/>
          <w:numId w:val="19"/>
        </w:numPr>
        <w:rPr>
          <w:b/>
          <w:bCs/>
        </w:rPr>
      </w:pPr>
      <w:r w:rsidRPr="1A345CAA">
        <w:rPr>
          <w:b/>
          <w:bCs/>
        </w:rPr>
        <w:t xml:space="preserve">Input and output Parameters: </w:t>
      </w:r>
    </w:p>
    <w:p w14:paraId="687BA4E5" w14:textId="7F251433" w:rsidR="19D14507" w:rsidRDefault="19D14507" w:rsidP="00EC3754">
      <w:pPr>
        <w:pStyle w:val="ListParagraph"/>
        <w:numPr>
          <w:ilvl w:val="0"/>
          <w:numId w:val="19"/>
        </w:numPr>
        <w:rPr>
          <w:b/>
          <w:bCs/>
        </w:rPr>
      </w:pPr>
      <w:r w:rsidRPr="1A345CAA">
        <w:rPr>
          <w:b/>
          <w:bCs/>
        </w:rPr>
        <w:t xml:space="preserve">Description of Parameters: </w:t>
      </w:r>
    </w:p>
    <w:p w14:paraId="439AA66C" w14:textId="7882CB1C" w:rsidR="19D14507" w:rsidRDefault="19D14507">
      <w:r w:rsidRPr="1A345CAA">
        <w:rPr>
          <w:b/>
          <w:bCs/>
        </w:rPr>
        <w:t xml:space="preserve">Purpose: </w:t>
      </w:r>
      <w:r>
        <w:t>to allow the user to see errors and progress of ingestion.</w:t>
      </w:r>
    </w:p>
    <w:p w14:paraId="0E7812EE" w14:textId="1130E16C" w:rsidR="19D14507" w:rsidRDefault="19D14507" w:rsidP="1A345CAA">
      <w:pPr>
        <w:spacing w:line="259" w:lineRule="auto"/>
      </w:pPr>
      <w:r w:rsidRPr="1A345CAA">
        <w:rPr>
          <w:b/>
          <w:bCs/>
        </w:rPr>
        <w:t xml:space="preserve">Pre-Conditions: </w:t>
      </w:r>
      <w:r>
        <w:t>log files are being ingested.</w:t>
      </w:r>
    </w:p>
    <w:p w14:paraId="515C28B6" w14:textId="78EAFC91" w:rsidR="19D14507" w:rsidRDefault="19D14507">
      <w:r w:rsidRPr="1A345CAA">
        <w:rPr>
          <w:b/>
          <w:bCs/>
        </w:rPr>
        <w:t xml:space="preserve">Post-Conditions: </w:t>
      </w:r>
      <w:r>
        <w:t xml:space="preserve">the </w:t>
      </w:r>
      <w:r w:rsidR="613B0BEF">
        <w:t>user can see all the files that were processed</w:t>
      </w:r>
      <w:r>
        <w:t>.</w:t>
      </w:r>
    </w:p>
    <w:p w14:paraId="60BE07D1" w14:textId="54DB51A8" w:rsidR="1A345CAA" w:rsidRDefault="1A345CAA" w:rsidP="1A345CAA"/>
    <w:p w14:paraId="14A6D95E" w14:textId="7BB1CD93" w:rsidR="1F1FE2E0" w:rsidRDefault="1F1FE2E0" w:rsidP="1CC79CF2">
      <w:pPr>
        <w:pStyle w:val="Heading3"/>
      </w:pPr>
      <w:bookmarkStart w:id="89" w:name="_Toc36395086"/>
      <w:r>
        <w:t>UI Team Configuration</w:t>
      </w:r>
      <w:r w:rsidR="00194547">
        <w:t xml:space="preserve"> View</w:t>
      </w:r>
      <w:bookmarkEnd w:id="89"/>
    </w:p>
    <w:p w14:paraId="4AE3AC4D" w14:textId="108DC8A1" w:rsidR="7CDDB898" w:rsidRDefault="7CDDB898" w:rsidP="00873684">
      <w:pPr>
        <w:jc w:val="right"/>
        <w:rPr>
          <w:i/>
          <w:iCs/>
        </w:rPr>
      </w:pPr>
      <w:r w:rsidRPr="0B9357BD">
        <w:rPr>
          <w:i/>
          <w:iCs/>
        </w:rPr>
        <w:t>Table 3.</w:t>
      </w:r>
      <w:r w:rsidR="00A51611">
        <w:rPr>
          <w:i/>
          <w:iCs/>
        </w:rPr>
        <w:t>3</w:t>
      </w:r>
    </w:p>
    <w:tbl>
      <w:tblPr>
        <w:tblStyle w:val="TableGrid"/>
        <w:tblW w:w="0" w:type="auto"/>
        <w:tblLook w:val="06A0" w:firstRow="1" w:lastRow="0" w:firstColumn="1" w:lastColumn="0" w:noHBand="1" w:noVBand="1"/>
      </w:tblPr>
      <w:tblGrid>
        <w:gridCol w:w="4495"/>
        <w:gridCol w:w="4495"/>
      </w:tblGrid>
      <w:tr w:rsidR="1CC79CF2" w14:paraId="4DFE26CE" w14:textId="77777777" w:rsidTr="2F3D452F">
        <w:tc>
          <w:tcPr>
            <w:tcW w:w="8990" w:type="dxa"/>
            <w:gridSpan w:val="2"/>
            <w:shd w:val="clear" w:color="auto" w:fill="D9E2F3" w:themeFill="accent1" w:themeFillTint="33"/>
          </w:tcPr>
          <w:p w14:paraId="69C3D772" w14:textId="5BEFB8D1" w:rsidR="1CC79CF2" w:rsidRDefault="1CC79CF2" w:rsidP="1CC79CF2">
            <w:pPr>
              <w:rPr>
                <w:sz w:val="22"/>
                <w:szCs w:val="22"/>
              </w:rPr>
            </w:pPr>
            <w:r w:rsidRPr="1CC79CF2">
              <w:rPr>
                <w:b/>
                <w:bCs/>
                <w:sz w:val="22"/>
                <w:szCs w:val="22"/>
              </w:rPr>
              <w:t>Class Name</w:t>
            </w:r>
            <w:r w:rsidRPr="1CC79CF2">
              <w:rPr>
                <w:sz w:val="22"/>
                <w:szCs w:val="22"/>
              </w:rPr>
              <w:t xml:space="preserve">: </w:t>
            </w:r>
            <w:r w:rsidR="0F386C8D" w:rsidRPr="1CC79CF2">
              <w:rPr>
                <w:sz w:val="22"/>
                <w:szCs w:val="22"/>
              </w:rPr>
              <w:t>Team Configuration</w:t>
            </w:r>
            <w:r w:rsidRPr="1CC79CF2">
              <w:rPr>
                <w:sz w:val="22"/>
                <w:szCs w:val="22"/>
              </w:rPr>
              <w:t xml:space="preserve"> View</w:t>
            </w:r>
          </w:p>
        </w:tc>
      </w:tr>
      <w:tr w:rsidR="1CC79CF2" w14:paraId="3ADD495E" w14:textId="77777777" w:rsidTr="2F3D452F">
        <w:tc>
          <w:tcPr>
            <w:tcW w:w="8990" w:type="dxa"/>
            <w:gridSpan w:val="2"/>
          </w:tcPr>
          <w:p w14:paraId="2D05CE97" w14:textId="383D1E3B" w:rsidR="1CC79CF2" w:rsidRDefault="1CC79CF2" w:rsidP="1CC79CF2">
            <w:pPr>
              <w:rPr>
                <w:sz w:val="22"/>
                <w:szCs w:val="22"/>
              </w:rPr>
            </w:pPr>
            <w:r w:rsidRPr="1CC79CF2">
              <w:rPr>
                <w:b/>
                <w:bCs/>
                <w:sz w:val="22"/>
                <w:szCs w:val="22"/>
              </w:rPr>
              <w:t>Superclass</w:t>
            </w:r>
            <w:r w:rsidRPr="1CC79CF2">
              <w:rPr>
                <w:sz w:val="22"/>
                <w:szCs w:val="22"/>
              </w:rPr>
              <w:t>: UI View Manager</w:t>
            </w:r>
          </w:p>
        </w:tc>
      </w:tr>
      <w:tr w:rsidR="1CC79CF2" w14:paraId="6381963A" w14:textId="77777777" w:rsidTr="2F3D452F">
        <w:tc>
          <w:tcPr>
            <w:tcW w:w="8990" w:type="dxa"/>
            <w:gridSpan w:val="2"/>
          </w:tcPr>
          <w:p w14:paraId="4339CAAA" w14:textId="62FD0D20" w:rsidR="1CC79CF2" w:rsidRDefault="1CC79CF2" w:rsidP="1CC79CF2">
            <w:pPr>
              <w:rPr>
                <w:sz w:val="22"/>
                <w:szCs w:val="22"/>
              </w:rPr>
            </w:pPr>
            <w:r w:rsidRPr="1CC79CF2">
              <w:rPr>
                <w:b/>
                <w:bCs/>
                <w:sz w:val="22"/>
                <w:szCs w:val="22"/>
              </w:rPr>
              <w:t>Subclasses</w:t>
            </w:r>
            <w:r w:rsidRPr="1CC79CF2">
              <w:rPr>
                <w:sz w:val="22"/>
                <w:szCs w:val="22"/>
              </w:rPr>
              <w:t xml:space="preserve">: </w:t>
            </w:r>
            <w:r w:rsidR="00652170">
              <w:rPr>
                <w:sz w:val="22"/>
                <w:szCs w:val="22"/>
              </w:rPr>
              <w:t>None</w:t>
            </w:r>
          </w:p>
        </w:tc>
      </w:tr>
      <w:tr w:rsidR="1CC79CF2" w14:paraId="3422017D" w14:textId="77777777" w:rsidTr="2F3D452F">
        <w:tc>
          <w:tcPr>
            <w:tcW w:w="8990" w:type="dxa"/>
            <w:gridSpan w:val="2"/>
          </w:tcPr>
          <w:p w14:paraId="003F6965" w14:textId="695D4573" w:rsidR="1CC79CF2" w:rsidRDefault="1CC79CF2" w:rsidP="1CC79CF2">
            <w:pPr>
              <w:rPr>
                <w:b/>
                <w:bCs/>
                <w:sz w:val="22"/>
                <w:szCs w:val="22"/>
              </w:rPr>
            </w:pPr>
            <w:r w:rsidRPr="1CC79CF2">
              <w:rPr>
                <w:b/>
                <w:bCs/>
                <w:sz w:val="22"/>
                <w:szCs w:val="22"/>
              </w:rPr>
              <w:t>Private Responsibilities</w:t>
            </w:r>
          </w:p>
          <w:p w14:paraId="761E5830" w14:textId="35E271FA" w:rsidR="31EEBF4A" w:rsidRPr="00320A85" w:rsidRDefault="1A72CB2C" w:rsidP="00EC3754">
            <w:pPr>
              <w:pStyle w:val="ListParagraph"/>
              <w:numPr>
                <w:ilvl w:val="0"/>
                <w:numId w:val="8"/>
              </w:numPr>
              <w:spacing w:line="259" w:lineRule="auto"/>
            </w:pPr>
            <w:r w:rsidRPr="00320A85">
              <w:t>Ask analyst if they are the lead.</w:t>
            </w:r>
          </w:p>
          <w:p w14:paraId="5A6D32DD" w14:textId="628806E8" w:rsidR="31EEBF4A" w:rsidRDefault="42918B53" w:rsidP="00EC3754">
            <w:pPr>
              <w:pStyle w:val="ListParagraph"/>
              <w:numPr>
                <w:ilvl w:val="0"/>
                <w:numId w:val="8"/>
              </w:numPr>
              <w:spacing w:line="259" w:lineRule="auto"/>
              <w:rPr>
                <w:sz w:val="22"/>
                <w:szCs w:val="22"/>
              </w:rPr>
            </w:pPr>
            <w:r w:rsidRPr="00320A85">
              <w:t>Ask Lead analyst for IP address.</w:t>
            </w:r>
          </w:p>
        </w:tc>
      </w:tr>
      <w:tr w:rsidR="1CC79CF2" w14:paraId="7C03FC32" w14:textId="77777777" w:rsidTr="2F3D452F">
        <w:tc>
          <w:tcPr>
            <w:tcW w:w="8990" w:type="dxa"/>
            <w:gridSpan w:val="2"/>
          </w:tcPr>
          <w:p w14:paraId="463DA830" w14:textId="527C9634" w:rsidR="1CC79CF2" w:rsidRDefault="682BD20F" w:rsidP="1CC79CF2">
            <w:pPr>
              <w:rPr>
                <w:sz w:val="22"/>
                <w:szCs w:val="22"/>
              </w:rPr>
            </w:pPr>
            <w:r w:rsidRPr="2F3D452F">
              <w:rPr>
                <w:b/>
                <w:bCs/>
                <w:sz w:val="22"/>
                <w:szCs w:val="22"/>
              </w:rPr>
              <w:t>Contract:</w:t>
            </w:r>
            <w:r w:rsidRPr="2F3D452F">
              <w:rPr>
                <w:sz w:val="22"/>
                <w:szCs w:val="22"/>
              </w:rPr>
              <w:t xml:space="preserve"> </w:t>
            </w:r>
          </w:p>
        </w:tc>
      </w:tr>
      <w:tr w:rsidR="1CC79CF2" w14:paraId="47923215" w14:textId="77777777" w:rsidTr="2F3D452F">
        <w:tc>
          <w:tcPr>
            <w:tcW w:w="4495" w:type="dxa"/>
          </w:tcPr>
          <w:p w14:paraId="17A73E7C" w14:textId="5B923B4C" w:rsidR="1CC79CF2" w:rsidRDefault="1CC79CF2" w:rsidP="1CC79CF2">
            <w:pPr>
              <w:rPr>
                <w:b/>
                <w:bCs/>
                <w:sz w:val="22"/>
                <w:szCs w:val="22"/>
              </w:rPr>
            </w:pPr>
            <w:r w:rsidRPr="1CC79CF2">
              <w:rPr>
                <w:b/>
                <w:bCs/>
                <w:sz w:val="22"/>
                <w:szCs w:val="22"/>
              </w:rPr>
              <w:t>Responsibilities</w:t>
            </w:r>
          </w:p>
        </w:tc>
        <w:tc>
          <w:tcPr>
            <w:tcW w:w="4495" w:type="dxa"/>
          </w:tcPr>
          <w:p w14:paraId="00B694E5" w14:textId="68FBB1F2" w:rsidR="1CC79CF2" w:rsidRDefault="1CC79CF2" w:rsidP="1CC79CF2">
            <w:pPr>
              <w:rPr>
                <w:b/>
                <w:bCs/>
                <w:sz w:val="22"/>
                <w:szCs w:val="22"/>
              </w:rPr>
            </w:pPr>
            <w:r w:rsidRPr="1CC79CF2">
              <w:rPr>
                <w:b/>
                <w:bCs/>
                <w:sz w:val="22"/>
                <w:szCs w:val="22"/>
              </w:rPr>
              <w:t>Collaborations</w:t>
            </w:r>
          </w:p>
        </w:tc>
      </w:tr>
      <w:tr w:rsidR="1CC79CF2" w14:paraId="3F092C1E" w14:textId="77777777" w:rsidTr="2F3D452F">
        <w:tc>
          <w:tcPr>
            <w:tcW w:w="4495" w:type="dxa"/>
          </w:tcPr>
          <w:p w14:paraId="24AA3A4A" w14:textId="62360614" w:rsidR="1CC79CF2" w:rsidRDefault="1CC79CF2" w:rsidP="1CC79CF2">
            <w:pPr>
              <w:pStyle w:val="ListParagraph"/>
              <w:rPr>
                <w:sz w:val="22"/>
                <w:szCs w:val="22"/>
              </w:rPr>
            </w:pPr>
          </w:p>
        </w:tc>
        <w:tc>
          <w:tcPr>
            <w:tcW w:w="4495" w:type="dxa"/>
          </w:tcPr>
          <w:p w14:paraId="1DF28E27" w14:textId="256B9D63" w:rsidR="1CC79CF2" w:rsidRDefault="1CC79CF2" w:rsidP="1CC79CF2">
            <w:pPr>
              <w:spacing w:line="259" w:lineRule="auto"/>
              <w:rPr>
                <w:sz w:val="22"/>
                <w:szCs w:val="22"/>
              </w:rPr>
            </w:pPr>
          </w:p>
        </w:tc>
      </w:tr>
    </w:tbl>
    <w:p w14:paraId="3F857D65" w14:textId="59510D16" w:rsidR="1CC79CF2" w:rsidRDefault="1CC79CF2" w:rsidP="1CC79CF2"/>
    <w:p w14:paraId="020EC8AC" w14:textId="19E8C376" w:rsidR="00194547" w:rsidRDefault="00194547" w:rsidP="00194547">
      <w:pPr>
        <w:pStyle w:val="Heading3"/>
      </w:pPr>
      <w:bookmarkStart w:id="90" w:name="_Toc36395087"/>
      <w:r>
        <w:t>UI Analysis View</w:t>
      </w:r>
      <w:bookmarkEnd w:id="90"/>
    </w:p>
    <w:p w14:paraId="0C3524D0" w14:textId="77777777" w:rsidR="00194547" w:rsidRDefault="00194547" w:rsidP="00873684">
      <w:pPr>
        <w:jc w:val="right"/>
        <w:rPr>
          <w:i/>
          <w:iCs/>
        </w:rPr>
      </w:pPr>
      <w:r w:rsidRPr="0B9357BD">
        <w:rPr>
          <w:i/>
          <w:iCs/>
        </w:rPr>
        <w:t>Table 3.4</w:t>
      </w:r>
    </w:p>
    <w:tbl>
      <w:tblPr>
        <w:tblStyle w:val="TableGrid"/>
        <w:tblW w:w="0" w:type="auto"/>
        <w:tblLook w:val="06A0" w:firstRow="1" w:lastRow="0" w:firstColumn="1" w:lastColumn="0" w:noHBand="1" w:noVBand="1"/>
      </w:tblPr>
      <w:tblGrid>
        <w:gridCol w:w="4495"/>
        <w:gridCol w:w="4495"/>
      </w:tblGrid>
      <w:tr w:rsidR="00194547" w14:paraId="289CA3DD" w14:textId="77777777" w:rsidTr="009D071E">
        <w:tc>
          <w:tcPr>
            <w:tcW w:w="8990" w:type="dxa"/>
            <w:gridSpan w:val="2"/>
            <w:shd w:val="clear" w:color="auto" w:fill="D9E2F3" w:themeFill="accent1" w:themeFillTint="33"/>
          </w:tcPr>
          <w:p w14:paraId="6DD1E720" w14:textId="53D576D8" w:rsidR="00194547" w:rsidRDefault="00194547" w:rsidP="009D071E">
            <w:pPr>
              <w:rPr>
                <w:sz w:val="22"/>
                <w:szCs w:val="22"/>
              </w:rPr>
            </w:pPr>
            <w:r w:rsidRPr="1CC79CF2">
              <w:rPr>
                <w:b/>
                <w:bCs/>
                <w:sz w:val="22"/>
                <w:szCs w:val="22"/>
              </w:rPr>
              <w:t>Class Name</w:t>
            </w:r>
            <w:r w:rsidRPr="1CC79CF2">
              <w:rPr>
                <w:sz w:val="22"/>
                <w:szCs w:val="22"/>
              </w:rPr>
              <w:t xml:space="preserve">: </w:t>
            </w:r>
            <w:r w:rsidR="00625264">
              <w:rPr>
                <w:sz w:val="22"/>
                <w:szCs w:val="22"/>
              </w:rPr>
              <w:t>UI Analysis View</w:t>
            </w:r>
          </w:p>
        </w:tc>
      </w:tr>
      <w:tr w:rsidR="00194547" w14:paraId="6EABD58A" w14:textId="77777777" w:rsidTr="009D071E">
        <w:tc>
          <w:tcPr>
            <w:tcW w:w="8990" w:type="dxa"/>
            <w:gridSpan w:val="2"/>
          </w:tcPr>
          <w:p w14:paraId="1C47198C" w14:textId="77777777" w:rsidR="00194547" w:rsidRDefault="00194547" w:rsidP="009D071E">
            <w:pPr>
              <w:rPr>
                <w:sz w:val="22"/>
                <w:szCs w:val="22"/>
              </w:rPr>
            </w:pPr>
            <w:r w:rsidRPr="1CC79CF2">
              <w:rPr>
                <w:b/>
                <w:bCs/>
                <w:sz w:val="22"/>
                <w:szCs w:val="22"/>
              </w:rPr>
              <w:t>Superclass</w:t>
            </w:r>
            <w:r w:rsidRPr="1CC79CF2">
              <w:rPr>
                <w:sz w:val="22"/>
                <w:szCs w:val="22"/>
              </w:rPr>
              <w:t>: UI View Manager</w:t>
            </w:r>
          </w:p>
        </w:tc>
      </w:tr>
      <w:tr w:rsidR="00194547" w14:paraId="21E7ECE8" w14:textId="77777777" w:rsidTr="009D071E">
        <w:tc>
          <w:tcPr>
            <w:tcW w:w="8990" w:type="dxa"/>
            <w:gridSpan w:val="2"/>
          </w:tcPr>
          <w:p w14:paraId="512C0C7D" w14:textId="77777777" w:rsidR="00194547" w:rsidRDefault="00194547" w:rsidP="009D071E">
            <w:pPr>
              <w:rPr>
                <w:sz w:val="22"/>
                <w:szCs w:val="22"/>
              </w:rPr>
            </w:pPr>
            <w:r w:rsidRPr="1CC79CF2">
              <w:rPr>
                <w:b/>
                <w:bCs/>
                <w:sz w:val="22"/>
                <w:szCs w:val="22"/>
              </w:rPr>
              <w:t>Subclasses</w:t>
            </w:r>
            <w:r w:rsidRPr="1CC79CF2">
              <w:rPr>
                <w:sz w:val="22"/>
                <w:szCs w:val="22"/>
              </w:rPr>
              <w:t xml:space="preserve">: </w:t>
            </w:r>
            <w:r>
              <w:rPr>
                <w:sz w:val="22"/>
                <w:szCs w:val="22"/>
              </w:rPr>
              <w:t>None</w:t>
            </w:r>
          </w:p>
        </w:tc>
      </w:tr>
      <w:tr w:rsidR="00194547" w14:paraId="685038B2" w14:textId="77777777" w:rsidTr="009D071E">
        <w:tc>
          <w:tcPr>
            <w:tcW w:w="8990" w:type="dxa"/>
            <w:gridSpan w:val="2"/>
          </w:tcPr>
          <w:p w14:paraId="59783D6C" w14:textId="77777777" w:rsidR="00194547" w:rsidRDefault="00194547" w:rsidP="009D071E">
            <w:pPr>
              <w:rPr>
                <w:b/>
                <w:bCs/>
                <w:sz w:val="22"/>
                <w:szCs w:val="22"/>
              </w:rPr>
            </w:pPr>
            <w:r w:rsidRPr="1CC79CF2">
              <w:rPr>
                <w:b/>
                <w:bCs/>
                <w:sz w:val="22"/>
                <w:szCs w:val="22"/>
              </w:rPr>
              <w:t>Private Responsibilities</w:t>
            </w:r>
          </w:p>
          <w:p w14:paraId="14204969" w14:textId="11AE0921" w:rsidR="00320A85" w:rsidRDefault="00320A85" w:rsidP="00EC3754">
            <w:pPr>
              <w:pStyle w:val="ListParagraph"/>
              <w:numPr>
                <w:ilvl w:val="0"/>
                <w:numId w:val="31"/>
              </w:numPr>
              <w:overflowPunct/>
              <w:autoSpaceDE/>
              <w:autoSpaceDN/>
              <w:adjustRightInd/>
              <w:textAlignment w:val="auto"/>
              <w:rPr>
                <w:color w:val="000000" w:themeColor="text1"/>
                <w:lang w:bidi="bn-IN"/>
              </w:rPr>
            </w:pPr>
            <w:r w:rsidRPr="6C24ECD6">
              <w:rPr>
                <w:color w:val="000000" w:themeColor="text1"/>
                <w:lang w:bidi="bn-IN"/>
              </w:rPr>
              <w:t>Displays log entries to user</w:t>
            </w:r>
            <w:r>
              <w:rPr>
                <w:color w:val="000000" w:themeColor="text1"/>
                <w:lang w:bidi="bn-IN"/>
              </w:rPr>
              <w:t>.</w:t>
            </w:r>
          </w:p>
          <w:p w14:paraId="35ACFC0A" w14:textId="5CA0EA9D" w:rsidR="00320A85" w:rsidRDefault="00320A85" w:rsidP="00EC3754">
            <w:pPr>
              <w:pStyle w:val="ListParagraph"/>
              <w:numPr>
                <w:ilvl w:val="0"/>
                <w:numId w:val="31"/>
              </w:numPr>
              <w:overflowPunct/>
              <w:autoSpaceDE/>
              <w:autoSpaceDN/>
              <w:adjustRightInd/>
              <w:textAlignment w:val="auto"/>
              <w:rPr>
                <w:color w:val="000000" w:themeColor="text1"/>
                <w:lang w:bidi="bn-IN"/>
              </w:rPr>
            </w:pPr>
            <w:r w:rsidRPr="6C24ECD6">
              <w:rPr>
                <w:color w:val="000000" w:themeColor="text1"/>
                <w:lang w:bidi="bn-IN"/>
              </w:rPr>
              <w:t>Gives functionality to users to drag and drop entries to vectors</w:t>
            </w:r>
            <w:r>
              <w:rPr>
                <w:color w:val="000000" w:themeColor="text1"/>
                <w:lang w:bidi="bn-IN"/>
              </w:rPr>
              <w:t>.</w:t>
            </w:r>
          </w:p>
          <w:p w14:paraId="276CBD7C" w14:textId="245568A5" w:rsidR="00320A85" w:rsidRDefault="00320A85" w:rsidP="00EC3754">
            <w:pPr>
              <w:pStyle w:val="ListParagraph"/>
              <w:numPr>
                <w:ilvl w:val="0"/>
                <w:numId w:val="31"/>
              </w:numPr>
              <w:overflowPunct/>
              <w:autoSpaceDE/>
              <w:autoSpaceDN/>
              <w:adjustRightInd/>
              <w:textAlignment w:val="auto"/>
              <w:rPr>
                <w:color w:val="000000" w:themeColor="text1"/>
                <w:lang w:bidi="bn-IN"/>
              </w:rPr>
            </w:pPr>
            <w:r w:rsidRPr="6C24ECD6">
              <w:rPr>
                <w:color w:val="000000" w:themeColor="text1"/>
                <w:lang w:bidi="bn-IN"/>
              </w:rPr>
              <w:t>Gives functionality to users to filter log entries</w:t>
            </w:r>
            <w:r>
              <w:rPr>
                <w:color w:val="000000" w:themeColor="text1"/>
                <w:lang w:bidi="bn-IN"/>
              </w:rPr>
              <w:t>.</w:t>
            </w:r>
          </w:p>
          <w:p w14:paraId="4CA4C617" w14:textId="7B9C5316" w:rsidR="00194547" w:rsidRPr="00320A85" w:rsidRDefault="00320A85" w:rsidP="00EC3754">
            <w:pPr>
              <w:pStyle w:val="ListParagraph"/>
              <w:numPr>
                <w:ilvl w:val="0"/>
                <w:numId w:val="31"/>
              </w:numPr>
              <w:overflowPunct/>
              <w:autoSpaceDE/>
              <w:autoSpaceDN/>
              <w:adjustRightInd/>
              <w:textAlignment w:val="auto"/>
              <w:rPr>
                <w:color w:val="000000" w:themeColor="text1"/>
                <w:lang w:bidi="bn-IN"/>
              </w:rPr>
            </w:pPr>
            <w:r w:rsidRPr="00320A85">
              <w:rPr>
                <w:color w:val="000000" w:themeColor="text1"/>
                <w:lang w:bidi="bn-IN"/>
              </w:rPr>
              <w:t>Gives functionality to user to search log entries</w:t>
            </w:r>
            <w:r>
              <w:rPr>
                <w:color w:val="000000" w:themeColor="text1"/>
                <w:lang w:bidi="bn-IN"/>
              </w:rPr>
              <w:t>.</w:t>
            </w:r>
          </w:p>
        </w:tc>
      </w:tr>
      <w:tr w:rsidR="00194547" w14:paraId="3F96E252" w14:textId="77777777" w:rsidTr="009D071E">
        <w:tc>
          <w:tcPr>
            <w:tcW w:w="8990" w:type="dxa"/>
            <w:gridSpan w:val="2"/>
          </w:tcPr>
          <w:p w14:paraId="689BE46C" w14:textId="298F3996" w:rsidR="00194547" w:rsidRDefault="00194547" w:rsidP="009D071E">
            <w:pPr>
              <w:rPr>
                <w:sz w:val="22"/>
                <w:szCs w:val="22"/>
              </w:rPr>
            </w:pPr>
            <w:r w:rsidRPr="2F3D452F">
              <w:rPr>
                <w:b/>
                <w:bCs/>
                <w:sz w:val="22"/>
                <w:szCs w:val="22"/>
              </w:rPr>
              <w:t>Contract:</w:t>
            </w:r>
            <w:r w:rsidRPr="2F3D452F">
              <w:rPr>
                <w:sz w:val="22"/>
                <w:szCs w:val="22"/>
              </w:rPr>
              <w:t xml:space="preserve"> </w:t>
            </w:r>
            <w:r w:rsidR="00320A85">
              <w:rPr>
                <w:sz w:val="22"/>
                <w:szCs w:val="22"/>
              </w:rPr>
              <w:t xml:space="preserve">13. </w:t>
            </w:r>
            <w:r w:rsidR="00DD052A">
              <w:rPr>
                <w:sz w:val="22"/>
                <w:szCs w:val="22"/>
              </w:rPr>
              <w:t>Display All Log Entries</w:t>
            </w:r>
          </w:p>
        </w:tc>
      </w:tr>
      <w:tr w:rsidR="00194547" w14:paraId="725D532A" w14:textId="77777777" w:rsidTr="009D071E">
        <w:tc>
          <w:tcPr>
            <w:tcW w:w="4495" w:type="dxa"/>
          </w:tcPr>
          <w:p w14:paraId="1A752A86" w14:textId="77777777" w:rsidR="00194547" w:rsidRDefault="00194547" w:rsidP="009D071E">
            <w:pPr>
              <w:rPr>
                <w:b/>
                <w:bCs/>
                <w:sz w:val="22"/>
                <w:szCs w:val="22"/>
              </w:rPr>
            </w:pPr>
            <w:r w:rsidRPr="1CC79CF2">
              <w:rPr>
                <w:b/>
                <w:bCs/>
                <w:sz w:val="22"/>
                <w:szCs w:val="22"/>
              </w:rPr>
              <w:t>Responsibilities</w:t>
            </w:r>
          </w:p>
        </w:tc>
        <w:tc>
          <w:tcPr>
            <w:tcW w:w="4495" w:type="dxa"/>
          </w:tcPr>
          <w:p w14:paraId="1BED1C24" w14:textId="77777777" w:rsidR="00194547" w:rsidRDefault="00194547" w:rsidP="009D071E">
            <w:pPr>
              <w:rPr>
                <w:b/>
                <w:bCs/>
                <w:sz w:val="22"/>
                <w:szCs w:val="22"/>
              </w:rPr>
            </w:pPr>
            <w:r w:rsidRPr="1CC79CF2">
              <w:rPr>
                <w:b/>
                <w:bCs/>
                <w:sz w:val="22"/>
                <w:szCs w:val="22"/>
              </w:rPr>
              <w:t>Collaborations</w:t>
            </w:r>
          </w:p>
        </w:tc>
      </w:tr>
      <w:tr w:rsidR="00194547" w14:paraId="1BBC79CA" w14:textId="77777777" w:rsidTr="009D071E">
        <w:tc>
          <w:tcPr>
            <w:tcW w:w="4495" w:type="dxa"/>
          </w:tcPr>
          <w:p w14:paraId="014C540B" w14:textId="34ED07FB" w:rsidR="00194547" w:rsidRPr="00DD052A" w:rsidRDefault="00DD052A" w:rsidP="00DD052A">
            <w:pPr>
              <w:rPr>
                <w:sz w:val="22"/>
                <w:szCs w:val="22"/>
              </w:rPr>
            </w:pPr>
            <w:r>
              <w:rPr>
                <w:sz w:val="22"/>
                <w:szCs w:val="22"/>
              </w:rPr>
              <w:t xml:space="preserve">       </w:t>
            </w:r>
            <w:r w:rsidRPr="0005013E">
              <w:t>1.</w:t>
            </w:r>
            <w:r>
              <w:rPr>
                <w:sz w:val="22"/>
                <w:szCs w:val="22"/>
              </w:rPr>
              <w:t xml:space="preserve"> </w:t>
            </w:r>
            <w:r w:rsidRPr="0005013E">
              <w:t>Display all logs</w:t>
            </w:r>
            <w:r>
              <w:rPr>
                <w:sz w:val="22"/>
                <w:szCs w:val="22"/>
              </w:rPr>
              <w:t xml:space="preserve"> </w:t>
            </w:r>
          </w:p>
        </w:tc>
        <w:tc>
          <w:tcPr>
            <w:tcW w:w="4495" w:type="dxa"/>
          </w:tcPr>
          <w:p w14:paraId="6840DF1E" w14:textId="0FC09776" w:rsidR="00194547" w:rsidRPr="0005013E" w:rsidRDefault="00DD052A" w:rsidP="009D071E">
            <w:pPr>
              <w:spacing w:line="259" w:lineRule="auto"/>
            </w:pPr>
            <w:r w:rsidRPr="0005013E">
              <w:t xml:space="preserve">Log </w:t>
            </w:r>
            <w:proofErr w:type="gramStart"/>
            <w:r w:rsidRPr="0005013E">
              <w:t>Manager(</w:t>
            </w:r>
            <w:proofErr w:type="gramEnd"/>
            <w:r w:rsidRPr="0005013E">
              <w:t>1)</w:t>
            </w:r>
          </w:p>
        </w:tc>
      </w:tr>
    </w:tbl>
    <w:p w14:paraId="70B97E7F" w14:textId="3AD87607" w:rsidR="00DD052A" w:rsidRPr="00642652" w:rsidRDefault="00DD052A" w:rsidP="00DD052A">
      <w:pPr>
        <w:shd w:val="clear" w:color="auto" w:fill="FBE4D5" w:themeFill="accent2" w:themeFillTint="33"/>
        <w:rPr>
          <w:b/>
        </w:rPr>
      </w:pPr>
      <w:r w:rsidRPr="00642652">
        <w:rPr>
          <w:b/>
        </w:rPr>
        <w:t>Contract 1</w:t>
      </w:r>
      <w:r>
        <w:rPr>
          <w:b/>
        </w:rPr>
        <w:t>3</w:t>
      </w:r>
      <w:r w:rsidRPr="00642652">
        <w:rPr>
          <w:b/>
        </w:rPr>
        <w:t xml:space="preserve">: </w:t>
      </w:r>
      <w:r>
        <w:rPr>
          <w:b/>
        </w:rPr>
        <w:t>Display All Log Entries</w:t>
      </w:r>
    </w:p>
    <w:p w14:paraId="1736B218" w14:textId="5591C39B" w:rsidR="00DD052A" w:rsidRDefault="00DD052A" w:rsidP="00EC3754">
      <w:pPr>
        <w:pStyle w:val="ListParagraph"/>
        <w:numPr>
          <w:ilvl w:val="0"/>
          <w:numId w:val="19"/>
        </w:numPr>
        <w:rPr>
          <w:b/>
          <w:bCs/>
        </w:rPr>
      </w:pPr>
      <w:r w:rsidRPr="1A345CAA">
        <w:rPr>
          <w:b/>
          <w:bCs/>
        </w:rPr>
        <w:t xml:space="preserve">Method Name:  </w:t>
      </w:r>
      <w:proofErr w:type="spellStart"/>
      <w:proofErr w:type="gramStart"/>
      <w:r>
        <w:t>displayAnalysisView</w:t>
      </w:r>
      <w:proofErr w:type="spellEnd"/>
      <w:r>
        <w:t>(</w:t>
      </w:r>
      <w:proofErr w:type="gramEnd"/>
      <w:r>
        <w:t>);</w:t>
      </w:r>
    </w:p>
    <w:p w14:paraId="285B022F" w14:textId="77777777" w:rsidR="00DD052A" w:rsidRDefault="00DD052A" w:rsidP="00EC3754">
      <w:pPr>
        <w:pStyle w:val="ListParagraph"/>
        <w:numPr>
          <w:ilvl w:val="0"/>
          <w:numId w:val="19"/>
        </w:numPr>
        <w:rPr>
          <w:b/>
          <w:bCs/>
        </w:rPr>
      </w:pPr>
      <w:r w:rsidRPr="1A345CAA">
        <w:rPr>
          <w:b/>
          <w:bCs/>
        </w:rPr>
        <w:t xml:space="preserve">Return Value Type: </w:t>
      </w:r>
      <w:r>
        <w:t>void</w:t>
      </w:r>
    </w:p>
    <w:p w14:paraId="466F9925" w14:textId="77777777" w:rsidR="00DD052A" w:rsidRDefault="00DD052A" w:rsidP="00EC3754">
      <w:pPr>
        <w:pStyle w:val="ListParagraph"/>
        <w:numPr>
          <w:ilvl w:val="0"/>
          <w:numId w:val="19"/>
        </w:numPr>
        <w:rPr>
          <w:b/>
          <w:bCs/>
        </w:rPr>
      </w:pPr>
      <w:r w:rsidRPr="1A345CAA">
        <w:rPr>
          <w:b/>
          <w:bCs/>
        </w:rPr>
        <w:t xml:space="preserve">Input and output Parameters: </w:t>
      </w:r>
    </w:p>
    <w:p w14:paraId="4252F2A3" w14:textId="77777777" w:rsidR="00DD052A" w:rsidRDefault="00DD052A" w:rsidP="00EC3754">
      <w:pPr>
        <w:pStyle w:val="ListParagraph"/>
        <w:numPr>
          <w:ilvl w:val="0"/>
          <w:numId w:val="19"/>
        </w:numPr>
        <w:rPr>
          <w:b/>
          <w:bCs/>
        </w:rPr>
      </w:pPr>
      <w:r w:rsidRPr="1A345CAA">
        <w:rPr>
          <w:b/>
          <w:bCs/>
        </w:rPr>
        <w:t xml:space="preserve">Description of Parameters: </w:t>
      </w:r>
    </w:p>
    <w:p w14:paraId="03333B06" w14:textId="77777777" w:rsidR="00DD052A" w:rsidRDefault="00DD052A" w:rsidP="00DD052A">
      <w:r w:rsidRPr="1A345CAA">
        <w:rPr>
          <w:b/>
          <w:bCs/>
        </w:rPr>
        <w:t xml:space="preserve">Purpose: </w:t>
      </w:r>
      <w:r>
        <w:t>to allow the user to see errors and progress of ingestion.</w:t>
      </w:r>
    </w:p>
    <w:p w14:paraId="5F6C068E" w14:textId="77777777" w:rsidR="00DD052A" w:rsidRDefault="00DD052A" w:rsidP="00DD052A">
      <w:pPr>
        <w:spacing w:line="259" w:lineRule="auto"/>
      </w:pPr>
      <w:r w:rsidRPr="1A345CAA">
        <w:rPr>
          <w:b/>
          <w:bCs/>
        </w:rPr>
        <w:t xml:space="preserve">Pre-Conditions: </w:t>
      </w:r>
      <w:r>
        <w:t>log files are being ingested.</w:t>
      </w:r>
    </w:p>
    <w:p w14:paraId="4E446A53" w14:textId="77777777" w:rsidR="00DD052A" w:rsidRDefault="00DD052A" w:rsidP="00DD052A">
      <w:r w:rsidRPr="1A345CAA">
        <w:rPr>
          <w:b/>
          <w:bCs/>
        </w:rPr>
        <w:t xml:space="preserve">Post-Conditions: </w:t>
      </w:r>
      <w:r>
        <w:t>the user can see all the files that were processed.</w:t>
      </w:r>
    </w:p>
    <w:p w14:paraId="156FEE1F" w14:textId="77777777" w:rsidR="00194547" w:rsidRDefault="00194547" w:rsidP="1CC79CF2"/>
    <w:p w14:paraId="2DE36A96" w14:textId="1C836E3F" w:rsidR="7833A0C3" w:rsidRDefault="7833A0C3" w:rsidP="001D398B">
      <w:pPr>
        <w:pStyle w:val="Heading2"/>
        <w:shd w:val="clear" w:color="auto" w:fill="D9E2F3" w:themeFill="accent1" w:themeFillTint="33"/>
      </w:pPr>
      <w:bookmarkStart w:id="91" w:name="_Toc36395088"/>
      <w:r>
        <w:t>Ingestion/Validation/Cleansing</w:t>
      </w:r>
      <w:r w:rsidR="18E11B80">
        <w:t xml:space="preserve"> </w:t>
      </w:r>
      <w:r w:rsidR="006B55CB">
        <w:t>Subsystem</w:t>
      </w:r>
      <w:bookmarkEnd w:id="91"/>
      <w:r w:rsidR="006B55CB">
        <w:t xml:space="preserve"> </w:t>
      </w:r>
    </w:p>
    <w:p w14:paraId="478C04B1" w14:textId="65793452" w:rsidR="1C737EBB" w:rsidRDefault="1C737EBB" w:rsidP="0B9357BD">
      <w:pPr>
        <w:pStyle w:val="Heading3"/>
      </w:pPr>
      <w:bookmarkStart w:id="92" w:name="_Toc36395089"/>
      <w:r>
        <w:t>Splunk</w:t>
      </w:r>
      <w:bookmarkEnd w:id="92"/>
    </w:p>
    <w:p w14:paraId="0980A053" w14:textId="66A25DD9" w:rsidR="5161D1E4" w:rsidRDefault="5161D1E4" w:rsidP="00873684">
      <w:pPr>
        <w:jc w:val="right"/>
        <w:rPr>
          <w:i/>
          <w:iCs/>
        </w:rPr>
      </w:pPr>
      <w:r w:rsidRPr="0B9357BD">
        <w:rPr>
          <w:i/>
          <w:iCs/>
        </w:rPr>
        <w:t>Table 4.</w:t>
      </w:r>
      <w:r w:rsidR="2C87E3BA" w:rsidRPr="0B9357BD">
        <w:rPr>
          <w:i/>
          <w:iCs/>
        </w:rPr>
        <w:t>0</w:t>
      </w:r>
    </w:p>
    <w:tbl>
      <w:tblPr>
        <w:tblStyle w:val="TableGrid"/>
        <w:tblW w:w="0" w:type="auto"/>
        <w:tblLook w:val="06A0" w:firstRow="1" w:lastRow="0" w:firstColumn="1" w:lastColumn="0" w:noHBand="1" w:noVBand="1"/>
      </w:tblPr>
      <w:tblGrid>
        <w:gridCol w:w="4495"/>
        <w:gridCol w:w="4495"/>
      </w:tblGrid>
      <w:tr w:rsidR="0B9357BD" w14:paraId="468ED160" w14:textId="77777777" w:rsidTr="3D9F0A11">
        <w:tc>
          <w:tcPr>
            <w:tcW w:w="8990" w:type="dxa"/>
            <w:gridSpan w:val="2"/>
            <w:shd w:val="clear" w:color="auto" w:fill="D9E2F3" w:themeFill="accent1" w:themeFillTint="33"/>
          </w:tcPr>
          <w:p w14:paraId="5A0A50BB" w14:textId="0ABB45FB" w:rsidR="0B9357BD" w:rsidRDefault="0B9357BD" w:rsidP="0B9357BD">
            <w:pPr>
              <w:rPr>
                <w:sz w:val="22"/>
                <w:szCs w:val="22"/>
              </w:rPr>
            </w:pPr>
            <w:r w:rsidRPr="0B9357BD">
              <w:rPr>
                <w:b/>
                <w:bCs/>
                <w:sz w:val="22"/>
                <w:szCs w:val="22"/>
              </w:rPr>
              <w:t>Class Name</w:t>
            </w:r>
            <w:r w:rsidRPr="0B9357BD">
              <w:rPr>
                <w:sz w:val="22"/>
                <w:szCs w:val="22"/>
              </w:rPr>
              <w:t xml:space="preserve">: </w:t>
            </w:r>
            <w:r w:rsidR="31DB6BDA" w:rsidRPr="0B9357BD">
              <w:rPr>
                <w:sz w:val="22"/>
                <w:szCs w:val="22"/>
              </w:rPr>
              <w:t>Splunk</w:t>
            </w:r>
          </w:p>
        </w:tc>
      </w:tr>
      <w:tr w:rsidR="0B9357BD" w14:paraId="4B82A53E" w14:textId="77777777" w:rsidTr="3D9F0A11">
        <w:tc>
          <w:tcPr>
            <w:tcW w:w="8990" w:type="dxa"/>
            <w:gridSpan w:val="2"/>
          </w:tcPr>
          <w:p w14:paraId="749B74F4" w14:textId="4BCE7061" w:rsidR="0B9357BD" w:rsidRDefault="0B9357BD" w:rsidP="0B9357BD">
            <w:pPr>
              <w:rPr>
                <w:sz w:val="22"/>
                <w:szCs w:val="22"/>
              </w:rPr>
            </w:pPr>
            <w:r w:rsidRPr="0B9357BD">
              <w:rPr>
                <w:b/>
                <w:bCs/>
                <w:sz w:val="22"/>
                <w:szCs w:val="22"/>
              </w:rPr>
              <w:t>Superclass</w:t>
            </w:r>
            <w:r w:rsidRPr="0B9357BD">
              <w:rPr>
                <w:sz w:val="22"/>
                <w:szCs w:val="22"/>
              </w:rPr>
              <w:t xml:space="preserve">: </w:t>
            </w:r>
            <w:r w:rsidR="00652170">
              <w:rPr>
                <w:sz w:val="22"/>
                <w:szCs w:val="22"/>
              </w:rPr>
              <w:t>None</w:t>
            </w:r>
          </w:p>
        </w:tc>
      </w:tr>
      <w:tr w:rsidR="0B9357BD" w14:paraId="0F0102AD" w14:textId="77777777" w:rsidTr="3D9F0A11">
        <w:tc>
          <w:tcPr>
            <w:tcW w:w="8990" w:type="dxa"/>
            <w:gridSpan w:val="2"/>
          </w:tcPr>
          <w:p w14:paraId="4CADDA34" w14:textId="78A7A525" w:rsidR="0B9357BD" w:rsidRDefault="0B9357BD" w:rsidP="0B9357BD">
            <w:pPr>
              <w:rPr>
                <w:sz w:val="22"/>
                <w:szCs w:val="22"/>
              </w:rPr>
            </w:pPr>
            <w:r w:rsidRPr="0B9357BD">
              <w:rPr>
                <w:b/>
                <w:bCs/>
                <w:sz w:val="22"/>
                <w:szCs w:val="22"/>
              </w:rPr>
              <w:t>Subclasses</w:t>
            </w:r>
            <w:r w:rsidRPr="0B9357BD">
              <w:rPr>
                <w:sz w:val="22"/>
                <w:szCs w:val="22"/>
              </w:rPr>
              <w:t xml:space="preserve">: </w:t>
            </w:r>
            <w:r w:rsidR="00652170">
              <w:rPr>
                <w:sz w:val="22"/>
                <w:szCs w:val="22"/>
              </w:rPr>
              <w:t>None</w:t>
            </w:r>
          </w:p>
        </w:tc>
      </w:tr>
      <w:tr w:rsidR="0B9357BD" w14:paraId="4BB01D76" w14:textId="77777777" w:rsidTr="3D9F0A11">
        <w:tc>
          <w:tcPr>
            <w:tcW w:w="8990" w:type="dxa"/>
            <w:gridSpan w:val="2"/>
          </w:tcPr>
          <w:p w14:paraId="64594233" w14:textId="695D4573" w:rsidR="0B9357BD" w:rsidRDefault="0B9357BD" w:rsidP="0B9357BD">
            <w:pPr>
              <w:rPr>
                <w:b/>
                <w:bCs/>
                <w:sz w:val="22"/>
                <w:szCs w:val="22"/>
              </w:rPr>
            </w:pPr>
            <w:r w:rsidRPr="0B9357BD">
              <w:rPr>
                <w:b/>
                <w:bCs/>
                <w:sz w:val="22"/>
                <w:szCs w:val="22"/>
              </w:rPr>
              <w:t>Private Responsibilities</w:t>
            </w:r>
          </w:p>
          <w:p w14:paraId="0C226EF7" w14:textId="39D4FF09" w:rsidR="2DD64D0D" w:rsidRPr="000867F0" w:rsidRDefault="2FD23541" w:rsidP="00EC3754">
            <w:pPr>
              <w:pStyle w:val="ListParagraph"/>
              <w:numPr>
                <w:ilvl w:val="0"/>
                <w:numId w:val="11"/>
              </w:numPr>
              <w:spacing w:line="259" w:lineRule="auto"/>
            </w:pPr>
            <w:r w:rsidRPr="000867F0">
              <w:t>Can Ingest Log files</w:t>
            </w:r>
          </w:p>
        </w:tc>
      </w:tr>
      <w:tr w:rsidR="0B9357BD" w14:paraId="2CEECC3D" w14:textId="77777777" w:rsidTr="3D9F0A11">
        <w:tc>
          <w:tcPr>
            <w:tcW w:w="8990" w:type="dxa"/>
            <w:gridSpan w:val="2"/>
          </w:tcPr>
          <w:p w14:paraId="3B1F0E12" w14:textId="2571BAB1" w:rsidR="0B9357BD" w:rsidRDefault="268BB7EA" w:rsidP="0B9357BD">
            <w:pPr>
              <w:rPr>
                <w:sz w:val="22"/>
                <w:szCs w:val="22"/>
              </w:rPr>
            </w:pPr>
            <w:r w:rsidRPr="7E871403">
              <w:rPr>
                <w:b/>
                <w:bCs/>
                <w:sz w:val="22"/>
                <w:szCs w:val="22"/>
              </w:rPr>
              <w:t>Contract:</w:t>
            </w:r>
            <w:r w:rsidRPr="7E871403">
              <w:rPr>
                <w:sz w:val="22"/>
                <w:szCs w:val="22"/>
              </w:rPr>
              <w:t xml:space="preserve"> </w:t>
            </w:r>
            <w:r w:rsidR="34917B5E" w:rsidRPr="7E871403">
              <w:rPr>
                <w:sz w:val="22"/>
                <w:szCs w:val="22"/>
              </w:rPr>
              <w:t>1</w:t>
            </w:r>
            <w:r w:rsidR="0015666C">
              <w:rPr>
                <w:sz w:val="22"/>
                <w:szCs w:val="22"/>
              </w:rPr>
              <w:t>4</w:t>
            </w:r>
            <w:r w:rsidR="34917B5E" w:rsidRPr="7E871403">
              <w:rPr>
                <w:sz w:val="22"/>
                <w:szCs w:val="22"/>
              </w:rPr>
              <w:t xml:space="preserve"> </w:t>
            </w:r>
            <w:r w:rsidR="0015666C">
              <w:rPr>
                <w:sz w:val="22"/>
                <w:szCs w:val="22"/>
              </w:rPr>
              <w:t>Take in Log Files</w:t>
            </w:r>
          </w:p>
        </w:tc>
      </w:tr>
      <w:tr w:rsidR="0B9357BD" w14:paraId="4AB890BF" w14:textId="77777777" w:rsidTr="3D9F0A11">
        <w:tc>
          <w:tcPr>
            <w:tcW w:w="4495" w:type="dxa"/>
          </w:tcPr>
          <w:p w14:paraId="3F110867" w14:textId="5B923B4C" w:rsidR="0B9357BD" w:rsidRDefault="0B9357BD" w:rsidP="0B9357BD">
            <w:pPr>
              <w:rPr>
                <w:b/>
                <w:bCs/>
                <w:sz w:val="22"/>
                <w:szCs w:val="22"/>
              </w:rPr>
            </w:pPr>
            <w:r w:rsidRPr="0B9357BD">
              <w:rPr>
                <w:b/>
                <w:bCs/>
                <w:sz w:val="22"/>
                <w:szCs w:val="22"/>
              </w:rPr>
              <w:t>Responsibilities</w:t>
            </w:r>
          </w:p>
        </w:tc>
        <w:tc>
          <w:tcPr>
            <w:tcW w:w="4495" w:type="dxa"/>
          </w:tcPr>
          <w:p w14:paraId="4B9E377D" w14:textId="68FBB1F2" w:rsidR="0B9357BD" w:rsidRDefault="0B9357BD" w:rsidP="0B9357BD">
            <w:pPr>
              <w:rPr>
                <w:b/>
                <w:bCs/>
                <w:sz w:val="22"/>
                <w:szCs w:val="22"/>
              </w:rPr>
            </w:pPr>
            <w:r w:rsidRPr="0B9357BD">
              <w:rPr>
                <w:b/>
                <w:bCs/>
                <w:sz w:val="22"/>
                <w:szCs w:val="22"/>
              </w:rPr>
              <w:t>Collaborations</w:t>
            </w:r>
          </w:p>
        </w:tc>
      </w:tr>
      <w:tr w:rsidR="0B9357BD" w14:paraId="015214AC" w14:textId="77777777" w:rsidTr="3D9F0A11">
        <w:tc>
          <w:tcPr>
            <w:tcW w:w="4495" w:type="dxa"/>
          </w:tcPr>
          <w:p w14:paraId="2D22AAA6" w14:textId="21DD9303" w:rsidR="0B9357BD" w:rsidRPr="009F5463" w:rsidRDefault="0CABF576" w:rsidP="0072589B">
            <w:pPr>
              <w:pStyle w:val="ListParagraph"/>
              <w:numPr>
                <w:ilvl w:val="0"/>
                <w:numId w:val="1"/>
              </w:numPr>
            </w:pPr>
            <w:r w:rsidRPr="009F5463">
              <w:t>Ingest</w:t>
            </w:r>
            <w:r w:rsidR="0072589B" w:rsidRPr="009F5463">
              <w:t xml:space="preserve"> Log files</w:t>
            </w:r>
          </w:p>
        </w:tc>
        <w:tc>
          <w:tcPr>
            <w:tcW w:w="4495" w:type="dxa"/>
          </w:tcPr>
          <w:p w14:paraId="0134C8CA" w14:textId="07FE7277" w:rsidR="0B9357BD" w:rsidRPr="009F5463" w:rsidRDefault="0CABF576" w:rsidP="0B9357BD">
            <w:pPr>
              <w:spacing w:line="259" w:lineRule="auto"/>
            </w:pPr>
            <w:r w:rsidRPr="009F5463">
              <w:t xml:space="preserve">Log </w:t>
            </w:r>
            <w:proofErr w:type="gramStart"/>
            <w:r w:rsidRPr="009F5463">
              <w:t>file</w:t>
            </w:r>
            <w:r w:rsidR="0072589B" w:rsidRPr="009F5463">
              <w:t>(</w:t>
            </w:r>
            <w:proofErr w:type="gramEnd"/>
            <w:r w:rsidR="0072589B" w:rsidRPr="009F5463">
              <w:t>1)</w:t>
            </w:r>
          </w:p>
        </w:tc>
      </w:tr>
    </w:tbl>
    <w:p w14:paraId="416C8465" w14:textId="5EC3BA0E" w:rsidR="0CABF576" w:rsidRPr="00A95724" w:rsidRDefault="0CABF576" w:rsidP="00A95724">
      <w:pPr>
        <w:shd w:val="clear" w:color="auto" w:fill="FBE4D5" w:themeFill="accent2" w:themeFillTint="33"/>
        <w:rPr>
          <w:b/>
        </w:rPr>
      </w:pPr>
      <w:r w:rsidRPr="00A95724">
        <w:rPr>
          <w:b/>
        </w:rPr>
        <w:t>Contract 1</w:t>
      </w:r>
      <w:r w:rsidR="00DC362F">
        <w:rPr>
          <w:b/>
        </w:rPr>
        <w:t>4</w:t>
      </w:r>
      <w:r w:rsidR="00A95724" w:rsidRPr="00A95724">
        <w:rPr>
          <w:b/>
        </w:rPr>
        <w:t>: Take in Log Files</w:t>
      </w:r>
    </w:p>
    <w:p w14:paraId="4DA8038D" w14:textId="29E0AD65" w:rsidR="0CABF576" w:rsidRDefault="0CABF576" w:rsidP="00EC3754">
      <w:pPr>
        <w:pStyle w:val="ListParagraph"/>
        <w:numPr>
          <w:ilvl w:val="0"/>
          <w:numId w:val="19"/>
        </w:numPr>
        <w:rPr>
          <w:b/>
          <w:bCs/>
        </w:rPr>
      </w:pPr>
      <w:r w:rsidRPr="7E871403">
        <w:rPr>
          <w:b/>
          <w:bCs/>
        </w:rPr>
        <w:t xml:space="preserve">Method Name:  </w:t>
      </w:r>
      <w:proofErr w:type="spellStart"/>
      <w:proofErr w:type="gramStart"/>
      <w:r>
        <w:t>getLogfile</w:t>
      </w:r>
      <w:proofErr w:type="spellEnd"/>
      <w:r>
        <w:t>(</w:t>
      </w:r>
      <w:proofErr w:type="gramEnd"/>
      <w:r>
        <w:t>);</w:t>
      </w:r>
    </w:p>
    <w:p w14:paraId="31D499C3" w14:textId="1CD916D3" w:rsidR="0CABF576" w:rsidRDefault="0CABF576" w:rsidP="00EC3754">
      <w:pPr>
        <w:pStyle w:val="ListParagraph"/>
        <w:numPr>
          <w:ilvl w:val="0"/>
          <w:numId w:val="19"/>
        </w:numPr>
        <w:rPr>
          <w:b/>
          <w:bCs/>
        </w:rPr>
      </w:pPr>
      <w:r w:rsidRPr="7E871403">
        <w:rPr>
          <w:b/>
          <w:bCs/>
        </w:rPr>
        <w:t xml:space="preserve">Return Value Type: </w:t>
      </w:r>
      <w:proofErr w:type="spellStart"/>
      <w:r w:rsidR="1E877189">
        <w:t>boolean</w:t>
      </w:r>
      <w:proofErr w:type="spellEnd"/>
    </w:p>
    <w:p w14:paraId="6CB34B61" w14:textId="235ED8C2" w:rsidR="0CABF576" w:rsidRDefault="0CABF576" w:rsidP="00EC3754">
      <w:pPr>
        <w:pStyle w:val="ListParagraph"/>
        <w:numPr>
          <w:ilvl w:val="0"/>
          <w:numId w:val="19"/>
        </w:numPr>
        <w:rPr>
          <w:b/>
          <w:bCs/>
        </w:rPr>
      </w:pPr>
      <w:r w:rsidRPr="7E871403">
        <w:rPr>
          <w:b/>
          <w:bCs/>
        </w:rPr>
        <w:t xml:space="preserve">Input and output Parameters: </w:t>
      </w:r>
    </w:p>
    <w:p w14:paraId="2993A13E" w14:textId="329A524F" w:rsidR="0CABF576" w:rsidRDefault="0CABF576" w:rsidP="00EC3754">
      <w:pPr>
        <w:pStyle w:val="ListParagraph"/>
        <w:numPr>
          <w:ilvl w:val="0"/>
          <w:numId w:val="19"/>
        </w:numPr>
        <w:rPr>
          <w:b/>
          <w:bCs/>
        </w:rPr>
      </w:pPr>
      <w:r w:rsidRPr="7E871403">
        <w:rPr>
          <w:b/>
          <w:bCs/>
        </w:rPr>
        <w:t xml:space="preserve">Description of Parameters: </w:t>
      </w:r>
      <w:r w:rsidR="6CC5F3AE">
        <w:t>true if the logfile was processed successfully, false if it failed.</w:t>
      </w:r>
    </w:p>
    <w:p w14:paraId="3F83C126" w14:textId="544C5B81" w:rsidR="0CABF576" w:rsidRDefault="0CABF576">
      <w:r w:rsidRPr="7E871403">
        <w:rPr>
          <w:b/>
          <w:bCs/>
        </w:rPr>
        <w:t xml:space="preserve">Purpose: </w:t>
      </w:r>
      <w:r w:rsidR="34DFB80D">
        <w:t>to ingest/validate/cleanse log files to turn them into log entry.</w:t>
      </w:r>
    </w:p>
    <w:p w14:paraId="5A4B6020" w14:textId="367E41D3" w:rsidR="0CABF576" w:rsidRDefault="0CABF576" w:rsidP="7E871403">
      <w:pPr>
        <w:spacing w:line="259" w:lineRule="auto"/>
        <w:rPr>
          <w:b/>
          <w:bCs/>
        </w:rPr>
      </w:pPr>
      <w:r w:rsidRPr="7E871403">
        <w:rPr>
          <w:b/>
          <w:bCs/>
        </w:rPr>
        <w:t xml:space="preserve">Pre-Conditions: </w:t>
      </w:r>
      <w:r w:rsidR="4B130B61">
        <w:t>Log files are stored at the directory location.</w:t>
      </w:r>
    </w:p>
    <w:p w14:paraId="1FADB487" w14:textId="027D9E04" w:rsidR="0CABF576" w:rsidRDefault="0CABF576" w:rsidP="7E871403">
      <w:r w:rsidRPr="7E871403">
        <w:rPr>
          <w:b/>
          <w:bCs/>
        </w:rPr>
        <w:t xml:space="preserve">Post-Conditions: </w:t>
      </w:r>
      <w:r w:rsidR="6AEBE795">
        <w:t>Log files have been ingested or resulted in an error.</w:t>
      </w:r>
    </w:p>
    <w:p w14:paraId="439AAEF3" w14:textId="77777777" w:rsidR="00F83F44" w:rsidRDefault="00F83F44" w:rsidP="7E871403"/>
    <w:p w14:paraId="312D384A" w14:textId="30D19418" w:rsidR="00F83F44" w:rsidRDefault="00F83F44" w:rsidP="00F83F44">
      <w:pPr>
        <w:pStyle w:val="Heading3"/>
      </w:pPr>
      <w:bookmarkStart w:id="93" w:name="_Toc36395090"/>
      <w:r>
        <w:t>OCR (Optical Character Reader)</w:t>
      </w:r>
      <w:bookmarkEnd w:id="93"/>
    </w:p>
    <w:p w14:paraId="1478B072" w14:textId="795D9A66" w:rsidR="00E20369" w:rsidRPr="00E20369" w:rsidRDefault="00E20369" w:rsidP="00E20369">
      <w:pPr>
        <w:jc w:val="right"/>
        <w:rPr>
          <w:i/>
          <w:iCs/>
        </w:rPr>
      </w:pPr>
      <w:r w:rsidRPr="0B9357BD">
        <w:rPr>
          <w:i/>
          <w:iCs/>
        </w:rPr>
        <w:t>Table 4.</w:t>
      </w:r>
      <w:r>
        <w:rPr>
          <w:i/>
          <w:iCs/>
        </w:rPr>
        <w:t>1</w:t>
      </w:r>
    </w:p>
    <w:tbl>
      <w:tblPr>
        <w:tblStyle w:val="TableGrid"/>
        <w:tblW w:w="0" w:type="auto"/>
        <w:tblLook w:val="06A0" w:firstRow="1" w:lastRow="0" w:firstColumn="1" w:lastColumn="0" w:noHBand="1" w:noVBand="1"/>
      </w:tblPr>
      <w:tblGrid>
        <w:gridCol w:w="4495"/>
        <w:gridCol w:w="4495"/>
      </w:tblGrid>
      <w:tr w:rsidR="00F83F44" w14:paraId="2E35BA44" w14:textId="77777777" w:rsidTr="009D071E">
        <w:tc>
          <w:tcPr>
            <w:tcW w:w="8990" w:type="dxa"/>
            <w:gridSpan w:val="2"/>
            <w:shd w:val="clear" w:color="auto" w:fill="D9E2F3" w:themeFill="accent1" w:themeFillTint="33"/>
          </w:tcPr>
          <w:p w14:paraId="1BD0A424" w14:textId="6E9366D6" w:rsidR="00F83F44" w:rsidRDefault="00F83F44" w:rsidP="009D071E">
            <w:pPr>
              <w:rPr>
                <w:sz w:val="22"/>
                <w:szCs w:val="22"/>
              </w:rPr>
            </w:pPr>
            <w:r w:rsidRPr="0B9357BD">
              <w:rPr>
                <w:b/>
                <w:bCs/>
                <w:sz w:val="22"/>
                <w:szCs w:val="22"/>
              </w:rPr>
              <w:t>Class Name</w:t>
            </w:r>
            <w:r w:rsidRPr="0B9357BD">
              <w:rPr>
                <w:sz w:val="22"/>
                <w:szCs w:val="22"/>
              </w:rPr>
              <w:t xml:space="preserve">: </w:t>
            </w:r>
            <w:r>
              <w:rPr>
                <w:sz w:val="22"/>
                <w:szCs w:val="22"/>
              </w:rPr>
              <w:t>OCR</w:t>
            </w:r>
          </w:p>
        </w:tc>
      </w:tr>
      <w:tr w:rsidR="00F83F44" w14:paraId="16A5905C" w14:textId="77777777" w:rsidTr="009D071E">
        <w:tc>
          <w:tcPr>
            <w:tcW w:w="8990" w:type="dxa"/>
            <w:gridSpan w:val="2"/>
          </w:tcPr>
          <w:p w14:paraId="5E379D97" w14:textId="77777777" w:rsidR="00F83F44" w:rsidRDefault="00F83F44" w:rsidP="009D071E">
            <w:pPr>
              <w:rPr>
                <w:sz w:val="22"/>
                <w:szCs w:val="22"/>
              </w:rPr>
            </w:pPr>
            <w:r w:rsidRPr="0B9357BD">
              <w:rPr>
                <w:b/>
                <w:bCs/>
                <w:sz w:val="22"/>
                <w:szCs w:val="22"/>
              </w:rPr>
              <w:t>Superclass</w:t>
            </w:r>
            <w:r w:rsidRPr="0B9357BD">
              <w:rPr>
                <w:sz w:val="22"/>
                <w:szCs w:val="22"/>
              </w:rPr>
              <w:t xml:space="preserve">: </w:t>
            </w:r>
            <w:r>
              <w:rPr>
                <w:sz w:val="22"/>
                <w:szCs w:val="22"/>
              </w:rPr>
              <w:t>None</w:t>
            </w:r>
          </w:p>
        </w:tc>
      </w:tr>
      <w:tr w:rsidR="00F83F44" w14:paraId="584D4527" w14:textId="77777777" w:rsidTr="009D071E">
        <w:tc>
          <w:tcPr>
            <w:tcW w:w="8990" w:type="dxa"/>
            <w:gridSpan w:val="2"/>
          </w:tcPr>
          <w:p w14:paraId="689FDF7A" w14:textId="77777777" w:rsidR="00F83F44" w:rsidRDefault="00F83F44" w:rsidP="009D071E">
            <w:pPr>
              <w:rPr>
                <w:sz w:val="22"/>
                <w:szCs w:val="22"/>
              </w:rPr>
            </w:pPr>
            <w:r w:rsidRPr="0B9357BD">
              <w:rPr>
                <w:b/>
                <w:bCs/>
                <w:sz w:val="22"/>
                <w:szCs w:val="22"/>
              </w:rPr>
              <w:t>Subclasses</w:t>
            </w:r>
            <w:r w:rsidRPr="0B9357BD">
              <w:rPr>
                <w:sz w:val="22"/>
                <w:szCs w:val="22"/>
              </w:rPr>
              <w:t xml:space="preserve">: </w:t>
            </w:r>
            <w:r>
              <w:rPr>
                <w:sz w:val="22"/>
                <w:szCs w:val="22"/>
              </w:rPr>
              <w:t>None</w:t>
            </w:r>
          </w:p>
        </w:tc>
      </w:tr>
      <w:tr w:rsidR="00F83F44" w14:paraId="61CBC3FB" w14:textId="77777777" w:rsidTr="009D071E">
        <w:tc>
          <w:tcPr>
            <w:tcW w:w="8990" w:type="dxa"/>
            <w:gridSpan w:val="2"/>
          </w:tcPr>
          <w:p w14:paraId="2762D059" w14:textId="77777777" w:rsidR="00F83F44" w:rsidRDefault="00F83F44" w:rsidP="009D071E">
            <w:pPr>
              <w:rPr>
                <w:b/>
                <w:bCs/>
                <w:sz w:val="22"/>
                <w:szCs w:val="22"/>
              </w:rPr>
            </w:pPr>
            <w:r w:rsidRPr="0B9357BD">
              <w:rPr>
                <w:b/>
                <w:bCs/>
                <w:sz w:val="22"/>
                <w:szCs w:val="22"/>
              </w:rPr>
              <w:t>Private Responsibilities</w:t>
            </w:r>
          </w:p>
          <w:p w14:paraId="14DF9E62" w14:textId="7DF543EE" w:rsidR="00F83F44" w:rsidRPr="000867F0" w:rsidRDefault="00DC362F" w:rsidP="00EC3754">
            <w:pPr>
              <w:pStyle w:val="ListParagraph"/>
              <w:numPr>
                <w:ilvl w:val="0"/>
                <w:numId w:val="11"/>
              </w:numPr>
              <w:spacing w:line="259" w:lineRule="auto"/>
            </w:pPr>
            <w:r w:rsidRPr="59A7DE17">
              <w:rPr>
                <w:color w:val="000000" w:themeColor="text1"/>
                <w:lang w:bidi="bn-IN"/>
              </w:rPr>
              <w:t>Allows log files to be converted to text.</w:t>
            </w:r>
          </w:p>
        </w:tc>
      </w:tr>
      <w:tr w:rsidR="00F83F44" w14:paraId="31811103" w14:textId="77777777" w:rsidTr="009D071E">
        <w:tc>
          <w:tcPr>
            <w:tcW w:w="8990" w:type="dxa"/>
            <w:gridSpan w:val="2"/>
          </w:tcPr>
          <w:p w14:paraId="612A5EBB" w14:textId="45EBF3C2" w:rsidR="00F83F44" w:rsidRDefault="00F83F44" w:rsidP="009D071E">
            <w:pPr>
              <w:rPr>
                <w:sz w:val="22"/>
                <w:szCs w:val="22"/>
              </w:rPr>
            </w:pPr>
            <w:r w:rsidRPr="7E871403">
              <w:rPr>
                <w:b/>
                <w:bCs/>
                <w:sz w:val="22"/>
                <w:szCs w:val="22"/>
              </w:rPr>
              <w:t>Contract:</w:t>
            </w:r>
            <w:r w:rsidRPr="7E871403">
              <w:rPr>
                <w:sz w:val="22"/>
                <w:szCs w:val="22"/>
              </w:rPr>
              <w:t xml:space="preserve"> 1</w:t>
            </w:r>
            <w:r w:rsidR="00DC362F">
              <w:rPr>
                <w:sz w:val="22"/>
                <w:szCs w:val="22"/>
              </w:rPr>
              <w:t>5</w:t>
            </w:r>
            <w:r w:rsidRPr="7E871403">
              <w:rPr>
                <w:sz w:val="22"/>
                <w:szCs w:val="22"/>
              </w:rPr>
              <w:t xml:space="preserve"> </w:t>
            </w:r>
            <w:r>
              <w:rPr>
                <w:sz w:val="22"/>
                <w:szCs w:val="22"/>
              </w:rPr>
              <w:t>Take in Log File</w:t>
            </w:r>
            <w:r w:rsidR="000B1C92">
              <w:rPr>
                <w:sz w:val="22"/>
                <w:szCs w:val="22"/>
              </w:rPr>
              <w:t xml:space="preserve"> Im</w:t>
            </w:r>
            <w:r w:rsidR="00F02AEC">
              <w:rPr>
                <w:sz w:val="22"/>
                <w:szCs w:val="22"/>
              </w:rPr>
              <w:t>age</w:t>
            </w:r>
          </w:p>
        </w:tc>
      </w:tr>
      <w:tr w:rsidR="00F83F44" w14:paraId="131E06E3" w14:textId="77777777" w:rsidTr="009D071E">
        <w:tc>
          <w:tcPr>
            <w:tcW w:w="4495" w:type="dxa"/>
          </w:tcPr>
          <w:p w14:paraId="3F767B34" w14:textId="77777777" w:rsidR="00F83F44" w:rsidRDefault="00F83F44" w:rsidP="009D071E">
            <w:pPr>
              <w:rPr>
                <w:b/>
                <w:bCs/>
                <w:sz w:val="22"/>
                <w:szCs w:val="22"/>
              </w:rPr>
            </w:pPr>
            <w:r w:rsidRPr="0B9357BD">
              <w:rPr>
                <w:b/>
                <w:bCs/>
                <w:sz w:val="22"/>
                <w:szCs w:val="22"/>
              </w:rPr>
              <w:t>Responsibilities</w:t>
            </w:r>
          </w:p>
        </w:tc>
        <w:tc>
          <w:tcPr>
            <w:tcW w:w="4495" w:type="dxa"/>
          </w:tcPr>
          <w:p w14:paraId="3F614EEF" w14:textId="77777777" w:rsidR="00F83F44" w:rsidRDefault="00F83F44" w:rsidP="009D071E">
            <w:pPr>
              <w:rPr>
                <w:b/>
                <w:bCs/>
                <w:sz w:val="22"/>
                <w:szCs w:val="22"/>
              </w:rPr>
            </w:pPr>
            <w:r w:rsidRPr="0B9357BD">
              <w:rPr>
                <w:b/>
                <w:bCs/>
                <w:sz w:val="22"/>
                <w:szCs w:val="22"/>
              </w:rPr>
              <w:t>Collaborations</w:t>
            </w:r>
          </w:p>
        </w:tc>
      </w:tr>
      <w:tr w:rsidR="00F83F44" w14:paraId="3C240FC1" w14:textId="77777777" w:rsidTr="009D071E">
        <w:tc>
          <w:tcPr>
            <w:tcW w:w="4495" w:type="dxa"/>
          </w:tcPr>
          <w:p w14:paraId="01FAE0B3" w14:textId="77777777" w:rsidR="00F83F44" w:rsidRPr="009F5463" w:rsidRDefault="00F83F44" w:rsidP="009D071E">
            <w:pPr>
              <w:pStyle w:val="ListParagraph"/>
              <w:numPr>
                <w:ilvl w:val="0"/>
                <w:numId w:val="1"/>
              </w:numPr>
            </w:pPr>
            <w:r w:rsidRPr="009F5463">
              <w:t>Ingest Log files</w:t>
            </w:r>
          </w:p>
        </w:tc>
        <w:tc>
          <w:tcPr>
            <w:tcW w:w="4495" w:type="dxa"/>
          </w:tcPr>
          <w:p w14:paraId="108AE947" w14:textId="77777777" w:rsidR="00F83F44" w:rsidRPr="009F5463" w:rsidRDefault="00F83F44" w:rsidP="009D071E">
            <w:pPr>
              <w:spacing w:line="259" w:lineRule="auto"/>
            </w:pPr>
            <w:r w:rsidRPr="009F5463">
              <w:t xml:space="preserve">Log </w:t>
            </w:r>
            <w:proofErr w:type="gramStart"/>
            <w:r w:rsidRPr="009F5463">
              <w:t>file(</w:t>
            </w:r>
            <w:proofErr w:type="gramEnd"/>
            <w:r w:rsidRPr="009F5463">
              <w:t>1)</w:t>
            </w:r>
          </w:p>
        </w:tc>
      </w:tr>
    </w:tbl>
    <w:p w14:paraId="62E7010C" w14:textId="1A818A36" w:rsidR="00DC362F" w:rsidRPr="00A95724" w:rsidRDefault="00DC362F" w:rsidP="00DC362F">
      <w:pPr>
        <w:shd w:val="clear" w:color="auto" w:fill="FBE4D5" w:themeFill="accent2" w:themeFillTint="33"/>
        <w:rPr>
          <w:b/>
        </w:rPr>
      </w:pPr>
      <w:r w:rsidRPr="00A95724">
        <w:rPr>
          <w:b/>
        </w:rPr>
        <w:t>Contract 1</w:t>
      </w:r>
      <w:r>
        <w:rPr>
          <w:b/>
        </w:rPr>
        <w:t>5</w:t>
      </w:r>
      <w:r w:rsidRPr="00A95724">
        <w:rPr>
          <w:b/>
        </w:rPr>
        <w:t>: Take in Log File</w:t>
      </w:r>
      <w:r w:rsidR="00F60D6B">
        <w:rPr>
          <w:b/>
        </w:rPr>
        <w:t xml:space="preserve"> Image</w:t>
      </w:r>
    </w:p>
    <w:p w14:paraId="532022F8" w14:textId="37B690C4" w:rsidR="00DC362F" w:rsidRDefault="00DC362F" w:rsidP="00EC3754">
      <w:pPr>
        <w:pStyle w:val="ListParagraph"/>
        <w:numPr>
          <w:ilvl w:val="0"/>
          <w:numId w:val="19"/>
        </w:numPr>
        <w:rPr>
          <w:b/>
          <w:bCs/>
        </w:rPr>
      </w:pPr>
      <w:r w:rsidRPr="7E871403">
        <w:rPr>
          <w:b/>
          <w:bCs/>
        </w:rPr>
        <w:t xml:space="preserve">Method Name:  </w:t>
      </w:r>
      <w:proofErr w:type="spellStart"/>
      <w:r>
        <w:t>get</w:t>
      </w:r>
      <w:r w:rsidR="008C4F61">
        <w:t>Image</w:t>
      </w:r>
      <w:proofErr w:type="spellEnd"/>
      <w:r>
        <w:t>(</w:t>
      </w:r>
      <w:r w:rsidR="004F02DC">
        <w:t>image</w:t>
      </w:r>
      <w:r>
        <w:t>);</w:t>
      </w:r>
    </w:p>
    <w:p w14:paraId="12EA565E" w14:textId="010EDC82" w:rsidR="00DC362F" w:rsidRDefault="00DC362F" w:rsidP="00EC3754">
      <w:pPr>
        <w:pStyle w:val="ListParagraph"/>
        <w:numPr>
          <w:ilvl w:val="0"/>
          <w:numId w:val="19"/>
        </w:numPr>
        <w:rPr>
          <w:b/>
          <w:bCs/>
        </w:rPr>
      </w:pPr>
      <w:r w:rsidRPr="7E871403">
        <w:rPr>
          <w:b/>
          <w:bCs/>
        </w:rPr>
        <w:t xml:space="preserve">Return Value Type: </w:t>
      </w:r>
      <w:r w:rsidR="00EB0C86">
        <w:t>text file</w:t>
      </w:r>
    </w:p>
    <w:p w14:paraId="4300188F" w14:textId="77777777" w:rsidR="00DC362F" w:rsidRDefault="00DC362F" w:rsidP="00EC3754">
      <w:pPr>
        <w:pStyle w:val="ListParagraph"/>
        <w:numPr>
          <w:ilvl w:val="0"/>
          <w:numId w:val="19"/>
        </w:numPr>
        <w:rPr>
          <w:b/>
          <w:bCs/>
        </w:rPr>
      </w:pPr>
      <w:r w:rsidRPr="7E871403">
        <w:rPr>
          <w:b/>
          <w:bCs/>
        </w:rPr>
        <w:t xml:space="preserve">Input and output Parameters: </w:t>
      </w:r>
    </w:p>
    <w:p w14:paraId="75BAF991" w14:textId="77777777" w:rsidR="00DC362F" w:rsidRDefault="00DC362F" w:rsidP="00EC3754">
      <w:pPr>
        <w:pStyle w:val="ListParagraph"/>
        <w:numPr>
          <w:ilvl w:val="0"/>
          <w:numId w:val="19"/>
        </w:numPr>
        <w:rPr>
          <w:b/>
          <w:bCs/>
        </w:rPr>
      </w:pPr>
      <w:r w:rsidRPr="7E871403">
        <w:rPr>
          <w:b/>
          <w:bCs/>
        </w:rPr>
        <w:t xml:space="preserve">Description of Parameters: </w:t>
      </w:r>
      <w:r>
        <w:t>true if the logfile was processed successfully, false if it failed.</w:t>
      </w:r>
    </w:p>
    <w:p w14:paraId="210524CA" w14:textId="5C947365" w:rsidR="00DC362F" w:rsidRDefault="00DC362F" w:rsidP="00DC362F">
      <w:r w:rsidRPr="7E871403">
        <w:rPr>
          <w:b/>
          <w:bCs/>
        </w:rPr>
        <w:t xml:space="preserve">Purpose: </w:t>
      </w:r>
      <w:r w:rsidR="00DB2B39">
        <w:t xml:space="preserve">To take Log Files that are images and </w:t>
      </w:r>
      <w:r w:rsidR="00B400F5">
        <w:t xml:space="preserve">convert readable text on the image to </w:t>
      </w:r>
      <w:r w:rsidR="00EB5096">
        <w:t>a text file</w:t>
      </w:r>
    </w:p>
    <w:p w14:paraId="5D612FA0" w14:textId="65E4748B" w:rsidR="00DC362F" w:rsidRDefault="00DC362F" w:rsidP="00DC362F">
      <w:pPr>
        <w:spacing w:line="259" w:lineRule="auto"/>
        <w:rPr>
          <w:b/>
          <w:bCs/>
        </w:rPr>
      </w:pPr>
      <w:r w:rsidRPr="7E871403">
        <w:rPr>
          <w:b/>
          <w:bCs/>
        </w:rPr>
        <w:t xml:space="preserve">Pre-Conditions: </w:t>
      </w:r>
      <w:r>
        <w:t xml:space="preserve">Log files </w:t>
      </w:r>
      <w:r w:rsidR="00EB5096">
        <w:t xml:space="preserve">images </w:t>
      </w:r>
      <w:r>
        <w:t>are stored at the directory location</w:t>
      </w:r>
      <w:r w:rsidR="00EB5096">
        <w:t xml:space="preserve"> in a team folder.</w:t>
      </w:r>
    </w:p>
    <w:p w14:paraId="746CE995" w14:textId="78844E4B" w:rsidR="00DC362F" w:rsidRDefault="00DC362F" w:rsidP="00DC362F">
      <w:r w:rsidRPr="7E871403">
        <w:rPr>
          <w:b/>
          <w:bCs/>
        </w:rPr>
        <w:t xml:space="preserve">Post-Conditions: </w:t>
      </w:r>
      <w:r w:rsidR="00EB5096">
        <w:t xml:space="preserve">returns a text file that can be ingested. </w:t>
      </w:r>
    </w:p>
    <w:p w14:paraId="5137BECD" w14:textId="77777777" w:rsidR="00BF2CC0" w:rsidRDefault="00BF2CC0" w:rsidP="00DC362F"/>
    <w:p w14:paraId="2EE50AFB" w14:textId="4ABF1FB7" w:rsidR="00BF2CC0" w:rsidRDefault="00BF2CC0" w:rsidP="00BF2CC0">
      <w:pPr>
        <w:pStyle w:val="Heading3"/>
      </w:pPr>
      <w:bookmarkStart w:id="94" w:name="_Toc36395091"/>
      <w:r>
        <w:t>Transcription Tool</w:t>
      </w:r>
      <w:bookmarkEnd w:id="94"/>
    </w:p>
    <w:p w14:paraId="70243E96" w14:textId="3CC2BE18" w:rsidR="00E20369" w:rsidRPr="00E20369" w:rsidRDefault="00E20369" w:rsidP="00E20369">
      <w:pPr>
        <w:jc w:val="right"/>
        <w:rPr>
          <w:i/>
          <w:iCs/>
        </w:rPr>
      </w:pPr>
      <w:r w:rsidRPr="0B9357BD">
        <w:rPr>
          <w:i/>
          <w:iCs/>
        </w:rPr>
        <w:t>Table 4.</w:t>
      </w:r>
      <w:r>
        <w:rPr>
          <w:i/>
          <w:iCs/>
        </w:rPr>
        <w:t>2</w:t>
      </w:r>
    </w:p>
    <w:tbl>
      <w:tblPr>
        <w:tblStyle w:val="TableGrid"/>
        <w:tblW w:w="0" w:type="auto"/>
        <w:tblLook w:val="06A0" w:firstRow="1" w:lastRow="0" w:firstColumn="1" w:lastColumn="0" w:noHBand="1" w:noVBand="1"/>
      </w:tblPr>
      <w:tblGrid>
        <w:gridCol w:w="4495"/>
        <w:gridCol w:w="4495"/>
      </w:tblGrid>
      <w:tr w:rsidR="00BF2CC0" w14:paraId="598055A5" w14:textId="77777777" w:rsidTr="009D071E">
        <w:tc>
          <w:tcPr>
            <w:tcW w:w="8990" w:type="dxa"/>
            <w:gridSpan w:val="2"/>
            <w:shd w:val="clear" w:color="auto" w:fill="D9E2F3" w:themeFill="accent1" w:themeFillTint="33"/>
          </w:tcPr>
          <w:p w14:paraId="23E313EE" w14:textId="71A31B90" w:rsidR="00BF2CC0" w:rsidRDefault="00BF2CC0" w:rsidP="009D071E">
            <w:pPr>
              <w:rPr>
                <w:sz w:val="22"/>
                <w:szCs w:val="22"/>
              </w:rPr>
            </w:pPr>
            <w:r w:rsidRPr="0B9357BD">
              <w:rPr>
                <w:b/>
                <w:bCs/>
                <w:sz w:val="22"/>
                <w:szCs w:val="22"/>
              </w:rPr>
              <w:t>Class Name</w:t>
            </w:r>
            <w:r w:rsidRPr="0B9357BD">
              <w:rPr>
                <w:sz w:val="22"/>
                <w:szCs w:val="22"/>
              </w:rPr>
              <w:t xml:space="preserve">: </w:t>
            </w:r>
            <w:r>
              <w:rPr>
                <w:sz w:val="22"/>
                <w:szCs w:val="22"/>
              </w:rPr>
              <w:t xml:space="preserve">Transcription Tool </w:t>
            </w:r>
          </w:p>
        </w:tc>
      </w:tr>
      <w:tr w:rsidR="00BF2CC0" w14:paraId="7CD61AED" w14:textId="77777777" w:rsidTr="009D071E">
        <w:tc>
          <w:tcPr>
            <w:tcW w:w="8990" w:type="dxa"/>
            <w:gridSpan w:val="2"/>
          </w:tcPr>
          <w:p w14:paraId="2B628005" w14:textId="77777777" w:rsidR="00BF2CC0" w:rsidRDefault="00BF2CC0" w:rsidP="009D071E">
            <w:pPr>
              <w:rPr>
                <w:sz w:val="22"/>
                <w:szCs w:val="22"/>
              </w:rPr>
            </w:pPr>
            <w:r w:rsidRPr="0B9357BD">
              <w:rPr>
                <w:b/>
                <w:bCs/>
                <w:sz w:val="22"/>
                <w:szCs w:val="22"/>
              </w:rPr>
              <w:t>Superclass</w:t>
            </w:r>
            <w:r w:rsidRPr="0B9357BD">
              <w:rPr>
                <w:sz w:val="22"/>
                <w:szCs w:val="22"/>
              </w:rPr>
              <w:t xml:space="preserve">: </w:t>
            </w:r>
            <w:r>
              <w:rPr>
                <w:sz w:val="22"/>
                <w:szCs w:val="22"/>
              </w:rPr>
              <w:t>None</w:t>
            </w:r>
          </w:p>
        </w:tc>
      </w:tr>
      <w:tr w:rsidR="00BF2CC0" w14:paraId="29E4C1FF" w14:textId="77777777" w:rsidTr="009D071E">
        <w:tc>
          <w:tcPr>
            <w:tcW w:w="8990" w:type="dxa"/>
            <w:gridSpan w:val="2"/>
          </w:tcPr>
          <w:p w14:paraId="3CD3F181" w14:textId="77777777" w:rsidR="00BF2CC0" w:rsidRDefault="00BF2CC0" w:rsidP="009D071E">
            <w:pPr>
              <w:rPr>
                <w:sz w:val="22"/>
                <w:szCs w:val="22"/>
              </w:rPr>
            </w:pPr>
            <w:r w:rsidRPr="0B9357BD">
              <w:rPr>
                <w:b/>
                <w:bCs/>
                <w:sz w:val="22"/>
                <w:szCs w:val="22"/>
              </w:rPr>
              <w:t>Subclasses</w:t>
            </w:r>
            <w:r w:rsidRPr="0B9357BD">
              <w:rPr>
                <w:sz w:val="22"/>
                <w:szCs w:val="22"/>
              </w:rPr>
              <w:t xml:space="preserve">: </w:t>
            </w:r>
            <w:r>
              <w:rPr>
                <w:sz w:val="22"/>
                <w:szCs w:val="22"/>
              </w:rPr>
              <w:t>None</w:t>
            </w:r>
          </w:p>
        </w:tc>
      </w:tr>
      <w:tr w:rsidR="00BF2CC0" w14:paraId="14AFD727" w14:textId="77777777" w:rsidTr="009D071E">
        <w:tc>
          <w:tcPr>
            <w:tcW w:w="8990" w:type="dxa"/>
            <w:gridSpan w:val="2"/>
          </w:tcPr>
          <w:p w14:paraId="47F32F33" w14:textId="77777777" w:rsidR="00BF2CC0" w:rsidRDefault="00BF2CC0" w:rsidP="009D071E">
            <w:pPr>
              <w:rPr>
                <w:b/>
                <w:bCs/>
                <w:sz w:val="22"/>
                <w:szCs w:val="22"/>
              </w:rPr>
            </w:pPr>
            <w:r w:rsidRPr="0B9357BD">
              <w:rPr>
                <w:b/>
                <w:bCs/>
                <w:sz w:val="22"/>
                <w:szCs w:val="22"/>
              </w:rPr>
              <w:t>Private Responsibilities</w:t>
            </w:r>
          </w:p>
          <w:p w14:paraId="57669004" w14:textId="77777777" w:rsidR="00BF2CC0" w:rsidRPr="000867F0" w:rsidRDefault="00BF2CC0" w:rsidP="00EC3754">
            <w:pPr>
              <w:pStyle w:val="ListParagraph"/>
              <w:numPr>
                <w:ilvl w:val="0"/>
                <w:numId w:val="11"/>
              </w:numPr>
              <w:spacing w:line="259" w:lineRule="auto"/>
            </w:pPr>
            <w:r w:rsidRPr="59A7DE17">
              <w:rPr>
                <w:color w:val="000000" w:themeColor="text1"/>
                <w:lang w:bidi="bn-IN"/>
              </w:rPr>
              <w:t>Allows log files to be converted to text.</w:t>
            </w:r>
          </w:p>
        </w:tc>
      </w:tr>
      <w:tr w:rsidR="00BF2CC0" w14:paraId="29DBDECA" w14:textId="77777777" w:rsidTr="009D071E">
        <w:tc>
          <w:tcPr>
            <w:tcW w:w="8990" w:type="dxa"/>
            <w:gridSpan w:val="2"/>
          </w:tcPr>
          <w:p w14:paraId="38DDA3A6" w14:textId="25CB4B5F" w:rsidR="00BF2CC0" w:rsidRDefault="00BF2CC0" w:rsidP="009D071E">
            <w:pPr>
              <w:rPr>
                <w:sz w:val="22"/>
                <w:szCs w:val="22"/>
              </w:rPr>
            </w:pPr>
            <w:r w:rsidRPr="7E871403">
              <w:rPr>
                <w:b/>
                <w:bCs/>
                <w:sz w:val="22"/>
                <w:szCs w:val="22"/>
              </w:rPr>
              <w:t>Contract:</w:t>
            </w:r>
            <w:r w:rsidRPr="7E871403">
              <w:rPr>
                <w:sz w:val="22"/>
                <w:szCs w:val="22"/>
              </w:rPr>
              <w:t xml:space="preserve"> 1</w:t>
            </w:r>
            <w:r w:rsidR="00BB757F">
              <w:rPr>
                <w:sz w:val="22"/>
                <w:szCs w:val="22"/>
              </w:rPr>
              <w:t>6</w:t>
            </w:r>
            <w:r w:rsidRPr="7E871403">
              <w:rPr>
                <w:sz w:val="22"/>
                <w:szCs w:val="22"/>
              </w:rPr>
              <w:t xml:space="preserve"> </w:t>
            </w:r>
            <w:r>
              <w:rPr>
                <w:sz w:val="22"/>
                <w:szCs w:val="22"/>
              </w:rPr>
              <w:t xml:space="preserve">Take in Log File </w:t>
            </w:r>
            <w:r w:rsidR="006C215E">
              <w:rPr>
                <w:sz w:val="22"/>
                <w:szCs w:val="22"/>
              </w:rPr>
              <w:t>Audio</w:t>
            </w:r>
          </w:p>
        </w:tc>
      </w:tr>
      <w:tr w:rsidR="00BF2CC0" w14:paraId="515417A5" w14:textId="77777777" w:rsidTr="009D071E">
        <w:tc>
          <w:tcPr>
            <w:tcW w:w="4495" w:type="dxa"/>
          </w:tcPr>
          <w:p w14:paraId="72FEA9CC" w14:textId="77777777" w:rsidR="00BF2CC0" w:rsidRDefault="00BF2CC0" w:rsidP="009D071E">
            <w:pPr>
              <w:rPr>
                <w:b/>
                <w:bCs/>
                <w:sz w:val="22"/>
                <w:szCs w:val="22"/>
              </w:rPr>
            </w:pPr>
            <w:r w:rsidRPr="0B9357BD">
              <w:rPr>
                <w:b/>
                <w:bCs/>
                <w:sz w:val="22"/>
                <w:szCs w:val="22"/>
              </w:rPr>
              <w:t>Responsibilities</w:t>
            </w:r>
          </w:p>
        </w:tc>
        <w:tc>
          <w:tcPr>
            <w:tcW w:w="4495" w:type="dxa"/>
          </w:tcPr>
          <w:p w14:paraId="2EC4DCB7" w14:textId="77777777" w:rsidR="00BF2CC0" w:rsidRDefault="00BF2CC0" w:rsidP="009D071E">
            <w:pPr>
              <w:rPr>
                <w:b/>
                <w:bCs/>
                <w:sz w:val="22"/>
                <w:szCs w:val="22"/>
              </w:rPr>
            </w:pPr>
            <w:r w:rsidRPr="0B9357BD">
              <w:rPr>
                <w:b/>
                <w:bCs/>
                <w:sz w:val="22"/>
                <w:szCs w:val="22"/>
              </w:rPr>
              <w:t>Collaborations</w:t>
            </w:r>
          </w:p>
        </w:tc>
      </w:tr>
      <w:tr w:rsidR="00BF2CC0" w14:paraId="6F98BF04" w14:textId="77777777" w:rsidTr="009D071E">
        <w:tc>
          <w:tcPr>
            <w:tcW w:w="4495" w:type="dxa"/>
          </w:tcPr>
          <w:p w14:paraId="221BF381" w14:textId="77777777" w:rsidR="00BF2CC0" w:rsidRPr="009F5463" w:rsidRDefault="00BF2CC0" w:rsidP="009D071E">
            <w:pPr>
              <w:pStyle w:val="ListParagraph"/>
              <w:numPr>
                <w:ilvl w:val="0"/>
                <w:numId w:val="1"/>
              </w:numPr>
            </w:pPr>
            <w:r w:rsidRPr="009F5463">
              <w:t>Ingest Log files</w:t>
            </w:r>
          </w:p>
        </w:tc>
        <w:tc>
          <w:tcPr>
            <w:tcW w:w="4495" w:type="dxa"/>
          </w:tcPr>
          <w:p w14:paraId="2559582F" w14:textId="77777777" w:rsidR="00BF2CC0" w:rsidRPr="009F5463" w:rsidRDefault="00BF2CC0" w:rsidP="009D071E">
            <w:pPr>
              <w:spacing w:line="259" w:lineRule="auto"/>
            </w:pPr>
            <w:r w:rsidRPr="009F5463">
              <w:t xml:space="preserve">Log </w:t>
            </w:r>
            <w:proofErr w:type="gramStart"/>
            <w:r w:rsidRPr="009F5463">
              <w:t>file(</w:t>
            </w:r>
            <w:proofErr w:type="gramEnd"/>
            <w:r w:rsidRPr="009F5463">
              <w:t>1)</w:t>
            </w:r>
          </w:p>
        </w:tc>
      </w:tr>
    </w:tbl>
    <w:p w14:paraId="51E4E248" w14:textId="2F242709" w:rsidR="00BF2CC0" w:rsidRPr="00A95724" w:rsidRDefault="00BF2CC0" w:rsidP="00BF2CC0">
      <w:pPr>
        <w:shd w:val="clear" w:color="auto" w:fill="FBE4D5" w:themeFill="accent2" w:themeFillTint="33"/>
        <w:rPr>
          <w:b/>
        </w:rPr>
      </w:pPr>
      <w:r w:rsidRPr="00A95724">
        <w:rPr>
          <w:b/>
        </w:rPr>
        <w:t>Contract 1</w:t>
      </w:r>
      <w:r w:rsidR="00BB757F">
        <w:rPr>
          <w:b/>
        </w:rPr>
        <w:t>6</w:t>
      </w:r>
      <w:r w:rsidRPr="00A95724">
        <w:rPr>
          <w:b/>
        </w:rPr>
        <w:t>: Take in Log File</w:t>
      </w:r>
      <w:r>
        <w:rPr>
          <w:b/>
        </w:rPr>
        <w:t xml:space="preserve"> Image</w:t>
      </w:r>
    </w:p>
    <w:p w14:paraId="54C9B84D" w14:textId="77777777" w:rsidR="00BF2CC0" w:rsidRDefault="00BF2CC0" w:rsidP="00EC3754">
      <w:pPr>
        <w:pStyle w:val="ListParagraph"/>
        <w:numPr>
          <w:ilvl w:val="0"/>
          <w:numId w:val="19"/>
        </w:numPr>
        <w:rPr>
          <w:b/>
          <w:bCs/>
        </w:rPr>
      </w:pPr>
      <w:r w:rsidRPr="7E871403">
        <w:rPr>
          <w:b/>
          <w:bCs/>
        </w:rPr>
        <w:t xml:space="preserve">Method Name:  </w:t>
      </w:r>
      <w:proofErr w:type="spellStart"/>
      <w:r>
        <w:t>getImage</w:t>
      </w:r>
      <w:proofErr w:type="spellEnd"/>
      <w:r>
        <w:t>(image);</w:t>
      </w:r>
    </w:p>
    <w:p w14:paraId="59B03B23" w14:textId="77777777" w:rsidR="00BF2CC0" w:rsidRDefault="00BF2CC0" w:rsidP="00EC3754">
      <w:pPr>
        <w:pStyle w:val="ListParagraph"/>
        <w:numPr>
          <w:ilvl w:val="0"/>
          <w:numId w:val="19"/>
        </w:numPr>
        <w:rPr>
          <w:b/>
          <w:bCs/>
        </w:rPr>
      </w:pPr>
      <w:r w:rsidRPr="7E871403">
        <w:rPr>
          <w:b/>
          <w:bCs/>
        </w:rPr>
        <w:t xml:space="preserve">Return Value Type: </w:t>
      </w:r>
      <w:r>
        <w:t>text file</w:t>
      </w:r>
    </w:p>
    <w:p w14:paraId="58D98D66" w14:textId="77777777" w:rsidR="00BF2CC0" w:rsidRDefault="00BF2CC0" w:rsidP="00EC3754">
      <w:pPr>
        <w:pStyle w:val="ListParagraph"/>
        <w:numPr>
          <w:ilvl w:val="0"/>
          <w:numId w:val="19"/>
        </w:numPr>
        <w:rPr>
          <w:b/>
          <w:bCs/>
        </w:rPr>
      </w:pPr>
      <w:r w:rsidRPr="7E871403">
        <w:rPr>
          <w:b/>
          <w:bCs/>
        </w:rPr>
        <w:t xml:space="preserve">Input and output Parameters: </w:t>
      </w:r>
    </w:p>
    <w:p w14:paraId="2D125A2C" w14:textId="77777777" w:rsidR="00BF2CC0" w:rsidRDefault="00BF2CC0" w:rsidP="00EC3754">
      <w:pPr>
        <w:pStyle w:val="ListParagraph"/>
        <w:numPr>
          <w:ilvl w:val="0"/>
          <w:numId w:val="19"/>
        </w:numPr>
        <w:rPr>
          <w:b/>
          <w:bCs/>
        </w:rPr>
      </w:pPr>
      <w:r w:rsidRPr="7E871403">
        <w:rPr>
          <w:b/>
          <w:bCs/>
        </w:rPr>
        <w:t xml:space="preserve">Description of Parameters: </w:t>
      </w:r>
      <w:r>
        <w:t>true if the logfile was processed successfully, false if it failed.</w:t>
      </w:r>
    </w:p>
    <w:p w14:paraId="341A14D7" w14:textId="77777777" w:rsidR="00BF2CC0" w:rsidRDefault="00BF2CC0" w:rsidP="00BF2CC0">
      <w:r w:rsidRPr="7E871403">
        <w:rPr>
          <w:b/>
          <w:bCs/>
        </w:rPr>
        <w:t xml:space="preserve">Purpose: </w:t>
      </w:r>
      <w:r>
        <w:t>To take Log Files that are images and convert readable text on the image to a text file</w:t>
      </w:r>
    </w:p>
    <w:p w14:paraId="679E4130" w14:textId="77777777" w:rsidR="00BF2CC0" w:rsidRDefault="00BF2CC0" w:rsidP="00BF2CC0">
      <w:pPr>
        <w:spacing w:line="259" w:lineRule="auto"/>
        <w:rPr>
          <w:b/>
          <w:bCs/>
        </w:rPr>
      </w:pPr>
      <w:r w:rsidRPr="7E871403">
        <w:rPr>
          <w:b/>
          <w:bCs/>
        </w:rPr>
        <w:t xml:space="preserve">Pre-Conditions: </w:t>
      </w:r>
      <w:r>
        <w:t>Log files images are stored at the directory location in a team folder.</w:t>
      </w:r>
    </w:p>
    <w:p w14:paraId="3D37BA69" w14:textId="77777777" w:rsidR="00BF2CC0" w:rsidRDefault="00BF2CC0" w:rsidP="00BF2CC0">
      <w:r w:rsidRPr="7E871403">
        <w:rPr>
          <w:b/>
          <w:bCs/>
        </w:rPr>
        <w:t xml:space="preserve">Post-Conditions: </w:t>
      </w:r>
      <w:r>
        <w:t xml:space="preserve">returns a text file that can be ingested. </w:t>
      </w:r>
    </w:p>
    <w:p w14:paraId="1EAEB1BB" w14:textId="77777777" w:rsidR="00BF2CC0" w:rsidRDefault="00BF2CC0" w:rsidP="00DC362F"/>
    <w:p w14:paraId="5E7E555E" w14:textId="1B02C919" w:rsidR="7E871403" w:rsidRDefault="7E871403" w:rsidP="7E871403">
      <w:pPr>
        <w:rPr>
          <w:i/>
          <w:iCs/>
        </w:rPr>
      </w:pPr>
    </w:p>
    <w:p w14:paraId="0B83B83A" w14:textId="03DC6E5D" w:rsidR="542F0DC0" w:rsidRDefault="542F0DC0" w:rsidP="006B55CB">
      <w:pPr>
        <w:pStyle w:val="Heading3"/>
      </w:pPr>
      <w:bookmarkStart w:id="95" w:name="_Toc36395092"/>
      <w:r>
        <w:t>Log File</w:t>
      </w:r>
      <w:bookmarkEnd w:id="95"/>
      <w:r w:rsidR="3DF49965">
        <w:t xml:space="preserve"> </w:t>
      </w:r>
    </w:p>
    <w:p w14:paraId="0C315313" w14:textId="6AB56BEF" w:rsidR="542F0DC0" w:rsidRDefault="542F0DC0" w:rsidP="001C241A">
      <w:pPr>
        <w:jc w:val="right"/>
        <w:rPr>
          <w:i/>
          <w:iCs/>
        </w:rPr>
      </w:pPr>
      <w:r w:rsidRPr="0B9357BD">
        <w:rPr>
          <w:i/>
          <w:iCs/>
        </w:rPr>
        <w:t>Table 4.</w:t>
      </w:r>
      <w:r w:rsidR="001C241A">
        <w:rPr>
          <w:i/>
          <w:iCs/>
        </w:rPr>
        <w:t>3</w:t>
      </w:r>
    </w:p>
    <w:tbl>
      <w:tblPr>
        <w:tblStyle w:val="TableGrid"/>
        <w:tblW w:w="0" w:type="auto"/>
        <w:tblLook w:val="06A0" w:firstRow="1" w:lastRow="0" w:firstColumn="1" w:lastColumn="0" w:noHBand="1" w:noVBand="1"/>
      </w:tblPr>
      <w:tblGrid>
        <w:gridCol w:w="4495"/>
        <w:gridCol w:w="4495"/>
      </w:tblGrid>
      <w:tr w:rsidR="0B9357BD" w14:paraId="4E684C41" w14:textId="77777777" w:rsidTr="2F3D452F">
        <w:tc>
          <w:tcPr>
            <w:tcW w:w="8990" w:type="dxa"/>
            <w:gridSpan w:val="2"/>
            <w:shd w:val="clear" w:color="auto" w:fill="D9E2F3" w:themeFill="accent1" w:themeFillTint="33"/>
          </w:tcPr>
          <w:p w14:paraId="7F30AB36" w14:textId="33D287EE" w:rsidR="0B9357BD" w:rsidRDefault="0B9357BD" w:rsidP="0B9357BD">
            <w:pPr>
              <w:rPr>
                <w:sz w:val="22"/>
                <w:szCs w:val="22"/>
              </w:rPr>
            </w:pPr>
            <w:r w:rsidRPr="0B9357BD">
              <w:rPr>
                <w:b/>
                <w:bCs/>
                <w:sz w:val="22"/>
                <w:szCs w:val="22"/>
              </w:rPr>
              <w:t>Class Name</w:t>
            </w:r>
            <w:r w:rsidRPr="0B9357BD">
              <w:rPr>
                <w:sz w:val="22"/>
                <w:szCs w:val="22"/>
              </w:rPr>
              <w:t xml:space="preserve">: </w:t>
            </w:r>
            <w:r w:rsidR="5228A42F" w:rsidRPr="0B9357BD">
              <w:rPr>
                <w:sz w:val="22"/>
                <w:szCs w:val="22"/>
              </w:rPr>
              <w:t>Log File</w:t>
            </w:r>
          </w:p>
        </w:tc>
      </w:tr>
      <w:tr w:rsidR="0B9357BD" w14:paraId="3FD7FDEE" w14:textId="77777777" w:rsidTr="2F3D452F">
        <w:tc>
          <w:tcPr>
            <w:tcW w:w="8990" w:type="dxa"/>
            <w:gridSpan w:val="2"/>
          </w:tcPr>
          <w:p w14:paraId="4AFB492D" w14:textId="6D5526EC" w:rsidR="0B9357BD" w:rsidRDefault="0B9357BD" w:rsidP="0B9357BD">
            <w:pPr>
              <w:rPr>
                <w:sz w:val="22"/>
                <w:szCs w:val="22"/>
              </w:rPr>
            </w:pPr>
            <w:r w:rsidRPr="0B9357BD">
              <w:rPr>
                <w:b/>
                <w:bCs/>
                <w:sz w:val="22"/>
                <w:szCs w:val="22"/>
              </w:rPr>
              <w:t>Superclass</w:t>
            </w:r>
            <w:r w:rsidRPr="0B9357BD">
              <w:rPr>
                <w:sz w:val="22"/>
                <w:szCs w:val="22"/>
              </w:rPr>
              <w:t xml:space="preserve">: </w:t>
            </w:r>
            <w:r w:rsidR="00233C79">
              <w:rPr>
                <w:sz w:val="22"/>
                <w:szCs w:val="22"/>
              </w:rPr>
              <w:t>None</w:t>
            </w:r>
          </w:p>
        </w:tc>
      </w:tr>
      <w:tr w:rsidR="0B9357BD" w14:paraId="72ABB24C" w14:textId="77777777" w:rsidTr="2F3D452F">
        <w:tc>
          <w:tcPr>
            <w:tcW w:w="8990" w:type="dxa"/>
            <w:gridSpan w:val="2"/>
          </w:tcPr>
          <w:p w14:paraId="4159B2C1" w14:textId="0E0A51A2" w:rsidR="0B9357BD" w:rsidRDefault="0B9357BD" w:rsidP="0B9357BD">
            <w:pPr>
              <w:rPr>
                <w:sz w:val="22"/>
                <w:szCs w:val="22"/>
              </w:rPr>
            </w:pPr>
            <w:r w:rsidRPr="0B9357BD">
              <w:rPr>
                <w:b/>
                <w:bCs/>
                <w:sz w:val="22"/>
                <w:szCs w:val="22"/>
              </w:rPr>
              <w:t>Subclasses</w:t>
            </w:r>
            <w:r w:rsidRPr="0B9357BD">
              <w:rPr>
                <w:sz w:val="22"/>
                <w:szCs w:val="22"/>
              </w:rPr>
              <w:t xml:space="preserve">: </w:t>
            </w:r>
          </w:p>
        </w:tc>
      </w:tr>
      <w:tr w:rsidR="0B9357BD" w14:paraId="62B27A68" w14:textId="77777777" w:rsidTr="2F3D452F">
        <w:tc>
          <w:tcPr>
            <w:tcW w:w="8990" w:type="dxa"/>
            <w:gridSpan w:val="2"/>
          </w:tcPr>
          <w:p w14:paraId="47DFD53D" w14:textId="380C7296" w:rsidR="0B9357BD" w:rsidRDefault="0B9357BD" w:rsidP="0B9357BD">
            <w:pPr>
              <w:rPr>
                <w:sz w:val="24"/>
                <w:szCs w:val="24"/>
              </w:rPr>
            </w:pPr>
            <w:r w:rsidRPr="0B9357BD">
              <w:rPr>
                <w:b/>
                <w:bCs/>
                <w:sz w:val="22"/>
                <w:szCs w:val="22"/>
              </w:rPr>
              <w:t>Private Responsibilities</w:t>
            </w:r>
          </w:p>
          <w:p w14:paraId="3C027994" w14:textId="3504789C" w:rsidR="0B7B825E" w:rsidRPr="000867F0" w:rsidRDefault="544C76BB" w:rsidP="00EC3754">
            <w:pPr>
              <w:pStyle w:val="ListParagraph"/>
              <w:numPr>
                <w:ilvl w:val="0"/>
                <w:numId w:val="16"/>
              </w:numPr>
            </w:pPr>
            <w:r w:rsidRPr="000867F0">
              <w:t>Knows its name.</w:t>
            </w:r>
          </w:p>
          <w:p w14:paraId="25FE5DF3" w14:textId="7C2EEA77" w:rsidR="0B7B825E" w:rsidRPr="000867F0" w:rsidRDefault="544C76BB" w:rsidP="00EC3754">
            <w:pPr>
              <w:pStyle w:val="ListParagraph"/>
              <w:numPr>
                <w:ilvl w:val="0"/>
                <w:numId w:val="16"/>
              </w:numPr>
            </w:pPr>
            <w:r w:rsidRPr="000867F0">
              <w:t>Knows its cleansing status.</w:t>
            </w:r>
          </w:p>
          <w:p w14:paraId="315C3126" w14:textId="5A3FD17D" w:rsidR="0B7B825E" w:rsidRPr="000867F0" w:rsidRDefault="544C76BB" w:rsidP="00EC3754">
            <w:pPr>
              <w:pStyle w:val="ListParagraph"/>
              <w:numPr>
                <w:ilvl w:val="0"/>
                <w:numId w:val="16"/>
              </w:numPr>
            </w:pPr>
            <w:r w:rsidRPr="000867F0">
              <w:t>Knows its ingestion status.</w:t>
            </w:r>
          </w:p>
          <w:p w14:paraId="7014C1BB" w14:textId="3576456B" w:rsidR="0B7B825E" w:rsidRDefault="544C76BB" w:rsidP="00EC3754">
            <w:pPr>
              <w:pStyle w:val="ListParagraph"/>
              <w:numPr>
                <w:ilvl w:val="0"/>
                <w:numId w:val="16"/>
              </w:numPr>
              <w:rPr>
                <w:sz w:val="24"/>
                <w:szCs w:val="24"/>
              </w:rPr>
            </w:pPr>
            <w:r w:rsidRPr="000867F0">
              <w:t>Knows its validation status.</w:t>
            </w:r>
          </w:p>
        </w:tc>
      </w:tr>
      <w:tr w:rsidR="0B9357BD" w14:paraId="028CD005" w14:textId="77777777" w:rsidTr="2F3D452F">
        <w:tc>
          <w:tcPr>
            <w:tcW w:w="8990" w:type="dxa"/>
            <w:gridSpan w:val="2"/>
          </w:tcPr>
          <w:p w14:paraId="4C604C29" w14:textId="6CED9505" w:rsidR="0B9357BD" w:rsidRDefault="268BB7EA" w:rsidP="0B9357BD">
            <w:pPr>
              <w:rPr>
                <w:sz w:val="22"/>
                <w:szCs w:val="22"/>
              </w:rPr>
            </w:pPr>
            <w:r w:rsidRPr="2F3D452F">
              <w:rPr>
                <w:b/>
                <w:bCs/>
                <w:sz w:val="22"/>
                <w:szCs w:val="22"/>
              </w:rPr>
              <w:t>Contract:</w:t>
            </w:r>
            <w:r w:rsidRPr="2F3D452F">
              <w:rPr>
                <w:sz w:val="22"/>
                <w:szCs w:val="22"/>
              </w:rPr>
              <w:t xml:space="preserve"> </w:t>
            </w:r>
          </w:p>
        </w:tc>
      </w:tr>
      <w:tr w:rsidR="0B9357BD" w14:paraId="0791CB67" w14:textId="77777777" w:rsidTr="2F3D452F">
        <w:tc>
          <w:tcPr>
            <w:tcW w:w="4495" w:type="dxa"/>
          </w:tcPr>
          <w:p w14:paraId="0EC2061A" w14:textId="5B923B4C" w:rsidR="0B9357BD" w:rsidRDefault="0B9357BD" w:rsidP="0B9357BD">
            <w:pPr>
              <w:rPr>
                <w:b/>
                <w:bCs/>
                <w:sz w:val="22"/>
                <w:szCs w:val="22"/>
              </w:rPr>
            </w:pPr>
            <w:r w:rsidRPr="0B9357BD">
              <w:rPr>
                <w:b/>
                <w:bCs/>
                <w:sz w:val="22"/>
                <w:szCs w:val="22"/>
              </w:rPr>
              <w:t>Responsibilities</w:t>
            </w:r>
          </w:p>
        </w:tc>
        <w:tc>
          <w:tcPr>
            <w:tcW w:w="4495" w:type="dxa"/>
          </w:tcPr>
          <w:p w14:paraId="281A0E3C" w14:textId="68FBB1F2" w:rsidR="0B9357BD" w:rsidRDefault="0B9357BD" w:rsidP="0B9357BD">
            <w:pPr>
              <w:rPr>
                <w:b/>
                <w:bCs/>
                <w:sz w:val="22"/>
                <w:szCs w:val="22"/>
              </w:rPr>
            </w:pPr>
            <w:r w:rsidRPr="0B9357BD">
              <w:rPr>
                <w:b/>
                <w:bCs/>
                <w:sz w:val="22"/>
                <w:szCs w:val="22"/>
              </w:rPr>
              <w:t>Collaborations</w:t>
            </w:r>
          </w:p>
        </w:tc>
      </w:tr>
      <w:tr w:rsidR="0B9357BD" w14:paraId="617E3ABA" w14:textId="77777777" w:rsidTr="2F3D452F">
        <w:tc>
          <w:tcPr>
            <w:tcW w:w="4495" w:type="dxa"/>
          </w:tcPr>
          <w:p w14:paraId="1747F062" w14:textId="178ECCB4" w:rsidR="0B9357BD" w:rsidRPr="008B7634" w:rsidRDefault="008B7634" w:rsidP="008B7634">
            <w:pPr>
              <w:rPr>
                <w:sz w:val="22"/>
                <w:szCs w:val="22"/>
              </w:rPr>
            </w:pPr>
            <w:r>
              <w:rPr>
                <w:sz w:val="22"/>
                <w:szCs w:val="22"/>
              </w:rPr>
              <w:t xml:space="preserve">    </w:t>
            </w:r>
          </w:p>
        </w:tc>
        <w:tc>
          <w:tcPr>
            <w:tcW w:w="4495" w:type="dxa"/>
          </w:tcPr>
          <w:p w14:paraId="0379227C" w14:textId="5C4FE4F7" w:rsidR="0B9357BD" w:rsidRDefault="0B9357BD" w:rsidP="0B9357BD">
            <w:pPr>
              <w:spacing w:line="259" w:lineRule="auto"/>
              <w:rPr>
                <w:sz w:val="22"/>
                <w:szCs w:val="22"/>
              </w:rPr>
            </w:pPr>
          </w:p>
        </w:tc>
      </w:tr>
    </w:tbl>
    <w:p w14:paraId="744E6A99" w14:textId="473EB3A4" w:rsidR="0B9357BD" w:rsidRDefault="0B9357BD" w:rsidP="0B9357BD"/>
    <w:p w14:paraId="6C664747" w14:textId="100FA2EB" w:rsidR="0B9357BD" w:rsidRDefault="0B9357BD" w:rsidP="0B9357BD"/>
    <w:p w14:paraId="18F60E2F" w14:textId="00CFB674" w:rsidR="494F84F9" w:rsidRDefault="494F84F9" w:rsidP="006B55CB">
      <w:pPr>
        <w:pStyle w:val="Heading3"/>
      </w:pPr>
      <w:bookmarkStart w:id="96" w:name="_Toc36395093"/>
      <w:r>
        <w:t>Enforcement Action Report</w:t>
      </w:r>
      <w:bookmarkEnd w:id="96"/>
    </w:p>
    <w:p w14:paraId="5153BD08" w14:textId="4523920A" w:rsidR="494F84F9" w:rsidRDefault="494F84F9" w:rsidP="001C241A">
      <w:pPr>
        <w:jc w:val="right"/>
        <w:rPr>
          <w:i/>
          <w:iCs/>
        </w:rPr>
      </w:pPr>
      <w:r w:rsidRPr="0B9357BD">
        <w:rPr>
          <w:i/>
          <w:iCs/>
        </w:rPr>
        <w:t>Table 4.</w:t>
      </w:r>
      <w:r w:rsidR="001C241A">
        <w:rPr>
          <w:i/>
          <w:iCs/>
        </w:rPr>
        <w:t>4</w:t>
      </w:r>
    </w:p>
    <w:tbl>
      <w:tblPr>
        <w:tblStyle w:val="TableGrid"/>
        <w:tblW w:w="0" w:type="auto"/>
        <w:tblLook w:val="06A0" w:firstRow="1" w:lastRow="0" w:firstColumn="1" w:lastColumn="0" w:noHBand="1" w:noVBand="1"/>
      </w:tblPr>
      <w:tblGrid>
        <w:gridCol w:w="4495"/>
        <w:gridCol w:w="4495"/>
      </w:tblGrid>
      <w:tr w:rsidR="0B9357BD" w14:paraId="479D13DD" w14:textId="77777777" w:rsidTr="3D9F0A11">
        <w:tc>
          <w:tcPr>
            <w:tcW w:w="8990" w:type="dxa"/>
            <w:gridSpan w:val="2"/>
            <w:shd w:val="clear" w:color="auto" w:fill="D9E2F3" w:themeFill="accent1" w:themeFillTint="33"/>
          </w:tcPr>
          <w:p w14:paraId="2A52AF57" w14:textId="1E1637F7" w:rsidR="0B9357BD" w:rsidRDefault="0B9357BD" w:rsidP="0B9357BD">
            <w:pPr>
              <w:rPr>
                <w:sz w:val="22"/>
                <w:szCs w:val="22"/>
              </w:rPr>
            </w:pPr>
            <w:r w:rsidRPr="0B9357BD">
              <w:rPr>
                <w:b/>
                <w:bCs/>
                <w:sz w:val="22"/>
                <w:szCs w:val="22"/>
              </w:rPr>
              <w:t>Class Name</w:t>
            </w:r>
            <w:r w:rsidRPr="0B9357BD">
              <w:rPr>
                <w:sz w:val="22"/>
                <w:szCs w:val="22"/>
              </w:rPr>
              <w:t xml:space="preserve">: </w:t>
            </w:r>
            <w:r w:rsidR="4A2D9B46" w:rsidRPr="0B9357BD">
              <w:rPr>
                <w:sz w:val="22"/>
                <w:szCs w:val="22"/>
              </w:rPr>
              <w:t>En</w:t>
            </w:r>
            <w:r w:rsidR="64D66CE3" w:rsidRPr="0B9357BD">
              <w:rPr>
                <w:sz w:val="22"/>
                <w:szCs w:val="22"/>
              </w:rPr>
              <w:t xml:space="preserve">forcement </w:t>
            </w:r>
            <w:r w:rsidR="4A2D9B46" w:rsidRPr="0B9357BD">
              <w:rPr>
                <w:sz w:val="22"/>
                <w:szCs w:val="22"/>
              </w:rPr>
              <w:t>Action Repor</w:t>
            </w:r>
            <w:r w:rsidR="00C645E0">
              <w:rPr>
                <w:sz w:val="22"/>
                <w:szCs w:val="22"/>
              </w:rPr>
              <w:t>t</w:t>
            </w:r>
          </w:p>
        </w:tc>
      </w:tr>
      <w:tr w:rsidR="0B9357BD" w14:paraId="3A01AD9A" w14:textId="77777777" w:rsidTr="3D9F0A11">
        <w:tc>
          <w:tcPr>
            <w:tcW w:w="8990" w:type="dxa"/>
            <w:gridSpan w:val="2"/>
          </w:tcPr>
          <w:p w14:paraId="17E79336" w14:textId="6D0CF3AE" w:rsidR="0B9357BD" w:rsidRDefault="0B9357BD" w:rsidP="0B9357BD">
            <w:pPr>
              <w:rPr>
                <w:sz w:val="22"/>
                <w:szCs w:val="22"/>
              </w:rPr>
            </w:pPr>
            <w:r w:rsidRPr="0B9357BD">
              <w:rPr>
                <w:b/>
                <w:bCs/>
                <w:sz w:val="22"/>
                <w:szCs w:val="22"/>
              </w:rPr>
              <w:t>Superclass</w:t>
            </w:r>
            <w:r w:rsidRPr="0B9357BD">
              <w:rPr>
                <w:sz w:val="22"/>
                <w:szCs w:val="22"/>
              </w:rPr>
              <w:t xml:space="preserve">: </w:t>
            </w:r>
          </w:p>
        </w:tc>
      </w:tr>
      <w:tr w:rsidR="0B9357BD" w14:paraId="05E8B276" w14:textId="77777777" w:rsidTr="3D9F0A11">
        <w:tc>
          <w:tcPr>
            <w:tcW w:w="8990" w:type="dxa"/>
            <w:gridSpan w:val="2"/>
          </w:tcPr>
          <w:p w14:paraId="3D933C12" w14:textId="0E0A51A2" w:rsidR="0B9357BD" w:rsidRDefault="0B9357BD" w:rsidP="0B9357BD">
            <w:pPr>
              <w:rPr>
                <w:sz w:val="22"/>
                <w:szCs w:val="22"/>
              </w:rPr>
            </w:pPr>
            <w:r w:rsidRPr="0B9357BD">
              <w:rPr>
                <w:b/>
                <w:bCs/>
                <w:sz w:val="22"/>
                <w:szCs w:val="22"/>
              </w:rPr>
              <w:t>Subclasses</w:t>
            </w:r>
            <w:r w:rsidRPr="0B9357BD">
              <w:rPr>
                <w:sz w:val="22"/>
                <w:szCs w:val="22"/>
              </w:rPr>
              <w:t xml:space="preserve">: </w:t>
            </w:r>
          </w:p>
        </w:tc>
      </w:tr>
      <w:tr w:rsidR="0B9357BD" w14:paraId="66390277" w14:textId="77777777" w:rsidTr="3D9F0A11">
        <w:tc>
          <w:tcPr>
            <w:tcW w:w="8990" w:type="dxa"/>
            <w:gridSpan w:val="2"/>
          </w:tcPr>
          <w:p w14:paraId="444FC345" w14:textId="380C7296" w:rsidR="0B9357BD" w:rsidRDefault="0B9357BD" w:rsidP="0B9357BD">
            <w:pPr>
              <w:rPr>
                <w:sz w:val="24"/>
                <w:szCs w:val="24"/>
              </w:rPr>
            </w:pPr>
            <w:r w:rsidRPr="0B9357BD">
              <w:rPr>
                <w:b/>
                <w:bCs/>
                <w:sz w:val="22"/>
                <w:szCs w:val="22"/>
              </w:rPr>
              <w:t>Private Responsibilities</w:t>
            </w:r>
          </w:p>
          <w:p w14:paraId="1042AA04" w14:textId="6FFF3EF8" w:rsidR="6F474473" w:rsidRPr="000867F0" w:rsidRDefault="4B0F720C" w:rsidP="00EC3754">
            <w:pPr>
              <w:pStyle w:val="ListParagraph"/>
              <w:numPr>
                <w:ilvl w:val="0"/>
                <w:numId w:val="15"/>
              </w:numPr>
            </w:pPr>
            <w:r w:rsidRPr="000867F0">
              <w:t>Knows the line of log file that caused and error.</w:t>
            </w:r>
          </w:p>
        </w:tc>
      </w:tr>
      <w:tr w:rsidR="0B9357BD" w14:paraId="7E8435A6" w14:textId="77777777" w:rsidTr="3D9F0A11">
        <w:tc>
          <w:tcPr>
            <w:tcW w:w="8990" w:type="dxa"/>
            <w:gridSpan w:val="2"/>
          </w:tcPr>
          <w:p w14:paraId="13B46C3F" w14:textId="0B5D555C" w:rsidR="0B9357BD" w:rsidRDefault="0B9357BD" w:rsidP="0B9357BD">
            <w:pPr>
              <w:rPr>
                <w:sz w:val="22"/>
                <w:szCs w:val="22"/>
              </w:rPr>
            </w:pPr>
            <w:r w:rsidRPr="7E871403">
              <w:rPr>
                <w:b/>
                <w:bCs/>
                <w:sz w:val="22"/>
                <w:szCs w:val="22"/>
              </w:rPr>
              <w:t>Contract:</w:t>
            </w:r>
            <w:r w:rsidRPr="7E871403">
              <w:rPr>
                <w:sz w:val="22"/>
                <w:szCs w:val="22"/>
              </w:rPr>
              <w:t xml:space="preserve"> </w:t>
            </w:r>
            <w:r w:rsidR="6231C980" w:rsidRPr="7E871403">
              <w:rPr>
                <w:sz w:val="22"/>
                <w:szCs w:val="22"/>
              </w:rPr>
              <w:t>1</w:t>
            </w:r>
            <w:r w:rsidR="00EB5096">
              <w:rPr>
                <w:sz w:val="22"/>
                <w:szCs w:val="22"/>
              </w:rPr>
              <w:t>7</w:t>
            </w:r>
            <w:r w:rsidR="6231C980" w:rsidRPr="7E871403">
              <w:rPr>
                <w:sz w:val="22"/>
                <w:szCs w:val="22"/>
              </w:rPr>
              <w:t xml:space="preserve"> Know what errors occurred while ingesting</w:t>
            </w:r>
          </w:p>
        </w:tc>
      </w:tr>
      <w:tr w:rsidR="0B9357BD" w14:paraId="282481EB" w14:textId="77777777" w:rsidTr="3D9F0A11">
        <w:tc>
          <w:tcPr>
            <w:tcW w:w="4495" w:type="dxa"/>
          </w:tcPr>
          <w:p w14:paraId="29E2ADE1" w14:textId="5B923B4C" w:rsidR="0B9357BD" w:rsidRDefault="0B9357BD" w:rsidP="0B9357BD">
            <w:pPr>
              <w:rPr>
                <w:b/>
                <w:bCs/>
                <w:sz w:val="22"/>
                <w:szCs w:val="22"/>
              </w:rPr>
            </w:pPr>
            <w:r w:rsidRPr="0B9357BD">
              <w:rPr>
                <w:b/>
                <w:bCs/>
                <w:sz w:val="22"/>
                <w:szCs w:val="22"/>
              </w:rPr>
              <w:t>Responsibilities</w:t>
            </w:r>
          </w:p>
        </w:tc>
        <w:tc>
          <w:tcPr>
            <w:tcW w:w="4495" w:type="dxa"/>
          </w:tcPr>
          <w:p w14:paraId="507A04A8" w14:textId="68FBB1F2" w:rsidR="0B9357BD" w:rsidRDefault="0B9357BD" w:rsidP="0B9357BD">
            <w:pPr>
              <w:rPr>
                <w:b/>
                <w:bCs/>
                <w:sz w:val="22"/>
                <w:szCs w:val="22"/>
              </w:rPr>
            </w:pPr>
            <w:r w:rsidRPr="0B9357BD">
              <w:rPr>
                <w:b/>
                <w:bCs/>
                <w:sz w:val="22"/>
                <w:szCs w:val="22"/>
              </w:rPr>
              <w:t>Collaborations</w:t>
            </w:r>
          </w:p>
        </w:tc>
      </w:tr>
      <w:tr w:rsidR="0B9357BD" w14:paraId="01C60EE1" w14:textId="77777777" w:rsidTr="3D9F0A11">
        <w:tc>
          <w:tcPr>
            <w:tcW w:w="4495" w:type="dxa"/>
          </w:tcPr>
          <w:p w14:paraId="4ACF2D19" w14:textId="114EE7B1" w:rsidR="0B9357BD" w:rsidRPr="000867F0" w:rsidRDefault="00552C3C" w:rsidP="7E871403">
            <w:pPr>
              <w:pStyle w:val="ListParagraph"/>
              <w:numPr>
                <w:ilvl w:val="0"/>
                <w:numId w:val="2"/>
              </w:numPr>
            </w:pPr>
            <w:r w:rsidRPr="000867F0">
              <w:t>Know if a</w:t>
            </w:r>
            <w:r w:rsidR="00D21005" w:rsidRPr="000867F0">
              <w:t xml:space="preserve"> Log file was processed correctly</w:t>
            </w:r>
            <w:r w:rsidR="22087CD7" w:rsidRPr="000867F0">
              <w:t xml:space="preserve"> </w:t>
            </w:r>
          </w:p>
        </w:tc>
        <w:tc>
          <w:tcPr>
            <w:tcW w:w="4495" w:type="dxa"/>
          </w:tcPr>
          <w:p w14:paraId="6492143B" w14:textId="76D7CBD5" w:rsidR="0B9357BD" w:rsidRPr="000867F0" w:rsidRDefault="00E13A59" w:rsidP="0B9357BD">
            <w:pPr>
              <w:spacing w:line="259" w:lineRule="auto"/>
            </w:pPr>
            <w:r w:rsidRPr="000867F0">
              <w:t xml:space="preserve">Log </w:t>
            </w:r>
            <w:proofErr w:type="gramStart"/>
            <w:r w:rsidRPr="000867F0">
              <w:t>File(</w:t>
            </w:r>
            <w:proofErr w:type="gramEnd"/>
            <w:r w:rsidRPr="000867F0">
              <w:t>1)</w:t>
            </w:r>
          </w:p>
        </w:tc>
      </w:tr>
    </w:tbl>
    <w:p w14:paraId="63DDD2AD" w14:textId="1FC0C36E" w:rsidR="00E13A59" w:rsidRPr="00A95724" w:rsidRDefault="00E13A59" w:rsidP="00E13A59">
      <w:pPr>
        <w:shd w:val="clear" w:color="auto" w:fill="FBE4D5" w:themeFill="accent2" w:themeFillTint="33"/>
        <w:rPr>
          <w:b/>
        </w:rPr>
      </w:pPr>
      <w:r w:rsidRPr="00A95724">
        <w:rPr>
          <w:b/>
        </w:rPr>
        <w:t>Contract 1</w:t>
      </w:r>
      <w:r w:rsidR="00EB5096">
        <w:rPr>
          <w:b/>
        </w:rPr>
        <w:t>7</w:t>
      </w:r>
      <w:r w:rsidRPr="00A95724">
        <w:rPr>
          <w:b/>
        </w:rPr>
        <w:t xml:space="preserve">: </w:t>
      </w:r>
      <w:r>
        <w:rPr>
          <w:b/>
        </w:rPr>
        <w:t>Get Log File Status</w:t>
      </w:r>
    </w:p>
    <w:p w14:paraId="4FE81FBF" w14:textId="77777777" w:rsidR="00E13A59" w:rsidRDefault="00E13A59" w:rsidP="00EC3754">
      <w:pPr>
        <w:pStyle w:val="ListParagraph"/>
        <w:numPr>
          <w:ilvl w:val="0"/>
          <w:numId w:val="19"/>
        </w:numPr>
        <w:rPr>
          <w:b/>
          <w:bCs/>
        </w:rPr>
      </w:pPr>
      <w:r w:rsidRPr="7E871403">
        <w:rPr>
          <w:b/>
          <w:bCs/>
        </w:rPr>
        <w:t xml:space="preserve">Method Name:  </w:t>
      </w:r>
      <w:proofErr w:type="spellStart"/>
      <w:proofErr w:type="gramStart"/>
      <w:r>
        <w:t>getLogfile</w:t>
      </w:r>
      <w:proofErr w:type="spellEnd"/>
      <w:r>
        <w:t>(</w:t>
      </w:r>
      <w:proofErr w:type="gramEnd"/>
      <w:r>
        <w:t>logfile x);</w:t>
      </w:r>
    </w:p>
    <w:p w14:paraId="1716C79E" w14:textId="77777777" w:rsidR="00E13A59" w:rsidRDefault="00E13A59" w:rsidP="00EC3754">
      <w:pPr>
        <w:pStyle w:val="ListParagraph"/>
        <w:numPr>
          <w:ilvl w:val="0"/>
          <w:numId w:val="19"/>
        </w:numPr>
        <w:rPr>
          <w:b/>
          <w:bCs/>
        </w:rPr>
      </w:pPr>
      <w:r w:rsidRPr="7E871403">
        <w:rPr>
          <w:b/>
          <w:bCs/>
        </w:rPr>
        <w:t xml:space="preserve">Return Value Type: </w:t>
      </w:r>
      <w:proofErr w:type="spellStart"/>
      <w:r>
        <w:t>boolean</w:t>
      </w:r>
      <w:proofErr w:type="spellEnd"/>
    </w:p>
    <w:p w14:paraId="5FF4BB15" w14:textId="77777777" w:rsidR="00E13A59" w:rsidRDefault="00E13A59" w:rsidP="00EC3754">
      <w:pPr>
        <w:pStyle w:val="ListParagraph"/>
        <w:numPr>
          <w:ilvl w:val="0"/>
          <w:numId w:val="19"/>
        </w:numPr>
        <w:rPr>
          <w:b/>
          <w:bCs/>
        </w:rPr>
      </w:pPr>
      <w:r w:rsidRPr="7E871403">
        <w:rPr>
          <w:b/>
          <w:bCs/>
        </w:rPr>
        <w:t xml:space="preserve">Input and output Parameters: </w:t>
      </w:r>
    </w:p>
    <w:p w14:paraId="4ABA07CB" w14:textId="7C7B4B28" w:rsidR="00E13A59" w:rsidRPr="00D21005" w:rsidRDefault="00E13A59" w:rsidP="00EC3754">
      <w:pPr>
        <w:pStyle w:val="ListParagraph"/>
        <w:numPr>
          <w:ilvl w:val="0"/>
          <w:numId w:val="26"/>
        </w:numPr>
        <w:rPr>
          <w:bCs/>
        </w:rPr>
      </w:pPr>
      <w:r w:rsidRPr="00D21005">
        <w:rPr>
          <w:bCs/>
        </w:rPr>
        <w:t>x</w:t>
      </w:r>
    </w:p>
    <w:p w14:paraId="5DC9D78D" w14:textId="7F708A5B" w:rsidR="00E13A59" w:rsidRDefault="00E13A59" w:rsidP="00EC3754">
      <w:pPr>
        <w:pStyle w:val="ListParagraph"/>
        <w:numPr>
          <w:ilvl w:val="0"/>
          <w:numId w:val="19"/>
        </w:numPr>
      </w:pPr>
      <w:r w:rsidRPr="006B7410">
        <w:rPr>
          <w:b/>
          <w:bCs/>
        </w:rPr>
        <w:t xml:space="preserve">Description of Parameters: </w:t>
      </w:r>
      <w:r w:rsidR="003269F8">
        <w:rPr>
          <w:b/>
          <w:bCs/>
        </w:rPr>
        <w:t xml:space="preserve"> </w:t>
      </w:r>
      <w:r w:rsidR="003269F8" w:rsidRPr="003269F8">
        <w:rPr>
          <w:bCs/>
        </w:rPr>
        <w:t xml:space="preserve">a </w:t>
      </w:r>
      <w:r w:rsidR="00F76DA9" w:rsidRPr="003269F8">
        <w:rPr>
          <w:bCs/>
        </w:rPr>
        <w:t>reference</w:t>
      </w:r>
      <w:r w:rsidR="003269F8" w:rsidRPr="003269F8">
        <w:rPr>
          <w:bCs/>
        </w:rPr>
        <w:t xml:space="preserve"> to a log file</w:t>
      </w:r>
    </w:p>
    <w:p w14:paraId="235F3024" w14:textId="2D5CA82B" w:rsidR="00E13A59" w:rsidRDefault="00E13A59" w:rsidP="00E13A59">
      <w:r w:rsidRPr="006B7410">
        <w:rPr>
          <w:b/>
          <w:bCs/>
        </w:rPr>
        <w:t xml:space="preserve">Purpose: </w:t>
      </w:r>
      <w:r w:rsidR="003269F8">
        <w:t>to know the ingestion, validation and cleansing status of a log file</w:t>
      </w:r>
    </w:p>
    <w:p w14:paraId="04654430" w14:textId="77777777" w:rsidR="003269F8" w:rsidRDefault="00E13A59" w:rsidP="003269F8">
      <w:pPr>
        <w:spacing w:line="259" w:lineRule="auto"/>
      </w:pPr>
      <w:r w:rsidRPr="7E871403">
        <w:rPr>
          <w:b/>
          <w:bCs/>
        </w:rPr>
        <w:t xml:space="preserve">Pre-Conditions: </w:t>
      </w:r>
      <w:r>
        <w:t>Log files are stored at the directory location</w:t>
      </w:r>
    </w:p>
    <w:p w14:paraId="7C6EA162" w14:textId="30108258" w:rsidR="00E13A59" w:rsidRDefault="00E13A59" w:rsidP="003269F8">
      <w:pPr>
        <w:spacing w:line="259" w:lineRule="auto"/>
        <w:rPr>
          <w:b/>
          <w:bCs/>
        </w:rPr>
      </w:pPr>
      <w:r w:rsidRPr="7E871403">
        <w:rPr>
          <w:b/>
          <w:bCs/>
        </w:rPr>
        <w:t xml:space="preserve">Post-Conditions: </w:t>
      </w:r>
      <w:r>
        <w:t>Log files have been ingested or resulted in an error.</w:t>
      </w:r>
    </w:p>
    <w:p w14:paraId="176F23A5" w14:textId="6C8750C5" w:rsidR="7E871403" w:rsidRDefault="7E871403" w:rsidP="7E871403"/>
    <w:p w14:paraId="24FC95F6" w14:textId="48AEAC1B" w:rsidR="3C468023" w:rsidRDefault="3C468023" w:rsidP="006B55CB">
      <w:pPr>
        <w:pStyle w:val="Heading3"/>
      </w:pPr>
      <w:bookmarkStart w:id="97" w:name="_Toc36395094"/>
      <w:r>
        <w:t>Event Configuration</w:t>
      </w:r>
      <w:bookmarkEnd w:id="97"/>
    </w:p>
    <w:p w14:paraId="71876D11" w14:textId="6E29381A" w:rsidR="3C468023" w:rsidRDefault="3C468023" w:rsidP="00C645E0">
      <w:pPr>
        <w:jc w:val="right"/>
        <w:rPr>
          <w:i/>
          <w:iCs/>
        </w:rPr>
      </w:pPr>
      <w:r w:rsidRPr="0B9357BD">
        <w:rPr>
          <w:i/>
          <w:iCs/>
        </w:rPr>
        <w:t>Table 4.</w:t>
      </w:r>
      <w:r w:rsidR="00C645E0">
        <w:rPr>
          <w:i/>
          <w:iCs/>
        </w:rPr>
        <w:t>5</w:t>
      </w:r>
    </w:p>
    <w:tbl>
      <w:tblPr>
        <w:tblStyle w:val="TableGrid"/>
        <w:tblW w:w="0" w:type="auto"/>
        <w:tblLook w:val="06A0" w:firstRow="1" w:lastRow="0" w:firstColumn="1" w:lastColumn="0" w:noHBand="1" w:noVBand="1"/>
      </w:tblPr>
      <w:tblGrid>
        <w:gridCol w:w="4495"/>
        <w:gridCol w:w="4495"/>
      </w:tblGrid>
      <w:tr w:rsidR="0B9357BD" w14:paraId="5DA36F87" w14:textId="77777777" w:rsidTr="2F3D452F">
        <w:tc>
          <w:tcPr>
            <w:tcW w:w="8990" w:type="dxa"/>
            <w:gridSpan w:val="2"/>
            <w:shd w:val="clear" w:color="auto" w:fill="D9E2F3" w:themeFill="accent1" w:themeFillTint="33"/>
          </w:tcPr>
          <w:p w14:paraId="27C8C072" w14:textId="2FDA64F2" w:rsidR="0B9357BD" w:rsidRDefault="0B9357BD" w:rsidP="0B9357BD">
            <w:pPr>
              <w:rPr>
                <w:sz w:val="22"/>
                <w:szCs w:val="22"/>
              </w:rPr>
            </w:pPr>
            <w:r w:rsidRPr="0B9357BD">
              <w:rPr>
                <w:b/>
                <w:bCs/>
                <w:sz w:val="22"/>
                <w:szCs w:val="22"/>
              </w:rPr>
              <w:t>Class Name</w:t>
            </w:r>
            <w:r w:rsidRPr="0B9357BD">
              <w:rPr>
                <w:sz w:val="22"/>
                <w:szCs w:val="22"/>
              </w:rPr>
              <w:t>: E</w:t>
            </w:r>
            <w:r w:rsidR="5483ADBD" w:rsidRPr="0B9357BD">
              <w:rPr>
                <w:sz w:val="22"/>
                <w:szCs w:val="22"/>
              </w:rPr>
              <w:t>vent Configuration</w:t>
            </w:r>
          </w:p>
        </w:tc>
      </w:tr>
      <w:tr w:rsidR="0B9357BD" w14:paraId="195D0875" w14:textId="77777777" w:rsidTr="2F3D452F">
        <w:tc>
          <w:tcPr>
            <w:tcW w:w="8990" w:type="dxa"/>
            <w:gridSpan w:val="2"/>
          </w:tcPr>
          <w:p w14:paraId="0B00616F" w14:textId="6D0CF3AE" w:rsidR="0B9357BD" w:rsidRDefault="0B9357BD" w:rsidP="0B9357BD">
            <w:pPr>
              <w:rPr>
                <w:sz w:val="22"/>
                <w:szCs w:val="22"/>
              </w:rPr>
            </w:pPr>
            <w:r w:rsidRPr="0B9357BD">
              <w:rPr>
                <w:b/>
                <w:bCs/>
                <w:sz w:val="22"/>
                <w:szCs w:val="22"/>
              </w:rPr>
              <w:t>Superclass</w:t>
            </w:r>
            <w:r w:rsidRPr="0B9357BD">
              <w:rPr>
                <w:sz w:val="22"/>
                <w:szCs w:val="22"/>
              </w:rPr>
              <w:t xml:space="preserve">: </w:t>
            </w:r>
          </w:p>
        </w:tc>
      </w:tr>
      <w:tr w:rsidR="0B9357BD" w14:paraId="68B682B1" w14:textId="77777777" w:rsidTr="2F3D452F">
        <w:tc>
          <w:tcPr>
            <w:tcW w:w="8990" w:type="dxa"/>
            <w:gridSpan w:val="2"/>
          </w:tcPr>
          <w:p w14:paraId="1CC3F974" w14:textId="0E0A51A2" w:rsidR="0B9357BD" w:rsidRDefault="0B9357BD" w:rsidP="0B9357BD">
            <w:pPr>
              <w:rPr>
                <w:sz w:val="22"/>
                <w:szCs w:val="22"/>
              </w:rPr>
            </w:pPr>
            <w:r w:rsidRPr="0B9357BD">
              <w:rPr>
                <w:b/>
                <w:bCs/>
                <w:sz w:val="22"/>
                <w:szCs w:val="22"/>
              </w:rPr>
              <w:t>Subclasses</w:t>
            </w:r>
            <w:r w:rsidRPr="0B9357BD">
              <w:rPr>
                <w:sz w:val="22"/>
                <w:szCs w:val="22"/>
              </w:rPr>
              <w:t xml:space="preserve">: </w:t>
            </w:r>
          </w:p>
        </w:tc>
      </w:tr>
      <w:tr w:rsidR="0B9357BD" w14:paraId="08BDFABC" w14:textId="77777777" w:rsidTr="2F3D452F">
        <w:tc>
          <w:tcPr>
            <w:tcW w:w="8990" w:type="dxa"/>
            <w:gridSpan w:val="2"/>
          </w:tcPr>
          <w:p w14:paraId="56BD6DBD" w14:textId="380C7296" w:rsidR="0B9357BD" w:rsidRDefault="0B9357BD" w:rsidP="0B9357BD">
            <w:pPr>
              <w:rPr>
                <w:sz w:val="24"/>
                <w:szCs w:val="24"/>
              </w:rPr>
            </w:pPr>
            <w:r w:rsidRPr="0B9357BD">
              <w:rPr>
                <w:b/>
                <w:bCs/>
                <w:sz w:val="22"/>
                <w:szCs w:val="22"/>
              </w:rPr>
              <w:t>Private Responsibilities</w:t>
            </w:r>
          </w:p>
          <w:p w14:paraId="656D93DF" w14:textId="11E27C34" w:rsidR="596FA74E" w:rsidRPr="000867F0" w:rsidRDefault="3FF9A427" w:rsidP="00EC3754">
            <w:pPr>
              <w:pStyle w:val="ListParagraph"/>
              <w:numPr>
                <w:ilvl w:val="0"/>
                <w:numId w:val="7"/>
              </w:numPr>
              <w:spacing w:line="259" w:lineRule="auto"/>
            </w:pPr>
            <w:r w:rsidRPr="000867F0">
              <w:t>Knows the lead analysts IP Address.</w:t>
            </w:r>
          </w:p>
          <w:p w14:paraId="062FEA7E" w14:textId="5D59F39A" w:rsidR="596FA74E" w:rsidRPr="000867F0" w:rsidRDefault="3FF9A427" w:rsidP="00EC3754">
            <w:pPr>
              <w:pStyle w:val="ListParagraph"/>
              <w:numPr>
                <w:ilvl w:val="0"/>
                <w:numId w:val="15"/>
              </w:numPr>
              <w:spacing w:line="259" w:lineRule="auto"/>
            </w:pPr>
            <w:r w:rsidRPr="000867F0">
              <w:t>Knows who the lead analyst is.</w:t>
            </w:r>
          </w:p>
          <w:p w14:paraId="300C93A5" w14:textId="4132764E" w:rsidR="596FA74E" w:rsidRPr="000867F0" w:rsidRDefault="3FF9A427" w:rsidP="00EC3754">
            <w:pPr>
              <w:pStyle w:val="ListParagraph"/>
              <w:numPr>
                <w:ilvl w:val="0"/>
                <w:numId w:val="15"/>
              </w:numPr>
              <w:spacing w:line="259" w:lineRule="auto"/>
            </w:pPr>
            <w:r w:rsidRPr="000867F0">
              <w:t>Knows the amount of connections allowed to the host.</w:t>
            </w:r>
          </w:p>
          <w:p w14:paraId="02CBA29A" w14:textId="0C9D109A" w:rsidR="596FA74E" w:rsidRDefault="3FF9A427" w:rsidP="00EC3754">
            <w:pPr>
              <w:pStyle w:val="ListParagraph"/>
              <w:numPr>
                <w:ilvl w:val="0"/>
                <w:numId w:val="15"/>
              </w:numPr>
              <w:spacing w:line="259" w:lineRule="auto"/>
              <w:rPr>
                <w:sz w:val="24"/>
                <w:szCs w:val="24"/>
              </w:rPr>
            </w:pPr>
            <w:r w:rsidRPr="000867F0">
              <w:t>Knows the location of the root directory.</w:t>
            </w:r>
          </w:p>
        </w:tc>
      </w:tr>
      <w:tr w:rsidR="0B9357BD" w14:paraId="59DD4AF3" w14:textId="77777777" w:rsidTr="2F3D452F">
        <w:tc>
          <w:tcPr>
            <w:tcW w:w="8990" w:type="dxa"/>
            <w:gridSpan w:val="2"/>
          </w:tcPr>
          <w:p w14:paraId="35BE9E06" w14:textId="06971621" w:rsidR="0B9357BD" w:rsidRDefault="0B9357BD" w:rsidP="0B9357BD">
            <w:pPr>
              <w:rPr>
                <w:sz w:val="22"/>
                <w:szCs w:val="22"/>
              </w:rPr>
            </w:pPr>
            <w:r w:rsidRPr="0B9357BD">
              <w:rPr>
                <w:b/>
                <w:bCs/>
                <w:sz w:val="22"/>
                <w:szCs w:val="22"/>
              </w:rPr>
              <w:t>Contract:</w:t>
            </w:r>
            <w:r w:rsidRPr="0B9357BD">
              <w:rPr>
                <w:sz w:val="22"/>
                <w:szCs w:val="22"/>
              </w:rPr>
              <w:t xml:space="preserve"> </w:t>
            </w:r>
            <w:r w:rsidR="00F76DA9">
              <w:rPr>
                <w:sz w:val="22"/>
                <w:szCs w:val="22"/>
              </w:rPr>
              <w:t>1</w:t>
            </w:r>
            <w:r w:rsidR="00EB5096">
              <w:rPr>
                <w:sz w:val="22"/>
                <w:szCs w:val="22"/>
              </w:rPr>
              <w:t>8</w:t>
            </w:r>
            <w:r w:rsidR="00F76DA9">
              <w:rPr>
                <w:sz w:val="22"/>
                <w:szCs w:val="22"/>
              </w:rPr>
              <w:t xml:space="preserve">. </w:t>
            </w:r>
            <w:r w:rsidR="009B315B">
              <w:rPr>
                <w:sz w:val="22"/>
                <w:szCs w:val="22"/>
              </w:rPr>
              <w:t xml:space="preserve">Configure </w:t>
            </w:r>
            <w:r w:rsidR="00727F43">
              <w:rPr>
                <w:sz w:val="22"/>
                <w:szCs w:val="22"/>
              </w:rPr>
              <w:t>Assessment</w:t>
            </w:r>
          </w:p>
        </w:tc>
      </w:tr>
      <w:tr w:rsidR="0B9357BD" w14:paraId="4011EFAD" w14:textId="77777777" w:rsidTr="2F3D452F">
        <w:tc>
          <w:tcPr>
            <w:tcW w:w="4495" w:type="dxa"/>
          </w:tcPr>
          <w:p w14:paraId="70E3DE4C" w14:textId="5B923B4C" w:rsidR="0B9357BD" w:rsidRDefault="0B9357BD" w:rsidP="0B9357BD">
            <w:pPr>
              <w:rPr>
                <w:b/>
                <w:bCs/>
                <w:sz w:val="22"/>
                <w:szCs w:val="22"/>
              </w:rPr>
            </w:pPr>
            <w:r w:rsidRPr="0B9357BD">
              <w:rPr>
                <w:b/>
                <w:bCs/>
                <w:sz w:val="22"/>
                <w:szCs w:val="22"/>
              </w:rPr>
              <w:t>Responsibilities</w:t>
            </w:r>
          </w:p>
        </w:tc>
        <w:tc>
          <w:tcPr>
            <w:tcW w:w="4495" w:type="dxa"/>
          </w:tcPr>
          <w:p w14:paraId="78C8291D" w14:textId="68FBB1F2" w:rsidR="0B9357BD" w:rsidRDefault="0B9357BD" w:rsidP="0B9357BD">
            <w:pPr>
              <w:rPr>
                <w:b/>
                <w:bCs/>
                <w:sz w:val="22"/>
                <w:szCs w:val="22"/>
              </w:rPr>
            </w:pPr>
            <w:r w:rsidRPr="0B9357BD">
              <w:rPr>
                <w:b/>
                <w:bCs/>
                <w:sz w:val="22"/>
                <w:szCs w:val="22"/>
              </w:rPr>
              <w:t>Collaborations</w:t>
            </w:r>
          </w:p>
        </w:tc>
      </w:tr>
      <w:tr w:rsidR="009B56FC" w14:paraId="1E046265" w14:textId="77777777" w:rsidTr="2F3D452F">
        <w:tc>
          <w:tcPr>
            <w:tcW w:w="4495" w:type="dxa"/>
          </w:tcPr>
          <w:p w14:paraId="725BEFD7" w14:textId="48B23177" w:rsidR="009B56FC" w:rsidRDefault="009B56FC" w:rsidP="009B56FC">
            <w:pPr>
              <w:rPr>
                <w:sz w:val="22"/>
                <w:szCs w:val="22"/>
              </w:rPr>
            </w:pPr>
            <w:r>
              <w:rPr>
                <w:sz w:val="22"/>
                <w:szCs w:val="22"/>
              </w:rPr>
              <w:t xml:space="preserve">       1.   Get the name of the assessment.</w:t>
            </w:r>
          </w:p>
          <w:p w14:paraId="2F75B847" w14:textId="21ACEF96" w:rsidR="009B56FC" w:rsidRDefault="009B56FC" w:rsidP="009B56FC">
            <w:pPr>
              <w:rPr>
                <w:sz w:val="22"/>
                <w:szCs w:val="22"/>
              </w:rPr>
            </w:pPr>
            <w:r>
              <w:rPr>
                <w:sz w:val="22"/>
                <w:szCs w:val="22"/>
              </w:rPr>
              <w:t xml:space="preserve">       2.   Get the start time of the assessment.</w:t>
            </w:r>
          </w:p>
          <w:p w14:paraId="05D9CD71" w14:textId="673D80C6" w:rsidR="009B56FC" w:rsidRDefault="009B56FC" w:rsidP="009B56FC">
            <w:pPr>
              <w:rPr>
                <w:sz w:val="22"/>
                <w:szCs w:val="22"/>
              </w:rPr>
            </w:pPr>
            <w:r>
              <w:rPr>
                <w:sz w:val="22"/>
                <w:szCs w:val="22"/>
              </w:rPr>
              <w:t xml:space="preserve">       3.   Get the end time of the assessment.</w:t>
            </w:r>
          </w:p>
          <w:p w14:paraId="68CE49E8" w14:textId="4120227F" w:rsidR="009B56FC" w:rsidRDefault="009B56FC" w:rsidP="009B56FC">
            <w:pPr>
              <w:rPr>
                <w:sz w:val="22"/>
                <w:szCs w:val="22"/>
              </w:rPr>
            </w:pPr>
            <w:r>
              <w:rPr>
                <w:sz w:val="22"/>
                <w:szCs w:val="22"/>
              </w:rPr>
              <w:t xml:space="preserve">       4.   Get the location of the root directory.</w:t>
            </w:r>
          </w:p>
          <w:p w14:paraId="7D11EAC8" w14:textId="77777777" w:rsidR="009B56FC" w:rsidRDefault="009B56FC" w:rsidP="009B56FC">
            <w:pPr>
              <w:rPr>
                <w:sz w:val="22"/>
                <w:szCs w:val="22"/>
              </w:rPr>
            </w:pPr>
            <w:r>
              <w:rPr>
                <w:sz w:val="22"/>
                <w:szCs w:val="22"/>
              </w:rPr>
              <w:t xml:space="preserve">       5.   Get the location of the team folders.</w:t>
            </w:r>
          </w:p>
          <w:p w14:paraId="01B5F4FA" w14:textId="0AB5E6DE" w:rsidR="009B56FC" w:rsidRPr="00A3474C" w:rsidRDefault="009B56FC" w:rsidP="009B56FC">
            <w:pPr>
              <w:rPr>
                <w:sz w:val="22"/>
                <w:szCs w:val="22"/>
              </w:rPr>
            </w:pPr>
            <w:r>
              <w:rPr>
                <w:sz w:val="22"/>
                <w:szCs w:val="22"/>
              </w:rPr>
              <w:t xml:space="preserve">       6.   Know who lead analyst is. </w:t>
            </w:r>
          </w:p>
        </w:tc>
        <w:tc>
          <w:tcPr>
            <w:tcW w:w="4495" w:type="dxa"/>
          </w:tcPr>
          <w:p w14:paraId="179C99D2" w14:textId="77777777" w:rsidR="009B56FC" w:rsidRDefault="009B56FC" w:rsidP="009B56FC">
            <w:pPr>
              <w:spacing w:line="259" w:lineRule="auto"/>
              <w:rPr>
                <w:sz w:val="22"/>
                <w:szCs w:val="22"/>
              </w:rPr>
            </w:pPr>
            <w:r>
              <w:rPr>
                <w:sz w:val="22"/>
                <w:szCs w:val="22"/>
              </w:rPr>
              <w:t xml:space="preserve">UI Team Configuration </w:t>
            </w:r>
            <w:proofErr w:type="gramStart"/>
            <w:r>
              <w:rPr>
                <w:sz w:val="22"/>
                <w:szCs w:val="22"/>
              </w:rPr>
              <w:t>View(</w:t>
            </w:r>
            <w:proofErr w:type="gramEnd"/>
            <w:r>
              <w:rPr>
                <w:sz w:val="22"/>
                <w:szCs w:val="22"/>
              </w:rPr>
              <w:t>1)</w:t>
            </w:r>
          </w:p>
          <w:p w14:paraId="2942426D" w14:textId="77777777" w:rsidR="009B56FC" w:rsidRDefault="009B56FC" w:rsidP="009B56FC">
            <w:pPr>
              <w:spacing w:line="259" w:lineRule="auto"/>
              <w:rPr>
                <w:sz w:val="22"/>
                <w:szCs w:val="22"/>
              </w:rPr>
            </w:pPr>
            <w:r>
              <w:rPr>
                <w:sz w:val="22"/>
                <w:szCs w:val="22"/>
              </w:rPr>
              <w:t xml:space="preserve">UI Team Configuration </w:t>
            </w:r>
            <w:proofErr w:type="gramStart"/>
            <w:r>
              <w:rPr>
                <w:sz w:val="22"/>
                <w:szCs w:val="22"/>
              </w:rPr>
              <w:t>View(</w:t>
            </w:r>
            <w:proofErr w:type="gramEnd"/>
            <w:r>
              <w:rPr>
                <w:sz w:val="22"/>
                <w:szCs w:val="22"/>
              </w:rPr>
              <w:t>1)</w:t>
            </w:r>
          </w:p>
          <w:p w14:paraId="604A85FB" w14:textId="77777777" w:rsidR="009B56FC" w:rsidRDefault="009B56FC" w:rsidP="009B56FC">
            <w:pPr>
              <w:spacing w:line="259" w:lineRule="auto"/>
              <w:rPr>
                <w:sz w:val="22"/>
                <w:szCs w:val="22"/>
              </w:rPr>
            </w:pPr>
            <w:r>
              <w:rPr>
                <w:sz w:val="22"/>
                <w:szCs w:val="22"/>
              </w:rPr>
              <w:t xml:space="preserve">UI Team Configuration </w:t>
            </w:r>
            <w:proofErr w:type="gramStart"/>
            <w:r>
              <w:rPr>
                <w:sz w:val="22"/>
                <w:szCs w:val="22"/>
              </w:rPr>
              <w:t>View(</w:t>
            </w:r>
            <w:proofErr w:type="gramEnd"/>
            <w:r>
              <w:rPr>
                <w:sz w:val="22"/>
                <w:szCs w:val="22"/>
              </w:rPr>
              <w:t>1)</w:t>
            </w:r>
          </w:p>
          <w:p w14:paraId="5CF142EA" w14:textId="77777777" w:rsidR="009B56FC" w:rsidRDefault="009B56FC" w:rsidP="009B56FC">
            <w:pPr>
              <w:spacing w:line="259" w:lineRule="auto"/>
              <w:rPr>
                <w:sz w:val="22"/>
                <w:szCs w:val="22"/>
              </w:rPr>
            </w:pPr>
            <w:r>
              <w:rPr>
                <w:sz w:val="22"/>
                <w:szCs w:val="22"/>
              </w:rPr>
              <w:t xml:space="preserve">UI Team Configuration </w:t>
            </w:r>
            <w:proofErr w:type="gramStart"/>
            <w:r>
              <w:rPr>
                <w:sz w:val="22"/>
                <w:szCs w:val="22"/>
              </w:rPr>
              <w:t>View(</w:t>
            </w:r>
            <w:proofErr w:type="gramEnd"/>
            <w:r>
              <w:rPr>
                <w:sz w:val="22"/>
                <w:szCs w:val="22"/>
              </w:rPr>
              <w:t>1)</w:t>
            </w:r>
          </w:p>
          <w:p w14:paraId="07D8CD7D" w14:textId="78D90DAF" w:rsidR="009B56FC" w:rsidRDefault="009B56FC" w:rsidP="009B56FC">
            <w:pPr>
              <w:spacing w:line="259" w:lineRule="auto"/>
              <w:rPr>
                <w:sz w:val="22"/>
                <w:szCs w:val="22"/>
              </w:rPr>
            </w:pPr>
            <w:r>
              <w:rPr>
                <w:sz w:val="22"/>
                <w:szCs w:val="22"/>
              </w:rPr>
              <w:t xml:space="preserve">UI Team Configuration </w:t>
            </w:r>
            <w:proofErr w:type="gramStart"/>
            <w:r>
              <w:rPr>
                <w:sz w:val="22"/>
                <w:szCs w:val="22"/>
              </w:rPr>
              <w:t>View(</w:t>
            </w:r>
            <w:proofErr w:type="gramEnd"/>
            <w:r>
              <w:rPr>
                <w:sz w:val="22"/>
                <w:szCs w:val="22"/>
              </w:rPr>
              <w:t>1)</w:t>
            </w:r>
          </w:p>
        </w:tc>
      </w:tr>
    </w:tbl>
    <w:p w14:paraId="4BB2329A" w14:textId="2FFB0861" w:rsidR="00863211" w:rsidRPr="00A95724" w:rsidRDefault="00863211" w:rsidP="00863211">
      <w:pPr>
        <w:shd w:val="clear" w:color="auto" w:fill="FBE4D5" w:themeFill="accent2" w:themeFillTint="33"/>
        <w:rPr>
          <w:b/>
        </w:rPr>
      </w:pPr>
      <w:r w:rsidRPr="00A95724">
        <w:rPr>
          <w:b/>
        </w:rPr>
        <w:t>Contract 1</w:t>
      </w:r>
      <w:r w:rsidR="00EB5096">
        <w:rPr>
          <w:b/>
        </w:rPr>
        <w:t>8</w:t>
      </w:r>
      <w:r w:rsidRPr="00A95724">
        <w:rPr>
          <w:b/>
        </w:rPr>
        <w:t xml:space="preserve">: </w:t>
      </w:r>
      <w:r>
        <w:rPr>
          <w:b/>
        </w:rPr>
        <w:t xml:space="preserve">Configure Assessment </w:t>
      </w:r>
    </w:p>
    <w:p w14:paraId="0E4C0AC0" w14:textId="73C6FECA" w:rsidR="00863211" w:rsidRDefault="00863211" w:rsidP="00EC3754">
      <w:pPr>
        <w:pStyle w:val="ListParagraph"/>
        <w:numPr>
          <w:ilvl w:val="0"/>
          <w:numId w:val="19"/>
        </w:numPr>
        <w:rPr>
          <w:b/>
          <w:bCs/>
        </w:rPr>
      </w:pPr>
      <w:r w:rsidRPr="7E871403">
        <w:rPr>
          <w:b/>
          <w:bCs/>
        </w:rPr>
        <w:t xml:space="preserve">Method Name:  </w:t>
      </w:r>
      <w:proofErr w:type="spellStart"/>
      <w:proofErr w:type="gramStart"/>
      <w:r>
        <w:t>getAssesmentName</w:t>
      </w:r>
      <w:proofErr w:type="spellEnd"/>
      <w:r>
        <w:t>(</w:t>
      </w:r>
      <w:proofErr w:type="gramEnd"/>
      <w:r>
        <w:t>);</w:t>
      </w:r>
    </w:p>
    <w:p w14:paraId="16452232" w14:textId="279B61E0" w:rsidR="00863211" w:rsidRDefault="00863211" w:rsidP="00EC3754">
      <w:pPr>
        <w:pStyle w:val="ListParagraph"/>
        <w:numPr>
          <w:ilvl w:val="0"/>
          <w:numId w:val="19"/>
        </w:numPr>
        <w:rPr>
          <w:b/>
          <w:bCs/>
        </w:rPr>
      </w:pPr>
      <w:r w:rsidRPr="7E871403">
        <w:rPr>
          <w:b/>
          <w:bCs/>
        </w:rPr>
        <w:t xml:space="preserve">Return Value Type: </w:t>
      </w:r>
      <w:r w:rsidR="002938E7">
        <w:t>string</w:t>
      </w:r>
    </w:p>
    <w:p w14:paraId="590B373E" w14:textId="1C7E01AF" w:rsidR="00863211" w:rsidRPr="002938E7" w:rsidRDefault="00863211" w:rsidP="00EC3754">
      <w:pPr>
        <w:pStyle w:val="ListParagraph"/>
        <w:numPr>
          <w:ilvl w:val="0"/>
          <w:numId w:val="19"/>
        </w:numPr>
        <w:rPr>
          <w:b/>
          <w:bCs/>
        </w:rPr>
      </w:pPr>
      <w:r w:rsidRPr="7E871403">
        <w:rPr>
          <w:b/>
          <w:bCs/>
        </w:rPr>
        <w:t xml:space="preserve">Input and output Parameters: </w:t>
      </w:r>
    </w:p>
    <w:p w14:paraId="4A93D1BA" w14:textId="77777777" w:rsidR="002938E7" w:rsidRPr="002938E7" w:rsidRDefault="00863211" w:rsidP="00EC3754">
      <w:pPr>
        <w:pStyle w:val="ListParagraph"/>
        <w:numPr>
          <w:ilvl w:val="0"/>
          <w:numId w:val="19"/>
        </w:numPr>
      </w:pPr>
      <w:r w:rsidRPr="002938E7">
        <w:rPr>
          <w:b/>
          <w:bCs/>
        </w:rPr>
        <w:t xml:space="preserve">Description of Parameters:  </w:t>
      </w:r>
    </w:p>
    <w:p w14:paraId="7967DC1B" w14:textId="65BDBAC1" w:rsidR="00863211" w:rsidRDefault="00863211" w:rsidP="002938E7">
      <w:r w:rsidRPr="002938E7">
        <w:rPr>
          <w:b/>
          <w:bCs/>
        </w:rPr>
        <w:t xml:space="preserve">Purpose: </w:t>
      </w:r>
      <w:r w:rsidR="00EE55A0">
        <w:t>to get the name of the current assessment from the user</w:t>
      </w:r>
    </w:p>
    <w:p w14:paraId="2073E3C8" w14:textId="69B0E7E6" w:rsidR="00863211" w:rsidRDefault="00863211" w:rsidP="00863211">
      <w:pPr>
        <w:spacing w:line="259" w:lineRule="auto"/>
      </w:pPr>
      <w:r w:rsidRPr="7E871403">
        <w:rPr>
          <w:b/>
          <w:bCs/>
        </w:rPr>
        <w:t xml:space="preserve">Pre-Conditions: </w:t>
      </w:r>
      <w:r w:rsidR="00F75B96">
        <w:t>user is on the team configuration view</w:t>
      </w:r>
    </w:p>
    <w:p w14:paraId="18F63FC2" w14:textId="26A4CAFB" w:rsidR="00863211" w:rsidRDefault="00863211" w:rsidP="00863211">
      <w:pPr>
        <w:spacing w:line="259" w:lineRule="auto"/>
      </w:pPr>
      <w:r w:rsidRPr="7E871403">
        <w:rPr>
          <w:b/>
          <w:bCs/>
        </w:rPr>
        <w:t xml:space="preserve">Post-Conditions: </w:t>
      </w:r>
      <w:r w:rsidR="00F75B96">
        <w:t xml:space="preserve">returns a </w:t>
      </w:r>
      <w:r w:rsidR="00D14737">
        <w:t xml:space="preserve">string </w:t>
      </w:r>
    </w:p>
    <w:p w14:paraId="0B776973" w14:textId="77777777" w:rsidR="00D14737" w:rsidRDefault="00D14737" w:rsidP="00863211">
      <w:pPr>
        <w:spacing w:line="259" w:lineRule="auto"/>
      </w:pPr>
    </w:p>
    <w:p w14:paraId="146A0012" w14:textId="6179261A" w:rsidR="00D14737" w:rsidRDefault="00D14737" w:rsidP="00EC3754">
      <w:pPr>
        <w:pStyle w:val="ListParagraph"/>
        <w:numPr>
          <w:ilvl w:val="0"/>
          <w:numId w:val="19"/>
        </w:numPr>
        <w:rPr>
          <w:b/>
          <w:bCs/>
        </w:rPr>
      </w:pPr>
      <w:r w:rsidRPr="7E871403">
        <w:rPr>
          <w:b/>
          <w:bCs/>
        </w:rPr>
        <w:t xml:space="preserve">Method Name:  </w:t>
      </w:r>
      <w:proofErr w:type="spellStart"/>
      <w:proofErr w:type="gramStart"/>
      <w:r>
        <w:t>getEventStart</w:t>
      </w:r>
      <w:bookmarkStart w:id="98" w:name="_GoBack"/>
      <w:bookmarkEnd w:id="98"/>
      <w:proofErr w:type="spellEnd"/>
      <w:r>
        <w:t>(</w:t>
      </w:r>
      <w:proofErr w:type="gramEnd"/>
      <w:r>
        <w:t>);</w:t>
      </w:r>
    </w:p>
    <w:p w14:paraId="41917BD2" w14:textId="77777777" w:rsidR="00D14737" w:rsidRDefault="00D14737" w:rsidP="00EC3754">
      <w:pPr>
        <w:pStyle w:val="ListParagraph"/>
        <w:numPr>
          <w:ilvl w:val="0"/>
          <w:numId w:val="19"/>
        </w:numPr>
        <w:rPr>
          <w:b/>
          <w:bCs/>
        </w:rPr>
      </w:pPr>
      <w:r w:rsidRPr="7E871403">
        <w:rPr>
          <w:b/>
          <w:bCs/>
        </w:rPr>
        <w:t xml:space="preserve">Return Value Type: </w:t>
      </w:r>
      <w:r>
        <w:t>string</w:t>
      </w:r>
    </w:p>
    <w:p w14:paraId="0547F37F" w14:textId="77777777" w:rsidR="00D14737" w:rsidRPr="002938E7" w:rsidRDefault="00D14737" w:rsidP="00EC3754">
      <w:pPr>
        <w:pStyle w:val="ListParagraph"/>
        <w:numPr>
          <w:ilvl w:val="0"/>
          <w:numId w:val="19"/>
        </w:numPr>
        <w:rPr>
          <w:b/>
          <w:bCs/>
        </w:rPr>
      </w:pPr>
      <w:r w:rsidRPr="7E871403">
        <w:rPr>
          <w:b/>
          <w:bCs/>
        </w:rPr>
        <w:t xml:space="preserve">Input and output Parameters: </w:t>
      </w:r>
    </w:p>
    <w:p w14:paraId="3454F833" w14:textId="77777777" w:rsidR="00D14737" w:rsidRPr="002938E7" w:rsidRDefault="00D14737" w:rsidP="00EC3754">
      <w:pPr>
        <w:pStyle w:val="ListParagraph"/>
        <w:numPr>
          <w:ilvl w:val="0"/>
          <w:numId w:val="19"/>
        </w:numPr>
      </w:pPr>
      <w:r w:rsidRPr="002938E7">
        <w:rPr>
          <w:b/>
          <w:bCs/>
        </w:rPr>
        <w:t xml:space="preserve">Description of Parameters:  </w:t>
      </w:r>
    </w:p>
    <w:p w14:paraId="3AC284AF" w14:textId="3E73F05C" w:rsidR="00D14737" w:rsidRDefault="00D14737" w:rsidP="00D14737">
      <w:r w:rsidRPr="002938E7">
        <w:rPr>
          <w:b/>
          <w:bCs/>
        </w:rPr>
        <w:t xml:space="preserve">Purpose: </w:t>
      </w:r>
      <w:r>
        <w:t xml:space="preserve">to get the </w:t>
      </w:r>
      <w:r w:rsidR="00287096">
        <w:t xml:space="preserve">start time </w:t>
      </w:r>
      <w:r>
        <w:t>of the current assessment from the user</w:t>
      </w:r>
    </w:p>
    <w:p w14:paraId="53690457" w14:textId="77777777" w:rsidR="00D14737" w:rsidRDefault="00D14737" w:rsidP="00D14737">
      <w:pPr>
        <w:spacing w:line="259" w:lineRule="auto"/>
      </w:pPr>
      <w:r w:rsidRPr="7E871403">
        <w:rPr>
          <w:b/>
          <w:bCs/>
        </w:rPr>
        <w:t xml:space="preserve">Pre-Conditions: </w:t>
      </w:r>
      <w:r>
        <w:t>user is on the team configuration view</w:t>
      </w:r>
    </w:p>
    <w:p w14:paraId="7ED8647A" w14:textId="6291FBE5" w:rsidR="00D14737" w:rsidRDefault="00D14737" w:rsidP="00D14737">
      <w:pPr>
        <w:spacing w:line="259" w:lineRule="auto"/>
      </w:pPr>
      <w:r w:rsidRPr="7E871403">
        <w:rPr>
          <w:b/>
          <w:bCs/>
        </w:rPr>
        <w:t xml:space="preserve">Post-Conditions: </w:t>
      </w:r>
      <w:r>
        <w:t xml:space="preserve">returns a string </w:t>
      </w:r>
      <w:r w:rsidR="00FF70B6">
        <w:t>in the format “HH:</w:t>
      </w:r>
      <w:proofErr w:type="gramStart"/>
      <w:r w:rsidR="00FF70B6">
        <w:t>MM:SS</w:t>
      </w:r>
      <w:proofErr w:type="gramEnd"/>
      <w:r w:rsidR="00FF70B6">
        <w:t>” where hours are in (0-24)</w:t>
      </w:r>
    </w:p>
    <w:p w14:paraId="7732D974" w14:textId="77777777" w:rsidR="0086338B" w:rsidRDefault="0086338B" w:rsidP="00D14737">
      <w:pPr>
        <w:spacing w:line="259" w:lineRule="auto"/>
      </w:pPr>
    </w:p>
    <w:p w14:paraId="0044B868" w14:textId="3691FCAD" w:rsidR="0086338B" w:rsidRDefault="0086338B" w:rsidP="00EC3754">
      <w:pPr>
        <w:pStyle w:val="ListParagraph"/>
        <w:numPr>
          <w:ilvl w:val="0"/>
          <w:numId w:val="19"/>
        </w:numPr>
        <w:rPr>
          <w:b/>
          <w:bCs/>
        </w:rPr>
      </w:pPr>
      <w:r w:rsidRPr="7E871403">
        <w:rPr>
          <w:b/>
          <w:bCs/>
        </w:rPr>
        <w:t xml:space="preserve">Method Name:  </w:t>
      </w:r>
      <w:proofErr w:type="spellStart"/>
      <w:proofErr w:type="gramStart"/>
      <w:r>
        <w:t>get</w:t>
      </w:r>
      <w:r w:rsidR="00332C08">
        <w:t>EventEnd</w:t>
      </w:r>
      <w:proofErr w:type="spellEnd"/>
      <w:r>
        <w:t>(</w:t>
      </w:r>
      <w:proofErr w:type="gramEnd"/>
      <w:r>
        <w:t>);</w:t>
      </w:r>
    </w:p>
    <w:p w14:paraId="67631FC2" w14:textId="77777777" w:rsidR="0086338B" w:rsidRDefault="0086338B" w:rsidP="00EC3754">
      <w:pPr>
        <w:pStyle w:val="ListParagraph"/>
        <w:numPr>
          <w:ilvl w:val="0"/>
          <w:numId w:val="19"/>
        </w:numPr>
        <w:rPr>
          <w:b/>
          <w:bCs/>
        </w:rPr>
      </w:pPr>
      <w:r w:rsidRPr="7E871403">
        <w:rPr>
          <w:b/>
          <w:bCs/>
        </w:rPr>
        <w:t xml:space="preserve">Return Value Type: </w:t>
      </w:r>
      <w:r>
        <w:t>string</w:t>
      </w:r>
    </w:p>
    <w:p w14:paraId="60C6353C" w14:textId="77777777" w:rsidR="0086338B" w:rsidRPr="002938E7" w:rsidRDefault="0086338B" w:rsidP="00EC3754">
      <w:pPr>
        <w:pStyle w:val="ListParagraph"/>
        <w:numPr>
          <w:ilvl w:val="0"/>
          <w:numId w:val="19"/>
        </w:numPr>
        <w:rPr>
          <w:b/>
          <w:bCs/>
        </w:rPr>
      </w:pPr>
      <w:r w:rsidRPr="7E871403">
        <w:rPr>
          <w:b/>
          <w:bCs/>
        </w:rPr>
        <w:t xml:space="preserve">Input and output Parameters: </w:t>
      </w:r>
    </w:p>
    <w:p w14:paraId="2EF52C45" w14:textId="77777777" w:rsidR="0086338B" w:rsidRPr="002938E7" w:rsidRDefault="0086338B" w:rsidP="00EC3754">
      <w:pPr>
        <w:pStyle w:val="ListParagraph"/>
        <w:numPr>
          <w:ilvl w:val="0"/>
          <w:numId w:val="19"/>
        </w:numPr>
      </w:pPr>
      <w:r w:rsidRPr="002938E7">
        <w:rPr>
          <w:b/>
          <w:bCs/>
        </w:rPr>
        <w:t xml:space="preserve">Description of Parameters:  </w:t>
      </w:r>
    </w:p>
    <w:p w14:paraId="0EB01502" w14:textId="7F53D8A7" w:rsidR="0086338B" w:rsidRDefault="0086338B" w:rsidP="0086338B">
      <w:r w:rsidRPr="002938E7">
        <w:rPr>
          <w:b/>
          <w:bCs/>
        </w:rPr>
        <w:t xml:space="preserve">Purpose: </w:t>
      </w:r>
      <w:r>
        <w:t xml:space="preserve">to get the </w:t>
      </w:r>
      <w:r w:rsidR="00332C08">
        <w:t>end</w:t>
      </w:r>
      <w:r>
        <w:t xml:space="preserve"> time of the current assessment from the user</w:t>
      </w:r>
    </w:p>
    <w:p w14:paraId="14229B36" w14:textId="77777777" w:rsidR="0086338B" w:rsidRDefault="0086338B" w:rsidP="0086338B">
      <w:pPr>
        <w:spacing w:line="259" w:lineRule="auto"/>
      </w:pPr>
      <w:r w:rsidRPr="7E871403">
        <w:rPr>
          <w:b/>
          <w:bCs/>
        </w:rPr>
        <w:t xml:space="preserve">Pre-Conditions: </w:t>
      </w:r>
      <w:r>
        <w:t>user is on the team configuration view</w:t>
      </w:r>
    </w:p>
    <w:p w14:paraId="0EA923E9" w14:textId="77777777" w:rsidR="0086338B" w:rsidRDefault="0086338B" w:rsidP="0086338B">
      <w:pPr>
        <w:spacing w:line="259" w:lineRule="auto"/>
        <w:rPr>
          <w:b/>
          <w:bCs/>
        </w:rPr>
      </w:pPr>
      <w:r w:rsidRPr="7E871403">
        <w:rPr>
          <w:b/>
          <w:bCs/>
        </w:rPr>
        <w:t xml:space="preserve">Post-Conditions: </w:t>
      </w:r>
      <w:r>
        <w:t>returns a string in the format “HH:</w:t>
      </w:r>
      <w:proofErr w:type="gramStart"/>
      <w:r>
        <w:t>MM:SS</w:t>
      </w:r>
      <w:proofErr w:type="gramEnd"/>
      <w:r>
        <w:t>” where hours are in (0-24)</w:t>
      </w:r>
    </w:p>
    <w:p w14:paraId="7C9521F5" w14:textId="77777777" w:rsidR="0086338B" w:rsidRDefault="0086338B" w:rsidP="00D14737">
      <w:pPr>
        <w:spacing w:line="259" w:lineRule="auto"/>
        <w:rPr>
          <w:b/>
          <w:bCs/>
        </w:rPr>
      </w:pPr>
    </w:p>
    <w:p w14:paraId="4EAB78E0" w14:textId="4CBAE013" w:rsidR="00332C08" w:rsidRDefault="00332C08" w:rsidP="00EC3754">
      <w:pPr>
        <w:pStyle w:val="ListParagraph"/>
        <w:numPr>
          <w:ilvl w:val="0"/>
          <w:numId w:val="19"/>
        </w:numPr>
        <w:rPr>
          <w:b/>
          <w:bCs/>
        </w:rPr>
      </w:pPr>
      <w:r w:rsidRPr="7E871403">
        <w:rPr>
          <w:b/>
          <w:bCs/>
        </w:rPr>
        <w:t xml:space="preserve">Method Name:  </w:t>
      </w:r>
      <w:proofErr w:type="spellStart"/>
      <w:proofErr w:type="gramStart"/>
      <w:r>
        <w:t>getRootLocation</w:t>
      </w:r>
      <w:proofErr w:type="spellEnd"/>
      <w:r>
        <w:t>(</w:t>
      </w:r>
      <w:proofErr w:type="gramEnd"/>
      <w:r>
        <w:t>);</w:t>
      </w:r>
    </w:p>
    <w:p w14:paraId="23490D1B" w14:textId="77777777" w:rsidR="00332C08" w:rsidRDefault="00332C08" w:rsidP="00EC3754">
      <w:pPr>
        <w:pStyle w:val="ListParagraph"/>
        <w:numPr>
          <w:ilvl w:val="0"/>
          <w:numId w:val="19"/>
        </w:numPr>
        <w:rPr>
          <w:b/>
          <w:bCs/>
        </w:rPr>
      </w:pPr>
      <w:r w:rsidRPr="7E871403">
        <w:rPr>
          <w:b/>
          <w:bCs/>
        </w:rPr>
        <w:t xml:space="preserve">Return Value Type: </w:t>
      </w:r>
      <w:r>
        <w:t>string</w:t>
      </w:r>
    </w:p>
    <w:p w14:paraId="44889595" w14:textId="77777777" w:rsidR="00332C08" w:rsidRPr="002938E7" w:rsidRDefault="00332C08" w:rsidP="00EC3754">
      <w:pPr>
        <w:pStyle w:val="ListParagraph"/>
        <w:numPr>
          <w:ilvl w:val="0"/>
          <w:numId w:val="19"/>
        </w:numPr>
        <w:rPr>
          <w:b/>
          <w:bCs/>
        </w:rPr>
      </w:pPr>
      <w:r w:rsidRPr="7E871403">
        <w:rPr>
          <w:b/>
          <w:bCs/>
        </w:rPr>
        <w:t xml:space="preserve">Input and output Parameters: </w:t>
      </w:r>
    </w:p>
    <w:p w14:paraId="46DF47A0" w14:textId="77777777" w:rsidR="00332C08" w:rsidRPr="002938E7" w:rsidRDefault="00332C08" w:rsidP="00EC3754">
      <w:pPr>
        <w:pStyle w:val="ListParagraph"/>
        <w:numPr>
          <w:ilvl w:val="0"/>
          <w:numId w:val="19"/>
        </w:numPr>
      </w:pPr>
      <w:r w:rsidRPr="002938E7">
        <w:rPr>
          <w:b/>
          <w:bCs/>
        </w:rPr>
        <w:t xml:space="preserve">Description of Parameters:  </w:t>
      </w:r>
    </w:p>
    <w:p w14:paraId="7ECB9E70" w14:textId="7155F42B" w:rsidR="00332C08" w:rsidRDefault="00332C08" w:rsidP="00332C08">
      <w:r w:rsidRPr="002938E7">
        <w:rPr>
          <w:b/>
          <w:bCs/>
        </w:rPr>
        <w:t xml:space="preserve">Purpose: </w:t>
      </w:r>
      <w:r>
        <w:t xml:space="preserve">to get the </w:t>
      </w:r>
      <w:r w:rsidR="001D1938">
        <w:t>location of the root directory that contains the folders for the log files from the different teams</w:t>
      </w:r>
    </w:p>
    <w:p w14:paraId="648A1C4E" w14:textId="1592A694" w:rsidR="00332C08" w:rsidRDefault="00332C08" w:rsidP="00332C08">
      <w:pPr>
        <w:spacing w:line="259" w:lineRule="auto"/>
      </w:pPr>
      <w:r w:rsidRPr="7E871403">
        <w:rPr>
          <w:b/>
          <w:bCs/>
        </w:rPr>
        <w:t xml:space="preserve">Pre-Conditions: </w:t>
      </w:r>
      <w:r>
        <w:t>user is on the team configuration view</w:t>
      </w:r>
      <w:r w:rsidR="001E377B">
        <w:t>, and chooses a directory from the file explorer</w:t>
      </w:r>
    </w:p>
    <w:p w14:paraId="216CD2A6" w14:textId="108BADE2" w:rsidR="00332C08" w:rsidRDefault="00332C08" w:rsidP="00332C08">
      <w:pPr>
        <w:spacing w:line="259" w:lineRule="auto"/>
        <w:rPr>
          <w:b/>
          <w:bCs/>
        </w:rPr>
      </w:pPr>
      <w:r w:rsidRPr="7E871403">
        <w:rPr>
          <w:b/>
          <w:bCs/>
        </w:rPr>
        <w:t xml:space="preserve">Post-Conditions: </w:t>
      </w:r>
      <w:r>
        <w:t xml:space="preserve">returns a string </w:t>
      </w:r>
      <w:r w:rsidR="001E377B">
        <w:t>to the path of the root directory</w:t>
      </w:r>
    </w:p>
    <w:p w14:paraId="68A81CE9" w14:textId="77777777" w:rsidR="00D14737" w:rsidRDefault="00D14737" w:rsidP="00863211">
      <w:pPr>
        <w:spacing w:line="259" w:lineRule="auto"/>
        <w:rPr>
          <w:b/>
          <w:bCs/>
        </w:rPr>
      </w:pPr>
    </w:p>
    <w:p w14:paraId="1C127F51" w14:textId="29A4E92C" w:rsidR="007A1C48" w:rsidRDefault="007A1C48" w:rsidP="00EC3754">
      <w:pPr>
        <w:pStyle w:val="ListParagraph"/>
        <w:numPr>
          <w:ilvl w:val="0"/>
          <w:numId w:val="19"/>
        </w:numPr>
        <w:rPr>
          <w:b/>
          <w:bCs/>
        </w:rPr>
      </w:pPr>
      <w:r w:rsidRPr="7E871403">
        <w:rPr>
          <w:b/>
          <w:bCs/>
        </w:rPr>
        <w:t xml:space="preserve">Method Name:  </w:t>
      </w:r>
      <w:proofErr w:type="spellStart"/>
      <w:proofErr w:type="gramStart"/>
      <w:r>
        <w:t>get</w:t>
      </w:r>
      <w:r w:rsidR="003057F8">
        <w:t>FolderLocation</w:t>
      </w:r>
      <w:proofErr w:type="spellEnd"/>
      <w:r>
        <w:t>(</w:t>
      </w:r>
      <w:proofErr w:type="gramEnd"/>
      <w:r>
        <w:t>);</w:t>
      </w:r>
    </w:p>
    <w:p w14:paraId="0CAB02F9" w14:textId="77777777" w:rsidR="007A1C48" w:rsidRDefault="007A1C48" w:rsidP="00EC3754">
      <w:pPr>
        <w:pStyle w:val="ListParagraph"/>
        <w:numPr>
          <w:ilvl w:val="0"/>
          <w:numId w:val="19"/>
        </w:numPr>
        <w:rPr>
          <w:b/>
          <w:bCs/>
        </w:rPr>
      </w:pPr>
      <w:r w:rsidRPr="7E871403">
        <w:rPr>
          <w:b/>
          <w:bCs/>
        </w:rPr>
        <w:t xml:space="preserve">Return Value Type: </w:t>
      </w:r>
      <w:r>
        <w:t>string</w:t>
      </w:r>
    </w:p>
    <w:p w14:paraId="179DB4F2" w14:textId="77777777" w:rsidR="007A1C48" w:rsidRPr="002938E7" w:rsidRDefault="007A1C48" w:rsidP="00EC3754">
      <w:pPr>
        <w:pStyle w:val="ListParagraph"/>
        <w:numPr>
          <w:ilvl w:val="0"/>
          <w:numId w:val="19"/>
        </w:numPr>
        <w:rPr>
          <w:b/>
          <w:bCs/>
        </w:rPr>
      </w:pPr>
      <w:r w:rsidRPr="7E871403">
        <w:rPr>
          <w:b/>
          <w:bCs/>
        </w:rPr>
        <w:t xml:space="preserve">Input and output Parameters: </w:t>
      </w:r>
    </w:p>
    <w:p w14:paraId="18335B05" w14:textId="77777777" w:rsidR="007A1C48" w:rsidRPr="002938E7" w:rsidRDefault="007A1C48" w:rsidP="00EC3754">
      <w:pPr>
        <w:pStyle w:val="ListParagraph"/>
        <w:numPr>
          <w:ilvl w:val="0"/>
          <w:numId w:val="19"/>
        </w:numPr>
      </w:pPr>
      <w:r w:rsidRPr="002938E7">
        <w:rPr>
          <w:b/>
          <w:bCs/>
        </w:rPr>
        <w:t xml:space="preserve">Description of Parameters:  </w:t>
      </w:r>
    </w:p>
    <w:p w14:paraId="05377DA7" w14:textId="7288B251" w:rsidR="007A1C48" w:rsidRDefault="007A1C48" w:rsidP="007A1C48">
      <w:r w:rsidRPr="002938E7">
        <w:rPr>
          <w:b/>
          <w:bCs/>
        </w:rPr>
        <w:t xml:space="preserve">Purpose: </w:t>
      </w:r>
      <w:r>
        <w:t xml:space="preserve">to get the </w:t>
      </w:r>
      <w:r w:rsidR="00442F8C">
        <w:t xml:space="preserve">locations of the </w:t>
      </w:r>
      <w:r w:rsidR="00FC4139">
        <w:t xml:space="preserve">team folders </w:t>
      </w:r>
    </w:p>
    <w:p w14:paraId="3CDC10F0" w14:textId="166F9896" w:rsidR="007A1C48" w:rsidRDefault="007A1C48" w:rsidP="007A1C48">
      <w:pPr>
        <w:spacing w:line="259" w:lineRule="auto"/>
      </w:pPr>
      <w:r w:rsidRPr="7E871403">
        <w:rPr>
          <w:b/>
          <w:bCs/>
        </w:rPr>
        <w:t xml:space="preserve">Pre-Conditions: </w:t>
      </w:r>
      <w:r>
        <w:t>user is on the team configuration view</w:t>
      </w:r>
      <w:r w:rsidR="00326D8C">
        <w:t xml:space="preserve">, has chosen the root directory and has also chosen the paths to the </w:t>
      </w:r>
      <w:r w:rsidR="0080703D">
        <w:t>team directories</w:t>
      </w:r>
    </w:p>
    <w:p w14:paraId="6182938A" w14:textId="5FF4CEEF" w:rsidR="007A1C48" w:rsidRDefault="007A1C48" w:rsidP="007A1C48">
      <w:pPr>
        <w:spacing w:line="259" w:lineRule="auto"/>
        <w:rPr>
          <w:b/>
          <w:bCs/>
        </w:rPr>
      </w:pPr>
      <w:r w:rsidRPr="7E871403">
        <w:rPr>
          <w:b/>
          <w:bCs/>
        </w:rPr>
        <w:t xml:space="preserve">Post-Conditions: </w:t>
      </w:r>
      <w:r w:rsidR="0080703D">
        <w:t xml:space="preserve">returns </w:t>
      </w:r>
      <w:r w:rsidR="00E42CF0">
        <w:t xml:space="preserve">the </w:t>
      </w:r>
      <w:r w:rsidR="0080703D">
        <w:t xml:space="preserve">paths to the team </w:t>
      </w:r>
      <w:r w:rsidR="00E42CF0">
        <w:t>folders</w:t>
      </w:r>
    </w:p>
    <w:p w14:paraId="4A79636E" w14:textId="37E8AB8C" w:rsidR="0B9357BD" w:rsidRDefault="0B9357BD" w:rsidP="0B9357BD"/>
    <w:p w14:paraId="0E89912B" w14:textId="27E477BE" w:rsidR="4011EE96" w:rsidRDefault="003E697F" w:rsidP="001D398B">
      <w:pPr>
        <w:pStyle w:val="Heading2"/>
        <w:shd w:val="clear" w:color="auto" w:fill="D9E2F3" w:themeFill="accent1" w:themeFillTint="33"/>
      </w:pPr>
      <w:bookmarkStart w:id="99" w:name="_Toc36395095"/>
      <w:r>
        <w:t>Database</w:t>
      </w:r>
      <w:r w:rsidR="006B55CB">
        <w:t xml:space="preserve"> Subsystem</w:t>
      </w:r>
      <w:bookmarkEnd w:id="99"/>
      <w:r w:rsidR="006B55CB">
        <w:t xml:space="preserve"> </w:t>
      </w:r>
    </w:p>
    <w:p w14:paraId="619C3456" w14:textId="77777777" w:rsidR="006B55CB" w:rsidRPr="006B55CB" w:rsidRDefault="006B55CB" w:rsidP="006B55CB"/>
    <w:p w14:paraId="7D224CAD" w14:textId="7624EFDC" w:rsidR="006B55CB" w:rsidRPr="006B55CB" w:rsidRDefault="004F0BA0" w:rsidP="004F0BA0">
      <w:pPr>
        <w:pStyle w:val="Heading3"/>
      </w:pPr>
      <w:bookmarkStart w:id="100" w:name="_Toc36395096"/>
      <w:r>
        <w:t>Vector Database</w:t>
      </w:r>
      <w:bookmarkEnd w:id="100"/>
    </w:p>
    <w:p w14:paraId="711A26E9" w14:textId="1AF06C7A" w:rsidR="4011EE96" w:rsidRDefault="4011EE96" w:rsidP="008B33CB">
      <w:pPr>
        <w:jc w:val="right"/>
        <w:rPr>
          <w:i/>
          <w:iCs/>
        </w:rPr>
      </w:pPr>
      <w:r w:rsidRPr="0B9357BD">
        <w:rPr>
          <w:i/>
          <w:iCs/>
        </w:rPr>
        <w:t xml:space="preserve">Table </w:t>
      </w:r>
      <w:r w:rsidR="004F0BA0">
        <w:rPr>
          <w:i/>
          <w:iCs/>
        </w:rPr>
        <w:t>5.0</w:t>
      </w:r>
    </w:p>
    <w:tbl>
      <w:tblPr>
        <w:tblStyle w:val="TableGrid"/>
        <w:tblW w:w="0" w:type="auto"/>
        <w:tblLook w:val="06A0" w:firstRow="1" w:lastRow="0" w:firstColumn="1" w:lastColumn="0" w:noHBand="1" w:noVBand="1"/>
      </w:tblPr>
      <w:tblGrid>
        <w:gridCol w:w="4495"/>
        <w:gridCol w:w="4495"/>
      </w:tblGrid>
      <w:tr w:rsidR="0B9357BD" w14:paraId="50769102" w14:textId="77777777" w:rsidTr="3D9F0A11">
        <w:tc>
          <w:tcPr>
            <w:tcW w:w="8990" w:type="dxa"/>
            <w:gridSpan w:val="2"/>
            <w:shd w:val="clear" w:color="auto" w:fill="D9E2F3" w:themeFill="accent1" w:themeFillTint="33"/>
          </w:tcPr>
          <w:p w14:paraId="51C6A57A" w14:textId="67DB5966" w:rsidR="0B9357BD" w:rsidRDefault="0B9357BD" w:rsidP="0B9357BD">
            <w:pPr>
              <w:rPr>
                <w:sz w:val="22"/>
                <w:szCs w:val="22"/>
              </w:rPr>
            </w:pPr>
            <w:r w:rsidRPr="0B9357BD">
              <w:rPr>
                <w:b/>
                <w:bCs/>
                <w:sz w:val="22"/>
                <w:szCs w:val="22"/>
              </w:rPr>
              <w:t>Class Name</w:t>
            </w:r>
            <w:r w:rsidRPr="0B9357BD">
              <w:rPr>
                <w:sz w:val="22"/>
                <w:szCs w:val="22"/>
              </w:rPr>
              <w:t>:</w:t>
            </w:r>
            <w:r w:rsidR="003E697F">
              <w:rPr>
                <w:sz w:val="22"/>
                <w:szCs w:val="22"/>
              </w:rPr>
              <w:t xml:space="preserve"> Vector Database</w:t>
            </w:r>
          </w:p>
        </w:tc>
      </w:tr>
      <w:tr w:rsidR="0B9357BD" w14:paraId="33DF55B1" w14:textId="77777777" w:rsidTr="3D9F0A11">
        <w:tc>
          <w:tcPr>
            <w:tcW w:w="8990" w:type="dxa"/>
            <w:gridSpan w:val="2"/>
          </w:tcPr>
          <w:p w14:paraId="0A2F78BC" w14:textId="2113075B" w:rsidR="0B9357BD" w:rsidRDefault="0B9357BD" w:rsidP="0B9357BD">
            <w:pPr>
              <w:rPr>
                <w:sz w:val="22"/>
                <w:szCs w:val="22"/>
              </w:rPr>
            </w:pPr>
            <w:r w:rsidRPr="0B9357BD">
              <w:rPr>
                <w:b/>
                <w:bCs/>
                <w:sz w:val="22"/>
                <w:szCs w:val="22"/>
              </w:rPr>
              <w:t>Superclass</w:t>
            </w:r>
            <w:r w:rsidRPr="0B9357BD">
              <w:rPr>
                <w:sz w:val="22"/>
                <w:szCs w:val="22"/>
              </w:rPr>
              <w:t xml:space="preserve">: </w:t>
            </w:r>
            <w:r w:rsidR="00216E60">
              <w:rPr>
                <w:sz w:val="22"/>
                <w:szCs w:val="22"/>
              </w:rPr>
              <w:t>None</w:t>
            </w:r>
          </w:p>
        </w:tc>
      </w:tr>
      <w:tr w:rsidR="0B9357BD" w14:paraId="340FF0F1" w14:textId="77777777" w:rsidTr="3D9F0A11">
        <w:tc>
          <w:tcPr>
            <w:tcW w:w="8990" w:type="dxa"/>
            <w:gridSpan w:val="2"/>
          </w:tcPr>
          <w:p w14:paraId="715C42EC" w14:textId="0A3ECF85" w:rsidR="0B9357BD" w:rsidRDefault="0B9357BD" w:rsidP="0B9357BD">
            <w:pPr>
              <w:rPr>
                <w:sz w:val="22"/>
                <w:szCs w:val="22"/>
              </w:rPr>
            </w:pPr>
            <w:r w:rsidRPr="0B9357BD">
              <w:rPr>
                <w:b/>
                <w:bCs/>
                <w:sz w:val="22"/>
                <w:szCs w:val="22"/>
              </w:rPr>
              <w:t>Subclasses</w:t>
            </w:r>
            <w:r w:rsidRPr="0B9357BD">
              <w:rPr>
                <w:sz w:val="22"/>
                <w:szCs w:val="22"/>
              </w:rPr>
              <w:t xml:space="preserve">: </w:t>
            </w:r>
            <w:r w:rsidR="00216E60">
              <w:rPr>
                <w:sz w:val="22"/>
                <w:szCs w:val="22"/>
              </w:rPr>
              <w:t>None</w:t>
            </w:r>
          </w:p>
        </w:tc>
      </w:tr>
      <w:tr w:rsidR="0B9357BD" w14:paraId="63529472" w14:textId="77777777" w:rsidTr="3D9F0A11">
        <w:tc>
          <w:tcPr>
            <w:tcW w:w="8990" w:type="dxa"/>
            <w:gridSpan w:val="2"/>
          </w:tcPr>
          <w:p w14:paraId="389394C9" w14:textId="380C7296" w:rsidR="0B9357BD" w:rsidRDefault="0B9357BD" w:rsidP="0B9357BD">
            <w:pPr>
              <w:rPr>
                <w:sz w:val="24"/>
                <w:szCs w:val="24"/>
              </w:rPr>
            </w:pPr>
            <w:r w:rsidRPr="0B9357BD">
              <w:rPr>
                <w:b/>
                <w:bCs/>
                <w:sz w:val="22"/>
                <w:szCs w:val="22"/>
              </w:rPr>
              <w:t>Private Responsibilities</w:t>
            </w:r>
          </w:p>
          <w:p w14:paraId="1DE34AFF" w14:textId="0E077771" w:rsidR="0B9357BD" w:rsidRPr="000867F0" w:rsidRDefault="268BB7EA" w:rsidP="00EC3754">
            <w:pPr>
              <w:pStyle w:val="ListParagraph"/>
              <w:numPr>
                <w:ilvl w:val="0"/>
                <w:numId w:val="6"/>
              </w:numPr>
              <w:spacing w:line="259" w:lineRule="auto"/>
            </w:pPr>
            <w:r w:rsidRPr="000867F0">
              <w:t>Knows the lead analysts IP Address.</w:t>
            </w:r>
          </w:p>
          <w:p w14:paraId="2909F83B" w14:textId="4EC347C8" w:rsidR="0B9357BD" w:rsidRPr="000867F0" w:rsidRDefault="268BB7EA" w:rsidP="00EC3754">
            <w:pPr>
              <w:pStyle w:val="ListParagraph"/>
              <w:numPr>
                <w:ilvl w:val="0"/>
                <w:numId w:val="6"/>
              </w:numPr>
              <w:spacing w:line="259" w:lineRule="auto"/>
            </w:pPr>
            <w:r w:rsidRPr="000867F0">
              <w:t>Knows who the lead analyst is.</w:t>
            </w:r>
          </w:p>
          <w:p w14:paraId="33DA720D" w14:textId="379499FE" w:rsidR="0B9357BD" w:rsidRPr="000867F0" w:rsidRDefault="268BB7EA" w:rsidP="00EC3754">
            <w:pPr>
              <w:pStyle w:val="ListParagraph"/>
              <w:numPr>
                <w:ilvl w:val="0"/>
                <w:numId w:val="6"/>
              </w:numPr>
              <w:spacing w:line="259" w:lineRule="auto"/>
            </w:pPr>
            <w:r w:rsidRPr="000867F0">
              <w:t>Knows the amount of connections allowed to the host.</w:t>
            </w:r>
          </w:p>
          <w:p w14:paraId="6B6CF858" w14:textId="68F85D34" w:rsidR="0B9357BD" w:rsidRDefault="268BB7EA" w:rsidP="00EC3754">
            <w:pPr>
              <w:pStyle w:val="ListParagraph"/>
              <w:numPr>
                <w:ilvl w:val="0"/>
                <w:numId w:val="6"/>
              </w:numPr>
              <w:spacing w:line="259" w:lineRule="auto"/>
              <w:rPr>
                <w:sz w:val="24"/>
                <w:szCs w:val="24"/>
              </w:rPr>
            </w:pPr>
            <w:r w:rsidRPr="000867F0">
              <w:t>Knows the location of the root directory.</w:t>
            </w:r>
          </w:p>
        </w:tc>
      </w:tr>
      <w:tr w:rsidR="0B9357BD" w14:paraId="704DAD5D" w14:textId="77777777" w:rsidTr="3D9F0A11">
        <w:tc>
          <w:tcPr>
            <w:tcW w:w="8990" w:type="dxa"/>
            <w:gridSpan w:val="2"/>
          </w:tcPr>
          <w:p w14:paraId="0DB899E1" w14:textId="7BEFE45E" w:rsidR="0B9357BD" w:rsidRDefault="71064DF7" w:rsidP="0B9357BD">
            <w:pPr>
              <w:rPr>
                <w:sz w:val="22"/>
                <w:szCs w:val="22"/>
              </w:rPr>
            </w:pPr>
            <w:r w:rsidRPr="1A345CAA">
              <w:rPr>
                <w:b/>
                <w:bCs/>
                <w:sz w:val="22"/>
                <w:szCs w:val="22"/>
              </w:rPr>
              <w:t>Contract:</w:t>
            </w:r>
            <w:r w:rsidRPr="1A345CAA">
              <w:rPr>
                <w:sz w:val="22"/>
                <w:szCs w:val="22"/>
              </w:rPr>
              <w:t xml:space="preserve"> </w:t>
            </w:r>
            <w:r w:rsidR="6E2F79B4" w:rsidRPr="1A345CAA">
              <w:rPr>
                <w:sz w:val="22"/>
                <w:szCs w:val="22"/>
              </w:rPr>
              <w:t>1</w:t>
            </w:r>
            <w:r w:rsidR="00EB5096">
              <w:rPr>
                <w:sz w:val="22"/>
                <w:szCs w:val="22"/>
              </w:rPr>
              <w:t>9</w:t>
            </w:r>
            <w:r w:rsidR="6E2F79B4" w:rsidRPr="1A345CAA">
              <w:rPr>
                <w:sz w:val="22"/>
                <w:szCs w:val="22"/>
              </w:rPr>
              <w:t xml:space="preserve"> Store Vector information</w:t>
            </w:r>
          </w:p>
        </w:tc>
      </w:tr>
      <w:tr w:rsidR="0B9357BD" w14:paraId="65E650AA" w14:textId="77777777" w:rsidTr="3D9F0A11">
        <w:tc>
          <w:tcPr>
            <w:tcW w:w="4495" w:type="dxa"/>
          </w:tcPr>
          <w:p w14:paraId="5B927EF5" w14:textId="5B923B4C" w:rsidR="0B9357BD" w:rsidRDefault="0B9357BD" w:rsidP="0B9357BD">
            <w:pPr>
              <w:rPr>
                <w:b/>
                <w:bCs/>
                <w:sz w:val="22"/>
                <w:szCs w:val="22"/>
              </w:rPr>
            </w:pPr>
            <w:r w:rsidRPr="0B9357BD">
              <w:rPr>
                <w:b/>
                <w:bCs/>
                <w:sz w:val="22"/>
                <w:szCs w:val="22"/>
              </w:rPr>
              <w:t>Responsibilities</w:t>
            </w:r>
          </w:p>
        </w:tc>
        <w:tc>
          <w:tcPr>
            <w:tcW w:w="4495" w:type="dxa"/>
          </w:tcPr>
          <w:p w14:paraId="38F48F8B" w14:textId="68FBB1F2" w:rsidR="0B9357BD" w:rsidRDefault="0B9357BD" w:rsidP="0B9357BD">
            <w:pPr>
              <w:rPr>
                <w:b/>
                <w:bCs/>
                <w:sz w:val="22"/>
                <w:szCs w:val="22"/>
              </w:rPr>
            </w:pPr>
            <w:r w:rsidRPr="0B9357BD">
              <w:rPr>
                <w:b/>
                <w:bCs/>
                <w:sz w:val="22"/>
                <w:szCs w:val="22"/>
              </w:rPr>
              <w:t>Collaborations</w:t>
            </w:r>
          </w:p>
        </w:tc>
      </w:tr>
      <w:tr w:rsidR="0B9357BD" w14:paraId="424B8AA5" w14:textId="77777777" w:rsidTr="3D9F0A11">
        <w:tc>
          <w:tcPr>
            <w:tcW w:w="4495" w:type="dxa"/>
          </w:tcPr>
          <w:p w14:paraId="7ADA6215" w14:textId="2BC13C94" w:rsidR="0B9357BD" w:rsidRDefault="00115CA7" w:rsidP="1A345CAA">
            <w:pPr>
              <w:pStyle w:val="ListParagraph"/>
              <w:numPr>
                <w:ilvl w:val="0"/>
                <w:numId w:val="3"/>
              </w:numPr>
              <w:rPr>
                <w:sz w:val="22"/>
                <w:szCs w:val="22"/>
              </w:rPr>
            </w:pPr>
            <w:r>
              <w:t xml:space="preserve">Get </w:t>
            </w:r>
            <w:r w:rsidR="00AB1CF9">
              <w:t>Information about Vector</w:t>
            </w:r>
          </w:p>
        </w:tc>
        <w:tc>
          <w:tcPr>
            <w:tcW w:w="4495" w:type="dxa"/>
          </w:tcPr>
          <w:p w14:paraId="713F8955" w14:textId="61D114D6" w:rsidR="0B9357BD" w:rsidRPr="009563AE" w:rsidRDefault="2D51E5A3" w:rsidP="0B9357BD">
            <w:pPr>
              <w:spacing w:line="259" w:lineRule="auto"/>
            </w:pPr>
            <w:proofErr w:type="gramStart"/>
            <w:r w:rsidRPr="009563AE">
              <w:t>Vector(</w:t>
            </w:r>
            <w:proofErr w:type="gramEnd"/>
            <w:r w:rsidRPr="009563AE">
              <w:t>1)</w:t>
            </w:r>
          </w:p>
        </w:tc>
      </w:tr>
    </w:tbl>
    <w:p w14:paraId="7F533560" w14:textId="7FA9D306" w:rsidR="5BF700AA" w:rsidRPr="00AB1CF9" w:rsidRDefault="5BF700AA" w:rsidP="00AB1CF9">
      <w:pPr>
        <w:shd w:val="clear" w:color="auto" w:fill="FBE4D5" w:themeFill="accent2" w:themeFillTint="33"/>
        <w:rPr>
          <w:b/>
        </w:rPr>
      </w:pPr>
      <w:r w:rsidRPr="00AB1CF9">
        <w:rPr>
          <w:b/>
        </w:rPr>
        <w:t>Contract 1</w:t>
      </w:r>
      <w:r w:rsidR="00EB5096">
        <w:rPr>
          <w:b/>
        </w:rPr>
        <w:t>9</w:t>
      </w:r>
      <w:r w:rsidR="00AB1CF9" w:rsidRPr="00AB1CF9">
        <w:rPr>
          <w:b/>
        </w:rPr>
        <w:t>: Store Vector Information</w:t>
      </w:r>
    </w:p>
    <w:p w14:paraId="08684184" w14:textId="2633F5D8" w:rsidR="5BF700AA" w:rsidRDefault="5BF700AA" w:rsidP="00EC3754">
      <w:pPr>
        <w:pStyle w:val="ListParagraph"/>
        <w:numPr>
          <w:ilvl w:val="0"/>
          <w:numId w:val="19"/>
        </w:numPr>
        <w:rPr>
          <w:b/>
          <w:bCs/>
        </w:rPr>
      </w:pPr>
      <w:r w:rsidRPr="1A345CAA">
        <w:rPr>
          <w:b/>
          <w:bCs/>
        </w:rPr>
        <w:t xml:space="preserve">Method Name:  </w:t>
      </w:r>
      <w:proofErr w:type="spellStart"/>
      <w:proofErr w:type="gramStart"/>
      <w:r w:rsidR="00AB1CF9">
        <w:t>getVectorInfo</w:t>
      </w:r>
      <w:proofErr w:type="spellEnd"/>
      <w:r>
        <w:t>(</w:t>
      </w:r>
      <w:proofErr w:type="gramEnd"/>
      <w:r>
        <w:t xml:space="preserve">Vector </w:t>
      </w:r>
      <w:proofErr w:type="spellStart"/>
      <w:r>
        <w:t>obj</w:t>
      </w:r>
      <w:proofErr w:type="spellEnd"/>
      <w:r>
        <w:t>);</w:t>
      </w:r>
    </w:p>
    <w:p w14:paraId="024D977B" w14:textId="10A83722" w:rsidR="5BF700AA" w:rsidRDefault="5BF700AA" w:rsidP="00EC3754">
      <w:pPr>
        <w:pStyle w:val="ListParagraph"/>
        <w:numPr>
          <w:ilvl w:val="0"/>
          <w:numId w:val="19"/>
        </w:numPr>
        <w:rPr>
          <w:b/>
          <w:bCs/>
        </w:rPr>
      </w:pPr>
      <w:r w:rsidRPr="1A345CAA">
        <w:rPr>
          <w:b/>
          <w:bCs/>
        </w:rPr>
        <w:t xml:space="preserve">Return Value Type: </w:t>
      </w:r>
      <w:r>
        <w:t>void</w:t>
      </w:r>
    </w:p>
    <w:p w14:paraId="0A78C208" w14:textId="7B06DA2A" w:rsidR="5BF700AA" w:rsidRDefault="5BF700AA" w:rsidP="00EC3754">
      <w:pPr>
        <w:pStyle w:val="ListParagraph"/>
        <w:numPr>
          <w:ilvl w:val="0"/>
          <w:numId w:val="19"/>
        </w:numPr>
        <w:rPr>
          <w:b/>
          <w:bCs/>
        </w:rPr>
      </w:pPr>
      <w:r w:rsidRPr="1A345CAA">
        <w:rPr>
          <w:b/>
          <w:bCs/>
        </w:rPr>
        <w:t xml:space="preserve">Input and output Parameters: </w:t>
      </w:r>
      <w:r>
        <w:t>vector object</w:t>
      </w:r>
      <w:r w:rsidRPr="1A345CAA">
        <w:rPr>
          <w:b/>
          <w:bCs/>
        </w:rPr>
        <w:t xml:space="preserve"> </w:t>
      </w:r>
    </w:p>
    <w:p w14:paraId="487B6BC9" w14:textId="3608CB13" w:rsidR="5BF700AA" w:rsidRDefault="5BF700AA" w:rsidP="00EC3754">
      <w:pPr>
        <w:pStyle w:val="ListParagraph"/>
        <w:numPr>
          <w:ilvl w:val="0"/>
          <w:numId w:val="19"/>
        </w:numPr>
        <w:rPr>
          <w:b/>
          <w:bCs/>
        </w:rPr>
      </w:pPr>
      <w:r w:rsidRPr="1A345CAA">
        <w:rPr>
          <w:b/>
          <w:bCs/>
        </w:rPr>
        <w:t xml:space="preserve">Description of Parameters: </w:t>
      </w:r>
      <w:r w:rsidR="003412B6">
        <w:t xml:space="preserve">reference to </w:t>
      </w:r>
      <w:r w:rsidR="00EA04A3">
        <w:t xml:space="preserve">vector </w:t>
      </w:r>
      <w:r w:rsidR="00461615">
        <w:t>object</w:t>
      </w:r>
    </w:p>
    <w:p w14:paraId="0C283807" w14:textId="7B4AB4AB" w:rsidR="5BF700AA" w:rsidRDefault="5BF700AA">
      <w:r w:rsidRPr="1A345CAA">
        <w:rPr>
          <w:b/>
          <w:bCs/>
        </w:rPr>
        <w:t xml:space="preserve">Purpose: </w:t>
      </w:r>
      <w:r>
        <w:t xml:space="preserve">to </w:t>
      </w:r>
      <w:r w:rsidR="6C588769">
        <w:t xml:space="preserve">store vector information on the vector </w:t>
      </w:r>
      <w:r w:rsidR="002609CC">
        <w:t>database</w:t>
      </w:r>
      <w:r w:rsidR="6C588769">
        <w:t>.</w:t>
      </w:r>
    </w:p>
    <w:p w14:paraId="65153ED5" w14:textId="2FC6EFA1" w:rsidR="5BF700AA" w:rsidRDefault="5BF700AA" w:rsidP="1A345CAA">
      <w:pPr>
        <w:spacing w:line="259" w:lineRule="auto"/>
      </w:pPr>
      <w:r w:rsidRPr="1A345CAA">
        <w:rPr>
          <w:b/>
          <w:bCs/>
        </w:rPr>
        <w:t xml:space="preserve">Pre-Conditions: </w:t>
      </w:r>
      <w:r w:rsidR="336E9214">
        <w:t>at least one vector has been created by or approved by analyst</w:t>
      </w:r>
      <w:r>
        <w:t>.</w:t>
      </w:r>
    </w:p>
    <w:p w14:paraId="35F42001" w14:textId="3AE26E4A" w:rsidR="5BF700AA" w:rsidRDefault="5BF700AA" w:rsidP="1A345CAA">
      <w:pPr>
        <w:spacing w:line="259" w:lineRule="auto"/>
      </w:pPr>
      <w:r w:rsidRPr="1A345CAA">
        <w:rPr>
          <w:b/>
          <w:bCs/>
        </w:rPr>
        <w:t xml:space="preserve">Post-Conditions: </w:t>
      </w:r>
      <w:r w:rsidR="0411A248">
        <w:t>the vector information has been stored in the database.</w:t>
      </w:r>
    </w:p>
    <w:p w14:paraId="21F10B73" w14:textId="77777777" w:rsidR="004F0BA0" w:rsidRDefault="004F0BA0" w:rsidP="1A345CAA">
      <w:pPr>
        <w:spacing w:line="259" w:lineRule="auto"/>
      </w:pPr>
    </w:p>
    <w:p w14:paraId="0AD9C6F4" w14:textId="77777777" w:rsidR="00A349E4" w:rsidRPr="00A349E4" w:rsidRDefault="00A349E4" w:rsidP="00A349E4"/>
    <w:p w14:paraId="336B2033" w14:textId="77777777" w:rsidR="00E54833" w:rsidRDefault="00FC7381">
      <w:pPr>
        <w:pStyle w:val="Heading1"/>
      </w:pPr>
      <w:bookmarkStart w:id="101" w:name="_Toc36395097"/>
      <w:r>
        <w:t>Database</w:t>
      </w:r>
      <w:bookmarkEnd w:id="101"/>
    </w:p>
    <w:p w14:paraId="002BAA36" w14:textId="77777777" w:rsidR="00112E3B" w:rsidRDefault="00112E3B" w:rsidP="00112E3B">
      <w:pPr>
        <w:pStyle w:val="Heading2"/>
      </w:pPr>
      <w:bookmarkStart w:id="102" w:name="_Toc36395098"/>
      <w:r>
        <w:t>Database Schema</w:t>
      </w:r>
      <w:bookmarkEnd w:id="102"/>
    </w:p>
    <w:p w14:paraId="182530C6" w14:textId="3FC2CC1D" w:rsidR="586B0D0F" w:rsidRDefault="6469CC30" w:rsidP="7E871403">
      <w:r>
        <w:rPr>
          <w:noProof/>
        </w:rPr>
        <w:drawing>
          <wp:inline distT="0" distB="0" distL="0" distR="0" wp14:anchorId="039A3588" wp14:editId="329213C7">
            <wp:extent cx="3905250" cy="4572000"/>
            <wp:effectExtent l="0" t="0" r="0" b="0"/>
            <wp:docPr id="850347624" name="Picture 85034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905250" cy="4572000"/>
                    </a:xfrm>
                    <a:prstGeom prst="rect">
                      <a:avLst/>
                    </a:prstGeom>
                  </pic:spPr>
                </pic:pic>
              </a:graphicData>
            </a:graphic>
          </wp:inline>
        </w:drawing>
      </w:r>
    </w:p>
    <w:p w14:paraId="29D6B04F" w14:textId="77777777" w:rsidR="00112E3B" w:rsidRDefault="00112E3B" w:rsidP="00112E3B">
      <w:pPr>
        <w:ind w:left="288"/>
      </w:pPr>
      <w:r>
        <w:t xml:space="preserve"> </w:t>
      </w:r>
    </w:p>
    <w:sectPr w:rsidR="00112E3B">
      <w:headerReference w:type="default" r:id="rId19"/>
      <w:footerReference w:type="default" r:id="rId20"/>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1638B" w14:textId="77777777" w:rsidR="001C22D1" w:rsidRDefault="001C22D1">
      <w:r>
        <w:separator/>
      </w:r>
    </w:p>
  </w:endnote>
  <w:endnote w:type="continuationSeparator" w:id="0">
    <w:p w14:paraId="7E4F7686" w14:textId="77777777" w:rsidR="001C22D1" w:rsidRDefault="001C22D1">
      <w:r>
        <w:continuationSeparator/>
      </w:r>
    </w:p>
  </w:endnote>
  <w:endnote w:type="continuationNotice" w:id="1">
    <w:p w14:paraId="415606B5" w14:textId="77777777" w:rsidR="00380B1B" w:rsidRDefault="00380B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534CDA" w14:paraId="036F64D4" w14:textId="77777777">
      <w:tc>
        <w:tcPr>
          <w:tcW w:w="4428" w:type="dxa"/>
        </w:tcPr>
        <w:p w14:paraId="13693C01" w14:textId="39BEFF81" w:rsidR="00534CDA" w:rsidRDefault="005F7361" w:rsidP="002350AD">
          <w:pPr>
            <w:pStyle w:val="Footer"/>
          </w:pPr>
          <w:r>
            <w:t>Runtime Terror Team 7</w:t>
          </w:r>
        </w:p>
      </w:tc>
      <w:tc>
        <w:tcPr>
          <w:tcW w:w="4428" w:type="dxa"/>
        </w:tcPr>
        <w:p w14:paraId="7DF4E37C" w14:textId="77777777" w:rsidR="00534CDA" w:rsidRDefault="00534CDA">
          <w:pPr>
            <w:pStyle w:val="Footer"/>
            <w:jc w:val="right"/>
          </w:pPr>
        </w:p>
      </w:tc>
    </w:tr>
  </w:tbl>
  <w:p w14:paraId="44FB30F8" w14:textId="77777777" w:rsidR="00534CDA" w:rsidRDefault="00534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34CDA" w14:paraId="5920B208" w14:textId="77777777">
      <w:trPr>
        <w:trHeight w:hRule="exact" w:val="552"/>
      </w:trPr>
      <w:tc>
        <w:tcPr>
          <w:tcW w:w="3060" w:type="dxa"/>
        </w:tcPr>
        <w:p w14:paraId="00C63310" w14:textId="77777777" w:rsidR="00534CDA" w:rsidRDefault="00534CDA">
          <w:pPr>
            <w:pStyle w:val="Footer"/>
            <w:spacing w:before="80"/>
          </w:pPr>
          <w:r>
            <w:t>Software Design Document</w:t>
          </w:r>
        </w:p>
        <w:p w14:paraId="722B00AE" w14:textId="77777777" w:rsidR="00534CDA" w:rsidRDefault="00534CDA">
          <w:pPr>
            <w:pStyle w:val="Footer"/>
            <w:spacing w:before="80"/>
          </w:pPr>
        </w:p>
      </w:tc>
      <w:tc>
        <w:tcPr>
          <w:tcW w:w="2880" w:type="dxa"/>
        </w:tcPr>
        <w:p w14:paraId="1D0B121C" w14:textId="40AA7CC0" w:rsidR="00534CDA" w:rsidRDefault="005F7361">
          <w:pPr>
            <w:pStyle w:val="Footer"/>
            <w:spacing w:before="80"/>
            <w:rPr>
              <w:bCs/>
            </w:rPr>
          </w:pPr>
          <w:r>
            <w:t>Runtime Terror Team 7</w:t>
          </w:r>
          <w:r w:rsidR="00534CDA">
            <w:t xml:space="preserve"> </w:t>
          </w:r>
        </w:p>
      </w:tc>
      <w:tc>
        <w:tcPr>
          <w:tcW w:w="1980" w:type="dxa"/>
        </w:tcPr>
        <w:p w14:paraId="42C6D796" w14:textId="77777777" w:rsidR="00534CDA" w:rsidRPr="005C0AC2" w:rsidRDefault="00534CDA" w:rsidP="005C0AC2">
          <w:pPr>
            <w:pStyle w:val="Footer"/>
            <w:spacing w:before="80"/>
            <w:rPr>
              <w:bCs/>
            </w:rPr>
          </w:pPr>
        </w:p>
      </w:tc>
      <w:tc>
        <w:tcPr>
          <w:tcW w:w="1080" w:type="dxa"/>
        </w:tcPr>
        <w:p w14:paraId="20458F8E" w14:textId="77777777" w:rsidR="00534CDA" w:rsidRDefault="00534CDA">
          <w:pPr>
            <w:pStyle w:val="Footer"/>
            <w:spacing w:before="80"/>
            <w:rPr>
              <w:bCs/>
            </w:rPr>
          </w:pPr>
          <w:r>
            <w:rPr>
              <w:bCs/>
            </w:rPr>
            <w:t>Page</w:t>
          </w:r>
        </w:p>
        <w:p w14:paraId="3790530A" w14:textId="77777777" w:rsidR="00534CDA" w:rsidRDefault="00534CDA">
          <w:pPr>
            <w:pStyle w:val="Footer"/>
            <w:spacing w:before="80"/>
          </w:pPr>
          <w:r>
            <w:rPr>
              <w:b w:val="0"/>
              <w:bCs/>
            </w:rPr>
            <w:fldChar w:fldCharType="begin"/>
          </w:r>
          <w:r>
            <w:rPr>
              <w:b w:val="0"/>
              <w:bCs/>
            </w:rPr>
            <w:instrText xml:space="preserve">page </w:instrText>
          </w:r>
          <w:r>
            <w:rPr>
              <w:b w:val="0"/>
              <w:bCs/>
            </w:rPr>
            <w:fldChar w:fldCharType="separate"/>
          </w:r>
          <w:r w:rsidR="005C639E">
            <w:rPr>
              <w:b w:val="0"/>
              <w:bCs/>
              <w:noProof/>
            </w:rPr>
            <w:t>iii</w:t>
          </w:r>
          <w:r>
            <w:rPr>
              <w:b w:val="0"/>
              <w:bCs/>
            </w:rPr>
            <w:fldChar w:fldCharType="end"/>
          </w:r>
          <w:r>
            <w:t xml:space="preserve"> </w:t>
          </w:r>
        </w:p>
        <w:p w14:paraId="6E1831B3" w14:textId="77777777" w:rsidR="00534CDA" w:rsidRDefault="00534CDA">
          <w:pPr>
            <w:pStyle w:val="Footer"/>
            <w:spacing w:before="80"/>
          </w:pPr>
        </w:p>
        <w:p w14:paraId="54E11D2A" w14:textId="77777777" w:rsidR="00534CDA" w:rsidRDefault="00534CDA">
          <w:pPr>
            <w:pStyle w:val="Footer"/>
            <w:spacing w:before="80"/>
          </w:pPr>
        </w:p>
      </w:tc>
    </w:tr>
  </w:tbl>
  <w:p w14:paraId="31126E5D" w14:textId="77777777" w:rsidR="00534CDA" w:rsidRDefault="00534C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2394FE71" w14:textId="77777777">
      <w:tc>
        <w:tcPr>
          <w:tcW w:w="3240" w:type="dxa"/>
        </w:tcPr>
        <w:p w14:paraId="651BBB27" w14:textId="77777777" w:rsidR="00534CDA" w:rsidRDefault="00534CDA">
          <w:pPr>
            <w:pStyle w:val="Footer"/>
            <w:rPr>
              <w:b w:val="0"/>
              <w:bCs/>
            </w:rPr>
          </w:pPr>
          <w:r>
            <w:rPr>
              <w:b w:val="0"/>
              <w:bCs/>
            </w:rPr>
            <w:t>Software Design Document</w:t>
          </w:r>
        </w:p>
      </w:tc>
      <w:tc>
        <w:tcPr>
          <w:tcW w:w="2880" w:type="dxa"/>
        </w:tcPr>
        <w:p w14:paraId="66179CE8" w14:textId="4D92A26C" w:rsidR="00534CDA" w:rsidRPr="00B55E8E" w:rsidRDefault="005F7361">
          <w:pPr>
            <w:pStyle w:val="Footer"/>
            <w:rPr>
              <w:b w:val="0"/>
              <w:bCs/>
            </w:rPr>
          </w:pPr>
          <w:r w:rsidRPr="00B55E8E">
            <w:rPr>
              <w:b w:val="0"/>
            </w:rPr>
            <w:t>Runtime Terror Team 7</w:t>
          </w:r>
        </w:p>
      </w:tc>
      <w:tc>
        <w:tcPr>
          <w:tcW w:w="1980" w:type="dxa"/>
        </w:tcPr>
        <w:p w14:paraId="1F3B1409" w14:textId="77777777" w:rsidR="00534CDA" w:rsidRDefault="00534CDA" w:rsidP="005C639E">
          <w:pPr>
            <w:pStyle w:val="Footer"/>
          </w:pPr>
        </w:p>
      </w:tc>
      <w:tc>
        <w:tcPr>
          <w:tcW w:w="900" w:type="dxa"/>
        </w:tcPr>
        <w:p w14:paraId="6D74EAC0" w14:textId="77777777" w:rsidR="00534CDA" w:rsidRDefault="00534CDA">
          <w:pPr>
            <w:pStyle w:val="Footer"/>
            <w:rPr>
              <w:b w:val="0"/>
              <w:bCs/>
            </w:rPr>
          </w:pPr>
          <w:r>
            <w:rPr>
              <w:b w:val="0"/>
              <w:bCs/>
            </w:rPr>
            <w:t>Page</w:t>
          </w:r>
        </w:p>
        <w:p w14:paraId="4590CB77"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1</w:t>
          </w:r>
          <w:r>
            <w:rPr>
              <w:rStyle w:val="PageNumber"/>
            </w:rPr>
            <w:fldChar w:fldCharType="end"/>
          </w:r>
        </w:p>
      </w:tc>
    </w:tr>
  </w:tbl>
  <w:p w14:paraId="562C75D1" w14:textId="77777777" w:rsidR="00534CDA" w:rsidRDefault="00534C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55F560C7" w14:textId="77777777">
      <w:tc>
        <w:tcPr>
          <w:tcW w:w="3240" w:type="dxa"/>
        </w:tcPr>
        <w:p w14:paraId="5189D38D" w14:textId="77777777" w:rsidR="00534CDA" w:rsidRDefault="00534CDA">
          <w:pPr>
            <w:pStyle w:val="Footer"/>
            <w:rPr>
              <w:b w:val="0"/>
              <w:bCs/>
            </w:rPr>
          </w:pPr>
          <w:r>
            <w:rPr>
              <w:b w:val="0"/>
              <w:bCs/>
            </w:rPr>
            <w:t>Software Design Document</w:t>
          </w:r>
        </w:p>
      </w:tc>
      <w:tc>
        <w:tcPr>
          <w:tcW w:w="2880" w:type="dxa"/>
        </w:tcPr>
        <w:p w14:paraId="46498B75" w14:textId="2936A94C" w:rsidR="00534CDA" w:rsidRPr="00B55E8E" w:rsidRDefault="00B55E8E" w:rsidP="002350AD">
          <w:pPr>
            <w:pStyle w:val="Footer"/>
            <w:rPr>
              <w:b w:val="0"/>
              <w:bCs/>
            </w:rPr>
          </w:pPr>
          <w:r w:rsidRPr="00B55E8E">
            <w:rPr>
              <w:b w:val="0"/>
            </w:rPr>
            <w:t>Runtime Terror Team 7</w:t>
          </w:r>
        </w:p>
      </w:tc>
      <w:tc>
        <w:tcPr>
          <w:tcW w:w="1980" w:type="dxa"/>
        </w:tcPr>
        <w:p w14:paraId="2DE403A5" w14:textId="77777777" w:rsidR="00534CDA" w:rsidRDefault="00534CDA" w:rsidP="005C639E">
          <w:pPr>
            <w:pStyle w:val="Footer"/>
          </w:pPr>
        </w:p>
      </w:tc>
      <w:tc>
        <w:tcPr>
          <w:tcW w:w="900" w:type="dxa"/>
        </w:tcPr>
        <w:p w14:paraId="5E869CE3" w14:textId="77777777" w:rsidR="00534CDA" w:rsidRDefault="00534CDA">
          <w:pPr>
            <w:pStyle w:val="Footer"/>
            <w:rPr>
              <w:b w:val="0"/>
              <w:bCs/>
            </w:rPr>
          </w:pPr>
          <w:r>
            <w:rPr>
              <w:b w:val="0"/>
              <w:bCs/>
            </w:rPr>
            <w:t>Page</w:t>
          </w:r>
        </w:p>
        <w:p w14:paraId="74E21C83"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2</w:t>
          </w:r>
          <w:r>
            <w:rPr>
              <w:rStyle w:val="PageNumber"/>
            </w:rPr>
            <w:fldChar w:fldCharType="end"/>
          </w:r>
        </w:p>
      </w:tc>
    </w:tr>
  </w:tbl>
  <w:p w14:paraId="62431CDC" w14:textId="77777777" w:rsidR="00534CDA" w:rsidRDefault="00534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9E6F6" w14:textId="77777777" w:rsidR="001C22D1" w:rsidRDefault="001C22D1">
      <w:r>
        <w:separator/>
      </w:r>
    </w:p>
  </w:footnote>
  <w:footnote w:type="continuationSeparator" w:id="0">
    <w:p w14:paraId="23668435" w14:textId="77777777" w:rsidR="001C22D1" w:rsidRDefault="001C22D1">
      <w:r>
        <w:continuationSeparator/>
      </w:r>
    </w:p>
  </w:footnote>
  <w:footnote w:type="continuationNotice" w:id="1">
    <w:p w14:paraId="7AF49874" w14:textId="77777777" w:rsidR="00380B1B" w:rsidRDefault="00380B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93A62" w14:textId="77777777" w:rsidR="00534CDA" w:rsidRDefault="00534CDA">
    <w:pPr>
      <w:rPr>
        <w:sz w:val="24"/>
      </w:rPr>
    </w:pPr>
  </w:p>
  <w:p w14:paraId="384BA73E" w14:textId="77777777" w:rsidR="00534CDA" w:rsidRDefault="00534CDA">
    <w:pPr>
      <w:pBdr>
        <w:top w:val="single" w:sz="6" w:space="1" w:color="auto"/>
      </w:pBdr>
      <w:rPr>
        <w:sz w:val="24"/>
      </w:rPr>
    </w:pPr>
  </w:p>
  <w:p w14:paraId="222984D8" w14:textId="5D0F9A07" w:rsidR="0CACA325" w:rsidRDefault="0CACA325" w:rsidP="0CACA325">
    <w:pPr>
      <w:pStyle w:val="Title"/>
      <w:spacing w:line="259" w:lineRule="auto"/>
    </w:pPr>
    <w:r>
      <w:t>Runtime Terror Team 7</w:t>
    </w:r>
  </w:p>
  <w:p w14:paraId="0948F415" w14:textId="001F5CAF" w:rsidR="0CACA325" w:rsidRDefault="0CACA325" w:rsidP="0CACA325"/>
  <w:p w14:paraId="34B3F2EB" w14:textId="77777777" w:rsidR="00534CDA" w:rsidRDefault="00534CDA">
    <w:pPr>
      <w:pBdr>
        <w:bottom w:val="single" w:sz="6" w:space="1" w:color="auto"/>
      </w:pBdr>
      <w:jc w:val="right"/>
      <w:rPr>
        <w:sz w:val="24"/>
      </w:rPr>
    </w:pPr>
  </w:p>
  <w:p w14:paraId="7D34F5C7" w14:textId="77777777" w:rsidR="00534CDA" w:rsidRDefault="00534CDA">
    <w:pPr>
      <w:pStyle w:val="Title"/>
    </w:pPr>
  </w:p>
  <w:p w14:paraId="0B4020A7" w14:textId="77777777" w:rsidR="00534CDA" w:rsidRDefault="00534CDA">
    <w:pPr>
      <w:pStyle w:val="Title"/>
    </w:pPr>
  </w:p>
  <w:p w14:paraId="1D7B270A" w14:textId="77777777" w:rsidR="00534CDA" w:rsidRDefault="00534CDA">
    <w:pPr>
      <w:pStyle w:val="Title"/>
    </w:pPr>
  </w:p>
  <w:p w14:paraId="4F904CB7" w14:textId="77777777" w:rsidR="00534CDA" w:rsidRDefault="00534CDA">
    <w:pPr>
      <w:pStyle w:val="Title"/>
    </w:pPr>
  </w:p>
  <w:p w14:paraId="06971CD3" w14:textId="77777777" w:rsidR="00534CDA" w:rsidRDefault="00534CDA">
    <w:pPr>
      <w:pStyle w:val="Title"/>
    </w:pPr>
  </w:p>
  <w:p w14:paraId="2A1F701D" w14:textId="77777777" w:rsidR="00534CDA" w:rsidRDefault="00534CDA">
    <w:pPr>
      <w:pStyle w:val="Title"/>
    </w:pPr>
  </w:p>
  <w:p w14:paraId="03EFCA41" w14:textId="77777777" w:rsidR="00534CDA" w:rsidRDefault="00534CDA">
    <w:pPr>
      <w:pStyle w:val="Title"/>
    </w:pPr>
  </w:p>
  <w:p w14:paraId="5F96A722" w14:textId="77777777" w:rsidR="00534CDA" w:rsidRDefault="00534CDA">
    <w:pPr>
      <w:pStyle w:val="Title"/>
    </w:pPr>
  </w:p>
  <w:p w14:paraId="5B95CD12" w14:textId="77777777" w:rsidR="00534CDA" w:rsidRDefault="00534CDA">
    <w:pPr>
      <w:pStyle w:val="Title"/>
    </w:pPr>
  </w:p>
  <w:p w14:paraId="5220BBB2" w14:textId="77777777" w:rsidR="00534CDA" w:rsidRDefault="00534CDA">
    <w:pPr>
      <w:pStyle w:val="Title"/>
    </w:pPr>
  </w:p>
  <w:p w14:paraId="13CB595B" w14:textId="77777777" w:rsidR="00534CDA" w:rsidRDefault="00534CDA"/>
  <w:p w14:paraId="6D9C8D39" w14:textId="77777777" w:rsidR="00534CDA" w:rsidRDefault="00534CDA"/>
  <w:p w14:paraId="675E05EE" w14:textId="77777777" w:rsidR="00534CDA" w:rsidRDefault="00534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7F21" w14:textId="77777777" w:rsidR="00534CDA" w:rsidRPr="005C639E" w:rsidRDefault="00534CDA"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6542E" w14:textId="77777777" w:rsidR="00534CDA" w:rsidRDefault="00534CDA">
    <w:pPr>
      <w:pStyle w:val="Header"/>
    </w:pPr>
    <w:r>
      <w:tab/>
    </w:r>
    <w:r>
      <w:tab/>
    </w:r>
  </w:p>
  <w:p w14:paraId="3041E394" w14:textId="77777777" w:rsidR="00534CDA" w:rsidRDefault="00534C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17F8B" w14:textId="77777777" w:rsidR="00534CDA" w:rsidRDefault="00534CDA">
    <w:pPr>
      <w:pStyle w:val="Header"/>
    </w:pPr>
    <w:r>
      <w:tab/>
    </w:r>
    <w:r>
      <w:tab/>
    </w:r>
  </w:p>
  <w:p w14:paraId="0A4F7224" w14:textId="77777777" w:rsidR="00534CDA" w:rsidRDefault="00534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36" w:hanging="648"/>
      </w:pPr>
      <w:rPr>
        <w:rFonts w:hint="default"/>
      </w:rPr>
    </w:lvl>
    <w:lvl w:ilvl="2">
      <w:start w:val="1"/>
      <w:numFmt w:val="decimal"/>
      <w:pStyle w:val="Heading3"/>
      <w:lvlText w:val="%1.%2.%3."/>
      <w:lvlJc w:val="left"/>
      <w:pPr>
        <w:ind w:left="1152" w:hanging="432"/>
      </w:p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04B5B49"/>
    <w:multiLevelType w:val="hybridMultilevel"/>
    <w:tmpl w:val="FFFFFFFF"/>
    <w:lvl w:ilvl="0" w:tplc="7EE200F2">
      <w:start w:val="1"/>
      <w:numFmt w:val="decimal"/>
      <w:lvlText w:val="%1."/>
      <w:lvlJc w:val="left"/>
      <w:pPr>
        <w:ind w:left="720" w:hanging="360"/>
      </w:pPr>
    </w:lvl>
    <w:lvl w:ilvl="1" w:tplc="C220F116">
      <w:start w:val="1"/>
      <w:numFmt w:val="lowerLetter"/>
      <w:lvlText w:val="%2."/>
      <w:lvlJc w:val="left"/>
      <w:pPr>
        <w:ind w:left="1440" w:hanging="360"/>
      </w:pPr>
    </w:lvl>
    <w:lvl w:ilvl="2" w:tplc="7B560754">
      <w:start w:val="1"/>
      <w:numFmt w:val="lowerRoman"/>
      <w:lvlText w:val="%3."/>
      <w:lvlJc w:val="right"/>
      <w:pPr>
        <w:ind w:left="2160" w:hanging="180"/>
      </w:pPr>
    </w:lvl>
    <w:lvl w:ilvl="3" w:tplc="805CDD44">
      <w:start w:val="1"/>
      <w:numFmt w:val="decimal"/>
      <w:lvlText w:val="%4."/>
      <w:lvlJc w:val="left"/>
      <w:pPr>
        <w:ind w:left="2880" w:hanging="360"/>
      </w:pPr>
    </w:lvl>
    <w:lvl w:ilvl="4" w:tplc="27BE22C6">
      <w:start w:val="1"/>
      <w:numFmt w:val="lowerLetter"/>
      <w:lvlText w:val="%5."/>
      <w:lvlJc w:val="left"/>
      <w:pPr>
        <w:ind w:left="3600" w:hanging="360"/>
      </w:pPr>
    </w:lvl>
    <w:lvl w:ilvl="5" w:tplc="58AE8942">
      <w:start w:val="1"/>
      <w:numFmt w:val="lowerRoman"/>
      <w:lvlText w:val="%6."/>
      <w:lvlJc w:val="right"/>
      <w:pPr>
        <w:ind w:left="4320" w:hanging="180"/>
      </w:pPr>
    </w:lvl>
    <w:lvl w:ilvl="6" w:tplc="4A0E9244">
      <w:start w:val="1"/>
      <w:numFmt w:val="decimal"/>
      <w:lvlText w:val="%7."/>
      <w:lvlJc w:val="left"/>
      <w:pPr>
        <w:ind w:left="5040" w:hanging="360"/>
      </w:pPr>
    </w:lvl>
    <w:lvl w:ilvl="7" w:tplc="AA58A2DC">
      <w:start w:val="1"/>
      <w:numFmt w:val="lowerLetter"/>
      <w:lvlText w:val="%8."/>
      <w:lvlJc w:val="left"/>
      <w:pPr>
        <w:ind w:left="5760" w:hanging="360"/>
      </w:pPr>
    </w:lvl>
    <w:lvl w:ilvl="8" w:tplc="56486EE4">
      <w:start w:val="1"/>
      <w:numFmt w:val="lowerRoman"/>
      <w:lvlText w:val="%9."/>
      <w:lvlJc w:val="right"/>
      <w:pPr>
        <w:ind w:left="6480" w:hanging="180"/>
      </w:pPr>
    </w:lvl>
  </w:abstractNum>
  <w:abstractNum w:abstractNumId="2" w15:restartNumberingAfterBreak="0">
    <w:nsid w:val="02215E48"/>
    <w:multiLevelType w:val="hybridMultilevel"/>
    <w:tmpl w:val="88E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3C5A2F"/>
    <w:multiLevelType w:val="hybridMultilevel"/>
    <w:tmpl w:val="FFFFFFFF"/>
    <w:lvl w:ilvl="0" w:tplc="0158DF66">
      <w:start w:val="1"/>
      <w:numFmt w:val="decimal"/>
      <w:lvlText w:val="%1."/>
      <w:lvlJc w:val="left"/>
      <w:pPr>
        <w:ind w:left="720" w:hanging="360"/>
      </w:pPr>
    </w:lvl>
    <w:lvl w:ilvl="1" w:tplc="10C6CA9E">
      <w:start w:val="1"/>
      <w:numFmt w:val="lowerLetter"/>
      <w:lvlText w:val="%2."/>
      <w:lvlJc w:val="left"/>
      <w:pPr>
        <w:ind w:left="1440" w:hanging="360"/>
      </w:pPr>
    </w:lvl>
    <w:lvl w:ilvl="2" w:tplc="BD388D46">
      <w:start w:val="1"/>
      <w:numFmt w:val="lowerRoman"/>
      <w:lvlText w:val="%3."/>
      <w:lvlJc w:val="right"/>
      <w:pPr>
        <w:ind w:left="2160" w:hanging="180"/>
      </w:pPr>
    </w:lvl>
    <w:lvl w:ilvl="3" w:tplc="46A8F216">
      <w:start w:val="1"/>
      <w:numFmt w:val="decimal"/>
      <w:lvlText w:val="%4."/>
      <w:lvlJc w:val="left"/>
      <w:pPr>
        <w:ind w:left="2880" w:hanging="360"/>
      </w:pPr>
    </w:lvl>
    <w:lvl w:ilvl="4" w:tplc="FEF6BE04">
      <w:start w:val="1"/>
      <w:numFmt w:val="lowerLetter"/>
      <w:lvlText w:val="%5."/>
      <w:lvlJc w:val="left"/>
      <w:pPr>
        <w:ind w:left="3600" w:hanging="360"/>
      </w:pPr>
    </w:lvl>
    <w:lvl w:ilvl="5" w:tplc="34AE7364">
      <w:start w:val="1"/>
      <w:numFmt w:val="lowerRoman"/>
      <w:lvlText w:val="%6."/>
      <w:lvlJc w:val="right"/>
      <w:pPr>
        <w:ind w:left="4320" w:hanging="180"/>
      </w:pPr>
    </w:lvl>
    <w:lvl w:ilvl="6" w:tplc="3822FE9E">
      <w:start w:val="1"/>
      <w:numFmt w:val="decimal"/>
      <w:lvlText w:val="%7."/>
      <w:lvlJc w:val="left"/>
      <w:pPr>
        <w:ind w:left="5040" w:hanging="360"/>
      </w:pPr>
    </w:lvl>
    <w:lvl w:ilvl="7" w:tplc="795E813A">
      <w:start w:val="1"/>
      <w:numFmt w:val="lowerLetter"/>
      <w:lvlText w:val="%8."/>
      <w:lvlJc w:val="left"/>
      <w:pPr>
        <w:ind w:left="5760" w:hanging="360"/>
      </w:pPr>
    </w:lvl>
    <w:lvl w:ilvl="8" w:tplc="29BA2CBE">
      <w:start w:val="1"/>
      <w:numFmt w:val="lowerRoman"/>
      <w:lvlText w:val="%9."/>
      <w:lvlJc w:val="right"/>
      <w:pPr>
        <w:ind w:left="6480" w:hanging="180"/>
      </w:pPr>
    </w:lvl>
  </w:abstractNum>
  <w:abstractNum w:abstractNumId="4" w15:restartNumberingAfterBreak="0">
    <w:nsid w:val="0242577F"/>
    <w:multiLevelType w:val="hybridMultilevel"/>
    <w:tmpl w:val="C71AC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830CA9"/>
    <w:multiLevelType w:val="hybridMultilevel"/>
    <w:tmpl w:val="FFFFFFFF"/>
    <w:lvl w:ilvl="0" w:tplc="C28053AE">
      <w:start w:val="1"/>
      <w:numFmt w:val="decimal"/>
      <w:lvlText w:val="%1."/>
      <w:lvlJc w:val="left"/>
      <w:pPr>
        <w:ind w:left="720" w:hanging="360"/>
      </w:pPr>
    </w:lvl>
    <w:lvl w:ilvl="1" w:tplc="CD000784">
      <w:start w:val="1"/>
      <w:numFmt w:val="lowerLetter"/>
      <w:lvlText w:val="%2."/>
      <w:lvlJc w:val="left"/>
      <w:pPr>
        <w:ind w:left="1440" w:hanging="360"/>
      </w:pPr>
    </w:lvl>
    <w:lvl w:ilvl="2" w:tplc="9F562ACA">
      <w:start w:val="1"/>
      <w:numFmt w:val="lowerRoman"/>
      <w:lvlText w:val="%3."/>
      <w:lvlJc w:val="right"/>
      <w:pPr>
        <w:ind w:left="2160" w:hanging="180"/>
      </w:pPr>
    </w:lvl>
    <w:lvl w:ilvl="3" w:tplc="052EEE30">
      <w:start w:val="1"/>
      <w:numFmt w:val="decimal"/>
      <w:lvlText w:val="%4."/>
      <w:lvlJc w:val="left"/>
      <w:pPr>
        <w:ind w:left="2880" w:hanging="360"/>
      </w:pPr>
    </w:lvl>
    <w:lvl w:ilvl="4" w:tplc="4EB8613E">
      <w:start w:val="1"/>
      <w:numFmt w:val="lowerLetter"/>
      <w:lvlText w:val="%5."/>
      <w:lvlJc w:val="left"/>
      <w:pPr>
        <w:ind w:left="3600" w:hanging="360"/>
      </w:pPr>
    </w:lvl>
    <w:lvl w:ilvl="5" w:tplc="FE4068B8">
      <w:start w:val="1"/>
      <w:numFmt w:val="lowerRoman"/>
      <w:lvlText w:val="%6."/>
      <w:lvlJc w:val="right"/>
      <w:pPr>
        <w:ind w:left="4320" w:hanging="180"/>
      </w:pPr>
    </w:lvl>
    <w:lvl w:ilvl="6" w:tplc="C1986C3E">
      <w:start w:val="1"/>
      <w:numFmt w:val="decimal"/>
      <w:lvlText w:val="%7."/>
      <w:lvlJc w:val="left"/>
      <w:pPr>
        <w:ind w:left="5040" w:hanging="360"/>
      </w:pPr>
    </w:lvl>
    <w:lvl w:ilvl="7" w:tplc="091E3204">
      <w:start w:val="1"/>
      <w:numFmt w:val="lowerLetter"/>
      <w:lvlText w:val="%8."/>
      <w:lvlJc w:val="left"/>
      <w:pPr>
        <w:ind w:left="5760" w:hanging="360"/>
      </w:pPr>
    </w:lvl>
    <w:lvl w:ilvl="8" w:tplc="3D4295CE">
      <w:start w:val="1"/>
      <w:numFmt w:val="lowerRoman"/>
      <w:lvlText w:val="%9."/>
      <w:lvlJc w:val="right"/>
      <w:pPr>
        <w:ind w:left="6480" w:hanging="180"/>
      </w:pPr>
    </w:lvl>
  </w:abstractNum>
  <w:abstractNum w:abstractNumId="6" w15:restartNumberingAfterBreak="0">
    <w:nsid w:val="09AB0E81"/>
    <w:multiLevelType w:val="hybridMultilevel"/>
    <w:tmpl w:val="FFFFFFFF"/>
    <w:lvl w:ilvl="0" w:tplc="4FC01148">
      <w:start w:val="1"/>
      <w:numFmt w:val="decimal"/>
      <w:lvlText w:val="%1."/>
      <w:lvlJc w:val="left"/>
      <w:pPr>
        <w:ind w:left="720" w:hanging="360"/>
      </w:pPr>
    </w:lvl>
    <w:lvl w:ilvl="1" w:tplc="5AEEB0E4">
      <w:start w:val="1"/>
      <w:numFmt w:val="lowerLetter"/>
      <w:lvlText w:val="%2."/>
      <w:lvlJc w:val="left"/>
      <w:pPr>
        <w:ind w:left="1440" w:hanging="360"/>
      </w:pPr>
    </w:lvl>
    <w:lvl w:ilvl="2" w:tplc="C4EACCCC">
      <w:start w:val="1"/>
      <w:numFmt w:val="lowerRoman"/>
      <w:lvlText w:val="%3."/>
      <w:lvlJc w:val="right"/>
      <w:pPr>
        <w:ind w:left="2160" w:hanging="180"/>
      </w:pPr>
    </w:lvl>
    <w:lvl w:ilvl="3" w:tplc="3C561EC2">
      <w:start w:val="1"/>
      <w:numFmt w:val="decimal"/>
      <w:lvlText w:val="%4."/>
      <w:lvlJc w:val="left"/>
      <w:pPr>
        <w:ind w:left="2880" w:hanging="360"/>
      </w:pPr>
    </w:lvl>
    <w:lvl w:ilvl="4" w:tplc="48FAFF72">
      <w:start w:val="1"/>
      <w:numFmt w:val="lowerLetter"/>
      <w:lvlText w:val="%5."/>
      <w:lvlJc w:val="left"/>
      <w:pPr>
        <w:ind w:left="3600" w:hanging="360"/>
      </w:pPr>
    </w:lvl>
    <w:lvl w:ilvl="5" w:tplc="62F848E0">
      <w:start w:val="1"/>
      <w:numFmt w:val="lowerRoman"/>
      <w:lvlText w:val="%6."/>
      <w:lvlJc w:val="right"/>
      <w:pPr>
        <w:ind w:left="4320" w:hanging="180"/>
      </w:pPr>
    </w:lvl>
    <w:lvl w:ilvl="6" w:tplc="350ECD76">
      <w:start w:val="1"/>
      <w:numFmt w:val="decimal"/>
      <w:lvlText w:val="%7."/>
      <w:lvlJc w:val="left"/>
      <w:pPr>
        <w:ind w:left="5040" w:hanging="360"/>
      </w:pPr>
    </w:lvl>
    <w:lvl w:ilvl="7" w:tplc="C8FE4C46">
      <w:start w:val="1"/>
      <w:numFmt w:val="lowerLetter"/>
      <w:lvlText w:val="%8."/>
      <w:lvlJc w:val="left"/>
      <w:pPr>
        <w:ind w:left="5760" w:hanging="360"/>
      </w:pPr>
    </w:lvl>
    <w:lvl w:ilvl="8" w:tplc="866ECAB4">
      <w:start w:val="1"/>
      <w:numFmt w:val="lowerRoman"/>
      <w:lvlText w:val="%9."/>
      <w:lvlJc w:val="right"/>
      <w:pPr>
        <w:ind w:left="6480" w:hanging="180"/>
      </w:pPr>
    </w:lvl>
  </w:abstractNum>
  <w:abstractNum w:abstractNumId="7" w15:restartNumberingAfterBreak="0">
    <w:nsid w:val="0EAD2A00"/>
    <w:multiLevelType w:val="hybridMultilevel"/>
    <w:tmpl w:val="FFFFFFFF"/>
    <w:lvl w:ilvl="0" w:tplc="FFFFFFFF">
      <w:start w:val="1"/>
      <w:numFmt w:val="decimal"/>
      <w:lvlText w:val="%1."/>
      <w:lvlJc w:val="left"/>
      <w:pPr>
        <w:ind w:left="720" w:hanging="360"/>
      </w:pPr>
    </w:lvl>
    <w:lvl w:ilvl="1" w:tplc="0D7EECC4">
      <w:start w:val="1"/>
      <w:numFmt w:val="bullet"/>
      <w:lvlText w:val="o"/>
      <w:lvlJc w:val="left"/>
      <w:pPr>
        <w:ind w:left="1440" w:hanging="360"/>
      </w:pPr>
      <w:rPr>
        <w:rFonts w:ascii="Courier New" w:hAnsi="Courier New" w:hint="default"/>
      </w:rPr>
    </w:lvl>
    <w:lvl w:ilvl="2" w:tplc="B68491A2">
      <w:start w:val="1"/>
      <w:numFmt w:val="bullet"/>
      <w:lvlText w:val=""/>
      <w:lvlJc w:val="left"/>
      <w:pPr>
        <w:ind w:left="2160" w:hanging="360"/>
      </w:pPr>
      <w:rPr>
        <w:rFonts w:ascii="Wingdings" w:hAnsi="Wingdings" w:hint="default"/>
      </w:rPr>
    </w:lvl>
    <w:lvl w:ilvl="3" w:tplc="8F88B866">
      <w:start w:val="1"/>
      <w:numFmt w:val="bullet"/>
      <w:lvlText w:val=""/>
      <w:lvlJc w:val="left"/>
      <w:pPr>
        <w:ind w:left="2880" w:hanging="360"/>
      </w:pPr>
      <w:rPr>
        <w:rFonts w:ascii="Symbol" w:hAnsi="Symbol" w:hint="default"/>
      </w:rPr>
    </w:lvl>
    <w:lvl w:ilvl="4" w:tplc="BBFC3CE4">
      <w:start w:val="1"/>
      <w:numFmt w:val="bullet"/>
      <w:lvlText w:val="o"/>
      <w:lvlJc w:val="left"/>
      <w:pPr>
        <w:ind w:left="3600" w:hanging="360"/>
      </w:pPr>
      <w:rPr>
        <w:rFonts w:ascii="Courier New" w:hAnsi="Courier New" w:hint="default"/>
      </w:rPr>
    </w:lvl>
    <w:lvl w:ilvl="5" w:tplc="71C287FA">
      <w:start w:val="1"/>
      <w:numFmt w:val="bullet"/>
      <w:lvlText w:val=""/>
      <w:lvlJc w:val="left"/>
      <w:pPr>
        <w:ind w:left="4320" w:hanging="360"/>
      </w:pPr>
      <w:rPr>
        <w:rFonts w:ascii="Wingdings" w:hAnsi="Wingdings" w:hint="default"/>
      </w:rPr>
    </w:lvl>
    <w:lvl w:ilvl="6" w:tplc="0B306DBE">
      <w:start w:val="1"/>
      <w:numFmt w:val="bullet"/>
      <w:lvlText w:val=""/>
      <w:lvlJc w:val="left"/>
      <w:pPr>
        <w:ind w:left="5040" w:hanging="360"/>
      </w:pPr>
      <w:rPr>
        <w:rFonts w:ascii="Symbol" w:hAnsi="Symbol" w:hint="default"/>
      </w:rPr>
    </w:lvl>
    <w:lvl w:ilvl="7" w:tplc="A1B4E47E">
      <w:start w:val="1"/>
      <w:numFmt w:val="bullet"/>
      <w:lvlText w:val="o"/>
      <w:lvlJc w:val="left"/>
      <w:pPr>
        <w:ind w:left="5760" w:hanging="360"/>
      </w:pPr>
      <w:rPr>
        <w:rFonts w:ascii="Courier New" w:hAnsi="Courier New" w:hint="default"/>
      </w:rPr>
    </w:lvl>
    <w:lvl w:ilvl="8" w:tplc="49245FE0">
      <w:start w:val="1"/>
      <w:numFmt w:val="bullet"/>
      <w:lvlText w:val=""/>
      <w:lvlJc w:val="left"/>
      <w:pPr>
        <w:ind w:left="6480" w:hanging="360"/>
      </w:pPr>
      <w:rPr>
        <w:rFonts w:ascii="Wingdings" w:hAnsi="Wingdings" w:hint="default"/>
      </w:rPr>
    </w:lvl>
  </w:abstractNum>
  <w:abstractNum w:abstractNumId="8" w15:restartNumberingAfterBreak="0">
    <w:nsid w:val="1E9149AD"/>
    <w:multiLevelType w:val="hybridMultilevel"/>
    <w:tmpl w:val="FFFFFFFF"/>
    <w:lvl w:ilvl="0" w:tplc="70FCFFBC">
      <w:start w:val="1"/>
      <w:numFmt w:val="decimal"/>
      <w:lvlText w:val="%1."/>
      <w:lvlJc w:val="left"/>
      <w:pPr>
        <w:ind w:left="720" w:hanging="360"/>
      </w:pPr>
    </w:lvl>
    <w:lvl w:ilvl="1" w:tplc="60F61E7C">
      <w:start w:val="1"/>
      <w:numFmt w:val="lowerLetter"/>
      <w:lvlText w:val="%2."/>
      <w:lvlJc w:val="left"/>
      <w:pPr>
        <w:ind w:left="1440" w:hanging="360"/>
      </w:pPr>
    </w:lvl>
    <w:lvl w:ilvl="2" w:tplc="CC625B74">
      <w:start w:val="1"/>
      <w:numFmt w:val="lowerRoman"/>
      <w:lvlText w:val="%3."/>
      <w:lvlJc w:val="right"/>
      <w:pPr>
        <w:ind w:left="2160" w:hanging="180"/>
      </w:pPr>
    </w:lvl>
    <w:lvl w:ilvl="3" w:tplc="EC38A910">
      <w:start w:val="1"/>
      <w:numFmt w:val="decimal"/>
      <w:lvlText w:val="%4."/>
      <w:lvlJc w:val="left"/>
      <w:pPr>
        <w:ind w:left="2880" w:hanging="360"/>
      </w:pPr>
    </w:lvl>
    <w:lvl w:ilvl="4" w:tplc="3F90EB0A">
      <w:start w:val="1"/>
      <w:numFmt w:val="lowerLetter"/>
      <w:lvlText w:val="%5."/>
      <w:lvlJc w:val="left"/>
      <w:pPr>
        <w:ind w:left="3600" w:hanging="360"/>
      </w:pPr>
    </w:lvl>
    <w:lvl w:ilvl="5" w:tplc="5F28D748">
      <w:start w:val="1"/>
      <w:numFmt w:val="lowerRoman"/>
      <w:lvlText w:val="%6."/>
      <w:lvlJc w:val="right"/>
      <w:pPr>
        <w:ind w:left="4320" w:hanging="180"/>
      </w:pPr>
    </w:lvl>
    <w:lvl w:ilvl="6" w:tplc="80803752">
      <w:start w:val="1"/>
      <w:numFmt w:val="decimal"/>
      <w:lvlText w:val="%7."/>
      <w:lvlJc w:val="left"/>
      <w:pPr>
        <w:ind w:left="5040" w:hanging="360"/>
      </w:pPr>
    </w:lvl>
    <w:lvl w:ilvl="7" w:tplc="C40CB368">
      <w:start w:val="1"/>
      <w:numFmt w:val="lowerLetter"/>
      <w:lvlText w:val="%8."/>
      <w:lvlJc w:val="left"/>
      <w:pPr>
        <w:ind w:left="5760" w:hanging="360"/>
      </w:pPr>
    </w:lvl>
    <w:lvl w:ilvl="8" w:tplc="091E375A">
      <w:start w:val="1"/>
      <w:numFmt w:val="lowerRoman"/>
      <w:lvlText w:val="%9."/>
      <w:lvlJc w:val="right"/>
      <w:pPr>
        <w:ind w:left="6480" w:hanging="180"/>
      </w:pPr>
    </w:lvl>
  </w:abstractNum>
  <w:abstractNum w:abstractNumId="9" w15:restartNumberingAfterBreak="0">
    <w:nsid w:val="25BF599E"/>
    <w:multiLevelType w:val="hybridMultilevel"/>
    <w:tmpl w:val="83D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C45CD"/>
    <w:multiLevelType w:val="hybridMultilevel"/>
    <w:tmpl w:val="F31C1E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D47B9"/>
    <w:multiLevelType w:val="hybridMultilevel"/>
    <w:tmpl w:val="FFFFFFFF"/>
    <w:lvl w:ilvl="0" w:tplc="A568106C">
      <w:start w:val="1"/>
      <w:numFmt w:val="decimal"/>
      <w:lvlText w:val="%1."/>
      <w:lvlJc w:val="left"/>
      <w:pPr>
        <w:ind w:left="720" w:hanging="360"/>
      </w:pPr>
    </w:lvl>
    <w:lvl w:ilvl="1" w:tplc="5220F3CA">
      <w:start w:val="1"/>
      <w:numFmt w:val="lowerLetter"/>
      <w:lvlText w:val="%2."/>
      <w:lvlJc w:val="left"/>
      <w:pPr>
        <w:ind w:left="1440" w:hanging="360"/>
      </w:pPr>
    </w:lvl>
    <w:lvl w:ilvl="2" w:tplc="1C2665BE">
      <w:start w:val="1"/>
      <w:numFmt w:val="lowerRoman"/>
      <w:lvlText w:val="%3."/>
      <w:lvlJc w:val="right"/>
      <w:pPr>
        <w:ind w:left="2160" w:hanging="180"/>
      </w:pPr>
    </w:lvl>
    <w:lvl w:ilvl="3" w:tplc="AEAC82BE">
      <w:start w:val="1"/>
      <w:numFmt w:val="decimal"/>
      <w:lvlText w:val="%4."/>
      <w:lvlJc w:val="left"/>
      <w:pPr>
        <w:ind w:left="2880" w:hanging="360"/>
      </w:pPr>
    </w:lvl>
    <w:lvl w:ilvl="4" w:tplc="4B26491A">
      <w:start w:val="1"/>
      <w:numFmt w:val="lowerLetter"/>
      <w:lvlText w:val="%5."/>
      <w:lvlJc w:val="left"/>
      <w:pPr>
        <w:ind w:left="3600" w:hanging="360"/>
      </w:pPr>
    </w:lvl>
    <w:lvl w:ilvl="5" w:tplc="F92CB15E">
      <w:start w:val="1"/>
      <w:numFmt w:val="lowerRoman"/>
      <w:lvlText w:val="%6."/>
      <w:lvlJc w:val="right"/>
      <w:pPr>
        <w:ind w:left="4320" w:hanging="180"/>
      </w:pPr>
    </w:lvl>
    <w:lvl w:ilvl="6" w:tplc="1164ACF4">
      <w:start w:val="1"/>
      <w:numFmt w:val="decimal"/>
      <w:lvlText w:val="%7."/>
      <w:lvlJc w:val="left"/>
      <w:pPr>
        <w:ind w:left="5040" w:hanging="360"/>
      </w:pPr>
    </w:lvl>
    <w:lvl w:ilvl="7" w:tplc="A3A0A14A">
      <w:start w:val="1"/>
      <w:numFmt w:val="lowerLetter"/>
      <w:lvlText w:val="%8."/>
      <w:lvlJc w:val="left"/>
      <w:pPr>
        <w:ind w:left="5760" w:hanging="360"/>
      </w:pPr>
    </w:lvl>
    <w:lvl w:ilvl="8" w:tplc="02A85F8C">
      <w:start w:val="1"/>
      <w:numFmt w:val="lowerRoman"/>
      <w:lvlText w:val="%9."/>
      <w:lvlJc w:val="right"/>
      <w:pPr>
        <w:ind w:left="6480" w:hanging="180"/>
      </w:pPr>
    </w:lvl>
  </w:abstractNum>
  <w:abstractNum w:abstractNumId="12"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38031AD4"/>
    <w:multiLevelType w:val="hybridMultilevel"/>
    <w:tmpl w:val="FFFFFFFF"/>
    <w:lvl w:ilvl="0" w:tplc="E9A27462">
      <w:start w:val="1"/>
      <w:numFmt w:val="decimal"/>
      <w:lvlText w:val="%1."/>
      <w:lvlJc w:val="left"/>
      <w:pPr>
        <w:ind w:left="720" w:hanging="360"/>
      </w:pPr>
    </w:lvl>
    <w:lvl w:ilvl="1" w:tplc="642A0382">
      <w:start w:val="1"/>
      <w:numFmt w:val="lowerLetter"/>
      <w:lvlText w:val="%2."/>
      <w:lvlJc w:val="left"/>
      <w:pPr>
        <w:ind w:left="1440" w:hanging="360"/>
      </w:pPr>
    </w:lvl>
    <w:lvl w:ilvl="2" w:tplc="03C6419E">
      <w:start w:val="1"/>
      <w:numFmt w:val="lowerRoman"/>
      <w:lvlText w:val="%3."/>
      <w:lvlJc w:val="right"/>
      <w:pPr>
        <w:ind w:left="2160" w:hanging="180"/>
      </w:pPr>
    </w:lvl>
    <w:lvl w:ilvl="3" w:tplc="D74E6D06">
      <w:start w:val="1"/>
      <w:numFmt w:val="decimal"/>
      <w:lvlText w:val="%4."/>
      <w:lvlJc w:val="left"/>
      <w:pPr>
        <w:ind w:left="2880" w:hanging="360"/>
      </w:pPr>
    </w:lvl>
    <w:lvl w:ilvl="4" w:tplc="09F8CD96">
      <w:start w:val="1"/>
      <w:numFmt w:val="lowerLetter"/>
      <w:lvlText w:val="%5."/>
      <w:lvlJc w:val="left"/>
      <w:pPr>
        <w:ind w:left="3600" w:hanging="360"/>
      </w:pPr>
    </w:lvl>
    <w:lvl w:ilvl="5" w:tplc="6FC8E2A6">
      <w:start w:val="1"/>
      <w:numFmt w:val="lowerRoman"/>
      <w:lvlText w:val="%6."/>
      <w:lvlJc w:val="right"/>
      <w:pPr>
        <w:ind w:left="4320" w:hanging="180"/>
      </w:pPr>
    </w:lvl>
    <w:lvl w:ilvl="6" w:tplc="BDA85A1C">
      <w:start w:val="1"/>
      <w:numFmt w:val="decimal"/>
      <w:lvlText w:val="%7."/>
      <w:lvlJc w:val="left"/>
      <w:pPr>
        <w:ind w:left="5040" w:hanging="360"/>
      </w:pPr>
    </w:lvl>
    <w:lvl w:ilvl="7" w:tplc="362CAB72">
      <w:start w:val="1"/>
      <w:numFmt w:val="lowerLetter"/>
      <w:lvlText w:val="%8."/>
      <w:lvlJc w:val="left"/>
      <w:pPr>
        <w:ind w:left="5760" w:hanging="360"/>
      </w:pPr>
    </w:lvl>
    <w:lvl w:ilvl="8" w:tplc="CCF4487E">
      <w:start w:val="1"/>
      <w:numFmt w:val="lowerRoman"/>
      <w:lvlText w:val="%9."/>
      <w:lvlJc w:val="right"/>
      <w:pPr>
        <w:ind w:left="6480" w:hanging="180"/>
      </w:pPr>
    </w:lvl>
  </w:abstractNum>
  <w:abstractNum w:abstractNumId="14" w15:restartNumberingAfterBreak="0">
    <w:nsid w:val="386A726D"/>
    <w:multiLevelType w:val="hybridMultilevel"/>
    <w:tmpl w:val="FFFFFFFF"/>
    <w:lvl w:ilvl="0" w:tplc="2C229D9E">
      <w:start w:val="1"/>
      <w:numFmt w:val="decimal"/>
      <w:lvlText w:val="%1."/>
      <w:lvlJc w:val="left"/>
      <w:pPr>
        <w:ind w:left="720" w:hanging="360"/>
      </w:pPr>
    </w:lvl>
    <w:lvl w:ilvl="1" w:tplc="5FBE6F84">
      <w:start w:val="1"/>
      <w:numFmt w:val="lowerLetter"/>
      <w:lvlText w:val="%2."/>
      <w:lvlJc w:val="left"/>
      <w:pPr>
        <w:ind w:left="1440" w:hanging="360"/>
      </w:pPr>
    </w:lvl>
    <w:lvl w:ilvl="2" w:tplc="86BEBF9C">
      <w:start w:val="1"/>
      <w:numFmt w:val="lowerRoman"/>
      <w:lvlText w:val="%3."/>
      <w:lvlJc w:val="right"/>
      <w:pPr>
        <w:ind w:left="2160" w:hanging="180"/>
      </w:pPr>
    </w:lvl>
    <w:lvl w:ilvl="3" w:tplc="7EAE6D5E">
      <w:start w:val="1"/>
      <w:numFmt w:val="decimal"/>
      <w:lvlText w:val="%4."/>
      <w:lvlJc w:val="left"/>
      <w:pPr>
        <w:ind w:left="2880" w:hanging="360"/>
      </w:pPr>
    </w:lvl>
    <w:lvl w:ilvl="4" w:tplc="312CDFEA">
      <w:start w:val="1"/>
      <w:numFmt w:val="lowerLetter"/>
      <w:lvlText w:val="%5."/>
      <w:lvlJc w:val="left"/>
      <w:pPr>
        <w:ind w:left="3600" w:hanging="360"/>
      </w:pPr>
    </w:lvl>
    <w:lvl w:ilvl="5" w:tplc="CDD2A486">
      <w:start w:val="1"/>
      <w:numFmt w:val="lowerRoman"/>
      <w:lvlText w:val="%6."/>
      <w:lvlJc w:val="right"/>
      <w:pPr>
        <w:ind w:left="4320" w:hanging="180"/>
      </w:pPr>
    </w:lvl>
    <w:lvl w:ilvl="6" w:tplc="2168E380">
      <w:start w:val="1"/>
      <w:numFmt w:val="decimal"/>
      <w:lvlText w:val="%7."/>
      <w:lvlJc w:val="left"/>
      <w:pPr>
        <w:ind w:left="5040" w:hanging="360"/>
      </w:pPr>
    </w:lvl>
    <w:lvl w:ilvl="7" w:tplc="69987E92">
      <w:start w:val="1"/>
      <w:numFmt w:val="lowerLetter"/>
      <w:lvlText w:val="%8."/>
      <w:lvlJc w:val="left"/>
      <w:pPr>
        <w:ind w:left="5760" w:hanging="360"/>
      </w:pPr>
    </w:lvl>
    <w:lvl w:ilvl="8" w:tplc="4C34C814">
      <w:start w:val="1"/>
      <w:numFmt w:val="lowerRoman"/>
      <w:lvlText w:val="%9."/>
      <w:lvlJc w:val="right"/>
      <w:pPr>
        <w:ind w:left="6480" w:hanging="180"/>
      </w:pPr>
    </w:lvl>
  </w:abstractNum>
  <w:abstractNum w:abstractNumId="15" w15:restartNumberingAfterBreak="0">
    <w:nsid w:val="38C058C5"/>
    <w:multiLevelType w:val="hybridMultilevel"/>
    <w:tmpl w:val="FFFFFFFF"/>
    <w:lvl w:ilvl="0" w:tplc="9F68FF2C">
      <w:start w:val="1"/>
      <w:numFmt w:val="decimal"/>
      <w:lvlText w:val="%1."/>
      <w:lvlJc w:val="left"/>
      <w:pPr>
        <w:ind w:left="720" w:hanging="360"/>
      </w:pPr>
    </w:lvl>
    <w:lvl w:ilvl="1" w:tplc="C588A3D2">
      <w:start w:val="1"/>
      <w:numFmt w:val="lowerLetter"/>
      <w:lvlText w:val="%2."/>
      <w:lvlJc w:val="left"/>
      <w:pPr>
        <w:ind w:left="1440" w:hanging="360"/>
      </w:pPr>
    </w:lvl>
    <w:lvl w:ilvl="2" w:tplc="499075B8">
      <w:start w:val="1"/>
      <w:numFmt w:val="lowerRoman"/>
      <w:lvlText w:val="%3."/>
      <w:lvlJc w:val="right"/>
      <w:pPr>
        <w:ind w:left="2160" w:hanging="180"/>
      </w:pPr>
    </w:lvl>
    <w:lvl w:ilvl="3" w:tplc="9012AA32">
      <w:start w:val="1"/>
      <w:numFmt w:val="decimal"/>
      <w:lvlText w:val="%4."/>
      <w:lvlJc w:val="left"/>
      <w:pPr>
        <w:ind w:left="2880" w:hanging="360"/>
      </w:pPr>
    </w:lvl>
    <w:lvl w:ilvl="4" w:tplc="CE702460">
      <w:start w:val="1"/>
      <w:numFmt w:val="lowerLetter"/>
      <w:lvlText w:val="%5."/>
      <w:lvlJc w:val="left"/>
      <w:pPr>
        <w:ind w:left="3600" w:hanging="360"/>
      </w:pPr>
    </w:lvl>
    <w:lvl w:ilvl="5" w:tplc="DC1A6E38">
      <w:start w:val="1"/>
      <w:numFmt w:val="lowerRoman"/>
      <w:lvlText w:val="%6."/>
      <w:lvlJc w:val="right"/>
      <w:pPr>
        <w:ind w:left="4320" w:hanging="180"/>
      </w:pPr>
    </w:lvl>
    <w:lvl w:ilvl="6" w:tplc="EE5E4630">
      <w:start w:val="1"/>
      <w:numFmt w:val="decimal"/>
      <w:lvlText w:val="%7."/>
      <w:lvlJc w:val="left"/>
      <w:pPr>
        <w:ind w:left="5040" w:hanging="360"/>
      </w:pPr>
    </w:lvl>
    <w:lvl w:ilvl="7" w:tplc="FA4A960E">
      <w:start w:val="1"/>
      <w:numFmt w:val="lowerLetter"/>
      <w:lvlText w:val="%8."/>
      <w:lvlJc w:val="left"/>
      <w:pPr>
        <w:ind w:left="5760" w:hanging="360"/>
      </w:pPr>
    </w:lvl>
    <w:lvl w:ilvl="8" w:tplc="34EEEBB0">
      <w:start w:val="1"/>
      <w:numFmt w:val="lowerRoman"/>
      <w:lvlText w:val="%9."/>
      <w:lvlJc w:val="right"/>
      <w:pPr>
        <w:ind w:left="6480" w:hanging="180"/>
      </w:pPr>
    </w:lvl>
  </w:abstractNum>
  <w:abstractNum w:abstractNumId="16" w15:restartNumberingAfterBreak="0">
    <w:nsid w:val="3A285E70"/>
    <w:multiLevelType w:val="hybridMultilevel"/>
    <w:tmpl w:val="FFFFFFFF"/>
    <w:lvl w:ilvl="0" w:tplc="83304108">
      <w:start w:val="1"/>
      <w:numFmt w:val="bullet"/>
      <w:lvlText w:val=""/>
      <w:lvlJc w:val="left"/>
      <w:pPr>
        <w:ind w:left="720" w:hanging="360"/>
      </w:pPr>
      <w:rPr>
        <w:rFonts w:ascii="Symbol" w:hAnsi="Symbol" w:hint="default"/>
      </w:rPr>
    </w:lvl>
    <w:lvl w:ilvl="1" w:tplc="64C08C1A">
      <w:start w:val="1"/>
      <w:numFmt w:val="bullet"/>
      <w:lvlText w:val="o"/>
      <w:lvlJc w:val="left"/>
      <w:pPr>
        <w:ind w:left="1440" w:hanging="360"/>
      </w:pPr>
      <w:rPr>
        <w:rFonts w:ascii="Courier New" w:hAnsi="Courier New" w:hint="default"/>
      </w:rPr>
    </w:lvl>
    <w:lvl w:ilvl="2" w:tplc="4348A686">
      <w:start w:val="1"/>
      <w:numFmt w:val="bullet"/>
      <w:lvlText w:val=""/>
      <w:lvlJc w:val="left"/>
      <w:pPr>
        <w:ind w:left="2160" w:hanging="360"/>
      </w:pPr>
      <w:rPr>
        <w:rFonts w:ascii="Wingdings" w:hAnsi="Wingdings" w:hint="default"/>
      </w:rPr>
    </w:lvl>
    <w:lvl w:ilvl="3" w:tplc="CB1C89A2">
      <w:start w:val="1"/>
      <w:numFmt w:val="bullet"/>
      <w:lvlText w:val=""/>
      <w:lvlJc w:val="left"/>
      <w:pPr>
        <w:ind w:left="2880" w:hanging="360"/>
      </w:pPr>
      <w:rPr>
        <w:rFonts w:ascii="Symbol" w:hAnsi="Symbol" w:hint="default"/>
      </w:rPr>
    </w:lvl>
    <w:lvl w:ilvl="4" w:tplc="880497E2">
      <w:start w:val="1"/>
      <w:numFmt w:val="bullet"/>
      <w:lvlText w:val="o"/>
      <w:lvlJc w:val="left"/>
      <w:pPr>
        <w:ind w:left="3600" w:hanging="360"/>
      </w:pPr>
      <w:rPr>
        <w:rFonts w:ascii="Courier New" w:hAnsi="Courier New" w:hint="default"/>
      </w:rPr>
    </w:lvl>
    <w:lvl w:ilvl="5" w:tplc="30048342">
      <w:start w:val="1"/>
      <w:numFmt w:val="bullet"/>
      <w:lvlText w:val=""/>
      <w:lvlJc w:val="left"/>
      <w:pPr>
        <w:ind w:left="4320" w:hanging="360"/>
      </w:pPr>
      <w:rPr>
        <w:rFonts w:ascii="Wingdings" w:hAnsi="Wingdings" w:hint="default"/>
      </w:rPr>
    </w:lvl>
    <w:lvl w:ilvl="6" w:tplc="060E8E82">
      <w:start w:val="1"/>
      <w:numFmt w:val="bullet"/>
      <w:lvlText w:val=""/>
      <w:lvlJc w:val="left"/>
      <w:pPr>
        <w:ind w:left="5040" w:hanging="360"/>
      </w:pPr>
      <w:rPr>
        <w:rFonts w:ascii="Symbol" w:hAnsi="Symbol" w:hint="default"/>
      </w:rPr>
    </w:lvl>
    <w:lvl w:ilvl="7" w:tplc="A32AF310">
      <w:start w:val="1"/>
      <w:numFmt w:val="bullet"/>
      <w:lvlText w:val="o"/>
      <w:lvlJc w:val="left"/>
      <w:pPr>
        <w:ind w:left="5760" w:hanging="360"/>
      </w:pPr>
      <w:rPr>
        <w:rFonts w:ascii="Courier New" w:hAnsi="Courier New" w:hint="default"/>
      </w:rPr>
    </w:lvl>
    <w:lvl w:ilvl="8" w:tplc="63F640A2">
      <w:start w:val="1"/>
      <w:numFmt w:val="bullet"/>
      <w:lvlText w:val=""/>
      <w:lvlJc w:val="left"/>
      <w:pPr>
        <w:ind w:left="6480" w:hanging="360"/>
      </w:pPr>
      <w:rPr>
        <w:rFonts w:ascii="Wingdings" w:hAnsi="Wingdings" w:hint="default"/>
      </w:rPr>
    </w:lvl>
  </w:abstractNum>
  <w:abstractNum w:abstractNumId="17" w15:restartNumberingAfterBreak="0">
    <w:nsid w:val="3E9469F1"/>
    <w:multiLevelType w:val="hybridMultilevel"/>
    <w:tmpl w:val="FFFFFFFF"/>
    <w:lvl w:ilvl="0" w:tplc="22F8E79C">
      <w:start w:val="1"/>
      <w:numFmt w:val="bullet"/>
      <w:lvlText w:val=""/>
      <w:lvlJc w:val="left"/>
      <w:pPr>
        <w:ind w:left="720" w:hanging="360"/>
      </w:pPr>
      <w:rPr>
        <w:rFonts w:ascii="Symbol" w:hAnsi="Symbol" w:hint="default"/>
      </w:rPr>
    </w:lvl>
    <w:lvl w:ilvl="1" w:tplc="01FEE7DA">
      <w:start w:val="1"/>
      <w:numFmt w:val="bullet"/>
      <w:lvlText w:val="o"/>
      <w:lvlJc w:val="left"/>
      <w:pPr>
        <w:ind w:left="1440" w:hanging="360"/>
      </w:pPr>
      <w:rPr>
        <w:rFonts w:ascii="Courier New" w:hAnsi="Courier New" w:hint="default"/>
      </w:rPr>
    </w:lvl>
    <w:lvl w:ilvl="2" w:tplc="4240F62E">
      <w:start w:val="1"/>
      <w:numFmt w:val="bullet"/>
      <w:lvlText w:val=""/>
      <w:lvlJc w:val="left"/>
      <w:pPr>
        <w:ind w:left="2160" w:hanging="360"/>
      </w:pPr>
      <w:rPr>
        <w:rFonts w:ascii="Wingdings" w:hAnsi="Wingdings" w:hint="default"/>
      </w:rPr>
    </w:lvl>
    <w:lvl w:ilvl="3" w:tplc="D1321500">
      <w:start w:val="1"/>
      <w:numFmt w:val="bullet"/>
      <w:lvlText w:val=""/>
      <w:lvlJc w:val="left"/>
      <w:pPr>
        <w:ind w:left="2880" w:hanging="360"/>
      </w:pPr>
      <w:rPr>
        <w:rFonts w:ascii="Symbol" w:hAnsi="Symbol" w:hint="default"/>
      </w:rPr>
    </w:lvl>
    <w:lvl w:ilvl="4" w:tplc="1FF8F5F8">
      <w:start w:val="1"/>
      <w:numFmt w:val="bullet"/>
      <w:lvlText w:val="o"/>
      <w:lvlJc w:val="left"/>
      <w:pPr>
        <w:ind w:left="3600" w:hanging="360"/>
      </w:pPr>
      <w:rPr>
        <w:rFonts w:ascii="Courier New" w:hAnsi="Courier New" w:hint="default"/>
      </w:rPr>
    </w:lvl>
    <w:lvl w:ilvl="5" w:tplc="AF409504">
      <w:start w:val="1"/>
      <w:numFmt w:val="bullet"/>
      <w:lvlText w:val=""/>
      <w:lvlJc w:val="left"/>
      <w:pPr>
        <w:ind w:left="4320" w:hanging="360"/>
      </w:pPr>
      <w:rPr>
        <w:rFonts w:ascii="Wingdings" w:hAnsi="Wingdings" w:hint="default"/>
      </w:rPr>
    </w:lvl>
    <w:lvl w:ilvl="6" w:tplc="5AB8B790">
      <w:start w:val="1"/>
      <w:numFmt w:val="bullet"/>
      <w:lvlText w:val=""/>
      <w:lvlJc w:val="left"/>
      <w:pPr>
        <w:ind w:left="5040" w:hanging="360"/>
      </w:pPr>
      <w:rPr>
        <w:rFonts w:ascii="Symbol" w:hAnsi="Symbol" w:hint="default"/>
      </w:rPr>
    </w:lvl>
    <w:lvl w:ilvl="7" w:tplc="849CF982">
      <w:start w:val="1"/>
      <w:numFmt w:val="bullet"/>
      <w:lvlText w:val="o"/>
      <w:lvlJc w:val="left"/>
      <w:pPr>
        <w:ind w:left="5760" w:hanging="360"/>
      </w:pPr>
      <w:rPr>
        <w:rFonts w:ascii="Courier New" w:hAnsi="Courier New" w:hint="default"/>
      </w:rPr>
    </w:lvl>
    <w:lvl w:ilvl="8" w:tplc="9350DF7A">
      <w:start w:val="1"/>
      <w:numFmt w:val="bullet"/>
      <w:lvlText w:val=""/>
      <w:lvlJc w:val="left"/>
      <w:pPr>
        <w:ind w:left="6480" w:hanging="360"/>
      </w:pPr>
      <w:rPr>
        <w:rFonts w:ascii="Wingdings" w:hAnsi="Wingdings" w:hint="default"/>
      </w:rPr>
    </w:lvl>
  </w:abstractNum>
  <w:abstractNum w:abstractNumId="18" w15:restartNumberingAfterBreak="0">
    <w:nsid w:val="3EEF1AEA"/>
    <w:multiLevelType w:val="hybridMultilevel"/>
    <w:tmpl w:val="FFFFFFFF"/>
    <w:lvl w:ilvl="0" w:tplc="FFFFFFFF">
      <w:start w:val="1"/>
      <w:numFmt w:val="decimal"/>
      <w:lvlText w:val="%1."/>
      <w:lvlJc w:val="left"/>
      <w:pPr>
        <w:ind w:left="720" w:hanging="360"/>
      </w:pPr>
    </w:lvl>
    <w:lvl w:ilvl="1" w:tplc="158C005C">
      <w:start w:val="1"/>
      <w:numFmt w:val="lowerLetter"/>
      <w:lvlText w:val="%2."/>
      <w:lvlJc w:val="left"/>
      <w:pPr>
        <w:ind w:left="1440" w:hanging="360"/>
      </w:pPr>
    </w:lvl>
    <w:lvl w:ilvl="2" w:tplc="331C03B2">
      <w:start w:val="1"/>
      <w:numFmt w:val="lowerRoman"/>
      <w:lvlText w:val="%3."/>
      <w:lvlJc w:val="right"/>
      <w:pPr>
        <w:ind w:left="2160" w:hanging="180"/>
      </w:pPr>
    </w:lvl>
    <w:lvl w:ilvl="3" w:tplc="228804B4">
      <w:start w:val="1"/>
      <w:numFmt w:val="decimal"/>
      <w:lvlText w:val="%4."/>
      <w:lvlJc w:val="left"/>
      <w:pPr>
        <w:ind w:left="2880" w:hanging="360"/>
      </w:pPr>
    </w:lvl>
    <w:lvl w:ilvl="4" w:tplc="AAAE5268">
      <w:start w:val="1"/>
      <w:numFmt w:val="lowerLetter"/>
      <w:lvlText w:val="%5."/>
      <w:lvlJc w:val="left"/>
      <w:pPr>
        <w:ind w:left="3600" w:hanging="360"/>
      </w:pPr>
    </w:lvl>
    <w:lvl w:ilvl="5" w:tplc="D9529AAA">
      <w:start w:val="1"/>
      <w:numFmt w:val="lowerRoman"/>
      <w:lvlText w:val="%6."/>
      <w:lvlJc w:val="right"/>
      <w:pPr>
        <w:ind w:left="4320" w:hanging="180"/>
      </w:pPr>
    </w:lvl>
    <w:lvl w:ilvl="6" w:tplc="0B786080">
      <w:start w:val="1"/>
      <w:numFmt w:val="decimal"/>
      <w:lvlText w:val="%7."/>
      <w:lvlJc w:val="left"/>
      <w:pPr>
        <w:ind w:left="5040" w:hanging="360"/>
      </w:pPr>
    </w:lvl>
    <w:lvl w:ilvl="7" w:tplc="A7004D30">
      <w:start w:val="1"/>
      <w:numFmt w:val="lowerLetter"/>
      <w:lvlText w:val="%8."/>
      <w:lvlJc w:val="left"/>
      <w:pPr>
        <w:ind w:left="5760" w:hanging="360"/>
      </w:pPr>
    </w:lvl>
    <w:lvl w:ilvl="8" w:tplc="9BA22CDE">
      <w:start w:val="1"/>
      <w:numFmt w:val="lowerRoman"/>
      <w:lvlText w:val="%9."/>
      <w:lvlJc w:val="right"/>
      <w:pPr>
        <w:ind w:left="6480" w:hanging="180"/>
      </w:pPr>
    </w:lvl>
  </w:abstractNum>
  <w:abstractNum w:abstractNumId="19" w15:restartNumberingAfterBreak="0">
    <w:nsid w:val="3F5B4FF4"/>
    <w:multiLevelType w:val="multilevel"/>
    <w:tmpl w:val="1A5233E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0" w15:restartNumberingAfterBreak="0">
    <w:nsid w:val="451F7AA3"/>
    <w:multiLevelType w:val="hybridMultilevel"/>
    <w:tmpl w:val="FFFFFFFF"/>
    <w:lvl w:ilvl="0" w:tplc="FFFFFFFF">
      <w:start w:val="1"/>
      <w:numFmt w:val="decimal"/>
      <w:lvlText w:val="%1."/>
      <w:lvlJc w:val="left"/>
      <w:pPr>
        <w:ind w:left="720" w:hanging="360"/>
      </w:pPr>
    </w:lvl>
    <w:lvl w:ilvl="1" w:tplc="FFD66D5C">
      <w:start w:val="1"/>
      <w:numFmt w:val="bullet"/>
      <w:lvlText w:val="o"/>
      <w:lvlJc w:val="left"/>
      <w:pPr>
        <w:ind w:left="1440" w:hanging="360"/>
      </w:pPr>
      <w:rPr>
        <w:rFonts w:ascii="Courier New" w:hAnsi="Courier New" w:hint="default"/>
      </w:rPr>
    </w:lvl>
    <w:lvl w:ilvl="2" w:tplc="C9DC81B2">
      <w:start w:val="1"/>
      <w:numFmt w:val="bullet"/>
      <w:lvlText w:val=""/>
      <w:lvlJc w:val="left"/>
      <w:pPr>
        <w:ind w:left="2160" w:hanging="360"/>
      </w:pPr>
      <w:rPr>
        <w:rFonts w:ascii="Wingdings" w:hAnsi="Wingdings" w:hint="default"/>
      </w:rPr>
    </w:lvl>
    <w:lvl w:ilvl="3" w:tplc="F4202ED2">
      <w:start w:val="1"/>
      <w:numFmt w:val="bullet"/>
      <w:lvlText w:val=""/>
      <w:lvlJc w:val="left"/>
      <w:pPr>
        <w:ind w:left="2880" w:hanging="360"/>
      </w:pPr>
      <w:rPr>
        <w:rFonts w:ascii="Symbol" w:hAnsi="Symbol" w:hint="default"/>
      </w:rPr>
    </w:lvl>
    <w:lvl w:ilvl="4" w:tplc="BD3C611C">
      <w:start w:val="1"/>
      <w:numFmt w:val="bullet"/>
      <w:lvlText w:val="o"/>
      <w:lvlJc w:val="left"/>
      <w:pPr>
        <w:ind w:left="3600" w:hanging="360"/>
      </w:pPr>
      <w:rPr>
        <w:rFonts w:ascii="Courier New" w:hAnsi="Courier New" w:hint="default"/>
      </w:rPr>
    </w:lvl>
    <w:lvl w:ilvl="5" w:tplc="D4D45748">
      <w:start w:val="1"/>
      <w:numFmt w:val="bullet"/>
      <w:lvlText w:val=""/>
      <w:lvlJc w:val="left"/>
      <w:pPr>
        <w:ind w:left="4320" w:hanging="360"/>
      </w:pPr>
      <w:rPr>
        <w:rFonts w:ascii="Wingdings" w:hAnsi="Wingdings" w:hint="default"/>
      </w:rPr>
    </w:lvl>
    <w:lvl w:ilvl="6" w:tplc="FAD8B1C8">
      <w:start w:val="1"/>
      <w:numFmt w:val="bullet"/>
      <w:lvlText w:val=""/>
      <w:lvlJc w:val="left"/>
      <w:pPr>
        <w:ind w:left="5040" w:hanging="360"/>
      </w:pPr>
      <w:rPr>
        <w:rFonts w:ascii="Symbol" w:hAnsi="Symbol" w:hint="default"/>
      </w:rPr>
    </w:lvl>
    <w:lvl w:ilvl="7" w:tplc="BE5C58A0">
      <w:start w:val="1"/>
      <w:numFmt w:val="bullet"/>
      <w:lvlText w:val="o"/>
      <w:lvlJc w:val="left"/>
      <w:pPr>
        <w:ind w:left="5760" w:hanging="360"/>
      </w:pPr>
      <w:rPr>
        <w:rFonts w:ascii="Courier New" w:hAnsi="Courier New" w:hint="default"/>
      </w:rPr>
    </w:lvl>
    <w:lvl w:ilvl="8" w:tplc="58D091DE">
      <w:start w:val="1"/>
      <w:numFmt w:val="bullet"/>
      <w:lvlText w:val=""/>
      <w:lvlJc w:val="left"/>
      <w:pPr>
        <w:ind w:left="6480" w:hanging="360"/>
      </w:pPr>
      <w:rPr>
        <w:rFonts w:ascii="Wingdings" w:hAnsi="Wingdings" w:hint="default"/>
      </w:rPr>
    </w:lvl>
  </w:abstractNum>
  <w:abstractNum w:abstractNumId="21"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2" w15:restartNumberingAfterBreak="0">
    <w:nsid w:val="4C713D25"/>
    <w:multiLevelType w:val="hybridMultilevel"/>
    <w:tmpl w:val="FFFFFFFF"/>
    <w:lvl w:ilvl="0" w:tplc="E8E2D36A">
      <w:start w:val="1"/>
      <w:numFmt w:val="decimal"/>
      <w:lvlText w:val="%1."/>
      <w:lvlJc w:val="left"/>
      <w:pPr>
        <w:ind w:left="720" w:hanging="360"/>
      </w:pPr>
    </w:lvl>
    <w:lvl w:ilvl="1" w:tplc="3B9C47D6">
      <w:start w:val="1"/>
      <w:numFmt w:val="lowerLetter"/>
      <w:lvlText w:val="%2."/>
      <w:lvlJc w:val="left"/>
      <w:pPr>
        <w:ind w:left="1440" w:hanging="360"/>
      </w:pPr>
    </w:lvl>
    <w:lvl w:ilvl="2" w:tplc="431AA352">
      <w:start w:val="1"/>
      <w:numFmt w:val="lowerRoman"/>
      <w:lvlText w:val="%3."/>
      <w:lvlJc w:val="right"/>
      <w:pPr>
        <w:ind w:left="2160" w:hanging="180"/>
      </w:pPr>
    </w:lvl>
    <w:lvl w:ilvl="3" w:tplc="1A0CB716">
      <w:start w:val="1"/>
      <w:numFmt w:val="decimal"/>
      <w:lvlText w:val="%4."/>
      <w:lvlJc w:val="left"/>
      <w:pPr>
        <w:ind w:left="2880" w:hanging="360"/>
      </w:pPr>
    </w:lvl>
    <w:lvl w:ilvl="4" w:tplc="390CE592">
      <w:start w:val="1"/>
      <w:numFmt w:val="lowerLetter"/>
      <w:lvlText w:val="%5."/>
      <w:lvlJc w:val="left"/>
      <w:pPr>
        <w:ind w:left="3600" w:hanging="360"/>
      </w:pPr>
    </w:lvl>
    <w:lvl w:ilvl="5" w:tplc="97BA5A02">
      <w:start w:val="1"/>
      <w:numFmt w:val="lowerRoman"/>
      <w:lvlText w:val="%6."/>
      <w:lvlJc w:val="right"/>
      <w:pPr>
        <w:ind w:left="4320" w:hanging="180"/>
      </w:pPr>
    </w:lvl>
    <w:lvl w:ilvl="6" w:tplc="83C82508">
      <w:start w:val="1"/>
      <w:numFmt w:val="decimal"/>
      <w:lvlText w:val="%7."/>
      <w:lvlJc w:val="left"/>
      <w:pPr>
        <w:ind w:left="5040" w:hanging="360"/>
      </w:pPr>
    </w:lvl>
    <w:lvl w:ilvl="7" w:tplc="E844241E">
      <w:start w:val="1"/>
      <w:numFmt w:val="lowerLetter"/>
      <w:lvlText w:val="%8."/>
      <w:lvlJc w:val="left"/>
      <w:pPr>
        <w:ind w:left="5760" w:hanging="360"/>
      </w:pPr>
    </w:lvl>
    <w:lvl w:ilvl="8" w:tplc="E83E57AA">
      <w:start w:val="1"/>
      <w:numFmt w:val="lowerRoman"/>
      <w:lvlText w:val="%9."/>
      <w:lvlJc w:val="right"/>
      <w:pPr>
        <w:ind w:left="6480" w:hanging="180"/>
      </w:pPr>
    </w:lvl>
  </w:abstractNum>
  <w:abstractNum w:abstractNumId="23" w15:restartNumberingAfterBreak="0">
    <w:nsid w:val="52CF202A"/>
    <w:multiLevelType w:val="hybridMultilevel"/>
    <w:tmpl w:val="FFFFFFFF"/>
    <w:lvl w:ilvl="0" w:tplc="37F890EA">
      <w:start w:val="1"/>
      <w:numFmt w:val="decimal"/>
      <w:lvlText w:val="%1."/>
      <w:lvlJc w:val="left"/>
      <w:pPr>
        <w:ind w:left="720" w:hanging="360"/>
      </w:pPr>
    </w:lvl>
    <w:lvl w:ilvl="1" w:tplc="CF36ECA6">
      <w:start w:val="1"/>
      <w:numFmt w:val="lowerLetter"/>
      <w:lvlText w:val="%2."/>
      <w:lvlJc w:val="left"/>
      <w:pPr>
        <w:ind w:left="1440" w:hanging="360"/>
      </w:pPr>
    </w:lvl>
    <w:lvl w:ilvl="2" w:tplc="40B0E9BA">
      <w:start w:val="1"/>
      <w:numFmt w:val="lowerRoman"/>
      <w:lvlText w:val="%3."/>
      <w:lvlJc w:val="right"/>
      <w:pPr>
        <w:ind w:left="2160" w:hanging="180"/>
      </w:pPr>
    </w:lvl>
    <w:lvl w:ilvl="3" w:tplc="25B262E2">
      <w:start w:val="1"/>
      <w:numFmt w:val="decimal"/>
      <w:lvlText w:val="%4."/>
      <w:lvlJc w:val="left"/>
      <w:pPr>
        <w:ind w:left="2880" w:hanging="360"/>
      </w:pPr>
    </w:lvl>
    <w:lvl w:ilvl="4" w:tplc="FA088FDC">
      <w:start w:val="1"/>
      <w:numFmt w:val="lowerLetter"/>
      <w:lvlText w:val="%5."/>
      <w:lvlJc w:val="left"/>
      <w:pPr>
        <w:ind w:left="3600" w:hanging="360"/>
      </w:pPr>
    </w:lvl>
    <w:lvl w:ilvl="5" w:tplc="5FD02AE6">
      <w:start w:val="1"/>
      <w:numFmt w:val="lowerRoman"/>
      <w:lvlText w:val="%6."/>
      <w:lvlJc w:val="right"/>
      <w:pPr>
        <w:ind w:left="4320" w:hanging="180"/>
      </w:pPr>
    </w:lvl>
    <w:lvl w:ilvl="6" w:tplc="12D4D1BA">
      <w:start w:val="1"/>
      <w:numFmt w:val="decimal"/>
      <w:lvlText w:val="%7."/>
      <w:lvlJc w:val="left"/>
      <w:pPr>
        <w:ind w:left="5040" w:hanging="360"/>
      </w:pPr>
    </w:lvl>
    <w:lvl w:ilvl="7" w:tplc="72906344">
      <w:start w:val="1"/>
      <w:numFmt w:val="lowerLetter"/>
      <w:lvlText w:val="%8."/>
      <w:lvlJc w:val="left"/>
      <w:pPr>
        <w:ind w:left="5760" w:hanging="360"/>
      </w:pPr>
    </w:lvl>
    <w:lvl w:ilvl="8" w:tplc="8C2282CE">
      <w:start w:val="1"/>
      <w:numFmt w:val="lowerRoman"/>
      <w:lvlText w:val="%9."/>
      <w:lvlJc w:val="right"/>
      <w:pPr>
        <w:ind w:left="6480" w:hanging="180"/>
      </w:pPr>
    </w:lvl>
  </w:abstractNum>
  <w:abstractNum w:abstractNumId="24" w15:restartNumberingAfterBreak="0">
    <w:nsid w:val="56D74DFC"/>
    <w:multiLevelType w:val="hybridMultilevel"/>
    <w:tmpl w:val="FFFFFFFF"/>
    <w:lvl w:ilvl="0" w:tplc="FFFFFFFF">
      <w:start w:val="1"/>
      <w:numFmt w:val="decimal"/>
      <w:lvlText w:val="%1."/>
      <w:lvlJc w:val="left"/>
      <w:pPr>
        <w:ind w:left="720" w:hanging="360"/>
      </w:pPr>
    </w:lvl>
    <w:lvl w:ilvl="1" w:tplc="497A3544">
      <w:start w:val="1"/>
      <w:numFmt w:val="bullet"/>
      <w:lvlText w:val="o"/>
      <w:lvlJc w:val="left"/>
      <w:pPr>
        <w:ind w:left="1440" w:hanging="360"/>
      </w:pPr>
      <w:rPr>
        <w:rFonts w:ascii="Courier New" w:hAnsi="Courier New" w:hint="default"/>
      </w:rPr>
    </w:lvl>
    <w:lvl w:ilvl="2" w:tplc="DCB0044E">
      <w:start w:val="1"/>
      <w:numFmt w:val="bullet"/>
      <w:lvlText w:val=""/>
      <w:lvlJc w:val="left"/>
      <w:pPr>
        <w:ind w:left="2160" w:hanging="360"/>
      </w:pPr>
      <w:rPr>
        <w:rFonts w:ascii="Wingdings" w:hAnsi="Wingdings" w:hint="default"/>
      </w:rPr>
    </w:lvl>
    <w:lvl w:ilvl="3" w:tplc="8DD820D8">
      <w:start w:val="1"/>
      <w:numFmt w:val="bullet"/>
      <w:lvlText w:val=""/>
      <w:lvlJc w:val="left"/>
      <w:pPr>
        <w:ind w:left="2880" w:hanging="360"/>
      </w:pPr>
      <w:rPr>
        <w:rFonts w:ascii="Symbol" w:hAnsi="Symbol" w:hint="default"/>
      </w:rPr>
    </w:lvl>
    <w:lvl w:ilvl="4" w:tplc="6988F636">
      <w:start w:val="1"/>
      <w:numFmt w:val="bullet"/>
      <w:lvlText w:val="o"/>
      <w:lvlJc w:val="left"/>
      <w:pPr>
        <w:ind w:left="3600" w:hanging="360"/>
      </w:pPr>
      <w:rPr>
        <w:rFonts w:ascii="Courier New" w:hAnsi="Courier New" w:hint="default"/>
      </w:rPr>
    </w:lvl>
    <w:lvl w:ilvl="5" w:tplc="0548160C">
      <w:start w:val="1"/>
      <w:numFmt w:val="bullet"/>
      <w:lvlText w:val=""/>
      <w:lvlJc w:val="left"/>
      <w:pPr>
        <w:ind w:left="4320" w:hanging="360"/>
      </w:pPr>
      <w:rPr>
        <w:rFonts w:ascii="Wingdings" w:hAnsi="Wingdings" w:hint="default"/>
      </w:rPr>
    </w:lvl>
    <w:lvl w:ilvl="6" w:tplc="1DAA645E">
      <w:start w:val="1"/>
      <w:numFmt w:val="bullet"/>
      <w:lvlText w:val=""/>
      <w:lvlJc w:val="left"/>
      <w:pPr>
        <w:ind w:left="5040" w:hanging="360"/>
      </w:pPr>
      <w:rPr>
        <w:rFonts w:ascii="Symbol" w:hAnsi="Symbol" w:hint="default"/>
      </w:rPr>
    </w:lvl>
    <w:lvl w:ilvl="7" w:tplc="CC9E775C">
      <w:start w:val="1"/>
      <w:numFmt w:val="bullet"/>
      <w:lvlText w:val="o"/>
      <w:lvlJc w:val="left"/>
      <w:pPr>
        <w:ind w:left="5760" w:hanging="360"/>
      </w:pPr>
      <w:rPr>
        <w:rFonts w:ascii="Courier New" w:hAnsi="Courier New" w:hint="default"/>
      </w:rPr>
    </w:lvl>
    <w:lvl w:ilvl="8" w:tplc="A7F61DDC">
      <w:start w:val="1"/>
      <w:numFmt w:val="bullet"/>
      <w:lvlText w:val=""/>
      <w:lvlJc w:val="left"/>
      <w:pPr>
        <w:ind w:left="6480" w:hanging="360"/>
      </w:pPr>
      <w:rPr>
        <w:rFonts w:ascii="Wingdings" w:hAnsi="Wingdings" w:hint="default"/>
      </w:rPr>
    </w:lvl>
  </w:abstractNum>
  <w:abstractNum w:abstractNumId="25" w15:restartNumberingAfterBreak="0">
    <w:nsid w:val="59195432"/>
    <w:multiLevelType w:val="hybridMultilevel"/>
    <w:tmpl w:val="844CD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D2785"/>
    <w:multiLevelType w:val="hybridMultilevel"/>
    <w:tmpl w:val="FFFFFFFF"/>
    <w:lvl w:ilvl="0" w:tplc="875EC6C6">
      <w:start w:val="1"/>
      <w:numFmt w:val="decimal"/>
      <w:lvlText w:val="%1."/>
      <w:lvlJc w:val="left"/>
      <w:pPr>
        <w:ind w:left="720" w:hanging="360"/>
      </w:pPr>
    </w:lvl>
    <w:lvl w:ilvl="1" w:tplc="5478FCAE">
      <w:start w:val="1"/>
      <w:numFmt w:val="lowerLetter"/>
      <w:lvlText w:val="%2."/>
      <w:lvlJc w:val="left"/>
      <w:pPr>
        <w:ind w:left="1440" w:hanging="360"/>
      </w:pPr>
    </w:lvl>
    <w:lvl w:ilvl="2" w:tplc="6A6626CC">
      <w:start w:val="1"/>
      <w:numFmt w:val="lowerRoman"/>
      <w:lvlText w:val="%3."/>
      <w:lvlJc w:val="right"/>
      <w:pPr>
        <w:ind w:left="2160" w:hanging="180"/>
      </w:pPr>
    </w:lvl>
    <w:lvl w:ilvl="3" w:tplc="B0E270F0">
      <w:start w:val="1"/>
      <w:numFmt w:val="decimal"/>
      <w:lvlText w:val="%4."/>
      <w:lvlJc w:val="left"/>
      <w:pPr>
        <w:ind w:left="2880" w:hanging="360"/>
      </w:pPr>
    </w:lvl>
    <w:lvl w:ilvl="4" w:tplc="032C008A">
      <w:start w:val="1"/>
      <w:numFmt w:val="lowerLetter"/>
      <w:lvlText w:val="%5."/>
      <w:lvlJc w:val="left"/>
      <w:pPr>
        <w:ind w:left="3600" w:hanging="360"/>
      </w:pPr>
    </w:lvl>
    <w:lvl w:ilvl="5" w:tplc="F8DCCC5E">
      <w:start w:val="1"/>
      <w:numFmt w:val="lowerRoman"/>
      <w:lvlText w:val="%6."/>
      <w:lvlJc w:val="right"/>
      <w:pPr>
        <w:ind w:left="4320" w:hanging="180"/>
      </w:pPr>
    </w:lvl>
    <w:lvl w:ilvl="6" w:tplc="D256E930">
      <w:start w:val="1"/>
      <w:numFmt w:val="decimal"/>
      <w:lvlText w:val="%7."/>
      <w:lvlJc w:val="left"/>
      <w:pPr>
        <w:ind w:left="5040" w:hanging="360"/>
      </w:pPr>
    </w:lvl>
    <w:lvl w:ilvl="7" w:tplc="84541082">
      <w:start w:val="1"/>
      <w:numFmt w:val="lowerLetter"/>
      <w:lvlText w:val="%8."/>
      <w:lvlJc w:val="left"/>
      <w:pPr>
        <w:ind w:left="5760" w:hanging="360"/>
      </w:pPr>
    </w:lvl>
    <w:lvl w:ilvl="8" w:tplc="8B48C14A">
      <w:start w:val="1"/>
      <w:numFmt w:val="lowerRoman"/>
      <w:lvlText w:val="%9."/>
      <w:lvlJc w:val="right"/>
      <w:pPr>
        <w:ind w:left="6480" w:hanging="180"/>
      </w:pPr>
    </w:lvl>
  </w:abstractNum>
  <w:abstractNum w:abstractNumId="27" w15:restartNumberingAfterBreak="0">
    <w:nsid w:val="60B70673"/>
    <w:multiLevelType w:val="hybridMultilevel"/>
    <w:tmpl w:val="E710F93C"/>
    <w:lvl w:ilvl="0" w:tplc="E6F6310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90239"/>
    <w:multiLevelType w:val="hybridMultilevel"/>
    <w:tmpl w:val="FFFFFFFF"/>
    <w:lvl w:ilvl="0" w:tplc="DA04522C">
      <w:start w:val="1"/>
      <w:numFmt w:val="decimal"/>
      <w:lvlText w:val="%1."/>
      <w:lvlJc w:val="left"/>
      <w:pPr>
        <w:ind w:left="720" w:hanging="360"/>
      </w:pPr>
    </w:lvl>
    <w:lvl w:ilvl="1" w:tplc="F5EAC856">
      <w:start w:val="1"/>
      <w:numFmt w:val="lowerLetter"/>
      <w:lvlText w:val="%2."/>
      <w:lvlJc w:val="left"/>
      <w:pPr>
        <w:ind w:left="1440" w:hanging="360"/>
      </w:pPr>
    </w:lvl>
    <w:lvl w:ilvl="2" w:tplc="497A3662">
      <w:start w:val="1"/>
      <w:numFmt w:val="lowerRoman"/>
      <w:lvlText w:val="%3."/>
      <w:lvlJc w:val="right"/>
      <w:pPr>
        <w:ind w:left="2160" w:hanging="180"/>
      </w:pPr>
    </w:lvl>
    <w:lvl w:ilvl="3" w:tplc="D04437DC">
      <w:start w:val="1"/>
      <w:numFmt w:val="decimal"/>
      <w:lvlText w:val="%4."/>
      <w:lvlJc w:val="left"/>
      <w:pPr>
        <w:ind w:left="2880" w:hanging="360"/>
      </w:pPr>
    </w:lvl>
    <w:lvl w:ilvl="4" w:tplc="80E2C5F0">
      <w:start w:val="1"/>
      <w:numFmt w:val="lowerLetter"/>
      <w:lvlText w:val="%5."/>
      <w:lvlJc w:val="left"/>
      <w:pPr>
        <w:ind w:left="3600" w:hanging="360"/>
      </w:pPr>
    </w:lvl>
    <w:lvl w:ilvl="5" w:tplc="2D94E6EA">
      <w:start w:val="1"/>
      <w:numFmt w:val="lowerRoman"/>
      <w:lvlText w:val="%6."/>
      <w:lvlJc w:val="right"/>
      <w:pPr>
        <w:ind w:left="4320" w:hanging="180"/>
      </w:pPr>
    </w:lvl>
    <w:lvl w:ilvl="6" w:tplc="2A8C86D6">
      <w:start w:val="1"/>
      <w:numFmt w:val="decimal"/>
      <w:lvlText w:val="%7."/>
      <w:lvlJc w:val="left"/>
      <w:pPr>
        <w:ind w:left="5040" w:hanging="360"/>
      </w:pPr>
    </w:lvl>
    <w:lvl w:ilvl="7" w:tplc="2A1AAAA8">
      <w:start w:val="1"/>
      <w:numFmt w:val="lowerLetter"/>
      <w:lvlText w:val="%8."/>
      <w:lvlJc w:val="left"/>
      <w:pPr>
        <w:ind w:left="5760" w:hanging="360"/>
      </w:pPr>
    </w:lvl>
    <w:lvl w:ilvl="8" w:tplc="6414CC56">
      <w:start w:val="1"/>
      <w:numFmt w:val="lowerRoman"/>
      <w:lvlText w:val="%9."/>
      <w:lvlJc w:val="right"/>
      <w:pPr>
        <w:ind w:left="6480" w:hanging="180"/>
      </w:pPr>
    </w:lvl>
  </w:abstractNum>
  <w:abstractNum w:abstractNumId="29" w15:restartNumberingAfterBreak="0">
    <w:nsid w:val="64D757ED"/>
    <w:multiLevelType w:val="hybridMultilevel"/>
    <w:tmpl w:val="FFFFFFFF"/>
    <w:lvl w:ilvl="0" w:tplc="BB540586">
      <w:start w:val="1"/>
      <w:numFmt w:val="decimal"/>
      <w:lvlText w:val="%1."/>
      <w:lvlJc w:val="left"/>
      <w:pPr>
        <w:ind w:left="720" w:hanging="360"/>
      </w:pPr>
    </w:lvl>
    <w:lvl w:ilvl="1" w:tplc="5B22ABDA">
      <w:start w:val="1"/>
      <w:numFmt w:val="lowerLetter"/>
      <w:lvlText w:val="%2."/>
      <w:lvlJc w:val="left"/>
      <w:pPr>
        <w:ind w:left="1440" w:hanging="360"/>
      </w:pPr>
    </w:lvl>
    <w:lvl w:ilvl="2" w:tplc="56D81710">
      <w:start w:val="1"/>
      <w:numFmt w:val="lowerRoman"/>
      <w:lvlText w:val="%3."/>
      <w:lvlJc w:val="right"/>
      <w:pPr>
        <w:ind w:left="2160" w:hanging="180"/>
      </w:pPr>
    </w:lvl>
    <w:lvl w:ilvl="3" w:tplc="09C8AE3E">
      <w:start w:val="1"/>
      <w:numFmt w:val="decimal"/>
      <w:lvlText w:val="%4."/>
      <w:lvlJc w:val="left"/>
      <w:pPr>
        <w:ind w:left="2880" w:hanging="360"/>
      </w:pPr>
    </w:lvl>
    <w:lvl w:ilvl="4" w:tplc="2B1E6C44">
      <w:start w:val="1"/>
      <w:numFmt w:val="lowerLetter"/>
      <w:lvlText w:val="%5."/>
      <w:lvlJc w:val="left"/>
      <w:pPr>
        <w:ind w:left="3600" w:hanging="360"/>
      </w:pPr>
    </w:lvl>
    <w:lvl w:ilvl="5" w:tplc="EF9275B8">
      <w:start w:val="1"/>
      <w:numFmt w:val="lowerRoman"/>
      <w:lvlText w:val="%6."/>
      <w:lvlJc w:val="right"/>
      <w:pPr>
        <w:ind w:left="4320" w:hanging="180"/>
      </w:pPr>
    </w:lvl>
    <w:lvl w:ilvl="6" w:tplc="8A9C111A">
      <w:start w:val="1"/>
      <w:numFmt w:val="decimal"/>
      <w:lvlText w:val="%7."/>
      <w:lvlJc w:val="left"/>
      <w:pPr>
        <w:ind w:left="5040" w:hanging="360"/>
      </w:pPr>
    </w:lvl>
    <w:lvl w:ilvl="7" w:tplc="9A10CB5C">
      <w:start w:val="1"/>
      <w:numFmt w:val="lowerLetter"/>
      <w:lvlText w:val="%8."/>
      <w:lvlJc w:val="left"/>
      <w:pPr>
        <w:ind w:left="5760" w:hanging="360"/>
      </w:pPr>
    </w:lvl>
    <w:lvl w:ilvl="8" w:tplc="2D6874B0">
      <w:start w:val="1"/>
      <w:numFmt w:val="lowerRoman"/>
      <w:lvlText w:val="%9."/>
      <w:lvlJc w:val="right"/>
      <w:pPr>
        <w:ind w:left="6480" w:hanging="180"/>
      </w:pPr>
    </w:lvl>
  </w:abstractNum>
  <w:abstractNum w:abstractNumId="30" w15:restartNumberingAfterBreak="0">
    <w:nsid w:val="67061DA0"/>
    <w:multiLevelType w:val="hybridMultilevel"/>
    <w:tmpl w:val="FFFFFFFF"/>
    <w:lvl w:ilvl="0" w:tplc="7F962852">
      <w:start w:val="1"/>
      <w:numFmt w:val="decimal"/>
      <w:lvlText w:val="%1."/>
      <w:lvlJc w:val="left"/>
      <w:pPr>
        <w:ind w:left="720" w:hanging="360"/>
      </w:pPr>
    </w:lvl>
    <w:lvl w:ilvl="1" w:tplc="3AFEA878">
      <w:start w:val="1"/>
      <w:numFmt w:val="lowerLetter"/>
      <w:lvlText w:val="%2."/>
      <w:lvlJc w:val="left"/>
      <w:pPr>
        <w:ind w:left="1440" w:hanging="360"/>
      </w:pPr>
    </w:lvl>
    <w:lvl w:ilvl="2" w:tplc="6F72FE60">
      <w:start w:val="1"/>
      <w:numFmt w:val="lowerRoman"/>
      <w:lvlText w:val="%3."/>
      <w:lvlJc w:val="right"/>
      <w:pPr>
        <w:ind w:left="2160" w:hanging="180"/>
      </w:pPr>
    </w:lvl>
    <w:lvl w:ilvl="3" w:tplc="77265AB0">
      <w:start w:val="1"/>
      <w:numFmt w:val="decimal"/>
      <w:lvlText w:val="%4."/>
      <w:lvlJc w:val="left"/>
      <w:pPr>
        <w:ind w:left="2880" w:hanging="360"/>
      </w:pPr>
    </w:lvl>
    <w:lvl w:ilvl="4" w:tplc="71FC582C">
      <w:start w:val="1"/>
      <w:numFmt w:val="lowerLetter"/>
      <w:lvlText w:val="%5."/>
      <w:lvlJc w:val="left"/>
      <w:pPr>
        <w:ind w:left="3600" w:hanging="360"/>
      </w:pPr>
    </w:lvl>
    <w:lvl w:ilvl="5" w:tplc="EF20557E">
      <w:start w:val="1"/>
      <w:numFmt w:val="lowerRoman"/>
      <w:lvlText w:val="%6."/>
      <w:lvlJc w:val="right"/>
      <w:pPr>
        <w:ind w:left="4320" w:hanging="180"/>
      </w:pPr>
    </w:lvl>
    <w:lvl w:ilvl="6" w:tplc="1A767D8A">
      <w:start w:val="1"/>
      <w:numFmt w:val="decimal"/>
      <w:lvlText w:val="%7."/>
      <w:lvlJc w:val="left"/>
      <w:pPr>
        <w:ind w:left="5040" w:hanging="360"/>
      </w:pPr>
    </w:lvl>
    <w:lvl w:ilvl="7" w:tplc="8244DEA2">
      <w:start w:val="1"/>
      <w:numFmt w:val="lowerLetter"/>
      <w:lvlText w:val="%8."/>
      <w:lvlJc w:val="left"/>
      <w:pPr>
        <w:ind w:left="5760" w:hanging="360"/>
      </w:pPr>
    </w:lvl>
    <w:lvl w:ilvl="8" w:tplc="6934698C">
      <w:start w:val="1"/>
      <w:numFmt w:val="lowerRoman"/>
      <w:lvlText w:val="%9."/>
      <w:lvlJc w:val="right"/>
      <w:pPr>
        <w:ind w:left="6480" w:hanging="180"/>
      </w:pPr>
    </w:lvl>
  </w:abstractNum>
  <w:abstractNum w:abstractNumId="31" w15:restartNumberingAfterBreak="0">
    <w:nsid w:val="6A225A37"/>
    <w:multiLevelType w:val="hybridMultilevel"/>
    <w:tmpl w:val="C2DA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A131F"/>
    <w:multiLevelType w:val="hybridMultilevel"/>
    <w:tmpl w:val="FFFFFFFF"/>
    <w:lvl w:ilvl="0" w:tplc="97540330">
      <w:start w:val="1"/>
      <w:numFmt w:val="decimal"/>
      <w:lvlText w:val="%1."/>
      <w:lvlJc w:val="left"/>
      <w:pPr>
        <w:ind w:left="720" w:hanging="360"/>
      </w:pPr>
    </w:lvl>
    <w:lvl w:ilvl="1" w:tplc="B382FDC2">
      <w:start w:val="1"/>
      <w:numFmt w:val="lowerLetter"/>
      <w:lvlText w:val="%2."/>
      <w:lvlJc w:val="left"/>
      <w:pPr>
        <w:ind w:left="1440" w:hanging="360"/>
      </w:pPr>
    </w:lvl>
    <w:lvl w:ilvl="2" w:tplc="BBDEC9BE">
      <w:start w:val="1"/>
      <w:numFmt w:val="lowerRoman"/>
      <w:lvlText w:val="%3."/>
      <w:lvlJc w:val="right"/>
      <w:pPr>
        <w:ind w:left="2160" w:hanging="180"/>
      </w:pPr>
    </w:lvl>
    <w:lvl w:ilvl="3" w:tplc="12F0EB1A">
      <w:start w:val="1"/>
      <w:numFmt w:val="decimal"/>
      <w:lvlText w:val="%4."/>
      <w:lvlJc w:val="left"/>
      <w:pPr>
        <w:ind w:left="2880" w:hanging="360"/>
      </w:pPr>
    </w:lvl>
    <w:lvl w:ilvl="4" w:tplc="0BC61E04">
      <w:start w:val="1"/>
      <w:numFmt w:val="lowerLetter"/>
      <w:lvlText w:val="%5."/>
      <w:lvlJc w:val="left"/>
      <w:pPr>
        <w:ind w:left="3600" w:hanging="360"/>
      </w:pPr>
    </w:lvl>
    <w:lvl w:ilvl="5" w:tplc="E2BCEDB4">
      <w:start w:val="1"/>
      <w:numFmt w:val="lowerRoman"/>
      <w:lvlText w:val="%6."/>
      <w:lvlJc w:val="right"/>
      <w:pPr>
        <w:ind w:left="4320" w:hanging="180"/>
      </w:pPr>
    </w:lvl>
    <w:lvl w:ilvl="6" w:tplc="A900EE1A">
      <w:start w:val="1"/>
      <w:numFmt w:val="decimal"/>
      <w:lvlText w:val="%7."/>
      <w:lvlJc w:val="left"/>
      <w:pPr>
        <w:ind w:left="5040" w:hanging="360"/>
      </w:pPr>
    </w:lvl>
    <w:lvl w:ilvl="7" w:tplc="19C85C9C">
      <w:start w:val="1"/>
      <w:numFmt w:val="lowerLetter"/>
      <w:lvlText w:val="%8."/>
      <w:lvlJc w:val="left"/>
      <w:pPr>
        <w:ind w:left="5760" w:hanging="360"/>
      </w:pPr>
    </w:lvl>
    <w:lvl w:ilvl="8" w:tplc="2ADA6236">
      <w:start w:val="1"/>
      <w:numFmt w:val="lowerRoman"/>
      <w:lvlText w:val="%9."/>
      <w:lvlJc w:val="right"/>
      <w:pPr>
        <w:ind w:left="6480" w:hanging="180"/>
      </w:pPr>
    </w:lvl>
  </w:abstractNum>
  <w:abstractNum w:abstractNumId="33" w15:restartNumberingAfterBreak="0">
    <w:nsid w:val="6C87559B"/>
    <w:multiLevelType w:val="hybridMultilevel"/>
    <w:tmpl w:val="B144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E645E7"/>
    <w:multiLevelType w:val="hybridMultilevel"/>
    <w:tmpl w:val="FFFFFFFF"/>
    <w:lvl w:ilvl="0" w:tplc="C5B89752">
      <w:start w:val="1"/>
      <w:numFmt w:val="decimal"/>
      <w:lvlText w:val="%1."/>
      <w:lvlJc w:val="left"/>
      <w:pPr>
        <w:ind w:left="720" w:hanging="360"/>
      </w:pPr>
    </w:lvl>
    <w:lvl w:ilvl="1" w:tplc="8FD2F7EA">
      <w:start w:val="1"/>
      <w:numFmt w:val="lowerLetter"/>
      <w:lvlText w:val="%2."/>
      <w:lvlJc w:val="left"/>
      <w:pPr>
        <w:ind w:left="1440" w:hanging="360"/>
      </w:pPr>
    </w:lvl>
    <w:lvl w:ilvl="2" w:tplc="65B2D4EE">
      <w:start w:val="1"/>
      <w:numFmt w:val="lowerRoman"/>
      <w:lvlText w:val="%3."/>
      <w:lvlJc w:val="right"/>
      <w:pPr>
        <w:ind w:left="2160" w:hanging="180"/>
      </w:pPr>
    </w:lvl>
    <w:lvl w:ilvl="3" w:tplc="287224BE">
      <w:start w:val="1"/>
      <w:numFmt w:val="decimal"/>
      <w:lvlText w:val="%4."/>
      <w:lvlJc w:val="left"/>
      <w:pPr>
        <w:ind w:left="2880" w:hanging="360"/>
      </w:pPr>
    </w:lvl>
    <w:lvl w:ilvl="4" w:tplc="FBAEE508">
      <w:start w:val="1"/>
      <w:numFmt w:val="lowerLetter"/>
      <w:lvlText w:val="%5."/>
      <w:lvlJc w:val="left"/>
      <w:pPr>
        <w:ind w:left="3600" w:hanging="360"/>
      </w:pPr>
    </w:lvl>
    <w:lvl w:ilvl="5" w:tplc="11D6BF00">
      <w:start w:val="1"/>
      <w:numFmt w:val="lowerRoman"/>
      <w:lvlText w:val="%6."/>
      <w:lvlJc w:val="right"/>
      <w:pPr>
        <w:ind w:left="4320" w:hanging="180"/>
      </w:pPr>
    </w:lvl>
    <w:lvl w:ilvl="6" w:tplc="EFB0DD72">
      <w:start w:val="1"/>
      <w:numFmt w:val="decimal"/>
      <w:lvlText w:val="%7."/>
      <w:lvlJc w:val="left"/>
      <w:pPr>
        <w:ind w:left="5040" w:hanging="360"/>
      </w:pPr>
    </w:lvl>
    <w:lvl w:ilvl="7" w:tplc="00ECC16C">
      <w:start w:val="1"/>
      <w:numFmt w:val="lowerLetter"/>
      <w:lvlText w:val="%8."/>
      <w:lvlJc w:val="left"/>
      <w:pPr>
        <w:ind w:left="5760" w:hanging="360"/>
      </w:pPr>
    </w:lvl>
    <w:lvl w:ilvl="8" w:tplc="C96A96E8">
      <w:start w:val="1"/>
      <w:numFmt w:val="lowerRoman"/>
      <w:lvlText w:val="%9."/>
      <w:lvlJc w:val="right"/>
      <w:pPr>
        <w:ind w:left="6480" w:hanging="180"/>
      </w:pPr>
    </w:lvl>
  </w:abstractNum>
  <w:abstractNum w:abstractNumId="35" w15:restartNumberingAfterBreak="0">
    <w:nsid w:val="6FDC2029"/>
    <w:multiLevelType w:val="hybridMultilevel"/>
    <w:tmpl w:val="FFFFFFFF"/>
    <w:lvl w:ilvl="0" w:tplc="F7CCDDAC">
      <w:start w:val="1"/>
      <w:numFmt w:val="decimal"/>
      <w:lvlText w:val="%1."/>
      <w:lvlJc w:val="left"/>
      <w:pPr>
        <w:ind w:left="720" w:hanging="360"/>
      </w:pPr>
    </w:lvl>
    <w:lvl w:ilvl="1" w:tplc="9A621394">
      <w:start w:val="1"/>
      <w:numFmt w:val="lowerLetter"/>
      <w:lvlText w:val="%2."/>
      <w:lvlJc w:val="left"/>
      <w:pPr>
        <w:ind w:left="1440" w:hanging="360"/>
      </w:pPr>
    </w:lvl>
    <w:lvl w:ilvl="2" w:tplc="893C538E">
      <w:start w:val="1"/>
      <w:numFmt w:val="lowerRoman"/>
      <w:lvlText w:val="%3."/>
      <w:lvlJc w:val="right"/>
      <w:pPr>
        <w:ind w:left="2160" w:hanging="180"/>
      </w:pPr>
    </w:lvl>
    <w:lvl w:ilvl="3" w:tplc="D10402D4">
      <w:start w:val="1"/>
      <w:numFmt w:val="decimal"/>
      <w:lvlText w:val="%4."/>
      <w:lvlJc w:val="left"/>
      <w:pPr>
        <w:ind w:left="2880" w:hanging="360"/>
      </w:pPr>
    </w:lvl>
    <w:lvl w:ilvl="4" w:tplc="BD84217E">
      <w:start w:val="1"/>
      <w:numFmt w:val="lowerLetter"/>
      <w:lvlText w:val="%5."/>
      <w:lvlJc w:val="left"/>
      <w:pPr>
        <w:ind w:left="3600" w:hanging="360"/>
      </w:pPr>
    </w:lvl>
    <w:lvl w:ilvl="5" w:tplc="3E304808">
      <w:start w:val="1"/>
      <w:numFmt w:val="lowerRoman"/>
      <w:lvlText w:val="%6."/>
      <w:lvlJc w:val="right"/>
      <w:pPr>
        <w:ind w:left="4320" w:hanging="180"/>
      </w:pPr>
    </w:lvl>
    <w:lvl w:ilvl="6" w:tplc="F1F61B72">
      <w:start w:val="1"/>
      <w:numFmt w:val="decimal"/>
      <w:lvlText w:val="%7."/>
      <w:lvlJc w:val="left"/>
      <w:pPr>
        <w:ind w:left="5040" w:hanging="360"/>
      </w:pPr>
    </w:lvl>
    <w:lvl w:ilvl="7" w:tplc="53A2CF02">
      <w:start w:val="1"/>
      <w:numFmt w:val="lowerLetter"/>
      <w:lvlText w:val="%8."/>
      <w:lvlJc w:val="left"/>
      <w:pPr>
        <w:ind w:left="5760" w:hanging="360"/>
      </w:pPr>
    </w:lvl>
    <w:lvl w:ilvl="8" w:tplc="FA4AA446">
      <w:start w:val="1"/>
      <w:numFmt w:val="lowerRoman"/>
      <w:lvlText w:val="%9."/>
      <w:lvlJc w:val="right"/>
      <w:pPr>
        <w:ind w:left="6480" w:hanging="180"/>
      </w:pPr>
    </w:lvl>
  </w:abstractNum>
  <w:abstractNum w:abstractNumId="36" w15:restartNumberingAfterBreak="0">
    <w:nsid w:val="707F0573"/>
    <w:multiLevelType w:val="hybridMultilevel"/>
    <w:tmpl w:val="7AB87B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D3ACA"/>
    <w:multiLevelType w:val="hybridMultilevel"/>
    <w:tmpl w:val="4B94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279DF"/>
    <w:multiLevelType w:val="hybridMultilevel"/>
    <w:tmpl w:val="FFFFFFFF"/>
    <w:lvl w:ilvl="0" w:tplc="4A504528">
      <w:start w:val="1"/>
      <w:numFmt w:val="decimal"/>
      <w:lvlText w:val="%1."/>
      <w:lvlJc w:val="left"/>
      <w:pPr>
        <w:ind w:left="720" w:hanging="360"/>
      </w:pPr>
    </w:lvl>
    <w:lvl w:ilvl="1" w:tplc="7BF2572E">
      <w:start w:val="1"/>
      <w:numFmt w:val="lowerLetter"/>
      <w:lvlText w:val="%2."/>
      <w:lvlJc w:val="left"/>
      <w:pPr>
        <w:ind w:left="1440" w:hanging="360"/>
      </w:pPr>
    </w:lvl>
    <w:lvl w:ilvl="2" w:tplc="08A8789E">
      <w:start w:val="1"/>
      <w:numFmt w:val="lowerRoman"/>
      <w:lvlText w:val="%3."/>
      <w:lvlJc w:val="right"/>
      <w:pPr>
        <w:ind w:left="2160" w:hanging="180"/>
      </w:pPr>
    </w:lvl>
    <w:lvl w:ilvl="3" w:tplc="A2A415CC">
      <w:start w:val="1"/>
      <w:numFmt w:val="decimal"/>
      <w:lvlText w:val="%4."/>
      <w:lvlJc w:val="left"/>
      <w:pPr>
        <w:ind w:left="2880" w:hanging="360"/>
      </w:pPr>
    </w:lvl>
    <w:lvl w:ilvl="4" w:tplc="B0DEE858">
      <w:start w:val="1"/>
      <w:numFmt w:val="lowerLetter"/>
      <w:lvlText w:val="%5."/>
      <w:lvlJc w:val="left"/>
      <w:pPr>
        <w:ind w:left="3600" w:hanging="360"/>
      </w:pPr>
    </w:lvl>
    <w:lvl w:ilvl="5" w:tplc="3ABA425E">
      <w:start w:val="1"/>
      <w:numFmt w:val="lowerRoman"/>
      <w:lvlText w:val="%6."/>
      <w:lvlJc w:val="right"/>
      <w:pPr>
        <w:ind w:left="4320" w:hanging="180"/>
      </w:pPr>
    </w:lvl>
    <w:lvl w:ilvl="6" w:tplc="85046B56">
      <w:start w:val="1"/>
      <w:numFmt w:val="decimal"/>
      <w:lvlText w:val="%7."/>
      <w:lvlJc w:val="left"/>
      <w:pPr>
        <w:ind w:left="5040" w:hanging="360"/>
      </w:pPr>
    </w:lvl>
    <w:lvl w:ilvl="7" w:tplc="6472FBDC">
      <w:start w:val="1"/>
      <w:numFmt w:val="lowerLetter"/>
      <w:lvlText w:val="%8."/>
      <w:lvlJc w:val="left"/>
      <w:pPr>
        <w:ind w:left="5760" w:hanging="360"/>
      </w:pPr>
    </w:lvl>
    <w:lvl w:ilvl="8" w:tplc="E820A73E">
      <w:start w:val="1"/>
      <w:numFmt w:val="lowerRoman"/>
      <w:lvlText w:val="%9."/>
      <w:lvlJc w:val="right"/>
      <w:pPr>
        <w:ind w:left="6480" w:hanging="180"/>
      </w:pPr>
    </w:lvl>
  </w:abstractNum>
  <w:abstractNum w:abstractNumId="39" w15:restartNumberingAfterBreak="0">
    <w:nsid w:val="7A667DFA"/>
    <w:multiLevelType w:val="hybridMultilevel"/>
    <w:tmpl w:val="FFFFFFFF"/>
    <w:lvl w:ilvl="0" w:tplc="88EA02AC">
      <w:start w:val="1"/>
      <w:numFmt w:val="decimal"/>
      <w:lvlText w:val="%1."/>
      <w:lvlJc w:val="left"/>
      <w:pPr>
        <w:ind w:left="720" w:hanging="360"/>
      </w:pPr>
    </w:lvl>
    <w:lvl w:ilvl="1" w:tplc="FE3280FA">
      <w:start w:val="1"/>
      <w:numFmt w:val="lowerLetter"/>
      <w:lvlText w:val="%2."/>
      <w:lvlJc w:val="left"/>
      <w:pPr>
        <w:ind w:left="1440" w:hanging="360"/>
      </w:pPr>
    </w:lvl>
    <w:lvl w:ilvl="2" w:tplc="654208BC">
      <w:start w:val="1"/>
      <w:numFmt w:val="lowerRoman"/>
      <w:lvlText w:val="%3."/>
      <w:lvlJc w:val="right"/>
      <w:pPr>
        <w:ind w:left="2160" w:hanging="180"/>
      </w:pPr>
    </w:lvl>
    <w:lvl w:ilvl="3" w:tplc="500C3D18">
      <w:start w:val="1"/>
      <w:numFmt w:val="decimal"/>
      <w:lvlText w:val="%4."/>
      <w:lvlJc w:val="left"/>
      <w:pPr>
        <w:ind w:left="2880" w:hanging="360"/>
      </w:pPr>
    </w:lvl>
    <w:lvl w:ilvl="4" w:tplc="1EE21542">
      <w:start w:val="1"/>
      <w:numFmt w:val="lowerLetter"/>
      <w:lvlText w:val="%5."/>
      <w:lvlJc w:val="left"/>
      <w:pPr>
        <w:ind w:left="3600" w:hanging="360"/>
      </w:pPr>
    </w:lvl>
    <w:lvl w:ilvl="5" w:tplc="E38C2AD0">
      <w:start w:val="1"/>
      <w:numFmt w:val="lowerRoman"/>
      <w:lvlText w:val="%6."/>
      <w:lvlJc w:val="right"/>
      <w:pPr>
        <w:ind w:left="4320" w:hanging="180"/>
      </w:pPr>
    </w:lvl>
    <w:lvl w:ilvl="6" w:tplc="B7E0A916">
      <w:start w:val="1"/>
      <w:numFmt w:val="decimal"/>
      <w:lvlText w:val="%7."/>
      <w:lvlJc w:val="left"/>
      <w:pPr>
        <w:ind w:left="5040" w:hanging="360"/>
      </w:pPr>
    </w:lvl>
    <w:lvl w:ilvl="7" w:tplc="3FAC2E0C">
      <w:start w:val="1"/>
      <w:numFmt w:val="lowerLetter"/>
      <w:lvlText w:val="%8."/>
      <w:lvlJc w:val="left"/>
      <w:pPr>
        <w:ind w:left="5760" w:hanging="360"/>
      </w:pPr>
    </w:lvl>
    <w:lvl w:ilvl="8" w:tplc="CCA0B4CE">
      <w:start w:val="1"/>
      <w:numFmt w:val="lowerRoman"/>
      <w:lvlText w:val="%9."/>
      <w:lvlJc w:val="right"/>
      <w:pPr>
        <w:ind w:left="6480" w:hanging="180"/>
      </w:pPr>
    </w:lvl>
  </w:abstractNum>
  <w:num w:numId="1">
    <w:abstractNumId w:val="34"/>
  </w:num>
  <w:num w:numId="2">
    <w:abstractNumId w:val="32"/>
  </w:num>
  <w:num w:numId="3">
    <w:abstractNumId w:val="11"/>
  </w:num>
  <w:num w:numId="4">
    <w:abstractNumId w:val="1"/>
  </w:num>
  <w:num w:numId="5">
    <w:abstractNumId w:val="8"/>
  </w:num>
  <w:num w:numId="6">
    <w:abstractNumId w:val="5"/>
  </w:num>
  <w:num w:numId="7">
    <w:abstractNumId w:val="15"/>
  </w:num>
  <w:num w:numId="8">
    <w:abstractNumId w:val="3"/>
  </w:num>
  <w:num w:numId="9">
    <w:abstractNumId w:val="29"/>
  </w:num>
  <w:num w:numId="10">
    <w:abstractNumId w:val="39"/>
  </w:num>
  <w:num w:numId="11">
    <w:abstractNumId w:val="28"/>
  </w:num>
  <w:num w:numId="12">
    <w:abstractNumId w:val="38"/>
  </w:num>
  <w:num w:numId="13">
    <w:abstractNumId w:val="6"/>
  </w:num>
  <w:num w:numId="14">
    <w:abstractNumId w:val="35"/>
  </w:num>
  <w:num w:numId="15">
    <w:abstractNumId w:val="24"/>
  </w:num>
  <w:num w:numId="16">
    <w:abstractNumId w:val="7"/>
  </w:num>
  <w:num w:numId="17">
    <w:abstractNumId w:val="14"/>
  </w:num>
  <w:num w:numId="18">
    <w:abstractNumId w:val="30"/>
  </w:num>
  <w:num w:numId="19">
    <w:abstractNumId w:val="16"/>
  </w:num>
  <w:num w:numId="20">
    <w:abstractNumId w:val="18"/>
  </w:num>
  <w:num w:numId="21">
    <w:abstractNumId w:val="20"/>
  </w:num>
  <w:num w:numId="22">
    <w:abstractNumId w:val="19"/>
  </w:num>
  <w:num w:numId="23">
    <w:abstractNumId w:val="0"/>
  </w:num>
  <w:num w:numId="24">
    <w:abstractNumId w:val="12"/>
  </w:num>
  <w:num w:numId="25">
    <w:abstractNumId w:val="21"/>
  </w:num>
  <w:num w:numId="26">
    <w:abstractNumId w:val="27"/>
  </w:num>
  <w:num w:numId="27">
    <w:abstractNumId w:val="31"/>
  </w:num>
  <w:num w:numId="28">
    <w:abstractNumId w:val="26"/>
  </w:num>
  <w:num w:numId="29">
    <w:abstractNumId w:val="22"/>
  </w:num>
  <w:num w:numId="30">
    <w:abstractNumId w:val="13"/>
  </w:num>
  <w:num w:numId="31">
    <w:abstractNumId w:val="23"/>
  </w:num>
  <w:num w:numId="32">
    <w:abstractNumId w:val="17"/>
  </w:num>
  <w:num w:numId="33">
    <w:abstractNumId w:val="33"/>
  </w:num>
  <w:num w:numId="34">
    <w:abstractNumId w:val="9"/>
  </w:num>
  <w:num w:numId="35">
    <w:abstractNumId w:val="2"/>
  </w:num>
  <w:num w:numId="36">
    <w:abstractNumId w:val="10"/>
  </w:num>
  <w:num w:numId="37">
    <w:abstractNumId w:val="36"/>
  </w:num>
  <w:num w:numId="38">
    <w:abstractNumId w:val="37"/>
  </w:num>
  <w:num w:numId="39">
    <w:abstractNumId w:val="25"/>
  </w:num>
  <w:num w:numId="40">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11AB3"/>
    <w:rsid w:val="000301FA"/>
    <w:rsid w:val="0005013E"/>
    <w:rsid w:val="00065942"/>
    <w:rsid w:val="00066DD1"/>
    <w:rsid w:val="00075480"/>
    <w:rsid w:val="0008245A"/>
    <w:rsid w:val="00083E04"/>
    <w:rsid w:val="000867F0"/>
    <w:rsid w:val="00087B72"/>
    <w:rsid w:val="00095AAB"/>
    <w:rsid w:val="000A2A88"/>
    <w:rsid w:val="000A6848"/>
    <w:rsid w:val="000B1B29"/>
    <w:rsid w:val="000B1C92"/>
    <w:rsid w:val="000C41A4"/>
    <w:rsid w:val="000D01D9"/>
    <w:rsid w:val="000D3429"/>
    <w:rsid w:val="000E1660"/>
    <w:rsid w:val="000E2866"/>
    <w:rsid w:val="000E2D5B"/>
    <w:rsid w:val="000E31C1"/>
    <w:rsid w:val="000F0E34"/>
    <w:rsid w:val="000F17C8"/>
    <w:rsid w:val="00101530"/>
    <w:rsid w:val="00110122"/>
    <w:rsid w:val="00110822"/>
    <w:rsid w:val="00112981"/>
    <w:rsid w:val="00112E3B"/>
    <w:rsid w:val="00115CA7"/>
    <w:rsid w:val="00122414"/>
    <w:rsid w:val="00132B09"/>
    <w:rsid w:val="001371E9"/>
    <w:rsid w:val="00142099"/>
    <w:rsid w:val="00151B8C"/>
    <w:rsid w:val="0015352A"/>
    <w:rsid w:val="0015666C"/>
    <w:rsid w:val="00157D39"/>
    <w:rsid w:val="00167AC6"/>
    <w:rsid w:val="00182DBC"/>
    <w:rsid w:val="00183AE0"/>
    <w:rsid w:val="00191186"/>
    <w:rsid w:val="00191E08"/>
    <w:rsid w:val="00192316"/>
    <w:rsid w:val="00192F70"/>
    <w:rsid w:val="00194547"/>
    <w:rsid w:val="001A2A44"/>
    <w:rsid w:val="001A3F23"/>
    <w:rsid w:val="001B3CBB"/>
    <w:rsid w:val="001C22D1"/>
    <w:rsid w:val="001C241A"/>
    <w:rsid w:val="001C4100"/>
    <w:rsid w:val="001C6A57"/>
    <w:rsid w:val="001D02E1"/>
    <w:rsid w:val="001D1938"/>
    <w:rsid w:val="001D398B"/>
    <w:rsid w:val="001D5C56"/>
    <w:rsid w:val="001E0A31"/>
    <w:rsid w:val="001E377B"/>
    <w:rsid w:val="001E454D"/>
    <w:rsid w:val="001E7661"/>
    <w:rsid w:val="001F265D"/>
    <w:rsid w:val="001F3E26"/>
    <w:rsid w:val="001F437F"/>
    <w:rsid w:val="001F475E"/>
    <w:rsid w:val="001F4DD4"/>
    <w:rsid w:val="0020222E"/>
    <w:rsid w:val="0020395E"/>
    <w:rsid w:val="00206536"/>
    <w:rsid w:val="00216E60"/>
    <w:rsid w:val="002295A6"/>
    <w:rsid w:val="00233C79"/>
    <w:rsid w:val="00233EE1"/>
    <w:rsid w:val="002350AD"/>
    <w:rsid w:val="00243B57"/>
    <w:rsid w:val="00246AD3"/>
    <w:rsid w:val="00247ACD"/>
    <w:rsid w:val="00250FA0"/>
    <w:rsid w:val="0025631C"/>
    <w:rsid w:val="002609CC"/>
    <w:rsid w:val="00261DDF"/>
    <w:rsid w:val="00261EA6"/>
    <w:rsid w:val="002703F1"/>
    <w:rsid w:val="00271F48"/>
    <w:rsid w:val="002755EC"/>
    <w:rsid w:val="00275E64"/>
    <w:rsid w:val="002819A0"/>
    <w:rsid w:val="00287096"/>
    <w:rsid w:val="00292805"/>
    <w:rsid w:val="002933E2"/>
    <w:rsid w:val="002938E7"/>
    <w:rsid w:val="0029548D"/>
    <w:rsid w:val="002B24EB"/>
    <w:rsid w:val="002D6020"/>
    <w:rsid w:val="002E0B59"/>
    <w:rsid w:val="002E15BF"/>
    <w:rsid w:val="002F516E"/>
    <w:rsid w:val="003002B5"/>
    <w:rsid w:val="00301292"/>
    <w:rsid w:val="003029AE"/>
    <w:rsid w:val="00304C59"/>
    <w:rsid w:val="003057F8"/>
    <w:rsid w:val="0031038C"/>
    <w:rsid w:val="003118A3"/>
    <w:rsid w:val="00313628"/>
    <w:rsid w:val="0031401B"/>
    <w:rsid w:val="00316001"/>
    <w:rsid w:val="00320A85"/>
    <w:rsid w:val="00326648"/>
    <w:rsid w:val="003269F8"/>
    <w:rsid w:val="00326D8C"/>
    <w:rsid w:val="003272F8"/>
    <w:rsid w:val="0033074B"/>
    <w:rsid w:val="00332BD1"/>
    <w:rsid w:val="00332C08"/>
    <w:rsid w:val="00332E17"/>
    <w:rsid w:val="003352FF"/>
    <w:rsid w:val="003412B6"/>
    <w:rsid w:val="00344111"/>
    <w:rsid w:val="00351B7A"/>
    <w:rsid w:val="0035242C"/>
    <w:rsid w:val="003611C3"/>
    <w:rsid w:val="00361471"/>
    <w:rsid w:val="003630A7"/>
    <w:rsid w:val="0036794B"/>
    <w:rsid w:val="00367CF1"/>
    <w:rsid w:val="003718E6"/>
    <w:rsid w:val="00380B1B"/>
    <w:rsid w:val="0039046B"/>
    <w:rsid w:val="00390FCF"/>
    <w:rsid w:val="00394534"/>
    <w:rsid w:val="003A3466"/>
    <w:rsid w:val="003B2906"/>
    <w:rsid w:val="003B4485"/>
    <w:rsid w:val="003B6C97"/>
    <w:rsid w:val="003C2428"/>
    <w:rsid w:val="003C3089"/>
    <w:rsid w:val="003D0BFD"/>
    <w:rsid w:val="003D72EB"/>
    <w:rsid w:val="003E06D3"/>
    <w:rsid w:val="003E0CF2"/>
    <w:rsid w:val="003E697F"/>
    <w:rsid w:val="003F6A63"/>
    <w:rsid w:val="004009B9"/>
    <w:rsid w:val="00410965"/>
    <w:rsid w:val="004256A3"/>
    <w:rsid w:val="004274DA"/>
    <w:rsid w:val="00435840"/>
    <w:rsid w:val="00437F6D"/>
    <w:rsid w:val="004418F6"/>
    <w:rsid w:val="004424AC"/>
    <w:rsid w:val="00442F8C"/>
    <w:rsid w:val="00446EA5"/>
    <w:rsid w:val="00453CD8"/>
    <w:rsid w:val="0045D8CA"/>
    <w:rsid w:val="00461615"/>
    <w:rsid w:val="004664CF"/>
    <w:rsid w:val="0048032C"/>
    <w:rsid w:val="00492B47"/>
    <w:rsid w:val="00495000"/>
    <w:rsid w:val="004A2226"/>
    <w:rsid w:val="004A25E2"/>
    <w:rsid w:val="004B4427"/>
    <w:rsid w:val="004C0A4C"/>
    <w:rsid w:val="004C5B1F"/>
    <w:rsid w:val="004C5ECB"/>
    <w:rsid w:val="004C7F0F"/>
    <w:rsid w:val="004D65F1"/>
    <w:rsid w:val="004D7182"/>
    <w:rsid w:val="004E4F36"/>
    <w:rsid w:val="004F02DC"/>
    <w:rsid w:val="004F0BA0"/>
    <w:rsid w:val="004F2422"/>
    <w:rsid w:val="004F5198"/>
    <w:rsid w:val="004F590E"/>
    <w:rsid w:val="004F6942"/>
    <w:rsid w:val="004F6CE9"/>
    <w:rsid w:val="00506BD2"/>
    <w:rsid w:val="00534CDA"/>
    <w:rsid w:val="005445F2"/>
    <w:rsid w:val="00552C3C"/>
    <w:rsid w:val="00561A93"/>
    <w:rsid w:val="00563CA5"/>
    <w:rsid w:val="00564DB4"/>
    <w:rsid w:val="005671E5"/>
    <w:rsid w:val="00581CBB"/>
    <w:rsid w:val="00591FC7"/>
    <w:rsid w:val="00592F20"/>
    <w:rsid w:val="00595E0B"/>
    <w:rsid w:val="005969F5"/>
    <w:rsid w:val="005A1D1B"/>
    <w:rsid w:val="005B557F"/>
    <w:rsid w:val="005C0AC2"/>
    <w:rsid w:val="005C1085"/>
    <w:rsid w:val="005C16DD"/>
    <w:rsid w:val="005C639E"/>
    <w:rsid w:val="005C63B0"/>
    <w:rsid w:val="005C72F4"/>
    <w:rsid w:val="005D0D66"/>
    <w:rsid w:val="005E43DE"/>
    <w:rsid w:val="005E6692"/>
    <w:rsid w:val="005E686F"/>
    <w:rsid w:val="005E7D6D"/>
    <w:rsid w:val="005F13A9"/>
    <w:rsid w:val="005F37D4"/>
    <w:rsid w:val="005F7361"/>
    <w:rsid w:val="00613DF7"/>
    <w:rsid w:val="00614834"/>
    <w:rsid w:val="00623C4A"/>
    <w:rsid w:val="00625264"/>
    <w:rsid w:val="00642652"/>
    <w:rsid w:val="00643E5E"/>
    <w:rsid w:val="00651A0C"/>
    <w:rsid w:val="00652170"/>
    <w:rsid w:val="0065776C"/>
    <w:rsid w:val="00667771"/>
    <w:rsid w:val="006764B7"/>
    <w:rsid w:val="00681887"/>
    <w:rsid w:val="0068319E"/>
    <w:rsid w:val="00690D71"/>
    <w:rsid w:val="006A29A5"/>
    <w:rsid w:val="006A5047"/>
    <w:rsid w:val="006B3ED8"/>
    <w:rsid w:val="006B55CB"/>
    <w:rsid w:val="006B7410"/>
    <w:rsid w:val="006C215E"/>
    <w:rsid w:val="006C38F3"/>
    <w:rsid w:val="006D074E"/>
    <w:rsid w:val="006D3CE4"/>
    <w:rsid w:val="006D673B"/>
    <w:rsid w:val="006D6F5B"/>
    <w:rsid w:val="006E207D"/>
    <w:rsid w:val="006E21B1"/>
    <w:rsid w:val="006F68E8"/>
    <w:rsid w:val="006F6F70"/>
    <w:rsid w:val="006F72A0"/>
    <w:rsid w:val="006F7F85"/>
    <w:rsid w:val="007047A0"/>
    <w:rsid w:val="00706FE9"/>
    <w:rsid w:val="00714DF7"/>
    <w:rsid w:val="00722344"/>
    <w:rsid w:val="00722594"/>
    <w:rsid w:val="0072589B"/>
    <w:rsid w:val="00727F43"/>
    <w:rsid w:val="00730783"/>
    <w:rsid w:val="007311D7"/>
    <w:rsid w:val="00736652"/>
    <w:rsid w:val="00757126"/>
    <w:rsid w:val="007574E3"/>
    <w:rsid w:val="007A086C"/>
    <w:rsid w:val="007A1C48"/>
    <w:rsid w:val="007A77C1"/>
    <w:rsid w:val="007B1986"/>
    <w:rsid w:val="007B28A7"/>
    <w:rsid w:val="007B550B"/>
    <w:rsid w:val="007C609D"/>
    <w:rsid w:val="007C7910"/>
    <w:rsid w:val="007D0919"/>
    <w:rsid w:val="007D5A97"/>
    <w:rsid w:val="007E58C7"/>
    <w:rsid w:val="007E6F4F"/>
    <w:rsid w:val="007F0BA8"/>
    <w:rsid w:val="00803E38"/>
    <w:rsid w:val="008050BB"/>
    <w:rsid w:val="0080703D"/>
    <w:rsid w:val="008079FD"/>
    <w:rsid w:val="00810047"/>
    <w:rsid w:val="008125F4"/>
    <w:rsid w:val="008160AF"/>
    <w:rsid w:val="00836F1B"/>
    <w:rsid w:val="008374B7"/>
    <w:rsid w:val="00842B37"/>
    <w:rsid w:val="00854745"/>
    <w:rsid w:val="00863211"/>
    <w:rsid w:val="0086338B"/>
    <w:rsid w:val="00871154"/>
    <w:rsid w:val="00873684"/>
    <w:rsid w:val="00875D20"/>
    <w:rsid w:val="008763AC"/>
    <w:rsid w:val="00883BEF"/>
    <w:rsid w:val="008852FC"/>
    <w:rsid w:val="00885FB1"/>
    <w:rsid w:val="008950A2"/>
    <w:rsid w:val="008A5E85"/>
    <w:rsid w:val="008A7726"/>
    <w:rsid w:val="008B33CB"/>
    <w:rsid w:val="008B7634"/>
    <w:rsid w:val="008C0E70"/>
    <w:rsid w:val="008C4104"/>
    <w:rsid w:val="008C4F61"/>
    <w:rsid w:val="008D0690"/>
    <w:rsid w:val="008D1E55"/>
    <w:rsid w:val="008D7C69"/>
    <w:rsid w:val="008E0D0B"/>
    <w:rsid w:val="008E5B5F"/>
    <w:rsid w:val="008E7EFC"/>
    <w:rsid w:val="008F0F26"/>
    <w:rsid w:val="008F316F"/>
    <w:rsid w:val="008F5BE0"/>
    <w:rsid w:val="0090744D"/>
    <w:rsid w:val="00907980"/>
    <w:rsid w:val="00914401"/>
    <w:rsid w:val="00914F0C"/>
    <w:rsid w:val="0092274B"/>
    <w:rsid w:val="00923941"/>
    <w:rsid w:val="00926F89"/>
    <w:rsid w:val="00927404"/>
    <w:rsid w:val="00937482"/>
    <w:rsid w:val="009412EF"/>
    <w:rsid w:val="00943301"/>
    <w:rsid w:val="009563AE"/>
    <w:rsid w:val="00956BBD"/>
    <w:rsid w:val="009612F0"/>
    <w:rsid w:val="00961CF0"/>
    <w:rsid w:val="00971BA0"/>
    <w:rsid w:val="009800A9"/>
    <w:rsid w:val="00985552"/>
    <w:rsid w:val="0099087F"/>
    <w:rsid w:val="00991966"/>
    <w:rsid w:val="009B315B"/>
    <w:rsid w:val="009B3CFE"/>
    <w:rsid w:val="009B4400"/>
    <w:rsid w:val="009B56FC"/>
    <w:rsid w:val="009B6482"/>
    <w:rsid w:val="009D071E"/>
    <w:rsid w:val="009D0B03"/>
    <w:rsid w:val="009D0F4B"/>
    <w:rsid w:val="009D1EB0"/>
    <w:rsid w:val="009E212D"/>
    <w:rsid w:val="009E7699"/>
    <w:rsid w:val="009F5463"/>
    <w:rsid w:val="00A01016"/>
    <w:rsid w:val="00A02CAB"/>
    <w:rsid w:val="00A27350"/>
    <w:rsid w:val="00A279E2"/>
    <w:rsid w:val="00A30B51"/>
    <w:rsid w:val="00A3474C"/>
    <w:rsid w:val="00A349E4"/>
    <w:rsid w:val="00A40551"/>
    <w:rsid w:val="00A432DC"/>
    <w:rsid w:val="00A51611"/>
    <w:rsid w:val="00A658B1"/>
    <w:rsid w:val="00A70426"/>
    <w:rsid w:val="00A80E44"/>
    <w:rsid w:val="00A82214"/>
    <w:rsid w:val="00A82FDA"/>
    <w:rsid w:val="00A834A9"/>
    <w:rsid w:val="00A92832"/>
    <w:rsid w:val="00A95724"/>
    <w:rsid w:val="00A9580C"/>
    <w:rsid w:val="00AA7E3E"/>
    <w:rsid w:val="00AB1CF9"/>
    <w:rsid w:val="00AC053D"/>
    <w:rsid w:val="00AC20AC"/>
    <w:rsid w:val="00AC7166"/>
    <w:rsid w:val="00AD65A1"/>
    <w:rsid w:val="00AD6D4A"/>
    <w:rsid w:val="00AE01F1"/>
    <w:rsid w:val="00AE5FF9"/>
    <w:rsid w:val="00AF07A5"/>
    <w:rsid w:val="00B0146D"/>
    <w:rsid w:val="00B14A29"/>
    <w:rsid w:val="00B2153C"/>
    <w:rsid w:val="00B23A6E"/>
    <w:rsid w:val="00B2604C"/>
    <w:rsid w:val="00B33FF7"/>
    <w:rsid w:val="00B34E22"/>
    <w:rsid w:val="00B400F5"/>
    <w:rsid w:val="00B42E2D"/>
    <w:rsid w:val="00B453F7"/>
    <w:rsid w:val="00B55E8E"/>
    <w:rsid w:val="00B602B1"/>
    <w:rsid w:val="00B6203F"/>
    <w:rsid w:val="00B66D6A"/>
    <w:rsid w:val="00B672B0"/>
    <w:rsid w:val="00B70927"/>
    <w:rsid w:val="00B70BFE"/>
    <w:rsid w:val="00B7102E"/>
    <w:rsid w:val="00B7695E"/>
    <w:rsid w:val="00B924AF"/>
    <w:rsid w:val="00B944BF"/>
    <w:rsid w:val="00BA72A6"/>
    <w:rsid w:val="00BB33A2"/>
    <w:rsid w:val="00BB757F"/>
    <w:rsid w:val="00BD167C"/>
    <w:rsid w:val="00BD2D9D"/>
    <w:rsid w:val="00BE54FB"/>
    <w:rsid w:val="00BF0D67"/>
    <w:rsid w:val="00BF2CC0"/>
    <w:rsid w:val="00BF4708"/>
    <w:rsid w:val="00BF7657"/>
    <w:rsid w:val="00C146BE"/>
    <w:rsid w:val="00C17FD0"/>
    <w:rsid w:val="00C231E6"/>
    <w:rsid w:val="00C33650"/>
    <w:rsid w:val="00C40B24"/>
    <w:rsid w:val="00C42ACD"/>
    <w:rsid w:val="00C462A1"/>
    <w:rsid w:val="00C57E8A"/>
    <w:rsid w:val="00C645E0"/>
    <w:rsid w:val="00C7047B"/>
    <w:rsid w:val="00C72725"/>
    <w:rsid w:val="00C72F72"/>
    <w:rsid w:val="00C85E72"/>
    <w:rsid w:val="00C86658"/>
    <w:rsid w:val="00C90FD9"/>
    <w:rsid w:val="00CA40DD"/>
    <w:rsid w:val="00CA463E"/>
    <w:rsid w:val="00CA7934"/>
    <w:rsid w:val="00CB0203"/>
    <w:rsid w:val="00CB0DD3"/>
    <w:rsid w:val="00CB5345"/>
    <w:rsid w:val="00CB7592"/>
    <w:rsid w:val="00CC34E4"/>
    <w:rsid w:val="00CC47E8"/>
    <w:rsid w:val="00CC4F6C"/>
    <w:rsid w:val="00CC4FD7"/>
    <w:rsid w:val="00CC5BFC"/>
    <w:rsid w:val="00CD57EE"/>
    <w:rsid w:val="00CE15F7"/>
    <w:rsid w:val="00CE696F"/>
    <w:rsid w:val="00CE7F44"/>
    <w:rsid w:val="00CF0DA7"/>
    <w:rsid w:val="00CF7257"/>
    <w:rsid w:val="00D003FA"/>
    <w:rsid w:val="00D03EA9"/>
    <w:rsid w:val="00D065D3"/>
    <w:rsid w:val="00D10E69"/>
    <w:rsid w:val="00D14737"/>
    <w:rsid w:val="00D15DD3"/>
    <w:rsid w:val="00D16D60"/>
    <w:rsid w:val="00D177CE"/>
    <w:rsid w:val="00D21005"/>
    <w:rsid w:val="00D2418B"/>
    <w:rsid w:val="00D35D0E"/>
    <w:rsid w:val="00D40FCC"/>
    <w:rsid w:val="00D41B95"/>
    <w:rsid w:val="00D4482C"/>
    <w:rsid w:val="00D555D0"/>
    <w:rsid w:val="00D56A23"/>
    <w:rsid w:val="00D630D3"/>
    <w:rsid w:val="00D659C4"/>
    <w:rsid w:val="00D70DBA"/>
    <w:rsid w:val="00D732B9"/>
    <w:rsid w:val="00D739DB"/>
    <w:rsid w:val="00D807FB"/>
    <w:rsid w:val="00D84E25"/>
    <w:rsid w:val="00D87077"/>
    <w:rsid w:val="00D90C21"/>
    <w:rsid w:val="00D93024"/>
    <w:rsid w:val="00D932FB"/>
    <w:rsid w:val="00D9416B"/>
    <w:rsid w:val="00DA3DD2"/>
    <w:rsid w:val="00DB2B39"/>
    <w:rsid w:val="00DB6A54"/>
    <w:rsid w:val="00DC362F"/>
    <w:rsid w:val="00DD052A"/>
    <w:rsid w:val="00DD26CA"/>
    <w:rsid w:val="00DD2864"/>
    <w:rsid w:val="00DE739D"/>
    <w:rsid w:val="00DF73FD"/>
    <w:rsid w:val="00E03623"/>
    <w:rsid w:val="00E104D1"/>
    <w:rsid w:val="00E13A59"/>
    <w:rsid w:val="00E15A23"/>
    <w:rsid w:val="00E20369"/>
    <w:rsid w:val="00E21334"/>
    <w:rsid w:val="00E27A68"/>
    <w:rsid w:val="00E301F0"/>
    <w:rsid w:val="00E31FAA"/>
    <w:rsid w:val="00E322AE"/>
    <w:rsid w:val="00E37C6F"/>
    <w:rsid w:val="00E41464"/>
    <w:rsid w:val="00E42CF0"/>
    <w:rsid w:val="00E508AC"/>
    <w:rsid w:val="00E50FC4"/>
    <w:rsid w:val="00E54833"/>
    <w:rsid w:val="00E77261"/>
    <w:rsid w:val="00E83040"/>
    <w:rsid w:val="00E84929"/>
    <w:rsid w:val="00EA04A3"/>
    <w:rsid w:val="00EA3BD2"/>
    <w:rsid w:val="00EB0C86"/>
    <w:rsid w:val="00EB5096"/>
    <w:rsid w:val="00EB66DB"/>
    <w:rsid w:val="00EB6837"/>
    <w:rsid w:val="00EC3754"/>
    <w:rsid w:val="00EC64AC"/>
    <w:rsid w:val="00ED4344"/>
    <w:rsid w:val="00EE4353"/>
    <w:rsid w:val="00EE55A0"/>
    <w:rsid w:val="00EE5739"/>
    <w:rsid w:val="00EE74AA"/>
    <w:rsid w:val="00EE7C60"/>
    <w:rsid w:val="00EF7E77"/>
    <w:rsid w:val="00F00D3B"/>
    <w:rsid w:val="00F0266E"/>
    <w:rsid w:val="00F02AEC"/>
    <w:rsid w:val="00F10C26"/>
    <w:rsid w:val="00F1656F"/>
    <w:rsid w:val="00F16E5B"/>
    <w:rsid w:val="00F178E0"/>
    <w:rsid w:val="00F22BEA"/>
    <w:rsid w:val="00F409F1"/>
    <w:rsid w:val="00F409F9"/>
    <w:rsid w:val="00F50AFC"/>
    <w:rsid w:val="00F50FC1"/>
    <w:rsid w:val="00F51BCE"/>
    <w:rsid w:val="00F60D6B"/>
    <w:rsid w:val="00F60E2C"/>
    <w:rsid w:val="00F66A03"/>
    <w:rsid w:val="00F67052"/>
    <w:rsid w:val="00F75B96"/>
    <w:rsid w:val="00F76DA9"/>
    <w:rsid w:val="00F83F44"/>
    <w:rsid w:val="00F94C5B"/>
    <w:rsid w:val="00FB4565"/>
    <w:rsid w:val="00FC4052"/>
    <w:rsid w:val="00FC4139"/>
    <w:rsid w:val="00FC576A"/>
    <w:rsid w:val="00FC730E"/>
    <w:rsid w:val="00FC7381"/>
    <w:rsid w:val="00FE4FCD"/>
    <w:rsid w:val="00FE5E06"/>
    <w:rsid w:val="00FEAF10"/>
    <w:rsid w:val="00FF5DA7"/>
    <w:rsid w:val="00FF70B6"/>
    <w:rsid w:val="01063793"/>
    <w:rsid w:val="0109BFA2"/>
    <w:rsid w:val="010F8BFE"/>
    <w:rsid w:val="012E1E5B"/>
    <w:rsid w:val="014F4E09"/>
    <w:rsid w:val="015CD21C"/>
    <w:rsid w:val="01781920"/>
    <w:rsid w:val="018DF481"/>
    <w:rsid w:val="019CF52A"/>
    <w:rsid w:val="01A1CED9"/>
    <w:rsid w:val="01AB3455"/>
    <w:rsid w:val="01B009A5"/>
    <w:rsid w:val="01BCEEF3"/>
    <w:rsid w:val="01E4E4A3"/>
    <w:rsid w:val="0243CC39"/>
    <w:rsid w:val="025171B4"/>
    <w:rsid w:val="02646B87"/>
    <w:rsid w:val="026B4773"/>
    <w:rsid w:val="027E1C26"/>
    <w:rsid w:val="029146F4"/>
    <w:rsid w:val="02DB21D7"/>
    <w:rsid w:val="02E26538"/>
    <w:rsid w:val="02FC1BD8"/>
    <w:rsid w:val="0366FD0D"/>
    <w:rsid w:val="037C62DB"/>
    <w:rsid w:val="038A1317"/>
    <w:rsid w:val="03DD0DFF"/>
    <w:rsid w:val="03DF259D"/>
    <w:rsid w:val="03E68F1B"/>
    <w:rsid w:val="040B1EAD"/>
    <w:rsid w:val="0411A248"/>
    <w:rsid w:val="041F4D9E"/>
    <w:rsid w:val="046CF6A5"/>
    <w:rsid w:val="04903836"/>
    <w:rsid w:val="04A42867"/>
    <w:rsid w:val="04A49226"/>
    <w:rsid w:val="04A7B6F6"/>
    <w:rsid w:val="04ADD57E"/>
    <w:rsid w:val="04E57963"/>
    <w:rsid w:val="04EF9456"/>
    <w:rsid w:val="05013779"/>
    <w:rsid w:val="052F8DAD"/>
    <w:rsid w:val="055614B1"/>
    <w:rsid w:val="0556ED36"/>
    <w:rsid w:val="05618B77"/>
    <w:rsid w:val="0564AE7E"/>
    <w:rsid w:val="057B46D1"/>
    <w:rsid w:val="05A56A45"/>
    <w:rsid w:val="05AECC02"/>
    <w:rsid w:val="05B8C11A"/>
    <w:rsid w:val="05E25170"/>
    <w:rsid w:val="05E517B7"/>
    <w:rsid w:val="05EBDA83"/>
    <w:rsid w:val="05ECD6A2"/>
    <w:rsid w:val="05EF1183"/>
    <w:rsid w:val="05F451FD"/>
    <w:rsid w:val="05FD07A5"/>
    <w:rsid w:val="06015D87"/>
    <w:rsid w:val="0629B6B2"/>
    <w:rsid w:val="0667C7CD"/>
    <w:rsid w:val="067AB1F4"/>
    <w:rsid w:val="069D4B6D"/>
    <w:rsid w:val="06AB9AC0"/>
    <w:rsid w:val="06D9375A"/>
    <w:rsid w:val="06DF753D"/>
    <w:rsid w:val="06E37BE4"/>
    <w:rsid w:val="06F6D2B9"/>
    <w:rsid w:val="0745DDAB"/>
    <w:rsid w:val="074C6BF6"/>
    <w:rsid w:val="07536397"/>
    <w:rsid w:val="07684639"/>
    <w:rsid w:val="07A6885B"/>
    <w:rsid w:val="07DB7432"/>
    <w:rsid w:val="07E19AFA"/>
    <w:rsid w:val="07E77099"/>
    <w:rsid w:val="07F34983"/>
    <w:rsid w:val="07FDD8D1"/>
    <w:rsid w:val="084D8E22"/>
    <w:rsid w:val="085325A6"/>
    <w:rsid w:val="0854F6A6"/>
    <w:rsid w:val="0872E7F4"/>
    <w:rsid w:val="0885111A"/>
    <w:rsid w:val="08B01A7B"/>
    <w:rsid w:val="08BEB38E"/>
    <w:rsid w:val="08C225BA"/>
    <w:rsid w:val="08C95808"/>
    <w:rsid w:val="08D51A03"/>
    <w:rsid w:val="08DCB3C3"/>
    <w:rsid w:val="08DD17FD"/>
    <w:rsid w:val="08DFCAD4"/>
    <w:rsid w:val="091B002C"/>
    <w:rsid w:val="0942D1FF"/>
    <w:rsid w:val="097540C2"/>
    <w:rsid w:val="0976E053"/>
    <w:rsid w:val="099821C9"/>
    <w:rsid w:val="09A902F9"/>
    <w:rsid w:val="09BDC5E4"/>
    <w:rsid w:val="09CFCF21"/>
    <w:rsid w:val="09D5178A"/>
    <w:rsid w:val="09E778F1"/>
    <w:rsid w:val="0A102238"/>
    <w:rsid w:val="0A52054E"/>
    <w:rsid w:val="0A94F30A"/>
    <w:rsid w:val="0AA57121"/>
    <w:rsid w:val="0AAEE257"/>
    <w:rsid w:val="0AC3E54C"/>
    <w:rsid w:val="0AFB4940"/>
    <w:rsid w:val="0B0E9C06"/>
    <w:rsid w:val="0B1D5EFD"/>
    <w:rsid w:val="0B2B0938"/>
    <w:rsid w:val="0B47EF71"/>
    <w:rsid w:val="0B5AE202"/>
    <w:rsid w:val="0B6C2058"/>
    <w:rsid w:val="0B7B825E"/>
    <w:rsid w:val="0B9357BD"/>
    <w:rsid w:val="0B9EED6D"/>
    <w:rsid w:val="0BA81212"/>
    <w:rsid w:val="0BE3BEA0"/>
    <w:rsid w:val="0BEF84EA"/>
    <w:rsid w:val="0C16320E"/>
    <w:rsid w:val="0C1AF1DF"/>
    <w:rsid w:val="0C5E65FA"/>
    <w:rsid w:val="0C75C784"/>
    <w:rsid w:val="0C9417AC"/>
    <w:rsid w:val="0C96DCD7"/>
    <w:rsid w:val="0CA1290A"/>
    <w:rsid w:val="0CA93C89"/>
    <w:rsid w:val="0CABF576"/>
    <w:rsid w:val="0CACA325"/>
    <w:rsid w:val="0CBD3667"/>
    <w:rsid w:val="0CC316E7"/>
    <w:rsid w:val="0D08E292"/>
    <w:rsid w:val="0D3A64FF"/>
    <w:rsid w:val="0D59C240"/>
    <w:rsid w:val="0D75A64D"/>
    <w:rsid w:val="0D873026"/>
    <w:rsid w:val="0D8CA2A0"/>
    <w:rsid w:val="0D9F2EA9"/>
    <w:rsid w:val="0DB4725E"/>
    <w:rsid w:val="0DBA1479"/>
    <w:rsid w:val="0DD94F36"/>
    <w:rsid w:val="0DDCBBE4"/>
    <w:rsid w:val="0E2D2A45"/>
    <w:rsid w:val="0E6C65D7"/>
    <w:rsid w:val="0E899288"/>
    <w:rsid w:val="0E89EBD9"/>
    <w:rsid w:val="0EC3CF66"/>
    <w:rsid w:val="0ECAD818"/>
    <w:rsid w:val="0ECC8708"/>
    <w:rsid w:val="0EEE5836"/>
    <w:rsid w:val="0EF8C467"/>
    <w:rsid w:val="0F13B2D0"/>
    <w:rsid w:val="0F236D3E"/>
    <w:rsid w:val="0F29D78D"/>
    <w:rsid w:val="0F386C8D"/>
    <w:rsid w:val="0F480EF7"/>
    <w:rsid w:val="0F6967C2"/>
    <w:rsid w:val="0F6A3BA8"/>
    <w:rsid w:val="0F6AA1F3"/>
    <w:rsid w:val="0F6EC9DC"/>
    <w:rsid w:val="0F7D7474"/>
    <w:rsid w:val="0F97F2A3"/>
    <w:rsid w:val="0F982694"/>
    <w:rsid w:val="0FB978CC"/>
    <w:rsid w:val="0FCF7DF6"/>
    <w:rsid w:val="0FE6C582"/>
    <w:rsid w:val="0FF1FE74"/>
    <w:rsid w:val="0FF54E55"/>
    <w:rsid w:val="102B1347"/>
    <w:rsid w:val="10537FFC"/>
    <w:rsid w:val="106D14B8"/>
    <w:rsid w:val="10989189"/>
    <w:rsid w:val="10E60406"/>
    <w:rsid w:val="1116DFDB"/>
    <w:rsid w:val="114BBDD4"/>
    <w:rsid w:val="118DA08E"/>
    <w:rsid w:val="11A3C41D"/>
    <w:rsid w:val="11A6AA1C"/>
    <w:rsid w:val="11D0620B"/>
    <w:rsid w:val="11E23B5B"/>
    <w:rsid w:val="1209B4F7"/>
    <w:rsid w:val="122007C6"/>
    <w:rsid w:val="122AFB02"/>
    <w:rsid w:val="123ADF38"/>
    <w:rsid w:val="12872E67"/>
    <w:rsid w:val="12873E17"/>
    <w:rsid w:val="1289AEC9"/>
    <w:rsid w:val="129C8451"/>
    <w:rsid w:val="12B5ED95"/>
    <w:rsid w:val="12E8423A"/>
    <w:rsid w:val="12EDE2E1"/>
    <w:rsid w:val="13099A3D"/>
    <w:rsid w:val="132D8F7C"/>
    <w:rsid w:val="136D0330"/>
    <w:rsid w:val="137EADA2"/>
    <w:rsid w:val="13C2EE4D"/>
    <w:rsid w:val="142AF068"/>
    <w:rsid w:val="146A2866"/>
    <w:rsid w:val="147058F7"/>
    <w:rsid w:val="148399B7"/>
    <w:rsid w:val="14B9689B"/>
    <w:rsid w:val="14BF2B3C"/>
    <w:rsid w:val="14C8A8D6"/>
    <w:rsid w:val="1516A932"/>
    <w:rsid w:val="1523704F"/>
    <w:rsid w:val="15401C51"/>
    <w:rsid w:val="155DB0E8"/>
    <w:rsid w:val="155DCF9E"/>
    <w:rsid w:val="157ED44D"/>
    <w:rsid w:val="15ADFBC6"/>
    <w:rsid w:val="15F3210B"/>
    <w:rsid w:val="16604CB5"/>
    <w:rsid w:val="1666BA15"/>
    <w:rsid w:val="16765618"/>
    <w:rsid w:val="16768D0C"/>
    <w:rsid w:val="168D9B20"/>
    <w:rsid w:val="16A8F713"/>
    <w:rsid w:val="16EC8D3C"/>
    <w:rsid w:val="16FB7009"/>
    <w:rsid w:val="16FFEFB5"/>
    <w:rsid w:val="1708CCD0"/>
    <w:rsid w:val="172BA44C"/>
    <w:rsid w:val="173FE852"/>
    <w:rsid w:val="174327AA"/>
    <w:rsid w:val="1747FD16"/>
    <w:rsid w:val="17657613"/>
    <w:rsid w:val="1796A25C"/>
    <w:rsid w:val="17AB4408"/>
    <w:rsid w:val="17ECC5BA"/>
    <w:rsid w:val="18034C43"/>
    <w:rsid w:val="180D5EC4"/>
    <w:rsid w:val="18158B16"/>
    <w:rsid w:val="183B3884"/>
    <w:rsid w:val="18444ABB"/>
    <w:rsid w:val="186F31E9"/>
    <w:rsid w:val="18712138"/>
    <w:rsid w:val="18980C94"/>
    <w:rsid w:val="18B9FB51"/>
    <w:rsid w:val="18CB46FA"/>
    <w:rsid w:val="18E11B80"/>
    <w:rsid w:val="18EEEE24"/>
    <w:rsid w:val="18F6A465"/>
    <w:rsid w:val="190B99DB"/>
    <w:rsid w:val="192772F4"/>
    <w:rsid w:val="19307801"/>
    <w:rsid w:val="19340502"/>
    <w:rsid w:val="193FF188"/>
    <w:rsid w:val="19540E68"/>
    <w:rsid w:val="19A8B453"/>
    <w:rsid w:val="19B14AA8"/>
    <w:rsid w:val="19BB179F"/>
    <w:rsid w:val="19D14507"/>
    <w:rsid w:val="19D3F0F6"/>
    <w:rsid w:val="19DE5A11"/>
    <w:rsid w:val="1A345CAA"/>
    <w:rsid w:val="1A72CB2C"/>
    <w:rsid w:val="1A783929"/>
    <w:rsid w:val="1A8D64AE"/>
    <w:rsid w:val="1AB5EE1F"/>
    <w:rsid w:val="1AC209CD"/>
    <w:rsid w:val="1AE85B01"/>
    <w:rsid w:val="1AEA14B1"/>
    <w:rsid w:val="1B06C92F"/>
    <w:rsid w:val="1B0F4391"/>
    <w:rsid w:val="1B255E46"/>
    <w:rsid w:val="1B65EB4E"/>
    <w:rsid w:val="1B708275"/>
    <w:rsid w:val="1BF08890"/>
    <w:rsid w:val="1C063591"/>
    <w:rsid w:val="1C3D137F"/>
    <w:rsid w:val="1C737EBB"/>
    <w:rsid w:val="1CAACE78"/>
    <w:rsid w:val="1CAC0E86"/>
    <w:rsid w:val="1CBB93A6"/>
    <w:rsid w:val="1CC76028"/>
    <w:rsid w:val="1CC79CF2"/>
    <w:rsid w:val="1CF19B23"/>
    <w:rsid w:val="1D319D84"/>
    <w:rsid w:val="1D3F11E4"/>
    <w:rsid w:val="1D4CBDFD"/>
    <w:rsid w:val="1D6642C7"/>
    <w:rsid w:val="1D690874"/>
    <w:rsid w:val="1D85F2E6"/>
    <w:rsid w:val="1DB4E374"/>
    <w:rsid w:val="1DF396BF"/>
    <w:rsid w:val="1DFE3ABD"/>
    <w:rsid w:val="1E084A10"/>
    <w:rsid w:val="1E0D022F"/>
    <w:rsid w:val="1E20371A"/>
    <w:rsid w:val="1E48372C"/>
    <w:rsid w:val="1E756C3B"/>
    <w:rsid w:val="1E7C8888"/>
    <w:rsid w:val="1E877189"/>
    <w:rsid w:val="1E8771C8"/>
    <w:rsid w:val="1E89A012"/>
    <w:rsid w:val="1E916614"/>
    <w:rsid w:val="1EB4DFAA"/>
    <w:rsid w:val="1ED6A842"/>
    <w:rsid w:val="1EDF7A27"/>
    <w:rsid w:val="1EE29201"/>
    <w:rsid w:val="1EF8809C"/>
    <w:rsid w:val="1EFE1E75"/>
    <w:rsid w:val="1F106857"/>
    <w:rsid w:val="1F1FE2E0"/>
    <w:rsid w:val="1F3DF9E0"/>
    <w:rsid w:val="1F435EC9"/>
    <w:rsid w:val="1F478771"/>
    <w:rsid w:val="1F48B874"/>
    <w:rsid w:val="1F4B79F4"/>
    <w:rsid w:val="1F74897A"/>
    <w:rsid w:val="1FBE0BE6"/>
    <w:rsid w:val="1FC1248E"/>
    <w:rsid w:val="1FE9A485"/>
    <w:rsid w:val="200437B6"/>
    <w:rsid w:val="200DAF89"/>
    <w:rsid w:val="2010A022"/>
    <w:rsid w:val="204B8143"/>
    <w:rsid w:val="20A192E5"/>
    <w:rsid w:val="20B21265"/>
    <w:rsid w:val="20C4AC76"/>
    <w:rsid w:val="20D917D5"/>
    <w:rsid w:val="20E040EE"/>
    <w:rsid w:val="20E304EC"/>
    <w:rsid w:val="2118F792"/>
    <w:rsid w:val="21620739"/>
    <w:rsid w:val="2166A555"/>
    <w:rsid w:val="218C5E08"/>
    <w:rsid w:val="219128CB"/>
    <w:rsid w:val="2197C624"/>
    <w:rsid w:val="21C75779"/>
    <w:rsid w:val="21D72022"/>
    <w:rsid w:val="21DA33CC"/>
    <w:rsid w:val="22087CD7"/>
    <w:rsid w:val="2209A723"/>
    <w:rsid w:val="2210B5CF"/>
    <w:rsid w:val="223AED16"/>
    <w:rsid w:val="225B484C"/>
    <w:rsid w:val="2277476D"/>
    <w:rsid w:val="228F30C3"/>
    <w:rsid w:val="22EE4806"/>
    <w:rsid w:val="230EEEE8"/>
    <w:rsid w:val="231E9D08"/>
    <w:rsid w:val="2325FF04"/>
    <w:rsid w:val="237A8BE7"/>
    <w:rsid w:val="237B3352"/>
    <w:rsid w:val="238EA214"/>
    <w:rsid w:val="23A0EF94"/>
    <w:rsid w:val="23B370E6"/>
    <w:rsid w:val="23C9D81F"/>
    <w:rsid w:val="241DBAB8"/>
    <w:rsid w:val="244CCBE8"/>
    <w:rsid w:val="244D75E2"/>
    <w:rsid w:val="24643FC0"/>
    <w:rsid w:val="24916302"/>
    <w:rsid w:val="2495B681"/>
    <w:rsid w:val="24CFCD5B"/>
    <w:rsid w:val="24DD7A8F"/>
    <w:rsid w:val="24E8D6E8"/>
    <w:rsid w:val="24FB0FE5"/>
    <w:rsid w:val="2545C288"/>
    <w:rsid w:val="2545CA15"/>
    <w:rsid w:val="25491E89"/>
    <w:rsid w:val="2552C8FF"/>
    <w:rsid w:val="25574A78"/>
    <w:rsid w:val="25594355"/>
    <w:rsid w:val="25876F28"/>
    <w:rsid w:val="25BC4511"/>
    <w:rsid w:val="25C24EF2"/>
    <w:rsid w:val="25E05167"/>
    <w:rsid w:val="25E4EF86"/>
    <w:rsid w:val="260EA45E"/>
    <w:rsid w:val="2624439C"/>
    <w:rsid w:val="2625BD4C"/>
    <w:rsid w:val="263F7199"/>
    <w:rsid w:val="26477044"/>
    <w:rsid w:val="26561C96"/>
    <w:rsid w:val="2659F2F9"/>
    <w:rsid w:val="2670F8C3"/>
    <w:rsid w:val="2677417F"/>
    <w:rsid w:val="2686974D"/>
    <w:rsid w:val="268BB7EA"/>
    <w:rsid w:val="268F28FE"/>
    <w:rsid w:val="26D4E644"/>
    <w:rsid w:val="26DFF243"/>
    <w:rsid w:val="26E7A8BA"/>
    <w:rsid w:val="2722ED5D"/>
    <w:rsid w:val="27401D57"/>
    <w:rsid w:val="27441908"/>
    <w:rsid w:val="2756662B"/>
    <w:rsid w:val="27648E3E"/>
    <w:rsid w:val="27A4A1EE"/>
    <w:rsid w:val="27C23F11"/>
    <w:rsid w:val="27CD2109"/>
    <w:rsid w:val="27DF0710"/>
    <w:rsid w:val="27EA04FA"/>
    <w:rsid w:val="27F1B48D"/>
    <w:rsid w:val="27FC8073"/>
    <w:rsid w:val="28148D0E"/>
    <w:rsid w:val="28171001"/>
    <w:rsid w:val="2818FED7"/>
    <w:rsid w:val="289F8382"/>
    <w:rsid w:val="28A72210"/>
    <w:rsid w:val="28AC35E6"/>
    <w:rsid w:val="28EDDA4F"/>
    <w:rsid w:val="28FB50A4"/>
    <w:rsid w:val="28FF15C5"/>
    <w:rsid w:val="290AACE6"/>
    <w:rsid w:val="2919675B"/>
    <w:rsid w:val="2932D0BF"/>
    <w:rsid w:val="29474F8D"/>
    <w:rsid w:val="295654F5"/>
    <w:rsid w:val="2966EC32"/>
    <w:rsid w:val="296F056F"/>
    <w:rsid w:val="2973A1A2"/>
    <w:rsid w:val="298FB824"/>
    <w:rsid w:val="29AEDD49"/>
    <w:rsid w:val="29CF1AF2"/>
    <w:rsid w:val="29F5545E"/>
    <w:rsid w:val="2A21048B"/>
    <w:rsid w:val="2A264D4A"/>
    <w:rsid w:val="2A267B18"/>
    <w:rsid w:val="2A3CE1C1"/>
    <w:rsid w:val="2A4940CD"/>
    <w:rsid w:val="2A4CB822"/>
    <w:rsid w:val="2A59003A"/>
    <w:rsid w:val="2A605C24"/>
    <w:rsid w:val="2A60CC8F"/>
    <w:rsid w:val="2A9A0A2B"/>
    <w:rsid w:val="2AACF122"/>
    <w:rsid w:val="2ACE91EF"/>
    <w:rsid w:val="2AE0D8D8"/>
    <w:rsid w:val="2AFB6F4D"/>
    <w:rsid w:val="2B13B713"/>
    <w:rsid w:val="2B173A32"/>
    <w:rsid w:val="2B54EB3F"/>
    <w:rsid w:val="2B598A07"/>
    <w:rsid w:val="2B636FA5"/>
    <w:rsid w:val="2BA9DBE7"/>
    <w:rsid w:val="2BAD6B58"/>
    <w:rsid w:val="2BC0473B"/>
    <w:rsid w:val="2BF071A4"/>
    <w:rsid w:val="2C1AB5D4"/>
    <w:rsid w:val="2C2EB963"/>
    <w:rsid w:val="2C35C500"/>
    <w:rsid w:val="2C3FE9B6"/>
    <w:rsid w:val="2C51B147"/>
    <w:rsid w:val="2C81DFEB"/>
    <w:rsid w:val="2C856DDE"/>
    <w:rsid w:val="2C87E3BA"/>
    <w:rsid w:val="2C8A67A8"/>
    <w:rsid w:val="2C960CF9"/>
    <w:rsid w:val="2CB76CAD"/>
    <w:rsid w:val="2CC0DB49"/>
    <w:rsid w:val="2CE40E6B"/>
    <w:rsid w:val="2CE7D10F"/>
    <w:rsid w:val="2D14C5BA"/>
    <w:rsid w:val="2D1B4C11"/>
    <w:rsid w:val="2D3473EC"/>
    <w:rsid w:val="2D3A3F49"/>
    <w:rsid w:val="2D3AD8AF"/>
    <w:rsid w:val="2D51E5A3"/>
    <w:rsid w:val="2D72ECBB"/>
    <w:rsid w:val="2DD64D0D"/>
    <w:rsid w:val="2DFBACB8"/>
    <w:rsid w:val="2E1151C9"/>
    <w:rsid w:val="2E1DF371"/>
    <w:rsid w:val="2E4F86D2"/>
    <w:rsid w:val="2E74A5E5"/>
    <w:rsid w:val="2ECFC4E5"/>
    <w:rsid w:val="2EDA584C"/>
    <w:rsid w:val="2EE18D8C"/>
    <w:rsid w:val="2EF67906"/>
    <w:rsid w:val="2EF821D1"/>
    <w:rsid w:val="2F0F4D4D"/>
    <w:rsid w:val="2F24B089"/>
    <w:rsid w:val="2F3D452F"/>
    <w:rsid w:val="2F3DC8DA"/>
    <w:rsid w:val="2F5223B1"/>
    <w:rsid w:val="2F6F7926"/>
    <w:rsid w:val="2FA1B496"/>
    <w:rsid w:val="2FBDB2A9"/>
    <w:rsid w:val="2FCDA18D"/>
    <w:rsid w:val="2FCF849B"/>
    <w:rsid w:val="2FD23541"/>
    <w:rsid w:val="2FE70D72"/>
    <w:rsid w:val="300756D8"/>
    <w:rsid w:val="300791FC"/>
    <w:rsid w:val="3025789C"/>
    <w:rsid w:val="3027E170"/>
    <w:rsid w:val="30520008"/>
    <w:rsid w:val="306BE2BB"/>
    <w:rsid w:val="3071EC28"/>
    <w:rsid w:val="308375B7"/>
    <w:rsid w:val="30933395"/>
    <w:rsid w:val="3097F405"/>
    <w:rsid w:val="309ACE76"/>
    <w:rsid w:val="30B74436"/>
    <w:rsid w:val="30D2D2C9"/>
    <w:rsid w:val="30F880B6"/>
    <w:rsid w:val="30FB8FB7"/>
    <w:rsid w:val="31081D5E"/>
    <w:rsid w:val="310C1F32"/>
    <w:rsid w:val="310F29D1"/>
    <w:rsid w:val="312D2C16"/>
    <w:rsid w:val="314EA6BE"/>
    <w:rsid w:val="31649469"/>
    <w:rsid w:val="318B458C"/>
    <w:rsid w:val="318C3BCF"/>
    <w:rsid w:val="319B0138"/>
    <w:rsid w:val="31A3AABA"/>
    <w:rsid w:val="31A67763"/>
    <w:rsid w:val="31BF9583"/>
    <w:rsid w:val="31DB6BDA"/>
    <w:rsid w:val="31DC7CD0"/>
    <w:rsid w:val="31EEBF4A"/>
    <w:rsid w:val="31F00EA6"/>
    <w:rsid w:val="32156EB8"/>
    <w:rsid w:val="321C5905"/>
    <w:rsid w:val="323D4784"/>
    <w:rsid w:val="328131CF"/>
    <w:rsid w:val="329891A9"/>
    <w:rsid w:val="32A838A6"/>
    <w:rsid w:val="32B96F9B"/>
    <w:rsid w:val="32CCA275"/>
    <w:rsid w:val="32D7CC58"/>
    <w:rsid w:val="32D908A0"/>
    <w:rsid w:val="330F3090"/>
    <w:rsid w:val="331090F2"/>
    <w:rsid w:val="33162A2D"/>
    <w:rsid w:val="331CA9DB"/>
    <w:rsid w:val="3338462C"/>
    <w:rsid w:val="333D45B7"/>
    <w:rsid w:val="334A83F6"/>
    <w:rsid w:val="33646693"/>
    <w:rsid w:val="3364D2C9"/>
    <w:rsid w:val="336E9214"/>
    <w:rsid w:val="33805FE6"/>
    <w:rsid w:val="338F782E"/>
    <w:rsid w:val="339FF075"/>
    <w:rsid w:val="33A62DDE"/>
    <w:rsid w:val="33A79257"/>
    <w:rsid w:val="33AEBB62"/>
    <w:rsid w:val="33D360C1"/>
    <w:rsid w:val="33EC57BA"/>
    <w:rsid w:val="33F06123"/>
    <w:rsid w:val="33F81CC2"/>
    <w:rsid w:val="340132D4"/>
    <w:rsid w:val="3409B742"/>
    <w:rsid w:val="34186157"/>
    <w:rsid w:val="341E303C"/>
    <w:rsid w:val="34407F34"/>
    <w:rsid w:val="34515152"/>
    <w:rsid w:val="3466D8C4"/>
    <w:rsid w:val="346AFC11"/>
    <w:rsid w:val="347A2FDA"/>
    <w:rsid w:val="348139AE"/>
    <w:rsid w:val="3483068B"/>
    <w:rsid w:val="34917B5E"/>
    <w:rsid w:val="34BCF56B"/>
    <w:rsid w:val="34DFB80D"/>
    <w:rsid w:val="34F1EEBB"/>
    <w:rsid w:val="34F4EC3D"/>
    <w:rsid w:val="35133ADB"/>
    <w:rsid w:val="352433B0"/>
    <w:rsid w:val="3545133F"/>
    <w:rsid w:val="356D3684"/>
    <w:rsid w:val="35D57B30"/>
    <w:rsid w:val="36028AC0"/>
    <w:rsid w:val="365DED05"/>
    <w:rsid w:val="365FF2A6"/>
    <w:rsid w:val="3673C8A3"/>
    <w:rsid w:val="367F1EEF"/>
    <w:rsid w:val="367FFE68"/>
    <w:rsid w:val="36A04988"/>
    <w:rsid w:val="36A2C4F0"/>
    <w:rsid w:val="36B15D3F"/>
    <w:rsid w:val="36B5E950"/>
    <w:rsid w:val="36C8B3DD"/>
    <w:rsid w:val="36D3399D"/>
    <w:rsid w:val="36E1DD61"/>
    <w:rsid w:val="36EF37E3"/>
    <w:rsid w:val="36F54CA5"/>
    <w:rsid w:val="37049B46"/>
    <w:rsid w:val="3712409F"/>
    <w:rsid w:val="37161FDE"/>
    <w:rsid w:val="372A1C31"/>
    <w:rsid w:val="37366E9A"/>
    <w:rsid w:val="37958D1C"/>
    <w:rsid w:val="3795FE7F"/>
    <w:rsid w:val="37AB2CE5"/>
    <w:rsid w:val="37CA299A"/>
    <w:rsid w:val="37D27982"/>
    <w:rsid w:val="37F094F5"/>
    <w:rsid w:val="37F253E7"/>
    <w:rsid w:val="37F4D194"/>
    <w:rsid w:val="3830DF7D"/>
    <w:rsid w:val="38B52C2A"/>
    <w:rsid w:val="39008774"/>
    <w:rsid w:val="390CA08C"/>
    <w:rsid w:val="395E9B70"/>
    <w:rsid w:val="396AC851"/>
    <w:rsid w:val="3992465E"/>
    <w:rsid w:val="399515AF"/>
    <w:rsid w:val="39A0191E"/>
    <w:rsid w:val="39A336AA"/>
    <w:rsid w:val="39E09A8F"/>
    <w:rsid w:val="3A041A4D"/>
    <w:rsid w:val="3A1AB0D9"/>
    <w:rsid w:val="3A242974"/>
    <w:rsid w:val="3A3287BF"/>
    <w:rsid w:val="3A4A8DDF"/>
    <w:rsid w:val="3A4CBD0B"/>
    <w:rsid w:val="3A6DEEF1"/>
    <w:rsid w:val="3A6F26B8"/>
    <w:rsid w:val="3A9B8432"/>
    <w:rsid w:val="3A9F2B18"/>
    <w:rsid w:val="3AB7E5DC"/>
    <w:rsid w:val="3AF265E1"/>
    <w:rsid w:val="3B0C058C"/>
    <w:rsid w:val="3B2579EE"/>
    <w:rsid w:val="3B41D20F"/>
    <w:rsid w:val="3B5E49FD"/>
    <w:rsid w:val="3B733A51"/>
    <w:rsid w:val="3B73DC0A"/>
    <w:rsid w:val="3B822601"/>
    <w:rsid w:val="3B930786"/>
    <w:rsid w:val="3BB61D46"/>
    <w:rsid w:val="3BD47E5C"/>
    <w:rsid w:val="3BF76A3A"/>
    <w:rsid w:val="3C1ED2BF"/>
    <w:rsid w:val="3C212C93"/>
    <w:rsid w:val="3C26CBAE"/>
    <w:rsid w:val="3C2F40B2"/>
    <w:rsid w:val="3C468023"/>
    <w:rsid w:val="3C8F5716"/>
    <w:rsid w:val="3CAA6E93"/>
    <w:rsid w:val="3CE7E26F"/>
    <w:rsid w:val="3D118A3F"/>
    <w:rsid w:val="3D67E760"/>
    <w:rsid w:val="3D6D7C2A"/>
    <w:rsid w:val="3D7A9FA3"/>
    <w:rsid w:val="3D861FF7"/>
    <w:rsid w:val="3D92E24C"/>
    <w:rsid w:val="3D9F0A11"/>
    <w:rsid w:val="3DAC0A0D"/>
    <w:rsid w:val="3DF49965"/>
    <w:rsid w:val="3DFED280"/>
    <w:rsid w:val="3E1FEE51"/>
    <w:rsid w:val="3E284F64"/>
    <w:rsid w:val="3EA48928"/>
    <w:rsid w:val="3ECC6553"/>
    <w:rsid w:val="3EF7C8F8"/>
    <w:rsid w:val="3F137C70"/>
    <w:rsid w:val="3F25356D"/>
    <w:rsid w:val="3F25497D"/>
    <w:rsid w:val="3F3100F2"/>
    <w:rsid w:val="3F67FBDA"/>
    <w:rsid w:val="3F755501"/>
    <w:rsid w:val="3F7D7AD0"/>
    <w:rsid w:val="3F8AFF12"/>
    <w:rsid w:val="3F8B5D4A"/>
    <w:rsid w:val="3FA7974A"/>
    <w:rsid w:val="3FA8A319"/>
    <w:rsid w:val="3FA994E6"/>
    <w:rsid w:val="3FD3E216"/>
    <w:rsid w:val="3FED806D"/>
    <w:rsid w:val="3FF7AD29"/>
    <w:rsid w:val="3FF9A427"/>
    <w:rsid w:val="3FFCB24D"/>
    <w:rsid w:val="4011EE96"/>
    <w:rsid w:val="4012442F"/>
    <w:rsid w:val="401AD953"/>
    <w:rsid w:val="4029AD11"/>
    <w:rsid w:val="403BA680"/>
    <w:rsid w:val="404144DD"/>
    <w:rsid w:val="404A4562"/>
    <w:rsid w:val="4052ED48"/>
    <w:rsid w:val="406A55FA"/>
    <w:rsid w:val="4088D6E7"/>
    <w:rsid w:val="40CBE5F2"/>
    <w:rsid w:val="40E289F6"/>
    <w:rsid w:val="40E68FD8"/>
    <w:rsid w:val="411408DC"/>
    <w:rsid w:val="412E69CB"/>
    <w:rsid w:val="413FAD22"/>
    <w:rsid w:val="4142D90C"/>
    <w:rsid w:val="41689915"/>
    <w:rsid w:val="419D0A24"/>
    <w:rsid w:val="41AA80B4"/>
    <w:rsid w:val="41B18567"/>
    <w:rsid w:val="41B7248A"/>
    <w:rsid w:val="41D049FF"/>
    <w:rsid w:val="41D304F5"/>
    <w:rsid w:val="41DA7590"/>
    <w:rsid w:val="41F812A3"/>
    <w:rsid w:val="42377785"/>
    <w:rsid w:val="42547130"/>
    <w:rsid w:val="42853C20"/>
    <w:rsid w:val="42918B53"/>
    <w:rsid w:val="42AB1A4A"/>
    <w:rsid w:val="42AE3360"/>
    <w:rsid w:val="42AF8CFD"/>
    <w:rsid w:val="42AFA6F7"/>
    <w:rsid w:val="42C5F144"/>
    <w:rsid w:val="42DDB71A"/>
    <w:rsid w:val="432107EF"/>
    <w:rsid w:val="432FD60F"/>
    <w:rsid w:val="438FEADF"/>
    <w:rsid w:val="439ACB14"/>
    <w:rsid w:val="43C3471A"/>
    <w:rsid w:val="43D7E321"/>
    <w:rsid w:val="43D9FC7E"/>
    <w:rsid w:val="43DF4104"/>
    <w:rsid w:val="43E08426"/>
    <w:rsid w:val="43F1B072"/>
    <w:rsid w:val="440A8AED"/>
    <w:rsid w:val="440EF63B"/>
    <w:rsid w:val="441772A0"/>
    <w:rsid w:val="443CCE7F"/>
    <w:rsid w:val="4447FBFA"/>
    <w:rsid w:val="44A87700"/>
    <w:rsid w:val="4500EF48"/>
    <w:rsid w:val="45276BF9"/>
    <w:rsid w:val="4557C57C"/>
    <w:rsid w:val="4586B610"/>
    <w:rsid w:val="458944B6"/>
    <w:rsid w:val="45A4633A"/>
    <w:rsid w:val="45C11944"/>
    <w:rsid w:val="4609075B"/>
    <w:rsid w:val="4616695D"/>
    <w:rsid w:val="461EF99F"/>
    <w:rsid w:val="4664FF2F"/>
    <w:rsid w:val="466DEFD6"/>
    <w:rsid w:val="46706F2B"/>
    <w:rsid w:val="467107A4"/>
    <w:rsid w:val="469D90DA"/>
    <w:rsid w:val="46D542DD"/>
    <w:rsid w:val="47004C3E"/>
    <w:rsid w:val="4740FD07"/>
    <w:rsid w:val="474FE9D5"/>
    <w:rsid w:val="475A2106"/>
    <w:rsid w:val="476C359D"/>
    <w:rsid w:val="47CB96A2"/>
    <w:rsid w:val="47E90A86"/>
    <w:rsid w:val="47FC1338"/>
    <w:rsid w:val="4808820B"/>
    <w:rsid w:val="480BD37C"/>
    <w:rsid w:val="48151A30"/>
    <w:rsid w:val="481520D9"/>
    <w:rsid w:val="4875F67F"/>
    <w:rsid w:val="487B2630"/>
    <w:rsid w:val="487E68D0"/>
    <w:rsid w:val="487E6C25"/>
    <w:rsid w:val="48811F74"/>
    <w:rsid w:val="48BE6279"/>
    <w:rsid w:val="48D1BE23"/>
    <w:rsid w:val="48DB2F5E"/>
    <w:rsid w:val="48DC255B"/>
    <w:rsid w:val="48F00694"/>
    <w:rsid w:val="48F8567F"/>
    <w:rsid w:val="49030A4D"/>
    <w:rsid w:val="492F031A"/>
    <w:rsid w:val="4931ED3B"/>
    <w:rsid w:val="4936325E"/>
    <w:rsid w:val="494668BD"/>
    <w:rsid w:val="4947666A"/>
    <w:rsid w:val="494F84F9"/>
    <w:rsid w:val="49551257"/>
    <w:rsid w:val="4956E361"/>
    <w:rsid w:val="499E6BF7"/>
    <w:rsid w:val="49AEC80D"/>
    <w:rsid w:val="49B2F1D0"/>
    <w:rsid w:val="49C7365A"/>
    <w:rsid w:val="49EBE041"/>
    <w:rsid w:val="4A11C8C9"/>
    <w:rsid w:val="4A2D9B46"/>
    <w:rsid w:val="4A2F7FD8"/>
    <w:rsid w:val="4A3423C2"/>
    <w:rsid w:val="4A3D3468"/>
    <w:rsid w:val="4A5FF76C"/>
    <w:rsid w:val="4A7E7394"/>
    <w:rsid w:val="4A88119B"/>
    <w:rsid w:val="4AAB9DFC"/>
    <w:rsid w:val="4AB591EF"/>
    <w:rsid w:val="4ABEAB08"/>
    <w:rsid w:val="4B0F720C"/>
    <w:rsid w:val="4B130B61"/>
    <w:rsid w:val="4B3A0105"/>
    <w:rsid w:val="4B484261"/>
    <w:rsid w:val="4B49E44B"/>
    <w:rsid w:val="4B8F089B"/>
    <w:rsid w:val="4BC7063E"/>
    <w:rsid w:val="4BE7979E"/>
    <w:rsid w:val="4BEEBD7B"/>
    <w:rsid w:val="4C003F77"/>
    <w:rsid w:val="4C0E7B97"/>
    <w:rsid w:val="4C231B03"/>
    <w:rsid w:val="4C4C3927"/>
    <w:rsid w:val="4C68FF5E"/>
    <w:rsid w:val="4C802173"/>
    <w:rsid w:val="4C9D9596"/>
    <w:rsid w:val="4CB8E4DA"/>
    <w:rsid w:val="4CBF05CB"/>
    <w:rsid w:val="4D1AFDAE"/>
    <w:rsid w:val="4D3B7EFC"/>
    <w:rsid w:val="4D69664D"/>
    <w:rsid w:val="4D6C784F"/>
    <w:rsid w:val="4D6CACB2"/>
    <w:rsid w:val="4D700774"/>
    <w:rsid w:val="4D8BA2C6"/>
    <w:rsid w:val="4DA5E1EC"/>
    <w:rsid w:val="4DB2D850"/>
    <w:rsid w:val="4DC14CD1"/>
    <w:rsid w:val="4DD06028"/>
    <w:rsid w:val="4DF48AD3"/>
    <w:rsid w:val="4E26FA18"/>
    <w:rsid w:val="4E42A9A9"/>
    <w:rsid w:val="4E51C547"/>
    <w:rsid w:val="4EAE3615"/>
    <w:rsid w:val="4EAF02A1"/>
    <w:rsid w:val="4EAFA5EC"/>
    <w:rsid w:val="4EC5AD96"/>
    <w:rsid w:val="4EDA937E"/>
    <w:rsid w:val="4EEA824C"/>
    <w:rsid w:val="4F1504E9"/>
    <w:rsid w:val="4F192F9F"/>
    <w:rsid w:val="4F3E0F53"/>
    <w:rsid w:val="4F751275"/>
    <w:rsid w:val="4F7C7209"/>
    <w:rsid w:val="4F7D110E"/>
    <w:rsid w:val="4FC6E682"/>
    <w:rsid w:val="4FDE4BF5"/>
    <w:rsid w:val="4FE3E42E"/>
    <w:rsid w:val="4FFDD06D"/>
    <w:rsid w:val="500D6EB0"/>
    <w:rsid w:val="50133F90"/>
    <w:rsid w:val="503E872A"/>
    <w:rsid w:val="50559FEF"/>
    <w:rsid w:val="50959D21"/>
    <w:rsid w:val="509982ED"/>
    <w:rsid w:val="50A7D3C0"/>
    <w:rsid w:val="50BE27B5"/>
    <w:rsid w:val="5101953C"/>
    <w:rsid w:val="51087962"/>
    <w:rsid w:val="510E20EE"/>
    <w:rsid w:val="511B9B1D"/>
    <w:rsid w:val="512C4DD5"/>
    <w:rsid w:val="513AD6B3"/>
    <w:rsid w:val="5148BB37"/>
    <w:rsid w:val="515B6DE1"/>
    <w:rsid w:val="5161D1E4"/>
    <w:rsid w:val="516C5C41"/>
    <w:rsid w:val="516EC6C8"/>
    <w:rsid w:val="516FAC6C"/>
    <w:rsid w:val="51762133"/>
    <w:rsid w:val="518870BE"/>
    <w:rsid w:val="51A04EEB"/>
    <w:rsid w:val="51AF2A23"/>
    <w:rsid w:val="520F972A"/>
    <w:rsid w:val="52107F52"/>
    <w:rsid w:val="5228A42F"/>
    <w:rsid w:val="523CF767"/>
    <w:rsid w:val="52461341"/>
    <w:rsid w:val="526F6293"/>
    <w:rsid w:val="52836706"/>
    <w:rsid w:val="529C466A"/>
    <w:rsid w:val="52ABCA54"/>
    <w:rsid w:val="52AF9D3F"/>
    <w:rsid w:val="52E3F4A6"/>
    <w:rsid w:val="52E5DE32"/>
    <w:rsid w:val="5305A526"/>
    <w:rsid w:val="53094CA2"/>
    <w:rsid w:val="5332E6E1"/>
    <w:rsid w:val="53570FFA"/>
    <w:rsid w:val="5359D618"/>
    <w:rsid w:val="539C6AD5"/>
    <w:rsid w:val="53B401C0"/>
    <w:rsid w:val="53C6F9F2"/>
    <w:rsid w:val="542F0DC0"/>
    <w:rsid w:val="542FC7CC"/>
    <w:rsid w:val="544C76BB"/>
    <w:rsid w:val="54575F67"/>
    <w:rsid w:val="54589497"/>
    <w:rsid w:val="546A650E"/>
    <w:rsid w:val="5483ADBD"/>
    <w:rsid w:val="549B66F2"/>
    <w:rsid w:val="54CC9ABA"/>
    <w:rsid w:val="54DFDC4E"/>
    <w:rsid w:val="54E2355C"/>
    <w:rsid w:val="54F058F8"/>
    <w:rsid w:val="550821AF"/>
    <w:rsid w:val="55293ED1"/>
    <w:rsid w:val="5547DC8C"/>
    <w:rsid w:val="5555C699"/>
    <w:rsid w:val="555CFAE9"/>
    <w:rsid w:val="556E5F5C"/>
    <w:rsid w:val="55A7C5E8"/>
    <w:rsid w:val="55CB1C6E"/>
    <w:rsid w:val="55E08C7A"/>
    <w:rsid w:val="56170329"/>
    <w:rsid w:val="56499682"/>
    <w:rsid w:val="5649F3CB"/>
    <w:rsid w:val="5649FF46"/>
    <w:rsid w:val="565A1CDF"/>
    <w:rsid w:val="5675DBC6"/>
    <w:rsid w:val="5678CDD7"/>
    <w:rsid w:val="5692D231"/>
    <w:rsid w:val="5696A2F9"/>
    <w:rsid w:val="56D33599"/>
    <w:rsid w:val="56F973F4"/>
    <w:rsid w:val="5718CD1A"/>
    <w:rsid w:val="572FB50B"/>
    <w:rsid w:val="574D9AB6"/>
    <w:rsid w:val="574F4520"/>
    <w:rsid w:val="5756BB21"/>
    <w:rsid w:val="57A747D7"/>
    <w:rsid w:val="57C2BA58"/>
    <w:rsid w:val="581791BC"/>
    <w:rsid w:val="583421BF"/>
    <w:rsid w:val="583BF95D"/>
    <w:rsid w:val="58510790"/>
    <w:rsid w:val="58564E67"/>
    <w:rsid w:val="58595208"/>
    <w:rsid w:val="586A22F8"/>
    <w:rsid w:val="586B0D0F"/>
    <w:rsid w:val="58777D43"/>
    <w:rsid w:val="58962ED6"/>
    <w:rsid w:val="590C474C"/>
    <w:rsid w:val="5913A8E2"/>
    <w:rsid w:val="59247C14"/>
    <w:rsid w:val="593ECF25"/>
    <w:rsid w:val="5968C7C1"/>
    <w:rsid w:val="596FA74E"/>
    <w:rsid w:val="5973FBF7"/>
    <w:rsid w:val="5977FDBE"/>
    <w:rsid w:val="597D484E"/>
    <w:rsid w:val="59862B23"/>
    <w:rsid w:val="59B5C2C9"/>
    <w:rsid w:val="59B6494D"/>
    <w:rsid w:val="59C2F914"/>
    <w:rsid w:val="59E2943D"/>
    <w:rsid w:val="59E75B57"/>
    <w:rsid w:val="59EA42AF"/>
    <w:rsid w:val="59FAD918"/>
    <w:rsid w:val="5A994C03"/>
    <w:rsid w:val="5AA4C8DC"/>
    <w:rsid w:val="5AAE6EF2"/>
    <w:rsid w:val="5ABCB8B7"/>
    <w:rsid w:val="5AF78FFE"/>
    <w:rsid w:val="5B068BA4"/>
    <w:rsid w:val="5B1DFCED"/>
    <w:rsid w:val="5B5FEEAD"/>
    <w:rsid w:val="5B80079A"/>
    <w:rsid w:val="5BA60777"/>
    <w:rsid w:val="5BA7F52A"/>
    <w:rsid w:val="5BC7BDBB"/>
    <w:rsid w:val="5BF700AA"/>
    <w:rsid w:val="5C0A51A5"/>
    <w:rsid w:val="5C66BB90"/>
    <w:rsid w:val="5C734B68"/>
    <w:rsid w:val="5C9043DB"/>
    <w:rsid w:val="5CB54001"/>
    <w:rsid w:val="5CC9E818"/>
    <w:rsid w:val="5CCDA2CF"/>
    <w:rsid w:val="5CD1C998"/>
    <w:rsid w:val="5CE3AB8C"/>
    <w:rsid w:val="5CFAACA1"/>
    <w:rsid w:val="5D03BAD8"/>
    <w:rsid w:val="5D1E7F87"/>
    <w:rsid w:val="5D29D4FB"/>
    <w:rsid w:val="5D40430B"/>
    <w:rsid w:val="5D4EC38C"/>
    <w:rsid w:val="5D8043A4"/>
    <w:rsid w:val="5D926798"/>
    <w:rsid w:val="5DB5110B"/>
    <w:rsid w:val="5DCC0E59"/>
    <w:rsid w:val="5DE32D0E"/>
    <w:rsid w:val="5E18000A"/>
    <w:rsid w:val="5E3580F9"/>
    <w:rsid w:val="5E4C890B"/>
    <w:rsid w:val="5E60A72C"/>
    <w:rsid w:val="5E81FA00"/>
    <w:rsid w:val="5EE28F07"/>
    <w:rsid w:val="5EED1795"/>
    <w:rsid w:val="5F0908DE"/>
    <w:rsid w:val="5F231A67"/>
    <w:rsid w:val="5F25B9A6"/>
    <w:rsid w:val="5F278A07"/>
    <w:rsid w:val="5F44BE5B"/>
    <w:rsid w:val="5F59076F"/>
    <w:rsid w:val="5F597102"/>
    <w:rsid w:val="5F6051EA"/>
    <w:rsid w:val="5F643F36"/>
    <w:rsid w:val="5F9C3667"/>
    <w:rsid w:val="5FC9B370"/>
    <w:rsid w:val="5FDE38C1"/>
    <w:rsid w:val="5FE3427D"/>
    <w:rsid w:val="5FE36978"/>
    <w:rsid w:val="5FF33F1C"/>
    <w:rsid w:val="5FFEB1F0"/>
    <w:rsid w:val="6003B9F8"/>
    <w:rsid w:val="604E909B"/>
    <w:rsid w:val="605E3C54"/>
    <w:rsid w:val="6065B60E"/>
    <w:rsid w:val="60ACC7FE"/>
    <w:rsid w:val="60B4FCA3"/>
    <w:rsid w:val="60DD8BDA"/>
    <w:rsid w:val="60E4FC9D"/>
    <w:rsid w:val="6100AFCA"/>
    <w:rsid w:val="613B0BEF"/>
    <w:rsid w:val="614D48ED"/>
    <w:rsid w:val="61678654"/>
    <w:rsid w:val="6168C750"/>
    <w:rsid w:val="61771B1C"/>
    <w:rsid w:val="6181ECB0"/>
    <w:rsid w:val="6188BA9A"/>
    <w:rsid w:val="61BF8E8C"/>
    <w:rsid w:val="61CAE209"/>
    <w:rsid w:val="61DC9C3B"/>
    <w:rsid w:val="61DD54AC"/>
    <w:rsid w:val="61FE97B3"/>
    <w:rsid w:val="62182AF5"/>
    <w:rsid w:val="6231C980"/>
    <w:rsid w:val="6270CB42"/>
    <w:rsid w:val="6289E37E"/>
    <w:rsid w:val="62B8E3D5"/>
    <w:rsid w:val="62E0E243"/>
    <w:rsid w:val="62E94DD6"/>
    <w:rsid w:val="63040456"/>
    <w:rsid w:val="63B83271"/>
    <w:rsid w:val="63BBC869"/>
    <w:rsid w:val="63D599F8"/>
    <w:rsid w:val="63D693F7"/>
    <w:rsid w:val="63E0E890"/>
    <w:rsid w:val="63FF4415"/>
    <w:rsid w:val="640CE860"/>
    <w:rsid w:val="644418D8"/>
    <w:rsid w:val="644E59F5"/>
    <w:rsid w:val="6469CC30"/>
    <w:rsid w:val="646C4789"/>
    <w:rsid w:val="6472819F"/>
    <w:rsid w:val="647B6B44"/>
    <w:rsid w:val="64875683"/>
    <w:rsid w:val="6497B55B"/>
    <w:rsid w:val="64AC93DF"/>
    <w:rsid w:val="64B13C40"/>
    <w:rsid w:val="64D66CE3"/>
    <w:rsid w:val="64E588D4"/>
    <w:rsid w:val="65064DCB"/>
    <w:rsid w:val="651B477A"/>
    <w:rsid w:val="657467FC"/>
    <w:rsid w:val="65A13249"/>
    <w:rsid w:val="65B01709"/>
    <w:rsid w:val="65DF6114"/>
    <w:rsid w:val="65E1AA57"/>
    <w:rsid w:val="65ED5DDB"/>
    <w:rsid w:val="665C646A"/>
    <w:rsid w:val="66711451"/>
    <w:rsid w:val="6685DA34"/>
    <w:rsid w:val="6689ADCC"/>
    <w:rsid w:val="669AA7B4"/>
    <w:rsid w:val="669C30F9"/>
    <w:rsid w:val="66A251A2"/>
    <w:rsid w:val="66C5EFAD"/>
    <w:rsid w:val="66D1C02C"/>
    <w:rsid w:val="66E0A394"/>
    <w:rsid w:val="6735940F"/>
    <w:rsid w:val="674D280F"/>
    <w:rsid w:val="6751DC56"/>
    <w:rsid w:val="6761AF91"/>
    <w:rsid w:val="67912F33"/>
    <w:rsid w:val="68017406"/>
    <w:rsid w:val="682BD20F"/>
    <w:rsid w:val="68408D92"/>
    <w:rsid w:val="6849DF4D"/>
    <w:rsid w:val="685B5A64"/>
    <w:rsid w:val="688E32E3"/>
    <w:rsid w:val="689D0AF2"/>
    <w:rsid w:val="68E21875"/>
    <w:rsid w:val="68E27323"/>
    <w:rsid w:val="6924148C"/>
    <w:rsid w:val="6928BC9A"/>
    <w:rsid w:val="6961DA1B"/>
    <w:rsid w:val="6968CBA5"/>
    <w:rsid w:val="698BFB48"/>
    <w:rsid w:val="698D9224"/>
    <w:rsid w:val="698E7A9E"/>
    <w:rsid w:val="69DD7977"/>
    <w:rsid w:val="6A269E4B"/>
    <w:rsid w:val="6A30D7A3"/>
    <w:rsid w:val="6A361C8E"/>
    <w:rsid w:val="6A3C8006"/>
    <w:rsid w:val="6A3DCCD2"/>
    <w:rsid w:val="6A41522F"/>
    <w:rsid w:val="6AA9F54F"/>
    <w:rsid w:val="6AAF97C7"/>
    <w:rsid w:val="6AEBE795"/>
    <w:rsid w:val="6AFEAB2A"/>
    <w:rsid w:val="6B26FD00"/>
    <w:rsid w:val="6B437261"/>
    <w:rsid w:val="6B6EA39F"/>
    <w:rsid w:val="6B6EF715"/>
    <w:rsid w:val="6B820DA2"/>
    <w:rsid w:val="6B9BE049"/>
    <w:rsid w:val="6BAB35D3"/>
    <w:rsid w:val="6BEC4341"/>
    <w:rsid w:val="6BF78DE8"/>
    <w:rsid w:val="6C01255A"/>
    <w:rsid w:val="6C03AAF0"/>
    <w:rsid w:val="6C23BC27"/>
    <w:rsid w:val="6C588769"/>
    <w:rsid w:val="6C75E6C0"/>
    <w:rsid w:val="6C84DC1C"/>
    <w:rsid w:val="6CC28C1E"/>
    <w:rsid w:val="6CC5F3AE"/>
    <w:rsid w:val="6CC877A6"/>
    <w:rsid w:val="6CCA8E4C"/>
    <w:rsid w:val="6CD9ED18"/>
    <w:rsid w:val="6CE4CBED"/>
    <w:rsid w:val="6CE8C383"/>
    <w:rsid w:val="6D3AD831"/>
    <w:rsid w:val="6D4ECBD9"/>
    <w:rsid w:val="6D635DEC"/>
    <w:rsid w:val="6D74651C"/>
    <w:rsid w:val="6D80E63A"/>
    <w:rsid w:val="6D8FA42E"/>
    <w:rsid w:val="6DA0B5F6"/>
    <w:rsid w:val="6DCEF9B0"/>
    <w:rsid w:val="6DDC3C5E"/>
    <w:rsid w:val="6DEAF7AC"/>
    <w:rsid w:val="6E13C128"/>
    <w:rsid w:val="6E1A7831"/>
    <w:rsid w:val="6E2F79B4"/>
    <w:rsid w:val="6E3F54F4"/>
    <w:rsid w:val="6E3FECFB"/>
    <w:rsid w:val="6E4B7838"/>
    <w:rsid w:val="6EADC36C"/>
    <w:rsid w:val="6F3719D2"/>
    <w:rsid w:val="6F474473"/>
    <w:rsid w:val="6F80828A"/>
    <w:rsid w:val="6F814285"/>
    <w:rsid w:val="6F920123"/>
    <w:rsid w:val="6FA091D3"/>
    <w:rsid w:val="6FCD2FF8"/>
    <w:rsid w:val="6FD52F17"/>
    <w:rsid w:val="6FF64240"/>
    <w:rsid w:val="7031E3B6"/>
    <w:rsid w:val="7048153C"/>
    <w:rsid w:val="70692843"/>
    <w:rsid w:val="706E4A9C"/>
    <w:rsid w:val="7075BAD9"/>
    <w:rsid w:val="70806CE8"/>
    <w:rsid w:val="70866B60"/>
    <w:rsid w:val="70B581B6"/>
    <w:rsid w:val="70BAE1B5"/>
    <w:rsid w:val="70C3D5F2"/>
    <w:rsid w:val="70E904AF"/>
    <w:rsid w:val="7103A1E2"/>
    <w:rsid w:val="71064DF7"/>
    <w:rsid w:val="7157007A"/>
    <w:rsid w:val="71B43CE4"/>
    <w:rsid w:val="71C1285B"/>
    <w:rsid w:val="71E6B0A7"/>
    <w:rsid w:val="72176BCF"/>
    <w:rsid w:val="721C5D43"/>
    <w:rsid w:val="72768F91"/>
    <w:rsid w:val="728CBD17"/>
    <w:rsid w:val="7297B53F"/>
    <w:rsid w:val="72BE77D0"/>
    <w:rsid w:val="72CA054B"/>
    <w:rsid w:val="73115785"/>
    <w:rsid w:val="73188FAB"/>
    <w:rsid w:val="73299FA5"/>
    <w:rsid w:val="73326CCE"/>
    <w:rsid w:val="735A6B76"/>
    <w:rsid w:val="7361B25C"/>
    <w:rsid w:val="73837BF4"/>
    <w:rsid w:val="738FAB7C"/>
    <w:rsid w:val="73B7859C"/>
    <w:rsid w:val="73BA9160"/>
    <w:rsid w:val="73CBC5BC"/>
    <w:rsid w:val="744490F0"/>
    <w:rsid w:val="7451ADA3"/>
    <w:rsid w:val="74A74B5E"/>
    <w:rsid w:val="74B95E72"/>
    <w:rsid w:val="74BBE451"/>
    <w:rsid w:val="74DB28E9"/>
    <w:rsid w:val="74DD9DCA"/>
    <w:rsid w:val="74E9A962"/>
    <w:rsid w:val="75086797"/>
    <w:rsid w:val="750B3A41"/>
    <w:rsid w:val="75169158"/>
    <w:rsid w:val="752B6E2F"/>
    <w:rsid w:val="75547933"/>
    <w:rsid w:val="755AD0B1"/>
    <w:rsid w:val="75686D0E"/>
    <w:rsid w:val="75B715B7"/>
    <w:rsid w:val="75C30F21"/>
    <w:rsid w:val="75C88F7B"/>
    <w:rsid w:val="75E1E70C"/>
    <w:rsid w:val="75ED9688"/>
    <w:rsid w:val="75FB6761"/>
    <w:rsid w:val="760ED87B"/>
    <w:rsid w:val="76111401"/>
    <w:rsid w:val="76196FE9"/>
    <w:rsid w:val="7629B005"/>
    <w:rsid w:val="762DA9F8"/>
    <w:rsid w:val="764C8B35"/>
    <w:rsid w:val="766FA28C"/>
    <w:rsid w:val="767032F6"/>
    <w:rsid w:val="76760EE1"/>
    <w:rsid w:val="7683699B"/>
    <w:rsid w:val="7683D71B"/>
    <w:rsid w:val="769DCE4B"/>
    <w:rsid w:val="76A352F2"/>
    <w:rsid w:val="76D5E2C3"/>
    <w:rsid w:val="7702F670"/>
    <w:rsid w:val="7710667A"/>
    <w:rsid w:val="772E4484"/>
    <w:rsid w:val="77389F8E"/>
    <w:rsid w:val="7749AA83"/>
    <w:rsid w:val="77539E19"/>
    <w:rsid w:val="77644F5A"/>
    <w:rsid w:val="77653464"/>
    <w:rsid w:val="77B71634"/>
    <w:rsid w:val="77DEA2B4"/>
    <w:rsid w:val="77E00A30"/>
    <w:rsid w:val="77F0C4EA"/>
    <w:rsid w:val="781B0C48"/>
    <w:rsid w:val="781F241E"/>
    <w:rsid w:val="7833A0C3"/>
    <w:rsid w:val="785FF9AA"/>
    <w:rsid w:val="78633DC2"/>
    <w:rsid w:val="788E7938"/>
    <w:rsid w:val="789444A6"/>
    <w:rsid w:val="78D1F18D"/>
    <w:rsid w:val="78DFD5F1"/>
    <w:rsid w:val="78F23064"/>
    <w:rsid w:val="78F80C6B"/>
    <w:rsid w:val="79579D90"/>
    <w:rsid w:val="7959F6B4"/>
    <w:rsid w:val="7980BA7D"/>
    <w:rsid w:val="79A5518B"/>
    <w:rsid w:val="79B5EA52"/>
    <w:rsid w:val="79BE7C89"/>
    <w:rsid w:val="79FE6998"/>
    <w:rsid w:val="79FF2F56"/>
    <w:rsid w:val="7A01D69C"/>
    <w:rsid w:val="7A14645D"/>
    <w:rsid w:val="7A71760B"/>
    <w:rsid w:val="7A91868C"/>
    <w:rsid w:val="7AB7BBCF"/>
    <w:rsid w:val="7B058ED1"/>
    <w:rsid w:val="7B19AE02"/>
    <w:rsid w:val="7B3C97D3"/>
    <w:rsid w:val="7B4E333E"/>
    <w:rsid w:val="7B6CCCE2"/>
    <w:rsid w:val="7B701C4B"/>
    <w:rsid w:val="7B75D51C"/>
    <w:rsid w:val="7B76D156"/>
    <w:rsid w:val="7B8E27FD"/>
    <w:rsid w:val="7BAB3B28"/>
    <w:rsid w:val="7BB0AC11"/>
    <w:rsid w:val="7BBF2ACE"/>
    <w:rsid w:val="7BEF50C6"/>
    <w:rsid w:val="7C31B577"/>
    <w:rsid w:val="7C544636"/>
    <w:rsid w:val="7C6AEA0F"/>
    <w:rsid w:val="7C6C922D"/>
    <w:rsid w:val="7C82F5B4"/>
    <w:rsid w:val="7C8D155E"/>
    <w:rsid w:val="7CB0B3F9"/>
    <w:rsid w:val="7CB1C152"/>
    <w:rsid w:val="7CDDB898"/>
    <w:rsid w:val="7CF170F8"/>
    <w:rsid w:val="7D020E7B"/>
    <w:rsid w:val="7D0535A9"/>
    <w:rsid w:val="7D0BE773"/>
    <w:rsid w:val="7D1B9DDD"/>
    <w:rsid w:val="7D49BF42"/>
    <w:rsid w:val="7D4C4752"/>
    <w:rsid w:val="7D6F7ABD"/>
    <w:rsid w:val="7D7E7E3B"/>
    <w:rsid w:val="7D92BE6D"/>
    <w:rsid w:val="7DF61991"/>
    <w:rsid w:val="7DFC1EC4"/>
    <w:rsid w:val="7E1FF493"/>
    <w:rsid w:val="7E211004"/>
    <w:rsid w:val="7E3697BE"/>
    <w:rsid w:val="7E48661C"/>
    <w:rsid w:val="7E5BF4D3"/>
    <w:rsid w:val="7E6762F7"/>
    <w:rsid w:val="7E6D6591"/>
    <w:rsid w:val="7E781C25"/>
    <w:rsid w:val="7E871403"/>
    <w:rsid w:val="7ECFBCD1"/>
    <w:rsid w:val="7ED7A415"/>
    <w:rsid w:val="7F2D8817"/>
    <w:rsid w:val="7F8EBE85"/>
    <w:rsid w:val="7FA7F97A"/>
    <w:rsid w:val="7FD3CEA5"/>
    <w:rsid w:val="7FD793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076F36A2"/>
  <w15:chartTrackingRefBased/>
  <w15:docId w15:val="{EE518C79-EC0C-4F07-8494-105F78C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pageBreakBefore/>
      <w:numPr>
        <w:numId w:val="23"/>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3"/>
      </w:numPr>
      <w:spacing w:before="240" w:after="60"/>
      <w:outlineLvl w:val="1"/>
    </w:pPr>
    <w:rPr>
      <w:b/>
      <w:sz w:val="28"/>
    </w:rPr>
  </w:style>
  <w:style w:type="paragraph" w:styleId="Heading3">
    <w:name w:val="heading 3"/>
    <w:basedOn w:val="Normal"/>
    <w:next w:val="Normal"/>
    <w:qFormat/>
    <w:pPr>
      <w:keepNext/>
      <w:numPr>
        <w:ilvl w:val="2"/>
        <w:numId w:val="23"/>
      </w:numPr>
      <w:spacing w:before="240" w:after="60"/>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23"/>
      </w:numPr>
      <w:spacing w:before="240" w:after="60"/>
      <w:outlineLvl w:val="4"/>
    </w:pPr>
    <w:rPr>
      <w:b/>
    </w:rPr>
  </w:style>
  <w:style w:type="paragraph" w:styleId="Heading6">
    <w:name w:val="heading 6"/>
    <w:basedOn w:val="Normal"/>
    <w:next w:val="Normal"/>
    <w:qFormat/>
    <w:pPr>
      <w:numPr>
        <w:ilvl w:val="5"/>
        <w:numId w:val="23"/>
      </w:numPr>
      <w:spacing w:before="240" w:after="60"/>
      <w:outlineLvl w:val="5"/>
    </w:pPr>
    <w:rPr>
      <w:i/>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24"/>
      </w:numPr>
    </w:pPr>
  </w:style>
  <w:style w:type="paragraph" w:customStyle="1" w:styleId="SubListNumber">
    <w:name w:val="Sub List Number"/>
    <w:basedOn w:val="ListAlpa"/>
    <w:pPr>
      <w:numPr>
        <w:numId w:val="25"/>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C:\DOCUME~1\VVALEN~1\LOCALS~1\Temp\S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0142122979FF49B9E3B7F8475445BF" ma:contentTypeVersion="8" ma:contentTypeDescription="Create a new document." ma:contentTypeScope="" ma:versionID="1d51e4feaac9d23be2f67184d87fc7c2">
  <xsd:schema xmlns:xsd="http://www.w3.org/2001/XMLSchema" xmlns:xs="http://www.w3.org/2001/XMLSchema" xmlns:p="http://schemas.microsoft.com/office/2006/metadata/properties" xmlns:ns2="c5fa402f-53ec-4b2a-b19a-c314125128fb" targetNamespace="http://schemas.microsoft.com/office/2006/metadata/properties" ma:root="true" ma:fieldsID="5d060fb0b1618a74467ab19d51e8ce76" ns2:_="">
    <xsd:import namespace="c5fa402f-53ec-4b2a-b19a-c314125128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a402f-53ec-4b2a-b19a-c31412512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67AD83-4C69-487E-BE6F-F8E4ED347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a402f-53ec-4b2a-b19a-c31412512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5408BE-B696-4EAF-B5F8-734AAC0D3A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053FD8-DF38-2C40-94EE-93D1DBB7DA8C}">
  <ds:schemaRefs>
    <ds:schemaRef ds:uri="http://schemas.openxmlformats.org/officeDocument/2006/bibliography"/>
  </ds:schemaRefs>
</ds:datastoreItem>
</file>

<file path=customXml/itemProps4.xml><?xml version="1.0" encoding="utf-8"?>
<ds:datastoreItem xmlns:ds="http://schemas.openxmlformats.org/officeDocument/2006/customXml" ds:itemID="{C5D2A9F2-C5FB-4190-BC88-DD62BBD0B7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SDD.dot</Template>
  <TotalTime>286</TotalTime>
  <Pages>1</Pages>
  <Words>5059</Words>
  <Characters>28842</Characters>
  <Application>Microsoft Office Word</Application>
  <DocSecurity>4</DocSecurity>
  <Lines>240</Lines>
  <Paragraphs>67</Paragraphs>
  <ScaleCrop>false</ScaleCrop>
  <Company>Microsoft</Company>
  <LinksUpToDate>false</LinksUpToDate>
  <CharactersWithSpaces>33834</CharactersWithSpaces>
  <SharedDoc>false</SharedDoc>
  <HLinks>
    <vt:vector size="306" baseType="variant">
      <vt:variant>
        <vt:i4>1048636</vt:i4>
      </vt:variant>
      <vt:variant>
        <vt:i4>302</vt:i4>
      </vt:variant>
      <vt:variant>
        <vt:i4>0</vt:i4>
      </vt:variant>
      <vt:variant>
        <vt:i4>5</vt:i4>
      </vt:variant>
      <vt:variant>
        <vt:lpwstr/>
      </vt:variant>
      <vt:variant>
        <vt:lpwstr>_Toc36395098</vt:lpwstr>
      </vt:variant>
      <vt:variant>
        <vt:i4>2031676</vt:i4>
      </vt:variant>
      <vt:variant>
        <vt:i4>296</vt:i4>
      </vt:variant>
      <vt:variant>
        <vt:i4>0</vt:i4>
      </vt:variant>
      <vt:variant>
        <vt:i4>5</vt:i4>
      </vt:variant>
      <vt:variant>
        <vt:lpwstr/>
      </vt:variant>
      <vt:variant>
        <vt:lpwstr>_Toc36395097</vt:lpwstr>
      </vt:variant>
      <vt:variant>
        <vt:i4>1966140</vt:i4>
      </vt:variant>
      <vt:variant>
        <vt:i4>290</vt:i4>
      </vt:variant>
      <vt:variant>
        <vt:i4>0</vt:i4>
      </vt:variant>
      <vt:variant>
        <vt:i4>5</vt:i4>
      </vt:variant>
      <vt:variant>
        <vt:lpwstr/>
      </vt:variant>
      <vt:variant>
        <vt:lpwstr>_Toc36395096</vt:lpwstr>
      </vt:variant>
      <vt:variant>
        <vt:i4>1900604</vt:i4>
      </vt:variant>
      <vt:variant>
        <vt:i4>284</vt:i4>
      </vt:variant>
      <vt:variant>
        <vt:i4>0</vt:i4>
      </vt:variant>
      <vt:variant>
        <vt:i4>5</vt:i4>
      </vt:variant>
      <vt:variant>
        <vt:lpwstr/>
      </vt:variant>
      <vt:variant>
        <vt:lpwstr>_Toc36395095</vt:lpwstr>
      </vt:variant>
      <vt:variant>
        <vt:i4>1835068</vt:i4>
      </vt:variant>
      <vt:variant>
        <vt:i4>278</vt:i4>
      </vt:variant>
      <vt:variant>
        <vt:i4>0</vt:i4>
      </vt:variant>
      <vt:variant>
        <vt:i4>5</vt:i4>
      </vt:variant>
      <vt:variant>
        <vt:lpwstr/>
      </vt:variant>
      <vt:variant>
        <vt:lpwstr>_Toc36395094</vt:lpwstr>
      </vt:variant>
      <vt:variant>
        <vt:i4>1769532</vt:i4>
      </vt:variant>
      <vt:variant>
        <vt:i4>272</vt:i4>
      </vt:variant>
      <vt:variant>
        <vt:i4>0</vt:i4>
      </vt:variant>
      <vt:variant>
        <vt:i4>5</vt:i4>
      </vt:variant>
      <vt:variant>
        <vt:lpwstr/>
      </vt:variant>
      <vt:variant>
        <vt:lpwstr>_Toc36395093</vt:lpwstr>
      </vt:variant>
      <vt:variant>
        <vt:i4>1703996</vt:i4>
      </vt:variant>
      <vt:variant>
        <vt:i4>266</vt:i4>
      </vt:variant>
      <vt:variant>
        <vt:i4>0</vt:i4>
      </vt:variant>
      <vt:variant>
        <vt:i4>5</vt:i4>
      </vt:variant>
      <vt:variant>
        <vt:lpwstr/>
      </vt:variant>
      <vt:variant>
        <vt:lpwstr>_Toc36395092</vt:lpwstr>
      </vt:variant>
      <vt:variant>
        <vt:i4>1638460</vt:i4>
      </vt:variant>
      <vt:variant>
        <vt:i4>260</vt:i4>
      </vt:variant>
      <vt:variant>
        <vt:i4>0</vt:i4>
      </vt:variant>
      <vt:variant>
        <vt:i4>5</vt:i4>
      </vt:variant>
      <vt:variant>
        <vt:lpwstr/>
      </vt:variant>
      <vt:variant>
        <vt:lpwstr>_Toc36395091</vt:lpwstr>
      </vt:variant>
      <vt:variant>
        <vt:i4>1572924</vt:i4>
      </vt:variant>
      <vt:variant>
        <vt:i4>254</vt:i4>
      </vt:variant>
      <vt:variant>
        <vt:i4>0</vt:i4>
      </vt:variant>
      <vt:variant>
        <vt:i4>5</vt:i4>
      </vt:variant>
      <vt:variant>
        <vt:lpwstr/>
      </vt:variant>
      <vt:variant>
        <vt:lpwstr>_Toc36395090</vt:lpwstr>
      </vt:variant>
      <vt:variant>
        <vt:i4>1114173</vt:i4>
      </vt:variant>
      <vt:variant>
        <vt:i4>248</vt:i4>
      </vt:variant>
      <vt:variant>
        <vt:i4>0</vt:i4>
      </vt:variant>
      <vt:variant>
        <vt:i4>5</vt:i4>
      </vt:variant>
      <vt:variant>
        <vt:lpwstr/>
      </vt:variant>
      <vt:variant>
        <vt:lpwstr>_Toc36395089</vt:lpwstr>
      </vt:variant>
      <vt:variant>
        <vt:i4>1048637</vt:i4>
      </vt:variant>
      <vt:variant>
        <vt:i4>242</vt:i4>
      </vt:variant>
      <vt:variant>
        <vt:i4>0</vt:i4>
      </vt:variant>
      <vt:variant>
        <vt:i4>5</vt:i4>
      </vt:variant>
      <vt:variant>
        <vt:lpwstr/>
      </vt:variant>
      <vt:variant>
        <vt:lpwstr>_Toc36395088</vt:lpwstr>
      </vt:variant>
      <vt:variant>
        <vt:i4>2031677</vt:i4>
      </vt:variant>
      <vt:variant>
        <vt:i4>236</vt:i4>
      </vt:variant>
      <vt:variant>
        <vt:i4>0</vt:i4>
      </vt:variant>
      <vt:variant>
        <vt:i4>5</vt:i4>
      </vt:variant>
      <vt:variant>
        <vt:lpwstr/>
      </vt:variant>
      <vt:variant>
        <vt:lpwstr>_Toc36395087</vt:lpwstr>
      </vt:variant>
      <vt:variant>
        <vt:i4>1966141</vt:i4>
      </vt:variant>
      <vt:variant>
        <vt:i4>230</vt:i4>
      </vt:variant>
      <vt:variant>
        <vt:i4>0</vt:i4>
      </vt:variant>
      <vt:variant>
        <vt:i4>5</vt:i4>
      </vt:variant>
      <vt:variant>
        <vt:lpwstr/>
      </vt:variant>
      <vt:variant>
        <vt:lpwstr>_Toc36395086</vt:lpwstr>
      </vt:variant>
      <vt:variant>
        <vt:i4>1900605</vt:i4>
      </vt:variant>
      <vt:variant>
        <vt:i4>224</vt:i4>
      </vt:variant>
      <vt:variant>
        <vt:i4>0</vt:i4>
      </vt:variant>
      <vt:variant>
        <vt:i4>5</vt:i4>
      </vt:variant>
      <vt:variant>
        <vt:lpwstr/>
      </vt:variant>
      <vt:variant>
        <vt:lpwstr>_Toc36395085</vt:lpwstr>
      </vt:variant>
      <vt:variant>
        <vt:i4>1835069</vt:i4>
      </vt:variant>
      <vt:variant>
        <vt:i4>218</vt:i4>
      </vt:variant>
      <vt:variant>
        <vt:i4>0</vt:i4>
      </vt:variant>
      <vt:variant>
        <vt:i4>5</vt:i4>
      </vt:variant>
      <vt:variant>
        <vt:lpwstr/>
      </vt:variant>
      <vt:variant>
        <vt:lpwstr>_Toc36395084</vt:lpwstr>
      </vt:variant>
      <vt:variant>
        <vt:i4>1769533</vt:i4>
      </vt:variant>
      <vt:variant>
        <vt:i4>212</vt:i4>
      </vt:variant>
      <vt:variant>
        <vt:i4>0</vt:i4>
      </vt:variant>
      <vt:variant>
        <vt:i4>5</vt:i4>
      </vt:variant>
      <vt:variant>
        <vt:lpwstr/>
      </vt:variant>
      <vt:variant>
        <vt:lpwstr>_Toc36395083</vt:lpwstr>
      </vt:variant>
      <vt:variant>
        <vt:i4>1703997</vt:i4>
      </vt:variant>
      <vt:variant>
        <vt:i4>206</vt:i4>
      </vt:variant>
      <vt:variant>
        <vt:i4>0</vt:i4>
      </vt:variant>
      <vt:variant>
        <vt:i4>5</vt:i4>
      </vt:variant>
      <vt:variant>
        <vt:lpwstr/>
      </vt:variant>
      <vt:variant>
        <vt:lpwstr>_Toc36395082</vt:lpwstr>
      </vt:variant>
      <vt:variant>
        <vt:i4>1638461</vt:i4>
      </vt:variant>
      <vt:variant>
        <vt:i4>200</vt:i4>
      </vt:variant>
      <vt:variant>
        <vt:i4>0</vt:i4>
      </vt:variant>
      <vt:variant>
        <vt:i4>5</vt:i4>
      </vt:variant>
      <vt:variant>
        <vt:lpwstr/>
      </vt:variant>
      <vt:variant>
        <vt:lpwstr>_Toc36395081</vt:lpwstr>
      </vt:variant>
      <vt:variant>
        <vt:i4>1572925</vt:i4>
      </vt:variant>
      <vt:variant>
        <vt:i4>194</vt:i4>
      </vt:variant>
      <vt:variant>
        <vt:i4>0</vt:i4>
      </vt:variant>
      <vt:variant>
        <vt:i4>5</vt:i4>
      </vt:variant>
      <vt:variant>
        <vt:lpwstr/>
      </vt:variant>
      <vt:variant>
        <vt:lpwstr>_Toc36395080</vt:lpwstr>
      </vt:variant>
      <vt:variant>
        <vt:i4>1114162</vt:i4>
      </vt:variant>
      <vt:variant>
        <vt:i4>188</vt:i4>
      </vt:variant>
      <vt:variant>
        <vt:i4>0</vt:i4>
      </vt:variant>
      <vt:variant>
        <vt:i4>5</vt:i4>
      </vt:variant>
      <vt:variant>
        <vt:lpwstr/>
      </vt:variant>
      <vt:variant>
        <vt:lpwstr>_Toc36395079</vt:lpwstr>
      </vt:variant>
      <vt:variant>
        <vt:i4>1048626</vt:i4>
      </vt:variant>
      <vt:variant>
        <vt:i4>182</vt:i4>
      </vt:variant>
      <vt:variant>
        <vt:i4>0</vt:i4>
      </vt:variant>
      <vt:variant>
        <vt:i4>5</vt:i4>
      </vt:variant>
      <vt:variant>
        <vt:lpwstr/>
      </vt:variant>
      <vt:variant>
        <vt:lpwstr>_Toc36395078</vt:lpwstr>
      </vt:variant>
      <vt:variant>
        <vt:i4>2031666</vt:i4>
      </vt:variant>
      <vt:variant>
        <vt:i4>176</vt:i4>
      </vt:variant>
      <vt:variant>
        <vt:i4>0</vt:i4>
      </vt:variant>
      <vt:variant>
        <vt:i4>5</vt:i4>
      </vt:variant>
      <vt:variant>
        <vt:lpwstr/>
      </vt:variant>
      <vt:variant>
        <vt:lpwstr>_Toc36395077</vt:lpwstr>
      </vt:variant>
      <vt:variant>
        <vt:i4>1966130</vt:i4>
      </vt:variant>
      <vt:variant>
        <vt:i4>170</vt:i4>
      </vt:variant>
      <vt:variant>
        <vt:i4>0</vt:i4>
      </vt:variant>
      <vt:variant>
        <vt:i4>5</vt:i4>
      </vt:variant>
      <vt:variant>
        <vt:lpwstr/>
      </vt:variant>
      <vt:variant>
        <vt:lpwstr>_Toc36395076</vt:lpwstr>
      </vt:variant>
      <vt:variant>
        <vt:i4>1900594</vt:i4>
      </vt:variant>
      <vt:variant>
        <vt:i4>164</vt:i4>
      </vt:variant>
      <vt:variant>
        <vt:i4>0</vt:i4>
      </vt:variant>
      <vt:variant>
        <vt:i4>5</vt:i4>
      </vt:variant>
      <vt:variant>
        <vt:lpwstr/>
      </vt:variant>
      <vt:variant>
        <vt:lpwstr>_Toc36395075</vt:lpwstr>
      </vt:variant>
      <vt:variant>
        <vt:i4>1835058</vt:i4>
      </vt:variant>
      <vt:variant>
        <vt:i4>158</vt:i4>
      </vt:variant>
      <vt:variant>
        <vt:i4>0</vt:i4>
      </vt:variant>
      <vt:variant>
        <vt:i4>5</vt:i4>
      </vt:variant>
      <vt:variant>
        <vt:lpwstr/>
      </vt:variant>
      <vt:variant>
        <vt:lpwstr>_Toc36395074</vt:lpwstr>
      </vt:variant>
      <vt:variant>
        <vt:i4>1769522</vt:i4>
      </vt:variant>
      <vt:variant>
        <vt:i4>152</vt:i4>
      </vt:variant>
      <vt:variant>
        <vt:i4>0</vt:i4>
      </vt:variant>
      <vt:variant>
        <vt:i4>5</vt:i4>
      </vt:variant>
      <vt:variant>
        <vt:lpwstr/>
      </vt:variant>
      <vt:variant>
        <vt:lpwstr>_Toc36395073</vt:lpwstr>
      </vt:variant>
      <vt:variant>
        <vt:i4>1703986</vt:i4>
      </vt:variant>
      <vt:variant>
        <vt:i4>146</vt:i4>
      </vt:variant>
      <vt:variant>
        <vt:i4>0</vt:i4>
      </vt:variant>
      <vt:variant>
        <vt:i4>5</vt:i4>
      </vt:variant>
      <vt:variant>
        <vt:lpwstr/>
      </vt:variant>
      <vt:variant>
        <vt:lpwstr>_Toc36395072</vt:lpwstr>
      </vt:variant>
      <vt:variant>
        <vt:i4>1638450</vt:i4>
      </vt:variant>
      <vt:variant>
        <vt:i4>140</vt:i4>
      </vt:variant>
      <vt:variant>
        <vt:i4>0</vt:i4>
      </vt:variant>
      <vt:variant>
        <vt:i4>5</vt:i4>
      </vt:variant>
      <vt:variant>
        <vt:lpwstr/>
      </vt:variant>
      <vt:variant>
        <vt:lpwstr>_Toc36395071</vt:lpwstr>
      </vt:variant>
      <vt:variant>
        <vt:i4>1572914</vt:i4>
      </vt:variant>
      <vt:variant>
        <vt:i4>134</vt:i4>
      </vt:variant>
      <vt:variant>
        <vt:i4>0</vt:i4>
      </vt:variant>
      <vt:variant>
        <vt:i4>5</vt:i4>
      </vt:variant>
      <vt:variant>
        <vt:lpwstr/>
      </vt:variant>
      <vt:variant>
        <vt:lpwstr>_Toc36395070</vt:lpwstr>
      </vt:variant>
      <vt:variant>
        <vt:i4>1114163</vt:i4>
      </vt:variant>
      <vt:variant>
        <vt:i4>128</vt:i4>
      </vt:variant>
      <vt:variant>
        <vt:i4>0</vt:i4>
      </vt:variant>
      <vt:variant>
        <vt:i4>5</vt:i4>
      </vt:variant>
      <vt:variant>
        <vt:lpwstr/>
      </vt:variant>
      <vt:variant>
        <vt:lpwstr>_Toc36395069</vt:lpwstr>
      </vt:variant>
      <vt:variant>
        <vt:i4>1048627</vt:i4>
      </vt:variant>
      <vt:variant>
        <vt:i4>122</vt:i4>
      </vt:variant>
      <vt:variant>
        <vt:i4>0</vt:i4>
      </vt:variant>
      <vt:variant>
        <vt:i4>5</vt:i4>
      </vt:variant>
      <vt:variant>
        <vt:lpwstr/>
      </vt:variant>
      <vt:variant>
        <vt:lpwstr>_Toc36395068</vt:lpwstr>
      </vt:variant>
      <vt:variant>
        <vt:i4>2031667</vt:i4>
      </vt:variant>
      <vt:variant>
        <vt:i4>116</vt:i4>
      </vt:variant>
      <vt:variant>
        <vt:i4>0</vt:i4>
      </vt:variant>
      <vt:variant>
        <vt:i4>5</vt:i4>
      </vt:variant>
      <vt:variant>
        <vt:lpwstr/>
      </vt:variant>
      <vt:variant>
        <vt:lpwstr>_Toc36395067</vt:lpwstr>
      </vt:variant>
      <vt:variant>
        <vt:i4>1966131</vt:i4>
      </vt:variant>
      <vt:variant>
        <vt:i4>110</vt:i4>
      </vt:variant>
      <vt:variant>
        <vt:i4>0</vt:i4>
      </vt:variant>
      <vt:variant>
        <vt:i4>5</vt:i4>
      </vt:variant>
      <vt:variant>
        <vt:lpwstr/>
      </vt:variant>
      <vt:variant>
        <vt:lpwstr>_Toc36395066</vt:lpwstr>
      </vt:variant>
      <vt:variant>
        <vt:i4>1900595</vt:i4>
      </vt:variant>
      <vt:variant>
        <vt:i4>104</vt:i4>
      </vt:variant>
      <vt:variant>
        <vt:i4>0</vt:i4>
      </vt:variant>
      <vt:variant>
        <vt:i4>5</vt:i4>
      </vt:variant>
      <vt:variant>
        <vt:lpwstr/>
      </vt:variant>
      <vt:variant>
        <vt:lpwstr>_Toc36395065</vt:lpwstr>
      </vt:variant>
      <vt:variant>
        <vt:i4>1835059</vt:i4>
      </vt:variant>
      <vt:variant>
        <vt:i4>98</vt:i4>
      </vt:variant>
      <vt:variant>
        <vt:i4>0</vt:i4>
      </vt:variant>
      <vt:variant>
        <vt:i4>5</vt:i4>
      </vt:variant>
      <vt:variant>
        <vt:lpwstr/>
      </vt:variant>
      <vt:variant>
        <vt:lpwstr>_Toc36395064</vt:lpwstr>
      </vt:variant>
      <vt:variant>
        <vt:i4>1769523</vt:i4>
      </vt:variant>
      <vt:variant>
        <vt:i4>92</vt:i4>
      </vt:variant>
      <vt:variant>
        <vt:i4>0</vt:i4>
      </vt:variant>
      <vt:variant>
        <vt:i4>5</vt:i4>
      </vt:variant>
      <vt:variant>
        <vt:lpwstr/>
      </vt:variant>
      <vt:variant>
        <vt:lpwstr>_Toc36395063</vt:lpwstr>
      </vt:variant>
      <vt:variant>
        <vt:i4>1703987</vt:i4>
      </vt:variant>
      <vt:variant>
        <vt:i4>86</vt:i4>
      </vt:variant>
      <vt:variant>
        <vt:i4>0</vt:i4>
      </vt:variant>
      <vt:variant>
        <vt:i4>5</vt:i4>
      </vt:variant>
      <vt:variant>
        <vt:lpwstr/>
      </vt:variant>
      <vt:variant>
        <vt:lpwstr>_Toc36395062</vt:lpwstr>
      </vt:variant>
      <vt:variant>
        <vt:i4>1638451</vt:i4>
      </vt:variant>
      <vt:variant>
        <vt:i4>80</vt:i4>
      </vt:variant>
      <vt:variant>
        <vt:i4>0</vt:i4>
      </vt:variant>
      <vt:variant>
        <vt:i4>5</vt:i4>
      </vt:variant>
      <vt:variant>
        <vt:lpwstr/>
      </vt:variant>
      <vt:variant>
        <vt:lpwstr>_Toc36395061</vt:lpwstr>
      </vt:variant>
      <vt:variant>
        <vt:i4>1572915</vt:i4>
      </vt:variant>
      <vt:variant>
        <vt:i4>74</vt:i4>
      </vt:variant>
      <vt:variant>
        <vt:i4>0</vt:i4>
      </vt:variant>
      <vt:variant>
        <vt:i4>5</vt:i4>
      </vt:variant>
      <vt:variant>
        <vt:lpwstr/>
      </vt:variant>
      <vt:variant>
        <vt:lpwstr>_Toc36395060</vt:lpwstr>
      </vt:variant>
      <vt:variant>
        <vt:i4>1114160</vt:i4>
      </vt:variant>
      <vt:variant>
        <vt:i4>68</vt:i4>
      </vt:variant>
      <vt:variant>
        <vt:i4>0</vt:i4>
      </vt:variant>
      <vt:variant>
        <vt:i4>5</vt:i4>
      </vt:variant>
      <vt:variant>
        <vt:lpwstr/>
      </vt:variant>
      <vt:variant>
        <vt:lpwstr>_Toc36395059</vt:lpwstr>
      </vt:variant>
      <vt:variant>
        <vt:i4>1048624</vt:i4>
      </vt:variant>
      <vt:variant>
        <vt:i4>62</vt:i4>
      </vt:variant>
      <vt:variant>
        <vt:i4>0</vt:i4>
      </vt:variant>
      <vt:variant>
        <vt:i4>5</vt:i4>
      </vt:variant>
      <vt:variant>
        <vt:lpwstr/>
      </vt:variant>
      <vt:variant>
        <vt:lpwstr>_Toc36395058</vt:lpwstr>
      </vt:variant>
      <vt:variant>
        <vt:i4>2031664</vt:i4>
      </vt:variant>
      <vt:variant>
        <vt:i4>56</vt:i4>
      </vt:variant>
      <vt:variant>
        <vt:i4>0</vt:i4>
      </vt:variant>
      <vt:variant>
        <vt:i4>5</vt:i4>
      </vt:variant>
      <vt:variant>
        <vt:lpwstr/>
      </vt:variant>
      <vt:variant>
        <vt:lpwstr>_Toc36395057</vt:lpwstr>
      </vt:variant>
      <vt:variant>
        <vt:i4>1966128</vt:i4>
      </vt:variant>
      <vt:variant>
        <vt:i4>50</vt:i4>
      </vt:variant>
      <vt:variant>
        <vt:i4>0</vt:i4>
      </vt:variant>
      <vt:variant>
        <vt:i4>5</vt:i4>
      </vt:variant>
      <vt:variant>
        <vt:lpwstr/>
      </vt:variant>
      <vt:variant>
        <vt:lpwstr>_Toc36395056</vt:lpwstr>
      </vt:variant>
      <vt:variant>
        <vt:i4>1900592</vt:i4>
      </vt:variant>
      <vt:variant>
        <vt:i4>44</vt:i4>
      </vt:variant>
      <vt:variant>
        <vt:i4>0</vt:i4>
      </vt:variant>
      <vt:variant>
        <vt:i4>5</vt:i4>
      </vt:variant>
      <vt:variant>
        <vt:lpwstr/>
      </vt:variant>
      <vt:variant>
        <vt:lpwstr>_Toc36395055</vt:lpwstr>
      </vt:variant>
      <vt:variant>
        <vt:i4>1835056</vt:i4>
      </vt:variant>
      <vt:variant>
        <vt:i4>38</vt:i4>
      </vt:variant>
      <vt:variant>
        <vt:i4>0</vt:i4>
      </vt:variant>
      <vt:variant>
        <vt:i4>5</vt:i4>
      </vt:variant>
      <vt:variant>
        <vt:lpwstr/>
      </vt:variant>
      <vt:variant>
        <vt:lpwstr>_Toc36395054</vt:lpwstr>
      </vt:variant>
      <vt:variant>
        <vt:i4>1769520</vt:i4>
      </vt:variant>
      <vt:variant>
        <vt:i4>32</vt:i4>
      </vt:variant>
      <vt:variant>
        <vt:i4>0</vt:i4>
      </vt:variant>
      <vt:variant>
        <vt:i4>5</vt:i4>
      </vt:variant>
      <vt:variant>
        <vt:lpwstr/>
      </vt:variant>
      <vt:variant>
        <vt:lpwstr>_Toc36395053</vt:lpwstr>
      </vt:variant>
      <vt:variant>
        <vt:i4>1703984</vt:i4>
      </vt:variant>
      <vt:variant>
        <vt:i4>26</vt:i4>
      </vt:variant>
      <vt:variant>
        <vt:i4>0</vt:i4>
      </vt:variant>
      <vt:variant>
        <vt:i4>5</vt:i4>
      </vt:variant>
      <vt:variant>
        <vt:lpwstr/>
      </vt:variant>
      <vt:variant>
        <vt:lpwstr>_Toc36395052</vt:lpwstr>
      </vt:variant>
      <vt:variant>
        <vt:i4>1638448</vt:i4>
      </vt:variant>
      <vt:variant>
        <vt:i4>20</vt:i4>
      </vt:variant>
      <vt:variant>
        <vt:i4>0</vt:i4>
      </vt:variant>
      <vt:variant>
        <vt:i4>5</vt:i4>
      </vt:variant>
      <vt:variant>
        <vt:lpwstr/>
      </vt:variant>
      <vt:variant>
        <vt:lpwstr>_Toc36395051</vt:lpwstr>
      </vt:variant>
      <vt:variant>
        <vt:i4>1572912</vt:i4>
      </vt:variant>
      <vt:variant>
        <vt:i4>14</vt:i4>
      </vt:variant>
      <vt:variant>
        <vt:i4>0</vt:i4>
      </vt:variant>
      <vt:variant>
        <vt:i4>5</vt:i4>
      </vt:variant>
      <vt:variant>
        <vt:lpwstr/>
      </vt:variant>
      <vt:variant>
        <vt:lpwstr>_Toc36395050</vt:lpwstr>
      </vt:variant>
      <vt:variant>
        <vt:i4>1114161</vt:i4>
      </vt:variant>
      <vt:variant>
        <vt:i4>8</vt:i4>
      </vt:variant>
      <vt:variant>
        <vt:i4>0</vt:i4>
      </vt:variant>
      <vt:variant>
        <vt:i4>5</vt:i4>
      </vt:variant>
      <vt:variant>
        <vt:lpwstr/>
      </vt:variant>
      <vt:variant>
        <vt:lpwstr>_Toc36395049</vt:lpwstr>
      </vt:variant>
      <vt:variant>
        <vt:i4>1048625</vt:i4>
      </vt:variant>
      <vt:variant>
        <vt:i4>2</vt:i4>
      </vt:variant>
      <vt:variant>
        <vt:i4>0</vt:i4>
      </vt:variant>
      <vt:variant>
        <vt:i4>5</vt:i4>
      </vt:variant>
      <vt:variant>
        <vt:lpwstr/>
      </vt:variant>
      <vt:variant>
        <vt:lpwstr>_Toc36395048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Alvarez, Gilbert</cp:lastModifiedBy>
  <cp:revision>411</cp:revision>
  <cp:lastPrinted>2004-02-16T23:39:00Z</cp:lastPrinted>
  <dcterms:created xsi:type="dcterms:W3CDTF">2020-03-08T19:59:00Z</dcterms:created>
  <dcterms:modified xsi:type="dcterms:W3CDTF">2020-03-30T00:51:00Z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0x010100DE0142122979FF49B9E3B7F8475445BF</vt:lpwstr>
  </property>
</Properties>
</file>